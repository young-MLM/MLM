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C1BEB" w14:textId="77777777" w:rsidR="0061615F" w:rsidRPr="0061615F" w:rsidRDefault="00327985" w:rsidP="00803166">
      <w:pPr>
        <w:pStyle w:val="A5"/>
        <w:ind w:firstLine="600"/>
      </w:pPr>
      <w:r>
        <w:rPr>
          <w:noProof/>
        </w:rPr>
        <mc:AlternateContent>
          <mc:Choice Requires="wps">
            <w:drawing>
              <wp:anchor distT="0" distB="0" distL="114300" distR="114300" simplePos="0" relativeHeight="251663360" behindDoc="0" locked="0" layoutInCell="1" allowOverlap="1" wp14:anchorId="4EA3AB0F" wp14:editId="77E63F41">
                <wp:simplePos x="0" y="0"/>
                <wp:positionH relativeFrom="column">
                  <wp:posOffset>-282977</wp:posOffset>
                </wp:positionH>
                <wp:positionV relativeFrom="paragraph">
                  <wp:posOffset>-102637</wp:posOffset>
                </wp:positionV>
                <wp:extent cx="4621525" cy="93980"/>
                <wp:effectExtent l="0" t="0" r="8255" b="1270"/>
                <wp:wrapNone/>
                <wp:docPr id="17" name="矩形 16"/>
                <wp:cNvGraphicFramePr/>
                <a:graphic xmlns:a="http://schemas.openxmlformats.org/drawingml/2006/main">
                  <a:graphicData uri="http://schemas.microsoft.com/office/word/2010/wordprocessingShape">
                    <wps:wsp>
                      <wps:cNvSpPr/>
                      <wps:spPr>
                        <a:xfrm>
                          <a:off x="0" y="0"/>
                          <a:ext cx="4621525" cy="93980"/>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26FAB15" id="矩形 16" o:spid="_x0000_s1026" style="position:absolute;margin-left:-22.3pt;margin-top:-8.1pt;width:363.9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" fillcolor="#fad992" stroked="f" strokeweight="1pt"/>
            </w:pict>
          </mc:Fallback>
        </mc:AlternateContent>
      </w:r>
      <w:r>
        <w:rPr>
          <w:noProof/>
        </w:rPr>
        <mc:AlternateContent>
          <mc:Choice Requires="wps">
            <w:drawing>
              <wp:anchor distT="0" distB="0" distL="114300" distR="114300" simplePos="0" relativeHeight="251659264" behindDoc="0" locked="0" layoutInCell="1" allowOverlap="1" wp14:anchorId="57159487" wp14:editId="71EFD8E1">
                <wp:simplePos x="0" y="0"/>
                <wp:positionH relativeFrom="column">
                  <wp:posOffset>-686438</wp:posOffset>
                </wp:positionH>
                <wp:positionV relativeFrom="paragraph">
                  <wp:posOffset>-530548</wp:posOffset>
                </wp:positionV>
                <wp:extent cx="5390187" cy="348199"/>
                <wp:effectExtent l="0" t="0" r="1270" b="0"/>
                <wp:wrapNone/>
                <wp:docPr id="8" name="矩形 7"/>
                <wp:cNvGraphicFramePr/>
                <a:graphic xmlns:a="http://schemas.openxmlformats.org/drawingml/2006/main">
                  <a:graphicData uri="http://schemas.microsoft.com/office/word/2010/wordprocessingShape">
                    <wps:wsp>
                      <wps:cNvSpPr/>
                      <wps:spPr>
                        <a:xfrm>
                          <a:off x="0" y="0"/>
                          <a:ext cx="5390187" cy="348199"/>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29CC6C8" id="矩形 7" o:spid="_x0000_s1026" style="position:absolute;margin-left:-54.05pt;margin-top:-41.8pt;width:424.4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" fillcolor="#fad992" stroked="f" strokeweight="1pt"/>
            </w:pict>
          </mc:Fallback>
        </mc:AlternateContent>
      </w:r>
    </w:p>
    <w:p w14:paraId="3927BD12" w14:textId="77777777" w:rsidR="007538A3" w:rsidRDefault="008102BD" w:rsidP="00803166">
      <w:pPr>
        <w:pStyle w:val="A5"/>
        <w:ind w:firstLine="600"/>
        <w:sectPr w:rsidR="007538A3" w:rsidSect="00874534">
          <w:headerReference w:type="even" r:id="rId8"/>
          <w:footerReference w:type="even" r:id="rId9"/>
          <w:footerReference w:type="default" r:id="rId10"/>
          <w:footnotePr>
            <w:numFmt w:val="decimalEnclosedCircleChinese"/>
            <w:numRestart w:val="eachPage"/>
          </w:footnotePr>
          <w:type w:val="oddPage"/>
          <w:pgSz w:w="8392" w:h="11907"/>
          <w:pgMar w:top="720" w:right="1004" w:bottom="720" w:left="1004" w:header="437" w:footer="283" w:gutter="0"/>
          <w:pgNumType w:fmt="lowerRoman" w:start="1" w:chapStyle="1" w:chapSep="emDash"/>
          <w:cols w:space="425"/>
          <w:docGrid w:type="linesAndChars" w:linePitch="312"/>
        </w:sectPr>
      </w:pPr>
      <w:r>
        <w:rPr>
          <w:noProof/>
        </w:rPr>
        <mc:AlternateContent>
          <mc:Choice Requires="wpg">
            <w:drawing>
              <wp:anchor distT="0" distB="0" distL="114300" distR="114300" simplePos="0" relativeHeight="251668480" behindDoc="0" locked="0" layoutInCell="1" allowOverlap="1" wp14:anchorId="196027C7" wp14:editId="1F86A660">
                <wp:simplePos x="0" y="0"/>
                <wp:positionH relativeFrom="column">
                  <wp:posOffset>550545</wp:posOffset>
                </wp:positionH>
                <wp:positionV relativeFrom="paragraph">
                  <wp:posOffset>4743450</wp:posOffset>
                </wp:positionV>
                <wp:extent cx="3300238" cy="464177"/>
                <wp:effectExtent l="0" t="0" r="0" b="0"/>
                <wp:wrapNone/>
                <wp:docPr id="40" name="组合 39"/>
                <wp:cNvGraphicFramePr/>
                <a:graphic xmlns:a="http://schemas.openxmlformats.org/drawingml/2006/main">
                  <a:graphicData uri="http://schemas.microsoft.com/office/word/2010/wordprocessingGroup">
                    <wpg:wgp>
                      <wpg:cNvGrpSpPr/>
                      <wpg:grpSpPr>
                        <a:xfrm>
                          <a:off x="0" y="0"/>
                          <a:ext cx="3300238" cy="464177"/>
                          <a:chOff x="1743672" y="5694167"/>
                          <a:chExt cx="1166" cy="354"/>
                        </a:xfrm>
                      </wpg:grpSpPr>
                      <wps:wsp>
                        <wps:cNvPr id="745768112" name="文本框 28"/>
                        <wps:cNvSpPr txBox="1"/>
                        <wps:spPr>
                          <a:xfrm>
                            <a:off x="1743672" y="5694167"/>
                            <a:ext cx="1166" cy="354"/>
                          </a:xfrm>
                          <a:prstGeom prst="rect">
                            <a:avLst/>
                          </a:prstGeom>
                          <a:noFill/>
                        </wps:spPr>
                        <wps:txbx>
                          <w:txbxContent>
                            <w:p w14:paraId="0F3F914A" w14:textId="0D6C0CAB" w:rsidR="00BD6564" w:rsidRPr="00BA4894" w:rsidRDefault="00BA4894" w:rsidP="00D95379">
                              <w:pPr>
                                <w:jc w:val="center"/>
                                <w:rPr>
                                  <w:rFonts w:ascii="华文隶书" w:eastAsia="华文隶书" w:hAnsi="楷体" w:hint="eastAsia"/>
                                  <w:b/>
                                  <w:bCs/>
                                  <w:color w:val="000000" w:themeColor="text1"/>
                                  <w:kern w:val="24"/>
                                  <w:sz w:val="36"/>
                                  <w:szCs w:val="36"/>
                                </w:rPr>
                              </w:pPr>
                              <w:r w:rsidRPr="00BA4894">
                                <w:rPr>
                                  <w:rFonts w:ascii="华文隶书" w:eastAsia="华文隶书" w:hAnsi="仿宋" w:hint="eastAsia"/>
                                  <w:b/>
                                  <w:bCs/>
                                  <w:color w:val="000000" w:themeColor="text1"/>
                                  <w:kern w:val="24"/>
                                  <w:sz w:val="40"/>
                                  <w:szCs w:val="40"/>
                                </w:rPr>
                                <w:t>烈</w:t>
                              </w:r>
                              <w:r>
                                <w:rPr>
                                  <w:rFonts w:ascii="华文隶书" w:eastAsia="华文隶书" w:hAnsi="仿宋" w:hint="eastAsia"/>
                                  <w:b/>
                                  <w:bCs/>
                                  <w:color w:val="000000" w:themeColor="text1"/>
                                  <w:kern w:val="24"/>
                                  <w:sz w:val="40"/>
                                  <w:szCs w:val="40"/>
                                </w:rPr>
                                <w:t xml:space="preserve"> </w:t>
                              </w:r>
                              <w:r w:rsidRPr="00BA4894">
                                <w:rPr>
                                  <w:rFonts w:ascii="华文隶书" w:eastAsia="华文隶书" w:hAnsi="仿宋" w:hint="eastAsia"/>
                                  <w:b/>
                                  <w:bCs/>
                                  <w:color w:val="000000" w:themeColor="text1"/>
                                  <w:kern w:val="24"/>
                                  <w:sz w:val="40"/>
                                  <w:szCs w:val="40"/>
                                </w:rPr>
                                <w:t>火</w:t>
                              </w:r>
                              <w:r>
                                <w:rPr>
                                  <w:rFonts w:ascii="华文隶书" w:eastAsia="华文隶书" w:hAnsi="仿宋" w:hint="eastAsia"/>
                                  <w:b/>
                                  <w:bCs/>
                                  <w:color w:val="000000" w:themeColor="text1"/>
                                  <w:kern w:val="24"/>
                                  <w:sz w:val="40"/>
                                  <w:szCs w:val="40"/>
                                </w:rPr>
                                <w:t xml:space="preserve"> </w:t>
                              </w:r>
                              <w:r w:rsidR="00CC6CBF" w:rsidRPr="00BA4894">
                                <w:rPr>
                                  <w:rFonts w:ascii="华文隶书" w:eastAsia="华文隶书" w:hAnsi="仿宋" w:hint="eastAsia"/>
                                  <w:b/>
                                  <w:bCs/>
                                  <w:color w:val="000000" w:themeColor="text1"/>
                                  <w:kern w:val="24"/>
                                  <w:sz w:val="40"/>
                                  <w:szCs w:val="40"/>
                                </w:rPr>
                                <w:t>出</w:t>
                              </w:r>
                              <w:r>
                                <w:rPr>
                                  <w:rFonts w:ascii="华文隶书" w:eastAsia="华文隶书" w:hAnsi="仿宋" w:hint="eastAsia"/>
                                  <w:b/>
                                  <w:bCs/>
                                  <w:color w:val="000000" w:themeColor="text1"/>
                                  <w:kern w:val="24"/>
                                  <w:sz w:val="40"/>
                                  <w:szCs w:val="40"/>
                                </w:rPr>
                                <w:t xml:space="preserve"> </w:t>
                              </w:r>
                              <w:r w:rsidR="00CC6CBF" w:rsidRPr="00BA4894">
                                <w:rPr>
                                  <w:rFonts w:ascii="华文隶书" w:eastAsia="华文隶书" w:hAnsi="仿宋" w:hint="eastAsia"/>
                                  <w:b/>
                                  <w:bCs/>
                                  <w:color w:val="000000" w:themeColor="text1"/>
                                  <w:kern w:val="24"/>
                                  <w:sz w:val="40"/>
                                  <w:szCs w:val="40"/>
                                </w:rPr>
                                <w:t>版</w:t>
                              </w:r>
                              <w:r>
                                <w:rPr>
                                  <w:rFonts w:ascii="华文隶书" w:eastAsia="华文隶书" w:hAnsi="仿宋" w:hint="eastAsia"/>
                                  <w:b/>
                                  <w:bCs/>
                                  <w:color w:val="000000" w:themeColor="text1"/>
                                  <w:kern w:val="24"/>
                                  <w:sz w:val="40"/>
                                  <w:szCs w:val="40"/>
                                </w:rPr>
                                <w:t xml:space="preserve"> </w:t>
                              </w:r>
                              <w:r w:rsidR="00CC6CBF" w:rsidRPr="00BA4894">
                                <w:rPr>
                                  <w:rFonts w:ascii="华文隶书" w:eastAsia="华文隶书" w:hAnsi="仿宋" w:hint="eastAsia"/>
                                  <w:b/>
                                  <w:bCs/>
                                  <w:color w:val="000000" w:themeColor="text1"/>
                                  <w:kern w:val="24"/>
                                  <w:sz w:val="40"/>
                                  <w:szCs w:val="40"/>
                                </w:rPr>
                                <w:t>社</w:t>
                              </w:r>
                            </w:p>
                          </w:txbxContent>
                        </wps:txbx>
                        <wps:bodyPr wrap="square" rtlCol="0">
                          <a:noAutofit/>
                        </wps:bodyPr>
                      </wps:wsp>
                      <pic:pic xmlns:pic="http://schemas.openxmlformats.org/drawingml/2006/picture">
                        <pic:nvPicPr>
                          <pic:cNvPr id="1656451167" name="图片 1656451167" descr="图片1-removebg-preview"/>
                          <pic:cNvPicPr>
                            <a:picLocks noChangeAspect="1"/>
                          </pic:cNvPicPr>
                        </pic:nvPicPr>
                        <pic:blipFill>
                          <a:blip r:embed="rId11"/>
                          <a:stretch>
                            <a:fillRect/>
                          </a:stretch>
                        </pic:blipFill>
                        <pic:spPr>
                          <a:xfrm>
                            <a:off x="1743798" y="5694247"/>
                            <a:ext cx="117" cy="2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96027C7" id="组合 39" o:spid="_x0000_s1026" style="position:absolute;left:0;text-align:left;margin-left:43.35pt;margin-top:373.5pt;width:259.85pt;height:36.55pt;z-index:251668480;mso-width-relative:margin;mso-height-relative:margin" coordorigin="17436,56941" coordsize="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">
                <v:shapetype id="_x0000_t202" coordsize="21600,21600" o:spt="202" path="m,l,21600r21600,l21600,xe">
                  <v:stroke joinstyle="miter"/>
                  <v:path gradientshapeok="t" o:connecttype="rect"/>
                </v:shapetype>
                <v:shape id="文本框 28" o:spid="_x0000_s1027" type="#_x0000_t202" style="position:absolute;left:17436;top:56941;width:12;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" filled="f" stroked="f">
                  <v:textbox>
                    <w:txbxContent>
                      <w:p w14:paraId="0F3F914A" w14:textId="0D6C0CAB" w:rsidR="00BD6564" w:rsidRPr="00BA4894" w:rsidRDefault="00BA4894" w:rsidP="00D95379">
                        <w:pPr>
                          <w:jc w:val="center"/>
                          <w:rPr>
                            <w:rFonts w:ascii="华文隶书" w:eastAsia="华文隶书" w:hAnsi="楷体" w:hint="eastAsia"/>
                            <w:b/>
                            <w:bCs/>
                            <w:color w:val="000000" w:themeColor="text1"/>
                            <w:kern w:val="24"/>
                            <w:sz w:val="36"/>
                            <w:szCs w:val="36"/>
                          </w:rPr>
                        </w:pPr>
                        <w:r w:rsidRPr="00BA4894">
                          <w:rPr>
                            <w:rFonts w:ascii="华文隶书" w:eastAsia="华文隶书" w:hAnsi="仿宋" w:hint="eastAsia"/>
                            <w:b/>
                            <w:bCs/>
                            <w:color w:val="000000" w:themeColor="text1"/>
                            <w:kern w:val="24"/>
                            <w:sz w:val="40"/>
                            <w:szCs w:val="40"/>
                          </w:rPr>
                          <w:t>烈</w:t>
                        </w:r>
                        <w:r>
                          <w:rPr>
                            <w:rFonts w:ascii="华文隶书" w:eastAsia="华文隶书" w:hAnsi="仿宋" w:hint="eastAsia"/>
                            <w:b/>
                            <w:bCs/>
                            <w:color w:val="000000" w:themeColor="text1"/>
                            <w:kern w:val="24"/>
                            <w:sz w:val="40"/>
                            <w:szCs w:val="40"/>
                          </w:rPr>
                          <w:t xml:space="preserve"> </w:t>
                        </w:r>
                        <w:r w:rsidRPr="00BA4894">
                          <w:rPr>
                            <w:rFonts w:ascii="华文隶书" w:eastAsia="华文隶书" w:hAnsi="仿宋" w:hint="eastAsia"/>
                            <w:b/>
                            <w:bCs/>
                            <w:color w:val="000000" w:themeColor="text1"/>
                            <w:kern w:val="24"/>
                            <w:sz w:val="40"/>
                            <w:szCs w:val="40"/>
                          </w:rPr>
                          <w:t>火</w:t>
                        </w:r>
                        <w:r>
                          <w:rPr>
                            <w:rFonts w:ascii="华文隶书" w:eastAsia="华文隶书" w:hAnsi="仿宋" w:hint="eastAsia"/>
                            <w:b/>
                            <w:bCs/>
                            <w:color w:val="000000" w:themeColor="text1"/>
                            <w:kern w:val="24"/>
                            <w:sz w:val="40"/>
                            <w:szCs w:val="40"/>
                          </w:rPr>
                          <w:t xml:space="preserve"> </w:t>
                        </w:r>
                        <w:r w:rsidR="00CC6CBF" w:rsidRPr="00BA4894">
                          <w:rPr>
                            <w:rFonts w:ascii="华文隶书" w:eastAsia="华文隶书" w:hAnsi="仿宋" w:hint="eastAsia"/>
                            <w:b/>
                            <w:bCs/>
                            <w:color w:val="000000" w:themeColor="text1"/>
                            <w:kern w:val="24"/>
                            <w:sz w:val="40"/>
                            <w:szCs w:val="40"/>
                          </w:rPr>
                          <w:t>出</w:t>
                        </w:r>
                        <w:r>
                          <w:rPr>
                            <w:rFonts w:ascii="华文隶书" w:eastAsia="华文隶书" w:hAnsi="仿宋" w:hint="eastAsia"/>
                            <w:b/>
                            <w:bCs/>
                            <w:color w:val="000000" w:themeColor="text1"/>
                            <w:kern w:val="24"/>
                            <w:sz w:val="40"/>
                            <w:szCs w:val="40"/>
                          </w:rPr>
                          <w:t xml:space="preserve"> </w:t>
                        </w:r>
                        <w:r w:rsidR="00CC6CBF" w:rsidRPr="00BA4894">
                          <w:rPr>
                            <w:rFonts w:ascii="华文隶书" w:eastAsia="华文隶书" w:hAnsi="仿宋" w:hint="eastAsia"/>
                            <w:b/>
                            <w:bCs/>
                            <w:color w:val="000000" w:themeColor="text1"/>
                            <w:kern w:val="24"/>
                            <w:sz w:val="40"/>
                            <w:szCs w:val="40"/>
                          </w:rPr>
                          <w:t>版</w:t>
                        </w:r>
                        <w:r>
                          <w:rPr>
                            <w:rFonts w:ascii="华文隶书" w:eastAsia="华文隶书" w:hAnsi="仿宋" w:hint="eastAsia"/>
                            <w:b/>
                            <w:bCs/>
                            <w:color w:val="000000" w:themeColor="text1"/>
                            <w:kern w:val="24"/>
                            <w:sz w:val="40"/>
                            <w:szCs w:val="40"/>
                          </w:rPr>
                          <w:t xml:space="preserve"> </w:t>
                        </w:r>
                        <w:r w:rsidR="00CC6CBF" w:rsidRPr="00BA4894">
                          <w:rPr>
                            <w:rFonts w:ascii="华文隶书" w:eastAsia="华文隶书" w:hAnsi="仿宋" w:hint="eastAsia"/>
                            <w:b/>
                            <w:bCs/>
                            <w:color w:val="000000" w:themeColor="text1"/>
                            <w:kern w:val="24"/>
                            <w:sz w:val="40"/>
                            <w:szCs w:val="40"/>
                          </w:rPr>
                          <w:t>社</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56451167" o:spid="_x0000_s1028" type="#_x0000_t75" alt="图片1-removebg-preview" style="position:absolute;left:17437;top:56942;width:2;height: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">
                  <v:imagedata r:id="rId12" o:title="图片1-removebg-preview"/>
                </v:shape>
              </v:group>
            </w:pict>
          </mc:Fallback>
        </mc:AlternateContent>
      </w:r>
      <w:r w:rsidR="00F574E3">
        <w:rPr>
          <w:noProof/>
        </w:rPr>
        <mc:AlternateContent>
          <mc:Choice Requires="wps">
            <w:drawing>
              <wp:anchor distT="0" distB="0" distL="114300" distR="114300" simplePos="0" relativeHeight="251674624" behindDoc="0" locked="0" layoutInCell="1" allowOverlap="1" wp14:anchorId="4B98C7C1" wp14:editId="3F3420FD">
                <wp:simplePos x="0" y="0"/>
                <wp:positionH relativeFrom="column">
                  <wp:posOffset>-208280</wp:posOffset>
                </wp:positionH>
                <wp:positionV relativeFrom="paragraph">
                  <wp:posOffset>2223466</wp:posOffset>
                </wp:positionV>
                <wp:extent cx="4522470" cy="338455"/>
                <wp:effectExtent l="0" t="0" r="0" b="0"/>
                <wp:wrapNone/>
                <wp:docPr id="4" name="文本框 3">
                  <a:extLst xmlns:a="http://schemas.openxmlformats.org/drawingml/2006/main">
                    <a:ext uri="{FF2B5EF4-FFF2-40B4-BE49-F238E27FC236}">
                      <a16:creationId xmlns:a16="http://schemas.microsoft.com/office/drawing/2014/main" id="{623F57F1-7227-177D-CCD4-97E36C7530F5}"/>
                    </a:ext>
                  </a:extLst>
                </wp:docPr>
                <wp:cNvGraphicFramePr/>
                <a:graphic xmlns:a="http://schemas.openxmlformats.org/drawingml/2006/main">
                  <a:graphicData uri="http://schemas.microsoft.com/office/word/2010/wordprocessingShape">
                    <wps:wsp>
                      <wps:cNvSpPr txBox="1"/>
                      <wps:spPr>
                        <a:xfrm>
                          <a:off x="0" y="0"/>
                          <a:ext cx="4522470" cy="338455"/>
                        </a:xfrm>
                        <a:prstGeom prst="rect">
                          <a:avLst/>
                        </a:prstGeom>
                        <a:noFill/>
                      </wps:spPr>
                      <wps:txbx>
                        <w:txbxContent>
                          <w:p w14:paraId="11D608E8" w14:textId="6D4941C1" w:rsidR="00935D0D" w:rsidRPr="00220FF2" w:rsidRDefault="00BA4894" w:rsidP="00220FF2">
                            <w:pPr>
                              <w:jc w:val="center"/>
                              <w:rPr>
                                <w:rFonts w:ascii="华文中宋" w:eastAsia="华文中宋" w:hAnsi="华文中宋" w:cs="Times New Roman" w:hint="eastAsia"/>
                                <w:b/>
                                <w:bCs/>
                                <w:color w:val="000000"/>
                                <w:spacing w:val="-20"/>
                                <w:kern w:val="16"/>
                                <w:sz w:val="32"/>
                                <w:szCs w:val="32"/>
                              </w:rPr>
                            </w:pPr>
                            <w:r>
                              <w:rPr>
                                <w:rFonts w:ascii="华文中宋" w:eastAsia="华文中宋" w:hAnsi="华文中宋" w:cs="Times New Roman" w:hint="eastAsia"/>
                                <w:b/>
                                <w:bCs/>
                                <w:color w:val="000000"/>
                                <w:spacing w:val="-20"/>
                                <w:kern w:val="16"/>
                                <w:sz w:val="32"/>
                                <w:szCs w:val="32"/>
                              </w:rPr>
                              <w:t>增 补 版</w:t>
                            </w:r>
                            <w:r w:rsidR="00F77C85">
                              <w:rPr>
                                <w:rFonts w:ascii="华文中宋" w:eastAsia="华文中宋" w:hAnsi="华文中宋" w:cs="Times New Roman" w:hint="eastAsia"/>
                                <w:b/>
                                <w:bCs/>
                                <w:color w:val="000000"/>
                                <w:spacing w:val="-20"/>
                                <w:kern w:val="16"/>
                                <w:sz w:val="32"/>
                                <w:szCs w:val="32"/>
                              </w:rPr>
                              <w:t xml:space="preserve">  </w:t>
                            </w:r>
                            <w:r w:rsidR="007721B4">
                              <w:rPr>
                                <w:rFonts w:ascii="Times New Roman" w:eastAsia="华文中宋" w:hAnsi="Times New Roman" w:cs="Times New Roman" w:hint="eastAsia"/>
                                <w:b/>
                                <w:bCs/>
                                <w:color w:val="000000"/>
                                <w:spacing w:val="-20"/>
                                <w:kern w:val="16"/>
                                <w:sz w:val="32"/>
                                <w:szCs w:val="32"/>
                              </w:rPr>
                              <w:t>7</w:t>
                            </w:r>
                            <w:r w:rsidR="00220FF2" w:rsidRPr="000F425C">
                              <w:rPr>
                                <w:rFonts w:ascii="Times New Roman" w:eastAsia="华文中宋" w:hAnsi="Times New Roman" w:cs="Times New Roman"/>
                                <w:b/>
                                <w:bCs/>
                                <w:color w:val="000000"/>
                                <w:spacing w:val="-20"/>
                                <w:kern w:val="16"/>
                                <w:sz w:val="32"/>
                                <w:szCs w:val="32"/>
                              </w:rPr>
                              <w:t>.</w:t>
                            </w:r>
                            <w:r w:rsidR="00F77C85" w:rsidRPr="000F425C">
                              <w:rPr>
                                <w:rFonts w:ascii="Times New Roman" w:eastAsia="华文中宋" w:hAnsi="Times New Roman" w:cs="Times New Roman"/>
                                <w:b/>
                                <w:bCs/>
                                <w:color w:val="000000"/>
                                <w:spacing w:val="-20"/>
                                <w:kern w:val="16"/>
                                <w:sz w:val="32"/>
                                <w:szCs w:val="32"/>
                              </w:rPr>
                              <w:t xml:space="preserve"> </w:t>
                            </w:r>
                            <w:r w:rsidR="007721B4">
                              <w:rPr>
                                <w:rFonts w:ascii="Times New Roman" w:eastAsia="华文中宋" w:hAnsi="Times New Roman" w:cs="Times New Roman" w:hint="eastAsia"/>
                                <w:b/>
                                <w:bCs/>
                                <w:color w:val="000000"/>
                                <w:spacing w:val="-20"/>
                                <w:kern w:val="16"/>
                                <w:sz w:val="32"/>
                                <w:szCs w:val="32"/>
                              </w:rPr>
                              <w:t>0</w:t>
                            </w:r>
                            <w:r w:rsidR="00935D0D" w:rsidRPr="00220FF2">
                              <w:rPr>
                                <w:rFonts w:ascii="华文中宋" w:eastAsia="华文中宋" w:hAnsi="华文中宋" w:cs="Times New Roman" w:hint="eastAsia"/>
                                <w:b/>
                                <w:bCs/>
                                <w:color w:val="000000"/>
                                <w:spacing w:val="-20"/>
                                <w:kern w:val="16"/>
                                <w:sz w:val="32"/>
                                <w:szCs w:val="32"/>
                              </w:rPr>
                              <w:t xml:space="preserve">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98C7C1" id="文本框 3" o:spid="_x0000_s1029" type="#_x0000_t202" style="position:absolute;left:0;text-align:left;margin-left:-16.4pt;margin-top:175.1pt;width:356.1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" filled="f" stroked="f">
                <v:textbox style="mso-fit-shape-to-text:t">
                  <w:txbxContent>
                    <w:p w14:paraId="11D608E8" w14:textId="6D4941C1" w:rsidR="00935D0D" w:rsidRPr="00220FF2" w:rsidRDefault="00BA4894" w:rsidP="00220FF2">
                      <w:pPr>
                        <w:jc w:val="center"/>
                        <w:rPr>
                          <w:rFonts w:ascii="华文中宋" w:eastAsia="华文中宋" w:hAnsi="华文中宋" w:cs="Times New Roman" w:hint="eastAsia"/>
                          <w:b/>
                          <w:bCs/>
                          <w:color w:val="000000"/>
                          <w:spacing w:val="-20"/>
                          <w:kern w:val="16"/>
                          <w:sz w:val="32"/>
                          <w:szCs w:val="32"/>
                        </w:rPr>
                      </w:pPr>
                      <w:r>
                        <w:rPr>
                          <w:rFonts w:ascii="华文中宋" w:eastAsia="华文中宋" w:hAnsi="华文中宋" w:cs="Times New Roman" w:hint="eastAsia"/>
                          <w:b/>
                          <w:bCs/>
                          <w:color w:val="000000"/>
                          <w:spacing w:val="-20"/>
                          <w:kern w:val="16"/>
                          <w:sz w:val="32"/>
                          <w:szCs w:val="32"/>
                        </w:rPr>
                        <w:t>增 补 版</w:t>
                      </w:r>
                      <w:r w:rsidR="00F77C85">
                        <w:rPr>
                          <w:rFonts w:ascii="华文中宋" w:eastAsia="华文中宋" w:hAnsi="华文中宋" w:cs="Times New Roman" w:hint="eastAsia"/>
                          <w:b/>
                          <w:bCs/>
                          <w:color w:val="000000"/>
                          <w:spacing w:val="-20"/>
                          <w:kern w:val="16"/>
                          <w:sz w:val="32"/>
                          <w:szCs w:val="32"/>
                        </w:rPr>
                        <w:t xml:space="preserve">  </w:t>
                      </w:r>
                      <w:r w:rsidR="007721B4">
                        <w:rPr>
                          <w:rFonts w:ascii="Times New Roman" w:eastAsia="华文中宋" w:hAnsi="Times New Roman" w:cs="Times New Roman" w:hint="eastAsia"/>
                          <w:b/>
                          <w:bCs/>
                          <w:color w:val="000000"/>
                          <w:spacing w:val="-20"/>
                          <w:kern w:val="16"/>
                          <w:sz w:val="32"/>
                          <w:szCs w:val="32"/>
                        </w:rPr>
                        <w:t>7</w:t>
                      </w:r>
                      <w:r w:rsidR="00220FF2" w:rsidRPr="000F425C">
                        <w:rPr>
                          <w:rFonts w:ascii="Times New Roman" w:eastAsia="华文中宋" w:hAnsi="Times New Roman" w:cs="Times New Roman"/>
                          <w:b/>
                          <w:bCs/>
                          <w:color w:val="000000"/>
                          <w:spacing w:val="-20"/>
                          <w:kern w:val="16"/>
                          <w:sz w:val="32"/>
                          <w:szCs w:val="32"/>
                        </w:rPr>
                        <w:t>.</w:t>
                      </w:r>
                      <w:r w:rsidR="00F77C85" w:rsidRPr="000F425C">
                        <w:rPr>
                          <w:rFonts w:ascii="Times New Roman" w:eastAsia="华文中宋" w:hAnsi="Times New Roman" w:cs="Times New Roman"/>
                          <w:b/>
                          <w:bCs/>
                          <w:color w:val="000000"/>
                          <w:spacing w:val="-20"/>
                          <w:kern w:val="16"/>
                          <w:sz w:val="32"/>
                          <w:szCs w:val="32"/>
                        </w:rPr>
                        <w:t xml:space="preserve"> </w:t>
                      </w:r>
                      <w:r w:rsidR="007721B4">
                        <w:rPr>
                          <w:rFonts w:ascii="Times New Roman" w:eastAsia="华文中宋" w:hAnsi="Times New Roman" w:cs="Times New Roman" w:hint="eastAsia"/>
                          <w:b/>
                          <w:bCs/>
                          <w:color w:val="000000"/>
                          <w:spacing w:val="-20"/>
                          <w:kern w:val="16"/>
                          <w:sz w:val="32"/>
                          <w:szCs w:val="32"/>
                        </w:rPr>
                        <w:t>0</w:t>
                      </w:r>
                      <w:r w:rsidR="00935D0D" w:rsidRPr="00220FF2">
                        <w:rPr>
                          <w:rFonts w:ascii="华文中宋" w:eastAsia="华文中宋" w:hAnsi="华文中宋" w:cs="Times New Roman" w:hint="eastAsia"/>
                          <w:b/>
                          <w:bCs/>
                          <w:color w:val="000000"/>
                          <w:spacing w:val="-20"/>
                          <w:kern w:val="16"/>
                          <w:sz w:val="32"/>
                          <w:szCs w:val="32"/>
                        </w:rPr>
                        <w:t xml:space="preserve">  </w:t>
                      </w:r>
                    </w:p>
                  </w:txbxContent>
                </v:textbox>
              </v:shape>
            </w:pict>
          </mc:Fallback>
        </mc:AlternateContent>
      </w:r>
      <w:r w:rsidR="00F574E3">
        <w:rPr>
          <w:noProof/>
        </w:rPr>
        <mc:AlternateContent>
          <mc:Choice Requires="wps">
            <w:drawing>
              <wp:anchor distT="0" distB="0" distL="114300" distR="114300" simplePos="0" relativeHeight="251665408" behindDoc="0" locked="0" layoutInCell="1" allowOverlap="1" wp14:anchorId="4DE256A3" wp14:editId="7F22850D">
                <wp:simplePos x="0" y="0"/>
                <wp:positionH relativeFrom="column">
                  <wp:posOffset>-282977</wp:posOffset>
                </wp:positionH>
                <wp:positionV relativeFrom="paragraph">
                  <wp:posOffset>6337456</wp:posOffset>
                </wp:positionV>
                <wp:extent cx="4621525" cy="90656"/>
                <wp:effectExtent l="0" t="0" r="8255" b="5080"/>
                <wp:wrapNone/>
                <wp:docPr id="22" name="矩形 21"/>
                <wp:cNvGraphicFramePr/>
                <a:graphic xmlns:a="http://schemas.openxmlformats.org/drawingml/2006/main">
                  <a:graphicData uri="http://schemas.microsoft.com/office/word/2010/wordprocessingShape">
                    <wps:wsp>
                      <wps:cNvSpPr/>
                      <wps:spPr>
                        <a:xfrm>
                          <a:off x="0" y="0"/>
                          <a:ext cx="4621525" cy="90656"/>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FDC0133" id="矩形 21" o:spid="_x0000_s1026" style="position:absolute;margin-left:-22.3pt;margin-top:499pt;width:363.9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" fillcolor="#fad992" stroked="f" strokeweight="1pt"/>
            </w:pict>
          </mc:Fallback>
        </mc:AlternateContent>
      </w:r>
      <w:r w:rsidR="00F574E3">
        <w:rPr>
          <w:noProof/>
        </w:rPr>
        <mc:AlternateContent>
          <mc:Choice Requires="wps">
            <w:drawing>
              <wp:anchor distT="0" distB="0" distL="114300" distR="114300" simplePos="0" relativeHeight="251662336" behindDoc="0" locked="0" layoutInCell="1" allowOverlap="1" wp14:anchorId="6A573BC1" wp14:editId="2F9C5B04">
                <wp:simplePos x="0" y="0"/>
                <wp:positionH relativeFrom="column">
                  <wp:posOffset>513618</wp:posOffset>
                </wp:positionH>
                <wp:positionV relativeFrom="paragraph">
                  <wp:posOffset>3129352</wp:posOffset>
                </wp:positionV>
                <wp:extent cx="8102600" cy="268606"/>
                <wp:effectExtent l="0" t="7303" r="5398" b="5397"/>
                <wp:wrapNone/>
                <wp:docPr id="16" name="矩形 15"/>
                <wp:cNvGraphicFramePr/>
                <a:graphic xmlns:a="http://schemas.openxmlformats.org/drawingml/2006/main">
                  <a:graphicData uri="http://schemas.microsoft.com/office/word/2010/wordprocessingShape">
                    <wps:wsp>
                      <wps:cNvSpPr/>
                      <wps:spPr>
                        <a:xfrm rot="5400000">
                          <a:off x="0" y="0"/>
                          <a:ext cx="8102600" cy="268606"/>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9927EEC" id="矩形 15" o:spid="_x0000_s1026" style="position:absolute;margin-left:40.45pt;margin-top:246.4pt;width:638pt;height:21.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" fillcolor="#fad992" stroked="f" strokeweight="1pt"/>
            </w:pict>
          </mc:Fallback>
        </mc:AlternateContent>
      </w:r>
      <w:r w:rsidR="00F574E3">
        <w:rPr>
          <w:noProof/>
        </w:rPr>
        <mc:AlternateContent>
          <mc:Choice Requires="wps">
            <w:drawing>
              <wp:anchor distT="0" distB="0" distL="114300" distR="114300" simplePos="0" relativeHeight="251666432" behindDoc="0" locked="0" layoutInCell="1" allowOverlap="1" wp14:anchorId="1C5C849E" wp14:editId="245864E9">
                <wp:simplePos x="0" y="0"/>
                <wp:positionH relativeFrom="column">
                  <wp:posOffset>889635</wp:posOffset>
                </wp:positionH>
                <wp:positionV relativeFrom="paragraph">
                  <wp:posOffset>2980690</wp:posOffset>
                </wp:positionV>
                <wp:extent cx="6819900" cy="74930"/>
                <wp:effectExtent l="635" t="0" r="635" b="635"/>
                <wp:wrapNone/>
                <wp:docPr id="24" name="矩形 23"/>
                <wp:cNvGraphicFramePr/>
                <a:graphic xmlns:a="http://schemas.openxmlformats.org/drawingml/2006/main">
                  <a:graphicData uri="http://schemas.microsoft.com/office/word/2010/wordprocessingShape">
                    <wps:wsp>
                      <wps:cNvSpPr/>
                      <wps:spPr>
                        <a:xfrm rot="5400000">
                          <a:off x="0" y="0"/>
                          <a:ext cx="6819900" cy="74930"/>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09BA8BD5" id="矩形 23" o:spid="_x0000_s1026" style="position:absolute;margin-left:70.05pt;margin-top:234.7pt;width:537pt;height:5.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" fillcolor="#fad992" stroked="f" strokeweight="1pt"/>
            </w:pict>
          </mc:Fallback>
        </mc:AlternateContent>
      </w:r>
      <w:r w:rsidR="00327985">
        <w:rPr>
          <w:noProof/>
        </w:rPr>
        <mc:AlternateContent>
          <mc:Choice Requires="wps">
            <w:drawing>
              <wp:anchor distT="0" distB="0" distL="114300" distR="114300" simplePos="0" relativeHeight="251664384" behindDoc="0" locked="0" layoutInCell="1" allowOverlap="1" wp14:anchorId="6E240B5E" wp14:editId="77D51559">
                <wp:simplePos x="0" y="0"/>
                <wp:positionH relativeFrom="column">
                  <wp:posOffset>-3656063</wp:posOffset>
                </wp:positionH>
                <wp:positionV relativeFrom="paragraph">
                  <wp:posOffset>2975322</wp:posOffset>
                </wp:positionV>
                <wp:extent cx="6824147" cy="79613"/>
                <wp:effectExtent l="317" t="0" r="0" b="0"/>
                <wp:wrapNone/>
                <wp:docPr id="19" name="矩形 18"/>
                <wp:cNvGraphicFramePr/>
                <a:graphic xmlns:a="http://schemas.openxmlformats.org/drawingml/2006/main">
                  <a:graphicData uri="http://schemas.microsoft.com/office/word/2010/wordprocessingShape">
                    <wps:wsp>
                      <wps:cNvSpPr/>
                      <wps:spPr>
                        <a:xfrm rot="5400000">
                          <a:off x="0" y="0"/>
                          <a:ext cx="6824147" cy="79613"/>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CC0F417" id="矩形 18" o:spid="_x0000_s1026" style="position:absolute;margin-left:-287.9pt;margin-top:234.3pt;width:537.35pt;height: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" fillcolor="#fad992" stroked="f" strokeweight="1pt"/>
            </w:pict>
          </mc:Fallback>
        </mc:AlternateContent>
      </w:r>
      <w:r w:rsidR="00297EDF">
        <w:rPr>
          <w:noProof/>
        </w:rPr>
        <mc:AlternateContent>
          <mc:Choice Requires="wps">
            <w:drawing>
              <wp:anchor distT="0" distB="0" distL="114300" distR="114300" simplePos="0" relativeHeight="251667456" behindDoc="0" locked="0" layoutInCell="1" allowOverlap="1" wp14:anchorId="44A0EF71" wp14:editId="6D0EA27B">
                <wp:simplePos x="0" y="0"/>
                <wp:positionH relativeFrom="column">
                  <wp:posOffset>-208915</wp:posOffset>
                </wp:positionH>
                <wp:positionV relativeFrom="paragraph">
                  <wp:posOffset>1172210</wp:posOffset>
                </wp:positionV>
                <wp:extent cx="4522470" cy="480060"/>
                <wp:effectExtent l="0" t="0" r="0" b="0"/>
                <wp:wrapNone/>
                <wp:docPr id="26" name="文本框 25"/>
                <wp:cNvGraphicFramePr/>
                <a:graphic xmlns:a="http://schemas.openxmlformats.org/drawingml/2006/main">
                  <a:graphicData uri="http://schemas.microsoft.com/office/word/2010/wordprocessingShape">
                    <wps:wsp>
                      <wps:cNvSpPr txBox="1"/>
                      <wps:spPr>
                        <a:xfrm>
                          <a:off x="0" y="0"/>
                          <a:ext cx="4522470" cy="480060"/>
                        </a:xfrm>
                        <a:prstGeom prst="rect">
                          <a:avLst/>
                        </a:prstGeom>
                        <a:noFill/>
                      </wps:spPr>
                      <wps:txbx>
                        <w:txbxContent>
                          <w:p w14:paraId="04346515" w14:textId="3EE26445" w:rsidR="00BD6564" w:rsidRPr="00C52380" w:rsidRDefault="00BB46EA" w:rsidP="00391961">
                            <w:pPr>
                              <w:pStyle w:val="af7"/>
                            </w:pPr>
                            <w:r>
                              <w:rPr>
                                <w:rFonts w:hint="eastAsia"/>
                              </w:rPr>
                              <w:t>马列毛主义学习路线</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4A0EF71" id="文本框 25" o:spid="_x0000_s1030" type="#_x0000_t202" style="position:absolute;left:0;text-align:left;margin-left:-16.45pt;margin-top:92.3pt;width:356.1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" filled="f" stroked="f">
                <v:textbox>
                  <w:txbxContent>
                    <w:p w14:paraId="04346515" w14:textId="3EE26445" w:rsidR="00BD6564" w:rsidRPr="00C52380" w:rsidRDefault="00BB46EA" w:rsidP="00391961">
                      <w:pPr>
                        <w:pStyle w:val="af7"/>
                      </w:pPr>
                      <w:r>
                        <w:rPr>
                          <w:rFonts w:hint="eastAsia"/>
                        </w:rPr>
                        <w:t>马列毛主义学习路线</w:t>
                      </w:r>
                    </w:p>
                  </w:txbxContent>
                </v:textbox>
              </v:shape>
            </w:pict>
          </mc:Fallback>
        </mc:AlternateContent>
      </w:r>
      <w:r w:rsidR="00297EDF">
        <w:rPr>
          <w:noProof/>
        </w:rPr>
        <mc:AlternateContent>
          <mc:Choice Requires="wps">
            <w:drawing>
              <wp:anchor distT="0" distB="0" distL="114300" distR="114300" simplePos="0" relativeHeight="251672576" behindDoc="0" locked="0" layoutInCell="1" allowOverlap="1" wp14:anchorId="657C401E" wp14:editId="6AB4AD6A">
                <wp:simplePos x="0" y="0"/>
                <wp:positionH relativeFrom="column">
                  <wp:posOffset>-203288</wp:posOffset>
                </wp:positionH>
                <wp:positionV relativeFrom="paragraph">
                  <wp:posOffset>1650853</wp:posOffset>
                </wp:positionV>
                <wp:extent cx="4522470" cy="367172"/>
                <wp:effectExtent l="0" t="0" r="0" b="0"/>
                <wp:wrapNone/>
                <wp:docPr id="2" name="文本框 1">
                  <a:extLst xmlns:a="http://schemas.openxmlformats.org/drawingml/2006/main">
                    <a:ext uri="{FF2B5EF4-FFF2-40B4-BE49-F238E27FC236}">
                      <a16:creationId xmlns:a16="http://schemas.microsoft.com/office/drawing/2014/main" id="{11A6EEF6-7F6C-6FA9-CCAA-5765EE2A2CD1}"/>
                    </a:ext>
                  </a:extLst>
                </wp:docPr>
                <wp:cNvGraphicFramePr/>
                <a:graphic xmlns:a="http://schemas.openxmlformats.org/drawingml/2006/main">
                  <a:graphicData uri="http://schemas.microsoft.com/office/word/2010/wordprocessingShape">
                    <wps:wsp>
                      <wps:cNvSpPr txBox="1"/>
                      <wps:spPr>
                        <a:xfrm>
                          <a:off x="0" y="0"/>
                          <a:ext cx="4522470" cy="367172"/>
                        </a:xfrm>
                        <a:prstGeom prst="rect">
                          <a:avLst/>
                        </a:prstGeom>
                        <a:noFill/>
                      </wps:spPr>
                      <wps:txbx>
                        <w:txbxContent>
                          <w:p w14:paraId="2249ADA3" w14:textId="77EC152F" w:rsidR="00297EDF" w:rsidRDefault="00BD6564" w:rsidP="00391961">
                            <w:pPr>
                              <w:pStyle w:val="af8"/>
                            </w:pPr>
                            <w:r>
                              <w:rPr>
                                <w:rFonts w:hint="eastAsia"/>
                              </w:rPr>
                              <w:t>——</w:t>
                            </w:r>
                            <w:r w:rsidR="007721B4" w:rsidRPr="007721B4">
                              <w:rPr>
                                <w:rFonts w:hint="eastAsia"/>
                              </w:rPr>
                              <w:t>书单，以及为什么要选择读这些书？</w:t>
                            </w:r>
                          </w:p>
                          <w:p w14:paraId="7F96FFFB" w14:textId="77777777" w:rsidR="00297EDF" w:rsidRDefault="00297EDF" w:rsidP="00391961">
                            <w:pPr>
                              <w:pStyle w:val="af8"/>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57C401E" id="文本框 1" o:spid="_x0000_s1031" type="#_x0000_t202" style="position:absolute;left:0;text-align:left;margin-left:-16pt;margin-top:130pt;width:356.1pt;height:2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" filled="f" stroked="f">
                <v:textbox>
                  <w:txbxContent>
                    <w:p w14:paraId="2249ADA3" w14:textId="77EC152F" w:rsidR="00297EDF" w:rsidRDefault="00BD6564" w:rsidP="00391961">
                      <w:pPr>
                        <w:pStyle w:val="af8"/>
                      </w:pPr>
                      <w:r>
                        <w:rPr>
                          <w:rFonts w:hint="eastAsia"/>
                        </w:rPr>
                        <w:t>——</w:t>
                      </w:r>
                      <w:r w:rsidR="007721B4" w:rsidRPr="007721B4">
                        <w:rPr>
                          <w:rFonts w:hint="eastAsia"/>
                        </w:rPr>
                        <w:t>书单，以及为什么要选择读这些书？</w:t>
                      </w:r>
                    </w:p>
                    <w:p w14:paraId="7F96FFFB" w14:textId="77777777" w:rsidR="00297EDF" w:rsidRDefault="00297EDF" w:rsidP="00391961">
                      <w:pPr>
                        <w:pStyle w:val="af8"/>
                      </w:pPr>
                    </w:p>
                  </w:txbxContent>
                </v:textbox>
              </v:shape>
            </w:pict>
          </mc:Fallback>
        </mc:AlternateContent>
      </w:r>
      <w:r w:rsidR="000F425C">
        <w:rPr>
          <w:noProof/>
        </w:rPr>
        <mc:AlternateContent>
          <mc:Choice Requires="wps">
            <w:drawing>
              <wp:anchor distT="0" distB="0" distL="114300" distR="114300" simplePos="0" relativeHeight="251671552" behindDoc="0" locked="0" layoutInCell="1" allowOverlap="1" wp14:anchorId="306DB8A4" wp14:editId="7C512C17">
                <wp:simplePos x="0" y="0"/>
                <wp:positionH relativeFrom="column">
                  <wp:posOffset>474597</wp:posOffset>
                </wp:positionH>
                <wp:positionV relativeFrom="paragraph">
                  <wp:posOffset>60960</wp:posOffset>
                </wp:positionV>
                <wp:extent cx="1704340" cy="497712"/>
                <wp:effectExtent l="0" t="0" r="0" b="0"/>
                <wp:wrapNone/>
                <wp:docPr id="39" name="文本框 38"/>
                <wp:cNvGraphicFramePr/>
                <a:graphic xmlns:a="http://schemas.openxmlformats.org/drawingml/2006/main">
                  <a:graphicData uri="http://schemas.microsoft.com/office/word/2010/wordprocessingShape">
                    <wps:wsp>
                      <wps:cNvSpPr txBox="1"/>
                      <wps:spPr>
                        <a:xfrm>
                          <a:off x="0" y="0"/>
                          <a:ext cx="1704340" cy="497712"/>
                        </a:xfrm>
                        <a:prstGeom prst="rect">
                          <a:avLst/>
                        </a:prstGeom>
                        <a:noFill/>
                      </wps:spPr>
                      <wps:txbx>
                        <w:txbxContent>
                          <w:p w14:paraId="68E004CF" w14:textId="7A69A2FE" w:rsidR="00BD6564" w:rsidRPr="00935D0D" w:rsidRDefault="00AF0F11" w:rsidP="00BD6564">
                            <w:pPr>
                              <w:spacing w:line="292" w:lineRule="exact"/>
                              <w:rPr>
                                <w:rFonts w:ascii="Arial" w:eastAsia="微软雅黑" w:hAnsi="微软雅黑" w:cs="+mn-cs" w:hint="eastAsia"/>
                                <w:color w:val="000000"/>
                                <w:spacing w:val="20"/>
                                <w:kern w:val="24"/>
                                <w:sz w:val="22"/>
                              </w:rPr>
                            </w:pPr>
                            <w:r>
                              <w:rPr>
                                <w:rFonts w:ascii="Arial" w:eastAsia="微软雅黑" w:hAnsi="微软雅黑" w:cs="+mn-cs" w:hint="eastAsia"/>
                                <w:color w:val="000000"/>
                                <w:spacing w:val="20"/>
                                <w:kern w:val="24"/>
                                <w:sz w:val="22"/>
                              </w:rPr>
                              <w:t>烈火</w:t>
                            </w:r>
                            <w:r w:rsidR="00BD6564" w:rsidRPr="00935D0D">
                              <w:rPr>
                                <w:rFonts w:ascii="Arial" w:eastAsia="微软雅黑" w:hAnsi="微软雅黑" w:cs="+mn-cs" w:hint="eastAsia"/>
                                <w:color w:val="000000"/>
                                <w:spacing w:val="20"/>
                                <w:kern w:val="24"/>
                                <w:sz w:val="22"/>
                              </w:rPr>
                              <w:t>作品</w:t>
                            </w:r>
                          </w:p>
                          <w:p w14:paraId="752574D4" w14:textId="77777777" w:rsidR="00BD6564" w:rsidRPr="00935D0D" w:rsidRDefault="00CC6CBF" w:rsidP="00BD6564">
                            <w:pPr>
                              <w:spacing w:line="292" w:lineRule="exact"/>
                              <w:rPr>
                                <w:rFonts w:ascii="Arial" w:eastAsia="微软雅黑" w:hAnsi="微软雅黑" w:cs="+mn-cs" w:hint="eastAsia"/>
                                <w:color w:val="000000"/>
                                <w:spacing w:val="20"/>
                                <w:kern w:val="24"/>
                                <w:sz w:val="20"/>
                                <w:szCs w:val="20"/>
                              </w:rPr>
                            </w:pPr>
                            <w:r w:rsidRPr="00935D0D">
                              <w:rPr>
                                <w:rFonts w:ascii="Arial" w:eastAsia="微软雅黑" w:hAnsi="微软雅黑" w:cs="+mn-cs" w:hint="eastAsia"/>
                                <w:color w:val="000000"/>
                                <w:spacing w:val="20"/>
                                <w:kern w:val="24"/>
                                <w:sz w:val="20"/>
                                <w:szCs w:val="20"/>
                              </w:rPr>
                              <w:t>马列毛主义研究和出版</w:t>
                            </w:r>
                            <w:r w:rsidR="00935D0D">
                              <w:rPr>
                                <w:rFonts w:ascii="Arial" w:eastAsia="微软雅黑" w:hAnsi="微软雅黑" w:cs="+mn-cs" w:hint="eastAsia"/>
                                <w:color w:val="000000"/>
                                <w:spacing w:val="20"/>
                                <w:kern w:val="24"/>
                                <w:sz w:val="20"/>
                                <w:szCs w:val="20"/>
                              </w:rPr>
                              <w:t>重点</w:t>
                            </w:r>
                            <w:r w:rsidRPr="00935D0D">
                              <w:rPr>
                                <w:rFonts w:ascii="Arial" w:eastAsia="微软雅黑" w:hAnsi="微软雅黑" w:cs="+mn-cs" w:hint="eastAsia"/>
                                <w:color w:val="000000"/>
                                <w:spacing w:val="20"/>
                                <w:kern w:val="24"/>
                                <w:sz w:val="20"/>
                                <w:szCs w:val="20"/>
                              </w:rPr>
                              <w:t>工程</w:t>
                            </w:r>
                          </w:p>
                        </w:txbxContent>
                      </wps:txbx>
                      <wps:bodyPr wrap="none" rtlCol="0">
                        <a:noAutofit/>
                      </wps:bodyPr>
                    </wps:wsp>
                  </a:graphicData>
                </a:graphic>
                <wp14:sizeRelH relativeFrom="margin">
                  <wp14:pctWidth>0</wp14:pctWidth>
                </wp14:sizeRelH>
                <wp14:sizeRelV relativeFrom="margin">
                  <wp14:pctHeight>0</wp14:pctHeight>
                </wp14:sizeRelV>
              </wp:anchor>
            </w:drawing>
          </mc:Choice>
          <mc:Fallback>
            <w:pict>
              <v:shape w14:anchorId="306DB8A4" id="文本框 38" o:spid="_x0000_s1032" type="#_x0000_t202" style="position:absolute;left:0;text-align:left;margin-left:37.35pt;margin-top:4.8pt;width:134.2pt;height:39.2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" filled="f" stroked="f">
                <v:textbox>
                  <w:txbxContent>
                    <w:p w14:paraId="68E004CF" w14:textId="7A69A2FE" w:rsidR="00BD6564" w:rsidRPr="00935D0D" w:rsidRDefault="00AF0F11" w:rsidP="00BD6564">
                      <w:pPr>
                        <w:spacing w:line="292" w:lineRule="exact"/>
                        <w:rPr>
                          <w:rFonts w:ascii="Arial" w:eastAsia="微软雅黑" w:hAnsi="微软雅黑" w:cs="+mn-cs" w:hint="eastAsia"/>
                          <w:color w:val="000000"/>
                          <w:spacing w:val="20"/>
                          <w:kern w:val="24"/>
                          <w:sz w:val="22"/>
                        </w:rPr>
                      </w:pPr>
                      <w:r>
                        <w:rPr>
                          <w:rFonts w:ascii="Arial" w:eastAsia="微软雅黑" w:hAnsi="微软雅黑" w:cs="+mn-cs" w:hint="eastAsia"/>
                          <w:color w:val="000000"/>
                          <w:spacing w:val="20"/>
                          <w:kern w:val="24"/>
                          <w:sz w:val="22"/>
                        </w:rPr>
                        <w:t>烈火</w:t>
                      </w:r>
                      <w:r w:rsidR="00BD6564" w:rsidRPr="00935D0D">
                        <w:rPr>
                          <w:rFonts w:ascii="Arial" w:eastAsia="微软雅黑" w:hAnsi="微软雅黑" w:cs="+mn-cs" w:hint="eastAsia"/>
                          <w:color w:val="000000"/>
                          <w:spacing w:val="20"/>
                          <w:kern w:val="24"/>
                          <w:sz w:val="22"/>
                        </w:rPr>
                        <w:t>作品</w:t>
                      </w:r>
                    </w:p>
                    <w:p w14:paraId="752574D4" w14:textId="77777777" w:rsidR="00BD6564" w:rsidRPr="00935D0D" w:rsidRDefault="00CC6CBF" w:rsidP="00BD6564">
                      <w:pPr>
                        <w:spacing w:line="292" w:lineRule="exact"/>
                        <w:rPr>
                          <w:rFonts w:ascii="Arial" w:eastAsia="微软雅黑" w:hAnsi="微软雅黑" w:cs="+mn-cs" w:hint="eastAsia"/>
                          <w:color w:val="000000"/>
                          <w:spacing w:val="20"/>
                          <w:kern w:val="24"/>
                          <w:sz w:val="20"/>
                          <w:szCs w:val="20"/>
                        </w:rPr>
                      </w:pPr>
                      <w:r w:rsidRPr="00935D0D">
                        <w:rPr>
                          <w:rFonts w:ascii="Arial" w:eastAsia="微软雅黑" w:hAnsi="微软雅黑" w:cs="+mn-cs" w:hint="eastAsia"/>
                          <w:color w:val="000000"/>
                          <w:spacing w:val="20"/>
                          <w:kern w:val="24"/>
                          <w:sz w:val="20"/>
                          <w:szCs w:val="20"/>
                        </w:rPr>
                        <w:t>马列毛主义研究和出版</w:t>
                      </w:r>
                      <w:r w:rsidR="00935D0D">
                        <w:rPr>
                          <w:rFonts w:ascii="Arial" w:eastAsia="微软雅黑" w:hAnsi="微软雅黑" w:cs="+mn-cs" w:hint="eastAsia"/>
                          <w:color w:val="000000"/>
                          <w:spacing w:val="20"/>
                          <w:kern w:val="24"/>
                          <w:sz w:val="20"/>
                          <w:szCs w:val="20"/>
                        </w:rPr>
                        <w:t>重点</w:t>
                      </w:r>
                      <w:r w:rsidRPr="00935D0D">
                        <w:rPr>
                          <w:rFonts w:ascii="Arial" w:eastAsia="微软雅黑" w:hAnsi="微软雅黑" w:cs="+mn-cs" w:hint="eastAsia"/>
                          <w:color w:val="000000"/>
                          <w:spacing w:val="20"/>
                          <w:kern w:val="24"/>
                          <w:sz w:val="20"/>
                          <w:szCs w:val="20"/>
                        </w:rPr>
                        <w:t>工程</w:t>
                      </w:r>
                    </w:p>
                  </w:txbxContent>
                </v:textbox>
              </v:shape>
            </w:pict>
          </mc:Fallback>
        </mc:AlternateContent>
      </w:r>
      <w:r w:rsidR="00F77C85">
        <w:rPr>
          <w:noProof/>
        </w:rPr>
        <mc:AlternateContent>
          <mc:Choice Requires="wps">
            <w:drawing>
              <wp:anchor distT="0" distB="0" distL="114300" distR="114300" simplePos="0" relativeHeight="251676672" behindDoc="0" locked="0" layoutInCell="1" allowOverlap="1" wp14:anchorId="51155741" wp14:editId="3AC13DD8">
                <wp:simplePos x="0" y="0"/>
                <wp:positionH relativeFrom="column">
                  <wp:posOffset>-210820</wp:posOffset>
                </wp:positionH>
                <wp:positionV relativeFrom="paragraph">
                  <wp:posOffset>4402439</wp:posOffset>
                </wp:positionV>
                <wp:extent cx="4524375" cy="381635"/>
                <wp:effectExtent l="0" t="0" r="0" b="0"/>
                <wp:wrapNone/>
                <wp:docPr id="998267058" name="文本框 2"/>
                <wp:cNvGraphicFramePr/>
                <a:graphic xmlns:a="http://schemas.openxmlformats.org/drawingml/2006/main">
                  <a:graphicData uri="http://schemas.microsoft.com/office/word/2010/wordprocessingShape">
                    <wps:wsp>
                      <wps:cNvSpPr txBox="1"/>
                      <wps:spPr>
                        <a:xfrm>
                          <a:off x="0" y="0"/>
                          <a:ext cx="4524375" cy="381635"/>
                        </a:xfrm>
                        <a:prstGeom prst="rect">
                          <a:avLst/>
                        </a:prstGeom>
                        <a:noFill/>
                      </wps:spPr>
                      <wps:txbx>
                        <w:txbxContent>
                          <w:p w14:paraId="4AF3AE7D" w14:textId="5BEEF01B" w:rsidR="00744515" w:rsidRPr="00220FF2" w:rsidRDefault="00F4300C" w:rsidP="00220FF2">
                            <w:pPr>
                              <w:spacing w:line="400" w:lineRule="exact"/>
                              <w:jc w:val="center"/>
                              <w:rPr>
                                <w:rFonts w:ascii="仿宋" w:eastAsia="仿宋" w:hAnsi="仿宋" w:cs="Times New Roman" w:hint="eastAsia"/>
                                <w:color w:val="000000"/>
                                <w:spacing w:val="20"/>
                                <w:kern w:val="16"/>
                                <w:sz w:val="32"/>
                                <w:szCs w:val="32"/>
                              </w:rPr>
                            </w:pPr>
                            <w:r w:rsidRPr="00220FF2">
                              <w:rPr>
                                <w:rFonts w:ascii="仿宋" w:eastAsia="仿宋" w:hAnsi="仿宋" w:cs="Times New Roman" w:hint="eastAsia"/>
                                <w:color w:val="000000"/>
                                <w:spacing w:val="20"/>
                                <w:kern w:val="16"/>
                                <w:sz w:val="32"/>
                                <w:szCs w:val="32"/>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1155741" id="文本框 2" o:spid="_x0000_s1033" type="#_x0000_t202" style="position:absolute;left:0;text-align:left;margin-left:-16.6pt;margin-top:346.65pt;width:356.25pt;height:3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" filled="f" stroked="f">
                <v:textbox>
                  <w:txbxContent>
                    <w:p w14:paraId="4AF3AE7D" w14:textId="5BEEF01B" w:rsidR="00744515" w:rsidRPr="00220FF2" w:rsidRDefault="00F4300C" w:rsidP="00220FF2">
                      <w:pPr>
                        <w:spacing w:line="400" w:lineRule="exact"/>
                        <w:jc w:val="center"/>
                        <w:rPr>
                          <w:rFonts w:ascii="仿宋" w:eastAsia="仿宋" w:hAnsi="仿宋" w:cs="Times New Roman" w:hint="eastAsia"/>
                          <w:color w:val="000000"/>
                          <w:spacing w:val="20"/>
                          <w:kern w:val="16"/>
                          <w:sz w:val="32"/>
                          <w:szCs w:val="32"/>
                        </w:rPr>
                      </w:pPr>
                      <w:r w:rsidRPr="00220FF2">
                        <w:rPr>
                          <w:rFonts w:ascii="仿宋" w:eastAsia="仿宋" w:hAnsi="仿宋" w:cs="Times New Roman" w:hint="eastAsia"/>
                          <w:color w:val="000000"/>
                          <w:spacing w:val="20"/>
                          <w:kern w:val="16"/>
                          <w:sz w:val="32"/>
                          <w:szCs w:val="32"/>
                        </w:rPr>
                        <w:t xml:space="preserve"> </w:t>
                      </w:r>
                    </w:p>
                  </w:txbxContent>
                </v:textbox>
              </v:shape>
            </w:pict>
          </mc:Fallback>
        </mc:AlternateContent>
      </w:r>
      <w:r w:rsidR="00220FF2">
        <w:rPr>
          <w:noProof/>
        </w:rPr>
        <mc:AlternateContent>
          <mc:Choice Requires="wps">
            <w:drawing>
              <wp:anchor distT="0" distB="0" distL="114300" distR="114300" simplePos="0" relativeHeight="251673600" behindDoc="0" locked="0" layoutInCell="1" allowOverlap="1" wp14:anchorId="226E4A28" wp14:editId="7C1FAD54">
                <wp:simplePos x="0" y="0"/>
                <wp:positionH relativeFrom="column">
                  <wp:posOffset>-203835</wp:posOffset>
                </wp:positionH>
                <wp:positionV relativeFrom="paragraph">
                  <wp:posOffset>5238994</wp:posOffset>
                </wp:positionV>
                <wp:extent cx="4522470" cy="338455"/>
                <wp:effectExtent l="0" t="0" r="0" b="0"/>
                <wp:wrapNone/>
                <wp:docPr id="3" name="文本框 2">
                  <a:extLst xmlns:a="http://schemas.openxmlformats.org/drawingml/2006/main">
                    <a:ext uri="{FF2B5EF4-FFF2-40B4-BE49-F238E27FC236}">
                      <a16:creationId xmlns:a16="http://schemas.microsoft.com/office/drawing/2014/main" id="{FBB69CA6-42B3-F98C-471F-92783C4E73B3}"/>
                    </a:ext>
                  </a:extLst>
                </wp:docPr>
                <wp:cNvGraphicFramePr/>
                <a:graphic xmlns:a="http://schemas.openxmlformats.org/drawingml/2006/main">
                  <a:graphicData uri="http://schemas.microsoft.com/office/word/2010/wordprocessingShape">
                    <wps:wsp>
                      <wps:cNvSpPr txBox="1"/>
                      <wps:spPr>
                        <a:xfrm>
                          <a:off x="0" y="0"/>
                          <a:ext cx="4522470" cy="338455"/>
                        </a:xfrm>
                        <a:prstGeom prst="rect">
                          <a:avLst/>
                        </a:prstGeom>
                        <a:noFill/>
                      </wps:spPr>
                      <wps:txbx>
                        <w:txbxContent>
                          <w:p w14:paraId="3A17F52C" w14:textId="45BA8ED7" w:rsidR="00BD6564" w:rsidRPr="00220FF2" w:rsidRDefault="00BD6564" w:rsidP="00220FF2">
                            <w:pPr>
                              <w:spacing w:line="360" w:lineRule="exact"/>
                              <w:jc w:val="center"/>
                              <w:rPr>
                                <w:rFonts w:ascii="仿宋" w:eastAsia="仿宋" w:hAnsi="仿宋" w:cs="Times New Roman" w:hint="eastAsia"/>
                                <w:color w:val="000000"/>
                                <w:spacing w:val="-20"/>
                                <w:kern w:val="16"/>
                                <w:sz w:val="32"/>
                                <w:szCs w:val="32"/>
                              </w:rPr>
                            </w:pPr>
                            <w:r w:rsidRPr="00220FF2">
                              <w:rPr>
                                <w:rFonts w:ascii="仿宋" w:eastAsia="仿宋" w:hAnsi="仿宋" w:cs="Times New Roman"/>
                                <w:color w:val="000000"/>
                                <w:spacing w:val="-20"/>
                                <w:kern w:val="16"/>
                                <w:sz w:val="32"/>
                                <w:szCs w:val="32"/>
                              </w:rPr>
                              <w:t>2024</w:t>
                            </w:r>
                            <w:r w:rsidRPr="00220FF2">
                              <w:rPr>
                                <w:rFonts w:ascii="仿宋" w:eastAsia="仿宋" w:hAnsi="仿宋" w:cs="+mn-cs" w:hint="eastAsia"/>
                                <w:color w:val="000000"/>
                                <w:spacing w:val="-20"/>
                                <w:kern w:val="16"/>
                                <w:sz w:val="32"/>
                                <w:szCs w:val="32"/>
                              </w:rPr>
                              <w:t>年</w:t>
                            </w:r>
                            <w:r w:rsidRPr="00220FF2">
                              <w:rPr>
                                <w:rFonts w:ascii="仿宋" w:eastAsia="仿宋" w:hAnsi="仿宋" w:cs="Times New Roman"/>
                                <w:color w:val="000000"/>
                                <w:spacing w:val="-20"/>
                                <w:kern w:val="16"/>
                                <w:sz w:val="32"/>
                                <w:szCs w:val="32"/>
                              </w:rPr>
                              <w:t>1</w:t>
                            </w:r>
                            <w:r w:rsidR="00BA4894">
                              <w:rPr>
                                <w:rFonts w:ascii="仿宋" w:eastAsia="仿宋" w:hAnsi="仿宋" w:cs="Times New Roman" w:hint="eastAsia"/>
                                <w:color w:val="000000"/>
                                <w:spacing w:val="-20"/>
                                <w:kern w:val="16"/>
                                <w:sz w:val="32"/>
                                <w:szCs w:val="32"/>
                              </w:rPr>
                              <w:t>2</w:t>
                            </w:r>
                            <w:r w:rsidRPr="00220FF2">
                              <w:rPr>
                                <w:rFonts w:ascii="仿宋" w:eastAsia="仿宋" w:hAnsi="仿宋" w:cs="+mn-cs" w:hint="eastAsia"/>
                                <w:color w:val="000000"/>
                                <w:spacing w:val="-20"/>
                                <w:kern w:val="16"/>
                                <w:sz w:val="32"/>
                                <w:szCs w:val="32"/>
                              </w:rPr>
                              <w:t>月</w:t>
                            </w:r>
                            <w:r w:rsidR="00BA4894">
                              <w:rPr>
                                <w:rFonts w:ascii="仿宋" w:eastAsia="仿宋" w:hAnsi="仿宋" w:cs="+mn-cs" w:hint="eastAsia"/>
                                <w:color w:val="000000"/>
                                <w:spacing w:val="-20"/>
                                <w:kern w:val="16"/>
                                <w:sz w:val="32"/>
                                <w:szCs w:val="32"/>
                              </w:rPr>
                              <w:t>中旬</w:t>
                            </w:r>
                            <w:r w:rsidR="00935D0D" w:rsidRPr="00220FF2">
                              <w:rPr>
                                <w:rFonts w:ascii="仿宋" w:eastAsia="仿宋" w:hAnsi="仿宋" w:cs="+mn-cs" w:hint="eastAsia"/>
                                <w:color w:val="000000"/>
                                <w:spacing w:val="-20"/>
                                <w:kern w:val="16"/>
                                <w:sz w:val="32"/>
                                <w:szCs w:val="32"/>
                              </w:rPr>
                              <w:t xml:space="preserve">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26E4A28" id="_x0000_s1034" type="#_x0000_t202" style="position:absolute;left:0;text-align:left;margin-left:-16.05pt;margin-top:412.5pt;width:356.1pt;height:2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" filled="f" stroked="f">
                <v:textbox style="mso-fit-shape-to-text:t">
                  <w:txbxContent>
                    <w:p w14:paraId="3A17F52C" w14:textId="45BA8ED7" w:rsidR="00BD6564" w:rsidRPr="00220FF2" w:rsidRDefault="00BD6564" w:rsidP="00220FF2">
                      <w:pPr>
                        <w:spacing w:line="360" w:lineRule="exact"/>
                        <w:jc w:val="center"/>
                        <w:rPr>
                          <w:rFonts w:ascii="仿宋" w:eastAsia="仿宋" w:hAnsi="仿宋" w:cs="Times New Roman" w:hint="eastAsia"/>
                          <w:color w:val="000000"/>
                          <w:spacing w:val="-20"/>
                          <w:kern w:val="16"/>
                          <w:sz w:val="32"/>
                          <w:szCs w:val="32"/>
                        </w:rPr>
                      </w:pPr>
                      <w:r w:rsidRPr="00220FF2">
                        <w:rPr>
                          <w:rFonts w:ascii="仿宋" w:eastAsia="仿宋" w:hAnsi="仿宋" w:cs="Times New Roman"/>
                          <w:color w:val="000000"/>
                          <w:spacing w:val="-20"/>
                          <w:kern w:val="16"/>
                          <w:sz w:val="32"/>
                          <w:szCs w:val="32"/>
                        </w:rPr>
                        <w:t>2024</w:t>
                      </w:r>
                      <w:r w:rsidRPr="00220FF2">
                        <w:rPr>
                          <w:rFonts w:ascii="仿宋" w:eastAsia="仿宋" w:hAnsi="仿宋" w:cs="+mn-cs" w:hint="eastAsia"/>
                          <w:color w:val="000000"/>
                          <w:spacing w:val="-20"/>
                          <w:kern w:val="16"/>
                          <w:sz w:val="32"/>
                          <w:szCs w:val="32"/>
                        </w:rPr>
                        <w:t>年</w:t>
                      </w:r>
                      <w:r w:rsidRPr="00220FF2">
                        <w:rPr>
                          <w:rFonts w:ascii="仿宋" w:eastAsia="仿宋" w:hAnsi="仿宋" w:cs="Times New Roman"/>
                          <w:color w:val="000000"/>
                          <w:spacing w:val="-20"/>
                          <w:kern w:val="16"/>
                          <w:sz w:val="32"/>
                          <w:szCs w:val="32"/>
                        </w:rPr>
                        <w:t>1</w:t>
                      </w:r>
                      <w:r w:rsidR="00BA4894">
                        <w:rPr>
                          <w:rFonts w:ascii="仿宋" w:eastAsia="仿宋" w:hAnsi="仿宋" w:cs="Times New Roman" w:hint="eastAsia"/>
                          <w:color w:val="000000"/>
                          <w:spacing w:val="-20"/>
                          <w:kern w:val="16"/>
                          <w:sz w:val="32"/>
                          <w:szCs w:val="32"/>
                        </w:rPr>
                        <w:t>2</w:t>
                      </w:r>
                      <w:r w:rsidRPr="00220FF2">
                        <w:rPr>
                          <w:rFonts w:ascii="仿宋" w:eastAsia="仿宋" w:hAnsi="仿宋" w:cs="+mn-cs" w:hint="eastAsia"/>
                          <w:color w:val="000000"/>
                          <w:spacing w:val="-20"/>
                          <w:kern w:val="16"/>
                          <w:sz w:val="32"/>
                          <w:szCs w:val="32"/>
                        </w:rPr>
                        <w:t>月</w:t>
                      </w:r>
                      <w:r w:rsidR="00BA4894">
                        <w:rPr>
                          <w:rFonts w:ascii="仿宋" w:eastAsia="仿宋" w:hAnsi="仿宋" w:cs="+mn-cs" w:hint="eastAsia"/>
                          <w:color w:val="000000"/>
                          <w:spacing w:val="-20"/>
                          <w:kern w:val="16"/>
                          <w:sz w:val="32"/>
                          <w:szCs w:val="32"/>
                        </w:rPr>
                        <w:t>中旬</w:t>
                      </w:r>
                      <w:r w:rsidR="00935D0D" w:rsidRPr="00220FF2">
                        <w:rPr>
                          <w:rFonts w:ascii="仿宋" w:eastAsia="仿宋" w:hAnsi="仿宋" w:cs="+mn-cs" w:hint="eastAsia"/>
                          <w:color w:val="000000"/>
                          <w:spacing w:val="-20"/>
                          <w:kern w:val="16"/>
                          <w:sz w:val="32"/>
                          <w:szCs w:val="32"/>
                        </w:rPr>
                        <w:t xml:space="preserve">  </w:t>
                      </w:r>
                    </w:p>
                  </w:txbxContent>
                </v:textbox>
              </v:shape>
            </w:pict>
          </mc:Fallback>
        </mc:AlternateContent>
      </w:r>
      <w:r w:rsidR="007538A3">
        <w:rPr>
          <w:noProof/>
        </w:rPr>
        <mc:AlternateContent>
          <mc:Choice Requires="wps">
            <w:drawing>
              <wp:anchor distT="0" distB="0" distL="114300" distR="114300" simplePos="0" relativeHeight="251670528" behindDoc="0" locked="0" layoutInCell="1" allowOverlap="1" wp14:anchorId="664976AF" wp14:editId="2B5B0B7D">
                <wp:simplePos x="0" y="0"/>
                <wp:positionH relativeFrom="column">
                  <wp:posOffset>44417</wp:posOffset>
                </wp:positionH>
                <wp:positionV relativeFrom="paragraph">
                  <wp:posOffset>78578</wp:posOffset>
                </wp:positionV>
                <wp:extent cx="509286" cy="509286"/>
                <wp:effectExtent l="0" t="0" r="0" b="0"/>
                <wp:wrapNone/>
                <wp:docPr id="36" name="文本框 35"/>
                <wp:cNvGraphicFramePr/>
                <a:graphic xmlns:a="http://schemas.openxmlformats.org/drawingml/2006/main">
                  <a:graphicData uri="http://schemas.microsoft.com/office/word/2010/wordprocessingShape">
                    <wps:wsp>
                      <wps:cNvSpPr txBox="1"/>
                      <wps:spPr>
                        <a:xfrm>
                          <a:off x="0" y="0"/>
                          <a:ext cx="509286" cy="509286"/>
                        </a:xfrm>
                        <a:prstGeom prst="rect">
                          <a:avLst/>
                        </a:prstGeom>
                        <a:noFill/>
                      </wps:spPr>
                      <wps:txbx>
                        <w:txbxContent>
                          <w:p w14:paraId="6851ACB7" w14:textId="05F5D539" w:rsidR="00BD6564" w:rsidRDefault="00AF0F11" w:rsidP="001522FB">
                            <w:pPr>
                              <w:spacing w:line="220" w:lineRule="exact"/>
                              <w:rPr>
                                <w:rFonts w:ascii="Arial" w:eastAsia="微软雅黑" w:hAnsi="微软雅黑" w:cs="+mn-cs" w:hint="eastAsia"/>
                                <w:color w:val="FFFFFF"/>
                                <w:spacing w:val="20"/>
                                <w:kern w:val="30"/>
                                <w:sz w:val="22"/>
                              </w:rPr>
                            </w:pPr>
                            <w:r>
                              <w:rPr>
                                <w:rFonts w:ascii="Arial" w:eastAsia="微软雅黑" w:hAnsi="微软雅黑" w:cs="+mn-cs" w:hint="eastAsia"/>
                                <w:color w:val="FFFFFF"/>
                                <w:spacing w:val="20"/>
                                <w:kern w:val="30"/>
                                <w:sz w:val="22"/>
                              </w:rPr>
                              <w:t>烈火</w:t>
                            </w:r>
                          </w:p>
                          <w:p w14:paraId="205BC6AB" w14:textId="77777777" w:rsidR="001522FB" w:rsidRDefault="001522FB" w:rsidP="001522FB">
                            <w:pPr>
                              <w:spacing w:line="220" w:lineRule="exact"/>
                              <w:rPr>
                                <w:rFonts w:ascii="Arial" w:eastAsia="微软雅黑" w:hAnsi="微软雅黑" w:cs="+mn-cs" w:hint="eastAsia"/>
                                <w:color w:val="FFFFFF"/>
                                <w:spacing w:val="20"/>
                                <w:kern w:val="30"/>
                                <w:sz w:val="22"/>
                              </w:rPr>
                            </w:pPr>
                            <w:r>
                              <w:rPr>
                                <w:rFonts w:ascii="Arial" w:eastAsia="微软雅黑" w:hAnsi="微软雅黑" w:cs="+mn-cs" w:hint="eastAsia"/>
                                <w:color w:val="FFFFFF"/>
                                <w:spacing w:val="20"/>
                                <w:kern w:val="30"/>
                                <w:sz w:val="22"/>
                              </w:rPr>
                              <w:t>智慧</w:t>
                            </w:r>
                          </w:p>
                        </w:txbxContent>
                      </wps:txbx>
                      <wps:bodyPr vert="eaVert" wrap="square" rtlCol="0">
                        <a:noAutofit/>
                      </wps:bodyPr>
                    </wps:wsp>
                  </a:graphicData>
                </a:graphic>
                <wp14:sizeRelH relativeFrom="margin">
                  <wp14:pctWidth>0</wp14:pctWidth>
                </wp14:sizeRelH>
                <wp14:sizeRelV relativeFrom="margin">
                  <wp14:pctHeight>0</wp14:pctHeight>
                </wp14:sizeRelV>
              </wp:anchor>
            </w:drawing>
          </mc:Choice>
          <mc:Fallback>
            <w:pict>
              <v:shape w14:anchorId="664976AF" id="文本框 35" o:spid="_x0000_s1035" type="#_x0000_t202" style="position:absolute;left:0;text-align:left;margin-left:3.5pt;margin-top:6.2pt;width:40.1pt;height:4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" filled="f" stroked="f">
                <v:textbox style="layout-flow:vertical-ideographic">
                  <w:txbxContent>
                    <w:p w14:paraId="6851ACB7" w14:textId="05F5D539" w:rsidR="00BD6564" w:rsidRDefault="00AF0F11" w:rsidP="001522FB">
                      <w:pPr>
                        <w:spacing w:line="220" w:lineRule="exact"/>
                        <w:rPr>
                          <w:rFonts w:ascii="Arial" w:eastAsia="微软雅黑" w:hAnsi="微软雅黑" w:cs="+mn-cs" w:hint="eastAsia"/>
                          <w:color w:val="FFFFFF"/>
                          <w:spacing w:val="20"/>
                          <w:kern w:val="30"/>
                          <w:sz w:val="22"/>
                        </w:rPr>
                      </w:pPr>
                      <w:r>
                        <w:rPr>
                          <w:rFonts w:ascii="Arial" w:eastAsia="微软雅黑" w:hAnsi="微软雅黑" w:cs="+mn-cs" w:hint="eastAsia"/>
                          <w:color w:val="FFFFFF"/>
                          <w:spacing w:val="20"/>
                          <w:kern w:val="30"/>
                          <w:sz w:val="22"/>
                        </w:rPr>
                        <w:t>烈火</w:t>
                      </w:r>
                    </w:p>
                    <w:p w14:paraId="205BC6AB" w14:textId="77777777" w:rsidR="001522FB" w:rsidRDefault="001522FB" w:rsidP="001522FB">
                      <w:pPr>
                        <w:spacing w:line="220" w:lineRule="exact"/>
                        <w:rPr>
                          <w:rFonts w:ascii="Arial" w:eastAsia="微软雅黑" w:hAnsi="微软雅黑" w:cs="+mn-cs" w:hint="eastAsia"/>
                          <w:color w:val="FFFFFF"/>
                          <w:spacing w:val="20"/>
                          <w:kern w:val="30"/>
                          <w:sz w:val="22"/>
                        </w:rPr>
                      </w:pPr>
                      <w:r>
                        <w:rPr>
                          <w:rFonts w:ascii="Arial" w:eastAsia="微软雅黑" w:hAnsi="微软雅黑" w:cs="+mn-cs" w:hint="eastAsia"/>
                          <w:color w:val="FFFFFF"/>
                          <w:spacing w:val="20"/>
                          <w:kern w:val="30"/>
                          <w:sz w:val="22"/>
                        </w:rPr>
                        <w:t>智慧</w:t>
                      </w:r>
                    </w:p>
                  </w:txbxContent>
                </v:textbox>
              </v:shape>
            </w:pict>
          </mc:Fallback>
        </mc:AlternateContent>
      </w:r>
      <w:r w:rsidR="007538A3">
        <w:rPr>
          <w:noProof/>
        </w:rPr>
        <mc:AlternateContent>
          <mc:Choice Requires="wps">
            <w:drawing>
              <wp:anchor distT="0" distB="0" distL="114300" distR="114300" simplePos="0" relativeHeight="251669504" behindDoc="0" locked="0" layoutInCell="1" allowOverlap="1" wp14:anchorId="5ED4942C" wp14:editId="1C454D0E">
                <wp:simplePos x="0" y="0"/>
                <wp:positionH relativeFrom="column">
                  <wp:posOffset>116465</wp:posOffset>
                </wp:positionH>
                <wp:positionV relativeFrom="paragraph">
                  <wp:posOffset>81244</wp:posOffset>
                </wp:positionV>
                <wp:extent cx="393700" cy="395605"/>
                <wp:effectExtent l="0" t="0" r="6350" b="4445"/>
                <wp:wrapNone/>
                <wp:docPr id="34" name="圆角矩形 33"/>
                <wp:cNvGraphicFramePr/>
                <a:graphic xmlns:a="http://schemas.openxmlformats.org/drawingml/2006/main">
                  <a:graphicData uri="http://schemas.microsoft.com/office/word/2010/wordprocessingShape">
                    <wps:wsp>
                      <wps:cNvSpPr/>
                      <wps:spPr>
                        <a:xfrm>
                          <a:off x="0" y="0"/>
                          <a:ext cx="393700" cy="395605"/>
                        </a:xfrm>
                        <a:prstGeom prst="roundRect">
                          <a:avLst/>
                        </a:prstGeom>
                        <a:solidFill>
                          <a:srgbClr val="FF0000"/>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oundrect w14:anchorId="1F850D7A" id="圆角矩形 33" o:spid="_x0000_s1026" style="position:absolute;margin-left:9.15pt;margin-top:6.4pt;width:31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" fillcolor="red" stroked="f" strokeweight="1pt">
                <v:stroke joinstyle="miter"/>
              </v:roundrect>
            </w:pict>
          </mc:Fallback>
        </mc:AlternateContent>
      </w:r>
      <w:r w:rsidR="00250919">
        <w:rPr>
          <w:noProof/>
        </w:rPr>
        <mc:AlternateContent>
          <mc:Choice Requires="wps">
            <w:drawing>
              <wp:anchor distT="0" distB="0" distL="114300" distR="114300" simplePos="0" relativeHeight="251661312" behindDoc="0" locked="0" layoutInCell="1" allowOverlap="1" wp14:anchorId="29A9C93C" wp14:editId="7199D0A5">
                <wp:simplePos x="0" y="0"/>
                <wp:positionH relativeFrom="column">
                  <wp:posOffset>-648127</wp:posOffset>
                </wp:positionH>
                <wp:positionV relativeFrom="paragraph">
                  <wp:posOffset>6511290</wp:posOffset>
                </wp:positionV>
                <wp:extent cx="5507990" cy="310537"/>
                <wp:effectExtent l="0" t="0" r="0" b="0"/>
                <wp:wrapNone/>
                <wp:docPr id="15" name="矩形 14"/>
                <wp:cNvGraphicFramePr/>
                <a:graphic xmlns:a="http://schemas.openxmlformats.org/drawingml/2006/main">
                  <a:graphicData uri="http://schemas.microsoft.com/office/word/2010/wordprocessingShape">
                    <wps:wsp>
                      <wps:cNvSpPr/>
                      <wps:spPr>
                        <a:xfrm>
                          <a:off x="0" y="0"/>
                          <a:ext cx="5507990" cy="310537"/>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993943A" id="矩形 14" o:spid="_x0000_s1026" style="position:absolute;margin-left:-51.05pt;margin-top:512.7pt;width:433.7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" fillcolor="#fad992" stroked="f" strokeweight="1pt"/>
            </w:pict>
          </mc:Fallback>
        </mc:AlternateContent>
      </w:r>
      <w:r w:rsidR="00874534">
        <w:rPr>
          <w:noProof/>
        </w:rPr>
        <mc:AlternateContent>
          <mc:Choice Requires="wps">
            <w:drawing>
              <wp:anchor distT="0" distB="0" distL="114300" distR="114300" simplePos="0" relativeHeight="251660288" behindDoc="0" locked="0" layoutInCell="1" allowOverlap="1" wp14:anchorId="34E63F94" wp14:editId="0021F181">
                <wp:simplePos x="0" y="0"/>
                <wp:positionH relativeFrom="column">
                  <wp:posOffset>-4487730</wp:posOffset>
                </wp:positionH>
                <wp:positionV relativeFrom="paragraph">
                  <wp:posOffset>3009582</wp:posOffset>
                </wp:positionV>
                <wp:extent cx="7955915" cy="277005"/>
                <wp:effectExtent l="0" t="8572" r="0" b="0"/>
                <wp:wrapNone/>
                <wp:docPr id="13" name="矩形 12"/>
                <wp:cNvGraphicFramePr/>
                <a:graphic xmlns:a="http://schemas.openxmlformats.org/drawingml/2006/main">
                  <a:graphicData uri="http://schemas.microsoft.com/office/word/2010/wordprocessingShape">
                    <wps:wsp>
                      <wps:cNvSpPr/>
                      <wps:spPr>
                        <a:xfrm rot="5400000">
                          <a:off x="0" y="0"/>
                          <a:ext cx="7955915" cy="277005"/>
                        </a:xfrm>
                        <a:prstGeom prst="rect">
                          <a:avLst/>
                        </a:prstGeom>
                        <a:solidFill>
                          <a:srgbClr val="FAD992"/>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DBEBF2C" id="矩形 12" o:spid="_x0000_s1026" style="position:absolute;margin-left:-353.35pt;margin-top:236.95pt;width:626.45pt;height:21.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" fillcolor="#fad992" stroked="f" strokeweight="1pt"/>
            </w:pict>
          </mc:Fallback>
        </mc:AlternateContent>
      </w:r>
    </w:p>
    <w:p w14:paraId="448D25F1" w14:textId="29700B8B" w:rsidR="007538A3" w:rsidRDefault="005D1678" w:rsidP="006B177F">
      <w:pPr>
        <w:pStyle w:val="A512"/>
      </w:pPr>
      <w:bookmarkStart w:id="0" w:name="_Toc182735441"/>
      <w:r w:rsidRPr="005D1678">
        <w:rPr>
          <w:rFonts w:hint="eastAsia"/>
        </w:rPr>
        <w:lastRenderedPageBreak/>
        <w:t>如何查找、下载本册子的最新版本</w:t>
      </w:r>
      <w:bookmarkEnd w:id="0"/>
    </w:p>
    <w:p w14:paraId="0FC636A8" w14:textId="13C3F13F" w:rsidR="005D1678" w:rsidRDefault="005D1678" w:rsidP="005D1678">
      <w:pPr>
        <w:pStyle w:val="A5"/>
      </w:pPr>
      <w:r>
        <w:rPr>
          <w:rFonts w:hint="eastAsia"/>
        </w:rPr>
        <w:t>《马列毛主义学习路线》会进行不定期更新，最新版本会发布在墙外</w:t>
      </w:r>
      <w:r>
        <w:rPr>
          <w:rFonts w:hint="eastAsia"/>
        </w:rPr>
        <w:t>Z-Library</w:t>
      </w:r>
      <w:r>
        <w:rPr>
          <w:rFonts w:hint="eastAsia"/>
        </w:rPr>
        <w:t>网站上，至少提供</w:t>
      </w:r>
      <w:r>
        <w:rPr>
          <w:rFonts w:hint="eastAsia"/>
        </w:rPr>
        <w:t>PDF</w:t>
      </w:r>
      <w:r>
        <w:rPr>
          <w:rFonts w:hint="eastAsia"/>
        </w:rPr>
        <w:t>和</w:t>
      </w:r>
      <w:r>
        <w:rPr>
          <w:rFonts w:hint="eastAsia"/>
        </w:rPr>
        <w:t>epub</w:t>
      </w:r>
      <w:r>
        <w:rPr>
          <w:rFonts w:hint="eastAsia"/>
        </w:rPr>
        <w:t>两种格式，署名“</w:t>
      </w:r>
      <w:r w:rsidR="00484121">
        <w:rPr>
          <w:rFonts w:hint="eastAsia"/>
        </w:rPr>
        <w:t>烈火</w:t>
      </w:r>
      <w:r>
        <w:rPr>
          <w:rFonts w:hint="eastAsia"/>
        </w:rPr>
        <w:t>出版社”。</w:t>
      </w:r>
    </w:p>
    <w:p w14:paraId="422B9270" w14:textId="77777777" w:rsidR="005D1678" w:rsidRDefault="005D1678" w:rsidP="005D1678">
      <w:pPr>
        <w:pStyle w:val="A5"/>
      </w:pPr>
      <w:r>
        <w:rPr>
          <w:rFonts w:hint="eastAsia"/>
        </w:rPr>
        <w:t>对本册子感兴趣的，请在</w:t>
      </w:r>
      <w:r>
        <w:rPr>
          <w:rFonts w:hint="eastAsia"/>
        </w:rPr>
        <w:t>Z-Library</w:t>
      </w:r>
      <w:r>
        <w:rPr>
          <w:rFonts w:hint="eastAsia"/>
        </w:rPr>
        <w:t>网站上，搜索“马列毛主义学习路线”，查阅下载最新版本。</w:t>
      </w:r>
    </w:p>
    <w:p w14:paraId="1C9DB080" w14:textId="454597F8" w:rsidR="005D1678" w:rsidRDefault="005D1678" w:rsidP="005D1678">
      <w:pPr>
        <w:pStyle w:val="A5"/>
      </w:pPr>
      <w:r>
        <w:rPr>
          <w:rFonts w:hint="eastAsia"/>
        </w:rPr>
        <w:t>截止到</w:t>
      </w:r>
      <w:r>
        <w:rPr>
          <w:rFonts w:hint="eastAsia"/>
        </w:rPr>
        <w:t>2024</w:t>
      </w:r>
      <w:r>
        <w:rPr>
          <w:rFonts w:hint="eastAsia"/>
        </w:rPr>
        <w:t>年</w:t>
      </w:r>
      <w:r>
        <w:rPr>
          <w:rFonts w:hint="eastAsia"/>
        </w:rPr>
        <w:t>1</w:t>
      </w:r>
      <w:r w:rsidR="002A1600">
        <w:rPr>
          <w:rFonts w:hint="eastAsia"/>
        </w:rPr>
        <w:t>2</w:t>
      </w:r>
      <w:r>
        <w:rPr>
          <w:rFonts w:hint="eastAsia"/>
        </w:rPr>
        <w:t>月</w:t>
      </w:r>
      <w:r w:rsidR="00DB53BF">
        <w:rPr>
          <w:rFonts w:hint="eastAsia"/>
        </w:rPr>
        <w:t>中旬</w:t>
      </w:r>
      <w:r>
        <w:rPr>
          <w:rFonts w:hint="eastAsia"/>
        </w:rPr>
        <w:t>，本册子已经产生</w:t>
      </w:r>
      <w:r w:rsidR="00DB53BF">
        <w:rPr>
          <w:rFonts w:hint="eastAsia"/>
        </w:rPr>
        <w:t>7</w:t>
      </w:r>
      <w:r>
        <w:rPr>
          <w:rFonts w:hint="eastAsia"/>
        </w:rPr>
        <w:t>.</w:t>
      </w:r>
      <w:r w:rsidR="00DB53BF">
        <w:rPr>
          <w:rFonts w:hint="eastAsia"/>
        </w:rPr>
        <w:t>0</w:t>
      </w:r>
      <w:r>
        <w:rPr>
          <w:rFonts w:hint="eastAsia"/>
        </w:rPr>
        <w:t>版本。</w:t>
      </w:r>
    </w:p>
    <w:p w14:paraId="4C833639" w14:textId="16B7DADA" w:rsidR="005D1678" w:rsidRPr="005D1678" w:rsidRDefault="00484121" w:rsidP="005D1678">
      <w:pPr>
        <w:pStyle w:val="aff8"/>
      </w:pPr>
      <w:r>
        <w:rPr>
          <w:rFonts w:hint="eastAsia"/>
        </w:rPr>
        <w:t>烈火</w:t>
      </w:r>
      <w:r w:rsidR="00AE32B6" w:rsidRPr="00AE32B6">
        <w:rPr>
          <w:rFonts w:hint="eastAsia"/>
        </w:rPr>
        <w:t>出版社</w:t>
      </w:r>
      <w:r w:rsidR="005D1678">
        <w:br/>
      </w:r>
      <w:r w:rsidR="005D1678">
        <w:rPr>
          <w:rFonts w:hint="eastAsia"/>
        </w:rPr>
        <w:t>2024</w:t>
      </w:r>
      <w:r w:rsidR="005D1678">
        <w:rPr>
          <w:rFonts w:hint="eastAsia"/>
        </w:rPr>
        <w:t>年</w:t>
      </w:r>
      <w:r w:rsidR="005D1678">
        <w:rPr>
          <w:rFonts w:hint="eastAsia"/>
        </w:rPr>
        <w:t>1</w:t>
      </w:r>
      <w:r w:rsidR="00AD1C9D">
        <w:rPr>
          <w:rFonts w:hint="eastAsia"/>
        </w:rPr>
        <w:t>2</w:t>
      </w:r>
      <w:r w:rsidR="005D1678">
        <w:rPr>
          <w:rFonts w:hint="eastAsia"/>
        </w:rPr>
        <w:t>月</w:t>
      </w:r>
      <w:r w:rsidR="00DB53BF">
        <w:rPr>
          <w:rFonts w:hint="eastAsia"/>
        </w:rPr>
        <w:t>中旬</w:t>
      </w:r>
    </w:p>
    <w:p w14:paraId="75F5768C" w14:textId="77777777" w:rsidR="00133EA5" w:rsidRPr="00FF2826" w:rsidRDefault="00133EA5" w:rsidP="00803166">
      <w:pPr>
        <w:pStyle w:val="A5"/>
      </w:pPr>
    </w:p>
    <w:p w14:paraId="52530FE9" w14:textId="32EB4D90" w:rsidR="002E0CC8" w:rsidRDefault="002E0CC8" w:rsidP="006B177F">
      <w:pPr>
        <w:pStyle w:val="A512"/>
      </w:pPr>
      <w:bookmarkStart w:id="1" w:name="_Toc182735442"/>
      <w:r>
        <w:rPr>
          <w:rFonts w:hint="eastAsia"/>
        </w:rPr>
        <w:lastRenderedPageBreak/>
        <w:t>本书制作说明</w:t>
      </w:r>
      <w:bookmarkEnd w:id="1"/>
    </w:p>
    <w:p w14:paraId="3239760D" w14:textId="0A16508B" w:rsidR="00F87979" w:rsidRDefault="00F5089C" w:rsidP="00F5089C">
      <w:pPr>
        <w:pStyle w:val="A520"/>
      </w:pPr>
      <w:bookmarkStart w:id="2" w:name="_Toc182735443"/>
      <w:r w:rsidRPr="00F5089C">
        <w:rPr>
          <w:rFonts w:hint="eastAsia"/>
        </w:rPr>
        <w:t>一、这本小册子的由来</w:t>
      </w:r>
      <w:bookmarkEnd w:id="2"/>
    </w:p>
    <w:p w14:paraId="0EEE1532" w14:textId="77777777" w:rsidR="00F5089C" w:rsidRDefault="00F5089C" w:rsidP="00F5089C">
      <w:pPr>
        <w:pStyle w:val="A5"/>
      </w:pPr>
      <w:r>
        <w:rPr>
          <w:rFonts w:hint="eastAsia"/>
        </w:rPr>
        <w:t>自</w:t>
      </w:r>
      <w:r>
        <w:rPr>
          <w:rFonts w:hint="eastAsia"/>
        </w:rPr>
        <w:t>2019</w:t>
      </w:r>
      <w:r>
        <w:rPr>
          <w:rFonts w:hint="eastAsia"/>
        </w:rPr>
        <w:t>年中美贸易战爆发以来，中国年轻群体中的左翼思想发展异常迅猛，其速度是改革开放四十多年以来，前所未有的。各大互联网平台上，左翼舆论大潮如排山倒海般一浪高过一浪。</w:t>
      </w:r>
    </w:p>
    <w:p w14:paraId="5EAFDB7B" w14:textId="45FB8463" w:rsidR="00F5089C" w:rsidRDefault="00F5089C" w:rsidP="00F5089C">
      <w:pPr>
        <w:pStyle w:val="A5"/>
      </w:pPr>
      <w:r>
        <w:rPr>
          <w:rFonts w:hint="eastAsia"/>
        </w:rPr>
        <w:t>在这样的背景下，越来越多的年轻人自觉地寻求学习马列毛主义的途径，但面临诸多困扰。</w:t>
      </w:r>
    </w:p>
    <w:p w14:paraId="1B83DFFE" w14:textId="443B3DBD" w:rsidR="00F5089C" w:rsidRDefault="00F5089C" w:rsidP="00F5089C">
      <w:pPr>
        <w:pStyle w:val="A5"/>
      </w:pPr>
      <w:r>
        <w:rPr>
          <w:rFonts w:hint="eastAsia"/>
        </w:rPr>
        <w:t>一些人尝试通过网上</w:t>
      </w:r>
      <w:r w:rsidR="005F2FAF">
        <w:rPr>
          <w:rFonts w:hint="eastAsia"/>
        </w:rPr>
        <w:t>寻找</w:t>
      </w:r>
      <w:r>
        <w:rPr>
          <w:rFonts w:hint="eastAsia"/>
        </w:rPr>
        <w:t>的书单自学，却常常陷入“望书单兴叹”的境地——经常一个仅仅是所谓</w:t>
      </w:r>
      <w:r w:rsidRPr="00EC7B63">
        <w:rPr>
          <w:rStyle w:val="af3"/>
          <w:rFonts w:hint="eastAsia"/>
        </w:rPr>
        <w:t>“入门”的书单</w:t>
      </w:r>
      <w:r>
        <w:rPr>
          <w:rFonts w:hint="eastAsia"/>
        </w:rPr>
        <w:t>，就</w:t>
      </w:r>
      <w:r w:rsidR="00EC7B63" w:rsidRPr="00EC7B63">
        <w:rPr>
          <w:rStyle w:val="af3"/>
          <w:rFonts w:hint="eastAsia"/>
        </w:rPr>
        <w:t>高达</w:t>
      </w:r>
      <w:r w:rsidRPr="00EC7B63">
        <w:rPr>
          <w:rStyle w:val="af3"/>
          <w:rFonts w:hint="eastAsia"/>
        </w:rPr>
        <w:t>几十本甚至上百本书</w:t>
      </w:r>
      <w:r>
        <w:rPr>
          <w:rFonts w:hint="eastAsia"/>
        </w:rPr>
        <w:t>！还有些书单动不动就让十几岁的、没有社会阅历的年轻学生啃《资本论》、《马恩全集》之类的书，最后这些年轻人实在啃不动，不得不放弃。</w:t>
      </w:r>
    </w:p>
    <w:p w14:paraId="2D34D2BD" w14:textId="235A704A" w:rsidR="00F5089C" w:rsidRDefault="00F5089C" w:rsidP="00F5089C">
      <w:pPr>
        <w:pStyle w:val="A5"/>
      </w:pPr>
      <w:r>
        <w:rPr>
          <w:rFonts w:hint="eastAsia"/>
        </w:rPr>
        <w:t>更为严峻的是，有些书单里面的列出的书，掺杂了</w:t>
      </w:r>
      <w:r w:rsidRPr="00A829E6">
        <w:rPr>
          <w:rStyle w:val="af3"/>
          <w:rFonts w:hint="eastAsia"/>
        </w:rPr>
        <w:t>修正主义</w:t>
      </w:r>
      <w:r>
        <w:rPr>
          <w:rFonts w:hint="eastAsia"/>
        </w:rPr>
        <w:t>观点（例如</w:t>
      </w:r>
      <w:r w:rsidRPr="00BD3021">
        <w:rPr>
          <w:rStyle w:val="af4"/>
          <w:rFonts w:hint="eastAsia"/>
        </w:rPr>
        <w:t>托洛茨基派</w:t>
      </w:r>
      <w:r>
        <w:rPr>
          <w:rFonts w:hint="eastAsia"/>
        </w:rPr>
        <w:t>、</w:t>
      </w:r>
      <w:r w:rsidRPr="00AA5E13">
        <w:rPr>
          <w:rStyle w:val="af4"/>
          <w:rFonts w:hint="eastAsia"/>
        </w:rPr>
        <w:t>西方马克思主义派</w:t>
      </w:r>
      <w:r>
        <w:rPr>
          <w:rFonts w:hint="eastAsia"/>
        </w:rPr>
        <w:t>、</w:t>
      </w:r>
      <w:r w:rsidRPr="00AA5E13">
        <w:rPr>
          <w:rStyle w:val="af4"/>
          <w:rFonts w:hint="eastAsia"/>
        </w:rPr>
        <w:t>无政府主义</w:t>
      </w:r>
      <w:r w:rsidR="00BD3021" w:rsidRPr="00AA5E13">
        <w:rPr>
          <w:rStyle w:val="af4"/>
          <w:rFonts w:hint="eastAsia"/>
        </w:rPr>
        <w:t>（安其那）</w:t>
      </w:r>
      <w:r w:rsidRPr="00AA5E13">
        <w:rPr>
          <w:rStyle w:val="af4"/>
          <w:rFonts w:hint="eastAsia"/>
        </w:rPr>
        <w:t>派</w:t>
      </w:r>
      <w:r>
        <w:rPr>
          <w:rFonts w:hint="eastAsia"/>
        </w:rPr>
        <w:t>等）</w:t>
      </w:r>
      <w:r w:rsidR="00265E19">
        <w:rPr>
          <w:rFonts w:hint="eastAsia"/>
        </w:rPr>
        <w:t>，或者唯心主义</w:t>
      </w:r>
      <w:r w:rsidR="00265E19" w:rsidRPr="00A829E6">
        <w:rPr>
          <w:rStyle w:val="af3"/>
          <w:rFonts w:hint="eastAsia"/>
        </w:rPr>
        <w:t>极左派</w:t>
      </w:r>
      <w:r w:rsidR="008F2F3A">
        <w:rPr>
          <w:rFonts w:hint="eastAsia"/>
        </w:rPr>
        <w:t>观点</w:t>
      </w:r>
      <w:r w:rsidR="00265E19">
        <w:rPr>
          <w:rFonts w:hint="eastAsia"/>
        </w:rPr>
        <w:t>（例如</w:t>
      </w:r>
      <w:r w:rsidR="00265E19" w:rsidRPr="00AA5E13">
        <w:rPr>
          <w:rStyle w:val="af4"/>
          <w:rFonts w:hint="eastAsia"/>
        </w:rPr>
        <w:t>霍查派</w:t>
      </w:r>
      <w:r w:rsidR="00265E19">
        <w:rPr>
          <w:rFonts w:hint="eastAsia"/>
        </w:rPr>
        <w:t>）。</w:t>
      </w:r>
      <w:r>
        <w:rPr>
          <w:rFonts w:hint="eastAsia"/>
        </w:rPr>
        <w:t>新同志对</w:t>
      </w:r>
      <w:r w:rsidR="00265E19">
        <w:rPr>
          <w:rFonts w:hint="eastAsia"/>
        </w:rPr>
        <w:t>修正主义、</w:t>
      </w:r>
      <w:r w:rsidR="00D0216B">
        <w:rPr>
          <w:rFonts w:hint="eastAsia"/>
        </w:rPr>
        <w:t>唯心主义极左</w:t>
      </w:r>
      <w:r w:rsidR="00265E19">
        <w:rPr>
          <w:rFonts w:hint="eastAsia"/>
        </w:rPr>
        <w:t>这</w:t>
      </w:r>
      <w:r w:rsidR="00F90565">
        <w:rPr>
          <w:rFonts w:hint="eastAsia"/>
        </w:rPr>
        <w:t>些</w:t>
      </w:r>
      <w:r w:rsidR="00265E19">
        <w:rPr>
          <w:rFonts w:hint="eastAsia"/>
        </w:rPr>
        <w:t>错误</w:t>
      </w:r>
      <w:r w:rsidR="00FA3CB0">
        <w:rPr>
          <w:rFonts w:hint="eastAsia"/>
        </w:rPr>
        <w:t>思想</w:t>
      </w:r>
      <w:r w:rsidR="00265E19">
        <w:rPr>
          <w:rFonts w:hint="eastAsia"/>
        </w:rPr>
        <w:t>和</w:t>
      </w:r>
      <w:r>
        <w:rPr>
          <w:rFonts w:hint="eastAsia"/>
        </w:rPr>
        <w:t>马列毛主义</w:t>
      </w:r>
      <w:r w:rsidR="00F90565">
        <w:rPr>
          <w:rFonts w:hint="eastAsia"/>
        </w:rPr>
        <w:t>的</w:t>
      </w:r>
      <w:r w:rsidR="00544409">
        <w:rPr>
          <w:rFonts w:hint="eastAsia"/>
        </w:rPr>
        <w:t>分辨</w:t>
      </w:r>
      <w:r>
        <w:rPr>
          <w:rFonts w:hint="eastAsia"/>
        </w:rPr>
        <w:t>能力</w:t>
      </w:r>
      <w:r w:rsidR="00F90565">
        <w:rPr>
          <w:rFonts w:hint="eastAsia"/>
        </w:rPr>
        <w:t>，</w:t>
      </w:r>
      <w:r w:rsidR="00544409">
        <w:rPr>
          <w:rFonts w:hint="eastAsia"/>
        </w:rPr>
        <w:t>本来就相对较低</w:t>
      </w:r>
      <w:r>
        <w:rPr>
          <w:rFonts w:hint="eastAsia"/>
        </w:rPr>
        <w:t>，</w:t>
      </w:r>
      <w:r w:rsidR="00544409">
        <w:rPr>
          <w:rFonts w:hint="eastAsia"/>
        </w:rPr>
        <w:t>这样就</w:t>
      </w:r>
      <w:r w:rsidRPr="000525E7">
        <w:rPr>
          <w:rStyle w:val="af3"/>
          <w:rFonts w:hint="eastAsia"/>
          <w:u w:val="single"/>
        </w:rPr>
        <w:t>严重误导</w:t>
      </w:r>
      <w:r w:rsidRPr="000525E7">
        <w:rPr>
          <w:rFonts w:hint="eastAsia"/>
          <w:u w:val="single"/>
        </w:rPr>
        <w:t>了他们的学习方向。</w:t>
      </w:r>
    </w:p>
    <w:p w14:paraId="5E8570BA" w14:textId="5D645D53" w:rsidR="00F5089C" w:rsidRDefault="00F5089C" w:rsidP="00F5089C">
      <w:pPr>
        <w:pStyle w:val="A5"/>
      </w:pPr>
      <w:r>
        <w:rPr>
          <w:rFonts w:hint="eastAsia"/>
        </w:rPr>
        <w:lastRenderedPageBreak/>
        <w:t>随着左翼思潮的蓬勃发展，各种学习资料纷至沓来，浩如烟海。对于新学者而言，</w:t>
      </w:r>
      <w:r w:rsidRPr="00712EDE">
        <w:rPr>
          <w:rStyle w:val="af3"/>
          <w:rFonts w:hint="eastAsia"/>
        </w:rPr>
        <w:t>问题往往并非资料的匮乏</w:t>
      </w:r>
      <w:r>
        <w:rPr>
          <w:rFonts w:hint="eastAsia"/>
        </w:rPr>
        <w:t>，而是面对过多的信息感到无从选择。他们不知道该</w:t>
      </w:r>
      <w:r w:rsidRPr="00712EDE">
        <w:rPr>
          <w:rStyle w:val="af3"/>
          <w:rFonts w:hint="eastAsia"/>
        </w:rPr>
        <w:t>如何挑选资料</w:t>
      </w:r>
      <w:r>
        <w:rPr>
          <w:rFonts w:hint="eastAsia"/>
        </w:rPr>
        <w:t>，也不清楚应以</w:t>
      </w:r>
      <w:r w:rsidRPr="00712EDE">
        <w:rPr>
          <w:rStyle w:val="af3"/>
          <w:rFonts w:hint="eastAsia"/>
        </w:rPr>
        <w:t>怎样的顺序来</w:t>
      </w:r>
      <w:r w:rsidR="00557D7C" w:rsidRPr="00712EDE">
        <w:rPr>
          <w:rStyle w:val="af3"/>
          <w:rFonts w:hint="eastAsia"/>
        </w:rPr>
        <w:t>学习</w:t>
      </w:r>
      <w:r>
        <w:rPr>
          <w:rFonts w:hint="eastAsia"/>
        </w:rPr>
        <w:t>这些资料，更不知道学习这些资料，要</w:t>
      </w:r>
      <w:r w:rsidRPr="00712EDE">
        <w:rPr>
          <w:rStyle w:val="af3"/>
          <w:rFonts w:hint="eastAsia"/>
        </w:rPr>
        <w:t>把握怎样的学习原则</w:t>
      </w:r>
      <w:r>
        <w:rPr>
          <w:rFonts w:hint="eastAsia"/>
        </w:rPr>
        <w:t>，才能</w:t>
      </w:r>
      <w:r w:rsidRPr="00712EDE">
        <w:rPr>
          <w:rStyle w:val="af3"/>
          <w:rFonts w:hint="eastAsia"/>
        </w:rPr>
        <w:t>事半功倍</w:t>
      </w:r>
      <w:r>
        <w:rPr>
          <w:rFonts w:hint="eastAsia"/>
        </w:rPr>
        <w:t>。</w:t>
      </w:r>
    </w:p>
    <w:p w14:paraId="40428821" w14:textId="77777777" w:rsidR="00F5089C" w:rsidRDefault="00F5089C" w:rsidP="00F5089C">
      <w:pPr>
        <w:pStyle w:val="A5"/>
      </w:pPr>
      <w:r>
        <w:rPr>
          <w:rFonts w:hint="eastAsia"/>
        </w:rPr>
        <w:t>对于新入门的同志来说，我们认为，学习马列毛主义，不是搞越多的资料越好。而是要“怎么用最少的资料学会马列毛主义基本理论”。</w:t>
      </w:r>
    </w:p>
    <w:p w14:paraId="20502809" w14:textId="536D3DCB" w:rsidR="00F5089C" w:rsidRPr="00712EDE" w:rsidRDefault="00F5089C" w:rsidP="00F5089C">
      <w:pPr>
        <w:pStyle w:val="A5"/>
        <w:rPr>
          <w:rStyle w:val="af3"/>
          <w:u w:val="single"/>
        </w:rPr>
      </w:pPr>
      <w:r>
        <w:rPr>
          <w:rFonts w:hint="eastAsia"/>
        </w:rPr>
        <w:t>因此，我们编撰了这本小册子，我们</w:t>
      </w:r>
      <w:r w:rsidRPr="00712EDE">
        <w:rPr>
          <w:rStyle w:val="af3"/>
          <w:rFonts w:hint="eastAsia"/>
          <w:u w:val="single"/>
        </w:rPr>
        <w:t>力图用最少、最精、最贴近中国实际、最容易理解的书，快速引导新同志入门，掌握马列毛主义的基本理论框架。同时，我们也列出进阶学习的书目，让已经入门了的同志，知道进阶学习的路线和方法。</w:t>
      </w:r>
    </w:p>
    <w:p w14:paraId="05AAB473" w14:textId="77777777" w:rsidR="007F06C3" w:rsidRDefault="007F06C3" w:rsidP="00F5089C">
      <w:pPr>
        <w:pStyle w:val="A5"/>
      </w:pPr>
    </w:p>
    <w:p w14:paraId="5A2D610F" w14:textId="4CF90B2A" w:rsidR="00AC2206" w:rsidRPr="0054220C" w:rsidRDefault="00AC2206" w:rsidP="00AC2206">
      <w:pPr>
        <w:widowControl/>
        <w:overflowPunct w:val="0"/>
        <w:topLinePunct/>
        <w:spacing w:before="60" w:after="60" w:line="400" w:lineRule="exact"/>
        <w:ind w:firstLineChars="200" w:firstLine="568"/>
        <w:rPr>
          <w:rFonts w:ascii="Times New Roman" w:eastAsia="黑体" w:hAnsi="Times New Roman"/>
          <w:spacing w:val="-8"/>
          <w:sz w:val="30"/>
        </w:rPr>
      </w:pPr>
      <w:r w:rsidRPr="0054220C">
        <w:rPr>
          <w:rFonts w:ascii="Times New Roman" w:eastAsia="黑体" w:hAnsi="Times New Roman" w:hint="eastAsia"/>
          <w:spacing w:val="-8"/>
          <w:sz w:val="30"/>
        </w:rPr>
        <w:t>提醒：</w:t>
      </w:r>
      <w:r>
        <w:rPr>
          <w:rFonts w:ascii="Times New Roman" w:eastAsia="黑体" w:hAnsi="Times New Roman" w:hint="eastAsia"/>
          <w:spacing w:val="-8"/>
          <w:sz w:val="30"/>
        </w:rPr>
        <w:t>本册子</w:t>
      </w:r>
      <w:r w:rsidRPr="0054220C">
        <w:rPr>
          <w:rFonts w:ascii="Times New Roman" w:eastAsia="黑体" w:hAnsi="Times New Roman" w:hint="eastAsia"/>
          <w:spacing w:val="-8"/>
          <w:sz w:val="30"/>
        </w:rPr>
        <w:t>列出的书</w:t>
      </w:r>
      <w:r>
        <w:rPr>
          <w:rFonts w:ascii="Times New Roman" w:eastAsia="黑体" w:hAnsi="Times New Roman" w:hint="eastAsia"/>
          <w:spacing w:val="-8"/>
          <w:sz w:val="30"/>
        </w:rPr>
        <w:t>目</w:t>
      </w:r>
      <w:r w:rsidRPr="0054220C">
        <w:rPr>
          <w:rFonts w:ascii="Times New Roman" w:eastAsia="黑体" w:hAnsi="Times New Roman" w:hint="eastAsia"/>
          <w:spacing w:val="-8"/>
          <w:sz w:val="30"/>
        </w:rPr>
        <w:t>，如果在内网找不到，</w:t>
      </w:r>
      <w:r>
        <w:rPr>
          <w:rFonts w:ascii="Times New Roman" w:eastAsia="黑体" w:hAnsi="Times New Roman" w:hint="eastAsia"/>
          <w:spacing w:val="-8"/>
          <w:sz w:val="30"/>
        </w:rPr>
        <w:t>绝大部分</w:t>
      </w:r>
      <w:r w:rsidRPr="00982493">
        <w:rPr>
          <w:rFonts w:ascii="Times New Roman" w:eastAsia="黑体" w:hAnsi="Times New Roman" w:hint="eastAsia"/>
          <w:spacing w:val="-8"/>
          <w:sz w:val="30"/>
        </w:rPr>
        <w:t>均可以去墙外</w:t>
      </w:r>
      <w:r w:rsidRPr="00982493">
        <w:rPr>
          <w:rFonts w:ascii="Times New Roman" w:eastAsia="黑体" w:hAnsi="Times New Roman" w:hint="eastAsia"/>
          <w:spacing w:val="-8"/>
          <w:sz w:val="30"/>
        </w:rPr>
        <w:t>Z-Library</w:t>
      </w:r>
      <w:r w:rsidRPr="00982493">
        <w:rPr>
          <w:rFonts w:ascii="Times New Roman" w:eastAsia="黑体" w:hAnsi="Times New Roman" w:hint="eastAsia"/>
          <w:spacing w:val="-8"/>
          <w:sz w:val="30"/>
        </w:rPr>
        <w:t>网站上找到</w:t>
      </w:r>
      <w:r w:rsidRPr="00982493">
        <w:rPr>
          <w:rFonts w:ascii="Times New Roman" w:eastAsia="黑体" w:hAnsi="Times New Roman" w:hint="eastAsia"/>
          <w:spacing w:val="-8"/>
          <w:sz w:val="30"/>
        </w:rPr>
        <w:t>epub</w:t>
      </w:r>
      <w:r w:rsidRPr="00982493">
        <w:rPr>
          <w:rFonts w:ascii="Times New Roman" w:eastAsia="黑体" w:hAnsi="Times New Roman" w:hint="eastAsia"/>
          <w:spacing w:val="-8"/>
          <w:sz w:val="30"/>
        </w:rPr>
        <w:t>格式或者</w:t>
      </w:r>
      <w:r w:rsidRPr="00982493">
        <w:rPr>
          <w:rFonts w:ascii="Times New Roman" w:eastAsia="黑体" w:hAnsi="Times New Roman" w:hint="eastAsia"/>
          <w:spacing w:val="-8"/>
          <w:sz w:val="30"/>
        </w:rPr>
        <w:t>PDF</w:t>
      </w:r>
      <w:r w:rsidRPr="00982493">
        <w:rPr>
          <w:rFonts w:ascii="Times New Roman" w:eastAsia="黑体" w:hAnsi="Times New Roman" w:hint="eastAsia"/>
          <w:spacing w:val="-8"/>
          <w:sz w:val="30"/>
        </w:rPr>
        <w:t>格式电子版。</w:t>
      </w:r>
      <w:r>
        <w:rPr>
          <w:rFonts w:ascii="Times New Roman" w:eastAsia="黑体" w:hAnsi="Times New Roman" w:hint="eastAsia"/>
          <w:spacing w:val="-8"/>
          <w:sz w:val="30"/>
        </w:rPr>
        <w:t>e</w:t>
      </w:r>
      <w:r w:rsidRPr="00E570AD">
        <w:rPr>
          <w:rFonts w:ascii="Times New Roman" w:eastAsia="黑体" w:hAnsi="Times New Roman" w:hint="eastAsia"/>
          <w:spacing w:val="-8"/>
          <w:sz w:val="30"/>
        </w:rPr>
        <w:t>pub</w:t>
      </w:r>
      <w:r>
        <w:rPr>
          <w:rFonts w:ascii="Times New Roman" w:eastAsia="黑体" w:hAnsi="Times New Roman" w:hint="eastAsia"/>
          <w:spacing w:val="-8"/>
          <w:sz w:val="30"/>
        </w:rPr>
        <w:t>格式电子书更适合手机等电子设备阅读；</w:t>
      </w:r>
      <w:r w:rsidRPr="00982493">
        <w:rPr>
          <w:rFonts w:ascii="Times New Roman" w:eastAsia="黑体" w:hAnsi="Times New Roman" w:hint="eastAsia"/>
          <w:spacing w:val="-8"/>
          <w:sz w:val="30"/>
        </w:rPr>
        <w:t>如果需要纸质版，建议下载</w:t>
      </w:r>
      <w:r w:rsidRPr="00982493">
        <w:rPr>
          <w:rFonts w:ascii="Times New Roman" w:eastAsia="黑体" w:hAnsi="Times New Roman" w:hint="eastAsia"/>
          <w:spacing w:val="-8"/>
          <w:sz w:val="30"/>
        </w:rPr>
        <w:t>PDF</w:t>
      </w:r>
      <w:r w:rsidRPr="00982493">
        <w:rPr>
          <w:rFonts w:ascii="Times New Roman" w:eastAsia="黑体" w:hAnsi="Times New Roman" w:hint="eastAsia"/>
          <w:spacing w:val="-8"/>
          <w:sz w:val="30"/>
        </w:rPr>
        <w:t>格式自行打印很便宜，不建议在孔夫子旧书网等二手书网上，购买天价旧书。</w:t>
      </w:r>
    </w:p>
    <w:p w14:paraId="669CE679" w14:textId="77777777" w:rsidR="00AC2206" w:rsidRPr="00AC2206" w:rsidRDefault="00AC2206" w:rsidP="00F5089C">
      <w:pPr>
        <w:pStyle w:val="A5"/>
      </w:pPr>
    </w:p>
    <w:p w14:paraId="122206B6" w14:textId="3AF7C46A" w:rsidR="007F06C3" w:rsidRDefault="007F06C3" w:rsidP="007F06C3">
      <w:pPr>
        <w:pStyle w:val="A522"/>
      </w:pPr>
      <w:bookmarkStart w:id="3" w:name="_Toc182735444"/>
      <w:r>
        <w:rPr>
          <w:rFonts w:hint="eastAsia"/>
        </w:rPr>
        <w:lastRenderedPageBreak/>
        <w:t>二、</w:t>
      </w:r>
      <w:r w:rsidR="001B342D">
        <w:rPr>
          <w:rFonts w:hint="eastAsia"/>
        </w:rPr>
        <w:t>7</w:t>
      </w:r>
      <w:r>
        <w:rPr>
          <w:rFonts w:hint="eastAsia"/>
        </w:rPr>
        <w:t>.</w:t>
      </w:r>
      <w:r w:rsidR="001B342D">
        <w:rPr>
          <w:rFonts w:hint="eastAsia"/>
        </w:rPr>
        <w:t>0</w:t>
      </w:r>
      <w:r>
        <w:rPr>
          <w:rFonts w:hint="eastAsia"/>
        </w:rPr>
        <w:t>版本主要改进的内容</w:t>
      </w:r>
      <w:bookmarkEnd w:id="3"/>
    </w:p>
    <w:p w14:paraId="3E682A5E" w14:textId="6E57C520" w:rsidR="007F06C3" w:rsidRDefault="007F06C3" w:rsidP="007F06C3">
      <w:pPr>
        <w:pStyle w:val="A5"/>
      </w:pPr>
      <w:r>
        <w:rPr>
          <w:rFonts w:hint="eastAsia"/>
        </w:rPr>
        <w:t>相对于</w:t>
      </w:r>
      <w:r>
        <w:rPr>
          <w:rFonts w:hint="eastAsia"/>
        </w:rPr>
        <w:t>6.</w:t>
      </w:r>
      <w:r w:rsidR="00A76631">
        <w:rPr>
          <w:rFonts w:hint="eastAsia"/>
        </w:rPr>
        <w:t>2</w:t>
      </w:r>
      <w:r>
        <w:rPr>
          <w:rFonts w:hint="eastAsia"/>
        </w:rPr>
        <w:t>版本，本册子</w:t>
      </w:r>
      <w:r w:rsidR="0017619C">
        <w:rPr>
          <w:rFonts w:hint="eastAsia"/>
        </w:rPr>
        <w:t>改进比较大，</w:t>
      </w:r>
      <w:r w:rsidR="00A461A8">
        <w:rPr>
          <w:rFonts w:hint="eastAsia"/>
        </w:rPr>
        <w:t>也比较重要，</w:t>
      </w:r>
      <w:r w:rsidR="0017619C">
        <w:rPr>
          <w:rFonts w:hint="eastAsia"/>
        </w:rPr>
        <w:t>具体</w:t>
      </w:r>
      <w:r>
        <w:rPr>
          <w:rFonts w:hint="eastAsia"/>
        </w:rPr>
        <w:t>内容如下：</w:t>
      </w:r>
    </w:p>
    <w:p w14:paraId="3D2E1F1B" w14:textId="0A98A07F" w:rsidR="007F06C3" w:rsidRDefault="007F06C3" w:rsidP="007F06C3">
      <w:pPr>
        <w:pStyle w:val="A5"/>
      </w:pPr>
      <w:r>
        <w:rPr>
          <w:rFonts w:hint="eastAsia"/>
        </w:rPr>
        <w:t>（</w:t>
      </w:r>
      <w:r>
        <w:rPr>
          <w:rFonts w:hint="eastAsia"/>
        </w:rPr>
        <w:t>1</w:t>
      </w:r>
      <w:r>
        <w:rPr>
          <w:rFonts w:hint="eastAsia"/>
        </w:rPr>
        <w:t>）</w:t>
      </w:r>
      <w:r w:rsidR="006828CE">
        <w:rPr>
          <w:rFonts w:hint="eastAsia"/>
        </w:rPr>
        <w:t>新增了第一章第</w:t>
      </w:r>
      <w:r w:rsidR="006828CE">
        <w:rPr>
          <w:rFonts w:hint="eastAsia"/>
        </w:rPr>
        <w:t>6</w:t>
      </w:r>
      <w:r w:rsidR="006828CE">
        <w:rPr>
          <w:rFonts w:hint="eastAsia"/>
        </w:rPr>
        <w:t>节</w:t>
      </w:r>
      <w:r w:rsidR="007415E9">
        <w:rPr>
          <w:rFonts w:hint="eastAsia"/>
        </w:rPr>
        <w:t>，介绍</w:t>
      </w:r>
      <w:r w:rsidR="00505C48">
        <w:rPr>
          <w:rFonts w:hint="eastAsia"/>
        </w:rPr>
        <w:t>了西方</w:t>
      </w:r>
      <w:r w:rsidR="007415E9">
        <w:rPr>
          <w:rFonts w:hint="eastAsia"/>
        </w:rPr>
        <w:t>资本主义政策倾向从古典自由主义到凯恩斯主义，再到新自由主义的演变逻辑</w:t>
      </w:r>
      <w:r w:rsidR="00330A2D">
        <w:rPr>
          <w:rFonts w:hint="eastAsia"/>
        </w:rPr>
        <w:t>；</w:t>
      </w:r>
      <w:r w:rsidR="007415E9">
        <w:rPr>
          <w:rFonts w:hint="eastAsia"/>
        </w:rPr>
        <w:t>介绍了改革开放</w:t>
      </w:r>
      <w:r w:rsidR="00067B5D">
        <w:rPr>
          <w:rFonts w:hint="eastAsia"/>
        </w:rPr>
        <w:t>以来走资派内部的路线斗争</w:t>
      </w:r>
      <w:r w:rsidR="004A3B4A">
        <w:rPr>
          <w:rFonts w:hint="eastAsia"/>
        </w:rPr>
        <w:t>的历史</w:t>
      </w:r>
      <w:r w:rsidR="00067B5D">
        <w:rPr>
          <w:rFonts w:hint="eastAsia"/>
        </w:rPr>
        <w:t>、走资派实施资本主义复辟的战略策略和理论基础、</w:t>
      </w:r>
      <w:r w:rsidR="0046124E">
        <w:rPr>
          <w:rFonts w:hint="eastAsia"/>
        </w:rPr>
        <w:t>改革开放的</w:t>
      </w:r>
      <w:r w:rsidR="00067B5D">
        <w:rPr>
          <w:rFonts w:hint="eastAsia"/>
        </w:rPr>
        <w:t>前途</w:t>
      </w:r>
      <w:r w:rsidR="00330A2D">
        <w:rPr>
          <w:rFonts w:hint="eastAsia"/>
        </w:rPr>
        <w:t>；</w:t>
      </w:r>
      <w:r w:rsidR="007415E9">
        <w:rPr>
          <w:rFonts w:hint="eastAsia"/>
        </w:rPr>
        <w:t>论述了</w:t>
      </w:r>
      <w:r w:rsidR="00330A2D">
        <w:rPr>
          <w:rFonts w:hint="eastAsia"/>
        </w:rPr>
        <w:t>西方</w:t>
      </w:r>
      <w:r w:rsidR="007415E9">
        <w:rPr>
          <w:rFonts w:hint="eastAsia"/>
        </w:rPr>
        <w:t>新自由主义和</w:t>
      </w:r>
      <w:r w:rsidR="00330A2D">
        <w:rPr>
          <w:rFonts w:hint="eastAsia"/>
        </w:rPr>
        <w:t>中国</w:t>
      </w:r>
      <w:r w:rsidR="007415E9">
        <w:rPr>
          <w:rFonts w:hint="eastAsia"/>
        </w:rPr>
        <w:t>改革开放的关系</w:t>
      </w:r>
      <w:r w:rsidR="00330A2D">
        <w:rPr>
          <w:rFonts w:hint="eastAsia"/>
        </w:rPr>
        <w:t>。</w:t>
      </w:r>
      <w:r w:rsidR="006828CE">
        <w:rPr>
          <w:rFonts w:hint="eastAsia"/>
        </w:rPr>
        <w:t>这一部分</w:t>
      </w:r>
      <w:r w:rsidR="00B71BA9">
        <w:rPr>
          <w:rFonts w:hint="eastAsia"/>
        </w:rPr>
        <w:t>很</w:t>
      </w:r>
      <w:r w:rsidR="006828CE">
        <w:rPr>
          <w:rFonts w:hint="eastAsia"/>
        </w:rPr>
        <w:t>重要</w:t>
      </w:r>
      <w:r w:rsidR="00B71BA9">
        <w:rPr>
          <w:rFonts w:hint="eastAsia"/>
        </w:rPr>
        <w:t>。</w:t>
      </w:r>
    </w:p>
    <w:p w14:paraId="2D6C292C" w14:textId="1735A74F" w:rsidR="007F06C3" w:rsidRDefault="007F06C3" w:rsidP="007F06C3">
      <w:pPr>
        <w:pStyle w:val="A5"/>
      </w:pPr>
      <w:r>
        <w:rPr>
          <w:rFonts w:hint="eastAsia"/>
        </w:rPr>
        <w:t>（</w:t>
      </w:r>
      <w:r>
        <w:rPr>
          <w:rFonts w:hint="eastAsia"/>
        </w:rPr>
        <w:t>2</w:t>
      </w:r>
      <w:r>
        <w:rPr>
          <w:rFonts w:hint="eastAsia"/>
        </w:rPr>
        <w:t>）第二章</w:t>
      </w:r>
      <w:r w:rsidR="00797738">
        <w:rPr>
          <w:rFonts w:hint="eastAsia"/>
        </w:rPr>
        <w:t>修改</w:t>
      </w:r>
      <w:r w:rsidR="00CC735F">
        <w:rPr>
          <w:rFonts w:hint="eastAsia"/>
        </w:rPr>
        <w:t>：</w:t>
      </w:r>
      <w:r w:rsidR="00CC735F" w:rsidRPr="00CC735F">
        <w:rPr>
          <w:rFonts w:hint="eastAsia"/>
        </w:rPr>
        <w:t>①</w:t>
      </w:r>
      <w:r w:rsidR="004F196C">
        <w:rPr>
          <w:rFonts w:hint="eastAsia"/>
        </w:rPr>
        <w:t>《艾思奇讲稿选》</w:t>
      </w:r>
      <w:r w:rsidR="00D71356">
        <w:rPr>
          <w:rFonts w:hint="eastAsia"/>
        </w:rPr>
        <w:t>的</w:t>
      </w:r>
      <w:r w:rsidR="00CC735F">
        <w:rPr>
          <w:rFonts w:hint="eastAsia"/>
        </w:rPr>
        <w:t>介绍部分，指明了</w:t>
      </w:r>
      <w:r w:rsidR="004F196C">
        <w:rPr>
          <w:rFonts w:hint="eastAsia"/>
        </w:rPr>
        <w:t>这本书里</w:t>
      </w:r>
      <w:r w:rsidR="00CC735F">
        <w:rPr>
          <w:rFonts w:hint="eastAsia"/>
        </w:rPr>
        <w:t>目前</w:t>
      </w:r>
      <w:r w:rsidR="004F196C">
        <w:rPr>
          <w:rFonts w:hint="eastAsia"/>
        </w:rPr>
        <w:t>发现的两处错误，以提醒读者阅读的时候加以注意；</w:t>
      </w:r>
      <w:r w:rsidR="00CC735F" w:rsidRPr="00CC735F">
        <w:rPr>
          <w:rFonts w:hint="eastAsia"/>
        </w:rPr>
        <w:t>②</w:t>
      </w:r>
      <w:r w:rsidR="00CC735F">
        <w:rPr>
          <w:rFonts w:hint="eastAsia"/>
        </w:rPr>
        <w:t>《儒法斗争史稿》</w:t>
      </w:r>
      <w:r w:rsidR="00D71356">
        <w:rPr>
          <w:rFonts w:hint="eastAsia"/>
        </w:rPr>
        <w:t>的</w:t>
      </w:r>
      <w:r w:rsidR="00CC735F">
        <w:rPr>
          <w:rFonts w:hint="eastAsia"/>
        </w:rPr>
        <w:t>介绍部分进行了充实</w:t>
      </w:r>
      <w:r>
        <w:rPr>
          <w:rFonts w:hint="eastAsia"/>
        </w:rPr>
        <w:t>；</w:t>
      </w:r>
      <w:r w:rsidR="004B4468" w:rsidRPr="004B4468">
        <w:rPr>
          <w:rFonts w:hint="eastAsia"/>
        </w:rPr>
        <w:t>②</w:t>
      </w:r>
      <w:r w:rsidR="004B4468">
        <w:rPr>
          <w:rFonts w:hint="eastAsia"/>
        </w:rPr>
        <w:t>其它部分有做少量修改，主要是文字层面进行了调整</w:t>
      </w:r>
      <w:r w:rsidR="00041B73">
        <w:rPr>
          <w:rFonts w:hint="eastAsia"/>
        </w:rPr>
        <w:t>、</w:t>
      </w:r>
      <w:r w:rsidR="004B4468">
        <w:rPr>
          <w:rFonts w:hint="eastAsia"/>
        </w:rPr>
        <w:t>润色，使表达更准确；</w:t>
      </w:r>
    </w:p>
    <w:p w14:paraId="54038931" w14:textId="4E82670D" w:rsidR="004F196C" w:rsidRDefault="004F196C" w:rsidP="007F06C3">
      <w:pPr>
        <w:pStyle w:val="A5"/>
      </w:pPr>
      <w:r>
        <w:rPr>
          <w:rFonts w:hint="eastAsia"/>
        </w:rPr>
        <w:t>（</w:t>
      </w:r>
      <w:r>
        <w:rPr>
          <w:rFonts w:hint="eastAsia"/>
        </w:rPr>
        <w:t>3</w:t>
      </w:r>
      <w:r>
        <w:rPr>
          <w:rFonts w:hint="eastAsia"/>
        </w:rPr>
        <w:t>）</w:t>
      </w:r>
      <w:r w:rsidR="00186516">
        <w:rPr>
          <w:rFonts w:hint="eastAsia"/>
        </w:rPr>
        <w:t>第三章修改：</w:t>
      </w:r>
      <w:r w:rsidR="00186516" w:rsidRPr="00186516">
        <w:rPr>
          <w:rFonts w:hint="eastAsia"/>
        </w:rPr>
        <w:t>①</w:t>
      </w:r>
      <w:r>
        <w:rPr>
          <w:rFonts w:hint="eastAsia"/>
        </w:rPr>
        <w:t>对第三章结构进行了调整，</w:t>
      </w:r>
      <w:r w:rsidR="00186516">
        <w:rPr>
          <w:rFonts w:hint="eastAsia"/>
        </w:rPr>
        <w:t>《马列主义基本教程》（印共毛编写）这本书单独成一节，以突出其重要地位；</w:t>
      </w:r>
      <w:r w:rsidR="00186516" w:rsidRPr="00186516">
        <w:rPr>
          <w:rFonts w:hint="eastAsia"/>
        </w:rPr>
        <w:t>②</w:t>
      </w:r>
      <w:r w:rsidR="00186516">
        <w:rPr>
          <w:rFonts w:hint="eastAsia"/>
        </w:rPr>
        <w:t>第</w:t>
      </w:r>
      <w:r w:rsidR="00C37A26">
        <w:rPr>
          <w:rFonts w:hint="eastAsia"/>
        </w:rPr>
        <w:t>2</w:t>
      </w:r>
      <w:r w:rsidR="00186516">
        <w:rPr>
          <w:rFonts w:hint="eastAsia"/>
        </w:rPr>
        <w:t>节新增了对白寿彝《中国通史》的介绍和中国历史研究院新出版的两本著作的评价；</w:t>
      </w:r>
      <w:r w:rsidR="00186516" w:rsidRPr="00186516">
        <w:rPr>
          <w:rFonts w:hint="eastAsia"/>
        </w:rPr>
        <w:t>③</w:t>
      </w:r>
      <w:r>
        <w:rPr>
          <w:rFonts w:hint="eastAsia"/>
        </w:rPr>
        <w:t>新增了</w:t>
      </w:r>
      <w:r w:rsidR="00186516">
        <w:rPr>
          <w:rFonts w:hint="eastAsia"/>
        </w:rPr>
        <w:t>一些书目</w:t>
      </w:r>
      <w:r w:rsidR="00B904BF">
        <w:rPr>
          <w:rFonts w:hint="eastAsia"/>
        </w:rPr>
        <w:t>；</w:t>
      </w:r>
      <w:r w:rsidR="00C37A26" w:rsidRPr="00C37A26">
        <w:rPr>
          <w:rFonts w:hint="eastAsia"/>
        </w:rPr>
        <w:t>④</w:t>
      </w:r>
      <w:r w:rsidR="00C37A26">
        <w:rPr>
          <w:rFonts w:hint="eastAsia"/>
        </w:rPr>
        <w:t>细化了一些已有书目的介绍；</w:t>
      </w:r>
    </w:p>
    <w:p w14:paraId="29745913" w14:textId="6C5B2870" w:rsidR="007F06C3" w:rsidRDefault="007F06C3" w:rsidP="007F06C3">
      <w:pPr>
        <w:pStyle w:val="A5"/>
      </w:pPr>
      <w:r>
        <w:rPr>
          <w:rFonts w:hint="eastAsia"/>
        </w:rPr>
        <w:lastRenderedPageBreak/>
        <w:t>（</w:t>
      </w:r>
      <w:r w:rsidR="004E68BF">
        <w:rPr>
          <w:rFonts w:hint="eastAsia"/>
        </w:rPr>
        <w:t>4</w:t>
      </w:r>
      <w:r>
        <w:rPr>
          <w:rFonts w:hint="eastAsia"/>
        </w:rPr>
        <w:t>）</w:t>
      </w:r>
      <w:r w:rsidR="00CA58F5">
        <w:rPr>
          <w:rFonts w:hint="eastAsia"/>
        </w:rPr>
        <w:t>第四章修改：</w:t>
      </w:r>
      <w:r w:rsidR="00320071" w:rsidRPr="00320071">
        <w:rPr>
          <w:rFonts w:hint="eastAsia"/>
        </w:rPr>
        <w:t>①</w:t>
      </w:r>
      <w:r w:rsidR="007B10A9">
        <w:rPr>
          <w:rFonts w:hint="eastAsia"/>
        </w:rPr>
        <w:t>第</w:t>
      </w:r>
      <w:r w:rsidR="007B10A9">
        <w:rPr>
          <w:rFonts w:hint="eastAsia"/>
        </w:rPr>
        <w:t>2</w:t>
      </w:r>
      <w:r w:rsidR="007B10A9">
        <w:rPr>
          <w:rFonts w:hint="eastAsia"/>
        </w:rPr>
        <w:t>节马恩原著导读部分进行了充实；</w:t>
      </w:r>
      <w:r w:rsidR="00320071" w:rsidRPr="00320071">
        <w:rPr>
          <w:rFonts w:hint="eastAsia"/>
        </w:rPr>
        <w:t>②</w:t>
      </w:r>
      <w:r w:rsidR="00484EE1">
        <w:rPr>
          <w:rFonts w:hint="eastAsia"/>
        </w:rPr>
        <w:t>第</w:t>
      </w:r>
      <w:r w:rsidR="00484EE1">
        <w:rPr>
          <w:rFonts w:hint="eastAsia"/>
        </w:rPr>
        <w:t>6</w:t>
      </w:r>
      <w:r w:rsidR="00484EE1">
        <w:rPr>
          <w:rFonts w:hint="eastAsia"/>
        </w:rPr>
        <w:t>节毛泽东著作部分进行了少量补充</w:t>
      </w:r>
      <w:r w:rsidR="00833C32">
        <w:rPr>
          <w:rFonts w:hint="eastAsia"/>
        </w:rPr>
        <w:t>和说明</w:t>
      </w:r>
      <w:r w:rsidR="00484EE1">
        <w:rPr>
          <w:rFonts w:hint="eastAsia"/>
        </w:rPr>
        <w:t>；</w:t>
      </w:r>
    </w:p>
    <w:p w14:paraId="6F89EA71" w14:textId="4FB750BA" w:rsidR="007F06C3" w:rsidRDefault="007F06C3" w:rsidP="007F06C3">
      <w:pPr>
        <w:pStyle w:val="A5"/>
      </w:pPr>
      <w:r>
        <w:rPr>
          <w:rFonts w:hint="eastAsia"/>
        </w:rPr>
        <w:t>（</w:t>
      </w:r>
      <w:r w:rsidR="00B7032C">
        <w:rPr>
          <w:rFonts w:hint="eastAsia"/>
        </w:rPr>
        <w:t>5</w:t>
      </w:r>
      <w:r>
        <w:rPr>
          <w:rFonts w:hint="eastAsia"/>
        </w:rPr>
        <w:t>）</w:t>
      </w:r>
      <w:r w:rsidR="007415E9">
        <w:rPr>
          <w:rFonts w:hint="eastAsia"/>
        </w:rPr>
        <w:t>新增了第五章</w:t>
      </w:r>
      <w:r w:rsidR="00405576">
        <w:rPr>
          <w:rFonts w:hint="eastAsia"/>
        </w:rPr>
        <w:t>左派常见的问题和基本常识</w:t>
      </w:r>
      <w:r w:rsidR="007415E9">
        <w:rPr>
          <w:rFonts w:hint="eastAsia"/>
        </w:rPr>
        <w:t>，这一部分比较重要</w:t>
      </w:r>
      <w:r>
        <w:rPr>
          <w:rFonts w:hint="eastAsia"/>
        </w:rPr>
        <w:t>；</w:t>
      </w:r>
    </w:p>
    <w:p w14:paraId="76C1FECA" w14:textId="557BF4A7" w:rsidR="004A1DBC" w:rsidRDefault="004A1DBC" w:rsidP="007F06C3">
      <w:pPr>
        <w:pStyle w:val="A5"/>
      </w:pPr>
      <w:r>
        <w:rPr>
          <w:rFonts w:hint="eastAsia"/>
        </w:rPr>
        <w:t>（</w:t>
      </w:r>
      <w:r>
        <w:rPr>
          <w:rFonts w:hint="eastAsia"/>
        </w:rPr>
        <w:t>6</w:t>
      </w:r>
      <w:r>
        <w:rPr>
          <w:rFonts w:hint="eastAsia"/>
        </w:rPr>
        <w:t>）新增了第八章面向未来的前沿课题探讨，主要讨论了马克思主义建筑设计学，以及未来如何运用人工智能推进第二次无产阶级文化大革命的问题；</w:t>
      </w:r>
    </w:p>
    <w:p w14:paraId="3150C90D" w14:textId="3F881AA3" w:rsidR="008E53E9" w:rsidRDefault="008E53E9" w:rsidP="007F06C3">
      <w:pPr>
        <w:pStyle w:val="A5"/>
      </w:pPr>
      <w:r>
        <w:rPr>
          <w:rFonts w:hint="eastAsia"/>
        </w:rPr>
        <w:t>（</w:t>
      </w:r>
      <w:r w:rsidR="004A1DBC">
        <w:rPr>
          <w:rFonts w:hint="eastAsia"/>
        </w:rPr>
        <w:t>7</w:t>
      </w:r>
      <w:r>
        <w:rPr>
          <w:rFonts w:hint="eastAsia"/>
        </w:rPr>
        <w:t>）附录的“毛主席论哲学”部分进行了重点标粗标红；</w:t>
      </w:r>
    </w:p>
    <w:p w14:paraId="622D84CC" w14:textId="3536463D" w:rsidR="00133EA5" w:rsidRDefault="007F06C3" w:rsidP="007F06C3">
      <w:pPr>
        <w:pStyle w:val="A5"/>
      </w:pPr>
      <w:r>
        <w:rPr>
          <w:rFonts w:hint="eastAsia"/>
        </w:rPr>
        <w:t>（</w:t>
      </w:r>
      <w:r w:rsidR="004A1DBC">
        <w:rPr>
          <w:rFonts w:hint="eastAsia"/>
        </w:rPr>
        <w:t>8</w:t>
      </w:r>
      <w:r>
        <w:rPr>
          <w:rFonts w:hint="eastAsia"/>
        </w:rPr>
        <w:t>）</w:t>
      </w:r>
      <w:r w:rsidR="008E53E9">
        <w:rPr>
          <w:rFonts w:hint="eastAsia"/>
        </w:rPr>
        <w:t>其它地方做了少量修改。</w:t>
      </w:r>
    </w:p>
    <w:p w14:paraId="322D01FD" w14:textId="57D50093" w:rsidR="002D4198" w:rsidRDefault="002D4198" w:rsidP="007F06C3">
      <w:pPr>
        <w:pStyle w:val="A5"/>
      </w:pPr>
      <w:r>
        <w:rPr>
          <w:rFonts w:hint="eastAsia"/>
        </w:rPr>
        <w:t>由于本次修改内容比较多，有些内容还很重要，因此版本号从</w:t>
      </w:r>
      <w:r>
        <w:rPr>
          <w:rFonts w:hint="eastAsia"/>
        </w:rPr>
        <w:t>6.2</w:t>
      </w:r>
      <w:r>
        <w:rPr>
          <w:rFonts w:hint="eastAsia"/>
        </w:rPr>
        <w:t>直接升级到</w:t>
      </w:r>
      <w:r>
        <w:rPr>
          <w:rFonts w:hint="eastAsia"/>
        </w:rPr>
        <w:t>7.0.</w:t>
      </w:r>
    </w:p>
    <w:p w14:paraId="7BAE9C2C" w14:textId="6D0912E6" w:rsidR="00405904" w:rsidRPr="00405904" w:rsidRDefault="00405904" w:rsidP="00405904">
      <w:pPr>
        <w:pStyle w:val="A512"/>
      </w:pPr>
      <w:bookmarkStart w:id="4" w:name="_Toc179843596"/>
      <w:bookmarkStart w:id="5" w:name="_Toc182735445"/>
      <w:r w:rsidRPr="00405904">
        <w:rPr>
          <w:rFonts w:hint="eastAsia"/>
        </w:rPr>
        <w:lastRenderedPageBreak/>
        <w:t>前</w:t>
      </w:r>
      <w:r w:rsidRPr="00405904">
        <w:rPr>
          <w:rFonts w:hint="eastAsia"/>
        </w:rPr>
        <w:t xml:space="preserve"> </w:t>
      </w:r>
      <w:r w:rsidR="002A6A7F">
        <w:rPr>
          <w:rFonts w:hint="eastAsia"/>
        </w:rPr>
        <w:t xml:space="preserve"> </w:t>
      </w:r>
      <w:r w:rsidRPr="00405904">
        <w:rPr>
          <w:rFonts w:hint="eastAsia"/>
        </w:rPr>
        <w:t>言：我们正处于</w:t>
      </w:r>
      <w:r w:rsidRPr="00405904">
        <w:rPr>
          <w:rFonts w:hint="eastAsia"/>
        </w:rPr>
        <w:t>21</w:t>
      </w:r>
      <w:r w:rsidRPr="00405904">
        <w:rPr>
          <w:rFonts w:hint="eastAsia"/>
        </w:rPr>
        <w:t>世纪国际共产主义运动爆发的前夜</w:t>
      </w:r>
      <w:bookmarkEnd w:id="4"/>
      <w:bookmarkEnd w:id="5"/>
    </w:p>
    <w:p w14:paraId="74AA4B4D"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当今世界，正是山雨欲来风满楼。各国都逐渐陷入经济危机的泥潭，已无力回天。</w:t>
      </w:r>
    </w:p>
    <w:p w14:paraId="4417CAF9"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我们看到的国内各种社会矛盾在近几年快速激化的各种乱象，不是偶然的。它们是</w:t>
      </w:r>
      <w:r w:rsidRPr="00405904">
        <w:rPr>
          <w:rFonts w:ascii="Times New Roman" w:eastAsia="黑体" w:hAnsi="Times New Roman" w:hint="eastAsia"/>
          <w:color w:val="FF0000"/>
          <w:spacing w:val="-8"/>
          <w:sz w:val="30"/>
        </w:rPr>
        <w:t>自七十年代末资本主义复辟以来，积累了四十多年的阶级矛盾，即将总爆发的序幕。</w:t>
      </w:r>
    </w:p>
    <w:p w14:paraId="5FD291FD" w14:textId="30C3DBD1"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当前，不仅仅是国内，</w:t>
      </w:r>
      <w:r w:rsidRPr="00405904">
        <w:rPr>
          <w:rFonts w:ascii="Times New Roman" w:eastAsia="黑体" w:hAnsi="Times New Roman" w:hint="eastAsia"/>
          <w:color w:val="FF0000"/>
          <w:spacing w:val="-8"/>
          <w:sz w:val="30"/>
        </w:rPr>
        <w:t>国际矛盾也异常突出</w:t>
      </w:r>
      <w:r w:rsidRPr="00405904">
        <w:rPr>
          <w:rFonts w:ascii="Times New Roman" w:eastAsia="宋体" w:hAnsi="Times New Roman" w:hint="eastAsia"/>
          <w:spacing w:val="-8"/>
          <w:sz w:val="30"/>
        </w:rPr>
        <w:t>。美国以特朗普为代表的极右翼势力正在崛起；美国对中国这个新兴帝国主义国家掀起贸易战、科技战，以至于双方走到战争边缘；美国两党斗争白热化以至于暗杀频频；欧洲出现四十年来不曾有过的罢工潮，而且愈演愈烈；欧洲各国领导人频繁更迭；欧洲中左翼（如社会民主党之流）式微；欧洲极右翼分子抬头、活动频繁；</w:t>
      </w:r>
      <w:bookmarkStart w:id="6" w:name="_Hlk182599680"/>
      <w:r w:rsidR="0083173D">
        <w:rPr>
          <w:rFonts w:ascii="Times New Roman" w:eastAsia="宋体" w:hAnsi="Times New Roman" w:hint="eastAsia"/>
          <w:spacing w:val="-8"/>
          <w:sz w:val="30"/>
        </w:rPr>
        <w:t>阿根廷的极右翼分子米莱在</w:t>
      </w:r>
      <w:r w:rsidR="0083173D" w:rsidRPr="0083173D">
        <w:rPr>
          <w:rFonts w:ascii="Times New Roman" w:eastAsia="宋体" w:hAnsi="Times New Roman" w:hint="eastAsia"/>
          <w:spacing w:val="-8"/>
          <w:sz w:val="30"/>
        </w:rPr>
        <w:t>2023</w:t>
      </w:r>
      <w:r w:rsidR="0083173D" w:rsidRPr="0083173D">
        <w:rPr>
          <w:rFonts w:ascii="Times New Roman" w:eastAsia="宋体" w:hAnsi="Times New Roman" w:hint="eastAsia"/>
          <w:spacing w:val="-8"/>
          <w:sz w:val="30"/>
        </w:rPr>
        <w:t>年</w:t>
      </w:r>
      <w:r w:rsidR="0083173D">
        <w:rPr>
          <w:rFonts w:ascii="Times New Roman" w:eastAsia="宋体" w:hAnsi="Times New Roman" w:hint="eastAsia"/>
          <w:spacing w:val="-8"/>
          <w:sz w:val="30"/>
        </w:rPr>
        <w:t>上台；</w:t>
      </w:r>
      <w:bookmarkEnd w:id="6"/>
      <w:r w:rsidRPr="00405904">
        <w:rPr>
          <w:rFonts w:ascii="Times New Roman" w:eastAsia="宋体" w:hAnsi="Times New Roman" w:hint="eastAsia"/>
          <w:spacing w:val="-8"/>
          <w:sz w:val="30"/>
        </w:rPr>
        <w:t>普京政权为摆脱摇摇欲坠的统治发动俄乌战争转嫁矛盾；哈萨克斯坦</w:t>
      </w:r>
      <w:r w:rsidRPr="00405904">
        <w:rPr>
          <w:rFonts w:ascii="Times New Roman" w:eastAsia="宋体" w:hAnsi="Times New Roman" w:hint="eastAsia"/>
          <w:spacing w:val="-8"/>
          <w:sz w:val="30"/>
        </w:rPr>
        <w:t>2022</w:t>
      </w:r>
      <w:r w:rsidRPr="00405904">
        <w:rPr>
          <w:rFonts w:ascii="Times New Roman" w:eastAsia="宋体" w:hAnsi="Times New Roman" w:hint="eastAsia"/>
          <w:spacing w:val="-8"/>
          <w:sz w:val="30"/>
        </w:rPr>
        <w:t>年初发生毛主义革命；中东大变局、大重组；巴以战火持续燃烧；台海、南海、朝鲜半岛局势波谲云诡；等等。这一切愈来愈多、愈演愈烈的乱象，都是因为各国的阶级矛盾都处于爆发的边缘，剥削阶级不约而同地希望通过挑起对外战争，将内部矛盾向外转移以避免内部爆发革命。各</w:t>
      </w:r>
      <w:r w:rsidRPr="00405904">
        <w:rPr>
          <w:rFonts w:ascii="Times New Roman" w:eastAsia="宋体" w:hAnsi="Times New Roman" w:hint="eastAsia"/>
          <w:spacing w:val="-8"/>
          <w:sz w:val="30"/>
        </w:rPr>
        <w:lastRenderedPageBreak/>
        <w:t>国的资产阶级都在为国家主义意识形态摇旗呐喊，竭力鼓动民族主义思潮，鼓动战争舆论氛围。</w:t>
      </w:r>
    </w:p>
    <w:p w14:paraId="2C378774"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黑体" w:hAnsi="Times New Roman" w:hint="eastAsia"/>
          <w:color w:val="FF0000"/>
          <w:spacing w:val="-8"/>
          <w:sz w:val="30"/>
        </w:rPr>
        <w:t>目前的国际局势和一战前、二战前高度相似</w:t>
      </w:r>
      <w:r w:rsidRPr="00405904">
        <w:rPr>
          <w:rFonts w:ascii="Times New Roman" w:eastAsia="宋体" w:hAnsi="Times New Roman" w:hint="eastAsia"/>
          <w:spacing w:val="-8"/>
          <w:sz w:val="30"/>
        </w:rPr>
        <w:t>，大国穿梭外交愈演愈烈，各国都在加紧活动为最后的决战而选边站队，为最后的战局而豪赌。</w:t>
      </w:r>
    </w:p>
    <w:p w14:paraId="6954403C" w14:textId="77777777" w:rsidR="00405904" w:rsidRPr="00405904" w:rsidRDefault="00405904" w:rsidP="00405904">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405904">
        <w:rPr>
          <w:rFonts w:ascii="Times New Roman" w:eastAsia="黑体" w:hAnsi="Times New Roman" w:hint="eastAsia"/>
          <w:color w:val="FF0000"/>
          <w:spacing w:val="-8"/>
          <w:sz w:val="30"/>
        </w:rPr>
        <w:t>事实上，我们正处于第三次世界大战爆发的前夜，也就是</w:t>
      </w:r>
      <w:r w:rsidRPr="00405904">
        <w:rPr>
          <w:rFonts w:ascii="Times New Roman" w:eastAsia="黑体" w:hAnsi="Times New Roman" w:hint="eastAsia"/>
          <w:color w:val="FF0000"/>
          <w:spacing w:val="-8"/>
          <w:sz w:val="30"/>
        </w:rPr>
        <w:t>21</w:t>
      </w:r>
      <w:r w:rsidRPr="00405904">
        <w:rPr>
          <w:rFonts w:ascii="Times New Roman" w:eastAsia="黑体" w:hAnsi="Times New Roman" w:hint="eastAsia"/>
          <w:color w:val="FF0000"/>
          <w:spacing w:val="-8"/>
          <w:sz w:val="30"/>
        </w:rPr>
        <w:t>世纪新一轮国际共运爆发的前夜。</w:t>
      </w:r>
    </w:p>
    <w:p w14:paraId="6031287E"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帝国主义大战和国际共产主义运动是双生子。苏联在第一次世界大战中诞生；新中国、东欧、朝鲜、越南等几十个社会主义国家在第二次世界大战的余波中诞生。</w:t>
      </w:r>
    </w:p>
    <w:p w14:paraId="58EB5CCA"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我们不用怀疑：</w:t>
      </w:r>
      <w:r w:rsidRPr="00405904">
        <w:rPr>
          <w:rFonts w:ascii="Times New Roman" w:eastAsia="宋体" w:hAnsi="Times New Roman" w:hint="eastAsia"/>
          <w:spacing w:val="-8"/>
          <w:sz w:val="30"/>
        </w:rPr>
        <w:t>21</w:t>
      </w:r>
      <w:r w:rsidRPr="00405904">
        <w:rPr>
          <w:rFonts w:ascii="Times New Roman" w:eastAsia="宋体" w:hAnsi="Times New Roman" w:hint="eastAsia"/>
          <w:spacing w:val="-8"/>
          <w:sz w:val="30"/>
        </w:rPr>
        <w:t>世纪帝国主义大战后，必定会诞生一批比曾经</w:t>
      </w:r>
      <w:r w:rsidRPr="00405904">
        <w:rPr>
          <w:rFonts w:ascii="Times New Roman" w:eastAsia="宋体" w:hAnsi="Times New Roman" w:hint="eastAsia"/>
          <w:spacing w:val="-8"/>
          <w:sz w:val="30"/>
        </w:rPr>
        <w:t>20</w:t>
      </w:r>
      <w:r w:rsidRPr="00405904">
        <w:rPr>
          <w:rFonts w:ascii="Times New Roman" w:eastAsia="宋体" w:hAnsi="Times New Roman" w:hint="eastAsia"/>
          <w:spacing w:val="-8"/>
          <w:sz w:val="30"/>
        </w:rPr>
        <w:t>世纪的社会主义阵营更加先进、顽强、生机勃勃的社会主义政权。</w:t>
      </w:r>
    </w:p>
    <w:p w14:paraId="58538441"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上世纪七十年代末和八十年代初，由于社会主义阵营国家纷纷对外向西方资本主义全面投降，对内搞资本主义复辟，国际共运陷入低潮。随之而来的，是代表新一轮资本主义全球扩张的新自由主义的崛起，即所谓“经济全球化”的崛起，社会主义阵营也随之瓦解。新自由主义“经济全球化”的高歌猛进，使得资本主义生产关系</w:t>
      </w:r>
      <w:r w:rsidRPr="00405904">
        <w:rPr>
          <w:rFonts w:ascii="Times New Roman" w:eastAsia="黑体" w:hAnsi="Times New Roman" w:hint="eastAsia"/>
          <w:color w:val="FF0000"/>
          <w:spacing w:val="-8"/>
          <w:sz w:val="30"/>
        </w:rPr>
        <w:t>第一次</w:t>
      </w:r>
      <w:r w:rsidRPr="00405904">
        <w:rPr>
          <w:rFonts w:ascii="Times New Roman" w:eastAsia="宋体" w:hAnsi="Times New Roman" w:hint="eastAsia"/>
          <w:spacing w:val="-8"/>
          <w:sz w:val="30"/>
        </w:rPr>
        <w:t>在全世界每一个角落都落地生根，高歌猛进；同时，无产阶级同资产阶级的矛盾，也</w:t>
      </w:r>
      <w:r w:rsidRPr="00405904">
        <w:rPr>
          <w:rFonts w:ascii="Times New Roman" w:eastAsia="黑体" w:hAnsi="Times New Roman" w:hint="eastAsia"/>
          <w:color w:val="FF0000"/>
          <w:spacing w:val="-8"/>
          <w:sz w:val="30"/>
        </w:rPr>
        <w:t>第一次</w:t>
      </w:r>
      <w:r w:rsidRPr="00405904">
        <w:rPr>
          <w:rFonts w:ascii="Times New Roman" w:eastAsia="宋体" w:hAnsi="Times New Roman" w:hint="eastAsia"/>
          <w:spacing w:val="-8"/>
          <w:sz w:val="30"/>
        </w:rPr>
        <w:t>在全世界范围内，以史无前例的速度在冰山下积累。四十年多后，终于，冰山开始</w:t>
      </w:r>
      <w:r w:rsidRPr="00405904">
        <w:rPr>
          <w:rFonts w:ascii="Times New Roman" w:eastAsia="宋体" w:hAnsi="Times New Roman" w:hint="eastAsia"/>
          <w:spacing w:val="-8"/>
          <w:sz w:val="30"/>
        </w:rPr>
        <w:lastRenderedPageBreak/>
        <w:t>浮出水面，全球范围内的阶级矛盾，陆续走向总爆发。</w:t>
      </w:r>
    </w:p>
    <w:p w14:paraId="17058769" w14:textId="77777777" w:rsidR="00405904" w:rsidRPr="00405904" w:rsidRDefault="00405904" w:rsidP="00405904">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405904">
        <w:rPr>
          <w:rFonts w:ascii="Times New Roman" w:eastAsia="黑体" w:hAnsi="Times New Roman" w:hint="eastAsia"/>
          <w:color w:val="FF0000"/>
          <w:spacing w:val="-8"/>
          <w:sz w:val="30"/>
        </w:rPr>
        <w:t>连修正主义二共自己都说：现在是百年未有之大变局，世界进入动荡变革期。</w:t>
      </w:r>
    </w:p>
    <w:p w14:paraId="4A2879CC"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上世纪八十年代以来，国际共运陷入低潮，这一低潮期持续了四十多年。</w:t>
      </w:r>
      <w:r w:rsidRPr="00405904">
        <w:rPr>
          <w:rFonts w:ascii="Times New Roman" w:eastAsia="黑体" w:hAnsi="Times New Roman" w:hint="eastAsia"/>
          <w:color w:val="FF0000"/>
          <w:spacing w:val="-8"/>
          <w:sz w:val="30"/>
        </w:rPr>
        <w:t>目前，我们仍然处于低潮期，但已经进入低潮期的尾声了，低潮期即将结束。</w:t>
      </w:r>
      <w:r w:rsidRPr="00405904">
        <w:rPr>
          <w:rFonts w:ascii="Times New Roman" w:eastAsia="宋体" w:hAnsi="Times New Roman" w:hint="eastAsia"/>
          <w:spacing w:val="-8"/>
          <w:sz w:val="30"/>
        </w:rPr>
        <w:t>所谓的“和平与发展”为主题的历史时代已经远去，百年变局正在加速演进，世界进入动荡变革期。说白了，</w:t>
      </w:r>
      <w:r w:rsidRPr="00405904">
        <w:rPr>
          <w:rFonts w:ascii="Times New Roman" w:eastAsia="黑体" w:hAnsi="Times New Roman" w:hint="eastAsia"/>
          <w:color w:val="FF0000"/>
          <w:spacing w:val="-8"/>
          <w:sz w:val="30"/>
        </w:rPr>
        <w:t>我们即将重新进入列宁和毛主席曾经所处于的以“战争与革命”为主题的伟大时代。</w:t>
      </w:r>
    </w:p>
    <w:p w14:paraId="0DD558DC"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我们这代年轻人，在人生未来的几十年里，将会看到，新一轮国际共产主义运动的重新崛起，并燃遍全球，改变世界。</w:t>
      </w:r>
      <w:r w:rsidRPr="00405904">
        <w:rPr>
          <w:rFonts w:ascii="Times New Roman" w:eastAsia="黑体" w:hAnsi="Times New Roman" w:hint="eastAsia"/>
          <w:color w:val="FF0000"/>
          <w:spacing w:val="-8"/>
          <w:sz w:val="30"/>
        </w:rPr>
        <w:t>未来的半个世纪，是全球无产阶级革命的大时代，是无产阶级和资产阶级，在全球范围内进行战略总决战的大时代。资本主义制度，将在</w:t>
      </w:r>
      <w:r w:rsidRPr="00405904">
        <w:rPr>
          <w:rFonts w:ascii="Times New Roman" w:eastAsia="黑体" w:hAnsi="Times New Roman" w:hint="eastAsia"/>
          <w:color w:val="FF0000"/>
          <w:spacing w:val="-8"/>
          <w:sz w:val="30"/>
        </w:rPr>
        <w:t>21</w:t>
      </w:r>
      <w:r w:rsidRPr="00405904">
        <w:rPr>
          <w:rFonts w:ascii="Times New Roman" w:eastAsia="黑体" w:hAnsi="Times New Roman" w:hint="eastAsia"/>
          <w:color w:val="FF0000"/>
          <w:spacing w:val="-8"/>
          <w:sz w:val="30"/>
        </w:rPr>
        <w:t>世纪下半叶，彻底退出人类历史舞台。</w:t>
      </w:r>
    </w:p>
    <w:p w14:paraId="4CBEA9EA"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旧历史的破马车正吱吱呀呀地摇摇欲坠，新历史的炮声正在如同鼓点一样密集地响起，兴盛了几百年的资本主义大厦，已经风雨飘摇，即将坍塌。</w:t>
      </w:r>
    </w:p>
    <w:p w14:paraId="4989667A" w14:textId="77777777" w:rsidR="00405904" w:rsidRPr="00405904" w:rsidRDefault="00405904" w:rsidP="00405904">
      <w:pPr>
        <w:widowControl/>
        <w:overflowPunct w:val="0"/>
        <w:topLinePunct/>
        <w:spacing w:before="60" w:after="60" w:line="400" w:lineRule="exact"/>
        <w:ind w:firstLineChars="200" w:firstLine="568"/>
        <w:rPr>
          <w:rFonts w:ascii="Times New Roman" w:eastAsia="宋体" w:hAnsi="Times New Roman"/>
          <w:spacing w:val="-8"/>
          <w:sz w:val="30"/>
        </w:rPr>
      </w:pPr>
      <w:r w:rsidRPr="00405904">
        <w:rPr>
          <w:rFonts w:ascii="Times New Roman" w:eastAsia="宋体" w:hAnsi="Times New Roman" w:hint="eastAsia"/>
          <w:spacing w:val="-8"/>
          <w:sz w:val="30"/>
        </w:rPr>
        <w:t>积极的人们快快准备，我们要拥抱它！</w:t>
      </w:r>
    </w:p>
    <w:p w14:paraId="1C342EF9" w14:textId="1A520B51" w:rsidR="00133EA5" w:rsidRDefault="00405904" w:rsidP="006B177F">
      <w:pPr>
        <w:pStyle w:val="A512"/>
        <w:sectPr w:rsidR="00133EA5" w:rsidSect="00925767">
          <w:headerReference w:type="default" r:id="rId13"/>
          <w:footnotePr>
            <w:numFmt w:val="decimalEnclosedCircleChinese"/>
            <w:numRestart w:val="eachPage"/>
          </w:footnotePr>
          <w:type w:val="oddPage"/>
          <w:pgSz w:w="8392" w:h="11907"/>
          <w:pgMar w:top="720" w:right="1004" w:bottom="720" w:left="1004" w:header="850" w:footer="283" w:gutter="0"/>
          <w:pgNumType w:fmt="lowerRoman" w:start="1" w:chapSep="emDash"/>
          <w:cols w:space="425"/>
          <w:docGrid w:type="linesAndChars" w:linePitch="312"/>
        </w:sectPr>
      </w:pPr>
      <w:r w:rsidRPr="00405904">
        <w:rPr>
          <w:rFonts w:asciiTheme="minorHAnsi" w:eastAsiaTheme="minorEastAsia" w:hAnsiTheme="minorHAnsi"/>
          <w:b w:val="0"/>
          <w:sz w:val="21"/>
        </w:rPr>
        <w:lastRenderedPageBreak/>
        <w:br w:type="page"/>
      </w:r>
    </w:p>
    <w:p w14:paraId="18FABF1B" w14:textId="77777777" w:rsidR="00A277A6" w:rsidRPr="00F621B7" w:rsidRDefault="00944673" w:rsidP="006B177F">
      <w:pPr>
        <w:pStyle w:val="A512"/>
      </w:pPr>
      <w:bookmarkStart w:id="7" w:name="_Toc182735446"/>
      <w:r w:rsidRPr="00F621B7">
        <w:rPr>
          <w:rFonts w:hint="eastAsia"/>
        </w:rPr>
        <w:lastRenderedPageBreak/>
        <w:t>目</w:t>
      </w:r>
      <w:r w:rsidR="003424E5">
        <w:rPr>
          <w:rFonts w:hint="eastAsia"/>
        </w:rPr>
        <w:t xml:space="preserve">  </w:t>
      </w:r>
      <w:r w:rsidRPr="00F621B7">
        <w:rPr>
          <w:rFonts w:hint="eastAsia"/>
        </w:rPr>
        <w:t>录</w:t>
      </w:r>
      <w:bookmarkEnd w:id="7"/>
    </w:p>
    <w:sdt>
      <w:sdtPr>
        <w:rPr>
          <w:rFonts w:asciiTheme="minorHAnsi" w:eastAsiaTheme="minorEastAsia" w:hAnsiTheme="minorHAnsi"/>
          <w:spacing w:val="0"/>
          <w:sz w:val="21"/>
          <w:lang w:val="zh-CN"/>
        </w:rPr>
        <w:id w:val="-1746104392"/>
        <w:docPartObj>
          <w:docPartGallery w:val="Table of Contents"/>
          <w:docPartUnique/>
        </w:docPartObj>
      </w:sdtPr>
      <w:sdtEndPr>
        <w:rPr>
          <w:b/>
          <w:bCs/>
        </w:rPr>
      </w:sdtEndPr>
      <w:sdtContent>
        <w:p w14:paraId="66822E92" w14:textId="77777777" w:rsidR="00423E1A" w:rsidRDefault="00423E1A" w:rsidP="00803166">
          <w:pPr>
            <w:pStyle w:val="A5"/>
            <w:ind w:firstLine="420"/>
          </w:pPr>
        </w:p>
        <w:p w14:paraId="75B8A8D3" w14:textId="202378C2" w:rsidR="006532E7" w:rsidRDefault="00E06167">
          <w:pPr>
            <w:pStyle w:val="TOC1"/>
            <w:tabs>
              <w:tab w:val="right" w:leader="dot" w:pos="6374"/>
            </w:tabs>
            <w:rPr>
              <w:rFonts w:hint="eastAsia"/>
              <w:noProof/>
              <w:sz w:val="22"/>
              <w:szCs w:val="24"/>
              <w14:ligatures w14:val="standardContextual"/>
            </w:rPr>
          </w:pPr>
          <w:r>
            <w:rPr>
              <w:rFonts w:hint="eastAsia"/>
            </w:rPr>
            <w:fldChar w:fldCharType="begin"/>
          </w:r>
          <w:r>
            <w:rPr>
              <w:rFonts w:hint="eastAsia"/>
            </w:rPr>
            <w:instrText xml:space="preserve"> TOC \o \h \z \t "A5开1编,1" </w:instrText>
          </w:r>
          <w:r>
            <w:rPr>
              <w:rFonts w:hint="eastAsia"/>
            </w:rPr>
            <w:fldChar w:fldCharType="separate"/>
          </w:r>
          <w:hyperlink w:anchor="_Toc182735441" w:history="1">
            <w:r w:rsidR="006532E7" w:rsidRPr="00885A1F">
              <w:rPr>
                <w:rStyle w:val="ac"/>
                <w:rFonts w:hint="eastAsia"/>
                <w:noProof/>
              </w:rPr>
              <w:t>如何查找、下载本册子的最新版本</w:t>
            </w:r>
            <w:r w:rsidR="006532E7">
              <w:rPr>
                <w:rFonts w:hint="eastAsia"/>
                <w:noProof/>
                <w:webHidden/>
              </w:rPr>
              <w:tab/>
            </w:r>
            <w:r w:rsidR="006532E7">
              <w:rPr>
                <w:rFonts w:hint="eastAsia"/>
                <w:noProof/>
                <w:webHidden/>
              </w:rPr>
              <w:fldChar w:fldCharType="begin"/>
            </w:r>
            <w:r w:rsidR="006532E7">
              <w:rPr>
                <w:rFonts w:hint="eastAsia"/>
                <w:noProof/>
                <w:webHidden/>
              </w:rPr>
              <w:instrText xml:space="preserve"> </w:instrText>
            </w:r>
            <w:r w:rsidR="006532E7">
              <w:rPr>
                <w:noProof/>
                <w:webHidden/>
              </w:rPr>
              <w:instrText>PAGEREF _Toc182735441 \h</w:instrText>
            </w:r>
            <w:r w:rsidR="006532E7">
              <w:rPr>
                <w:rFonts w:hint="eastAsia"/>
                <w:noProof/>
                <w:webHidden/>
              </w:rPr>
              <w:instrText xml:space="preserve"> </w:instrText>
            </w:r>
            <w:r w:rsidR="006532E7">
              <w:rPr>
                <w:rFonts w:hint="eastAsia"/>
                <w:noProof/>
                <w:webHidden/>
              </w:rPr>
            </w:r>
            <w:r w:rsidR="006532E7">
              <w:rPr>
                <w:rFonts w:hint="eastAsia"/>
                <w:noProof/>
                <w:webHidden/>
              </w:rPr>
              <w:fldChar w:fldCharType="separate"/>
            </w:r>
            <w:r w:rsidR="006532E7">
              <w:rPr>
                <w:rFonts w:hint="eastAsia"/>
                <w:noProof/>
                <w:webHidden/>
              </w:rPr>
              <w:t>i</w:t>
            </w:r>
            <w:r w:rsidR="006532E7">
              <w:rPr>
                <w:rFonts w:hint="eastAsia"/>
                <w:noProof/>
                <w:webHidden/>
              </w:rPr>
              <w:fldChar w:fldCharType="end"/>
            </w:r>
          </w:hyperlink>
        </w:p>
        <w:p w14:paraId="4831AC53" w14:textId="51C3BB44" w:rsidR="006532E7" w:rsidRDefault="006532E7">
          <w:pPr>
            <w:pStyle w:val="TOC1"/>
            <w:tabs>
              <w:tab w:val="right" w:leader="dot" w:pos="6374"/>
            </w:tabs>
            <w:rPr>
              <w:rFonts w:hint="eastAsia"/>
              <w:noProof/>
              <w:sz w:val="22"/>
              <w:szCs w:val="24"/>
              <w14:ligatures w14:val="standardContextual"/>
            </w:rPr>
          </w:pPr>
          <w:hyperlink w:anchor="_Toc182735442" w:history="1">
            <w:r w:rsidRPr="00885A1F">
              <w:rPr>
                <w:rStyle w:val="ac"/>
                <w:rFonts w:hint="eastAsia"/>
                <w:noProof/>
              </w:rPr>
              <w:t>本书制作说明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ii</w:t>
            </w:r>
            <w:r>
              <w:rPr>
                <w:rFonts w:hint="eastAsia"/>
                <w:noProof/>
                <w:webHidden/>
              </w:rPr>
              <w:fldChar w:fldCharType="end"/>
            </w:r>
          </w:hyperlink>
        </w:p>
        <w:p w14:paraId="34ACC7CA" w14:textId="25335A07" w:rsidR="006532E7" w:rsidRDefault="006532E7">
          <w:pPr>
            <w:pStyle w:val="TOC2"/>
            <w:tabs>
              <w:tab w:val="right" w:leader="dot" w:pos="6374"/>
            </w:tabs>
            <w:rPr>
              <w:rFonts w:hint="eastAsia"/>
              <w:noProof/>
              <w:sz w:val="22"/>
              <w:szCs w:val="24"/>
              <w14:ligatures w14:val="standardContextual"/>
            </w:rPr>
          </w:pPr>
          <w:hyperlink w:anchor="_Toc182735443" w:history="1">
            <w:r w:rsidRPr="00885A1F">
              <w:rPr>
                <w:rStyle w:val="ac"/>
                <w:rFonts w:hint="eastAsia"/>
                <w:noProof/>
              </w:rPr>
              <w:t>一、这本小册子的由来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ii</w:t>
            </w:r>
            <w:r>
              <w:rPr>
                <w:rFonts w:hint="eastAsia"/>
                <w:noProof/>
                <w:webHidden/>
              </w:rPr>
              <w:fldChar w:fldCharType="end"/>
            </w:r>
          </w:hyperlink>
        </w:p>
        <w:p w14:paraId="63796FD7" w14:textId="6FFDAED5" w:rsidR="006532E7" w:rsidRDefault="006532E7">
          <w:pPr>
            <w:pStyle w:val="TOC2"/>
            <w:tabs>
              <w:tab w:val="right" w:leader="dot" w:pos="6374"/>
            </w:tabs>
            <w:rPr>
              <w:rFonts w:hint="eastAsia"/>
              <w:noProof/>
              <w:sz w:val="22"/>
              <w:szCs w:val="24"/>
              <w14:ligatures w14:val="standardContextual"/>
            </w:rPr>
          </w:pPr>
          <w:hyperlink w:anchor="_Toc182735444" w:history="1">
            <w:r w:rsidRPr="00885A1F">
              <w:rPr>
                <w:rStyle w:val="ac"/>
                <w:rFonts w:hint="eastAsia"/>
                <w:noProof/>
              </w:rPr>
              <w:t>二、7.0版本主要改进的内容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iv</w:t>
            </w:r>
            <w:r>
              <w:rPr>
                <w:rFonts w:hint="eastAsia"/>
                <w:noProof/>
                <w:webHidden/>
              </w:rPr>
              <w:fldChar w:fldCharType="end"/>
            </w:r>
          </w:hyperlink>
        </w:p>
        <w:p w14:paraId="44C474AE" w14:textId="186B5DC8" w:rsidR="006532E7" w:rsidRDefault="006532E7">
          <w:pPr>
            <w:pStyle w:val="TOC1"/>
            <w:tabs>
              <w:tab w:val="right" w:leader="dot" w:pos="6374"/>
            </w:tabs>
            <w:rPr>
              <w:rFonts w:hint="eastAsia"/>
              <w:noProof/>
              <w:sz w:val="22"/>
              <w:szCs w:val="24"/>
              <w14:ligatures w14:val="standardContextual"/>
            </w:rPr>
          </w:pPr>
          <w:hyperlink w:anchor="_Toc182735445" w:history="1">
            <w:r w:rsidRPr="00885A1F">
              <w:rPr>
                <w:rStyle w:val="ac"/>
                <w:rFonts w:hint="eastAsia"/>
                <w:noProof/>
              </w:rPr>
              <w:t>前  言：我们正处于21世纪国际共产主义运动爆发的前夜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vi</w:t>
            </w:r>
            <w:r>
              <w:rPr>
                <w:rFonts w:hint="eastAsia"/>
                <w:noProof/>
                <w:webHidden/>
              </w:rPr>
              <w:fldChar w:fldCharType="end"/>
            </w:r>
          </w:hyperlink>
        </w:p>
        <w:p w14:paraId="3FBD0E6E" w14:textId="4C444BEE" w:rsidR="006532E7" w:rsidRDefault="006532E7">
          <w:pPr>
            <w:pStyle w:val="TOC1"/>
            <w:tabs>
              <w:tab w:val="right" w:leader="dot" w:pos="6374"/>
            </w:tabs>
            <w:rPr>
              <w:rFonts w:hint="eastAsia"/>
              <w:noProof/>
              <w:sz w:val="22"/>
              <w:szCs w:val="24"/>
              <w14:ligatures w14:val="standardContextual"/>
            </w:rPr>
          </w:pPr>
          <w:hyperlink w:anchor="_Toc182735446" w:history="1">
            <w:r w:rsidRPr="00885A1F">
              <w:rPr>
                <w:rStyle w:val="ac"/>
                <w:rFonts w:hint="eastAsia"/>
                <w:noProof/>
              </w:rPr>
              <w:t>目  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2DF55EC" w14:textId="41FD033D" w:rsidR="006532E7" w:rsidRDefault="006532E7">
          <w:pPr>
            <w:pStyle w:val="TOC1"/>
            <w:tabs>
              <w:tab w:val="right" w:leader="dot" w:pos="6374"/>
            </w:tabs>
            <w:rPr>
              <w:rFonts w:hint="eastAsia"/>
              <w:noProof/>
              <w:sz w:val="22"/>
              <w:szCs w:val="24"/>
              <w14:ligatures w14:val="standardContextual"/>
            </w:rPr>
          </w:pPr>
          <w:hyperlink w:anchor="_Toc182735447" w:history="1">
            <w:r w:rsidRPr="00885A1F">
              <w:rPr>
                <w:rStyle w:val="ac"/>
                <w:rFonts w:hint="eastAsia"/>
                <w:noProof/>
              </w:rPr>
              <w:t>序  言：马列毛主义为21世纪国际共产主义运动提供了指南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CF00EE8" w14:textId="5F1E1321" w:rsidR="006532E7" w:rsidRDefault="006532E7">
          <w:pPr>
            <w:pStyle w:val="TOC1"/>
            <w:tabs>
              <w:tab w:val="right" w:leader="dot" w:pos="6374"/>
            </w:tabs>
            <w:rPr>
              <w:rFonts w:hint="eastAsia"/>
              <w:noProof/>
              <w:sz w:val="22"/>
              <w:szCs w:val="24"/>
              <w14:ligatures w14:val="standardContextual"/>
            </w:rPr>
          </w:pPr>
          <w:hyperlink w:anchor="_Toc182735448" w:history="1">
            <w:r w:rsidRPr="00885A1F">
              <w:rPr>
                <w:rStyle w:val="ac"/>
                <w:rFonts w:hint="eastAsia"/>
                <w:noProof/>
              </w:rPr>
              <w:t>第一章 事半功倍学习马列毛主义要把握的原则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078C1C3" w14:textId="217BC28C" w:rsidR="006532E7" w:rsidRDefault="006532E7">
          <w:pPr>
            <w:pStyle w:val="TOC2"/>
            <w:tabs>
              <w:tab w:val="right" w:leader="dot" w:pos="6374"/>
            </w:tabs>
            <w:rPr>
              <w:rFonts w:hint="eastAsia"/>
              <w:noProof/>
              <w:sz w:val="22"/>
              <w:szCs w:val="24"/>
              <w14:ligatures w14:val="standardContextual"/>
            </w:rPr>
          </w:pPr>
          <w:hyperlink w:anchor="_Toc182735449" w:history="1">
            <w:r w:rsidRPr="00885A1F">
              <w:rPr>
                <w:rStyle w:val="ac"/>
                <w:rFonts w:hint="eastAsia"/>
                <w:noProof/>
              </w:rPr>
              <w:t>第1节 要先学共和国的历史，先学历史再学理论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3AE0366" w14:textId="71FCAF5F" w:rsidR="006532E7" w:rsidRDefault="006532E7">
          <w:pPr>
            <w:pStyle w:val="TOC2"/>
            <w:tabs>
              <w:tab w:val="right" w:leader="dot" w:pos="6374"/>
            </w:tabs>
            <w:rPr>
              <w:rFonts w:hint="eastAsia"/>
              <w:noProof/>
              <w:sz w:val="22"/>
              <w:szCs w:val="24"/>
              <w14:ligatures w14:val="standardContextual"/>
            </w:rPr>
          </w:pPr>
          <w:hyperlink w:anchor="_Toc182735450" w:history="1">
            <w:r w:rsidRPr="00885A1F">
              <w:rPr>
                <w:rStyle w:val="ac"/>
                <w:rFonts w:hint="eastAsia"/>
                <w:noProof/>
              </w:rPr>
              <w:t>第2节 不同年龄段的人，学习的方法有所不同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5C52451" w14:textId="5E42AE15" w:rsidR="006532E7" w:rsidRDefault="006532E7">
          <w:pPr>
            <w:pStyle w:val="TOC3"/>
            <w:tabs>
              <w:tab w:val="right" w:leader="dot" w:pos="6374"/>
            </w:tabs>
            <w:rPr>
              <w:rFonts w:hint="eastAsia"/>
              <w:noProof/>
              <w:sz w:val="22"/>
              <w:szCs w:val="24"/>
              <w14:ligatures w14:val="standardContextual"/>
            </w:rPr>
          </w:pPr>
          <w:hyperlink w:anchor="_Toc182735451" w:history="1">
            <w:r w:rsidRPr="00885A1F">
              <w:rPr>
                <w:rStyle w:val="ac"/>
                <w:rFonts w:hint="eastAsia"/>
                <w:noProof/>
              </w:rPr>
              <w:t>（一）高中和高中以前的学校学生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70F089C" w14:textId="363B9212" w:rsidR="006532E7" w:rsidRDefault="006532E7">
          <w:pPr>
            <w:pStyle w:val="TOC3"/>
            <w:tabs>
              <w:tab w:val="right" w:leader="dot" w:pos="6374"/>
            </w:tabs>
            <w:rPr>
              <w:rFonts w:hint="eastAsia"/>
              <w:noProof/>
              <w:sz w:val="22"/>
              <w:szCs w:val="24"/>
              <w14:ligatures w14:val="standardContextual"/>
            </w:rPr>
          </w:pPr>
          <w:hyperlink w:anchor="_Toc182735452" w:history="1">
            <w:r w:rsidRPr="00885A1F">
              <w:rPr>
                <w:rStyle w:val="ac"/>
                <w:rFonts w:hint="eastAsia"/>
                <w:noProof/>
              </w:rPr>
              <w:t>（二）大学生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6CA2E46" w14:textId="5D4CC8D4" w:rsidR="006532E7" w:rsidRDefault="006532E7">
          <w:pPr>
            <w:pStyle w:val="TOC3"/>
            <w:tabs>
              <w:tab w:val="right" w:leader="dot" w:pos="6374"/>
            </w:tabs>
            <w:rPr>
              <w:rFonts w:hint="eastAsia"/>
              <w:noProof/>
              <w:sz w:val="22"/>
              <w:szCs w:val="24"/>
              <w14:ligatures w14:val="standardContextual"/>
            </w:rPr>
          </w:pPr>
          <w:hyperlink w:anchor="_Toc182735453" w:history="1">
            <w:r w:rsidRPr="00885A1F">
              <w:rPr>
                <w:rStyle w:val="ac"/>
                <w:rFonts w:hint="eastAsia"/>
                <w:noProof/>
              </w:rPr>
              <w:t>（三）社会人士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55E18F5" w14:textId="099C48C8" w:rsidR="006532E7" w:rsidRDefault="006532E7">
          <w:pPr>
            <w:pStyle w:val="TOC3"/>
            <w:tabs>
              <w:tab w:val="right" w:leader="dot" w:pos="6374"/>
            </w:tabs>
            <w:rPr>
              <w:rFonts w:hint="eastAsia"/>
              <w:noProof/>
              <w:sz w:val="22"/>
              <w:szCs w:val="24"/>
              <w14:ligatures w14:val="standardContextual"/>
            </w:rPr>
          </w:pPr>
          <w:hyperlink w:anchor="_Toc182735454" w:history="1">
            <w:r w:rsidRPr="00885A1F">
              <w:rPr>
                <w:rStyle w:val="ac"/>
                <w:rFonts w:hint="eastAsia"/>
                <w:noProof/>
              </w:rPr>
              <w:t>（四）小结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5F04D91" w14:textId="49C10F34" w:rsidR="006532E7" w:rsidRDefault="006532E7">
          <w:pPr>
            <w:pStyle w:val="TOC2"/>
            <w:tabs>
              <w:tab w:val="right" w:leader="dot" w:pos="6374"/>
            </w:tabs>
            <w:rPr>
              <w:rFonts w:hint="eastAsia"/>
              <w:noProof/>
              <w:sz w:val="22"/>
              <w:szCs w:val="24"/>
              <w14:ligatures w14:val="standardContextual"/>
            </w:rPr>
          </w:pPr>
          <w:hyperlink w:anchor="_Toc182735455" w:history="1">
            <w:r w:rsidRPr="00885A1F">
              <w:rPr>
                <w:rStyle w:val="ac"/>
                <w:rFonts w:hint="eastAsia"/>
                <w:noProof/>
              </w:rPr>
              <w:t>第3节 再次强调：先学历史，后学理论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EDC6FFE" w14:textId="3992C4A4" w:rsidR="006532E7" w:rsidRDefault="006532E7">
          <w:pPr>
            <w:pStyle w:val="TOC2"/>
            <w:tabs>
              <w:tab w:val="right" w:leader="dot" w:pos="6374"/>
            </w:tabs>
            <w:rPr>
              <w:rFonts w:hint="eastAsia"/>
              <w:noProof/>
              <w:sz w:val="22"/>
              <w:szCs w:val="24"/>
              <w14:ligatures w14:val="standardContextual"/>
            </w:rPr>
          </w:pPr>
          <w:hyperlink w:anchor="_Toc182735456" w:history="1">
            <w:r w:rsidRPr="00885A1F">
              <w:rPr>
                <w:rStyle w:val="ac"/>
                <w:rFonts w:hint="eastAsia"/>
                <w:noProof/>
              </w:rPr>
              <w:t>第4节 关于新民主主义和社会主义的基本常识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9C14595" w14:textId="03E70689" w:rsidR="006532E7" w:rsidRDefault="006532E7">
          <w:pPr>
            <w:pStyle w:val="TOC3"/>
            <w:tabs>
              <w:tab w:val="right" w:leader="dot" w:pos="6374"/>
            </w:tabs>
            <w:rPr>
              <w:rFonts w:hint="eastAsia"/>
              <w:noProof/>
              <w:sz w:val="22"/>
              <w:szCs w:val="24"/>
              <w14:ligatures w14:val="standardContextual"/>
            </w:rPr>
          </w:pPr>
          <w:hyperlink w:anchor="_Toc182735457" w:history="1">
            <w:r w:rsidRPr="00885A1F">
              <w:rPr>
                <w:rStyle w:val="ac"/>
                <w:rFonts w:hint="eastAsia"/>
                <w:noProof/>
              </w:rPr>
              <w:t>（一）什么是社会主义革命和社会主义社会？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6972497" w14:textId="2CCF817E" w:rsidR="006532E7" w:rsidRDefault="006532E7">
          <w:pPr>
            <w:pStyle w:val="TOC3"/>
            <w:tabs>
              <w:tab w:val="right" w:leader="dot" w:pos="6374"/>
            </w:tabs>
            <w:rPr>
              <w:rFonts w:hint="eastAsia"/>
              <w:noProof/>
              <w:sz w:val="22"/>
              <w:szCs w:val="24"/>
              <w14:ligatures w14:val="standardContextual"/>
            </w:rPr>
          </w:pPr>
          <w:hyperlink w:anchor="_Toc182735458" w:history="1">
            <w:r w:rsidRPr="00885A1F">
              <w:rPr>
                <w:rStyle w:val="ac"/>
                <w:rFonts w:hint="eastAsia"/>
                <w:noProof/>
              </w:rPr>
              <w:t>（二）什么是新民主主义革命和新民主主义社会？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F63AF4A" w14:textId="706B69C3" w:rsidR="006532E7" w:rsidRDefault="006532E7">
          <w:pPr>
            <w:pStyle w:val="TOC3"/>
            <w:tabs>
              <w:tab w:val="right" w:leader="dot" w:pos="6374"/>
            </w:tabs>
            <w:rPr>
              <w:rFonts w:hint="eastAsia"/>
              <w:noProof/>
              <w:sz w:val="22"/>
              <w:szCs w:val="24"/>
              <w14:ligatures w14:val="standardContextual"/>
            </w:rPr>
          </w:pPr>
          <w:hyperlink w:anchor="_Toc182735459" w:history="1">
            <w:r w:rsidRPr="00885A1F">
              <w:rPr>
                <w:rStyle w:val="ac"/>
                <w:rFonts w:hint="eastAsia"/>
                <w:noProof/>
              </w:rPr>
              <w:t>（三）什么是无产阶级专政？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E487C3A" w14:textId="2A95D093" w:rsidR="006532E7" w:rsidRDefault="006532E7">
          <w:pPr>
            <w:pStyle w:val="TOC3"/>
            <w:tabs>
              <w:tab w:val="right" w:leader="dot" w:pos="6374"/>
            </w:tabs>
            <w:rPr>
              <w:rFonts w:hint="eastAsia"/>
              <w:noProof/>
              <w:sz w:val="22"/>
              <w:szCs w:val="24"/>
              <w14:ligatures w14:val="standardContextual"/>
            </w:rPr>
          </w:pPr>
          <w:hyperlink w:anchor="_Toc182735460" w:history="1">
            <w:r w:rsidRPr="00885A1F">
              <w:rPr>
                <w:rStyle w:val="ac"/>
                <w:rFonts w:hint="eastAsia"/>
                <w:noProof/>
              </w:rPr>
              <w:t>（四）什么是人民民主专政？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DD2AED0" w14:textId="69A2C5E4" w:rsidR="006532E7" w:rsidRDefault="006532E7">
          <w:pPr>
            <w:pStyle w:val="TOC3"/>
            <w:tabs>
              <w:tab w:val="right" w:leader="dot" w:pos="6374"/>
            </w:tabs>
            <w:rPr>
              <w:rFonts w:hint="eastAsia"/>
              <w:noProof/>
              <w:sz w:val="22"/>
              <w:szCs w:val="24"/>
              <w14:ligatures w14:val="standardContextual"/>
            </w:rPr>
          </w:pPr>
          <w:hyperlink w:anchor="_Toc182735461" w:history="1">
            <w:r w:rsidRPr="00885A1F">
              <w:rPr>
                <w:rStyle w:val="ac"/>
                <w:rFonts w:hint="eastAsia"/>
                <w:noProof/>
              </w:rPr>
              <w:t>（五）五四宪法、七五宪法、七八宪法、八二宪法，这四部宪法有什么本质区别？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6893110" w14:textId="611970D1" w:rsidR="006532E7" w:rsidRDefault="006532E7">
          <w:pPr>
            <w:pStyle w:val="TOC2"/>
            <w:tabs>
              <w:tab w:val="right" w:leader="dot" w:pos="6374"/>
            </w:tabs>
            <w:rPr>
              <w:rFonts w:hint="eastAsia"/>
              <w:noProof/>
              <w:sz w:val="22"/>
              <w:szCs w:val="24"/>
              <w14:ligatures w14:val="standardContextual"/>
            </w:rPr>
          </w:pPr>
          <w:hyperlink w:anchor="_Toc182735462" w:history="1">
            <w:r w:rsidRPr="00885A1F">
              <w:rPr>
                <w:rStyle w:val="ac"/>
                <w:rFonts w:hint="eastAsia"/>
                <w:noProof/>
              </w:rPr>
              <w:t>第5节 关于苏联、中国等前社会主义国家资本主义复辟的基本常识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782C01EF" w14:textId="4FF5C915" w:rsidR="006532E7" w:rsidRDefault="006532E7">
          <w:pPr>
            <w:pStyle w:val="TOC3"/>
            <w:tabs>
              <w:tab w:val="right" w:leader="dot" w:pos="6374"/>
            </w:tabs>
            <w:rPr>
              <w:rFonts w:hint="eastAsia"/>
              <w:noProof/>
              <w:sz w:val="22"/>
              <w:szCs w:val="24"/>
              <w14:ligatures w14:val="standardContextual"/>
            </w:rPr>
          </w:pPr>
          <w:hyperlink w:anchor="_Toc182735463" w:history="1">
            <w:r w:rsidRPr="00885A1F">
              <w:rPr>
                <w:rStyle w:val="ac"/>
                <w:rFonts w:hint="eastAsia"/>
                <w:noProof/>
              </w:rPr>
              <w:t>（一）苏联在赫鲁晓夫集团上台后就已经不是社会主义国家，而是资本主义国家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4B5326D5" w14:textId="1D6EAA9B" w:rsidR="006532E7" w:rsidRDefault="006532E7">
          <w:pPr>
            <w:pStyle w:val="TOC3"/>
            <w:tabs>
              <w:tab w:val="right" w:leader="dot" w:pos="6374"/>
            </w:tabs>
            <w:rPr>
              <w:rFonts w:hint="eastAsia"/>
              <w:noProof/>
              <w:sz w:val="22"/>
              <w:szCs w:val="24"/>
              <w14:ligatures w14:val="standardContextual"/>
            </w:rPr>
          </w:pPr>
          <w:hyperlink w:anchor="_Toc182735464" w:history="1">
            <w:r w:rsidRPr="00885A1F">
              <w:rPr>
                <w:rStyle w:val="ac"/>
                <w:rFonts w:hint="eastAsia"/>
                <w:noProof/>
              </w:rPr>
              <w:t>（二）中国的资本主义经济基础改造，在1998年前后完成</w:t>
            </w:r>
            <w:r>
              <w:rPr>
                <w:rFonts w:hint="eastAsia"/>
                <w:noProof/>
                <w:webHidden/>
              </w:rPr>
              <w:lastRenderedPageBreak/>
              <w:tab/>
            </w:r>
            <w:r>
              <w:rPr>
                <w:rFonts w:hint="eastAsia"/>
                <w:noProof/>
                <w:webHidden/>
              </w:rPr>
              <w:fldChar w:fldCharType="begin"/>
            </w:r>
            <w:r>
              <w:rPr>
                <w:rFonts w:hint="eastAsia"/>
                <w:noProof/>
                <w:webHidden/>
              </w:rPr>
              <w:instrText xml:space="preserve"> </w:instrText>
            </w:r>
            <w:r>
              <w:rPr>
                <w:noProof/>
                <w:webHidden/>
              </w:rPr>
              <w:instrText>PAGEREF _Toc182735464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5005A0B4" w14:textId="1E59F38A" w:rsidR="006532E7" w:rsidRDefault="006532E7">
          <w:pPr>
            <w:pStyle w:val="TOC3"/>
            <w:tabs>
              <w:tab w:val="right" w:leader="dot" w:pos="6374"/>
            </w:tabs>
            <w:rPr>
              <w:rFonts w:hint="eastAsia"/>
              <w:noProof/>
              <w:sz w:val="22"/>
              <w:szCs w:val="24"/>
              <w14:ligatures w14:val="standardContextual"/>
            </w:rPr>
          </w:pPr>
          <w:hyperlink w:anchor="_Toc182735465" w:history="1">
            <w:r w:rsidRPr="00885A1F">
              <w:rPr>
                <w:rStyle w:val="ac"/>
                <w:rFonts w:hint="eastAsia"/>
                <w:noProof/>
              </w:rPr>
              <w:t>（三）越南、老挝、朝鲜、古巴，都不是社会主义国家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02F305BE" w14:textId="3097D5B2" w:rsidR="006532E7" w:rsidRDefault="006532E7">
          <w:pPr>
            <w:pStyle w:val="TOC2"/>
            <w:tabs>
              <w:tab w:val="right" w:leader="dot" w:pos="6374"/>
            </w:tabs>
            <w:rPr>
              <w:rFonts w:hint="eastAsia"/>
              <w:noProof/>
              <w:sz w:val="22"/>
              <w:szCs w:val="24"/>
              <w14:ligatures w14:val="standardContextual"/>
            </w:rPr>
          </w:pPr>
          <w:hyperlink w:anchor="_Toc182735466" w:history="1">
            <w:r w:rsidRPr="00885A1F">
              <w:rPr>
                <w:rStyle w:val="ac"/>
                <w:rFonts w:hint="eastAsia"/>
                <w:noProof/>
              </w:rPr>
              <w:t>第6节 西方新自由主义与中国改革开放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402FF02A" w14:textId="0B146D99" w:rsidR="006532E7" w:rsidRDefault="006532E7">
          <w:pPr>
            <w:pStyle w:val="TOC3"/>
            <w:tabs>
              <w:tab w:val="right" w:leader="dot" w:pos="6374"/>
            </w:tabs>
            <w:rPr>
              <w:rFonts w:hint="eastAsia"/>
              <w:noProof/>
              <w:sz w:val="22"/>
              <w:szCs w:val="24"/>
              <w14:ligatures w14:val="standardContextual"/>
            </w:rPr>
          </w:pPr>
          <w:hyperlink w:anchor="_Toc182735467" w:history="1">
            <w:r w:rsidRPr="00885A1F">
              <w:rPr>
                <w:rStyle w:val="ac"/>
                <w:rFonts w:hint="eastAsia"/>
                <w:noProof/>
              </w:rPr>
              <w:t>（一）古典自由主义时期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0A1D4033" w14:textId="402E1E34" w:rsidR="006532E7" w:rsidRDefault="006532E7">
          <w:pPr>
            <w:pStyle w:val="TOC3"/>
            <w:tabs>
              <w:tab w:val="right" w:leader="dot" w:pos="6374"/>
            </w:tabs>
            <w:rPr>
              <w:rFonts w:hint="eastAsia"/>
              <w:noProof/>
              <w:sz w:val="22"/>
              <w:szCs w:val="24"/>
              <w14:ligatures w14:val="standardContextual"/>
            </w:rPr>
          </w:pPr>
          <w:hyperlink w:anchor="_Toc182735468" w:history="1">
            <w:r w:rsidRPr="00885A1F">
              <w:rPr>
                <w:rStyle w:val="ac"/>
                <w:rFonts w:hint="eastAsia"/>
                <w:noProof/>
              </w:rPr>
              <w:t>（二）凯恩斯主义时期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1F348CD7" w14:textId="6358693F" w:rsidR="006532E7" w:rsidRDefault="006532E7">
          <w:pPr>
            <w:pStyle w:val="TOC3"/>
            <w:tabs>
              <w:tab w:val="right" w:leader="dot" w:pos="6374"/>
            </w:tabs>
            <w:rPr>
              <w:rFonts w:hint="eastAsia"/>
              <w:noProof/>
              <w:sz w:val="22"/>
              <w:szCs w:val="24"/>
              <w14:ligatures w14:val="standardContextual"/>
            </w:rPr>
          </w:pPr>
          <w:hyperlink w:anchor="_Toc182735469" w:history="1">
            <w:r w:rsidRPr="00885A1F">
              <w:rPr>
                <w:rStyle w:val="ac"/>
                <w:rFonts w:hint="eastAsia"/>
                <w:noProof/>
              </w:rPr>
              <w:t>（三）新自由主义的兴起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3E0BE34E" w14:textId="268EDD9F" w:rsidR="006532E7" w:rsidRDefault="006532E7">
          <w:pPr>
            <w:pStyle w:val="TOC3"/>
            <w:tabs>
              <w:tab w:val="right" w:leader="dot" w:pos="6374"/>
            </w:tabs>
            <w:rPr>
              <w:rFonts w:hint="eastAsia"/>
              <w:noProof/>
              <w:sz w:val="22"/>
              <w:szCs w:val="24"/>
              <w14:ligatures w14:val="standardContextual"/>
            </w:rPr>
          </w:pPr>
          <w:hyperlink w:anchor="_Toc182735470" w:history="1">
            <w:r w:rsidRPr="00885A1F">
              <w:rPr>
                <w:rStyle w:val="ac"/>
                <w:rFonts w:hint="eastAsia"/>
                <w:noProof/>
              </w:rPr>
              <w:t>（四）新自由主义正走向穷途末路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691C00F3" w14:textId="01FE352B" w:rsidR="006532E7" w:rsidRDefault="006532E7">
          <w:pPr>
            <w:pStyle w:val="TOC3"/>
            <w:tabs>
              <w:tab w:val="right" w:leader="dot" w:pos="6374"/>
            </w:tabs>
            <w:rPr>
              <w:rFonts w:hint="eastAsia"/>
              <w:noProof/>
              <w:sz w:val="22"/>
              <w:szCs w:val="24"/>
              <w14:ligatures w14:val="standardContextual"/>
            </w:rPr>
          </w:pPr>
          <w:hyperlink w:anchor="_Toc182735471" w:history="1">
            <w:r w:rsidRPr="00885A1F">
              <w:rPr>
                <w:rStyle w:val="ac"/>
                <w:rFonts w:hint="eastAsia"/>
                <w:noProof/>
              </w:rPr>
              <w:t>（五）邓式改革开放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725D4D68" w14:textId="5136FA68" w:rsidR="006532E7" w:rsidRDefault="006532E7">
          <w:pPr>
            <w:pStyle w:val="TOC4"/>
            <w:tabs>
              <w:tab w:val="right" w:leader="dot" w:pos="6374"/>
            </w:tabs>
            <w:rPr>
              <w:rFonts w:hint="eastAsia"/>
              <w:noProof/>
              <w:sz w:val="22"/>
              <w:szCs w:val="24"/>
              <w14:ligatures w14:val="standardContextual"/>
            </w:rPr>
          </w:pPr>
          <w:hyperlink w:anchor="_Toc182735472" w:history="1">
            <w:r w:rsidRPr="00885A1F">
              <w:rPr>
                <w:rStyle w:val="ac"/>
                <w:rFonts w:hint="eastAsia"/>
                <w:noProof/>
              </w:rPr>
              <w:t>（1）市场经济派和鸟笼经济派的路线之争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006F748A" w14:textId="4F05736D" w:rsidR="006532E7" w:rsidRDefault="006532E7">
          <w:pPr>
            <w:pStyle w:val="TOC4"/>
            <w:tabs>
              <w:tab w:val="right" w:leader="dot" w:pos="6374"/>
            </w:tabs>
            <w:rPr>
              <w:rFonts w:hint="eastAsia"/>
              <w:noProof/>
              <w:sz w:val="22"/>
              <w:szCs w:val="24"/>
              <w14:ligatures w14:val="standardContextual"/>
            </w:rPr>
          </w:pPr>
          <w:hyperlink w:anchor="_Toc182735473" w:history="1">
            <w:r w:rsidRPr="00885A1F">
              <w:rPr>
                <w:rStyle w:val="ac"/>
                <w:rFonts w:hint="eastAsia"/>
                <w:noProof/>
              </w:rPr>
              <w:t>（2）改革为什么要先从农村开始？而不是先从城市开始？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4ED67905" w14:textId="4082225C" w:rsidR="006532E7" w:rsidRDefault="006532E7">
          <w:pPr>
            <w:pStyle w:val="TOC4"/>
            <w:tabs>
              <w:tab w:val="right" w:leader="dot" w:pos="6374"/>
            </w:tabs>
            <w:rPr>
              <w:rFonts w:hint="eastAsia"/>
              <w:noProof/>
              <w:sz w:val="22"/>
              <w:szCs w:val="24"/>
              <w14:ligatures w14:val="standardContextual"/>
            </w:rPr>
          </w:pPr>
          <w:hyperlink w:anchor="_Toc182735474" w:history="1">
            <w:r w:rsidRPr="00885A1F">
              <w:rPr>
                <w:rStyle w:val="ac"/>
                <w:rFonts w:hint="eastAsia"/>
                <w:noProof/>
              </w:rPr>
              <w:t>（3）所谓的“社会主义初级阶段”理论到底是什么？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14ED9913" w14:textId="27E0C62D" w:rsidR="006532E7" w:rsidRDefault="006532E7">
          <w:pPr>
            <w:pStyle w:val="TOC3"/>
            <w:tabs>
              <w:tab w:val="right" w:leader="dot" w:pos="6374"/>
            </w:tabs>
            <w:rPr>
              <w:rFonts w:hint="eastAsia"/>
              <w:noProof/>
              <w:sz w:val="22"/>
              <w:szCs w:val="24"/>
              <w14:ligatures w14:val="standardContextual"/>
            </w:rPr>
          </w:pPr>
          <w:hyperlink w:anchor="_Toc182735475" w:history="1">
            <w:r w:rsidRPr="00885A1F">
              <w:rPr>
                <w:rStyle w:val="ac"/>
                <w:rFonts w:hint="eastAsia"/>
                <w:noProof/>
              </w:rPr>
              <w:t>（六）习式全面深化改革的本质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7A162E30" w14:textId="4B6F7332" w:rsidR="006532E7" w:rsidRDefault="006532E7">
          <w:pPr>
            <w:pStyle w:val="TOC4"/>
            <w:tabs>
              <w:tab w:val="right" w:leader="dot" w:pos="6374"/>
            </w:tabs>
            <w:rPr>
              <w:rFonts w:hint="eastAsia"/>
              <w:noProof/>
              <w:sz w:val="22"/>
              <w:szCs w:val="24"/>
              <w14:ligatures w14:val="standardContextual"/>
            </w:rPr>
          </w:pPr>
          <w:hyperlink w:anchor="_Toc182735476" w:history="1">
            <w:r w:rsidRPr="00885A1F">
              <w:rPr>
                <w:rStyle w:val="ac"/>
                <w:rFonts w:hint="eastAsia"/>
                <w:noProof/>
              </w:rPr>
              <w:t>（1）所谓扶贫攻坚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3FF6E1CC" w14:textId="1DC2DAB4" w:rsidR="006532E7" w:rsidRDefault="006532E7">
          <w:pPr>
            <w:pStyle w:val="TOC4"/>
            <w:tabs>
              <w:tab w:val="right" w:leader="dot" w:pos="6374"/>
            </w:tabs>
            <w:rPr>
              <w:rFonts w:hint="eastAsia"/>
              <w:noProof/>
              <w:sz w:val="22"/>
              <w:szCs w:val="24"/>
              <w14:ligatures w14:val="standardContextual"/>
            </w:rPr>
          </w:pPr>
          <w:hyperlink w:anchor="_Toc182735477" w:history="1">
            <w:r w:rsidRPr="00885A1F">
              <w:rPr>
                <w:rStyle w:val="ac"/>
                <w:rFonts w:hint="eastAsia"/>
                <w:noProof/>
              </w:rPr>
              <w:t>（2）所谓“新发展阶段”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7D411A69" w14:textId="0B79FF62" w:rsidR="006532E7" w:rsidRDefault="006532E7">
          <w:pPr>
            <w:pStyle w:val="TOC4"/>
            <w:tabs>
              <w:tab w:val="right" w:leader="dot" w:pos="6374"/>
            </w:tabs>
            <w:rPr>
              <w:rFonts w:hint="eastAsia"/>
              <w:noProof/>
              <w:sz w:val="22"/>
              <w:szCs w:val="24"/>
              <w14:ligatures w14:val="standardContextual"/>
            </w:rPr>
          </w:pPr>
          <w:hyperlink w:anchor="_Toc182735478" w:history="1">
            <w:r w:rsidRPr="00885A1F">
              <w:rPr>
                <w:rStyle w:val="ac"/>
                <w:rFonts w:hint="eastAsia"/>
                <w:noProof/>
              </w:rPr>
              <w:t>（3）“民族叙事”悄然转向“文明叙事”为哪般？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459F1D0A" w14:textId="6D7C7278" w:rsidR="006532E7" w:rsidRDefault="006532E7">
          <w:pPr>
            <w:pStyle w:val="TOC4"/>
            <w:tabs>
              <w:tab w:val="right" w:leader="dot" w:pos="6374"/>
            </w:tabs>
            <w:rPr>
              <w:rFonts w:hint="eastAsia"/>
              <w:noProof/>
              <w:sz w:val="22"/>
              <w:szCs w:val="24"/>
              <w14:ligatures w14:val="standardContextual"/>
            </w:rPr>
          </w:pPr>
          <w:hyperlink w:anchor="_Toc182735479" w:history="1">
            <w:r w:rsidRPr="00885A1F">
              <w:rPr>
                <w:rStyle w:val="ac"/>
                <w:rFonts w:hint="eastAsia"/>
                <w:noProof/>
              </w:rPr>
              <w:t>（4）所谓的“第二个结合”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429DBE2" w14:textId="32B5DC53" w:rsidR="006532E7" w:rsidRDefault="006532E7">
          <w:pPr>
            <w:pStyle w:val="TOC4"/>
            <w:tabs>
              <w:tab w:val="right" w:leader="dot" w:pos="6374"/>
            </w:tabs>
            <w:rPr>
              <w:rFonts w:hint="eastAsia"/>
              <w:noProof/>
              <w:sz w:val="22"/>
              <w:szCs w:val="24"/>
              <w14:ligatures w14:val="standardContextual"/>
            </w:rPr>
          </w:pPr>
          <w:hyperlink w:anchor="_Toc182735480" w:history="1">
            <w:r w:rsidRPr="00885A1F">
              <w:rPr>
                <w:rStyle w:val="ac"/>
                <w:rFonts w:hint="eastAsia"/>
                <w:noProof/>
              </w:rPr>
              <w:t>（5）疯狂尊孔崇儒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54E51902" w14:textId="003B1A4C" w:rsidR="006532E7" w:rsidRDefault="006532E7">
          <w:pPr>
            <w:pStyle w:val="TOC4"/>
            <w:tabs>
              <w:tab w:val="right" w:leader="dot" w:pos="6374"/>
            </w:tabs>
            <w:rPr>
              <w:rFonts w:hint="eastAsia"/>
              <w:noProof/>
              <w:sz w:val="22"/>
              <w:szCs w:val="24"/>
              <w14:ligatures w14:val="standardContextual"/>
            </w:rPr>
          </w:pPr>
          <w:hyperlink w:anchor="_Toc182735481" w:history="1">
            <w:r w:rsidRPr="00885A1F">
              <w:rPr>
                <w:rStyle w:val="ac"/>
                <w:rFonts w:hint="eastAsia"/>
                <w:noProof/>
              </w:rPr>
              <w:t>（6）鼓吹所谓中华文明的五个突出特性意图何在？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73FD4C7F" w14:textId="516EE58D" w:rsidR="006532E7" w:rsidRDefault="006532E7">
          <w:pPr>
            <w:pStyle w:val="TOC2"/>
            <w:tabs>
              <w:tab w:val="right" w:leader="dot" w:pos="6374"/>
            </w:tabs>
            <w:rPr>
              <w:rFonts w:hint="eastAsia"/>
              <w:noProof/>
              <w:sz w:val="22"/>
              <w:szCs w:val="24"/>
              <w14:ligatures w14:val="standardContextual"/>
            </w:rPr>
          </w:pPr>
          <w:hyperlink w:anchor="_Toc182735482" w:history="1">
            <w:r w:rsidRPr="00885A1F">
              <w:rPr>
                <w:rStyle w:val="ac"/>
                <w:rFonts w:hint="eastAsia"/>
                <w:noProof/>
              </w:rPr>
              <w:t>第7节 如何简单有效辨别修正主义资料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576C9E1E" w14:textId="04844100" w:rsidR="006532E7" w:rsidRDefault="006532E7">
          <w:pPr>
            <w:pStyle w:val="TOC2"/>
            <w:tabs>
              <w:tab w:val="right" w:leader="dot" w:pos="6374"/>
            </w:tabs>
            <w:rPr>
              <w:rFonts w:hint="eastAsia"/>
              <w:noProof/>
              <w:sz w:val="22"/>
              <w:szCs w:val="24"/>
              <w14:ligatures w14:val="standardContextual"/>
            </w:rPr>
          </w:pPr>
          <w:hyperlink w:anchor="_Toc182735483" w:history="1">
            <w:r w:rsidRPr="00885A1F">
              <w:rPr>
                <w:rStyle w:val="ac"/>
                <w:rFonts w:hint="eastAsia"/>
                <w:noProof/>
              </w:rPr>
              <w:t>第8节 本书内容预告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7CFADA02" w14:textId="41C9D359" w:rsidR="006532E7" w:rsidRDefault="006532E7">
          <w:pPr>
            <w:pStyle w:val="TOC3"/>
            <w:tabs>
              <w:tab w:val="right" w:leader="dot" w:pos="6374"/>
            </w:tabs>
            <w:rPr>
              <w:rFonts w:hint="eastAsia"/>
              <w:noProof/>
              <w:sz w:val="22"/>
              <w:szCs w:val="24"/>
              <w14:ligatures w14:val="standardContextual"/>
            </w:rPr>
          </w:pPr>
          <w:hyperlink w:anchor="_Toc182735484" w:history="1">
            <w:r w:rsidRPr="00885A1F">
              <w:rPr>
                <w:rStyle w:val="ac"/>
                <w:rFonts w:hint="eastAsia"/>
                <w:noProof/>
              </w:rPr>
              <w:t>本书核心是第二章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3E8A7B42" w14:textId="7D8226B1" w:rsidR="006532E7" w:rsidRDefault="006532E7">
          <w:pPr>
            <w:pStyle w:val="TOC3"/>
            <w:tabs>
              <w:tab w:val="right" w:leader="dot" w:pos="6374"/>
            </w:tabs>
            <w:rPr>
              <w:rFonts w:hint="eastAsia"/>
              <w:noProof/>
              <w:sz w:val="22"/>
              <w:szCs w:val="24"/>
              <w14:ligatures w14:val="standardContextual"/>
            </w:rPr>
          </w:pPr>
          <w:hyperlink w:anchor="_Toc182735485" w:history="1">
            <w:r w:rsidRPr="00885A1F">
              <w:rPr>
                <w:rStyle w:val="ac"/>
                <w:rFonts w:hint="eastAsia"/>
                <w:noProof/>
              </w:rPr>
              <w:t>读10本书？我嫌多怎么办？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61A7689E" w14:textId="58603340" w:rsidR="006532E7" w:rsidRDefault="006532E7">
          <w:pPr>
            <w:pStyle w:val="TOC1"/>
            <w:tabs>
              <w:tab w:val="right" w:leader="dot" w:pos="6374"/>
            </w:tabs>
            <w:rPr>
              <w:rFonts w:hint="eastAsia"/>
              <w:noProof/>
              <w:sz w:val="22"/>
              <w:szCs w:val="24"/>
              <w14:ligatures w14:val="standardContextual"/>
            </w:rPr>
          </w:pPr>
          <w:hyperlink w:anchor="_Toc182735486" w:history="1">
            <w:r w:rsidRPr="00885A1F">
              <w:rPr>
                <w:rStyle w:val="ac"/>
                <w:rFonts w:hint="eastAsia"/>
                <w:noProof/>
              </w:rPr>
              <w:t>第二章 最高推荐优先级的核心资料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64</w:t>
            </w:r>
            <w:r>
              <w:rPr>
                <w:rFonts w:hint="eastAsia"/>
                <w:noProof/>
                <w:webHidden/>
              </w:rPr>
              <w:fldChar w:fldCharType="end"/>
            </w:r>
          </w:hyperlink>
        </w:p>
        <w:p w14:paraId="6E6566D6" w14:textId="57FA9EB7" w:rsidR="006532E7" w:rsidRDefault="006532E7">
          <w:pPr>
            <w:pStyle w:val="TOC2"/>
            <w:tabs>
              <w:tab w:val="right" w:leader="dot" w:pos="6374"/>
            </w:tabs>
            <w:rPr>
              <w:rFonts w:hint="eastAsia"/>
              <w:noProof/>
              <w:sz w:val="22"/>
              <w:szCs w:val="24"/>
              <w14:ligatures w14:val="standardContextual"/>
            </w:rPr>
          </w:pPr>
          <w:hyperlink w:anchor="_Toc182735487" w:history="1">
            <w:r w:rsidRPr="00885A1F">
              <w:rPr>
                <w:rStyle w:val="ac"/>
                <w:rFonts w:hint="eastAsia"/>
                <w:noProof/>
              </w:rPr>
              <w:t>第1节 最核心的10本书书单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43272018" w14:textId="1503C620" w:rsidR="006532E7" w:rsidRDefault="006532E7">
          <w:pPr>
            <w:pStyle w:val="TOC2"/>
            <w:tabs>
              <w:tab w:val="right" w:leader="dot" w:pos="6374"/>
            </w:tabs>
            <w:rPr>
              <w:rFonts w:hint="eastAsia"/>
              <w:noProof/>
              <w:sz w:val="22"/>
              <w:szCs w:val="24"/>
              <w14:ligatures w14:val="standardContextual"/>
            </w:rPr>
          </w:pPr>
          <w:hyperlink w:anchor="_Toc182735488" w:history="1">
            <w:r w:rsidRPr="00885A1F">
              <w:rPr>
                <w:rStyle w:val="ac"/>
                <w:rFonts w:hint="eastAsia"/>
                <w:noProof/>
              </w:rPr>
              <w:t>第2节 最核心的10本书简介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4F071867" w14:textId="7EC6718B" w:rsidR="006532E7" w:rsidRDefault="006532E7">
          <w:pPr>
            <w:pStyle w:val="TOC3"/>
            <w:tabs>
              <w:tab w:val="right" w:leader="dot" w:pos="6374"/>
            </w:tabs>
            <w:rPr>
              <w:rFonts w:hint="eastAsia"/>
              <w:noProof/>
              <w:sz w:val="22"/>
              <w:szCs w:val="24"/>
              <w14:ligatures w14:val="standardContextual"/>
            </w:rPr>
          </w:pPr>
          <w:hyperlink w:anchor="_Toc182735489" w:history="1">
            <w:r w:rsidRPr="00885A1F">
              <w:rPr>
                <w:rStyle w:val="ac"/>
                <w:rFonts w:hint="eastAsia"/>
                <w:noProof/>
              </w:rPr>
              <w:t>（一）《共产党宣言》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5E3FFF88" w14:textId="12E66A9E" w:rsidR="006532E7" w:rsidRDefault="006532E7">
          <w:pPr>
            <w:pStyle w:val="TOC3"/>
            <w:tabs>
              <w:tab w:val="right" w:leader="dot" w:pos="6374"/>
            </w:tabs>
            <w:rPr>
              <w:rFonts w:hint="eastAsia"/>
              <w:noProof/>
              <w:sz w:val="22"/>
              <w:szCs w:val="24"/>
              <w14:ligatures w14:val="standardContextual"/>
            </w:rPr>
          </w:pPr>
          <w:hyperlink w:anchor="_Toc182735490" w:history="1">
            <w:r w:rsidRPr="00885A1F">
              <w:rPr>
                <w:rStyle w:val="ac"/>
                <w:rFonts w:hint="eastAsia"/>
                <w:noProof/>
              </w:rPr>
              <w:t>（二）《共和国的历程》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583AF59F" w14:textId="5B3607B9" w:rsidR="006532E7" w:rsidRDefault="006532E7">
          <w:pPr>
            <w:pStyle w:val="TOC3"/>
            <w:tabs>
              <w:tab w:val="right" w:leader="dot" w:pos="6374"/>
            </w:tabs>
            <w:rPr>
              <w:rFonts w:hint="eastAsia"/>
              <w:noProof/>
              <w:sz w:val="22"/>
              <w:szCs w:val="24"/>
              <w14:ligatures w14:val="standardContextual"/>
            </w:rPr>
          </w:pPr>
          <w:hyperlink w:anchor="_Toc182735491" w:history="1">
            <w:r w:rsidRPr="00885A1F">
              <w:rPr>
                <w:rStyle w:val="ac"/>
                <w:rFonts w:hint="eastAsia"/>
                <w:noProof/>
              </w:rPr>
              <w:t>（三）《无产阶级文化大革命概述·简论 （简要本）》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68EDC035" w14:textId="438FF81A" w:rsidR="006532E7" w:rsidRDefault="006532E7">
          <w:pPr>
            <w:pStyle w:val="TOC3"/>
            <w:tabs>
              <w:tab w:val="right" w:leader="dot" w:pos="6374"/>
            </w:tabs>
            <w:rPr>
              <w:rFonts w:hint="eastAsia"/>
              <w:noProof/>
              <w:sz w:val="22"/>
              <w:szCs w:val="24"/>
              <w14:ligatures w14:val="standardContextual"/>
            </w:rPr>
          </w:pPr>
          <w:hyperlink w:anchor="_Toc182735492" w:history="1">
            <w:r w:rsidRPr="00885A1F">
              <w:rPr>
                <w:rStyle w:val="ac"/>
                <w:rFonts w:hint="eastAsia"/>
                <w:noProof/>
              </w:rPr>
              <w:t>（四）《继续革命理论核心文献选读》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03F39D3B" w14:textId="261EA420" w:rsidR="006532E7" w:rsidRDefault="006532E7">
          <w:pPr>
            <w:pStyle w:val="TOC3"/>
            <w:tabs>
              <w:tab w:val="right" w:leader="dot" w:pos="6374"/>
            </w:tabs>
            <w:rPr>
              <w:rFonts w:hint="eastAsia"/>
              <w:noProof/>
              <w:sz w:val="22"/>
              <w:szCs w:val="24"/>
              <w14:ligatures w14:val="standardContextual"/>
            </w:rPr>
          </w:pPr>
          <w:hyperlink w:anchor="_Toc182735493" w:history="1">
            <w:r w:rsidRPr="00885A1F">
              <w:rPr>
                <w:rStyle w:val="ac"/>
                <w:rFonts w:hint="eastAsia"/>
                <w:noProof/>
              </w:rPr>
              <w:t>（五）《儒法斗争史稿》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14:paraId="33E38A18" w14:textId="4E0102EE" w:rsidR="006532E7" w:rsidRDefault="006532E7">
          <w:pPr>
            <w:pStyle w:val="TOC3"/>
            <w:tabs>
              <w:tab w:val="right" w:leader="dot" w:pos="6374"/>
            </w:tabs>
            <w:rPr>
              <w:rFonts w:hint="eastAsia"/>
              <w:noProof/>
              <w:sz w:val="22"/>
              <w:szCs w:val="24"/>
              <w14:ligatures w14:val="standardContextual"/>
            </w:rPr>
          </w:pPr>
          <w:hyperlink w:anchor="_Toc182735494" w:history="1">
            <w:r w:rsidRPr="00885A1F">
              <w:rPr>
                <w:rStyle w:val="ac"/>
                <w:rFonts w:hint="eastAsia"/>
                <w:noProof/>
              </w:rPr>
              <w:t>（六）《张文茂教授精选集》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90</w:t>
            </w:r>
            <w:r>
              <w:rPr>
                <w:rFonts w:hint="eastAsia"/>
                <w:noProof/>
                <w:webHidden/>
              </w:rPr>
              <w:fldChar w:fldCharType="end"/>
            </w:r>
          </w:hyperlink>
        </w:p>
        <w:p w14:paraId="3B359442" w14:textId="47BE3DA7" w:rsidR="006532E7" w:rsidRDefault="006532E7">
          <w:pPr>
            <w:pStyle w:val="TOC3"/>
            <w:tabs>
              <w:tab w:val="right" w:leader="dot" w:pos="6374"/>
            </w:tabs>
            <w:rPr>
              <w:rFonts w:hint="eastAsia"/>
              <w:noProof/>
              <w:sz w:val="22"/>
              <w:szCs w:val="24"/>
              <w14:ligatures w14:val="standardContextual"/>
            </w:rPr>
          </w:pPr>
          <w:hyperlink w:anchor="_Toc182735495" w:history="1">
            <w:r w:rsidRPr="00885A1F">
              <w:rPr>
                <w:rStyle w:val="ac"/>
                <w:rFonts w:hint="eastAsia"/>
                <w:noProof/>
              </w:rPr>
              <w:t>（七）《艾思奇讲稿选》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14:paraId="11858424" w14:textId="1EF5F377" w:rsidR="006532E7" w:rsidRDefault="006532E7">
          <w:pPr>
            <w:pStyle w:val="TOC3"/>
            <w:tabs>
              <w:tab w:val="right" w:leader="dot" w:pos="6374"/>
            </w:tabs>
            <w:rPr>
              <w:rFonts w:hint="eastAsia"/>
              <w:noProof/>
              <w:sz w:val="22"/>
              <w:szCs w:val="24"/>
              <w14:ligatures w14:val="standardContextual"/>
            </w:rPr>
          </w:pPr>
          <w:hyperlink w:anchor="_Toc182735496" w:history="1">
            <w:r w:rsidRPr="00885A1F">
              <w:rPr>
                <w:rStyle w:val="ac"/>
                <w:rFonts w:hint="eastAsia"/>
                <w:noProof/>
              </w:rPr>
              <w:t>（八）《联共（布）党史简明教程》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4A2B1C97" w14:textId="472CF185" w:rsidR="006532E7" w:rsidRDefault="006532E7">
          <w:pPr>
            <w:pStyle w:val="TOC3"/>
            <w:tabs>
              <w:tab w:val="right" w:leader="dot" w:pos="6374"/>
            </w:tabs>
            <w:rPr>
              <w:rFonts w:hint="eastAsia"/>
              <w:noProof/>
              <w:sz w:val="22"/>
              <w:szCs w:val="24"/>
              <w14:ligatures w14:val="standardContextual"/>
            </w:rPr>
          </w:pPr>
          <w:hyperlink w:anchor="_Toc182735497" w:history="1">
            <w:r w:rsidRPr="00885A1F">
              <w:rPr>
                <w:rStyle w:val="ac"/>
                <w:rFonts w:hint="eastAsia"/>
                <w:noProof/>
              </w:rPr>
              <w:t>（九）《中国新时代的阶级斗争》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100</w:t>
            </w:r>
            <w:r>
              <w:rPr>
                <w:rFonts w:hint="eastAsia"/>
                <w:noProof/>
                <w:webHidden/>
              </w:rPr>
              <w:fldChar w:fldCharType="end"/>
            </w:r>
          </w:hyperlink>
        </w:p>
        <w:p w14:paraId="72F49994" w14:textId="03793CE6" w:rsidR="006532E7" w:rsidRDefault="006532E7">
          <w:pPr>
            <w:pStyle w:val="TOC3"/>
            <w:tabs>
              <w:tab w:val="right" w:leader="dot" w:pos="6374"/>
            </w:tabs>
            <w:rPr>
              <w:rFonts w:hint="eastAsia"/>
              <w:noProof/>
              <w:sz w:val="22"/>
              <w:szCs w:val="24"/>
              <w14:ligatures w14:val="standardContextual"/>
            </w:rPr>
          </w:pPr>
          <w:hyperlink w:anchor="_Toc182735498" w:history="1">
            <w:r w:rsidRPr="00885A1F">
              <w:rPr>
                <w:rStyle w:val="ac"/>
                <w:rFonts w:hint="eastAsia"/>
                <w:noProof/>
              </w:rPr>
              <w:t>（十）《试论“特色”资本的崛起和中国工人阶级的再解放之路》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102</w:t>
            </w:r>
            <w:r>
              <w:rPr>
                <w:rFonts w:hint="eastAsia"/>
                <w:noProof/>
                <w:webHidden/>
              </w:rPr>
              <w:fldChar w:fldCharType="end"/>
            </w:r>
          </w:hyperlink>
        </w:p>
        <w:p w14:paraId="2CB4C2F8" w14:textId="4B08FF26" w:rsidR="006532E7" w:rsidRDefault="006532E7">
          <w:pPr>
            <w:pStyle w:val="TOC3"/>
            <w:tabs>
              <w:tab w:val="right" w:leader="dot" w:pos="6374"/>
            </w:tabs>
            <w:rPr>
              <w:rFonts w:hint="eastAsia"/>
              <w:noProof/>
              <w:sz w:val="22"/>
              <w:szCs w:val="24"/>
              <w14:ligatures w14:val="standardContextual"/>
            </w:rPr>
          </w:pPr>
          <w:hyperlink w:anchor="_Toc182735499" w:history="1">
            <w:r w:rsidRPr="00885A1F">
              <w:rPr>
                <w:rStyle w:val="ac"/>
                <w:rFonts w:hint="eastAsia"/>
                <w:noProof/>
              </w:rPr>
              <w:t>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_Toc182735499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104</w:t>
            </w:r>
            <w:r>
              <w:rPr>
                <w:rFonts w:hint="eastAsia"/>
                <w:noProof/>
                <w:webHidden/>
              </w:rPr>
              <w:fldChar w:fldCharType="end"/>
            </w:r>
          </w:hyperlink>
        </w:p>
        <w:p w14:paraId="2DA875D8" w14:textId="183BC345" w:rsidR="006532E7" w:rsidRDefault="006532E7">
          <w:pPr>
            <w:pStyle w:val="TOC2"/>
            <w:tabs>
              <w:tab w:val="right" w:leader="dot" w:pos="6374"/>
            </w:tabs>
            <w:rPr>
              <w:rFonts w:hint="eastAsia"/>
              <w:noProof/>
              <w:sz w:val="22"/>
              <w:szCs w:val="24"/>
              <w14:ligatures w14:val="standardContextual"/>
            </w:rPr>
          </w:pPr>
          <w:hyperlink w:anchor="_Toc182735500" w:history="1">
            <w:r w:rsidRPr="00885A1F">
              <w:rPr>
                <w:rStyle w:val="ac"/>
                <w:rFonts w:hint="eastAsia"/>
                <w:noProof/>
              </w:rPr>
              <w:t>第3节 为什么我们不选择马列经典原著为主作为入门书？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106</w:t>
            </w:r>
            <w:r>
              <w:rPr>
                <w:rFonts w:hint="eastAsia"/>
                <w:noProof/>
                <w:webHidden/>
              </w:rPr>
              <w:fldChar w:fldCharType="end"/>
            </w:r>
          </w:hyperlink>
        </w:p>
        <w:p w14:paraId="32BD9977" w14:textId="739E3411" w:rsidR="006532E7" w:rsidRDefault="006532E7">
          <w:pPr>
            <w:pStyle w:val="TOC2"/>
            <w:tabs>
              <w:tab w:val="right" w:leader="dot" w:pos="6374"/>
            </w:tabs>
            <w:rPr>
              <w:rFonts w:hint="eastAsia"/>
              <w:noProof/>
              <w:sz w:val="22"/>
              <w:szCs w:val="24"/>
              <w14:ligatures w14:val="standardContextual"/>
            </w:rPr>
          </w:pPr>
          <w:hyperlink w:anchor="_Toc182735501" w:history="1">
            <w:r w:rsidRPr="00885A1F">
              <w:rPr>
                <w:rStyle w:val="ac"/>
                <w:rFonts w:hint="eastAsia"/>
                <w:noProof/>
              </w:rPr>
              <w:t>第4节 读毛选入门马列毛主义合适吗？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14:paraId="2EB53456" w14:textId="77B8150E" w:rsidR="006532E7" w:rsidRDefault="006532E7">
          <w:pPr>
            <w:pStyle w:val="TOC2"/>
            <w:tabs>
              <w:tab w:val="right" w:leader="dot" w:pos="6374"/>
            </w:tabs>
            <w:rPr>
              <w:rFonts w:hint="eastAsia"/>
              <w:noProof/>
              <w:sz w:val="22"/>
              <w:szCs w:val="24"/>
              <w14:ligatures w14:val="standardContextual"/>
            </w:rPr>
          </w:pPr>
          <w:hyperlink w:anchor="_Toc182735502" w:history="1">
            <w:r w:rsidRPr="00885A1F">
              <w:rPr>
                <w:rStyle w:val="ac"/>
                <w:rFonts w:hint="eastAsia"/>
                <w:noProof/>
              </w:rPr>
              <w:t>第5节 阳和平老师的音频和视频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110</w:t>
            </w:r>
            <w:r>
              <w:rPr>
                <w:rFonts w:hint="eastAsia"/>
                <w:noProof/>
                <w:webHidden/>
              </w:rPr>
              <w:fldChar w:fldCharType="end"/>
            </w:r>
          </w:hyperlink>
        </w:p>
        <w:p w14:paraId="78A5935E" w14:textId="675E49A9" w:rsidR="006532E7" w:rsidRDefault="006532E7">
          <w:pPr>
            <w:pStyle w:val="TOC3"/>
            <w:tabs>
              <w:tab w:val="right" w:leader="dot" w:pos="6374"/>
            </w:tabs>
            <w:rPr>
              <w:rFonts w:hint="eastAsia"/>
              <w:noProof/>
              <w:sz w:val="22"/>
              <w:szCs w:val="24"/>
              <w14:ligatures w14:val="standardContextual"/>
            </w:rPr>
          </w:pPr>
          <w:hyperlink w:anchor="_Toc182735503" w:history="1">
            <w:r w:rsidRPr="00885A1F">
              <w:rPr>
                <w:rStyle w:val="ac"/>
                <w:rFonts w:hint="eastAsia"/>
                <w:noProof/>
              </w:rPr>
              <w:t>（一）Bilibili网站小视频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110</w:t>
            </w:r>
            <w:r>
              <w:rPr>
                <w:rFonts w:hint="eastAsia"/>
                <w:noProof/>
                <w:webHidden/>
              </w:rPr>
              <w:fldChar w:fldCharType="end"/>
            </w:r>
          </w:hyperlink>
        </w:p>
        <w:p w14:paraId="03136BF9" w14:textId="5D158E8B" w:rsidR="006532E7" w:rsidRDefault="006532E7">
          <w:pPr>
            <w:pStyle w:val="TOC3"/>
            <w:tabs>
              <w:tab w:val="right" w:leader="dot" w:pos="6374"/>
            </w:tabs>
            <w:rPr>
              <w:rFonts w:hint="eastAsia"/>
              <w:noProof/>
              <w:sz w:val="22"/>
              <w:szCs w:val="24"/>
              <w14:ligatures w14:val="standardContextual"/>
            </w:rPr>
          </w:pPr>
          <w:hyperlink w:anchor="_Toc182735504" w:history="1">
            <w:r w:rsidRPr="00885A1F">
              <w:rPr>
                <w:rStyle w:val="ac"/>
                <w:rFonts w:hint="eastAsia"/>
                <w:noProof/>
              </w:rPr>
              <w:t>（二）专题讲座音频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112</w:t>
            </w:r>
            <w:r>
              <w:rPr>
                <w:rFonts w:hint="eastAsia"/>
                <w:noProof/>
                <w:webHidden/>
              </w:rPr>
              <w:fldChar w:fldCharType="end"/>
            </w:r>
          </w:hyperlink>
        </w:p>
        <w:p w14:paraId="1B21D573" w14:textId="539E1417" w:rsidR="006532E7" w:rsidRDefault="006532E7">
          <w:pPr>
            <w:pStyle w:val="TOC1"/>
            <w:tabs>
              <w:tab w:val="right" w:leader="dot" w:pos="6374"/>
            </w:tabs>
            <w:rPr>
              <w:rFonts w:hint="eastAsia"/>
              <w:noProof/>
              <w:sz w:val="22"/>
              <w:szCs w:val="24"/>
              <w14:ligatures w14:val="standardContextual"/>
            </w:rPr>
          </w:pPr>
          <w:hyperlink w:anchor="_Toc182735505" w:history="1">
            <w:r w:rsidRPr="00885A1F">
              <w:rPr>
                <w:rStyle w:val="ac"/>
                <w:rFonts w:hint="eastAsia"/>
                <w:noProof/>
              </w:rPr>
              <w:t>第三章 基本学习资料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113</w:t>
            </w:r>
            <w:r>
              <w:rPr>
                <w:rFonts w:hint="eastAsia"/>
                <w:noProof/>
                <w:webHidden/>
              </w:rPr>
              <w:fldChar w:fldCharType="end"/>
            </w:r>
          </w:hyperlink>
        </w:p>
        <w:p w14:paraId="7C0653C6" w14:textId="1DFDB19D" w:rsidR="006532E7" w:rsidRDefault="006532E7">
          <w:pPr>
            <w:pStyle w:val="TOC2"/>
            <w:tabs>
              <w:tab w:val="right" w:leader="dot" w:pos="6374"/>
            </w:tabs>
            <w:rPr>
              <w:rFonts w:hint="eastAsia"/>
              <w:noProof/>
              <w:sz w:val="22"/>
              <w:szCs w:val="24"/>
              <w14:ligatures w14:val="standardContextual"/>
            </w:rPr>
          </w:pPr>
          <w:hyperlink w:anchor="_Toc182735506" w:history="1">
            <w:r w:rsidRPr="00885A1F">
              <w:rPr>
                <w:rStyle w:val="ac"/>
                <w:rFonts w:hint="eastAsia"/>
                <w:noProof/>
              </w:rPr>
              <w:t>第1节 《马列毛主义基本教程》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19C8D036" w14:textId="3661BD79" w:rsidR="006532E7" w:rsidRDefault="006532E7">
          <w:pPr>
            <w:pStyle w:val="TOC2"/>
            <w:tabs>
              <w:tab w:val="right" w:leader="dot" w:pos="6374"/>
            </w:tabs>
            <w:rPr>
              <w:rFonts w:hint="eastAsia"/>
              <w:noProof/>
              <w:sz w:val="22"/>
              <w:szCs w:val="24"/>
              <w14:ligatures w14:val="standardContextual"/>
            </w:rPr>
          </w:pPr>
          <w:hyperlink w:anchor="_Toc182735507" w:history="1">
            <w:r w:rsidRPr="00885A1F">
              <w:rPr>
                <w:rStyle w:val="ac"/>
                <w:rFonts w:hint="eastAsia"/>
                <w:noProof/>
              </w:rPr>
              <w:t>第2节 学习阶级斗争史，正本清源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115</w:t>
            </w:r>
            <w:r>
              <w:rPr>
                <w:rFonts w:hint="eastAsia"/>
                <w:noProof/>
                <w:webHidden/>
              </w:rPr>
              <w:fldChar w:fldCharType="end"/>
            </w:r>
          </w:hyperlink>
        </w:p>
        <w:p w14:paraId="47E87611" w14:textId="5E3442A8" w:rsidR="006532E7" w:rsidRDefault="006532E7">
          <w:pPr>
            <w:pStyle w:val="TOC3"/>
            <w:tabs>
              <w:tab w:val="right" w:leader="dot" w:pos="6374"/>
            </w:tabs>
            <w:rPr>
              <w:rFonts w:hint="eastAsia"/>
              <w:noProof/>
              <w:sz w:val="22"/>
              <w:szCs w:val="24"/>
              <w14:ligatures w14:val="standardContextual"/>
            </w:rPr>
          </w:pPr>
          <w:hyperlink w:anchor="_Toc182735508" w:history="1">
            <w:r w:rsidRPr="00885A1F">
              <w:rPr>
                <w:rStyle w:val="ac"/>
                <w:rFonts w:hint="eastAsia"/>
                <w:noProof/>
              </w:rPr>
              <w:t>（一）唯物史观的中国现代史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117</w:t>
            </w:r>
            <w:r>
              <w:rPr>
                <w:rFonts w:hint="eastAsia"/>
                <w:noProof/>
                <w:webHidden/>
              </w:rPr>
              <w:fldChar w:fldCharType="end"/>
            </w:r>
          </w:hyperlink>
        </w:p>
        <w:p w14:paraId="3C064AD5" w14:textId="4B4E6E0C" w:rsidR="006532E7" w:rsidRDefault="006532E7">
          <w:pPr>
            <w:pStyle w:val="TOC3"/>
            <w:tabs>
              <w:tab w:val="right" w:leader="dot" w:pos="6374"/>
            </w:tabs>
            <w:rPr>
              <w:rFonts w:hint="eastAsia"/>
              <w:noProof/>
              <w:sz w:val="22"/>
              <w:szCs w:val="24"/>
              <w14:ligatures w14:val="standardContextual"/>
            </w:rPr>
          </w:pPr>
          <w:hyperlink w:anchor="_Toc182735509" w:history="1">
            <w:r w:rsidRPr="00885A1F">
              <w:rPr>
                <w:rStyle w:val="ac"/>
                <w:rFonts w:hint="eastAsia"/>
                <w:noProof/>
              </w:rPr>
              <w:t>（二）唯物史观的中国近代史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119</w:t>
            </w:r>
            <w:r>
              <w:rPr>
                <w:rFonts w:hint="eastAsia"/>
                <w:noProof/>
                <w:webHidden/>
              </w:rPr>
              <w:fldChar w:fldCharType="end"/>
            </w:r>
          </w:hyperlink>
        </w:p>
        <w:p w14:paraId="5871B35B" w14:textId="1703BE45" w:rsidR="006532E7" w:rsidRDefault="006532E7">
          <w:pPr>
            <w:pStyle w:val="TOC3"/>
            <w:tabs>
              <w:tab w:val="right" w:leader="dot" w:pos="6374"/>
            </w:tabs>
            <w:rPr>
              <w:rFonts w:hint="eastAsia"/>
              <w:noProof/>
              <w:sz w:val="22"/>
              <w:szCs w:val="24"/>
              <w14:ligatures w14:val="standardContextual"/>
            </w:rPr>
          </w:pPr>
          <w:hyperlink w:anchor="_Toc182735510" w:history="1">
            <w:r w:rsidRPr="00885A1F">
              <w:rPr>
                <w:rStyle w:val="ac"/>
                <w:rFonts w:hint="eastAsia"/>
                <w:noProof/>
              </w:rPr>
              <w:t>（三）唯物史观的中国古代史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1CFA8C11" w14:textId="4EC3C3B2" w:rsidR="006532E7" w:rsidRDefault="006532E7">
          <w:pPr>
            <w:pStyle w:val="TOC3"/>
            <w:tabs>
              <w:tab w:val="right" w:leader="dot" w:pos="6374"/>
            </w:tabs>
            <w:rPr>
              <w:rFonts w:hint="eastAsia"/>
              <w:noProof/>
              <w:sz w:val="22"/>
              <w:szCs w:val="24"/>
              <w14:ligatures w14:val="standardContextual"/>
            </w:rPr>
          </w:pPr>
          <w:hyperlink w:anchor="_Toc182735511" w:history="1">
            <w:r w:rsidRPr="00885A1F">
              <w:rPr>
                <w:rStyle w:val="ac"/>
                <w:rFonts w:hint="eastAsia"/>
                <w:noProof/>
              </w:rPr>
              <w:t>（四）唯物史观的世界历史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121</w:t>
            </w:r>
            <w:r>
              <w:rPr>
                <w:rFonts w:hint="eastAsia"/>
                <w:noProof/>
                <w:webHidden/>
              </w:rPr>
              <w:fldChar w:fldCharType="end"/>
            </w:r>
          </w:hyperlink>
        </w:p>
        <w:p w14:paraId="52DC3221" w14:textId="2BACC478" w:rsidR="006532E7" w:rsidRDefault="006532E7">
          <w:pPr>
            <w:pStyle w:val="TOC3"/>
            <w:tabs>
              <w:tab w:val="right" w:leader="dot" w:pos="6374"/>
            </w:tabs>
            <w:rPr>
              <w:rFonts w:hint="eastAsia"/>
              <w:noProof/>
              <w:sz w:val="22"/>
              <w:szCs w:val="24"/>
              <w14:ligatures w14:val="standardContextual"/>
            </w:rPr>
          </w:pPr>
          <w:hyperlink w:anchor="_Toc182735512" w:history="1">
            <w:r w:rsidRPr="00885A1F">
              <w:rPr>
                <w:rStyle w:val="ac"/>
                <w:rFonts w:hint="eastAsia"/>
                <w:noProof/>
              </w:rPr>
              <w:t>（五）中苏论战史和背后的理论分歧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14:paraId="647C008A" w14:textId="449A648A" w:rsidR="006532E7" w:rsidRDefault="006532E7">
          <w:pPr>
            <w:pStyle w:val="TOC3"/>
            <w:tabs>
              <w:tab w:val="right" w:leader="dot" w:pos="6374"/>
            </w:tabs>
            <w:rPr>
              <w:rFonts w:hint="eastAsia"/>
              <w:noProof/>
              <w:sz w:val="22"/>
              <w:szCs w:val="24"/>
              <w14:ligatures w14:val="standardContextual"/>
            </w:rPr>
          </w:pPr>
          <w:hyperlink w:anchor="_Toc182735513" w:history="1">
            <w:r w:rsidRPr="00885A1F">
              <w:rPr>
                <w:rStyle w:val="ac"/>
                <w:rFonts w:hint="eastAsia"/>
                <w:noProof/>
              </w:rPr>
              <w:t>（六）国际共运史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124</w:t>
            </w:r>
            <w:r>
              <w:rPr>
                <w:rFonts w:hint="eastAsia"/>
                <w:noProof/>
                <w:webHidden/>
              </w:rPr>
              <w:fldChar w:fldCharType="end"/>
            </w:r>
          </w:hyperlink>
        </w:p>
        <w:p w14:paraId="042DA533" w14:textId="540631EB" w:rsidR="006532E7" w:rsidRDefault="006532E7">
          <w:pPr>
            <w:pStyle w:val="TOC3"/>
            <w:tabs>
              <w:tab w:val="right" w:leader="dot" w:pos="6374"/>
            </w:tabs>
            <w:rPr>
              <w:rFonts w:hint="eastAsia"/>
              <w:noProof/>
              <w:sz w:val="22"/>
              <w:szCs w:val="24"/>
              <w14:ligatures w14:val="standardContextual"/>
            </w:rPr>
          </w:pPr>
          <w:hyperlink w:anchor="_Toc182735514" w:history="1">
            <w:r w:rsidRPr="00885A1F">
              <w:rPr>
                <w:rStyle w:val="ac"/>
                <w:rFonts w:hint="eastAsia"/>
                <w:noProof/>
              </w:rPr>
              <w:t>（七）白寿彝的《中国通史》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14:paraId="66273AB1" w14:textId="487EB5E2" w:rsidR="006532E7" w:rsidRDefault="006532E7">
          <w:pPr>
            <w:pStyle w:val="TOC3"/>
            <w:tabs>
              <w:tab w:val="right" w:leader="dot" w:pos="6374"/>
            </w:tabs>
            <w:rPr>
              <w:rFonts w:hint="eastAsia"/>
              <w:noProof/>
              <w:sz w:val="22"/>
              <w:szCs w:val="24"/>
              <w14:ligatures w14:val="standardContextual"/>
            </w:rPr>
          </w:pPr>
          <w:hyperlink w:anchor="_Toc182735515" w:history="1">
            <w:r w:rsidRPr="00885A1F">
              <w:rPr>
                <w:rStyle w:val="ac"/>
                <w:rFonts w:hint="eastAsia"/>
                <w:noProof/>
              </w:rPr>
              <w:t>（八）吐槽一下中国历史研究院2024年出版的《（新编）中国通史纲要》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127</w:t>
            </w:r>
            <w:r>
              <w:rPr>
                <w:rFonts w:hint="eastAsia"/>
                <w:noProof/>
                <w:webHidden/>
              </w:rPr>
              <w:fldChar w:fldCharType="end"/>
            </w:r>
          </w:hyperlink>
        </w:p>
        <w:p w14:paraId="0A0375BD" w14:textId="34006F19" w:rsidR="006532E7" w:rsidRDefault="006532E7">
          <w:pPr>
            <w:pStyle w:val="TOC3"/>
            <w:tabs>
              <w:tab w:val="right" w:leader="dot" w:pos="6374"/>
            </w:tabs>
            <w:rPr>
              <w:rFonts w:hint="eastAsia"/>
              <w:noProof/>
              <w:sz w:val="22"/>
              <w:szCs w:val="24"/>
              <w14:ligatures w14:val="standardContextual"/>
            </w:rPr>
          </w:pPr>
          <w:hyperlink w:anchor="_Toc182735516" w:history="1">
            <w:r w:rsidRPr="00885A1F">
              <w:rPr>
                <w:rStyle w:val="ac"/>
                <w:rFonts w:hint="eastAsia"/>
                <w:noProof/>
              </w:rPr>
              <w:t>小节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128</w:t>
            </w:r>
            <w:r>
              <w:rPr>
                <w:rFonts w:hint="eastAsia"/>
                <w:noProof/>
                <w:webHidden/>
              </w:rPr>
              <w:fldChar w:fldCharType="end"/>
            </w:r>
          </w:hyperlink>
        </w:p>
        <w:p w14:paraId="41C89A8B" w14:textId="0C355203" w:rsidR="006532E7" w:rsidRDefault="006532E7">
          <w:pPr>
            <w:pStyle w:val="TOC2"/>
            <w:tabs>
              <w:tab w:val="right" w:leader="dot" w:pos="6374"/>
            </w:tabs>
            <w:rPr>
              <w:rFonts w:hint="eastAsia"/>
              <w:noProof/>
              <w:sz w:val="22"/>
              <w:szCs w:val="24"/>
              <w14:ligatures w14:val="standardContextual"/>
            </w:rPr>
          </w:pPr>
          <w:hyperlink w:anchor="_Toc182735517" w:history="1">
            <w:r w:rsidRPr="00885A1F">
              <w:rPr>
                <w:rStyle w:val="ac"/>
                <w:rFonts w:hint="eastAsia"/>
                <w:noProof/>
              </w:rPr>
              <w:t>第3节 政治经济学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14:paraId="47DD99E4" w14:textId="04256EFA" w:rsidR="006532E7" w:rsidRDefault="006532E7">
          <w:pPr>
            <w:pStyle w:val="TOC3"/>
            <w:tabs>
              <w:tab w:val="right" w:leader="dot" w:pos="6374"/>
            </w:tabs>
            <w:rPr>
              <w:rFonts w:hint="eastAsia"/>
              <w:noProof/>
              <w:sz w:val="22"/>
              <w:szCs w:val="24"/>
              <w14:ligatures w14:val="standardContextual"/>
            </w:rPr>
          </w:pPr>
          <w:hyperlink w:anchor="_Toc182735518" w:history="1">
            <w:r w:rsidRPr="00885A1F">
              <w:rPr>
                <w:rStyle w:val="ac"/>
                <w:rFonts w:hint="eastAsia"/>
                <w:noProof/>
              </w:rPr>
              <w:t>（一）包含公有制和私有制政治经济学的综合性著作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14:paraId="1B65A00A" w14:textId="3916572F" w:rsidR="006532E7" w:rsidRDefault="006532E7">
          <w:pPr>
            <w:pStyle w:val="TOC3"/>
            <w:tabs>
              <w:tab w:val="right" w:leader="dot" w:pos="6374"/>
            </w:tabs>
            <w:rPr>
              <w:rFonts w:hint="eastAsia"/>
              <w:noProof/>
              <w:sz w:val="22"/>
              <w:szCs w:val="24"/>
              <w14:ligatures w14:val="standardContextual"/>
            </w:rPr>
          </w:pPr>
          <w:hyperlink w:anchor="_Toc182735519" w:history="1">
            <w:r w:rsidRPr="00885A1F">
              <w:rPr>
                <w:rStyle w:val="ac"/>
                <w:rFonts w:hint="eastAsia"/>
                <w:noProof/>
              </w:rPr>
              <w:t>（二）私有制下的政治经济学专著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131</w:t>
            </w:r>
            <w:r>
              <w:rPr>
                <w:rFonts w:hint="eastAsia"/>
                <w:noProof/>
                <w:webHidden/>
              </w:rPr>
              <w:fldChar w:fldCharType="end"/>
            </w:r>
          </w:hyperlink>
        </w:p>
        <w:p w14:paraId="24B95BCD" w14:textId="0CFE05C2" w:rsidR="006532E7" w:rsidRDefault="006532E7">
          <w:pPr>
            <w:pStyle w:val="TOC3"/>
            <w:tabs>
              <w:tab w:val="right" w:leader="dot" w:pos="6374"/>
            </w:tabs>
            <w:rPr>
              <w:rFonts w:hint="eastAsia"/>
              <w:noProof/>
              <w:sz w:val="22"/>
              <w:szCs w:val="24"/>
              <w14:ligatures w14:val="standardContextual"/>
            </w:rPr>
          </w:pPr>
          <w:hyperlink w:anchor="_Toc182735520" w:history="1">
            <w:r w:rsidRPr="00885A1F">
              <w:rPr>
                <w:rStyle w:val="ac"/>
                <w:rFonts w:hint="eastAsia"/>
                <w:noProof/>
              </w:rPr>
              <w:t>（三）公有制下的政治经济学专著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132</w:t>
            </w:r>
            <w:r>
              <w:rPr>
                <w:rFonts w:hint="eastAsia"/>
                <w:noProof/>
                <w:webHidden/>
              </w:rPr>
              <w:fldChar w:fldCharType="end"/>
            </w:r>
          </w:hyperlink>
        </w:p>
        <w:p w14:paraId="76039BD7" w14:textId="399F4A32" w:rsidR="006532E7" w:rsidRDefault="006532E7">
          <w:pPr>
            <w:pStyle w:val="TOC3"/>
            <w:tabs>
              <w:tab w:val="right" w:leader="dot" w:pos="6374"/>
            </w:tabs>
            <w:rPr>
              <w:rFonts w:hint="eastAsia"/>
              <w:noProof/>
              <w:sz w:val="22"/>
              <w:szCs w:val="24"/>
              <w14:ligatures w14:val="standardContextual"/>
            </w:rPr>
          </w:pPr>
          <w:hyperlink w:anchor="_Toc182735521" w:history="1">
            <w:r w:rsidRPr="00885A1F">
              <w:rPr>
                <w:rStyle w:val="ac"/>
                <w:rFonts w:hint="eastAsia"/>
                <w:noProof/>
              </w:rPr>
              <w:t>小节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134</w:t>
            </w:r>
            <w:r>
              <w:rPr>
                <w:rFonts w:hint="eastAsia"/>
                <w:noProof/>
                <w:webHidden/>
              </w:rPr>
              <w:fldChar w:fldCharType="end"/>
            </w:r>
          </w:hyperlink>
        </w:p>
        <w:p w14:paraId="037E752E" w14:textId="2CD38A46" w:rsidR="006532E7" w:rsidRDefault="006532E7">
          <w:pPr>
            <w:pStyle w:val="TOC2"/>
            <w:tabs>
              <w:tab w:val="right" w:leader="dot" w:pos="6374"/>
            </w:tabs>
            <w:rPr>
              <w:rFonts w:hint="eastAsia"/>
              <w:noProof/>
              <w:sz w:val="22"/>
              <w:szCs w:val="24"/>
              <w14:ligatures w14:val="standardContextual"/>
            </w:rPr>
          </w:pPr>
          <w:hyperlink w:anchor="_Toc182735522" w:history="1">
            <w:r w:rsidRPr="00885A1F">
              <w:rPr>
                <w:rStyle w:val="ac"/>
                <w:rFonts w:hint="eastAsia"/>
                <w:noProof/>
              </w:rPr>
              <w:t>第4节 计划经济学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14:paraId="256212BF" w14:textId="28EC6349" w:rsidR="006532E7" w:rsidRDefault="006532E7">
          <w:pPr>
            <w:pStyle w:val="TOC2"/>
            <w:tabs>
              <w:tab w:val="right" w:leader="dot" w:pos="6374"/>
            </w:tabs>
            <w:rPr>
              <w:rFonts w:hint="eastAsia"/>
              <w:noProof/>
              <w:sz w:val="22"/>
              <w:szCs w:val="24"/>
              <w14:ligatures w14:val="standardContextual"/>
            </w:rPr>
          </w:pPr>
          <w:hyperlink w:anchor="_Toc182735523" w:history="1">
            <w:r w:rsidRPr="00885A1F">
              <w:rPr>
                <w:rStyle w:val="ac"/>
                <w:rFonts w:hint="eastAsia"/>
                <w:noProof/>
              </w:rPr>
              <w:t>第5节 哲学和哲学史教材推荐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14:paraId="3E75E33B" w14:textId="77F3D372" w:rsidR="006532E7" w:rsidRDefault="006532E7">
          <w:pPr>
            <w:pStyle w:val="TOC3"/>
            <w:tabs>
              <w:tab w:val="right" w:leader="dot" w:pos="6374"/>
            </w:tabs>
            <w:rPr>
              <w:rFonts w:hint="eastAsia"/>
              <w:noProof/>
              <w:sz w:val="22"/>
              <w:szCs w:val="24"/>
              <w14:ligatures w14:val="standardContextual"/>
            </w:rPr>
          </w:pPr>
          <w:hyperlink w:anchor="_Toc182735524" w:history="1">
            <w:r w:rsidRPr="00885A1F">
              <w:rPr>
                <w:rStyle w:val="ac"/>
                <w:rFonts w:hint="eastAsia"/>
                <w:noProof/>
              </w:rPr>
              <w:t>（一）马哲教材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14:paraId="4B9B30F7" w14:textId="3D98EE5A" w:rsidR="006532E7" w:rsidRDefault="006532E7">
          <w:pPr>
            <w:pStyle w:val="TOC4"/>
            <w:tabs>
              <w:tab w:val="right" w:leader="dot" w:pos="6374"/>
            </w:tabs>
            <w:rPr>
              <w:rFonts w:hint="eastAsia"/>
              <w:noProof/>
              <w:sz w:val="22"/>
              <w:szCs w:val="24"/>
              <w14:ligatures w14:val="standardContextual"/>
            </w:rPr>
          </w:pPr>
          <w:hyperlink w:anchor="_Toc182735525" w:history="1">
            <w:r w:rsidRPr="00885A1F">
              <w:rPr>
                <w:rStyle w:val="ac"/>
                <w:rFonts w:hint="eastAsia"/>
                <w:noProof/>
              </w:rPr>
              <w:t>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138</w:t>
            </w:r>
            <w:r>
              <w:rPr>
                <w:rFonts w:hint="eastAsia"/>
                <w:noProof/>
                <w:webHidden/>
              </w:rPr>
              <w:fldChar w:fldCharType="end"/>
            </w:r>
          </w:hyperlink>
        </w:p>
        <w:p w14:paraId="1BB2481A" w14:textId="12B0963A" w:rsidR="006532E7" w:rsidRDefault="006532E7">
          <w:pPr>
            <w:pStyle w:val="TOC3"/>
            <w:tabs>
              <w:tab w:val="right" w:leader="dot" w:pos="6374"/>
            </w:tabs>
            <w:rPr>
              <w:rFonts w:hint="eastAsia"/>
              <w:noProof/>
              <w:sz w:val="22"/>
              <w:szCs w:val="24"/>
              <w14:ligatures w14:val="standardContextual"/>
            </w:rPr>
          </w:pPr>
          <w:hyperlink w:anchor="_Toc182735526" w:history="1">
            <w:r w:rsidRPr="00885A1F">
              <w:rPr>
                <w:rStyle w:val="ac"/>
                <w:rFonts w:hint="eastAsia"/>
                <w:noProof/>
              </w:rPr>
              <w:t>（二）西方哲学史教材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14:paraId="2184D527" w14:textId="7C152BA9" w:rsidR="006532E7" w:rsidRDefault="006532E7">
          <w:pPr>
            <w:pStyle w:val="TOC4"/>
            <w:tabs>
              <w:tab w:val="right" w:leader="dot" w:pos="6374"/>
            </w:tabs>
            <w:rPr>
              <w:rFonts w:hint="eastAsia"/>
              <w:noProof/>
              <w:sz w:val="22"/>
              <w:szCs w:val="24"/>
              <w14:ligatures w14:val="standardContextual"/>
            </w:rPr>
          </w:pPr>
          <w:hyperlink w:anchor="_Toc182735527" w:history="1">
            <w:r w:rsidRPr="00885A1F">
              <w:rPr>
                <w:rStyle w:val="ac"/>
                <w:rFonts w:hint="eastAsia"/>
                <w:noProof/>
              </w:rPr>
              <w:t>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140</w:t>
            </w:r>
            <w:r>
              <w:rPr>
                <w:rFonts w:hint="eastAsia"/>
                <w:noProof/>
                <w:webHidden/>
              </w:rPr>
              <w:fldChar w:fldCharType="end"/>
            </w:r>
          </w:hyperlink>
        </w:p>
        <w:p w14:paraId="7FF20C7C" w14:textId="42321D1D" w:rsidR="006532E7" w:rsidRDefault="006532E7">
          <w:pPr>
            <w:pStyle w:val="TOC3"/>
            <w:tabs>
              <w:tab w:val="right" w:leader="dot" w:pos="6374"/>
            </w:tabs>
            <w:rPr>
              <w:rFonts w:hint="eastAsia"/>
              <w:noProof/>
              <w:sz w:val="22"/>
              <w:szCs w:val="24"/>
              <w14:ligatures w14:val="standardContextual"/>
            </w:rPr>
          </w:pPr>
          <w:hyperlink w:anchor="_Toc182735528" w:history="1">
            <w:r w:rsidRPr="00885A1F">
              <w:rPr>
                <w:rStyle w:val="ac"/>
                <w:rFonts w:hint="eastAsia"/>
                <w:noProof/>
              </w:rPr>
              <w:t>（三）中国哲学史教材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03D5F0A7" w14:textId="056C4C77" w:rsidR="006532E7" w:rsidRDefault="006532E7">
          <w:pPr>
            <w:pStyle w:val="TOC4"/>
            <w:tabs>
              <w:tab w:val="right" w:leader="dot" w:pos="6374"/>
            </w:tabs>
            <w:rPr>
              <w:rFonts w:hint="eastAsia"/>
              <w:noProof/>
              <w:sz w:val="22"/>
              <w:szCs w:val="24"/>
              <w14:ligatures w14:val="standardContextual"/>
            </w:rPr>
          </w:pPr>
          <w:hyperlink w:anchor="_Toc182735529" w:history="1">
            <w:r w:rsidRPr="00885A1F">
              <w:rPr>
                <w:rStyle w:val="ac"/>
                <w:rFonts w:hint="eastAsia"/>
                <w:noProof/>
              </w:rPr>
              <w:t>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142</w:t>
            </w:r>
            <w:r>
              <w:rPr>
                <w:rFonts w:hint="eastAsia"/>
                <w:noProof/>
                <w:webHidden/>
              </w:rPr>
              <w:fldChar w:fldCharType="end"/>
            </w:r>
          </w:hyperlink>
        </w:p>
        <w:p w14:paraId="417DF708" w14:textId="0C7C3909" w:rsidR="006532E7" w:rsidRDefault="006532E7">
          <w:pPr>
            <w:pStyle w:val="TOC4"/>
            <w:tabs>
              <w:tab w:val="right" w:leader="dot" w:pos="6374"/>
            </w:tabs>
            <w:rPr>
              <w:rFonts w:hint="eastAsia"/>
              <w:noProof/>
              <w:sz w:val="22"/>
              <w:szCs w:val="24"/>
              <w14:ligatures w14:val="standardContextual"/>
            </w:rPr>
          </w:pPr>
          <w:hyperlink w:anchor="_Toc182735530" w:history="1">
            <w:r w:rsidRPr="00885A1F">
              <w:rPr>
                <w:rStyle w:val="ac"/>
                <w:rFonts w:hint="eastAsia"/>
                <w:noProof/>
              </w:rPr>
              <w:t>附：中国古代哲学入门经典书单：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143</w:t>
            </w:r>
            <w:r>
              <w:rPr>
                <w:rFonts w:hint="eastAsia"/>
                <w:noProof/>
                <w:webHidden/>
              </w:rPr>
              <w:fldChar w:fldCharType="end"/>
            </w:r>
          </w:hyperlink>
        </w:p>
        <w:p w14:paraId="187AC8DF" w14:textId="36067705" w:rsidR="006532E7" w:rsidRDefault="006532E7">
          <w:pPr>
            <w:pStyle w:val="TOC2"/>
            <w:tabs>
              <w:tab w:val="right" w:leader="dot" w:pos="6374"/>
            </w:tabs>
            <w:rPr>
              <w:rFonts w:hint="eastAsia"/>
              <w:noProof/>
              <w:sz w:val="22"/>
              <w:szCs w:val="24"/>
              <w14:ligatures w14:val="standardContextual"/>
            </w:rPr>
          </w:pPr>
          <w:hyperlink w:anchor="_Toc182735531" w:history="1">
            <w:r w:rsidRPr="00885A1F">
              <w:rPr>
                <w:rStyle w:val="ac"/>
                <w:rFonts w:hint="eastAsia"/>
                <w:noProof/>
              </w:rPr>
              <w:t>第6节 唯物史观的文学史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146</w:t>
            </w:r>
            <w:r>
              <w:rPr>
                <w:rFonts w:hint="eastAsia"/>
                <w:noProof/>
                <w:webHidden/>
              </w:rPr>
              <w:fldChar w:fldCharType="end"/>
            </w:r>
          </w:hyperlink>
        </w:p>
        <w:p w14:paraId="3978DA1F" w14:textId="4BDEE8AD" w:rsidR="006532E7" w:rsidRDefault="006532E7">
          <w:pPr>
            <w:pStyle w:val="TOC3"/>
            <w:tabs>
              <w:tab w:val="right" w:leader="dot" w:pos="6374"/>
            </w:tabs>
            <w:rPr>
              <w:rFonts w:hint="eastAsia"/>
              <w:noProof/>
              <w:sz w:val="22"/>
              <w:szCs w:val="24"/>
              <w14:ligatures w14:val="standardContextual"/>
            </w:rPr>
          </w:pPr>
          <w:hyperlink w:anchor="_Toc182735532" w:history="1">
            <w:r w:rsidRPr="00885A1F">
              <w:rPr>
                <w:rStyle w:val="ac"/>
                <w:rFonts w:hint="eastAsia"/>
                <w:noProof/>
              </w:rPr>
              <w:t>（一）中国文学史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146</w:t>
            </w:r>
            <w:r>
              <w:rPr>
                <w:rFonts w:hint="eastAsia"/>
                <w:noProof/>
                <w:webHidden/>
              </w:rPr>
              <w:fldChar w:fldCharType="end"/>
            </w:r>
          </w:hyperlink>
        </w:p>
        <w:p w14:paraId="6C549932" w14:textId="3060BF40" w:rsidR="006532E7" w:rsidRDefault="006532E7">
          <w:pPr>
            <w:pStyle w:val="TOC3"/>
            <w:tabs>
              <w:tab w:val="right" w:leader="dot" w:pos="6374"/>
            </w:tabs>
            <w:rPr>
              <w:rFonts w:hint="eastAsia"/>
              <w:noProof/>
              <w:sz w:val="22"/>
              <w:szCs w:val="24"/>
              <w14:ligatures w14:val="standardContextual"/>
            </w:rPr>
          </w:pPr>
          <w:hyperlink w:anchor="_Toc182735533" w:history="1">
            <w:r w:rsidRPr="00885A1F">
              <w:rPr>
                <w:rStyle w:val="ac"/>
                <w:rFonts w:hint="eastAsia"/>
                <w:noProof/>
              </w:rPr>
              <w:t>（二）西方文学史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146</w:t>
            </w:r>
            <w:r>
              <w:rPr>
                <w:rFonts w:hint="eastAsia"/>
                <w:noProof/>
                <w:webHidden/>
              </w:rPr>
              <w:fldChar w:fldCharType="end"/>
            </w:r>
          </w:hyperlink>
        </w:p>
        <w:p w14:paraId="04860D60" w14:textId="0958FDB5" w:rsidR="006532E7" w:rsidRDefault="006532E7">
          <w:pPr>
            <w:pStyle w:val="TOC2"/>
            <w:tabs>
              <w:tab w:val="right" w:leader="dot" w:pos="6374"/>
            </w:tabs>
            <w:rPr>
              <w:rFonts w:hint="eastAsia"/>
              <w:noProof/>
              <w:sz w:val="22"/>
              <w:szCs w:val="24"/>
              <w14:ligatures w14:val="standardContextual"/>
            </w:rPr>
          </w:pPr>
          <w:hyperlink w:anchor="_Toc182735534" w:history="1">
            <w:r w:rsidRPr="00885A1F">
              <w:rPr>
                <w:rStyle w:val="ac"/>
                <w:rFonts w:hint="eastAsia"/>
                <w:noProof/>
              </w:rPr>
              <w:t>本章总结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148</w:t>
            </w:r>
            <w:r>
              <w:rPr>
                <w:rFonts w:hint="eastAsia"/>
                <w:noProof/>
                <w:webHidden/>
              </w:rPr>
              <w:fldChar w:fldCharType="end"/>
            </w:r>
          </w:hyperlink>
        </w:p>
        <w:p w14:paraId="25BBD93E" w14:textId="5AFDD00F" w:rsidR="006532E7" w:rsidRDefault="006532E7">
          <w:pPr>
            <w:pStyle w:val="TOC1"/>
            <w:tabs>
              <w:tab w:val="right" w:leader="dot" w:pos="6374"/>
            </w:tabs>
            <w:rPr>
              <w:rFonts w:hint="eastAsia"/>
              <w:noProof/>
              <w:sz w:val="22"/>
              <w:szCs w:val="24"/>
              <w14:ligatures w14:val="standardContextual"/>
            </w:rPr>
          </w:pPr>
          <w:hyperlink w:anchor="_Toc182735535" w:history="1">
            <w:r w:rsidRPr="00885A1F">
              <w:rPr>
                <w:rStyle w:val="ac"/>
                <w:rFonts w:hint="eastAsia"/>
                <w:noProof/>
              </w:rPr>
              <w:t>第四章 进阶学习——马列经典原著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150</w:t>
            </w:r>
            <w:r>
              <w:rPr>
                <w:rFonts w:hint="eastAsia"/>
                <w:noProof/>
                <w:webHidden/>
              </w:rPr>
              <w:fldChar w:fldCharType="end"/>
            </w:r>
          </w:hyperlink>
        </w:p>
        <w:p w14:paraId="3289F04C" w14:textId="5A0B8E3D" w:rsidR="006532E7" w:rsidRDefault="006532E7">
          <w:pPr>
            <w:pStyle w:val="TOC2"/>
            <w:tabs>
              <w:tab w:val="right" w:leader="dot" w:pos="6374"/>
            </w:tabs>
            <w:rPr>
              <w:rFonts w:hint="eastAsia"/>
              <w:noProof/>
              <w:sz w:val="22"/>
              <w:szCs w:val="24"/>
              <w14:ligatures w14:val="standardContextual"/>
            </w:rPr>
          </w:pPr>
          <w:hyperlink w:anchor="_Toc182735536" w:history="1">
            <w:r w:rsidRPr="00885A1F">
              <w:rPr>
                <w:rStyle w:val="ac"/>
                <w:rFonts w:hint="eastAsia"/>
                <w:noProof/>
              </w:rPr>
              <w:t>第1节 读单行本、选集还是全集？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151</w:t>
            </w:r>
            <w:r>
              <w:rPr>
                <w:rFonts w:hint="eastAsia"/>
                <w:noProof/>
                <w:webHidden/>
              </w:rPr>
              <w:fldChar w:fldCharType="end"/>
            </w:r>
          </w:hyperlink>
        </w:p>
        <w:p w14:paraId="70D4661A" w14:textId="46C69117" w:rsidR="006532E7" w:rsidRDefault="006532E7">
          <w:pPr>
            <w:pStyle w:val="TOC2"/>
            <w:tabs>
              <w:tab w:val="right" w:leader="dot" w:pos="6374"/>
            </w:tabs>
            <w:rPr>
              <w:rFonts w:hint="eastAsia"/>
              <w:noProof/>
              <w:sz w:val="22"/>
              <w:szCs w:val="24"/>
              <w14:ligatures w14:val="standardContextual"/>
            </w:rPr>
          </w:pPr>
          <w:hyperlink w:anchor="_Toc182735537" w:history="1">
            <w:r w:rsidRPr="00885A1F">
              <w:rPr>
                <w:rStyle w:val="ac"/>
                <w:rFonts w:hint="eastAsia"/>
                <w:noProof/>
              </w:rPr>
              <w:t>第2节 原著导读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14:paraId="1F5DF320" w14:textId="132FBB19" w:rsidR="006532E7" w:rsidRDefault="006532E7">
          <w:pPr>
            <w:pStyle w:val="TOC3"/>
            <w:tabs>
              <w:tab w:val="right" w:leader="dot" w:pos="6374"/>
            </w:tabs>
            <w:rPr>
              <w:rFonts w:hint="eastAsia"/>
              <w:noProof/>
              <w:sz w:val="22"/>
              <w:szCs w:val="24"/>
              <w14:ligatures w14:val="standardContextual"/>
            </w:rPr>
          </w:pPr>
          <w:hyperlink w:anchor="_Toc182735538" w:history="1">
            <w:r w:rsidRPr="00885A1F">
              <w:rPr>
                <w:rStyle w:val="ac"/>
                <w:rFonts w:hint="eastAsia"/>
                <w:noProof/>
              </w:rPr>
              <w:t>（一）马恩原著导读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14:paraId="7244D9E1" w14:textId="294537F4" w:rsidR="006532E7" w:rsidRDefault="006532E7">
          <w:pPr>
            <w:pStyle w:val="TOC3"/>
            <w:tabs>
              <w:tab w:val="right" w:leader="dot" w:pos="6374"/>
            </w:tabs>
            <w:rPr>
              <w:rFonts w:hint="eastAsia"/>
              <w:noProof/>
              <w:sz w:val="22"/>
              <w:szCs w:val="24"/>
              <w14:ligatures w14:val="standardContextual"/>
            </w:rPr>
          </w:pPr>
          <w:hyperlink w:anchor="_Toc182735539" w:history="1">
            <w:r w:rsidRPr="00885A1F">
              <w:rPr>
                <w:rStyle w:val="ac"/>
                <w:rFonts w:hint="eastAsia"/>
                <w:noProof/>
              </w:rPr>
              <w:t>（二）关于列宁原著导读的问题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155</w:t>
            </w:r>
            <w:r>
              <w:rPr>
                <w:rFonts w:hint="eastAsia"/>
                <w:noProof/>
                <w:webHidden/>
              </w:rPr>
              <w:fldChar w:fldCharType="end"/>
            </w:r>
          </w:hyperlink>
        </w:p>
        <w:p w14:paraId="566782F9" w14:textId="4A089E63" w:rsidR="006532E7" w:rsidRDefault="006532E7">
          <w:pPr>
            <w:pStyle w:val="TOC3"/>
            <w:tabs>
              <w:tab w:val="right" w:leader="dot" w:pos="6374"/>
            </w:tabs>
            <w:rPr>
              <w:rFonts w:hint="eastAsia"/>
              <w:noProof/>
              <w:sz w:val="22"/>
              <w:szCs w:val="24"/>
              <w14:ligatures w14:val="standardContextual"/>
            </w:rPr>
          </w:pPr>
          <w:hyperlink w:anchor="_Toc182735540" w:history="1">
            <w:r w:rsidRPr="00885A1F">
              <w:rPr>
                <w:rStyle w:val="ac"/>
                <w:rFonts w:hint="eastAsia"/>
                <w:noProof/>
              </w:rPr>
              <w:t>（三）关于斯、毛原著导读的问题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155</w:t>
            </w:r>
            <w:r>
              <w:rPr>
                <w:rFonts w:hint="eastAsia"/>
                <w:noProof/>
                <w:webHidden/>
              </w:rPr>
              <w:fldChar w:fldCharType="end"/>
            </w:r>
          </w:hyperlink>
        </w:p>
        <w:p w14:paraId="5C187C92" w14:textId="31898D42" w:rsidR="006532E7" w:rsidRDefault="006532E7">
          <w:pPr>
            <w:pStyle w:val="TOC2"/>
            <w:tabs>
              <w:tab w:val="right" w:leader="dot" w:pos="6374"/>
            </w:tabs>
            <w:rPr>
              <w:rFonts w:hint="eastAsia"/>
              <w:noProof/>
              <w:sz w:val="22"/>
              <w:szCs w:val="24"/>
              <w14:ligatures w14:val="standardContextual"/>
            </w:rPr>
          </w:pPr>
          <w:hyperlink w:anchor="_Toc182735541" w:history="1">
            <w:r w:rsidRPr="00885A1F">
              <w:rPr>
                <w:rStyle w:val="ac"/>
                <w:rFonts w:hint="eastAsia"/>
                <w:noProof/>
              </w:rPr>
              <w:t>第3节 马恩著作单行本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157</w:t>
            </w:r>
            <w:r>
              <w:rPr>
                <w:rFonts w:hint="eastAsia"/>
                <w:noProof/>
                <w:webHidden/>
              </w:rPr>
              <w:fldChar w:fldCharType="end"/>
            </w:r>
          </w:hyperlink>
        </w:p>
        <w:p w14:paraId="326FDF61" w14:textId="06E354E7" w:rsidR="006532E7" w:rsidRDefault="006532E7">
          <w:pPr>
            <w:pStyle w:val="TOC3"/>
            <w:tabs>
              <w:tab w:val="right" w:leader="dot" w:pos="6374"/>
            </w:tabs>
            <w:rPr>
              <w:rFonts w:hint="eastAsia"/>
              <w:noProof/>
              <w:sz w:val="22"/>
              <w:szCs w:val="24"/>
              <w14:ligatures w14:val="standardContextual"/>
            </w:rPr>
          </w:pPr>
          <w:hyperlink w:anchor="_Toc182735542" w:history="1">
            <w:r w:rsidRPr="00885A1F">
              <w:rPr>
                <w:rStyle w:val="ac"/>
                <w:rFonts w:hint="eastAsia"/>
                <w:noProof/>
              </w:rPr>
              <w:t>（一）书单列表和内容简介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157</w:t>
            </w:r>
            <w:r>
              <w:rPr>
                <w:rFonts w:hint="eastAsia"/>
                <w:noProof/>
                <w:webHidden/>
              </w:rPr>
              <w:fldChar w:fldCharType="end"/>
            </w:r>
          </w:hyperlink>
        </w:p>
        <w:p w14:paraId="08D96D20" w14:textId="070EC3B8" w:rsidR="006532E7" w:rsidRDefault="006532E7">
          <w:pPr>
            <w:pStyle w:val="TOC4"/>
            <w:tabs>
              <w:tab w:val="right" w:leader="dot" w:pos="6374"/>
            </w:tabs>
            <w:rPr>
              <w:rFonts w:hint="eastAsia"/>
              <w:noProof/>
              <w:sz w:val="22"/>
              <w:szCs w:val="24"/>
              <w14:ligatures w14:val="standardContextual"/>
            </w:rPr>
          </w:pPr>
          <w:hyperlink w:anchor="_Toc182735543" w:history="1">
            <w:r w:rsidRPr="00885A1F">
              <w:rPr>
                <w:rStyle w:val="ac"/>
                <w:rFonts w:hint="eastAsia"/>
                <w:noProof/>
              </w:rPr>
              <w:t>（1）《共产党宣言》；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14:paraId="183C12C9" w14:textId="22FB58C3" w:rsidR="006532E7" w:rsidRDefault="006532E7">
          <w:pPr>
            <w:pStyle w:val="TOC4"/>
            <w:tabs>
              <w:tab w:val="right" w:leader="dot" w:pos="6374"/>
            </w:tabs>
            <w:rPr>
              <w:rFonts w:hint="eastAsia"/>
              <w:noProof/>
              <w:sz w:val="22"/>
              <w:szCs w:val="24"/>
              <w14:ligatures w14:val="standardContextual"/>
            </w:rPr>
          </w:pPr>
          <w:hyperlink w:anchor="_Toc182735544" w:history="1">
            <w:r w:rsidRPr="00885A1F">
              <w:rPr>
                <w:rStyle w:val="ac"/>
                <w:rFonts w:hint="eastAsia"/>
                <w:noProof/>
              </w:rPr>
              <w:t>（2）《反杜林论》；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14:paraId="53A9584C" w14:textId="3DAEAEED" w:rsidR="006532E7" w:rsidRDefault="006532E7">
          <w:pPr>
            <w:pStyle w:val="TOC4"/>
            <w:tabs>
              <w:tab w:val="right" w:leader="dot" w:pos="6374"/>
            </w:tabs>
            <w:rPr>
              <w:rFonts w:hint="eastAsia"/>
              <w:noProof/>
              <w:sz w:val="22"/>
              <w:szCs w:val="24"/>
              <w14:ligatures w14:val="standardContextual"/>
            </w:rPr>
          </w:pPr>
          <w:hyperlink w:anchor="_Toc182735545" w:history="1">
            <w:r w:rsidRPr="00885A1F">
              <w:rPr>
                <w:rStyle w:val="ac"/>
                <w:rFonts w:hint="eastAsia"/>
                <w:noProof/>
              </w:rPr>
              <w:t>（4）《法兰西内战》；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161</w:t>
            </w:r>
            <w:r>
              <w:rPr>
                <w:rFonts w:hint="eastAsia"/>
                <w:noProof/>
                <w:webHidden/>
              </w:rPr>
              <w:fldChar w:fldCharType="end"/>
            </w:r>
          </w:hyperlink>
        </w:p>
        <w:p w14:paraId="22AD4D0E" w14:textId="40D01E87" w:rsidR="006532E7" w:rsidRDefault="006532E7">
          <w:pPr>
            <w:pStyle w:val="TOC4"/>
            <w:tabs>
              <w:tab w:val="right" w:leader="dot" w:pos="6374"/>
            </w:tabs>
            <w:rPr>
              <w:rFonts w:hint="eastAsia"/>
              <w:noProof/>
              <w:sz w:val="22"/>
              <w:szCs w:val="24"/>
              <w14:ligatures w14:val="standardContextual"/>
            </w:rPr>
          </w:pPr>
          <w:hyperlink w:anchor="_Toc182735546" w:history="1">
            <w:r w:rsidRPr="00885A1F">
              <w:rPr>
                <w:rStyle w:val="ac"/>
                <w:rFonts w:hint="eastAsia"/>
                <w:noProof/>
              </w:rPr>
              <w:t>（5）《哥达纲领批判》；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162</w:t>
            </w:r>
            <w:r>
              <w:rPr>
                <w:rFonts w:hint="eastAsia"/>
                <w:noProof/>
                <w:webHidden/>
              </w:rPr>
              <w:fldChar w:fldCharType="end"/>
            </w:r>
          </w:hyperlink>
        </w:p>
        <w:p w14:paraId="6D71C5B6" w14:textId="6CC0305A" w:rsidR="006532E7" w:rsidRDefault="006532E7">
          <w:pPr>
            <w:pStyle w:val="TOC4"/>
            <w:tabs>
              <w:tab w:val="right" w:leader="dot" w:pos="6374"/>
            </w:tabs>
            <w:rPr>
              <w:rFonts w:hint="eastAsia"/>
              <w:noProof/>
              <w:sz w:val="22"/>
              <w:szCs w:val="24"/>
              <w14:ligatures w14:val="standardContextual"/>
            </w:rPr>
          </w:pPr>
          <w:hyperlink w:anchor="_Toc182735547" w:history="1">
            <w:r w:rsidRPr="00885A1F">
              <w:rPr>
                <w:rStyle w:val="ac"/>
                <w:rFonts w:hint="eastAsia"/>
                <w:noProof/>
              </w:rPr>
              <w:t>（6）《路德维希·费尔巴哈和德国古典哲学的终结》；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163</w:t>
            </w:r>
            <w:r>
              <w:rPr>
                <w:rFonts w:hint="eastAsia"/>
                <w:noProof/>
                <w:webHidden/>
              </w:rPr>
              <w:fldChar w:fldCharType="end"/>
            </w:r>
          </w:hyperlink>
        </w:p>
        <w:p w14:paraId="40BAB6BA" w14:textId="7F997C83" w:rsidR="006532E7" w:rsidRDefault="006532E7">
          <w:pPr>
            <w:pStyle w:val="TOC4"/>
            <w:tabs>
              <w:tab w:val="right" w:leader="dot" w:pos="6374"/>
            </w:tabs>
            <w:rPr>
              <w:rFonts w:hint="eastAsia"/>
              <w:noProof/>
              <w:sz w:val="22"/>
              <w:szCs w:val="24"/>
              <w14:ligatures w14:val="standardContextual"/>
            </w:rPr>
          </w:pPr>
          <w:hyperlink w:anchor="_Toc182735548" w:history="1">
            <w:r w:rsidRPr="00885A1F">
              <w:rPr>
                <w:rStyle w:val="ac"/>
                <w:rFonts w:hint="eastAsia"/>
                <w:noProof/>
              </w:rPr>
              <w:t>（7）《1844年经济学—哲学手稿》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14:paraId="5600CEB7" w14:textId="0A55C4D1" w:rsidR="006532E7" w:rsidRDefault="006532E7">
          <w:pPr>
            <w:pStyle w:val="TOC4"/>
            <w:tabs>
              <w:tab w:val="right" w:leader="dot" w:pos="6374"/>
            </w:tabs>
            <w:rPr>
              <w:rFonts w:hint="eastAsia"/>
              <w:noProof/>
              <w:sz w:val="22"/>
              <w:szCs w:val="24"/>
              <w14:ligatures w14:val="standardContextual"/>
            </w:rPr>
          </w:pPr>
          <w:hyperlink w:anchor="_Toc182735549" w:history="1">
            <w:r w:rsidRPr="00885A1F">
              <w:rPr>
                <w:rStyle w:val="ac"/>
                <w:rFonts w:hint="eastAsia"/>
                <w:noProof/>
              </w:rPr>
              <w:t>（8）《自然辩证法》；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14:paraId="780737D1" w14:textId="43647429" w:rsidR="006532E7" w:rsidRDefault="006532E7">
          <w:pPr>
            <w:pStyle w:val="TOC4"/>
            <w:tabs>
              <w:tab w:val="right" w:leader="dot" w:pos="6374"/>
            </w:tabs>
            <w:rPr>
              <w:rFonts w:hint="eastAsia"/>
              <w:noProof/>
              <w:sz w:val="22"/>
              <w:szCs w:val="24"/>
              <w14:ligatures w14:val="standardContextual"/>
            </w:rPr>
          </w:pPr>
          <w:hyperlink w:anchor="_Toc182735550" w:history="1">
            <w:r w:rsidRPr="00885A1F">
              <w:rPr>
                <w:rStyle w:val="ac"/>
                <w:rFonts w:hint="eastAsia"/>
                <w:noProof/>
              </w:rPr>
              <w:t>（10）《家庭、私有制和国家的起源》；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14:paraId="47F53800" w14:textId="5F2FE58A" w:rsidR="006532E7" w:rsidRDefault="006532E7">
          <w:pPr>
            <w:pStyle w:val="TOC4"/>
            <w:tabs>
              <w:tab w:val="right" w:leader="dot" w:pos="6374"/>
            </w:tabs>
            <w:rPr>
              <w:rFonts w:hint="eastAsia"/>
              <w:noProof/>
              <w:sz w:val="22"/>
              <w:szCs w:val="24"/>
              <w14:ligatures w14:val="standardContextual"/>
            </w:rPr>
          </w:pPr>
          <w:hyperlink w:anchor="_Toc182735551" w:history="1">
            <w:r w:rsidRPr="00885A1F">
              <w:rPr>
                <w:rStyle w:val="ac"/>
                <w:rFonts w:hint="eastAsia"/>
                <w:noProof/>
              </w:rPr>
              <w:t>（11）《资本论》；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169</w:t>
            </w:r>
            <w:r>
              <w:rPr>
                <w:rFonts w:hint="eastAsia"/>
                <w:noProof/>
                <w:webHidden/>
              </w:rPr>
              <w:fldChar w:fldCharType="end"/>
            </w:r>
          </w:hyperlink>
        </w:p>
        <w:p w14:paraId="25722135" w14:textId="2F8F2319" w:rsidR="006532E7" w:rsidRDefault="006532E7">
          <w:pPr>
            <w:pStyle w:val="TOC4"/>
            <w:tabs>
              <w:tab w:val="right" w:leader="dot" w:pos="6374"/>
            </w:tabs>
            <w:rPr>
              <w:rFonts w:hint="eastAsia"/>
              <w:noProof/>
              <w:sz w:val="22"/>
              <w:szCs w:val="24"/>
              <w14:ligatures w14:val="standardContextual"/>
            </w:rPr>
          </w:pPr>
          <w:hyperlink w:anchor="_Toc182735552" w:history="1">
            <w:r w:rsidRPr="00885A1F">
              <w:rPr>
                <w:rStyle w:val="ac"/>
                <w:rFonts w:hint="eastAsia"/>
                <w:noProof/>
              </w:rPr>
              <w:t>（13）《雇佣劳动与资本》；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170</w:t>
            </w:r>
            <w:r>
              <w:rPr>
                <w:rFonts w:hint="eastAsia"/>
                <w:noProof/>
                <w:webHidden/>
              </w:rPr>
              <w:fldChar w:fldCharType="end"/>
            </w:r>
          </w:hyperlink>
        </w:p>
        <w:p w14:paraId="2670B37D" w14:textId="7804E8A1" w:rsidR="006532E7" w:rsidRDefault="006532E7">
          <w:pPr>
            <w:pStyle w:val="TOC4"/>
            <w:tabs>
              <w:tab w:val="right" w:leader="dot" w:pos="6374"/>
            </w:tabs>
            <w:rPr>
              <w:rFonts w:hint="eastAsia"/>
              <w:noProof/>
              <w:sz w:val="22"/>
              <w:szCs w:val="24"/>
              <w14:ligatures w14:val="standardContextual"/>
            </w:rPr>
          </w:pPr>
          <w:hyperlink w:anchor="_Toc182735553" w:history="1">
            <w:r w:rsidRPr="00885A1F">
              <w:rPr>
                <w:rStyle w:val="ac"/>
                <w:rFonts w:hint="eastAsia"/>
                <w:noProof/>
              </w:rPr>
              <w:t>（14）《工资、价格和利润》；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170</w:t>
            </w:r>
            <w:r>
              <w:rPr>
                <w:rFonts w:hint="eastAsia"/>
                <w:noProof/>
                <w:webHidden/>
              </w:rPr>
              <w:fldChar w:fldCharType="end"/>
            </w:r>
          </w:hyperlink>
        </w:p>
        <w:p w14:paraId="4CA295F4" w14:textId="41C47CF6" w:rsidR="006532E7" w:rsidRDefault="006532E7">
          <w:pPr>
            <w:pStyle w:val="TOC4"/>
            <w:tabs>
              <w:tab w:val="right" w:leader="dot" w:pos="6374"/>
            </w:tabs>
            <w:rPr>
              <w:rFonts w:hint="eastAsia"/>
              <w:noProof/>
              <w:sz w:val="22"/>
              <w:szCs w:val="24"/>
              <w14:ligatures w14:val="standardContextual"/>
            </w:rPr>
          </w:pPr>
          <w:hyperlink w:anchor="_Toc182735554" w:history="1">
            <w:r w:rsidRPr="00885A1F">
              <w:rPr>
                <w:rStyle w:val="ac"/>
                <w:rFonts w:hint="eastAsia"/>
                <w:noProof/>
              </w:rPr>
              <w:t>（15）《论住宅问题》；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14:paraId="145F9FCA" w14:textId="3776C8AA" w:rsidR="006532E7" w:rsidRDefault="006532E7">
          <w:pPr>
            <w:pStyle w:val="TOC4"/>
            <w:tabs>
              <w:tab w:val="right" w:leader="dot" w:pos="6374"/>
            </w:tabs>
            <w:rPr>
              <w:rFonts w:hint="eastAsia"/>
              <w:noProof/>
              <w:sz w:val="22"/>
              <w:szCs w:val="24"/>
              <w14:ligatures w14:val="standardContextual"/>
            </w:rPr>
          </w:pPr>
          <w:hyperlink w:anchor="_Toc182735555" w:history="1">
            <w:r w:rsidRPr="00885A1F">
              <w:rPr>
                <w:rStyle w:val="ac"/>
                <w:rFonts w:hint="eastAsia"/>
                <w:noProof/>
              </w:rPr>
              <w:t>（16）《1848至1850年的法兰西阶级斗争》；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172</w:t>
            </w:r>
            <w:r>
              <w:rPr>
                <w:rFonts w:hint="eastAsia"/>
                <w:noProof/>
                <w:webHidden/>
              </w:rPr>
              <w:fldChar w:fldCharType="end"/>
            </w:r>
          </w:hyperlink>
        </w:p>
        <w:p w14:paraId="3381BC4F" w14:textId="76A376E4" w:rsidR="006532E7" w:rsidRDefault="006532E7">
          <w:pPr>
            <w:pStyle w:val="TOC4"/>
            <w:tabs>
              <w:tab w:val="right" w:leader="dot" w:pos="6374"/>
            </w:tabs>
            <w:rPr>
              <w:rFonts w:hint="eastAsia"/>
              <w:noProof/>
              <w:sz w:val="22"/>
              <w:szCs w:val="24"/>
              <w14:ligatures w14:val="standardContextual"/>
            </w:rPr>
          </w:pPr>
          <w:hyperlink w:anchor="_Toc182735556" w:history="1">
            <w:r w:rsidRPr="00885A1F">
              <w:rPr>
                <w:rStyle w:val="ac"/>
                <w:rFonts w:hint="eastAsia"/>
                <w:noProof/>
              </w:rPr>
              <w:t>（17）《路易·波拿巴的雾月十八日》；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173</w:t>
            </w:r>
            <w:r>
              <w:rPr>
                <w:rFonts w:hint="eastAsia"/>
                <w:noProof/>
                <w:webHidden/>
              </w:rPr>
              <w:fldChar w:fldCharType="end"/>
            </w:r>
          </w:hyperlink>
        </w:p>
        <w:p w14:paraId="1321F7D2" w14:textId="6DBC6080" w:rsidR="006532E7" w:rsidRDefault="006532E7">
          <w:pPr>
            <w:pStyle w:val="TOC4"/>
            <w:tabs>
              <w:tab w:val="right" w:leader="dot" w:pos="6374"/>
            </w:tabs>
            <w:rPr>
              <w:rFonts w:hint="eastAsia"/>
              <w:noProof/>
              <w:sz w:val="22"/>
              <w:szCs w:val="24"/>
              <w14:ligatures w14:val="standardContextual"/>
            </w:rPr>
          </w:pPr>
          <w:hyperlink w:anchor="_Toc182735557" w:history="1">
            <w:r w:rsidRPr="00885A1F">
              <w:rPr>
                <w:rStyle w:val="ac"/>
                <w:rFonts w:hint="eastAsia"/>
                <w:noProof/>
              </w:rPr>
              <w:t>（18）《德国的革命和反革命》；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173</w:t>
            </w:r>
            <w:r>
              <w:rPr>
                <w:rFonts w:hint="eastAsia"/>
                <w:noProof/>
                <w:webHidden/>
              </w:rPr>
              <w:fldChar w:fldCharType="end"/>
            </w:r>
          </w:hyperlink>
        </w:p>
        <w:p w14:paraId="192CF3F4" w14:textId="44E92517" w:rsidR="006532E7" w:rsidRDefault="006532E7">
          <w:pPr>
            <w:pStyle w:val="TOC4"/>
            <w:tabs>
              <w:tab w:val="right" w:leader="dot" w:pos="6374"/>
            </w:tabs>
            <w:rPr>
              <w:rFonts w:hint="eastAsia"/>
              <w:noProof/>
              <w:sz w:val="22"/>
              <w:szCs w:val="24"/>
              <w14:ligatures w14:val="standardContextual"/>
            </w:rPr>
          </w:pPr>
          <w:hyperlink w:anchor="_Toc182735558" w:history="1">
            <w:r w:rsidRPr="00885A1F">
              <w:rPr>
                <w:rStyle w:val="ac"/>
                <w:rFonts w:hint="eastAsia"/>
                <w:noProof/>
              </w:rPr>
              <w:t>（19）《英国工人阶级状况》；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174</w:t>
            </w:r>
            <w:r>
              <w:rPr>
                <w:rFonts w:hint="eastAsia"/>
                <w:noProof/>
                <w:webHidden/>
              </w:rPr>
              <w:fldChar w:fldCharType="end"/>
            </w:r>
          </w:hyperlink>
        </w:p>
        <w:p w14:paraId="6C97A81C" w14:textId="51AE4A10" w:rsidR="006532E7" w:rsidRDefault="006532E7">
          <w:pPr>
            <w:pStyle w:val="TOC4"/>
            <w:tabs>
              <w:tab w:val="right" w:leader="dot" w:pos="6374"/>
            </w:tabs>
            <w:rPr>
              <w:rFonts w:hint="eastAsia"/>
              <w:noProof/>
              <w:sz w:val="22"/>
              <w:szCs w:val="24"/>
              <w14:ligatures w14:val="standardContextual"/>
            </w:rPr>
          </w:pPr>
          <w:hyperlink w:anchor="_Toc182735559" w:history="1">
            <w:r w:rsidRPr="00885A1F">
              <w:rPr>
                <w:rStyle w:val="ac"/>
                <w:rFonts w:hint="eastAsia"/>
                <w:noProof/>
              </w:rPr>
              <w:t>（20）《哲学的贫困》；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174</w:t>
            </w:r>
            <w:r>
              <w:rPr>
                <w:rFonts w:hint="eastAsia"/>
                <w:noProof/>
                <w:webHidden/>
              </w:rPr>
              <w:fldChar w:fldCharType="end"/>
            </w:r>
          </w:hyperlink>
        </w:p>
        <w:p w14:paraId="11193D86" w14:textId="6D80F98D" w:rsidR="006532E7" w:rsidRDefault="006532E7">
          <w:pPr>
            <w:pStyle w:val="TOC4"/>
            <w:tabs>
              <w:tab w:val="right" w:leader="dot" w:pos="6374"/>
            </w:tabs>
            <w:rPr>
              <w:rFonts w:hint="eastAsia"/>
              <w:noProof/>
              <w:sz w:val="22"/>
              <w:szCs w:val="24"/>
              <w14:ligatures w14:val="standardContextual"/>
            </w:rPr>
          </w:pPr>
          <w:hyperlink w:anchor="_Toc182735560" w:history="1">
            <w:r w:rsidRPr="00885A1F">
              <w:rPr>
                <w:rStyle w:val="ac"/>
                <w:rFonts w:hint="eastAsia"/>
                <w:noProof/>
              </w:rPr>
              <w:t>（22）《神圣家族》；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14:paraId="105A0131" w14:textId="3E575836" w:rsidR="006532E7" w:rsidRDefault="006532E7">
          <w:pPr>
            <w:pStyle w:val="TOC4"/>
            <w:tabs>
              <w:tab w:val="right" w:leader="dot" w:pos="6374"/>
            </w:tabs>
            <w:rPr>
              <w:rFonts w:hint="eastAsia"/>
              <w:noProof/>
              <w:sz w:val="22"/>
              <w:szCs w:val="24"/>
              <w14:ligatures w14:val="standardContextual"/>
            </w:rPr>
          </w:pPr>
          <w:hyperlink w:anchor="_Toc182735561" w:history="1">
            <w:r w:rsidRPr="00885A1F">
              <w:rPr>
                <w:rStyle w:val="ac"/>
                <w:rFonts w:hint="eastAsia"/>
                <w:noProof/>
              </w:rPr>
              <w:t>（23）《共产主义原理》；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14:paraId="67EC8186" w14:textId="45FD5B4D" w:rsidR="006532E7" w:rsidRDefault="006532E7">
          <w:pPr>
            <w:pStyle w:val="TOC3"/>
            <w:tabs>
              <w:tab w:val="right" w:leader="dot" w:pos="6374"/>
            </w:tabs>
            <w:rPr>
              <w:rFonts w:hint="eastAsia"/>
              <w:noProof/>
              <w:sz w:val="22"/>
              <w:szCs w:val="24"/>
              <w14:ligatures w14:val="standardContextual"/>
            </w:rPr>
          </w:pPr>
          <w:hyperlink w:anchor="_Toc182735562" w:history="1">
            <w:r w:rsidRPr="00885A1F">
              <w:rPr>
                <w:rStyle w:val="ac"/>
                <w:rFonts w:hint="eastAsia"/>
                <w:noProof/>
              </w:rPr>
              <w:t>（二）小节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176</w:t>
            </w:r>
            <w:r>
              <w:rPr>
                <w:rFonts w:hint="eastAsia"/>
                <w:noProof/>
                <w:webHidden/>
              </w:rPr>
              <w:fldChar w:fldCharType="end"/>
            </w:r>
          </w:hyperlink>
        </w:p>
        <w:p w14:paraId="7731F1E1" w14:textId="24C8C7F6" w:rsidR="006532E7" w:rsidRDefault="006532E7">
          <w:pPr>
            <w:pStyle w:val="TOC2"/>
            <w:tabs>
              <w:tab w:val="right" w:leader="dot" w:pos="6374"/>
            </w:tabs>
            <w:rPr>
              <w:rFonts w:hint="eastAsia"/>
              <w:noProof/>
              <w:sz w:val="22"/>
              <w:szCs w:val="24"/>
              <w14:ligatures w14:val="standardContextual"/>
            </w:rPr>
          </w:pPr>
          <w:hyperlink w:anchor="_Toc182735563" w:history="1">
            <w:r w:rsidRPr="00885A1F">
              <w:rPr>
                <w:rStyle w:val="ac"/>
                <w:rFonts w:hint="eastAsia"/>
                <w:noProof/>
              </w:rPr>
              <w:t>第4节 列宁著作单行本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52193CC6" w14:textId="28BE2D0B" w:rsidR="006532E7" w:rsidRDefault="006532E7">
          <w:pPr>
            <w:pStyle w:val="TOC3"/>
            <w:tabs>
              <w:tab w:val="right" w:leader="dot" w:pos="6374"/>
            </w:tabs>
            <w:rPr>
              <w:rFonts w:hint="eastAsia"/>
              <w:noProof/>
              <w:sz w:val="22"/>
              <w:szCs w:val="24"/>
              <w14:ligatures w14:val="standardContextual"/>
            </w:rPr>
          </w:pPr>
          <w:hyperlink w:anchor="_Toc182735564" w:history="1">
            <w:r w:rsidRPr="00885A1F">
              <w:rPr>
                <w:rStyle w:val="ac"/>
                <w:rFonts w:hint="eastAsia"/>
                <w:noProof/>
              </w:rPr>
              <w:t>（一）书单列表和内容简介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2D3D5178" w14:textId="4DDB798A" w:rsidR="006532E7" w:rsidRDefault="006532E7">
          <w:pPr>
            <w:pStyle w:val="TOC4"/>
            <w:tabs>
              <w:tab w:val="right" w:leader="dot" w:pos="6374"/>
            </w:tabs>
            <w:rPr>
              <w:rFonts w:hint="eastAsia"/>
              <w:noProof/>
              <w:sz w:val="22"/>
              <w:szCs w:val="24"/>
              <w14:ligatures w14:val="standardContextual"/>
            </w:rPr>
          </w:pPr>
          <w:hyperlink w:anchor="_Toc182735565" w:history="1">
            <w:r w:rsidRPr="00885A1F">
              <w:rPr>
                <w:rStyle w:val="ac"/>
                <w:rFonts w:hint="eastAsia"/>
                <w:noProof/>
              </w:rPr>
              <w:t>（1）帝国主义理论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178</w:t>
            </w:r>
            <w:r>
              <w:rPr>
                <w:rFonts w:hint="eastAsia"/>
                <w:noProof/>
                <w:webHidden/>
              </w:rPr>
              <w:fldChar w:fldCharType="end"/>
            </w:r>
          </w:hyperlink>
        </w:p>
        <w:p w14:paraId="246B44C2" w14:textId="5D75EDAF" w:rsidR="006532E7" w:rsidRDefault="006532E7">
          <w:pPr>
            <w:pStyle w:val="TOC4"/>
            <w:tabs>
              <w:tab w:val="right" w:leader="dot" w:pos="6374"/>
            </w:tabs>
            <w:rPr>
              <w:rFonts w:hint="eastAsia"/>
              <w:noProof/>
              <w:sz w:val="22"/>
              <w:szCs w:val="24"/>
              <w14:ligatures w14:val="standardContextual"/>
            </w:rPr>
          </w:pPr>
          <w:hyperlink w:anchor="_Toc182735566" w:history="1">
            <w:r w:rsidRPr="00885A1F">
              <w:rPr>
                <w:rStyle w:val="ac"/>
                <w:rFonts w:hint="eastAsia"/>
                <w:noProof/>
              </w:rPr>
              <w:t>（2）无产阶级先锋队理论（无产阶级政党理论）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179</w:t>
            </w:r>
            <w:r>
              <w:rPr>
                <w:rFonts w:hint="eastAsia"/>
                <w:noProof/>
                <w:webHidden/>
              </w:rPr>
              <w:fldChar w:fldCharType="end"/>
            </w:r>
          </w:hyperlink>
        </w:p>
        <w:p w14:paraId="423989FD" w14:textId="6DC5EE0F" w:rsidR="006532E7" w:rsidRDefault="006532E7">
          <w:pPr>
            <w:pStyle w:val="TOC3"/>
            <w:tabs>
              <w:tab w:val="right" w:leader="dot" w:pos="6374"/>
            </w:tabs>
            <w:rPr>
              <w:rFonts w:hint="eastAsia"/>
              <w:noProof/>
              <w:sz w:val="22"/>
              <w:szCs w:val="24"/>
              <w14:ligatures w14:val="standardContextual"/>
            </w:rPr>
          </w:pPr>
          <w:hyperlink w:anchor="_Toc182735567" w:history="1">
            <w:r w:rsidRPr="00885A1F">
              <w:rPr>
                <w:rStyle w:val="ac"/>
                <w:rFonts w:hint="eastAsia"/>
                <w:noProof/>
              </w:rPr>
              <w:t>（二）无产阶级专政与国家学说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182</w:t>
            </w:r>
            <w:r>
              <w:rPr>
                <w:rFonts w:hint="eastAsia"/>
                <w:noProof/>
                <w:webHidden/>
              </w:rPr>
              <w:fldChar w:fldCharType="end"/>
            </w:r>
          </w:hyperlink>
        </w:p>
        <w:p w14:paraId="346F7BA3" w14:textId="0AD6EA93" w:rsidR="006532E7" w:rsidRDefault="006532E7">
          <w:pPr>
            <w:pStyle w:val="TOC4"/>
            <w:tabs>
              <w:tab w:val="right" w:leader="dot" w:pos="6374"/>
            </w:tabs>
            <w:rPr>
              <w:rFonts w:hint="eastAsia"/>
              <w:noProof/>
              <w:sz w:val="22"/>
              <w:szCs w:val="24"/>
              <w14:ligatures w14:val="standardContextual"/>
            </w:rPr>
          </w:pPr>
          <w:hyperlink w:anchor="_Toc182735568" w:history="1">
            <w:r w:rsidRPr="00885A1F">
              <w:rPr>
                <w:rStyle w:val="ac"/>
                <w:rFonts w:hint="eastAsia"/>
                <w:noProof/>
              </w:rPr>
              <w:t>（4）哲学著作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182</w:t>
            </w:r>
            <w:r>
              <w:rPr>
                <w:rFonts w:hint="eastAsia"/>
                <w:noProof/>
                <w:webHidden/>
              </w:rPr>
              <w:fldChar w:fldCharType="end"/>
            </w:r>
          </w:hyperlink>
        </w:p>
        <w:p w14:paraId="33E6F60E" w14:textId="60A7173F" w:rsidR="006532E7" w:rsidRDefault="006532E7">
          <w:pPr>
            <w:pStyle w:val="TOC3"/>
            <w:tabs>
              <w:tab w:val="right" w:leader="dot" w:pos="6374"/>
            </w:tabs>
            <w:rPr>
              <w:rFonts w:hint="eastAsia"/>
              <w:noProof/>
              <w:sz w:val="22"/>
              <w:szCs w:val="24"/>
              <w14:ligatures w14:val="standardContextual"/>
            </w:rPr>
          </w:pPr>
          <w:hyperlink w:anchor="_Toc182735569" w:history="1">
            <w:r w:rsidRPr="00885A1F">
              <w:rPr>
                <w:rStyle w:val="ac"/>
                <w:rFonts w:hint="eastAsia"/>
                <w:noProof/>
              </w:rPr>
              <w:t>（三）小节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184</w:t>
            </w:r>
            <w:r>
              <w:rPr>
                <w:rFonts w:hint="eastAsia"/>
                <w:noProof/>
                <w:webHidden/>
              </w:rPr>
              <w:fldChar w:fldCharType="end"/>
            </w:r>
          </w:hyperlink>
        </w:p>
        <w:p w14:paraId="3E7A48C2" w14:textId="248D735A" w:rsidR="006532E7" w:rsidRDefault="006532E7">
          <w:pPr>
            <w:pStyle w:val="TOC2"/>
            <w:tabs>
              <w:tab w:val="right" w:leader="dot" w:pos="6374"/>
            </w:tabs>
            <w:rPr>
              <w:rFonts w:hint="eastAsia"/>
              <w:noProof/>
              <w:sz w:val="22"/>
              <w:szCs w:val="24"/>
              <w14:ligatures w14:val="standardContextual"/>
            </w:rPr>
          </w:pPr>
          <w:hyperlink w:anchor="_Toc182735570" w:history="1">
            <w:r w:rsidRPr="00885A1F">
              <w:rPr>
                <w:rStyle w:val="ac"/>
                <w:rFonts w:hint="eastAsia"/>
                <w:noProof/>
              </w:rPr>
              <w:t>第5节 斯大林著作单行本和选集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744613DD" w14:textId="667FF07D" w:rsidR="006532E7" w:rsidRDefault="006532E7">
          <w:pPr>
            <w:pStyle w:val="TOC3"/>
            <w:tabs>
              <w:tab w:val="right" w:leader="dot" w:pos="6374"/>
            </w:tabs>
            <w:rPr>
              <w:rFonts w:hint="eastAsia"/>
              <w:noProof/>
              <w:sz w:val="22"/>
              <w:szCs w:val="24"/>
              <w14:ligatures w14:val="standardContextual"/>
            </w:rPr>
          </w:pPr>
          <w:hyperlink w:anchor="_Toc182735571" w:history="1">
            <w:r w:rsidRPr="00885A1F">
              <w:rPr>
                <w:rStyle w:val="ac"/>
                <w:rFonts w:hint="eastAsia"/>
                <w:noProof/>
              </w:rPr>
              <w:t>（一）书单列表和内容简介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3F74F9E0" w14:textId="39A5F565" w:rsidR="006532E7" w:rsidRDefault="006532E7">
          <w:pPr>
            <w:pStyle w:val="TOC4"/>
            <w:tabs>
              <w:tab w:val="right" w:leader="dot" w:pos="6374"/>
            </w:tabs>
            <w:rPr>
              <w:rFonts w:hint="eastAsia"/>
              <w:noProof/>
              <w:sz w:val="22"/>
              <w:szCs w:val="24"/>
              <w14:ligatures w14:val="standardContextual"/>
            </w:rPr>
          </w:pPr>
          <w:hyperlink w:anchor="_Toc182735572" w:history="1">
            <w:r w:rsidRPr="00885A1F">
              <w:rPr>
                <w:rStyle w:val="ac"/>
                <w:rFonts w:hint="eastAsia"/>
                <w:noProof/>
              </w:rPr>
              <w:t>（1）《联共(布)党史简明教程》；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05A2D222" w14:textId="47508DF1" w:rsidR="006532E7" w:rsidRDefault="006532E7">
          <w:pPr>
            <w:pStyle w:val="TOC4"/>
            <w:tabs>
              <w:tab w:val="right" w:leader="dot" w:pos="6374"/>
            </w:tabs>
            <w:rPr>
              <w:rFonts w:hint="eastAsia"/>
              <w:noProof/>
              <w:sz w:val="22"/>
              <w:szCs w:val="24"/>
              <w14:ligatures w14:val="standardContextual"/>
            </w:rPr>
          </w:pPr>
          <w:hyperlink w:anchor="_Toc182735573" w:history="1">
            <w:r w:rsidRPr="00885A1F">
              <w:rPr>
                <w:rStyle w:val="ac"/>
                <w:rFonts w:hint="eastAsia"/>
                <w:noProof/>
              </w:rPr>
              <w:t>（2）《论列宁主义基础》；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526407F7" w14:textId="289328D2" w:rsidR="006532E7" w:rsidRDefault="006532E7">
          <w:pPr>
            <w:pStyle w:val="TOC4"/>
            <w:tabs>
              <w:tab w:val="right" w:leader="dot" w:pos="6374"/>
            </w:tabs>
            <w:rPr>
              <w:rFonts w:hint="eastAsia"/>
              <w:noProof/>
              <w:sz w:val="22"/>
              <w:szCs w:val="24"/>
              <w14:ligatures w14:val="standardContextual"/>
            </w:rPr>
          </w:pPr>
          <w:hyperlink w:anchor="_Toc182735574" w:history="1">
            <w:r w:rsidRPr="00885A1F">
              <w:rPr>
                <w:rStyle w:val="ac"/>
                <w:rFonts w:hint="eastAsia"/>
                <w:noProof/>
              </w:rPr>
              <w:t>（3）《列宁主义问题》；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187</w:t>
            </w:r>
            <w:r>
              <w:rPr>
                <w:rFonts w:hint="eastAsia"/>
                <w:noProof/>
                <w:webHidden/>
              </w:rPr>
              <w:fldChar w:fldCharType="end"/>
            </w:r>
          </w:hyperlink>
        </w:p>
        <w:p w14:paraId="62926F9C" w14:textId="285C3F59" w:rsidR="006532E7" w:rsidRDefault="006532E7">
          <w:pPr>
            <w:pStyle w:val="TOC4"/>
            <w:tabs>
              <w:tab w:val="right" w:leader="dot" w:pos="6374"/>
            </w:tabs>
            <w:rPr>
              <w:rFonts w:hint="eastAsia"/>
              <w:noProof/>
              <w:sz w:val="22"/>
              <w:szCs w:val="24"/>
              <w14:ligatures w14:val="standardContextual"/>
            </w:rPr>
          </w:pPr>
          <w:hyperlink w:anchor="_Toc182735575" w:history="1">
            <w:r w:rsidRPr="00885A1F">
              <w:rPr>
                <w:rStyle w:val="ac"/>
                <w:rFonts w:hint="eastAsia"/>
                <w:noProof/>
              </w:rPr>
              <w:t>（4）《斯大林选集》；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187</w:t>
            </w:r>
            <w:r>
              <w:rPr>
                <w:rFonts w:hint="eastAsia"/>
                <w:noProof/>
                <w:webHidden/>
              </w:rPr>
              <w:fldChar w:fldCharType="end"/>
            </w:r>
          </w:hyperlink>
        </w:p>
        <w:p w14:paraId="26D0AE8E" w14:textId="0E3D7142" w:rsidR="006532E7" w:rsidRDefault="006532E7">
          <w:pPr>
            <w:pStyle w:val="TOC3"/>
            <w:tabs>
              <w:tab w:val="right" w:leader="dot" w:pos="6374"/>
            </w:tabs>
            <w:rPr>
              <w:rFonts w:hint="eastAsia"/>
              <w:noProof/>
              <w:sz w:val="22"/>
              <w:szCs w:val="24"/>
              <w14:ligatures w14:val="standardContextual"/>
            </w:rPr>
          </w:pPr>
          <w:hyperlink w:anchor="_Toc182735576" w:history="1">
            <w:r w:rsidRPr="00885A1F">
              <w:rPr>
                <w:rStyle w:val="ac"/>
                <w:rFonts w:hint="eastAsia"/>
                <w:noProof/>
              </w:rPr>
              <w:t>（二）关于“诸夏怀斯社”编辑的斯大林著作的问题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188</w:t>
            </w:r>
            <w:r>
              <w:rPr>
                <w:rFonts w:hint="eastAsia"/>
                <w:noProof/>
                <w:webHidden/>
              </w:rPr>
              <w:fldChar w:fldCharType="end"/>
            </w:r>
          </w:hyperlink>
        </w:p>
        <w:p w14:paraId="2EC5533B" w14:textId="786F511F" w:rsidR="006532E7" w:rsidRDefault="006532E7">
          <w:pPr>
            <w:pStyle w:val="TOC3"/>
            <w:tabs>
              <w:tab w:val="right" w:leader="dot" w:pos="6374"/>
            </w:tabs>
            <w:rPr>
              <w:rFonts w:hint="eastAsia"/>
              <w:noProof/>
              <w:sz w:val="22"/>
              <w:szCs w:val="24"/>
              <w14:ligatures w14:val="standardContextual"/>
            </w:rPr>
          </w:pPr>
          <w:hyperlink w:anchor="_Toc182735577" w:history="1">
            <w:r w:rsidRPr="00885A1F">
              <w:rPr>
                <w:rStyle w:val="ac"/>
                <w:rFonts w:hint="eastAsia"/>
                <w:noProof/>
              </w:rPr>
              <w:t>（三）小节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189</w:t>
            </w:r>
            <w:r>
              <w:rPr>
                <w:rFonts w:hint="eastAsia"/>
                <w:noProof/>
                <w:webHidden/>
              </w:rPr>
              <w:fldChar w:fldCharType="end"/>
            </w:r>
          </w:hyperlink>
        </w:p>
        <w:p w14:paraId="6316C983" w14:textId="3E94AFFB" w:rsidR="006532E7" w:rsidRDefault="006532E7">
          <w:pPr>
            <w:pStyle w:val="TOC2"/>
            <w:tabs>
              <w:tab w:val="right" w:leader="dot" w:pos="6374"/>
            </w:tabs>
            <w:rPr>
              <w:rFonts w:hint="eastAsia"/>
              <w:noProof/>
              <w:sz w:val="22"/>
              <w:szCs w:val="24"/>
              <w14:ligatures w14:val="standardContextual"/>
            </w:rPr>
          </w:pPr>
          <w:hyperlink w:anchor="_Toc182735578" w:history="1">
            <w:r w:rsidRPr="00885A1F">
              <w:rPr>
                <w:rStyle w:val="ac"/>
                <w:rFonts w:hint="eastAsia"/>
                <w:noProof/>
              </w:rPr>
              <w:t>第6节 毛泽东著作单行本和选集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7C3D8093" w14:textId="0890E09D" w:rsidR="006532E7" w:rsidRDefault="006532E7">
          <w:pPr>
            <w:pStyle w:val="TOC3"/>
            <w:tabs>
              <w:tab w:val="right" w:leader="dot" w:pos="6374"/>
            </w:tabs>
            <w:rPr>
              <w:rFonts w:hint="eastAsia"/>
              <w:noProof/>
              <w:sz w:val="22"/>
              <w:szCs w:val="24"/>
              <w14:ligatures w14:val="standardContextual"/>
            </w:rPr>
          </w:pPr>
          <w:hyperlink w:anchor="_Toc182735579" w:history="1">
            <w:r w:rsidRPr="00885A1F">
              <w:rPr>
                <w:rStyle w:val="ac"/>
                <w:rFonts w:hint="eastAsia"/>
                <w:noProof/>
              </w:rPr>
              <w:t>（一）新民主主义革命时期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5E7A8D5F" w14:textId="150A94BB" w:rsidR="006532E7" w:rsidRDefault="006532E7">
          <w:pPr>
            <w:pStyle w:val="TOC4"/>
            <w:tabs>
              <w:tab w:val="right" w:leader="dot" w:pos="6374"/>
            </w:tabs>
            <w:rPr>
              <w:rFonts w:hint="eastAsia"/>
              <w:noProof/>
              <w:sz w:val="22"/>
              <w:szCs w:val="24"/>
              <w14:ligatures w14:val="standardContextual"/>
            </w:rPr>
          </w:pPr>
          <w:hyperlink w:anchor="_Toc182735580" w:history="1">
            <w:r w:rsidRPr="00885A1F">
              <w:rPr>
                <w:rStyle w:val="ac"/>
                <w:rFonts w:hint="eastAsia"/>
                <w:noProof/>
              </w:rPr>
              <w:t>（1）《毛泽东选集》（第一至四卷）；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1E8E6D06" w14:textId="0D0E3449" w:rsidR="006532E7" w:rsidRDefault="006532E7">
          <w:pPr>
            <w:pStyle w:val="TOC4"/>
            <w:tabs>
              <w:tab w:val="right" w:leader="dot" w:pos="6374"/>
            </w:tabs>
            <w:rPr>
              <w:rFonts w:hint="eastAsia"/>
              <w:noProof/>
              <w:sz w:val="22"/>
              <w:szCs w:val="24"/>
              <w14:ligatures w14:val="standardContextual"/>
            </w:rPr>
          </w:pPr>
          <w:hyperlink w:anchor="_Toc182735581" w:history="1">
            <w:r w:rsidRPr="00885A1F">
              <w:rPr>
                <w:rStyle w:val="ac"/>
                <w:rFonts w:hint="eastAsia"/>
                <w:noProof/>
              </w:rPr>
              <w:t>（2）《寻乌调查》；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191</w:t>
            </w:r>
            <w:r>
              <w:rPr>
                <w:rFonts w:hint="eastAsia"/>
                <w:noProof/>
                <w:webHidden/>
              </w:rPr>
              <w:fldChar w:fldCharType="end"/>
            </w:r>
          </w:hyperlink>
        </w:p>
        <w:p w14:paraId="58F94E27" w14:textId="197A78D0" w:rsidR="006532E7" w:rsidRDefault="006532E7">
          <w:pPr>
            <w:pStyle w:val="TOC4"/>
            <w:tabs>
              <w:tab w:val="right" w:leader="dot" w:pos="6374"/>
            </w:tabs>
            <w:rPr>
              <w:rFonts w:hint="eastAsia"/>
              <w:noProof/>
              <w:sz w:val="22"/>
              <w:szCs w:val="24"/>
              <w14:ligatures w14:val="standardContextual"/>
            </w:rPr>
          </w:pPr>
          <w:hyperlink w:anchor="_Toc182735582" w:history="1">
            <w:r w:rsidRPr="00885A1F">
              <w:rPr>
                <w:rStyle w:val="ac"/>
                <w:rFonts w:hint="eastAsia"/>
                <w:noProof/>
              </w:rPr>
              <w:t>（3）《辩证法唯物论讲授提纲》；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192</w:t>
            </w:r>
            <w:r>
              <w:rPr>
                <w:rFonts w:hint="eastAsia"/>
                <w:noProof/>
                <w:webHidden/>
              </w:rPr>
              <w:fldChar w:fldCharType="end"/>
            </w:r>
          </w:hyperlink>
        </w:p>
        <w:p w14:paraId="6F38193D" w14:textId="5D761B2C" w:rsidR="006532E7" w:rsidRDefault="006532E7">
          <w:pPr>
            <w:pStyle w:val="TOC3"/>
            <w:tabs>
              <w:tab w:val="right" w:leader="dot" w:pos="6374"/>
            </w:tabs>
            <w:rPr>
              <w:rFonts w:hint="eastAsia"/>
              <w:noProof/>
              <w:sz w:val="22"/>
              <w:szCs w:val="24"/>
              <w14:ligatures w14:val="standardContextual"/>
            </w:rPr>
          </w:pPr>
          <w:hyperlink w:anchor="_Toc182735583" w:history="1">
            <w:r w:rsidRPr="00885A1F">
              <w:rPr>
                <w:rStyle w:val="ac"/>
                <w:rFonts w:hint="eastAsia"/>
                <w:noProof/>
              </w:rPr>
              <w:t>（二）社会主义革命时期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192</w:t>
            </w:r>
            <w:r>
              <w:rPr>
                <w:rFonts w:hint="eastAsia"/>
                <w:noProof/>
                <w:webHidden/>
              </w:rPr>
              <w:fldChar w:fldCharType="end"/>
            </w:r>
          </w:hyperlink>
        </w:p>
        <w:p w14:paraId="562D28A7" w14:textId="02878198" w:rsidR="006532E7" w:rsidRDefault="006532E7">
          <w:pPr>
            <w:pStyle w:val="TOC4"/>
            <w:tabs>
              <w:tab w:val="right" w:leader="dot" w:pos="6374"/>
            </w:tabs>
            <w:rPr>
              <w:rFonts w:hint="eastAsia"/>
              <w:noProof/>
              <w:sz w:val="22"/>
              <w:szCs w:val="24"/>
              <w14:ligatures w14:val="standardContextual"/>
            </w:rPr>
          </w:pPr>
          <w:hyperlink w:anchor="_Toc182735584" w:history="1">
            <w:r w:rsidRPr="00885A1F">
              <w:rPr>
                <w:rStyle w:val="ac"/>
                <w:rFonts w:hint="eastAsia"/>
                <w:noProof/>
              </w:rPr>
              <w:t>（1）《毛泽东选集（第五卷）》；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192</w:t>
            </w:r>
            <w:r>
              <w:rPr>
                <w:rFonts w:hint="eastAsia"/>
                <w:noProof/>
                <w:webHidden/>
              </w:rPr>
              <w:fldChar w:fldCharType="end"/>
            </w:r>
          </w:hyperlink>
        </w:p>
        <w:p w14:paraId="1D7D734D" w14:textId="746B13BC" w:rsidR="006532E7" w:rsidRDefault="006532E7">
          <w:pPr>
            <w:pStyle w:val="TOC4"/>
            <w:tabs>
              <w:tab w:val="right" w:leader="dot" w:pos="6374"/>
            </w:tabs>
            <w:rPr>
              <w:rFonts w:hint="eastAsia"/>
              <w:noProof/>
              <w:sz w:val="22"/>
              <w:szCs w:val="24"/>
              <w14:ligatures w14:val="standardContextual"/>
            </w:rPr>
          </w:pPr>
          <w:hyperlink w:anchor="_Toc182735585" w:history="1">
            <w:r w:rsidRPr="00885A1F">
              <w:rPr>
                <w:rStyle w:val="ac"/>
                <w:rFonts w:hint="eastAsia"/>
                <w:noProof/>
              </w:rPr>
              <w:t>（2）《毛主席语录》；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193</w:t>
            </w:r>
            <w:r>
              <w:rPr>
                <w:rFonts w:hint="eastAsia"/>
                <w:noProof/>
                <w:webHidden/>
              </w:rPr>
              <w:fldChar w:fldCharType="end"/>
            </w:r>
          </w:hyperlink>
        </w:p>
        <w:p w14:paraId="70BD0246" w14:textId="4D0BE3DC" w:rsidR="006532E7" w:rsidRDefault="006532E7">
          <w:pPr>
            <w:pStyle w:val="TOC4"/>
            <w:tabs>
              <w:tab w:val="right" w:leader="dot" w:pos="6374"/>
            </w:tabs>
            <w:rPr>
              <w:rFonts w:hint="eastAsia"/>
              <w:noProof/>
              <w:sz w:val="22"/>
              <w:szCs w:val="24"/>
              <w14:ligatures w14:val="standardContextual"/>
            </w:rPr>
          </w:pPr>
          <w:hyperlink w:anchor="_Toc182735586" w:history="1">
            <w:r w:rsidRPr="00885A1F">
              <w:rPr>
                <w:rStyle w:val="ac"/>
                <w:rFonts w:hint="eastAsia"/>
                <w:noProof/>
              </w:rPr>
              <w:t>（3）《毛主席论无产阶级专政下的继续革命》；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193</w:t>
            </w:r>
            <w:r>
              <w:rPr>
                <w:rFonts w:hint="eastAsia"/>
                <w:noProof/>
                <w:webHidden/>
              </w:rPr>
              <w:fldChar w:fldCharType="end"/>
            </w:r>
          </w:hyperlink>
        </w:p>
        <w:p w14:paraId="1E0D2534" w14:textId="2B656616" w:rsidR="006532E7" w:rsidRDefault="006532E7">
          <w:pPr>
            <w:pStyle w:val="TOC4"/>
            <w:tabs>
              <w:tab w:val="right" w:leader="dot" w:pos="6374"/>
            </w:tabs>
            <w:rPr>
              <w:rFonts w:hint="eastAsia"/>
              <w:noProof/>
              <w:sz w:val="22"/>
              <w:szCs w:val="24"/>
              <w14:ligatures w14:val="standardContextual"/>
            </w:rPr>
          </w:pPr>
          <w:hyperlink w:anchor="_Toc182735587" w:history="1">
            <w:r w:rsidRPr="00885A1F">
              <w:rPr>
                <w:rStyle w:val="ac"/>
                <w:rFonts w:hint="eastAsia"/>
                <w:noProof/>
              </w:rPr>
              <w:t>（4）《毛主席哲学思想摘录（历史唯物主义部分）》；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193</w:t>
            </w:r>
            <w:r>
              <w:rPr>
                <w:rFonts w:hint="eastAsia"/>
                <w:noProof/>
                <w:webHidden/>
              </w:rPr>
              <w:fldChar w:fldCharType="end"/>
            </w:r>
          </w:hyperlink>
        </w:p>
        <w:p w14:paraId="7958F369" w14:textId="60803A8E" w:rsidR="006532E7" w:rsidRDefault="006532E7">
          <w:pPr>
            <w:pStyle w:val="TOC4"/>
            <w:tabs>
              <w:tab w:val="right" w:leader="dot" w:pos="6374"/>
            </w:tabs>
            <w:rPr>
              <w:rFonts w:hint="eastAsia"/>
              <w:noProof/>
              <w:sz w:val="22"/>
              <w:szCs w:val="24"/>
              <w14:ligatures w14:val="standardContextual"/>
            </w:rPr>
          </w:pPr>
          <w:hyperlink w:anchor="_Toc182735588" w:history="1">
            <w:r w:rsidRPr="00885A1F">
              <w:rPr>
                <w:rStyle w:val="ac"/>
                <w:rFonts w:hint="eastAsia"/>
                <w:noProof/>
              </w:rPr>
              <w:t>（5）《毛主席哲学思想摘录（辩证唯物主义部分）》；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194</w:t>
            </w:r>
            <w:r>
              <w:rPr>
                <w:rFonts w:hint="eastAsia"/>
                <w:noProof/>
                <w:webHidden/>
              </w:rPr>
              <w:fldChar w:fldCharType="end"/>
            </w:r>
          </w:hyperlink>
        </w:p>
        <w:p w14:paraId="647EF3D6" w14:textId="1F7CC4A4" w:rsidR="006532E7" w:rsidRDefault="006532E7">
          <w:pPr>
            <w:pStyle w:val="TOC4"/>
            <w:tabs>
              <w:tab w:val="right" w:leader="dot" w:pos="6374"/>
            </w:tabs>
            <w:rPr>
              <w:rFonts w:hint="eastAsia"/>
              <w:noProof/>
              <w:sz w:val="22"/>
              <w:szCs w:val="24"/>
              <w14:ligatures w14:val="standardContextual"/>
            </w:rPr>
          </w:pPr>
          <w:hyperlink w:anchor="_Toc182735589" w:history="1">
            <w:r w:rsidRPr="00885A1F">
              <w:rPr>
                <w:rStyle w:val="ac"/>
                <w:rFonts w:hint="eastAsia"/>
                <w:noProof/>
              </w:rPr>
              <w:t>（6）《毛泽东著作专题摘编》；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194</w:t>
            </w:r>
            <w:r>
              <w:rPr>
                <w:rFonts w:hint="eastAsia"/>
                <w:noProof/>
                <w:webHidden/>
              </w:rPr>
              <w:fldChar w:fldCharType="end"/>
            </w:r>
          </w:hyperlink>
        </w:p>
        <w:p w14:paraId="755D39C5" w14:textId="7B7AAAB0" w:rsidR="006532E7" w:rsidRDefault="006532E7">
          <w:pPr>
            <w:pStyle w:val="TOC3"/>
            <w:tabs>
              <w:tab w:val="right" w:leader="dot" w:pos="6374"/>
            </w:tabs>
            <w:rPr>
              <w:rFonts w:hint="eastAsia"/>
              <w:noProof/>
              <w:sz w:val="22"/>
              <w:szCs w:val="24"/>
              <w14:ligatures w14:val="standardContextual"/>
            </w:rPr>
          </w:pPr>
          <w:hyperlink w:anchor="_Toc182735590" w:history="1">
            <w:r w:rsidRPr="00885A1F">
              <w:rPr>
                <w:rStyle w:val="ac"/>
                <w:rFonts w:hint="eastAsia"/>
                <w:noProof/>
              </w:rPr>
              <w:t>（三）关于民间版毛泽东选集、全集的问题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195</w:t>
            </w:r>
            <w:r>
              <w:rPr>
                <w:rFonts w:hint="eastAsia"/>
                <w:noProof/>
                <w:webHidden/>
              </w:rPr>
              <w:fldChar w:fldCharType="end"/>
            </w:r>
          </w:hyperlink>
        </w:p>
        <w:p w14:paraId="147E4363" w14:textId="0D404B26" w:rsidR="006532E7" w:rsidRDefault="006532E7">
          <w:pPr>
            <w:pStyle w:val="TOC4"/>
            <w:tabs>
              <w:tab w:val="right" w:leader="dot" w:pos="6374"/>
            </w:tabs>
            <w:rPr>
              <w:rFonts w:hint="eastAsia"/>
              <w:noProof/>
              <w:sz w:val="22"/>
              <w:szCs w:val="24"/>
              <w14:ligatures w14:val="standardContextual"/>
            </w:rPr>
          </w:pPr>
          <w:hyperlink w:anchor="_Toc182735591" w:history="1">
            <w:r w:rsidRPr="00885A1F">
              <w:rPr>
                <w:rStyle w:val="ac"/>
                <w:rFonts w:hint="eastAsia"/>
                <w:noProof/>
              </w:rPr>
              <w:t>（1）民间版《毛泽东选集》第六、七卷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195</w:t>
            </w:r>
            <w:r>
              <w:rPr>
                <w:rFonts w:hint="eastAsia"/>
                <w:noProof/>
                <w:webHidden/>
              </w:rPr>
              <w:fldChar w:fldCharType="end"/>
            </w:r>
          </w:hyperlink>
        </w:p>
        <w:p w14:paraId="4AEBFA84" w14:textId="7EC1B86D" w:rsidR="006532E7" w:rsidRDefault="006532E7">
          <w:pPr>
            <w:pStyle w:val="TOC4"/>
            <w:tabs>
              <w:tab w:val="right" w:leader="dot" w:pos="6374"/>
            </w:tabs>
            <w:rPr>
              <w:rFonts w:hint="eastAsia"/>
              <w:noProof/>
              <w:sz w:val="22"/>
              <w:szCs w:val="24"/>
              <w14:ligatures w14:val="standardContextual"/>
            </w:rPr>
          </w:pPr>
          <w:hyperlink w:anchor="_Toc182735592" w:history="1">
            <w:r w:rsidRPr="00885A1F">
              <w:rPr>
                <w:rStyle w:val="ac"/>
                <w:rFonts w:hint="eastAsia"/>
                <w:noProof/>
              </w:rPr>
              <w:t>（2）《毛泽东思想万岁》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196</w:t>
            </w:r>
            <w:r>
              <w:rPr>
                <w:rFonts w:hint="eastAsia"/>
                <w:noProof/>
                <w:webHidden/>
              </w:rPr>
              <w:fldChar w:fldCharType="end"/>
            </w:r>
          </w:hyperlink>
        </w:p>
        <w:p w14:paraId="59F673B7" w14:textId="46B3BBB4" w:rsidR="006532E7" w:rsidRDefault="006532E7">
          <w:pPr>
            <w:pStyle w:val="TOC4"/>
            <w:tabs>
              <w:tab w:val="right" w:leader="dot" w:pos="6374"/>
            </w:tabs>
            <w:rPr>
              <w:rFonts w:hint="eastAsia"/>
              <w:noProof/>
              <w:sz w:val="22"/>
              <w:szCs w:val="24"/>
              <w14:ligatures w14:val="standardContextual"/>
            </w:rPr>
          </w:pPr>
          <w:hyperlink w:anchor="_Toc182735593" w:history="1">
            <w:r w:rsidRPr="00885A1F">
              <w:rPr>
                <w:rStyle w:val="ac"/>
                <w:rFonts w:hint="eastAsia"/>
                <w:noProof/>
              </w:rPr>
              <w:t>（3）香港出版的52册毛泽东全集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197</w:t>
            </w:r>
            <w:r>
              <w:rPr>
                <w:rFonts w:hint="eastAsia"/>
                <w:noProof/>
                <w:webHidden/>
              </w:rPr>
              <w:fldChar w:fldCharType="end"/>
            </w:r>
          </w:hyperlink>
        </w:p>
        <w:p w14:paraId="5EC2248C" w14:textId="45E8BF29" w:rsidR="006532E7" w:rsidRDefault="006532E7">
          <w:pPr>
            <w:pStyle w:val="TOC3"/>
            <w:tabs>
              <w:tab w:val="right" w:leader="dot" w:pos="6374"/>
            </w:tabs>
            <w:rPr>
              <w:rFonts w:hint="eastAsia"/>
              <w:noProof/>
              <w:sz w:val="22"/>
              <w:szCs w:val="24"/>
              <w14:ligatures w14:val="standardContextual"/>
            </w:rPr>
          </w:pPr>
          <w:hyperlink w:anchor="_Toc182735594" w:history="1">
            <w:r w:rsidRPr="00885A1F">
              <w:rPr>
                <w:rStyle w:val="ac"/>
                <w:rFonts w:hint="eastAsia"/>
                <w:noProof/>
              </w:rPr>
              <w:t>（四）小节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197</w:t>
            </w:r>
            <w:r>
              <w:rPr>
                <w:rFonts w:hint="eastAsia"/>
                <w:noProof/>
                <w:webHidden/>
              </w:rPr>
              <w:fldChar w:fldCharType="end"/>
            </w:r>
          </w:hyperlink>
        </w:p>
        <w:p w14:paraId="5900EC5E" w14:textId="000E3747" w:rsidR="006532E7" w:rsidRDefault="006532E7">
          <w:pPr>
            <w:pStyle w:val="TOC1"/>
            <w:tabs>
              <w:tab w:val="right" w:leader="dot" w:pos="6374"/>
            </w:tabs>
            <w:rPr>
              <w:rFonts w:hint="eastAsia"/>
              <w:noProof/>
              <w:sz w:val="22"/>
              <w:szCs w:val="24"/>
              <w14:ligatures w14:val="standardContextual"/>
            </w:rPr>
          </w:pPr>
          <w:hyperlink w:anchor="_Toc182735595" w:history="1">
            <w:r w:rsidRPr="00885A1F">
              <w:rPr>
                <w:rStyle w:val="ac"/>
                <w:rFonts w:hint="eastAsia"/>
                <w:noProof/>
              </w:rPr>
              <w:t>第五章 左派常见问题和基本常识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200</w:t>
            </w:r>
            <w:r>
              <w:rPr>
                <w:rFonts w:hint="eastAsia"/>
                <w:noProof/>
                <w:webHidden/>
              </w:rPr>
              <w:fldChar w:fldCharType="end"/>
            </w:r>
          </w:hyperlink>
        </w:p>
        <w:p w14:paraId="1378C65E" w14:textId="3A693FA0" w:rsidR="006532E7" w:rsidRDefault="006532E7">
          <w:pPr>
            <w:pStyle w:val="TOC2"/>
            <w:tabs>
              <w:tab w:val="right" w:leader="dot" w:pos="6374"/>
            </w:tabs>
            <w:rPr>
              <w:rFonts w:hint="eastAsia"/>
              <w:noProof/>
              <w:sz w:val="22"/>
              <w:szCs w:val="24"/>
              <w14:ligatures w14:val="standardContextual"/>
            </w:rPr>
          </w:pPr>
          <w:hyperlink w:anchor="_Toc182735596" w:history="1">
            <w:r w:rsidRPr="00885A1F">
              <w:rPr>
                <w:rStyle w:val="ac"/>
                <w:rFonts w:hint="eastAsia"/>
                <w:noProof/>
              </w:rPr>
              <w:t>第1节 关于左和右的一些基本常识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200</w:t>
            </w:r>
            <w:r>
              <w:rPr>
                <w:rFonts w:hint="eastAsia"/>
                <w:noProof/>
                <w:webHidden/>
              </w:rPr>
              <w:fldChar w:fldCharType="end"/>
            </w:r>
          </w:hyperlink>
        </w:p>
        <w:p w14:paraId="1B5EAD10" w14:textId="252DD133" w:rsidR="006532E7" w:rsidRDefault="006532E7">
          <w:pPr>
            <w:pStyle w:val="TOC3"/>
            <w:tabs>
              <w:tab w:val="right" w:leader="dot" w:pos="6374"/>
            </w:tabs>
            <w:rPr>
              <w:rFonts w:hint="eastAsia"/>
              <w:noProof/>
              <w:sz w:val="22"/>
              <w:szCs w:val="24"/>
              <w14:ligatures w14:val="standardContextual"/>
            </w:rPr>
          </w:pPr>
          <w:hyperlink w:anchor="_Toc182735597" w:history="1">
            <w:r w:rsidRPr="00885A1F">
              <w:rPr>
                <w:rStyle w:val="ac"/>
                <w:rFonts w:hint="eastAsia"/>
                <w:noProof/>
              </w:rPr>
              <w:t>（一）什么是左派，什么是右派？左右划分的起源。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200</w:t>
            </w:r>
            <w:r>
              <w:rPr>
                <w:rFonts w:hint="eastAsia"/>
                <w:noProof/>
                <w:webHidden/>
              </w:rPr>
              <w:fldChar w:fldCharType="end"/>
            </w:r>
          </w:hyperlink>
        </w:p>
        <w:p w14:paraId="1A21F909" w14:textId="40E65269" w:rsidR="006532E7" w:rsidRDefault="006532E7">
          <w:pPr>
            <w:pStyle w:val="TOC3"/>
            <w:tabs>
              <w:tab w:val="right" w:leader="dot" w:pos="6374"/>
            </w:tabs>
            <w:rPr>
              <w:rFonts w:hint="eastAsia"/>
              <w:noProof/>
              <w:sz w:val="22"/>
              <w:szCs w:val="24"/>
              <w14:ligatures w14:val="standardContextual"/>
            </w:rPr>
          </w:pPr>
          <w:hyperlink w:anchor="_Toc182735598" w:history="1">
            <w:r w:rsidRPr="00885A1F">
              <w:rPr>
                <w:rStyle w:val="ac"/>
                <w:rFonts w:hint="eastAsia"/>
                <w:noProof/>
              </w:rPr>
              <w:t>（二）西方国家左、右划分和马克思主义者（马列毛主义者）眼中的左、右划分的区别。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201</w:t>
            </w:r>
            <w:r>
              <w:rPr>
                <w:rFonts w:hint="eastAsia"/>
                <w:noProof/>
                <w:webHidden/>
              </w:rPr>
              <w:fldChar w:fldCharType="end"/>
            </w:r>
          </w:hyperlink>
        </w:p>
        <w:p w14:paraId="245B86EB" w14:textId="74F61E70" w:rsidR="006532E7" w:rsidRDefault="006532E7">
          <w:pPr>
            <w:pStyle w:val="TOC3"/>
            <w:tabs>
              <w:tab w:val="right" w:leader="dot" w:pos="6374"/>
            </w:tabs>
            <w:rPr>
              <w:rFonts w:hint="eastAsia"/>
              <w:noProof/>
              <w:sz w:val="22"/>
              <w:szCs w:val="24"/>
              <w14:ligatures w14:val="standardContextual"/>
            </w:rPr>
          </w:pPr>
          <w:hyperlink w:anchor="_Toc182735599" w:history="1">
            <w:r w:rsidRPr="00885A1F">
              <w:rPr>
                <w:rStyle w:val="ac"/>
                <w:rFonts w:hint="eastAsia"/>
                <w:noProof/>
              </w:rPr>
              <w:t>（三）什么是极左？什么是极右？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_Toc182735599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202</w:t>
            </w:r>
            <w:r>
              <w:rPr>
                <w:rFonts w:hint="eastAsia"/>
                <w:noProof/>
                <w:webHidden/>
              </w:rPr>
              <w:fldChar w:fldCharType="end"/>
            </w:r>
          </w:hyperlink>
        </w:p>
        <w:p w14:paraId="6653A522" w14:textId="7F54F837" w:rsidR="006532E7" w:rsidRDefault="006532E7">
          <w:pPr>
            <w:pStyle w:val="TOC3"/>
            <w:tabs>
              <w:tab w:val="right" w:leader="dot" w:pos="6374"/>
            </w:tabs>
            <w:rPr>
              <w:rFonts w:hint="eastAsia"/>
              <w:noProof/>
              <w:sz w:val="22"/>
              <w:szCs w:val="24"/>
              <w14:ligatures w14:val="standardContextual"/>
            </w:rPr>
          </w:pPr>
          <w:hyperlink w:anchor="_Toc182735600" w:history="1">
            <w:r w:rsidRPr="00885A1F">
              <w:rPr>
                <w:rStyle w:val="ac"/>
                <w:rFonts w:hint="eastAsia"/>
                <w:noProof/>
              </w:rPr>
              <w:t>（四）什么是“左”倾？什么是右倾？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203</w:t>
            </w:r>
            <w:r>
              <w:rPr>
                <w:rFonts w:hint="eastAsia"/>
                <w:noProof/>
                <w:webHidden/>
              </w:rPr>
              <w:fldChar w:fldCharType="end"/>
            </w:r>
          </w:hyperlink>
        </w:p>
        <w:p w14:paraId="31F2F94C" w14:textId="56CFC60A" w:rsidR="006532E7" w:rsidRDefault="006532E7">
          <w:pPr>
            <w:pStyle w:val="TOC2"/>
            <w:tabs>
              <w:tab w:val="right" w:leader="dot" w:pos="6374"/>
            </w:tabs>
            <w:rPr>
              <w:rFonts w:hint="eastAsia"/>
              <w:noProof/>
              <w:sz w:val="22"/>
              <w:szCs w:val="24"/>
              <w14:ligatures w14:val="standardContextual"/>
            </w:rPr>
          </w:pPr>
          <w:hyperlink w:anchor="_Toc182735601" w:history="1">
            <w:r w:rsidRPr="00885A1F">
              <w:rPr>
                <w:rStyle w:val="ac"/>
                <w:rFonts w:hint="eastAsia"/>
                <w:noProof/>
              </w:rPr>
              <w:t>第2节 关于无产阶级可不可以搞多党制的问题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205</w:t>
            </w:r>
            <w:r>
              <w:rPr>
                <w:rFonts w:hint="eastAsia"/>
                <w:noProof/>
                <w:webHidden/>
              </w:rPr>
              <w:fldChar w:fldCharType="end"/>
            </w:r>
          </w:hyperlink>
        </w:p>
        <w:p w14:paraId="51529A52" w14:textId="65B2BB4F" w:rsidR="006532E7" w:rsidRDefault="006532E7">
          <w:pPr>
            <w:pStyle w:val="TOC2"/>
            <w:tabs>
              <w:tab w:val="right" w:leader="dot" w:pos="6374"/>
            </w:tabs>
            <w:rPr>
              <w:rFonts w:hint="eastAsia"/>
              <w:noProof/>
              <w:sz w:val="22"/>
              <w:szCs w:val="24"/>
              <w14:ligatures w14:val="standardContextual"/>
            </w:rPr>
          </w:pPr>
          <w:hyperlink w:anchor="_Toc182735602" w:history="1">
            <w:r w:rsidRPr="00885A1F">
              <w:rPr>
                <w:rStyle w:val="ac"/>
                <w:rFonts w:hint="eastAsia"/>
                <w:noProof/>
              </w:rPr>
              <w:t>第3节 关于托洛茨基主义的基本常识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207</w:t>
            </w:r>
            <w:r>
              <w:rPr>
                <w:rFonts w:hint="eastAsia"/>
                <w:noProof/>
                <w:webHidden/>
              </w:rPr>
              <w:fldChar w:fldCharType="end"/>
            </w:r>
          </w:hyperlink>
        </w:p>
        <w:p w14:paraId="68F72117" w14:textId="4D7B7DD0" w:rsidR="006532E7" w:rsidRDefault="006532E7">
          <w:pPr>
            <w:pStyle w:val="TOC3"/>
            <w:tabs>
              <w:tab w:val="right" w:leader="dot" w:pos="6374"/>
            </w:tabs>
            <w:rPr>
              <w:rFonts w:hint="eastAsia"/>
              <w:noProof/>
              <w:sz w:val="22"/>
              <w:szCs w:val="24"/>
              <w14:ligatures w14:val="standardContextual"/>
            </w:rPr>
          </w:pPr>
          <w:hyperlink w:anchor="_Toc182735603" w:history="1">
            <w:r w:rsidRPr="00885A1F">
              <w:rPr>
                <w:rStyle w:val="ac"/>
                <w:rFonts w:hint="eastAsia"/>
                <w:noProof/>
              </w:rPr>
              <w:t>（一）形左实右的不断革命论。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207</w:t>
            </w:r>
            <w:r>
              <w:rPr>
                <w:rFonts w:hint="eastAsia"/>
                <w:noProof/>
                <w:webHidden/>
              </w:rPr>
              <w:fldChar w:fldCharType="end"/>
            </w:r>
          </w:hyperlink>
        </w:p>
        <w:p w14:paraId="6BBD5F5F" w14:textId="407D675D" w:rsidR="006532E7" w:rsidRDefault="006532E7">
          <w:pPr>
            <w:pStyle w:val="TOC3"/>
            <w:tabs>
              <w:tab w:val="right" w:leader="dot" w:pos="6374"/>
            </w:tabs>
            <w:rPr>
              <w:rFonts w:hint="eastAsia"/>
              <w:noProof/>
              <w:sz w:val="22"/>
              <w:szCs w:val="24"/>
              <w14:ligatures w14:val="standardContextual"/>
            </w:rPr>
          </w:pPr>
          <w:hyperlink w:anchor="_Toc182735604" w:history="1">
            <w:r w:rsidRPr="00885A1F">
              <w:rPr>
                <w:rStyle w:val="ac"/>
                <w:rFonts w:hint="eastAsia"/>
                <w:noProof/>
              </w:rPr>
              <w:t>（二）片面强调民主，反对必要的集中，放任派系斗争。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208</w:t>
            </w:r>
            <w:r>
              <w:rPr>
                <w:rFonts w:hint="eastAsia"/>
                <w:noProof/>
                <w:webHidden/>
              </w:rPr>
              <w:fldChar w:fldCharType="end"/>
            </w:r>
          </w:hyperlink>
        </w:p>
        <w:p w14:paraId="5B00AE8E" w14:textId="06FE1496" w:rsidR="006532E7" w:rsidRDefault="006532E7">
          <w:pPr>
            <w:pStyle w:val="TOC3"/>
            <w:tabs>
              <w:tab w:val="right" w:leader="dot" w:pos="6374"/>
            </w:tabs>
            <w:rPr>
              <w:rFonts w:hint="eastAsia"/>
              <w:noProof/>
              <w:sz w:val="22"/>
              <w:szCs w:val="24"/>
              <w14:ligatures w14:val="standardContextual"/>
            </w:rPr>
          </w:pPr>
          <w:hyperlink w:anchor="_Toc182735605" w:history="1">
            <w:r w:rsidRPr="00885A1F">
              <w:rPr>
                <w:rStyle w:val="ac"/>
                <w:rFonts w:hint="eastAsia"/>
                <w:noProof/>
              </w:rPr>
              <w:t>（三）简单说说托洛茨基主义为什么很流行 ？</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210</w:t>
            </w:r>
            <w:r>
              <w:rPr>
                <w:rFonts w:hint="eastAsia"/>
                <w:noProof/>
                <w:webHidden/>
              </w:rPr>
              <w:fldChar w:fldCharType="end"/>
            </w:r>
          </w:hyperlink>
        </w:p>
        <w:p w14:paraId="44355EEB" w14:textId="2F007DB7" w:rsidR="006532E7" w:rsidRDefault="006532E7">
          <w:pPr>
            <w:pStyle w:val="TOC2"/>
            <w:tabs>
              <w:tab w:val="right" w:leader="dot" w:pos="6374"/>
            </w:tabs>
            <w:rPr>
              <w:rFonts w:hint="eastAsia"/>
              <w:noProof/>
              <w:sz w:val="22"/>
              <w:szCs w:val="24"/>
              <w14:ligatures w14:val="standardContextual"/>
            </w:rPr>
          </w:pPr>
          <w:hyperlink w:anchor="_Toc182735606" w:history="1">
            <w:r w:rsidRPr="00885A1F">
              <w:rPr>
                <w:rStyle w:val="ac"/>
                <w:rFonts w:hint="eastAsia"/>
                <w:noProof/>
              </w:rPr>
              <w:t>第4节 关于伯恩斯坦、考茨基、赫鲁晓夫的基本常识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213</w:t>
            </w:r>
            <w:r>
              <w:rPr>
                <w:rFonts w:hint="eastAsia"/>
                <w:noProof/>
                <w:webHidden/>
              </w:rPr>
              <w:fldChar w:fldCharType="end"/>
            </w:r>
          </w:hyperlink>
        </w:p>
        <w:p w14:paraId="4E873556" w14:textId="1C603AD4" w:rsidR="006532E7" w:rsidRDefault="006532E7">
          <w:pPr>
            <w:pStyle w:val="TOC2"/>
            <w:tabs>
              <w:tab w:val="right" w:leader="dot" w:pos="6374"/>
            </w:tabs>
            <w:rPr>
              <w:rFonts w:hint="eastAsia"/>
              <w:noProof/>
              <w:sz w:val="22"/>
              <w:szCs w:val="24"/>
              <w14:ligatures w14:val="standardContextual"/>
            </w:rPr>
          </w:pPr>
          <w:hyperlink w:anchor="_Toc182735607" w:history="1">
            <w:r w:rsidRPr="00885A1F">
              <w:rPr>
                <w:rStyle w:val="ac"/>
                <w:rFonts w:hint="eastAsia"/>
                <w:noProof/>
              </w:rPr>
              <w:t>第5节 关于社会民主主义和民主社会主义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215</w:t>
            </w:r>
            <w:r>
              <w:rPr>
                <w:rFonts w:hint="eastAsia"/>
                <w:noProof/>
                <w:webHidden/>
              </w:rPr>
              <w:fldChar w:fldCharType="end"/>
            </w:r>
          </w:hyperlink>
        </w:p>
        <w:p w14:paraId="34160786" w14:textId="441CCD6F" w:rsidR="006532E7" w:rsidRDefault="006532E7">
          <w:pPr>
            <w:pStyle w:val="TOC3"/>
            <w:tabs>
              <w:tab w:val="right" w:leader="dot" w:pos="6374"/>
            </w:tabs>
            <w:rPr>
              <w:rFonts w:hint="eastAsia"/>
              <w:noProof/>
              <w:sz w:val="22"/>
              <w:szCs w:val="24"/>
              <w14:ligatures w14:val="standardContextual"/>
            </w:rPr>
          </w:pPr>
          <w:hyperlink w:anchor="_Toc182735608" w:history="1">
            <w:r w:rsidRPr="00885A1F">
              <w:rPr>
                <w:rStyle w:val="ac"/>
                <w:rFonts w:hint="eastAsia"/>
                <w:noProof/>
              </w:rPr>
              <w:t>（一）社会民主主义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215</w:t>
            </w:r>
            <w:r>
              <w:rPr>
                <w:rFonts w:hint="eastAsia"/>
                <w:noProof/>
                <w:webHidden/>
              </w:rPr>
              <w:fldChar w:fldCharType="end"/>
            </w:r>
          </w:hyperlink>
        </w:p>
        <w:p w14:paraId="4C2B6D01" w14:textId="2B499BF0" w:rsidR="006532E7" w:rsidRDefault="006532E7">
          <w:pPr>
            <w:pStyle w:val="TOC3"/>
            <w:tabs>
              <w:tab w:val="right" w:leader="dot" w:pos="6374"/>
            </w:tabs>
            <w:rPr>
              <w:rFonts w:hint="eastAsia"/>
              <w:noProof/>
              <w:sz w:val="22"/>
              <w:szCs w:val="24"/>
              <w14:ligatures w14:val="standardContextual"/>
            </w:rPr>
          </w:pPr>
          <w:hyperlink w:anchor="_Toc182735609" w:history="1">
            <w:r w:rsidRPr="00885A1F">
              <w:rPr>
                <w:rStyle w:val="ac"/>
                <w:rFonts w:hint="eastAsia"/>
                <w:noProof/>
              </w:rPr>
              <w:t>（二）民主社会主义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217</w:t>
            </w:r>
            <w:r>
              <w:rPr>
                <w:rFonts w:hint="eastAsia"/>
                <w:noProof/>
                <w:webHidden/>
              </w:rPr>
              <w:fldChar w:fldCharType="end"/>
            </w:r>
          </w:hyperlink>
        </w:p>
        <w:p w14:paraId="3901AA96" w14:textId="28DDFBB4" w:rsidR="006532E7" w:rsidRDefault="006532E7">
          <w:pPr>
            <w:pStyle w:val="TOC2"/>
            <w:tabs>
              <w:tab w:val="right" w:leader="dot" w:pos="6374"/>
            </w:tabs>
            <w:rPr>
              <w:rFonts w:hint="eastAsia"/>
              <w:noProof/>
              <w:sz w:val="22"/>
              <w:szCs w:val="24"/>
              <w14:ligatures w14:val="standardContextual"/>
            </w:rPr>
          </w:pPr>
          <w:hyperlink w:anchor="_Toc182735610" w:history="1">
            <w:r w:rsidRPr="00885A1F">
              <w:rPr>
                <w:rStyle w:val="ac"/>
                <w:rFonts w:hint="eastAsia"/>
                <w:noProof/>
              </w:rPr>
              <w:t>第6节 关于高岗事件的问题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218</w:t>
            </w:r>
            <w:r>
              <w:rPr>
                <w:rFonts w:hint="eastAsia"/>
                <w:noProof/>
                <w:webHidden/>
              </w:rPr>
              <w:fldChar w:fldCharType="end"/>
            </w:r>
          </w:hyperlink>
        </w:p>
        <w:p w14:paraId="0FFA1390" w14:textId="7E82AEDC" w:rsidR="006532E7" w:rsidRDefault="006532E7">
          <w:pPr>
            <w:pStyle w:val="TOC2"/>
            <w:tabs>
              <w:tab w:val="right" w:leader="dot" w:pos="6374"/>
            </w:tabs>
            <w:rPr>
              <w:rFonts w:hint="eastAsia"/>
              <w:noProof/>
              <w:sz w:val="22"/>
              <w:szCs w:val="24"/>
              <w14:ligatures w14:val="standardContextual"/>
            </w:rPr>
          </w:pPr>
          <w:hyperlink w:anchor="_Toc182735611" w:history="1">
            <w:r w:rsidRPr="00885A1F">
              <w:rPr>
                <w:rStyle w:val="ac"/>
                <w:rFonts w:hint="eastAsia"/>
                <w:noProof/>
              </w:rPr>
              <w:t>第7节 关于大跃进、庐山会议、七千人大会等相关问题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221</w:t>
            </w:r>
            <w:r>
              <w:rPr>
                <w:rFonts w:hint="eastAsia"/>
                <w:noProof/>
                <w:webHidden/>
              </w:rPr>
              <w:fldChar w:fldCharType="end"/>
            </w:r>
          </w:hyperlink>
        </w:p>
        <w:p w14:paraId="07CD3157" w14:textId="1A94D442" w:rsidR="006532E7" w:rsidRDefault="006532E7">
          <w:pPr>
            <w:pStyle w:val="TOC2"/>
            <w:tabs>
              <w:tab w:val="right" w:leader="dot" w:pos="6374"/>
            </w:tabs>
            <w:rPr>
              <w:rFonts w:hint="eastAsia"/>
              <w:noProof/>
              <w:sz w:val="22"/>
              <w:szCs w:val="24"/>
              <w14:ligatures w14:val="standardContextual"/>
            </w:rPr>
          </w:pPr>
          <w:hyperlink w:anchor="_Toc182735612" w:history="1">
            <w:r w:rsidRPr="00885A1F">
              <w:rPr>
                <w:rStyle w:val="ac"/>
                <w:rFonts w:hint="eastAsia"/>
                <w:noProof/>
              </w:rPr>
              <w:t>第8节 关于林彪和周恩来的历史真实面目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222</w:t>
            </w:r>
            <w:r>
              <w:rPr>
                <w:rFonts w:hint="eastAsia"/>
                <w:noProof/>
                <w:webHidden/>
              </w:rPr>
              <w:fldChar w:fldCharType="end"/>
            </w:r>
          </w:hyperlink>
        </w:p>
        <w:p w14:paraId="65EA88A8" w14:textId="76DCDD33" w:rsidR="006532E7" w:rsidRDefault="006532E7">
          <w:pPr>
            <w:pStyle w:val="TOC2"/>
            <w:tabs>
              <w:tab w:val="right" w:leader="dot" w:pos="6374"/>
            </w:tabs>
            <w:rPr>
              <w:rFonts w:hint="eastAsia"/>
              <w:noProof/>
              <w:sz w:val="22"/>
              <w:szCs w:val="24"/>
              <w14:ligatures w14:val="standardContextual"/>
            </w:rPr>
          </w:pPr>
          <w:hyperlink w:anchor="_Toc182735613" w:history="1">
            <w:r w:rsidRPr="00885A1F">
              <w:rPr>
                <w:rStyle w:val="ac"/>
                <w:rFonts w:hint="eastAsia"/>
                <w:noProof/>
              </w:rPr>
              <w:t>第9节 “三个世界”理论是修正主义吗？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227</w:t>
            </w:r>
            <w:r>
              <w:rPr>
                <w:rFonts w:hint="eastAsia"/>
                <w:noProof/>
                <w:webHidden/>
              </w:rPr>
              <w:fldChar w:fldCharType="end"/>
            </w:r>
          </w:hyperlink>
        </w:p>
        <w:p w14:paraId="71897BC1" w14:textId="1C843DE7" w:rsidR="006532E7" w:rsidRDefault="006532E7">
          <w:pPr>
            <w:pStyle w:val="TOC3"/>
            <w:tabs>
              <w:tab w:val="right" w:leader="dot" w:pos="6374"/>
            </w:tabs>
            <w:rPr>
              <w:rFonts w:hint="eastAsia"/>
              <w:noProof/>
              <w:sz w:val="22"/>
              <w:szCs w:val="24"/>
              <w14:ligatures w14:val="standardContextual"/>
            </w:rPr>
          </w:pPr>
          <w:hyperlink w:anchor="_Toc182735614" w:history="1">
            <w:r w:rsidRPr="00885A1F">
              <w:rPr>
                <w:rStyle w:val="ac"/>
                <w:rFonts w:hint="eastAsia"/>
                <w:noProof/>
              </w:rPr>
              <w:t>（一）毛主席的“三个世界”理论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227</w:t>
            </w:r>
            <w:r>
              <w:rPr>
                <w:rFonts w:hint="eastAsia"/>
                <w:noProof/>
                <w:webHidden/>
              </w:rPr>
              <w:fldChar w:fldCharType="end"/>
            </w:r>
          </w:hyperlink>
        </w:p>
        <w:p w14:paraId="425D9C71" w14:textId="34B7C525" w:rsidR="006532E7" w:rsidRDefault="006532E7">
          <w:pPr>
            <w:pStyle w:val="TOC3"/>
            <w:tabs>
              <w:tab w:val="right" w:leader="dot" w:pos="6374"/>
            </w:tabs>
            <w:rPr>
              <w:rFonts w:hint="eastAsia"/>
              <w:noProof/>
              <w:sz w:val="22"/>
              <w:szCs w:val="24"/>
              <w14:ligatures w14:val="standardContextual"/>
            </w:rPr>
          </w:pPr>
          <w:hyperlink w:anchor="_Toc182735615" w:history="1">
            <w:r w:rsidRPr="00885A1F">
              <w:rPr>
                <w:rStyle w:val="ac"/>
                <w:rFonts w:hint="eastAsia"/>
                <w:noProof/>
              </w:rPr>
              <w:t>（二）毛泽东会见尼克松是对美西方资本主义投降吗？是修正主义吗？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230</w:t>
            </w:r>
            <w:r>
              <w:rPr>
                <w:rFonts w:hint="eastAsia"/>
                <w:noProof/>
                <w:webHidden/>
              </w:rPr>
              <w:fldChar w:fldCharType="end"/>
            </w:r>
          </w:hyperlink>
        </w:p>
        <w:p w14:paraId="1C47624F" w14:textId="13DFBC32" w:rsidR="006532E7" w:rsidRDefault="006532E7">
          <w:pPr>
            <w:pStyle w:val="TOC3"/>
            <w:tabs>
              <w:tab w:val="right" w:leader="dot" w:pos="6374"/>
            </w:tabs>
            <w:rPr>
              <w:rFonts w:hint="eastAsia"/>
              <w:noProof/>
              <w:sz w:val="22"/>
              <w:szCs w:val="24"/>
              <w14:ligatures w14:val="standardContextual"/>
            </w:rPr>
          </w:pPr>
          <w:hyperlink w:anchor="_Toc182735616" w:history="1">
            <w:r w:rsidRPr="00885A1F">
              <w:rPr>
                <w:rStyle w:val="ac"/>
                <w:rFonts w:hint="eastAsia"/>
                <w:noProof/>
              </w:rPr>
              <w:t>（三）邓小平的“三个世界”理论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231</w:t>
            </w:r>
            <w:r>
              <w:rPr>
                <w:rFonts w:hint="eastAsia"/>
                <w:noProof/>
                <w:webHidden/>
              </w:rPr>
              <w:fldChar w:fldCharType="end"/>
            </w:r>
          </w:hyperlink>
        </w:p>
        <w:p w14:paraId="79934092" w14:textId="13D8CD96" w:rsidR="006532E7" w:rsidRDefault="006532E7">
          <w:pPr>
            <w:pStyle w:val="TOC2"/>
            <w:tabs>
              <w:tab w:val="right" w:leader="dot" w:pos="6374"/>
            </w:tabs>
            <w:rPr>
              <w:rFonts w:hint="eastAsia"/>
              <w:noProof/>
              <w:sz w:val="22"/>
              <w:szCs w:val="24"/>
              <w14:ligatures w14:val="standardContextual"/>
            </w:rPr>
          </w:pPr>
          <w:hyperlink w:anchor="_Toc182735617" w:history="1">
            <w:r w:rsidRPr="00885A1F">
              <w:rPr>
                <w:rStyle w:val="ac"/>
                <w:rFonts w:hint="eastAsia"/>
                <w:noProof/>
              </w:rPr>
              <w:t>第10节 关于霍查派的基本常识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233</w:t>
            </w:r>
            <w:r>
              <w:rPr>
                <w:rFonts w:hint="eastAsia"/>
                <w:noProof/>
                <w:webHidden/>
              </w:rPr>
              <w:fldChar w:fldCharType="end"/>
            </w:r>
          </w:hyperlink>
        </w:p>
        <w:p w14:paraId="21211302" w14:textId="172AE522" w:rsidR="006532E7" w:rsidRDefault="006532E7">
          <w:pPr>
            <w:pStyle w:val="TOC2"/>
            <w:tabs>
              <w:tab w:val="right" w:leader="dot" w:pos="6374"/>
            </w:tabs>
            <w:rPr>
              <w:rFonts w:hint="eastAsia"/>
              <w:noProof/>
              <w:sz w:val="22"/>
              <w:szCs w:val="24"/>
              <w14:ligatures w14:val="standardContextual"/>
            </w:rPr>
          </w:pPr>
          <w:hyperlink w:anchor="_Toc182735618" w:history="1">
            <w:r w:rsidRPr="00885A1F">
              <w:rPr>
                <w:rStyle w:val="ac"/>
                <w:rFonts w:hint="eastAsia"/>
                <w:noProof/>
              </w:rPr>
              <w:t>第11节 关于贡萨罗思想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235</w:t>
            </w:r>
            <w:r>
              <w:rPr>
                <w:rFonts w:hint="eastAsia"/>
                <w:noProof/>
                <w:webHidden/>
              </w:rPr>
              <w:fldChar w:fldCharType="end"/>
            </w:r>
          </w:hyperlink>
        </w:p>
        <w:p w14:paraId="0CE2F1D8" w14:textId="5E8573EE" w:rsidR="006532E7" w:rsidRDefault="006532E7">
          <w:pPr>
            <w:pStyle w:val="TOC2"/>
            <w:tabs>
              <w:tab w:val="right" w:leader="dot" w:pos="6374"/>
            </w:tabs>
            <w:rPr>
              <w:rFonts w:hint="eastAsia"/>
              <w:noProof/>
              <w:sz w:val="22"/>
              <w:szCs w:val="24"/>
              <w14:ligatures w14:val="standardContextual"/>
            </w:rPr>
          </w:pPr>
          <w:hyperlink w:anchor="_Toc182735619" w:history="1">
            <w:r w:rsidRPr="00885A1F">
              <w:rPr>
                <w:rStyle w:val="ac"/>
                <w:rFonts w:hint="eastAsia"/>
                <w:noProof/>
              </w:rPr>
              <w:t>第12节 关于斯大林和毛泽东的历史恩怨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238</w:t>
            </w:r>
            <w:r>
              <w:rPr>
                <w:rFonts w:hint="eastAsia"/>
                <w:noProof/>
                <w:webHidden/>
              </w:rPr>
              <w:fldChar w:fldCharType="end"/>
            </w:r>
          </w:hyperlink>
        </w:p>
        <w:p w14:paraId="7964B532" w14:textId="041E5B59" w:rsidR="006532E7" w:rsidRDefault="006532E7">
          <w:pPr>
            <w:pStyle w:val="TOC3"/>
            <w:tabs>
              <w:tab w:val="right" w:leader="dot" w:pos="6374"/>
            </w:tabs>
            <w:rPr>
              <w:rFonts w:hint="eastAsia"/>
              <w:noProof/>
              <w:sz w:val="22"/>
              <w:szCs w:val="24"/>
              <w14:ligatures w14:val="standardContextual"/>
            </w:rPr>
          </w:pPr>
          <w:hyperlink w:anchor="_Toc182735620" w:history="1">
            <w:r w:rsidRPr="00885A1F">
              <w:rPr>
                <w:rStyle w:val="ac"/>
                <w:rFonts w:hint="eastAsia"/>
                <w:noProof/>
              </w:rPr>
              <w:t>（一）斯大林被歪曲抹黑得比毛主席还惨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238</w:t>
            </w:r>
            <w:r>
              <w:rPr>
                <w:rFonts w:hint="eastAsia"/>
                <w:noProof/>
                <w:webHidden/>
              </w:rPr>
              <w:fldChar w:fldCharType="end"/>
            </w:r>
          </w:hyperlink>
        </w:p>
        <w:p w14:paraId="2788352E" w14:textId="24A1935D" w:rsidR="006532E7" w:rsidRDefault="006532E7">
          <w:pPr>
            <w:pStyle w:val="TOC3"/>
            <w:tabs>
              <w:tab w:val="right" w:leader="dot" w:pos="6374"/>
            </w:tabs>
            <w:rPr>
              <w:rFonts w:hint="eastAsia"/>
              <w:noProof/>
              <w:sz w:val="22"/>
              <w:szCs w:val="24"/>
              <w14:ligatures w14:val="standardContextual"/>
            </w:rPr>
          </w:pPr>
          <w:hyperlink w:anchor="_Toc182735621" w:history="1">
            <w:r w:rsidRPr="00885A1F">
              <w:rPr>
                <w:rStyle w:val="ac"/>
                <w:rFonts w:hint="eastAsia"/>
                <w:noProof/>
              </w:rPr>
              <w:t>（二）说一说毛主席和斯大林的恩怨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242</w:t>
            </w:r>
            <w:r>
              <w:rPr>
                <w:rFonts w:hint="eastAsia"/>
                <w:noProof/>
                <w:webHidden/>
              </w:rPr>
              <w:fldChar w:fldCharType="end"/>
            </w:r>
          </w:hyperlink>
        </w:p>
        <w:p w14:paraId="2F6CDC7C" w14:textId="68BDCA37" w:rsidR="006532E7" w:rsidRDefault="006532E7">
          <w:pPr>
            <w:pStyle w:val="TOC2"/>
            <w:tabs>
              <w:tab w:val="right" w:leader="dot" w:pos="6374"/>
            </w:tabs>
            <w:rPr>
              <w:rFonts w:hint="eastAsia"/>
              <w:noProof/>
              <w:sz w:val="22"/>
              <w:szCs w:val="24"/>
              <w14:ligatures w14:val="standardContextual"/>
            </w:rPr>
          </w:pPr>
          <w:hyperlink w:anchor="_Toc182735622" w:history="1">
            <w:r w:rsidRPr="00885A1F">
              <w:rPr>
                <w:rStyle w:val="ac"/>
                <w:rFonts w:hint="eastAsia"/>
                <w:noProof/>
              </w:rPr>
              <w:t>第13节 关于西方马克思主义流派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245</w:t>
            </w:r>
            <w:r>
              <w:rPr>
                <w:rFonts w:hint="eastAsia"/>
                <w:noProof/>
                <w:webHidden/>
              </w:rPr>
              <w:fldChar w:fldCharType="end"/>
            </w:r>
          </w:hyperlink>
        </w:p>
        <w:p w14:paraId="7E53526A" w14:textId="689C964F" w:rsidR="006532E7" w:rsidRDefault="006532E7">
          <w:pPr>
            <w:pStyle w:val="TOC1"/>
            <w:tabs>
              <w:tab w:val="right" w:leader="dot" w:pos="6374"/>
            </w:tabs>
            <w:rPr>
              <w:rFonts w:hint="eastAsia"/>
              <w:noProof/>
              <w:sz w:val="22"/>
              <w:szCs w:val="24"/>
              <w14:ligatures w14:val="standardContextual"/>
            </w:rPr>
          </w:pPr>
          <w:hyperlink w:anchor="_Toc182735623" w:history="1">
            <w:r w:rsidRPr="00885A1F">
              <w:rPr>
                <w:rStyle w:val="ac"/>
                <w:rFonts w:hint="eastAsia"/>
                <w:noProof/>
              </w:rPr>
              <w:t>第六章 其它补充学习资料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246</w:t>
            </w:r>
            <w:r>
              <w:rPr>
                <w:rFonts w:hint="eastAsia"/>
                <w:noProof/>
                <w:webHidden/>
              </w:rPr>
              <w:fldChar w:fldCharType="end"/>
            </w:r>
          </w:hyperlink>
        </w:p>
        <w:p w14:paraId="5D8DB6C0" w14:textId="3378D3ED" w:rsidR="006532E7" w:rsidRDefault="006532E7">
          <w:pPr>
            <w:pStyle w:val="TOC2"/>
            <w:tabs>
              <w:tab w:val="right" w:leader="dot" w:pos="6374"/>
            </w:tabs>
            <w:rPr>
              <w:rFonts w:hint="eastAsia"/>
              <w:noProof/>
              <w:sz w:val="22"/>
              <w:szCs w:val="24"/>
              <w14:ligatures w14:val="standardContextual"/>
            </w:rPr>
          </w:pPr>
          <w:hyperlink w:anchor="_Toc182735624" w:history="1">
            <w:r w:rsidRPr="00885A1F">
              <w:rPr>
                <w:rStyle w:val="ac"/>
                <w:rFonts w:hint="eastAsia"/>
                <w:noProof/>
              </w:rPr>
              <w:t>第1节 毛泽东相关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246</w:t>
            </w:r>
            <w:r>
              <w:rPr>
                <w:rFonts w:hint="eastAsia"/>
                <w:noProof/>
                <w:webHidden/>
              </w:rPr>
              <w:fldChar w:fldCharType="end"/>
            </w:r>
          </w:hyperlink>
        </w:p>
        <w:p w14:paraId="20A8C289" w14:textId="46E16DB0" w:rsidR="006532E7" w:rsidRDefault="006532E7">
          <w:pPr>
            <w:pStyle w:val="TOC2"/>
            <w:tabs>
              <w:tab w:val="right" w:leader="dot" w:pos="6374"/>
            </w:tabs>
            <w:rPr>
              <w:rFonts w:hint="eastAsia"/>
              <w:noProof/>
              <w:sz w:val="22"/>
              <w:szCs w:val="24"/>
              <w14:ligatures w14:val="standardContextual"/>
            </w:rPr>
          </w:pPr>
          <w:hyperlink w:anchor="_Toc182735625" w:history="1">
            <w:r w:rsidRPr="00885A1F">
              <w:rPr>
                <w:rStyle w:val="ac"/>
                <w:rFonts w:hint="eastAsia"/>
                <w:noProof/>
              </w:rPr>
              <w:t>第2节 斗私批修、走资派相关；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247</w:t>
            </w:r>
            <w:r>
              <w:rPr>
                <w:rFonts w:hint="eastAsia"/>
                <w:noProof/>
                <w:webHidden/>
              </w:rPr>
              <w:fldChar w:fldCharType="end"/>
            </w:r>
          </w:hyperlink>
        </w:p>
        <w:p w14:paraId="053BD2FF" w14:textId="64460B08" w:rsidR="006532E7" w:rsidRDefault="006532E7">
          <w:pPr>
            <w:pStyle w:val="TOC2"/>
            <w:tabs>
              <w:tab w:val="right" w:leader="dot" w:pos="6374"/>
            </w:tabs>
            <w:rPr>
              <w:rFonts w:hint="eastAsia"/>
              <w:noProof/>
              <w:sz w:val="22"/>
              <w:szCs w:val="24"/>
              <w14:ligatures w14:val="standardContextual"/>
            </w:rPr>
          </w:pPr>
          <w:hyperlink w:anchor="_Toc182735626" w:history="1">
            <w:r w:rsidRPr="00885A1F">
              <w:rPr>
                <w:rStyle w:val="ac"/>
                <w:rFonts w:hint="eastAsia"/>
                <w:noProof/>
              </w:rPr>
              <w:t>第3节 前三十年发展成就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249</w:t>
            </w:r>
            <w:r>
              <w:rPr>
                <w:rFonts w:hint="eastAsia"/>
                <w:noProof/>
                <w:webHidden/>
              </w:rPr>
              <w:fldChar w:fldCharType="end"/>
            </w:r>
          </w:hyperlink>
        </w:p>
        <w:p w14:paraId="631A3037" w14:textId="58104C66" w:rsidR="006532E7" w:rsidRDefault="006532E7">
          <w:pPr>
            <w:pStyle w:val="TOC2"/>
            <w:tabs>
              <w:tab w:val="right" w:leader="dot" w:pos="6374"/>
            </w:tabs>
            <w:rPr>
              <w:rFonts w:hint="eastAsia"/>
              <w:noProof/>
              <w:sz w:val="22"/>
              <w:szCs w:val="24"/>
              <w14:ligatures w14:val="standardContextual"/>
            </w:rPr>
          </w:pPr>
          <w:hyperlink w:anchor="_Toc182735627" w:history="1">
            <w:r w:rsidRPr="00885A1F">
              <w:rPr>
                <w:rStyle w:val="ac"/>
                <w:rFonts w:hint="eastAsia"/>
                <w:noProof/>
              </w:rPr>
              <w:t>第4节 评法批儒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249</w:t>
            </w:r>
            <w:r>
              <w:rPr>
                <w:rFonts w:hint="eastAsia"/>
                <w:noProof/>
                <w:webHidden/>
              </w:rPr>
              <w:fldChar w:fldCharType="end"/>
            </w:r>
          </w:hyperlink>
        </w:p>
        <w:p w14:paraId="7EB894EE" w14:textId="52CF6BE1" w:rsidR="006532E7" w:rsidRDefault="006532E7">
          <w:pPr>
            <w:pStyle w:val="TOC2"/>
            <w:tabs>
              <w:tab w:val="right" w:leader="dot" w:pos="6374"/>
            </w:tabs>
            <w:rPr>
              <w:rFonts w:hint="eastAsia"/>
              <w:noProof/>
              <w:sz w:val="22"/>
              <w:szCs w:val="24"/>
              <w14:ligatures w14:val="standardContextual"/>
            </w:rPr>
          </w:pPr>
          <w:hyperlink w:anchor="_Toc182735628" w:history="1">
            <w:r w:rsidRPr="00885A1F">
              <w:rPr>
                <w:rStyle w:val="ac"/>
                <w:rFonts w:hint="eastAsia"/>
                <w:noProof/>
              </w:rPr>
              <w:t>第5节 四仁杰相关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250</w:t>
            </w:r>
            <w:r>
              <w:rPr>
                <w:rFonts w:hint="eastAsia"/>
                <w:noProof/>
                <w:webHidden/>
              </w:rPr>
              <w:fldChar w:fldCharType="end"/>
            </w:r>
          </w:hyperlink>
        </w:p>
        <w:p w14:paraId="0A365E55" w14:textId="50A42D6C" w:rsidR="006532E7" w:rsidRDefault="006532E7">
          <w:pPr>
            <w:pStyle w:val="TOC2"/>
            <w:tabs>
              <w:tab w:val="right" w:leader="dot" w:pos="6374"/>
            </w:tabs>
            <w:rPr>
              <w:rFonts w:hint="eastAsia"/>
              <w:noProof/>
              <w:sz w:val="22"/>
              <w:szCs w:val="24"/>
              <w14:ligatures w14:val="standardContextual"/>
            </w:rPr>
          </w:pPr>
          <w:hyperlink w:anchor="_Toc182735629" w:history="1">
            <w:r w:rsidRPr="00885A1F">
              <w:rPr>
                <w:rStyle w:val="ac"/>
                <w:rFonts w:hint="eastAsia"/>
                <w:noProof/>
              </w:rPr>
              <w:t>第6节 其它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250</w:t>
            </w:r>
            <w:r>
              <w:rPr>
                <w:rFonts w:hint="eastAsia"/>
                <w:noProof/>
                <w:webHidden/>
              </w:rPr>
              <w:fldChar w:fldCharType="end"/>
            </w:r>
          </w:hyperlink>
        </w:p>
        <w:p w14:paraId="62CD9DB2" w14:textId="074A3438" w:rsidR="006532E7" w:rsidRDefault="006532E7">
          <w:pPr>
            <w:pStyle w:val="TOC1"/>
            <w:tabs>
              <w:tab w:val="right" w:leader="dot" w:pos="6374"/>
            </w:tabs>
            <w:rPr>
              <w:rFonts w:hint="eastAsia"/>
              <w:noProof/>
              <w:sz w:val="22"/>
              <w:szCs w:val="24"/>
              <w14:ligatures w14:val="standardContextual"/>
            </w:rPr>
          </w:pPr>
          <w:hyperlink w:anchor="_Toc182735630" w:history="1">
            <w:r w:rsidRPr="00885A1F">
              <w:rPr>
                <w:rStyle w:val="ac"/>
                <w:rFonts w:hint="eastAsia"/>
                <w:noProof/>
              </w:rPr>
              <w:t>第七章 文革回忆录、资料、纪实小说专题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252</w:t>
            </w:r>
            <w:r>
              <w:rPr>
                <w:rFonts w:hint="eastAsia"/>
                <w:noProof/>
                <w:webHidden/>
              </w:rPr>
              <w:fldChar w:fldCharType="end"/>
            </w:r>
          </w:hyperlink>
        </w:p>
        <w:p w14:paraId="0527A60F" w14:textId="40384ED0" w:rsidR="006532E7" w:rsidRDefault="006532E7">
          <w:pPr>
            <w:pStyle w:val="TOC2"/>
            <w:tabs>
              <w:tab w:val="right" w:leader="dot" w:pos="6374"/>
            </w:tabs>
            <w:rPr>
              <w:rFonts w:hint="eastAsia"/>
              <w:noProof/>
              <w:sz w:val="22"/>
              <w:szCs w:val="24"/>
              <w14:ligatures w14:val="standardContextual"/>
            </w:rPr>
          </w:pPr>
          <w:hyperlink w:anchor="_Toc182735631" w:history="1">
            <w:r w:rsidRPr="00885A1F">
              <w:rPr>
                <w:rStyle w:val="ac"/>
                <w:rFonts w:hint="eastAsia"/>
                <w:noProof/>
              </w:rPr>
              <w:t>第1节 文革回忆录和资料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252</w:t>
            </w:r>
            <w:r>
              <w:rPr>
                <w:rFonts w:hint="eastAsia"/>
                <w:noProof/>
                <w:webHidden/>
              </w:rPr>
              <w:fldChar w:fldCharType="end"/>
            </w:r>
          </w:hyperlink>
        </w:p>
        <w:p w14:paraId="5D1A529B" w14:textId="3CBACF01" w:rsidR="006532E7" w:rsidRDefault="006532E7">
          <w:pPr>
            <w:pStyle w:val="TOC2"/>
            <w:tabs>
              <w:tab w:val="right" w:leader="dot" w:pos="6374"/>
            </w:tabs>
            <w:rPr>
              <w:rFonts w:hint="eastAsia"/>
              <w:noProof/>
              <w:sz w:val="22"/>
              <w:szCs w:val="24"/>
              <w14:ligatures w14:val="standardContextual"/>
            </w:rPr>
          </w:pPr>
          <w:hyperlink w:anchor="_Toc182735632" w:history="1">
            <w:r w:rsidRPr="00885A1F">
              <w:rPr>
                <w:rStyle w:val="ac"/>
                <w:rFonts w:hint="eastAsia"/>
                <w:noProof/>
              </w:rPr>
              <w:t>第2节 文革中领导人讲话记录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253</w:t>
            </w:r>
            <w:r>
              <w:rPr>
                <w:rFonts w:hint="eastAsia"/>
                <w:noProof/>
                <w:webHidden/>
              </w:rPr>
              <w:fldChar w:fldCharType="end"/>
            </w:r>
          </w:hyperlink>
        </w:p>
        <w:p w14:paraId="55DFF73F" w14:textId="62AFD7F8" w:rsidR="006532E7" w:rsidRDefault="006532E7">
          <w:pPr>
            <w:pStyle w:val="TOC2"/>
            <w:tabs>
              <w:tab w:val="right" w:leader="dot" w:pos="6374"/>
            </w:tabs>
            <w:rPr>
              <w:rFonts w:hint="eastAsia"/>
              <w:noProof/>
              <w:sz w:val="22"/>
              <w:szCs w:val="24"/>
              <w14:ligatures w14:val="standardContextual"/>
            </w:rPr>
          </w:pPr>
          <w:hyperlink w:anchor="_Toc182735633" w:history="1">
            <w:r w:rsidRPr="00885A1F">
              <w:rPr>
                <w:rStyle w:val="ac"/>
                <w:rFonts w:hint="eastAsia"/>
                <w:noProof/>
              </w:rPr>
              <w:t>第3节 文革纪实小说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254</w:t>
            </w:r>
            <w:r>
              <w:rPr>
                <w:rFonts w:hint="eastAsia"/>
                <w:noProof/>
                <w:webHidden/>
              </w:rPr>
              <w:fldChar w:fldCharType="end"/>
            </w:r>
          </w:hyperlink>
        </w:p>
        <w:p w14:paraId="0C1D1E28" w14:textId="2B12CCE8" w:rsidR="006532E7" w:rsidRDefault="006532E7">
          <w:pPr>
            <w:pStyle w:val="TOC1"/>
            <w:tabs>
              <w:tab w:val="right" w:leader="dot" w:pos="6374"/>
            </w:tabs>
            <w:rPr>
              <w:rFonts w:hint="eastAsia"/>
              <w:noProof/>
              <w:sz w:val="22"/>
              <w:szCs w:val="24"/>
              <w14:ligatures w14:val="standardContextual"/>
            </w:rPr>
          </w:pPr>
          <w:hyperlink w:anchor="_Toc182735634" w:history="1">
            <w:r w:rsidRPr="00885A1F">
              <w:rPr>
                <w:rStyle w:val="ac"/>
                <w:rFonts w:hint="eastAsia"/>
                <w:noProof/>
              </w:rPr>
              <w:t>第八章 面向未来的前沿课题探讨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255</w:t>
            </w:r>
            <w:r>
              <w:rPr>
                <w:rFonts w:hint="eastAsia"/>
                <w:noProof/>
                <w:webHidden/>
              </w:rPr>
              <w:fldChar w:fldCharType="end"/>
            </w:r>
          </w:hyperlink>
        </w:p>
        <w:p w14:paraId="541A9815" w14:textId="46CE1DF3" w:rsidR="006532E7" w:rsidRDefault="006532E7">
          <w:pPr>
            <w:pStyle w:val="TOC2"/>
            <w:tabs>
              <w:tab w:val="right" w:leader="dot" w:pos="6374"/>
            </w:tabs>
            <w:rPr>
              <w:rFonts w:hint="eastAsia"/>
              <w:noProof/>
              <w:sz w:val="22"/>
              <w:szCs w:val="24"/>
              <w14:ligatures w14:val="standardContextual"/>
            </w:rPr>
          </w:pPr>
          <w:hyperlink w:anchor="_Toc182735635" w:history="1">
            <w:r w:rsidRPr="00885A1F">
              <w:rPr>
                <w:rStyle w:val="ac"/>
                <w:rFonts w:hint="eastAsia"/>
                <w:noProof/>
              </w:rPr>
              <w:t>第1节 关于马克思主义建筑设计学的问题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255</w:t>
            </w:r>
            <w:r>
              <w:rPr>
                <w:rFonts w:hint="eastAsia"/>
                <w:noProof/>
                <w:webHidden/>
              </w:rPr>
              <w:fldChar w:fldCharType="end"/>
            </w:r>
          </w:hyperlink>
        </w:p>
        <w:p w14:paraId="1B493646" w14:textId="1DB5E705" w:rsidR="006532E7" w:rsidRDefault="006532E7">
          <w:pPr>
            <w:pStyle w:val="TOC2"/>
            <w:tabs>
              <w:tab w:val="right" w:leader="dot" w:pos="6374"/>
            </w:tabs>
            <w:rPr>
              <w:rFonts w:hint="eastAsia"/>
              <w:noProof/>
              <w:sz w:val="22"/>
              <w:szCs w:val="24"/>
              <w14:ligatures w14:val="standardContextual"/>
            </w:rPr>
          </w:pPr>
          <w:hyperlink w:anchor="_Toc182735636" w:history="1">
            <w:r w:rsidRPr="00885A1F">
              <w:rPr>
                <w:rStyle w:val="ac"/>
                <w:rFonts w:hint="eastAsia"/>
                <w:noProof/>
              </w:rPr>
              <w:t>第2节 关于运用人工智能推进第二次无产阶级文化大革命的问题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261</w:t>
            </w:r>
            <w:r>
              <w:rPr>
                <w:rFonts w:hint="eastAsia"/>
                <w:noProof/>
                <w:webHidden/>
              </w:rPr>
              <w:fldChar w:fldCharType="end"/>
            </w:r>
          </w:hyperlink>
        </w:p>
        <w:p w14:paraId="62B3CA55" w14:textId="1ABB2DB3" w:rsidR="006532E7" w:rsidRDefault="006532E7">
          <w:pPr>
            <w:pStyle w:val="TOC1"/>
            <w:tabs>
              <w:tab w:val="right" w:leader="dot" w:pos="6374"/>
            </w:tabs>
            <w:rPr>
              <w:rFonts w:hint="eastAsia"/>
              <w:noProof/>
              <w:sz w:val="22"/>
              <w:szCs w:val="24"/>
              <w14:ligatures w14:val="standardContextual"/>
            </w:rPr>
          </w:pPr>
          <w:hyperlink w:anchor="_Toc182735637" w:history="1">
            <w:r w:rsidRPr="00885A1F">
              <w:rPr>
                <w:rStyle w:val="ac"/>
                <w:rFonts w:hint="eastAsia"/>
                <w:noProof/>
              </w:rPr>
              <w:t>附录1：正在中国发生的小资产阶级意识形态的大面积幻灭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267</w:t>
            </w:r>
            <w:r>
              <w:rPr>
                <w:rFonts w:hint="eastAsia"/>
                <w:noProof/>
                <w:webHidden/>
              </w:rPr>
              <w:fldChar w:fldCharType="end"/>
            </w:r>
          </w:hyperlink>
        </w:p>
        <w:p w14:paraId="266613D8" w14:textId="4652EDB9" w:rsidR="006532E7" w:rsidRDefault="006532E7">
          <w:pPr>
            <w:pStyle w:val="TOC1"/>
            <w:tabs>
              <w:tab w:val="right" w:leader="dot" w:pos="6374"/>
            </w:tabs>
            <w:rPr>
              <w:rFonts w:hint="eastAsia"/>
              <w:noProof/>
              <w:sz w:val="22"/>
              <w:szCs w:val="24"/>
              <w14:ligatures w14:val="standardContextual"/>
            </w:rPr>
          </w:pPr>
          <w:hyperlink w:anchor="_Toc182735638" w:history="1">
            <w:r w:rsidRPr="00885A1F">
              <w:rPr>
                <w:rStyle w:val="ac"/>
                <w:rFonts w:hint="eastAsia"/>
                <w:noProof/>
              </w:rPr>
              <w:t>附录2：人类社会发展简史简化版 ——如何理解“生产力决定生产关系”这句话？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278</w:t>
            </w:r>
            <w:r>
              <w:rPr>
                <w:rFonts w:hint="eastAsia"/>
                <w:noProof/>
                <w:webHidden/>
              </w:rPr>
              <w:fldChar w:fldCharType="end"/>
            </w:r>
          </w:hyperlink>
        </w:p>
        <w:p w14:paraId="35140DB3" w14:textId="67D8A721" w:rsidR="006532E7" w:rsidRDefault="006532E7">
          <w:pPr>
            <w:pStyle w:val="TOC2"/>
            <w:tabs>
              <w:tab w:val="right" w:leader="dot" w:pos="6374"/>
            </w:tabs>
            <w:rPr>
              <w:rFonts w:hint="eastAsia"/>
              <w:noProof/>
              <w:sz w:val="22"/>
              <w:szCs w:val="24"/>
              <w14:ligatures w14:val="standardContextual"/>
            </w:rPr>
          </w:pPr>
          <w:hyperlink w:anchor="_Toc182735639" w:history="1">
            <w:r w:rsidRPr="00885A1F">
              <w:rPr>
                <w:rStyle w:val="ac"/>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278</w:t>
            </w:r>
            <w:r>
              <w:rPr>
                <w:rFonts w:hint="eastAsia"/>
                <w:noProof/>
                <w:webHidden/>
              </w:rPr>
              <w:fldChar w:fldCharType="end"/>
            </w:r>
          </w:hyperlink>
        </w:p>
        <w:p w14:paraId="5D5E69C3" w14:textId="01191407" w:rsidR="006532E7" w:rsidRDefault="006532E7">
          <w:pPr>
            <w:pStyle w:val="TOC2"/>
            <w:tabs>
              <w:tab w:val="right" w:leader="dot" w:pos="6374"/>
            </w:tabs>
            <w:rPr>
              <w:rFonts w:hint="eastAsia"/>
              <w:noProof/>
              <w:sz w:val="22"/>
              <w:szCs w:val="24"/>
              <w14:ligatures w14:val="standardContextual"/>
            </w:rPr>
          </w:pPr>
          <w:hyperlink w:anchor="_Toc182735640" w:history="1">
            <w:r w:rsidRPr="00885A1F">
              <w:rPr>
                <w:rStyle w:val="ac"/>
                <w:rFonts w:hint="eastAsia"/>
                <w:noProof/>
              </w:rPr>
              <w:t>“生产力决定生产关系”在人类历史上的演进过程：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283</w:t>
            </w:r>
            <w:r>
              <w:rPr>
                <w:rFonts w:hint="eastAsia"/>
                <w:noProof/>
                <w:webHidden/>
              </w:rPr>
              <w:fldChar w:fldCharType="end"/>
            </w:r>
          </w:hyperlink>
        </w:p>
        <w:p w14:paraId="0A0C4099" w14:textId="79670515" w:rsidR="006532E7" w:rsidRDefault="006532E7">
          <w:pPr>
            <w:pStyle w:val="TOC3"/>
            <w:tabs>
              <w:tab w:val="right" w:leader="dot" w:pos="6374"/>
            </w:tabs>
            <w:rPr>
              <w:rFonts w:hint="eastAsia"/>
              <w:noProof/>
              <w:sz w:val="22"/>
              <w:szCs w:val="24"/>
              <w14:ligatures w14:val="standardContextual"/>
            </w:rPr>
          </w:pPr>
          <w:hyperlink w:anchor="_Toc182735641" w:history="1">
            <w:r w:rsidRPr="00885A1F">
              <w:rPr>
                <w:rStyle w:val="ac"/>
                <w:rFonts w:hint="eastAsia"/>
                <w:noProof/>
              </w:rPr>
              <w:t>（一）原始公有制，以及当时人们的社会观念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283</w:t>
            </w:r>
            <w:r>
              <w:rPr>
                <w:rFonts w:hint="eastAsia"/>
                <w:noProof/>
                <w:webHidden/>
              </w:rPr>
              <w:fldChar w:fldCharType="end"/>
            </w:r>
          </w:hyperlink>
        </w:p>
        <w:p w14:paraId="1316F07F" w14:textId="09B86EA7" w:rsidR="006532E7" w:rsidRDefault="006532E7">
          <w:pPr>
            <w:pStyle w:val="TOC3"/>
            <w:tabs>
              <w:tab w:val="right" w:leader="dot" w:pos="6374"/>
            </w:tabs>
            <w:rPr>
              <w:rFonts w:hint="eastAsia"/>
              <w:noProof/>
              <w:sz w:val="22"/>
              <w:szCs w:val="24"/>
              <w14:ligatures w14:val="standardContextual"/>
            </w:rPr>
          </w:pPr>
          <w:hyperlink w:anchor="_Toc182735642" w:history="1">
            <w:r w:rsidRPr="00885A1F">
              <w:rPr>
                <w:rStyle w:val="ac"/>
                <w:rFonts w:hint="eastAsia"/>
                <w:noProof/>
              </w:rPr>
              <w:t>（二）原始公有制的瓦解、私有制的诞生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284</w:t>
            </w:r>
            <w:r>
              <w:rPr>
                <w:rFonts w:hint="eastAsia"/>
                <w:noProof/>
                <w:webHidden/>
              </w:rPr>
              <w:fldChar w:fldCharType="end"/>
            </w:r>
          </w:hyperlink>
        </w:p>
        <w:p w14:paraId="7214F37A" w14:textId="7FE223E5" w:rsidR="006532E7" w:rsidRDefault="006532E7">
          <w:pPr>
            <w:pStyle w:val="TOC3"/>
            <w:tabs>
              <w:tab w:val="right" w:leader="dot" w:pos="6374"/>
            </w:tabs>
            <w:rPr>
              <w:rFonts w:hint="eastAsia"/>
              <w:noProof/>
              <w:sz w:val="22"/>
              <w:szCs w:val="24"/>
              <w14:ligatures w14:val="standardContextual"/>
            </w:rPr>
          </w:pPr>
          <w:hyperlink w:anchor="_Toc182735643" w:history="1">
            <w:r w:rsidRPr="00885A1F">
              <w:rPr>
                <w:rStyle w:val="ac"/>
                <w:rFonts w:hint="eastAsia"/>
                <w:noProof/>
              </w:rPr>
              <w:t>（三）阶级的诞生，以及人们观念的随之变化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285</w:t>
            </w:r>
            <w:r>
              <w:rPr>
                <w:rFonts w:hint="eastAsia"/>
                <w:noProof/>
                <w:webHidden/>
              </w:rPr>
              <w:fldChar w:fldCharType="end"/>
            </w:r>
          </w:hyperlink>
        </w:p>
        <w:p w14:paraId="28CD8A21" w14:textId="344FF6BE" w:rsidR="006532E7" w:rsidRDefault="006532E7">
          <w:pPr>
            <w:pStyle w:val="TOC3"/>
            <w:tabs>
              <w:tab w:val="right" w:leader="dot" w:pos="6374"/>
            </w:tabs>
            <w:rPr>
              <w:rFonts w:hint="eastAsia"/>
              <w:noProof/>
              <w:sz w:val="22"/>
              <w:szCs w:val="24"/>
              <w14:ligatures w14:val="standardContextual"/>
            </w:rPr>
          </w:pPr>
          <w:hyperlink w:anchor="_Toc182735644" w:history="1">
            <w:r w:rsidRPr="00885A1F">
              <w:rPr>
                <w:rStyle w:val="ac"/>
                <w:rFonts w:hint="eastAsia"/>
                <w:noProof/>
              </w:rPr>
              <w:t>（四）奴隶制国家的诞生，以及奴隶制社会意识形态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288</w:t>
            </w:r>
            <w:r>
              <w:rPr>
                <w:rFonts w:hint="eastAsia"/>
                <w:noProof/>
                <w:webHidden/>
              </w:rPr>
              <w:fldChar w:fldCharType="end"/>
            </w:r>
          </w:hyperlink>
        </w:p>
        <w:p w14:paraId="7038E2BC" w14:textId="3CC6E2B9" w:rsidR="006532E7" w:rsidRDefault="006532E7">
          <w:pPr>
            <w:pStyle w:val="TOC3"/>
            <w:tabs>
              <w:tab w:val="right" w:leader="dot" w:pos="6374"/>
            </w:tabs>
            <w:rPr>
              <w:rFonts w:hint="eastAsia"/>
              <w:noProof/>
              <w:sz w:val="22"/>
              <w:szCs w:val="24"/>
              <w14:ligatures w14:val="standardContextual"/>
            </w:rPr>
          </w:pPr>
          <w:hyperlink w:anchor="_Toc182735645" w:history="1">
            <w:r w:rsidRPr="00885A1F">
              <w:rPr>
                <w:rStyle w:val="ac"/>
                <w:rFonts w:hint="eastAsia"/>
                <w:noProof/>
              </w:rPr>
              <w:t>（五）奴隶制生产关系的瓦解和封建制生产关系的确立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290</w:t>
            </w:r>
            <w:r>
              <w:rPr>
                <w:rFonts w:hint="eastAsia"/>
                <w:noProof/>
                <w:webHidden/>
              </w:rPr>
              <w:fldChar w:fldCharType="end"/>
            </w:r>
          </w:hyperlink>
        </w:p>
        <w:p w14:paraId="515F42D4" w14:textId="3E4635D8" w:rsidR="006532E7" w:rsidRDefault="006532E7">
          <w:pPr>
            <w:pStyle w:val="TOC3"/>
            <w:tabs>
              <w:tab w:val="right" w:leader="dot" w:pos="6374"/>
            </w:tabs>
            <w:rPr>
              <w:rFonts w:hint="eastAsia"/>
              <w:noProof/>
              <w:sz w:val="22"/>
              <w:szCs w:val="24"/>
              <w14:ligatures w14:val="standardContextual"/>
            </w:rPr>
          </w:pPr>
          <w:hyperlink w:anchor="_Toc182735646" w:history="1">
            <w:r w:rsidRPr="00885A1F">
              <w:rPr>
                <w:rStyle w:val="ac"/>
                <w:rFonts w:hint="eastAsia"/>
                <w:noProof/>
              </w:rPr>
              <w:t>（六）封建制国家，以及封建社会的意识形态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293</w:t>
            </w:r>
            <w:r>
              <w:rPr>
                <w:rFonts w:hint="eastAsia"/>
                <w:noProof/>
                <w:webHidden/>
              </w:rPr>
              <w:fldChar w:fldCharType="end"/>
            </w:r>
          </w:hyperlink>
        </w:p>
        <w:p w14:paraId="4E9394A8" w14:textId="531DAA95" w:rsidR="006532E7" w:rsidRDefault="006532E7">
          <w:pPr>
            <w:pStyle w:val="TOC3"/>
            <w:tabs>
              <w:tab w:val="right" w:leader="dot" w:pos="6374"/>
            </w:tabs>
            <w:rPr>
              <w:rFonts w:hint="eastAsia"/>
              <w:noProof/>
              <w:sz w:val="22"/>
              <w:szCs w:val="24"/>
              <w14:ligatures w14:val="standardContextual"/>
            </w:rPr>
          </w:pPr>
          <w:hyperlink w:anchor="_Toc182735647" w:history="1">
            <w:r w:rsidRPr="00885A1F">
              <w:rPr>
                <w:rStyle w:val="ac"/>
                <w:rFonts w:hint="eastAsia"/>
                <w:noProof/>
              </w:rPr>
              <w:t>（七）西方资产阶级革命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296</w:t>
            </w:r>
            <w:r>
              <w:rPr>
                <w:rFonts w:hint="eastAsia"/>
                <w:noProof/>
                <w:webHidden/>
              </w:rPr>
              <w:fldChar w:fldCharType="end"/>
            </w:r>
          </w:hyperlink>
        </w:p>
        <w:p w14:paraId="0EBAE27A" w14:textId="3F8FA5DF" w:rsidR="006532E7" w:rsidRDefault="006532E7">
          <w:pPr>
            <w:pStyle w:val="TOC3"/>
            <w:tabs>
              <w:tab w:val="right" w:leader="dot" w:pos="6374"/>
            </w:tabs>
            <w:rPr>
              <w:rFonts w:hint="eastAsia"/>
              <w:noProof/>
              <w:sz w:val="22"/>
              <w:szCs w:val="24"/>
              <w14:ligatures w14:val="standardContextual"/>
            </w:rPr>
          </w:pPr>
          <w:hyperlink w:anchor="_Toc182735648" w:history="1">
            <w:r w:rsidRPr="00885A1F">
              <w:rPr>
                <w:rStyle w:val="ac"/>
                <w:rFonts w:hint="eastAsia"/>
                <w:noProof/>
              </w:rPr>
              <w:t>（八）资产阶级国家和它对工人阶级的统治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298</w:t>
            </w:r>
            <w:r>
              <w:rPr>
                <w:rFonts w:hint="eastAsia"/>
                <w:noProof/>
                <w:webHidden/>
              </w:rPr>
              <w:fldChar w:fldCharType="end"/>
            </w:r>
          </w:hyperlink>
        </w:p>
        <w:p w14:paraId="328F15F2" w14:textId="17496668" w:rsidR="006532E7" w:rsidRDefault="006532E7">
          <w:pPr>
            <w:pStyle w:val="TOC3"/>
            <w:tabs>
              <w:tab w:val="right" w:leader="dot" w:pos="6374"/>
            </w:tabs>
            <w:rPr>
              <w:rFonts w:hint="eastAsia"/>
              <w:noProof/>
              <w:sz w:val="22"/>
              <w:szCs w:val="24"/>
              <w14:ligatures w14:val="standardContextual"/>
            </w:rPr>
          </w:pPr>
          <w:hyperlink w:anchor="_Toc182735649" w:history="1">
            <w:r w:rsidRPr="00885A1F">
              <w:rPr>
                <w:rStyle w:val="ac"/>
                <w:rFonts w:hint="eastAsia"/>
                <w:noProof/>
              </w:rPr>
              <w:t>（九）无产阶级的历史使命和实践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300</w:t>
            </w:r>
            <w:r>
              <w:rPr>
                <w:rFonts w:hint="eastAsia"/>
                <w:noProof/>
                <w:webHidden/>
              </w:rPr>
              <w:fldChar w:fldCharType="end"/>
            </w:r>
          </w:hyperlink>
        </w:p>
        <w:p w14:paraId="3649C486" w14:textId="56B5019B" w:rsidR="006532E7" w:rsidRDefault="006532E7">
          <w:pPr>
            <w:pStyle w:val="TOC3"/>
            <w:tabs>
              <w:tab w:val="right" w:leader="dot" w:pos="6374"/>
            </w:tabs>
            <w:rPr>
              <w:rFonts w:hint="eastAsia"/>
              <w:noProof/>
              <w:sz w:val="22"/>
              <w:szCs w:val="24"/>
              <w14:ligatures w14:val="standardContextual"/>
            </w:rPr>
          </w:pPr>
          <w:hyperlink w:anchor="_Toc182735650" w:history="1">
            <w:r w:rsidRPr="00885A1F">
              <w:rPr>
                <w:rStyle w:val="ac"/>
                <w:rFonts w:hint="eastAsia"/>
                <w:noProof/>
              </w:rPr>
              <w:t>（十）社会主义阵营普遍发生的资本主义复辟及其原因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301</w:t>
            </w:r>
            <w:r>
              <w:rPr>
                <w:rFonts w:hint="eastAsia"/>
                <w:noProof/>
                <w:webHidden/>
              </w:rPr>
              <w:fldChar w:fldCharType="end"/>
            </w:r>
          </w:hyperlink>
        </w:p>
        <w:p w14:paraId="470519D4" w14:textId="49D80328" w:rsidR="006532E7" w:rsidRDefault="006532E7">
          <w:pPr>
            <w:pStyle w:val="TOC3"/>
            <w:tabs>
              <w:tab w:val="right" w:leader="dot" w:pos="6374"/>
            </w:tabs>
            <w:rPr>
              <w:rFonts w:hint="eastAsia"/>
              <w:noProof/>
              <w:sz w:val="22"/>
              <w:szCs w:val="24"/>
              <w14:ligatures w14:val="standardContextual"/>
            </w:rPr>
          </w:pPr>
          <w:hyperlink w:anchor="_Toc182735651" w:history="1">
            <w:r w:rsidRPr="00885A1F">
              <w:rPr>
                <w:rStyle w:val="ac"/>
                <w:rFonts w:hint="eastAsia"/>
                <w:noProof/>
              </w:rPr>
              <w:t>（十一）第二次无产阶级文化大革命必然要成功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304</w:t>
            </w:r>
            <w:r>
              <w:rPr>
                <w:rFonts w:hint="eastAsia"/>
                <w:noProof/>
                <w:webHidden/>
              </w:rPr>
              <w:fldChar w:fldCharType="end"/>
            </w:r>
          </w:hyperlink>
        </w:p>
        <w:p w14:paraId="29BCA8FE" w14:textId="22FD7B1F" w:rsidR="006532E7" w:rsidRDefault="006532E7">
          <w:pPr>
            <w:pStyle w:val="TOC2"/>
            <w:tabs>
              <w:tab w:val="right" w:leader="dot" w:pos="6374"/>
            </w:tabs>
            <w:rPr>
              <w:rFonts w:hint="eastAsia"/>
              <w:noProof/>
              <w:sz w:val="22"/>
              <w:szCs w:val="24"/>
              <w14:ligatures w14:val="standardContextual"/>
            </w:rPr>
          </w:pPr>
          <w:hyperlink w:anchor="_Toc182735652" w:history="1">
            <w:r w:rsidRPr="00885A1F">
              <w:rPr>
                <w:rStyle w:val="ac"/>
                <w:rFonts w:hint="eastAsia"/>
                <w:noProof/>
              </w:rPr>
              <w:t>新的生产力的发展，正在呼唤新的生产关系革命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306</w:t>
            </w:r>
            <w:r>
              <w:rPr>
                <w:rFonts w:hint="eastAsia"/>
                <w:noProof/>
                <w:webHidden/>
              </w:rPr>
              <w:fldChar w:fldCharType="end"/>
            </w:r>
          </w:hyperlink>
        </w:p>
        <w:p w14:paraId="45ABDCFC" w14:textId="74232DFD" w:rsidR="006532E7" w:rsidRDefault="006532E7">
          <w:pPr>
            <w:pStyle w:val="TOC2"/>
            <w:tabs>
              <w:tab w:val="right" w:leader="dot" w:pos="6374"/>
            </w:tabs>
            <w:rPr>
              <w:rFonts w:hint="eastAsia"/>
              <w:noProof/>
              <w:sz w:val="22"/>
              <w:szCs w:val="24"/>
              <w14:ligatures w14:val="standardContextual"/>
            </w:rPr>
          </w:pPr>
          <w:hyperlink w:anchor="_Toc182735653" w:history="1">
            <w:r w:rsidRPr="00885A1F">
              <w:rPr>
                <w:rStyle w:val="ac"/>
                <w:rFonts w:hint="eastAsia"/>
                <w:noProof/>
              </w:rPr>
              <w:t>结论重申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308</w:t>
            </w:r>
            <w:r>
              <w:rPr>
                <w:rFonts w:hint="eastAsia"/>
                <w:noProof/>
                <w:webHidden/>
              </w:rPr>
              <w:fldChar w:fldCharType="end"/>
            </w:r>
          </w:hyperlink>
        </w:p>
        <w:p w14:paraId="6D4978AD" w14:textId="64C7F8CF" w:rsidR="006532E7" w:rsidRDefault="006532E7">
          <w:pPr>
            <w:pStyle w:val="TOC1"/>
            <w:tabs>
              <w:tab w:val="right" w:leader="dot" w:pos="6374"/>
            </w:tabs>
            <w:rPr>
              <w:rFonts w:hint="eastAsia"/>
              <w:noProof/>
              <w:sz w:val="22"/>
              <w:szCs w:val="24"/>
              <w14:ligatures w14:val="standardContextual"/>
            </w:rPr>
          </w:pPr>
          <w:hyperlink w:anchor="_Toc182735654" w:history="1">
            <w:r w:rsidRPr="00885A1F">
              <w:rPr>
                <w:rStyle w:val="ac"/>
                <w:rFonts w:hint="eastAsia"/>
                <w:noProof/>
              </w:rPr>
              <w:t>附录3：秦王朝建立过程中复辟与反复辟的斗争 ——兼论儒法争论的社会基础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310</w:t>
            </w:r>
            <w:r>
              <w:rPr>
                <w:rFonts w:hint="eastAsia"/>
                <w:noProof/>
                <w:webHidden/>
              </w:rPr>
              <w:fldChar w:fldCharType="end"/>
            </w:r>
          </w:hyperlink>
        </w:p>
        <w:p w14:paraId="36A7697A" w14:textId="4C531FD5" w:rsidR="006532E7" w:rsidRDefault="006532E7">
          <w:pPr>
            <w:pStyle w:val="TOC2"/>
            <w:tabs>
              <w:tab w:val="right" w:leader="dot" w:pos="6374"/>
            </w:tabs>
            <w:rPr>
              <w:rFonts w:hint="eastAsia"/>
              <w:noProof/>
              <w:sz w:val="22"/>
              <w:szCs w:val="24"/>
              <w14:ligatures w14:val="standardContextual"/>
            </w:rPr>
          </w:pPr>
          <w:hyperlink w:anchor="_Toc182735655" w:history="1">
            <w:r w:rsidRPr="00885A1F">
              <w:rPr>
                <w:rStyle w:val="ac"/>
                <w:rFonts w:hint="eastAsia"/>
                <w:noProof/>
              </w:rPr>
              <w:t>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311</w:t>
            </w:r>
            <w:r>
              <w:rPr>
                <w:rFonts w:hint="eastAsia"/>
                <w:noProof/>
                <w:webHidden/>
              </w:rPr>
              <w:fldChar w:fldCharType="end"/>
            </w:r>
          </w:hyperlink>
        </w:p>
        <w:p w14:paraId="4F864510" w14:textId="346D0643" w:rsidR="006532E7" w:rsidRDefault="006532E7">
          <w:pPr>
            <w:pStyle w:val="TOC2"/>
            <w:tabs>
              <w:tab w:val="right" w:leader="dot" w:pos="6374"/>
            </w:tabs>
            <w:rPr>
              <w:rFonts w:hint="eastAsia"/>
              <w:noProof/>
              <w:sz w:val="22"/>
              <w:szCs w:val="24"/>
              <w14:ligatures w14:val="standardContextual"/>
            </w:rPr>
          </w:pPr>
          <w:hyperlink w:anchor="_Toc182735656" w:history="1">
            <w:r w:rsidRPr="00885A1F">
              <w:rPr>
                <w:rStyle w:val="ac"/>
                <w:rFonts w:hint="eastAsia"/>
                <w:noProof/>
              </w:rPr>
              <w:t>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318</w:t>
            </w:r>
            <w:r>
              <w:rPr>
                <w:rFonts w:hint="eastAsia"/>
                <w:noProof/>
                <w:webHidden/>
              </w:rPr>
              <w:fldChar w:fldCharType="end"/>
            </w:r>
          </w:hyperlink>
        </w:p>
        <w:p w14:paraId="6D14452F" w14:textId="62AED70A" w:rsidR="006532E7" w:rsidRDefault="006532E7">
          <w:pPr>
            <w:pStyle w:val="TOC2"/>
            <w:tabs>
              <w:tab w:val="right" w:leader="dot" w:pos="6374"/>
            </w:tabs>
            <w:rPr>
              <w:rFonts w:hint="eastAsia"/>
              <w:noProof/>
              <w:sz w:val="22"/>
              <w:szCs w:val="24"/>
              <w14:ligatures w14:val="standardContextual"/>
            </w:rPr>
          </w:pPr>
          <w:hyperlink w:anchor="_Toc182735657" w:history="1">
            <w:r w:rsidRPr="00885A1F">
              <w:rPr>
                <w:rStyle w:val="ac"/>
                <w:rFonts w:hint="eastAsia"/>
                <w:noProof/>
              </w:rPr>
              <w:t>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325</w:t>
            </w:r>
            <w:r>
              <w:rPr>
                <w:rFonts w:hint="eastAsia"/>
                <w:noProof/>
                <w:webHidden/>
              </w:rPr>
              <w:fldChar w:fldCharType="end"/>
            </w:r>
          </w:hyperlink>
        </w:p>
        <w:p w14:paraId="3DAF1C21" w14:textId="5B2C080A" w:rsidR="006532E7" w:rsidRDefault="006532E7">
          <w:pPr>
            <w:pStyle w:val="TOC2"/>
            <w:tabs>
              <w:tab w:val="right" w:leader="dot" w:pos="6374"/>
            </w:tabs>
            <w:rPr>
              <w:rFonts w:hint="eastAsia"/>
              <w:noProof/>
              <w:sz w:val="22"/>
              <w:szCs w:val="24"/>
              <w14:ligatures w14:val="standardContextual"/>
            </w:rPr>
          </w:pPr>
          <w:hyperlink w:anchor="_Toc182735658" w:history="1">
            <w:r w:rsidRPr="00885A1F">
              <w:rPr>
                <w:rStyle w:val="ac"/>
                <w:rFonts w:hint="eastAsia"/>
                <w:noProof/>
              </w:rPr>
              <w:t>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328</w:t>
            </w:r>
            <w:r>
              <w:rPr>
                <w:rFonts w:hint="eastAsia"/>
                <w:noProof/>
                <w:webHidden/>
              </w:rPr>
              <w:fldChar w:fldCharType="end"/>
            </w:r>
          </w:hyperlink>
        </w:p>
        <w:p w14:paraId="01D6E1CD" w14:textId="6EDEE49D" w:rsidR="006532E7" w:rsidRDefault="006532E7">
          <w:pPr>
            <w:pStyle w:val="TOC1"/>
            <w:tabs>
              <w:tab w:val="right" w:leader="dot" w:pos="6374"/>
            </w:tabs>
            <w:rPr>
              <w:rFonts w:hint="eastAsia"/>
              <w:noProof/>
              <w:sz w:val="22"/>
              <w:szCs w:val="24"/>
              <w14:ligatures w14:val="standardContextual"/>
            </w:rPr>
          </w:pPr>
          <w:hyperlink w:anchor="_Toc182735659" w:history="1">
            <w:r w:rsidRPr="00885A1F">
              <w:rPr>
                <w:rStyle w:val="ac"/>
                <w:rFonts w:hint="eastAsia"/>
                <w:noProof/>
              </w:rPr>
              <w:t>附录4：论秦汉之际的阶级斗争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331</w:t>
            </w:r>
            <w:r>
              <w:rPr>
                <w:rFonts w:hint="eastAsia"/>
                <w:noProof/>
                <w:webHidden/>
              </w:rPr>
              <w:fldChar w:fldCharType="end"/>
            </w:r>
          </w:hyperlink>
        </w:p>
        <w:p w14:paraId="2BA137B6" w14:textId="738C3955" w:rsidR="006532E7" w:rsidRDefault="006532E7">
          <w:pPr>
            <w:pStyle w:val="TOC2"/>
            <w:tabs>
              <w:tab w:val="right" w:leader="dot" w:pos="6374"/>
            </w:tabs>
            <w:rPr>
              <w:rFonts w:hint="eastAsia"/>
              <w:noProof/>
              <w:sz w:val="22"/>
              <w:szCs w:val="24"/>
              <w14:ligatures w14:val="standardContextual"/>
            </w:rPr>
          </w:pPr>
          <w:hyperlink w:anchor="_Toc182735660" w:history="1">
            <w:r w:rsidRPr="00885A1F">
              <w:rPr>
                <w:rStyle w:val="ac"/>
                <w:rFonts w:hint="eastAsia"/>
                <w:noProof/>
              </w:rPr>
              <w:t>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331</w:t>
            </w:r>
            <w:r>
              <w:rPr>
                <w:rFonts w:hint="eastAsia"/>
                <w:noProof/>
                <w:webHidden/>
              </w:rPr>
              <w:fldChar w:fldCharType="end"/>
            </w:r>
          </w:hyperlink>
        </w:p>
        <w:p w14:paraId="62E30A79" w14:textId="28336603" w:rsidR="006532E7" w:rsidRDefault="006532E7">
          <w:pPr>
            <w:pStyle w:val="TOC2"/>
            <w:tabs>
              <w:tab w:val="right" w:leader="dot" w:pos="6374"/>
            </w:tabs>
            <w:rPr>
              <w:rFonts w:hint="eastAsia"/>
              <w:noProof/>
              <w:sz w:val="22"/>
              <w:szCs w:val="24"/>
              <w14:ligatures w14:val="standardContextual"/>
            </w:rPr>
          </w:pPr>
          <w:hyperlink w:anchor="_Toc182735661" w:history="1">
            <w:r w:rsidRPr="00885A1F">
              <w:rPr>
                <w:rStyle w:val="ac"/>
                <w:rFonts w:hint="eastAsia"/>
                <w:noProof/>
              </w:rPr>
              <w:t>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338</w:t>
            </w:r>
            <w:r>
              <w:rPr>
                <w:rFonts w:hint="eastAsia"/>
                <w:noProof/>
                <w:webHidden/>
              </w:rPr>
              <w:fldChar w:fldCharType="end"/>
            </w:r>
          </w:hyperlink>
        </w:p>
        <w:p w14:paraId="3B15AE22" w14:textId="5BC74855" w:rsidR="006532E7" w:rsidRDefault="006532E7">
          <w:pPr>
            <w:pStyle w:val="TOC2"/>
            <w:tabs>
              <w:tab w:val="right" w:leader="dot" w:pos="6374"/>
            </w:tabs>
            <w:rPr>
              <w:rFonts w:hint="eastAsia"/>
              <w:noProof/>
              <w:sz w:val="22"/>
              <w:szCs w:val="24"/>
              <w14:ligatures w14:val="standardContextual"/>
            </w:rPr>
          </w:pPr>
          <w:hyperlink w:anchor="_Toc182735662" w:history="1">
            <w:r w:rsidRPr="00885A1F">
              <w:rPr>
                <w:rStyle w:val="ac"/>
                <w:rFonts w:hint="eastAsia"/>
                <w:noProof/>
              </w:rPr>
              <w:t>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344</w:t>
            </w:r>
            <w:r>
              <w:rPr>
                <w:rFonts w:hint="eastAsia"/>
                <w:noProof/>
                <w:webHidden/>
              </w:rPr>
              <w:fldChar w:fldCharType="end"/>
            </w:r>
          </w:hyperlink>
        </w:p>
        <w:p w14:paraId="49C61097" w14:textId="320CF145" w:rsidR="006532E7" w:rsidRDefault="006532E7">
          <w:pPr>
            <w:pStyle w:val="TOC2"/>
            <w:tabs>
              <w:tab w:val="right" w:leader="dot" w:pos="6374"/>
            </w:tabs>
            <w:rPr>
              <w:rFonts w:hint="eastAsia"/>
              <w:noProof/>
              <w:sz w:val="22"/>
              <w:szCs w:val="24"/>
              <w14:ligatures w14:val="standardContextual"/>
            </w:rPr>
          </w:pPr>
          <w:hyperlink w:anchor="_Toc182735663" w:history="1">
            <w:r w:rsidRPr="00885A1F">
              <w:rPr>
                <w:rStyle w:val="ac"/>
                <w:rFonts w:hint="eastAsia"/>
                <w:noProof/>
              </w:rPr>
              <w:t>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349</w:t>
            </w:r>
            <w:r>
              <w:rPr>
                <w:rFonts w:hint="eastAsia"/>
                <w:noProof/>
                <w:webHidden/>
              </w:rPr>
              <w:fldChar w:fldCharType="end"/>
            </w:r>
          </w:hyperlink>
        </w:p>
        <w:p w14:paraId="4E773A36" w14:textId="437A1098" w:rsidR="006532E7" w:rsidRDefault="006532E7">
          <w:pPr>
            <w:pStyle w:val="TOC1"/>
            <w:tabs>
              <w:tab w:val="right" w:leader="dot" w:pos="6374"/>
            </w:tabs>
            <w:rPr>
              <w:rFonts w:hint="eastAsia"/>
              <w:noProof/>
              <w:sz w:val="22"/>
              <w:szCs w:val="24"/>
              <w14:ligatures w14:val="standardContextual"/>
            </w:rPr>
          </w:pPr>
          <w:hyperlink w:anchor="_Toc182735664" w:history="1">
            <w:r w:rsidRPr="00885A1F">
              <w:rPr>
                <w:rStyle w:val="ac"/>
                <w:rFonts w:hint="eastAsia"/>
                <w:noProof/>
              </w:rPr>
              <w:t>附录5：文化大革命的理论基础 ——人类历史几千年，意识形态上层建筑和生产关系是如何辩证运动的？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352</w:t>
            </w:r>
            <w:r>
              <w:rPr>
                <w:rFonts w:hint="eastAsia"/>
                <w:noProof/>
                <w:webHidden/>
              </w:rPr>
              <w:fldChar w:fldCharType="end"/>
            </w:r>
          </w:hyperlink>
        </w:p>
        <w:p w14:paraId="4F00FCC9" w14:textId="76ABEA6C" w:rsidR="006532E7" w:rsidRDefault="006532E7">
          <w:pPr>
            <w:pStyle w:val="TOC2"/>
            <w:tabs>
              <w:tab w:val="right" w:leader="dot" w:pos="6374"/>
            </w:tabs>
            <w:rPr>
              <w:rFonts w:hint="eastAsia"/>
              <w:noProof/>
              <w:sz w:val="22"/>
              <w:szCs w:val="24"/>
              <w14:ligatures w14:val="standardContextual"/>
            </w:rPr>
          </w:pPr>
          <w:hyperlink w:anchor="_Toc182735665" w:history="1">
            <w:r w:rsidRPr="00885A1F">
              <w:rPr>
                <w:rStyle w:val="ac"/>
                <w:rFonts w:hint="eastAsia"/>
                <w:noProof/>
              </w:rPr>
              <w:t>第1节 封建等级专制和资产阶级自由主义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352</w:t>
            </w:r>
            <w:r>
              <w:rPr>
                <w:rFonts w:hint="eastAsia"/>
                <w:noProof/>
                <w:webHidden/>
              </w:rPr>
              <w:fldChar w:fldCharType="end"/>
            </w:r>
          </w:hyperlink>
        </w:p>
        <w:p w14:paraId="73EE9CAF" w14:textId="54A5DD74" w:rsidR="006532E7" w:rsidRDefault="006532E7">
          <w:pPr>
            <w:pStyle w:val="TOC2"/>
            <w:tabs>
              <w:tab w:val="right" w:leader="dot" w:pos="6374"/>
            </w:tabs>
            <w:rPr>
              <w:rFonts w:hint="eastAsia"/>
              <w:noProof/>
              <w:sz w:val="22"/>
              <w:szCs w:val="24"/>
              <w14:ligatures w14:val="standardContextual"/>
            </w:rPr>
          </w:pPr>
          <w:hyperlink w:anchor="_Toc182735666" w:history="1">
            <w:r w:rsidRPr="00885A1F">
              <w:rPr>
                <w:rStyle w:val="ac"/>
                <w:rFonts w:hint="eastAsia"/>
                <w:noProof/>
              </w:rPr>
              <w:t>第2节 “残酷竞争”真的就是生物界的生存法则，乃至是自然界的运转法则吗？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354</w:t>
            </w:r>
            <w:r>
              <w:rPr>
                <w:rFonts w:hint="eastAsia"/>
                <w:noProof/>
                <w:webHidden/>
              </w:rPr>
              <w:fldChar w:fldCharType="end"/>
            </w:r>
          </w:hyperlink>
        </w:p>
        <w:p w14:paraId="23FDD478" w14:textId="1C6B6EFA" w:rsidR="006532E7" w:rsidRDefault="006532E7">
          <w:pPr>
            <w:pStyle w:val="TOC2"/>
            <w:tabs>
              <w:tab w:val="right" w:leader="dot" w:pos="6374"/>
            </w:tabs>
            <w:rPr>
              <w:rFonts w:hint="eastAsia"/>
              <w:noProof/>
              <w:sz w:val="22"/>
              <w:szCs w:val="24"/>
              <w14:ligatures w14:val="standardContextual"/>
            </w:rPr>
          </w:pPr>
          <w:hyperlink w:anchor="_Toc182735667" w:history="1">
            <w:r w:rsidRPr="00885A1F">
              <w:rPr>
                <w:rStyle w:val="ac"/>
                <w:rFonts w:hint="eastAsia"/>
                <w:noProof/>
              </w:rPr>
              <w:t>第3节 社会主义核心价值观是什么？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357</w:t>
            </w:r>
            <w:r>
              <w:rPr>
                <w:rFonts w:hint="eastAsia"/>
                <w:noProof/>
                <w:webHidden/>
              </w:rPr>
              <w:fldChar w:fldCharType="end"/>
            </w:r>
          </w:hyperlink>
        </w:p>
        <w:p w14:paraId="5BCCD2D6" w14:textId="61B9A88A" w:rsidR="006532E7" w:rsidRDefault="006532E7">
          <w:pPr>
            <w:pStyle w:val="TOC2"/>
            <w:tabs>
              <w:tab w:val="right" w:leader="dot" w:pos="6374"/>
            </w:tabs>
            <w:rPr>
              <w:rFonts w:hint="eastAsia"/>
              <w:noProof/>
              <w:sz w:val="22"/>
              <w:szCs w:val="24"/>
              <w14:ligatures w14:val="standardContextual"/>
            </w:rPr>
          </w:pPr>
          <w:hyperlink w:anchor="_Toc182735668" w:history="1">
            <w:r w:rsidRPr="00885A1F">
              <w:rPr>
                <w:rStyle w:val="ac"/>
                <w:rFonts w:hint="eastAsia"/>
                <w:noProof/>
              </w:rPr>
              <w:t>第4节 “民主”不是资本主义社会的核心意识形态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359</w:t>
            </w:r>
            <w:r>
              <w:rPr>
                <w:rFonts w:hint="eastAsia"/>
                <w:noProof/>
                <w:webHidden/>
              </w:rPr>
              <w:fldChar w:fldCharType="end"/>
            </w:r>
          </w:hyperlink>
        </w:p>
        <w:p w14:paraId="5BC15460" w14:textId="179DF345" w:rsidR="006532E7" w:rsidRDefault="006532E7">
          <w:pPr>
            <w:pStyle w:val="TOC2"/>
            <w:tabs>
              <w:tab w:val="right" w:leader="dot" w:pos="6374"/>
            </w:tabs>
            <w:rPr>
              <w:rFonts w:hint="eastAsia"/>
              <w:noProof/>
              <w:sz w:val="22"/>
              <w:szCs w:val="24"/>
              <w14:ligatures w14:val="standardContextual"/>
            </w:rPr>
          </w:pPr>
          <w:hyperlink w:anchor="_Toc182735669" w:history="1">
            <w:r w:rsidRPr="00885A1F">
              <w:rPr>
                <w:rStyle w:val="ac"/>
                <w:rFonts w:hint="eastAsia"/>
                <w:noProof/>
              </w:rPr>
              <w:t>第5节 关于社会主义社会的真民主，和资本主义社会的假民主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363</w:t>
            </w:r>
            <w:r>
              <w:rPr>
                <w:rFonts w:hint="eastAsia"/>
                <w:noProof/>
                <w:webHidden/>
              </w:rPr>
              <w:fldChar w:fldCharType="end"/>
            </w:r>
          </w:hyperlink>
        </w:p>
        <w:p w14:paraId="22CED1A6" w14:textId="41535F59" w:rsidR="006532E7" w:rsidRDefault="006532E7">
          <w:pPr>
            <w:pStyle w:val="TOC2"/>
            <w:tabs>
              <w:tab w:val="right" w:leader="dot" w:pos="6374"/>
            </w:tabs>
            <w:rPr>
              <w:rFonts w:hint="eastAsia"/>
              <w:noProof/>
              <w:sz w:val="22"/>
              <w:szCs w:val="24"/>
              <w14:ligatures w14:val="standardContextual"/>
            </w:rPr>
          </w:pPr>
          <w:hyperlink w:anchor="_Toc182735670" w:history="1">
            <w:r w:rsidRPr="00885A1F">
              <w:rPr>
                <w:rStyle w:val="ac"/>
                <w:rFonts w:hint="eastAsia"/>
                <w:noProof/>
              </w:rPr>
              <w:t>第6节 是资本主义的自由？还是社会主义的民主？这从根源上说也是生产关系决定的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364</w:t>
            </w:r>
            <w:r>
              <w:rPr>
                <w:rFonts w:hint="eastAsia"/>
                <w:noProof/>
                <w:webHidden/>
              </w:rPr>
              <w:fldChar w:fldCharType="end"/>
            </w:r>
          </w:hyperlink>
        </w:p>
        <w:p w14:paraId="734DA0EC" w14:textId="2944EC02" w:rsidR="006532E7" w:rsidRDefault="006532E7">
          <w:pPr>
            <w:pStyle w:val="TOC2"/>
            <w:tabs>
              <w:tab w:val="right" w:leader="dot" w:pos="6374"/>
            </w:tabs>
            <w:rPr>
              <w:rFonts w:hint="eastAsia"/>
              <w:noProof/>
              <w:sz w:val="22"/>
              <w:szCs w:val="24"/>
              <w14:ligatures w14:val="standardContextual"/>
            </w:rPr>
          </w:pPr>
          <w:hyperlink w:anchor="_Toc182735671" w:history="1">
            <w:r w:rsidRPr="00885A1F">
              <w:rPr>
                <w:rStyle w:val="ac"/>
                <w:rFonts w:hint="eastAsia"/>
                <w:noProof/>
              </w:rPr>
              <w:t>第7节 生产关系和其对应的意识形态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365</w:t>
            </w:r>
            <w:r>
              <w:rPr>
                <w:rFonts w:hint="eastAsia"/>
                <w:noProof/>
                <w:webHidden/>
              </w:rPr>
              <w:fldChar w:fldCharType="end"/>
            </w:r>
          </w:hyperlink>
        </w:p>
        <w:p w14:paraId="042372DA" w14:textId="65BDFCA1" w:rsidR="006532E7" w:rsidRDefault="006532E7">
          <w:pPr>
            <w:pStyle w:val="TOC2"/>
            <w:tabs>
              <w:tab w:val="right" w:leader="dot" w:pos="6374"/>
            </w:tabs>
            <w:rPr>
              <w:rFonts w:hint="eastAsia"/>
              <w:noProof/>
              <w:sz w:val="22"/>
              <w:szCs w:val="24"/>
              <w14:ligatures w14:val="standardContextual"/>
            </w:rPr>
          </w:pPr>
          <w:hyperlink w:anchor="_Toc182735672" w:history="1">
            <w:r w:rsidRPr="00885A1F">
              <w:rPr>
                <w:rStyle w:val="ac"/>
                <w:rFonts w:hint="eastAsia"/>
                <w:noProof/>
              </w:rPr>
              <w:t>第8节 深刻理解经济基础和意识形态上层建筑的辩证关系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366</w:t>
            </w:r>
            <w:r>
              <w:rPr>
                <w:rFonts w:hint="eastAsia"/>
                <w:noProof/>
                <w:webHidden/>
              </w:rPr>
              <w:fldChar w:fldCharType="end"/>
            </w:r>
          </w:hyperlink>
        </w:p>
        <w:p w14:paraId="5EF9C513" w14:textId="1BA78668" w:rsidR="006532E7" w:rsidRDefault="006532E7">
          <w:pPr>
            <w:pStyle w:val="TOC2"/>
            <w:tabs>
              <w:tab w:val="right" w:leader="dot" w:pos="6374"/>
            </w:tabs>
            <w:rPr>
              <w:rFonts w:hint="eastAsia"/>
              <w:noProof/>
              <w:sz w:val="22"/>
              <w:szCs w:val="24"/>
              <w14:ligatures w14:val="standardContextual"/>
            </w:rPr>
          </w:pPr>
          <w:hyperlink w:anchor="_Toc182735673" w:history="1">
            <w:r w:rsidRPr="00885A1F">
              <w:rPr>
                <w:rStyle w:val="ac"/>
                <w:rFonts w:hint="eastAsia"/>
                <w:noProof/>
              </w:rPr>
              <w:t>第9节 学习《艾思奇讲稿选》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367</w:t>
            </w:r>
            <w:r>
              <w:rPr>
                <w:rFonts w:hint="eastAsia"/>
                <w:noProof/>
                <w:webHidden/>
              </w:rPr>
              <w:fldChar w:fldCharType="end"/>
            </w:r>
          </w:hyperlink>
        </w:p>
        <w:p w14:paraId="2F0A465D" w14:textId="12D06879" w:rsidR="006532E7" w:rsidRDefault="006532E7">
          <w:pPr>
            <w:pStyle w:val="TOC1"/>
            <w:tabs>
              <w:tab w:val="right" w:leader="dot" w:pos="6374"/>
            </w:tabs>
            <w:rPr>
              <w:rFonts w:hint="eastAsia"/>
              <w:noProof/>
              <w:sz w:val="22"/>
              <w:szCs w:val="24"/>
              <w14:ligatures w14:val="standardContextual"/>
            </w:rPr>
          </w:pPr>
          <w:hyperlink w:anchor="_Toc182735674" w:history="1">
            <w:r w:rsidRPr="00885A1F">
              <w:rPr>
                <w:rStyle w:val="ac"/>
                <w:rFonts w:hint="eastAsia"/>
                <w:noProof/>
              </w:rPr>
              <w:t>附录6：人类历史上的封建地主阶级文化大革命和资产阶级文化大革命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368</w:t>
            </w:r>
            <w:r>
              <w:rPr>
                <w:rFonts w:hint="eastAsia"/>
                <w:noProof/>
                <w:webHidden/>
              </w:rPr>
              <w:fldChar w:fldCharType="end"/>
            </w:r>
          </w:hyperlink>
        </w:p>
        <w:p w14:paraId="383A3D2B" w14:textId="22E768D0" w:rsidR="006532E7" w:rsidRDefault="006532E7">
          <w:pPr>
            <w:pStyle w:val="TOC2"/>
            <w:tabs>
              <w:tab w:val="right" w:leader="dot" w:pos="6374"/>
            </w:tabs>
            <w:rPr>
              <w:rFonts w:hint="eastAsia"/>
              <w:noProof/>
              <w:sz w:val="22"/>
              <w:szCs w:val="24"/>
              <w14:ligatures w14:val="standardContextual"/>
            </w:rPr>
          </w:pPr>
          <w:hyperlink w:anchor="_Toc182735675" w:history="1">
            <w:r w:rsidRPr="00885A1F">
              <w:rPr>
                <w:rStyle w:val="ac"/>
                <w:rFonts w:hint="eastAsia"/>
                <w:noProof/>
              </w:rPr>
              <w:t>（一）人类历史上的封建地主阶级文化大革命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368</w:t>
            </w:r>
            <w:r>
              <w:rPr>
                <w:rFonts w:hint="eastAsia"/>
                <w:noProof/>
                <w:webHidden/>
              </w:rPr>
              <w:fldChar w:fldCharType="end"/>
            </w:r>
          </w:hyperlink>
        </w:p>
        <w:p w14:paraId="2D497D3A" w14:textId="3B4E7898" w:rsidR="006532E7" w:rsidRDefault="006532E7">
          <w:pPr>
            <w:pStyle w:val="TOC2"/>
            <w:tabs>
              <w:tab w:val="right" w:leader="dot" w:pos="6374"/>
            </w:tabs>
            <w:rPr>
              <w:rFonts w:hint="eastAsia"/>
              <w:noProof/>
              <w:sz w:val="22"/>
              <w:szCs w:val="24"/>
              <w14:ligatures w14:val="standardContextual"/>
            </w:rPr>
          </w:pPr>
          <w:hyperlink w:anchor="_Toc182735676" w:history="1">
            <w:r w:rsidRPr="00885A1F">
              <w:rPr>
                <w:rStyle w:val="ac"/>
                <w:rFonts w:hint="eastAsia"/>
                <w:noProof/>
              </w:rPr>
              <w:t>（二）人类历史上的资产阶级文化大革命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368</w:t>
            </w:r>
            <w:r>
              <w:rPr>
                <w:rFonts w:hint="eastAsia"/>
                <w:noProof/>
                <w:webHidden/>
              </w:rPr>
              <w:fldChar w:fldCharType="end"/>
            </w:r>
          </w:hyperlink>
        </w:p>
        <w:p w14:paraId="7755F568" w14:textId="5291ADE4" w:rsidR="006532E7" w:rsidRDefault="006532E7">
          <w:pPr>
            <w:pStyle w:val="TOC2"/>
            <w:tabs>
              <w:tab w:val="right" w:leader="dot" w:pos="6374"/>
            </w:tabs>
            <w:rPr>
              <w:rFonts w:hint="eastAsia"/>
              <w:noProof/>
              <w:sz w:val="22"/>
              <w:szCs w:val="24"/>
              <w14:ligatures w14:val="standardContextual"/>
            </w:rPr>
          </w:pPr>
          <w:hyperlink w:anchor="_Toc182735677" w:history="1">
            <w:r w:rsidRPr="00885A1F">
              <w:rPr>
                <w:rStyle w:val="ac"/>
                <w:rFonts w:hint="eastAsia"/>
                <w:noProof/>
              </w:rPr>
              <w:t>（三）人类历史上的无产阶级文化大革命尚未完成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368</w:t>
            </w:r>
            <w:r>
              <w:rPr>
                <w:rFonts w:hint="eastAsia"/>
                <w:noProof/>
                <w:webHidden/>
              </w:rPr>
              <w:fldChar w:fldCharType="end"/>
            </w:r>
          </w:hyperlink>
        </w:p>
        <w:p w14:paraId="37B480BB" w14:textId="598B5855" w:rsidR="006532E7" w:rsidRDefault="006532E7">
          <w:pPr>
            <w:pStyle w:val="TOC1"/>
            <w:tabs>
              <w:tab w:val="right" w:leader="dot" w:pos="6374"/>
            </w:tabs>
            <w:rPr>
              <w:rFonts w:hint="eastAsia"/>
              <w:noProof/>
              <w:sz w:val="22"/>
              <w:szCs w:val="24"/>
              <w14:ligatures w14:val="standardContextual"/>
            </w:rPr>
          </w:pPr>
          <w:hyperlink w:anchor="_Toc182735678" w:history="1">
            <w:r w:rsidRPr="00885A1F">
              <w:rPr>
                <w:rStyle w:val="ac"/>
                <w:rFonts w:hint="eastAsia"/>
                <w:noProof/>
              </w:rPr>
              <w:t>附录7：举例把唯物辩证法系统地一次性讲透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369</w:t>
            </w:r>
            <w:r>
              <w:rPr>
                <w:rFonts w:hint="eastAsia"/>
                <w:noProof/>
                <w:webHidden/>
              </w:rPr>
              <w:fldChar w:fldCharType="end"/>
            </w:r>
          </w:hyperlink>
        </w:p>
        <w:p w14:paraId="22BB59C8" w14:textId="24CE6C52" w:rsidR="006532E7" w:rsidRDefault="006532E7">
          <w:pPr>
            <w:pStyle w:val="TOC2"/>
            <w:tabs>
              <w:tab w:val="right" w:leader="dot" w:pos="6374"/>
            </w:tabs>
            <w:rPr>
              <w:rFonts w:hint="eastAsia"/>
              <w:noProof/>
              <w:sz w:val="22"/>
              <w:szCs w:val="24"/>
              <w14:ligatures w14:val="standardContextual"/>
            </w:rPr>
          </w:pPr>
          <w:hyperlink w:anchor="_Toc182735679" w:history="1">
            <w:r w:rsidRPr="00885A1F">
              <w:rPr>
                <w:rStyle w:val="ac"/>
                <w:rFonts w:hint="eastAsia"/>
                <w:noProof/>
              </w:rPr>
              <w:t>第1节 什么是唯物辩证法？以及唯物辩证法的“三论”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369</w:t>
            </w:r>
            <w:r>
              <w:rPr>
                <w:rFonts w:hint="eastAsia"/>
                <w:noProof/>
                <w:webHidden/>
              </w:rPr>
              <w:fldChar w:fldCharType="end"/>
            </w:r>
          </w:hyperlink>
        </w:p>
        <w:p w14:paraId="08700AF4" w14:textId="4B68AF12" w:rsidR="006532E7" w:rsidRDefault="006532E7">
          <w:pPr>
            <w:pStyle w:val="TOC2"/>
            <w:tabs>
              <w:tab w:val="right" w:leader="dot" w:pos="6374"/>
            </w:tabs>
            <w:rPr>
              <w:rFonts w:hint="eastAsia"/>
              <w:noProof/>
              <w:sz w:val="22"/>
              <w:szCs w:val="24"/>
              <w14:ligatures w14:val="standardContextual"/>
            </w:rPr>
          </w:pPr>
          <w:hyperlink w:anchor="_Toc182735680" w:history="1">
            <w:r w:rsidRPr="00885A1F">
              <w:rPr>
                <w:rStyle w:val="ac"/>
                <w:rFonts w:hint="eastAsia"/>
                <w:noProof/>
              </w:rPr>
              <w:t>第2节 用唯物辩证法的“三论”，讲它的5个规律。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369</w:t>
            </w:r>
            <w:r>
              <w:rPr>
                <w:rFonts w:hint="eastAsia"/>
                <w:noProof/>
                <w:webHidden/>
              </w:rPr>
              <w:fldChar w:fldCharType="end"/>
            </w:r>
          </w:hyperlink>
        </w:p>
        <w:p w14:paraId="4D60D615" w14:textId="0AB3F6F8" w:rsidR="006532E7" w:rsidRDefault="006532E7">
          <w:pPr>
            <w:pStyle w:val="TOC3"/>
            <w:tabs>
              <w:tab w:val="right" w:leader="dot" w:pos="6374"/>
            </w:tabs>
            <w:rPr>
              <w:rFonts w:hint="eastAsia"/>
              <w:noProof/>
              <w:sz w:val="22"/>
              <w:szCs w:val="24"/>
              <w14:ligatures w14:val="standardContextual"/>
            </w:rPr>
          </w:pPr>
          <w:hyperlink w:anchor="_Toc182735681" w:history="1">
            <w:r w:rsidRPr="00885A1F">
              <w:rPr>
                <w:rStyle w:val="ac"/>
                <w:rFonts w:hint="eastAsia"/>
                <w:noProof/>
              </w:rPr>
              <w:t>（一）对立统一规律。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370</w:t>
            </w:r>
            <w:r>
              <w:rPr>
                <w:rFonts w:hint="eastAsia"/>
                <w:noProof/>
                <w:webHidden/>
              </w:rPr>
              <w:fldChar w:fldCharType="end"/>
            </w:r>
          </w:hyperlink>
        </w:p>
        <w:p w14:paraId="1701BA40" w14:textId="55AC6126" w:rsidR="006532E7" w:rsidRDefault="006532E7">
          <w:pPr>
            <w:pStyle w:val="TOC3"/>
            <w:tabs>
              <w:tab w:val="right" w:leader="dot" w:pos="6374"/>
            </w:tabs>
            <w:rPr>
              <w:rFonts w:hint="eastAsia"/>
              <w:noProof/>
              <w:sz w:val="22"/>
              <w:szCs w:val="24"/>
              <w14:ligatures w14:val="standardContextual"/>
            </w:rPr>
          </w:pPr>
          <w:hyperlink w:anchor="_Toc182735682" w:history="1">
            <w:r w:rsidRPr="00885A1F">
              <w:rPr>
                <w:rStyle w:val="ac"/>
                <w:rFonts w:hint="eastAsia"/>
                <w:noProof/>
              </w:rPr>
              <w:t>（二）质量互变规律。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371</w:t>
            </w:r>
            <w:r>
              <w:rPr>
                <w:rFonts w:hint="eastAsia"/>
                <w:noProof/>
                <w:webHidden/>
              </w:rPr>
              <w:fldChar w:fldCharType="end"/>
            </w:r>
          </w:hyperlink>
        </w:p>
        <w:p w14:paraId="3852DBD4" w14:textId="417F2196" w:rsidR="006532E7" w:rsidRDefault="006532E7">
          <w:pPr>
            <w:pStyle w:val="TOC3"/>
            <w:tabs>
              <w:tab w:val="right" w:leader="dot" w:pos="6374"/>
            </w:tabs>
            <w:rPr>
              <w:rFonts w:hint="eastAsia"/>
              <w:noProof/>
              <w:sz w:val="22"/>
              <w:szCs w:val="24"/>
              <w14:ligatures w14:val="standardContextual"/>
            </w:rPr>
          </w:pPr>
          <w:hyperlink w:anchor="_Toc182735683" w:history="1">
            <w:r w:rsidRPr="00885A1F">
              <w:rPr>
                <w:rStyle w:val="ac"/>
                <w:rFonts w:hint="eastAsia"/>
                <w:noProof/>
              </w:rPr>
              <w:t>（三）肯定和否定的规律。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373</w:t>
            </w:r>
            <w:r>
              <w:rPr>
                <w:rFonts w:hint="eastAsia"/>
                <w:noProof/>
                <w:webHidden/>
              </w:rPr>
              <w:fldChar w:fldCharType="end"/>
            </w:r>
          </w:hyperlink>
        </w:p>
        <w:p w14:paraId="5DC81ECB" w14:textId="20D36757" w:rsidR="006532E7" w:rsidRDefault="006532E7">
          <w:pPr>
            <w:pStyle w:val="TOC3"/>
            <w:tabs>
              <w:tab w:val="right" w:leader="dot" w:pos="6374"/>
            </w:tabs>
            <w:rPr>
              <w:rFonts w:hint="eastAsia"/>
              <w:noProof/>
              <w:sz w:val="22"/>
              <w:szCs w:val="24"/>
              <w14:ligatures w14:val="standardContextual"/>
            </w:rPr>
          </w:pPr>
          <w:hyperlink w:anchor="_Toc182735684" w:history="1">
            <w:r w:rsidRPr="00885A1F">
              <w:rPr>
                <w:rStyle w:val="ac"/>
                <w:rFonts w:hint="eastAsia"/>
                <w:noProof/>
              </w:rPr>
              <w:t>（四）关于普遍联系和永恒发展。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374</w:t>
            </w:r>
            <w:r>
              <w:rPr>
                <w:rFonts w:hint="eastAsia"/>
                <w:noProof/>
                <w:webHidden/>
              </w:rPr>
              <w:fldChar w:fldCharType="end"/>
            </w:r>
          </w:hyperlink>
        </w:p>
        <w:p w14:paraId="61523639" w14:textId="4C50F5FF" w:rsidR="006532E7" w:rsidRDefault="006532E7">
          <w:pPr>
            <w:pStyle w:val="TOC2"/>
            <w:tabs>
              <w:tab w:val="right" w:leader="dot" w:pos="6374"/>
            </w:tabs>
            <w:rPr>
              <w:rFonts w:hint="eastAsia"/>
              <w:noProof/>
              <w:sz w:val="22"/>
              <w:szCs w:val="24"/>
              <w14:ligatures w14:val="standardContextual"/>
            </w:rPr>
          </w:pPr>
          <w:hyperlink w:anchor="_Toc182735685" w:history="1">
            <w:r w:rsidRPr="00885A1F">
              <w:rPr>
                <w:rStyle w:val="ac"/>
                <w:rFonts w:hint="eastAsia"/>
                <w:noProof/>
              </w:rPr>
              <w:t>第3节 形而上学、唯心辩证法（诡辩论）、折衷主义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376</w:t>
            </w:r>
            <w:r>
              <w:rPr>
                <w:rFonts w:hint="eastAsia"/>
                <w:noProof/>
                <w:webHidden/>
              </w:rPr>
              <w:fldChar w:fldCharType="end"/>
            </w:r>
          </w:hyperlink>
        </w:p>
        <w:p w14:paraId="29F718CD" w14:textId="542A42A4" w:rsidR="006532E7" w:rsidRDefault="006532E7">
          <w:pPr>
            <w:pStyle w:val="TOC3"/>
            <w:tabs>
              <w:tab w:val="right" w:leader="dot" w:pos="6374"/>
            </w:tabs>
            <w:rPr>
              <w:rFonts w:hint="eastAsia"/>
              <w:noProof/>
              <w:sz w:val="22"/>
              <w:szCs w:val="24"/>
              <w14:ligatures w14:val="standardContextual"/>
            </w:rPr>
          </w:pPr>
          <w:hyperlink w:anchor="_Toc182735686" w:history="1">
            <w:r w:rsidRPr="00885A1F">
              <w:rPr>
                <w:rStyle w:val="ac"/>
                <w:rFonts w:hint="eastAsia"/>
                <w:noProof/>
              </w:rPr>
              <w:t>（一）形而上学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377</w:t>
            </w:r>
            <w:r>
              <w:rPr>
                <w:rFonts w:hint="eastAsia"/>
                <w:noProof/>
                <w:webHidden/>
              </w:rPr>
              <w:fldChar w:fldCharType="end"/>
            </w:r>
          </w:hyperlink>
        </w:p>
        <w:p w14:paraId="077F4020" w14:textId="2542A8C6" w:rsidR="006532E7" w:rsidRDefault="006532E7">
          <w:pPr>
            <w:pStyle w:val="TOC3"/>
            <w:tabs>
              <w:tab w:val="right" w:leader="dot" w:pos="6374"/>
            </w:tabs>
            <w:rPr>
              <w:rFonts w:hint="eastAsia"/>
              <w:noProof/>
              <w:sz w:val="22"/>
              <w:szCs w:val="24"/>
              <w14:ligatures w14:val="standardContextual"/>
            </w:rPr>
          </w:pPr>
          <w:hyperlink w:anchor="_Toc182735687" w:history="1">
            <w:r w:rsidRPr="00885A1F">
              <w:rPr>
                <w:rStyle w:val="ac"/>
                <w:rFonts w:hint="eastAsia"/>
                <w:noProof/>
              </w:rPr>
              <w:t>（二）唯心辩证法（诡辩论）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378</w:t>
            </w:r>
            <w:r>
              <w:rPr>
                <w:rFonts w:hint="eastAsia"/>
                <w:noProof/>
                <w:webHidden/>
              </w:rPr>
              <w:fldChar w:fldCharType="end"/>
            </w:r>
          </w:hyperlink>
        </w:p>
        <w:p w14:paraId="37CBC253" w14:textId="7C5C194B" w:rsidR="006532E7" w:rsidRDefault="006532E7">
          <w:pPr>
            <w:pStyle w:val="TOC3"/>
            <w:tabs>
              <w:tab w:val="right" w:leader="dot" w:pos="6374"/>
            </w:tabs>
            <w:rPr>
              <w:rFonts w:hint="eastAsia"/>
              <w:noProof/>
              <w:sz w:val="22"/>
              <w:szCs w:val="24"/>
              <w14:ligatures w14:val="standardContextual"/>
            </w:rPr>
          </w:pPr>
          <w:hyperlink w:anchor="_Toc182735688" w:history="1">
            <w:r w:rsidRPr="00885A1F">
              <w:rPr>
                <w:rStyle w:val="ac"/>
                <w:rFonts w:hint="eastAsia"/>
                <w:noProof/>
              </w:rPr>
              <w:t>（三）折衷主义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379</w:t>
            </w:r>
            <w:r>
              <w:rPr>
                <w:rFonts w:hint="eastAsia"/>
                <w:noProof/>
                <w:webHidden/>
              </w:rPr>
              <w:fldChar w:fldCharType="end"/>
            </w:r>
          </w:hyperlink>
        </w:p>
        <w:p w14:paraId="1EEAB48F" w14:textId="1520D5E7" w:rsidR="006532E7" w:rsidRDefault="006532E7">
          <w:pPr>
            <w:pStyle w:val="TOC2"/>
            <w:tabs>
              <w:tab w:val="right" w:leader="dot" w:pos="6374"/>
            </w:tabs>
            <w:rPr>
              <w:rFonts w:hint="eastAsia"/>
              <w:noProof/>
              <w:sz w:val="22"/>
              <w:szCs w:val="24"/>
              <w14:ligatures w14:val="standardContextual"/>
            </w:rPr>
          </w:pPr>
          <w:hyperlink w:anchor="_Toc182735689" w:history="1">
            <w:r w:rsidRPr="00885A1F">
              <w:rPr>
                <w:rStyle w:val="ac"/>
                <w:rFonts w:hint="eastAsia"/>
                <w:noProof/>
              </w:rPr>
              <w:t>第4节 唯物辩证法的核心就是对立统一规律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381</w:t>
            </w:r>
            <w:r>
              <w:rPr>
                <w:rFonts w:hint="eastAsia"/>
                <w:noProof/>
                <w:webHidden/>
              </w:rPr>
              <w:fldChar w:fldCharType="end"/>
            </w:r>
          </w:hyperlink>
        </w:p>
        <w:p w14:paraId="2D1D9396" w14:textId="7B40DEE0" w:rsidR="006532E7" w:rsidRDefault="006532E7">
          <w:pPr>
            <w:pStyle w:val="TOC2"/>
            <w:tabs>
              <w:tab w:val="right" w:leader="dot" w:pos="6374"/>
            </w:tabs>
            <w:rPr>
              <w:rFonts w:hint="eastAsia"/>
              <w:noProof/>
              <w:sz w:val="22"/>
              <w:szCs w:val="24"/>
              <w14:ligatures w14:val="standardContextual"/>
            </w:rPr>
          </w:pPr>
          <w:hyperlink w:anchor="_Toc182735690" w:history="1">
            <w:r w:rsidRPr="00885A1F">
              <w:rPr>
                <w:rStyle w:val="ac"/>
                <w:rFonts w:hint="eastAsia"/>
                <w:noProof/>
              </w:rPr>
              <w:t>第5节 马哲、唯物辩证法其实很简单，但是不能看走资派二共的教科书来学。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381</w:t>
            </w:r>
            <w:r>
              <w:rPr>
                <w:rFonts w:hint="eastAsia"/>
                <w:noProof/>
                <w:webHidden/>
              </w:rPr>
              <w:fldChar w:fldCharType="end"/>
            </w:r>
          </w:hyperlink>
        </w:p>
        <w:p w14:paraId="62B3BFD3" w14:textId="1641A56B" w:rsidR="006532E7" w:rsidRDefault="006532E7">
          <w:pPr>
            <w:pStyle w:val="TOC1"/>
            <w:tabs>
              <w:tab w:val="right" w:leader="dot" w:pos="6374"/>
            </w:tabs>
            <w:rPr>
              <w:rFonts w:hint="eastAsia"/>
              <w:noProof/>
              <w:sz w:val="22"/>
              <w:szCs w:val="24"/>
              <w14:ligatures w14:val="standardContextual"/>
            </w:rPr>
          </w:pPr>
          <w:hyperlink w:anchor="_Toc182735691" w:history="1">
            <w:r w:rsidRPr="00885A1F">
              <w:rPr>
                <w:rStyle w:val="ac"/>
                <w:rFonts w:hint="eastAsia"/>
                <w:noProof/>
              </w:rPr>
              <w:t>附录8：历史唯物主义的核心规律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383</w:t>
            </w:r>
            <w:r>
              <w:rPr>
                <w:rFonts w:hint="eastAsia"/>
                <w:noProof/>
                <w:webHidden/>
              </w:rPr>
              <w:fldChar w:fldCharType="end"/>
            </w:r>
          </w:hyperlink>
        </w:p>
        <w:p w14:paraId="24D2F5CB" w14:textId="75C7DB93" w:rsidR="006532E7" w:rsidRDefault="006532E7">
          <w:pPr>
            <w:pStyle w:val="TOC2"/>
            <w:tabs>
              <w:tab w:val="right" w:leader="dot" w:pos="6374"/>
            </w:tabs>
            <w:rPr>
              <w:rFonts w:hint="eastAsia"/>
              <w:noProof/>
              <w:sz w:val="22"/>
              <w:szCs w:val="24"/>
              <w14:ligatures w14:val="standardContextual"/>
            </w:rPr>
          </w:pPr>
          <w:hyperlink w:anchor="_Toc182735692" w:history="1">
            <w:r w:rsidRPr="00885A1F">
              <w:rPr>
                <w:rStyle w:val="ac"/>
                <w:rFonts w:hint="eastAsia"/>
                <w:noProof/>
              </w:rPr>
              <w:t>第1节 历史唯物主义的“三论”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383</w:t>
            </w:r>
            <w:r>
              <w:rPr>
                <w:rFonts w:hint="eastAsia"/>
                <w:noProof/>
                <w:webHidden/>
              </w:rPr>
              <w:fldChar w:fldCharType="end"/>
            </w:r>
          </w:hyperlink>
        </w:p>
        <w:p w14:paraId="4C2C350D" w14:textId="74F2F003" w:rsidR="006532E7" w:rsidRDefault="006532E7">
          <w:pPr>
            <w:pStyle w:val="TOC3"/>
            <w:tabs>
              <w:tab w:val="right" w:leader="dot" w:pos="6374"/>
            </w:tabs>
            <w:rPr>
              <w:rFonts w:hint="eastAsia"/>
              <w:noProof/>
              <w:sz w:val="22"/>
              <w:szCs w:val="24"/>
              <w14:ligatures w14:val="standardContextual"/>
            </w:rPr>
          </w:pPr>
          <w:hyperlink w:anchor="_Toc182735693" w:history="1">
            <w:r w:rsidRPr="00885A1F">
              <w:rPr>
                <w:rStyle w:val="ac"/>
                <w:rFonts w:hint="eastAsia"/>
                <w:noProof/>
              </w:rPr>
              <w:t>（一）一元论：社会存在决定社会意识。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383</w:t>
            </w:r>
            <w:r>
              <w:rPr>
                <w:rFonts w:hint="eastAsia"/>
                <w:noProof/>
                <w:webHidden/>
              </w:rPr>
              <w:fldChar w:fldCharType="end"/>
            </w:r>
          </w:hyperlink>
        </w:p>
        <w:p w14:paraId="56FC186D" w14:textId="505CC2D8" w:rsidR="006532E7" w:rsidRDefault="006532E7">
          <w:pPr>
            <w:pStyle w:val="TOC3"/>
            <w:tabs>
              <w:tab w:val="right" w:leader="dot" w:pos="6374"/>
            </w:tabs>
            <w:rPr>
              <w:rFonts w:hint="eastAsia"/>
              <w:noProof/>
              <w:sz w:val="22"/>
              <w:szCs w:val="24"/>
              <w14:ligatures w14:val="standardContextual"/>
            </w:rPr>
          </w:pPr>
          <w:hyperlink w:anchor="_Toc182735694" w:history="1">
            <w:r w:rsidRPr="00885A1F">
              <w:rPr>
                <w:rStyle w:val="ac"/>
                <w:rFonts w:hint="eastAsia"/>
                <w:noProof/>
              </w:rPr>
              <w:t>（二）两点论：人类社会三对常见的矛盾。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383</w:t>
            </w:r>
            <w:r>
              <w:rPr>
                <w:rFonts w:hint="eastAsia"/>
                <w:noProof/>
                <w:webHidden/>
              </w:rPr>
              <w:fldChar w:fldCharType="end"/>
            </w:r>
          </w:hyperlink>
        </w:p>
        <w:p w14:paraId="2041EC3C" w14:textId="595058F5" w:rsidR="006532E7" w:rsidRDefault="006532E7">
          <w:pPr>
            <w:pStyle w:val="TOC3"/>
            <w:tabs>
              <w:tab w:val="right" w:leader="dot" w:pos="6374"/>
            </w:tabs>
            <w:rPr>
              <w:rFonts w:hint="eastAsia"/>
              <w:noProof/>
              <w:sz w:val="22"/>
              <w:szCs w:val="24"/>
              <w14:ligatures w14:val="standardContextual"/>
            </w:rPr>
          </w:pPr>
          <w:hyperlink w:anchor="_Toc182735695" w:history="1">
            <w:r w:rsidRPr="00885A1F">
              <w:rPr>
                <w:rStyle w:val="ac"/>
                <w:rFonts w:hint="eastAsia"/>
                <w:noProof/>
              </w:rPr>
              <w:t>（三）重点论：人民群众是历史的创造者。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384</w:t>
            </w:r>
            <w:r>
              <w:rPr>
                <w:rFonts w:hint="eastAsia"/>
                <w:noProof/>
                <w:webHidden/>
              </w:rPr>
              <w:fldChar w:fldCharType="end"/>
            </w:r>
          </w:hyperlink>
        </w:p>
        <w:p w14:paraId="1C107D16" w14:textId="745B12F2" w:rsidR="006532E7" w:rsidRDefault="006532E7">
          <w:pPr>
            <w:pStyle w:val="TOC2"/>
            <w:tabs>
              <w:tab w:val="right" w:leader="dot" w:pos="6374"/>
            </w:tabs>
            <w:rPr>
              <w:rFonts w:hint="eastAsia"/>
              <w:noProof/>
              <w:sz w:val="22"/>
              <w:szCs w:val="24"/>
              <w14:ligatures w14:val="standardContextual"/>
            </w:rPr>
          </w:pPr>
          <w:hyperlink w:anchor="_Toc182735696" w:history="1">
            <w:r w:rsidRPr="00885A1F">
              <w:rPr>
                <w:rStyle w:val="ac"/>
                <w:rFonts w:hint="eastAsia"/>
                <w:noProof/>
              </w:rPr>
              <w:t>第2节 什么是历史唯心主义、唯生产力论、英雄史观？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385</w:t>
            </w:r>
            <w:r>
              <w:rPr>
                <w:rFonts w:hint="eastAsia"/>
                <w:noProof/>
                <w:webHidden/>
              </w:rPr>
              <w:fldChar w:fldCharType="end"/>
            </w:r>
          </w:hyperlink>
        </w:p>
        <w:p w14:paraId="3F9B6CD0" w14:textId="03BD88DE" w:rsidR="006532E7" w:rsidRDefault="006532E7">
          <w:pPr>
            <w:pStyle w:val="TOC3"/>
            <w:tabs>
              <w:tab w:val="right" w:leader="dot" w:pos="6374"/>
            </w:tabs>
            <w:rPr>
              <w:rFonts w:hint="eastAsia"/>
              <w:noProof/>
              <w:sz w:val="22"/>
              <w:szCs w:val="24"/>
              <w14:ligatures w14:val="standardContextual"/>
            </w:rPr>
          </w:pPr>
          <w:hyperlink w:anchor="_Toc182735697" w:history="1">
            <w:r w:rsidRPr="00885A1F">
              <w:rPr>
                <w:rStyle w:val="ac"/>
                <w:rFonts w:hint="eastAsia"/>
                <w:noProof/>
              </w:rPr>
              <w:t>（一）否定“一元论”是历史唯心主义；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385</w:t>
            </w:r>
            <w:r>
              <w:rPr>
                <w:rFonts w:hint="eastAsia"/>
                <w:noProof/>
                <w:webHidden/>
              </w:rPr>
              <w:fldChar w:fldCharType="end"/>
            </w:r>
          </w:hyperlink>
        </w:p>
        <w:p w14:paraId="48AA4DC4" w14:textId="19B16BCA" w:rsidR="006532E7" w:rsidRDefault="006532E7">
          <w:pPr>
            <w:pStyle w:val="TOC3"/>
            <w:tabs>
              <w:tab w:val="right" w:leader="dot" w:pos="6374"/>
            </w:tabs>
            <w:rPr>
              <w:rFonts w:hint="eastAsia"/>
              <w:noProof/>
              <w:sz w:val="22"/>
              <w:szCs w:val="24"/>
              <w14:ligatures w14:val="standardContextual"/>
            </w:rPr>
          </w:pPr>
          <w:hyperlink w:anchor="_Toc182735698" w:history="1">
            <w:r w:rsidRPr="00885A1F">
              <w:rPr>
                <w:rStyle w:val="ac"/>
                <w:rFonts w:hint="eastAsia"/>
                <w:noProof/>
              </w:rPr>
              <w:t>（二）“唯生产力论”是典型的否定“两点论”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386</w:t>
            </w:r>
            <w:r>
              <w:rPr>
                <w:rFonts w:hint="eastAsia"/>
                <w:noProof/>
                <w:webHidden/>
              </w:rPr>
              <w:fldChar w:fldCharType="end"/>
            </w:r>
          </w:hyperlink>
        </w:p>
        <w:p w14:paraId="487628C0" w14:textId="56D26C77" w:rsidR="006532E7" w:rsidRDefault="006532E7">
          <w:pPr>
            <w:pStyle w:val="TOC3"/>
            <w:tabs>
              <w:tab w:val="right" w:leader="dot" w:pos="6374"/>
            </w:tabs>
            <w:rPr>
              <w:rFonts w:hint="eastAsia"/>
              <w:noProof/>
              <w:sz w:val="22"/>
              <w:szCs w:val="24"/>
              <w14:ligatures w14:val="standardContextual"/>
            </w:rPr>
          </w:pPr>
          <w:hyperlink w:anchor="_Toc182735699" w:history="1">
            <w:r w:rsidRPr="00885A1F">
              <w:rPr>
                <w:rStyle w:val="ac"/>
                <w:rFonts w:hint="eastAsia"/>
                <w:noProof/>
              </w:rPr>
              <w:t>（三）英雄史观是典型的否定“重点论”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_Toc182735699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388</w:t>
            </w:r>
            <w:r>
              <w:rPr>
                <w:rFonts w:hint="eastAsia"/>
                <w:noProof/>
                <w:webHidden/>
              </w:rPr>
              <w:fldChar w:fldCharType="end"/>
            </w:r>
          </w:hyperlink>
        </w:p>
        <w:p w14:paraId="780631B4" w14:textId="05E6EA45" w:rsidR="006532E7" w:rsidRDefault="006532E7">
          <w:pPr>
            <w:pStyle w:val="TOC2"/>
            <w:tabs>
              <w:tab w:val="right" w:leader="dot" w:pos="6374"/>
            </w:tabs>
            <w:rPr>
              <w:rFonts w:hint="eastAsia"/>
              <w:noProof/>
              <w:sz w:val="22"/>
              <w:szCs w:val="24"/>
              <w14:ligatures w14:val="standardContextual"/>
            </w:rPr>
          </w:pPr>
          <w:hyperlink w:anchor="_Toc182735700" w:history="1">
            <w:r w:rsidRPr="00885A1F">
              <w:rPr>
                <w:rStyle w:val="ac"/>
                <w:rFonts w:hint="eastAsia"/>
                <w:noProof/>
              </w:rPr>
              <w:t>第3节 反对“二元论”、坚持历史唯物主义的“一元论”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388</w:t>
            </w:r>
            <w:r>
              <w:rPr>
                <w:rFonts w:hint="eastAsia"/>
                <w:noProof/>
                <w:webHidden/>
              </w:rPr>
              <w:fldChar w:fldCharType="end"/>
            </w:r>
          </w:hyperlink>
        </w:p>
        <w:p w14:paraId="20ADAC12" w14:textId="0C84E339" w:rsidR="006532E7" w:rsidRDefault="006532E7">
          <w:pPr>
            <w:pStyle w:val="TOC3"/>
            <w:tabs>
              <w:tab w:val="right" w:leader="dot" w:pos="6374"/>
            </w:tabs>
            <w:rPr>
              <w:rFonts w:hint="eastAsia"/>
              <w:noProof/>
              <w:sz w:val="22"/>
              <w:szCs w:val="24"/>
              <w14:ligatures w14:val="standardContextual"/>
            </w:rPr>
          </w:pPr>
          <w:hyperlink w:anchor="_Toc182735701" w:history="1">
            <w:r w:rsidRPr="00885A1F">
              <w:rPr>
                <w:rStyle w:val="ac"/>
                <w:rFonts w:hint="eastAsia"/>
                <w:noProof/>
              </w:rPr>
              <w:t>(一)社会存在决定社会意识；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388</w:t>
            </w:r>
            <w:r>
              <w:rPr>
                <w:rFonts w:hint="eastAsia"/>
                <w:noProof/>
                <w:webHidden/>
              </w:rPr>
              <w:fldChar w:fldCharType="end"/>
            </w:r>
          </w:hyperlink>
        </w:p>
        <w:p w14:paraId="41AEF4BF" w14:textId="46E2F3C1" w:rsidR="006532E7" w:rsidRDefault="006532E7">
          <w:pPr>
            <w:pStyle w:val="TOC3"/>
            <w:tabs>
              <w:tab w:val="right" w:leader="dot" w:pos="6374"/>
            </w:tabs>
            <w:rPr>
              <w:rFonts w:hint="eastAsia"/>
              <w:noProof/>
              <w:sz w:val="22"/>
              <w:szCs w:val="24"/>
              <w14:ligatures w14:val="standardContextual"/>
            </w:rPr>
          </w:pPr>
          <w:hyperlink w:anchor="_Toc182735702" w:history="1">
            <w:r w:rsidRPr="00885A1F">
              <w:rPr>
                <w:rStyle w:val="ac"/>
                <w:rFonts w:hint="eastAsia"/>
                <w:noProof/>
              </w:rPr>
              <w:t>(二)反对抽象的“人性论”；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392</w:t>
            </w:r>
            <w:r>
              <w:rPr>
                <w:rFonts w:hint="eastAsia"/>
                <w:noProof/>
                <w:webHidden/>
              </w:rPr>
              <w:fldChar w:fldCharType="end"/>
            </w:r>
          </w:hyperlink>
        </w:p>
        <w:p w14:paraId="6FF024CA" w14:textId="2C1F6940" w:rsidR="006532E7" w:rsidRDefault="006532E7">
          <w:pPr>
            <w:pStyle w:val="TOC2"/>
            <w:tabs>
              <w:tab w:val="right" w:leader="dot" w:pos="6374"/>
            </w:tabs>
            <w:rPr>
              <w:rFonts w:hint="eastAsia"/>
              <w:noProof/>
              <w:sz w:val="22"/>
              <w:szCs w:val="24"/>
              <w14:ligatures w14:val="standardContextual"/>
            </w:rPr>
          </w:pPr>
          <w:hyperlink w:anchor="_Toc182735703" w:history="1">
            <w:r w:rsidRPr="00885A1F">
              <w:rPr>
                <w:rStyle w:val="ac"/>
                <w:rFonts w:hint="eastAsia"/>
                <w:noProof/>
              </w:rPr>
              <w:t>第4节 反对“唯生产力论”，坚持历史唯物主义的“两点论”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393</w:t>
            </w:r>
            <w:r>
              <w:rPr>
                <w:rFonts w:hint="eastAsia"/>
                <w:noProof/>
                <w:webHidden/>
              </w:rPr>
              <w:fldChar w:fldCharType="end"/>
            </w:r>
          </w:hyperlink>
        </w:p>
        <w:p w14:paraId="6AC05EAE" w14:textId="5D3E02DD" w:rsidR="006532E7" w:rsidRDefault="006532E7">
          <w:pPr>
            <w:pStyle w:val="TOC2"/>
            <w:tabs>
              <w:tab w:val="right" w:leader="dot" w:pos="6374"/>
            </w:tabs>
            <w:rPr>
              <w:rFonts w:hint="eastAsia"/>
              <w:noProof/>
              <w:sz w:val="22"/>
              <w:szCs w:val="24"/>
              <w14:ligatures w14:val="standardContextual"/>
            </w:rPr>
          </w:pPr>
          <w:hyperlink w:anchor="_Toc182735704" w:history="1">
            <w:r w:rsidRPr="00885A1F">
              <w:rPr>
                <w:rStyle w:val="ac"/>
                <w:rFonts w:hint="eastAsia"/>
                <w:noProof/>
              </w:rPr>
              <w:t>第5节 如何理解马克思说的“两个决不会”？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395</w:t>
            </w:r>
            <w:r>
              <w:rPr>
                <w:rFonts w:hint="eastAsia"/>
                <w:noProof/>
                <w:webHidden/>
              </w:rPr>
              <w:fldChar w:fldCharType="end"/>
            </w:r>
          </w:hyperlink>
        </w:p>
        <w:p w14:paraId="70FD1871" w14:textId="2887138C" w:rsidR="006532E7" w:rsidRDefault="006532E7">
          <w:pPr>
            <w:pStyle w:val="TOC2"/>
            <w:tabs>
              <w:tab w:val="right" w:leader="dot" w:pos="6374"/>
            </w:tabs>
            <w:rPr>
              <w:rFonts w:hint="eastAsia"/>
              <w:noProof/>
              <w:sz w:val="22"/>
              <w:szCs w:val="24"/>
              <w14:ligatures w14:val="standardContextual"/>
            </w:rPr>
          </w:pPr>
          <w:hyperlink w:anchor="_Toc182735705" w:history="1">
            <w:r w:rsidRPr="00885A1F">
              <w:rPr>
                <w:rStyle w:val="ac"/>
                <w:rFonts w:hint="eastAsia"/>
                <w:noProof/>
              </w:rPr>
              <w:t>第6节 “社会意识”和“意识形态上层建筑”的区别和联系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397</w:t>
            </w:r>
            <w:r>
              <w:rPr>
                <w:rFonts w:hint="eastAsia"/>
                <w:noProof/>
                <w:webHidden/>
              </w:rPr>
              <w:fldChar w:fldCharType="end"/>
            </w:r>
          </w:hyperlink>
        </w:p>
        <w:p w14:paraId="389FA215" w14:textId="395D1003" w:rsidR="006532E7" w:rsidRDefault="006532E7">
          <w:pPr>
            <w:pStyle w:val="TOC3"/>
            <w:tabs>
              <w:tab w:val="right" w:leader="dot" w:pos="6374"/>
            </w:tabs>
            <w:rPr>
              <w:rFonts w:hint="eastAsia"/>
              <w:noProof/>
              <w:sz w:val="22"/>
              <w:szCs w:val="24"/>
              <w14:ligatures w14:val="standardContextual"/>
            </w:rPr>
          </w:pPr>
          <w:hyperlink w:anchor="_Toc182735706" w:history="1">
            <w:r w:rsidRPr="00885A1F">
              <w:rPr>
                <w:rStyle w:val="ac"/>
                <w:rFonts w:hint="eastAsia"/>
                <w:noProof/>
              </w:rPr>
              <w:t>（一）关于“上层建筑”和“经济基础”这一对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397</w:t>
            </w:r>
            <w:r>
              <w:rPr>
                <w:rFonts w:hint="eastAsia"/>
                <w:noProof/>
                <w:webHidden/>
              </w:rPr>
              <w:fldChar w:fldCharType="end"/>
            </w:r>
          </w:hyperlink>
        </w:p>
        <w:p w14:paraId="5F19E35B" w14:textId="1729EBC0" w:rsidR="006532E7" w:rsidRDefault="006532E7">
          <w:pPr>
            <w:pStyle w:val="TOC3"/>
            <w:tabs>
              <w:tab w:val="right" w:leader="dot" w:pos="6374"/>
            </w:tabs>
            <w:rPr>
              <w:rFonts w:hint="eastAsia"/>
              <w:noProof/>
              <w:sz w:val="22"/>
              <w:szCs w:val="24"/>
              <w14:ligatures w14:val="standardContextual"/>
            </w:rPr>
          </w:pPr>
          <w:hyperlink w:anchor="_Toc182735707" w:history="1">
            <w:r w:rsidRPr="00885A1F">
              <w:rPr>
                <w:rStyle w:val="ac"/>
                <w:rFonts w:hint="eastAsia"/>
                <w:noProof/>
              </w:rPr>
              <w:t>（二）关于“社会存在”和“社会意识”这一对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398</w:t>
            </w:r>
            <w:r>
              <w:rPr>
                <w:rFonts w:hint="eastAsia"/>
                <w:noProof/>
                <w:webHidden/>
              </w:rPr>
              <w:fldChar w:fldCharType="end"/>
            </w:r>
          </w:hyperlink>
        </w:p>
        <w:p w14:paraId="7F341131" w14:textId="1F26F95E" w:rsidR="006532E7" w:rsidRDefault="006532E7">
          <w:pPr>
            <w:pStyle w:val="TOC3"/>
            <w:tabs>
              <w:tab w:val="right" w:leader="dot" w:pos="6374"/>
            </w:tabs>
            <w:rPr>
              <w:rFonts w:hint="eastAsia"/>
              <w:noProof/>
              <w:sz w:val="22"/>
              <w:szCs w:val="24"/>
              <w14:ligatures w14:val="standardContextual"/>
            </w:rPr>
          </w:pPr>
          <w:hyperlink w:anchor="_Toc182735708" w:history="1">
            <w:r w:rsidRPr="00885A1F">
              <w:rPr>
                <w:rStyle w:val="ac"/>
                <w:rFonts w:hint="eastAsia"/>
                <w:noProof/>
              </w:rPr>
              <w:t>（三）关于“意识形态上层建筑”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399</w:t>
            </w:r>
            <w:r>
              <w:rPr>
                <w:rFonts w:hint="eastAsia"/>
                <w:noProof/>
                <w:webHidden/>
              </w:rPr>
              <w:fldChar w:fldCharType="end"/>
            </w:r>
          </w:hyperlink>
        </w:p>
        <w:p w14:paraId="0B847DAA" w14:textId="5D72AC39" w:rsidR="006532E7" w:rsidRDefault="006532E7">
          <w:pPr>
            <w:pStyle w:val="TOC3"/>
            <w:tabs>
              <w:tab w:val="right" w:leader="dot" w:pos="6374"/>
            </w:tabs>
            <w:rPr>
              <w:rFonts w:hint="eastAsia"/>
              <w:noProof/>
              <w:sz w:val="22"/>
              <w:szCs w:val="24"/>
              <w14:ligatures w14:val="standardContextual"/>
            </w:rPr>
          </w:pPr>
          <w:hyperlink w:anchor="_Toc182735709" w:history="1">
            <w:r w:rsidRPr="00885A1F">
              <w:rPr>
                <w:rStyle w:val="ac"/>
                <w:rFonts w:hint="eastAsia"/>
                <w:noProof/>
              </w:rPr>
              <w:t>（四）“意识形态上层建筑”和“社会意识”的区别和联系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399</w:t>
            </w:r>
            <w:r>
              <w:rPr>
                <w:rFonts w:hint="eastAsia"/>
                <w:noProof/>
                <w:webHidden/>
              </w:rPr>
              <w:fldChar w:fldCharType="end"/>
            </w:r>
          </w:hyperlink>
        </w:p>
        <w:p w14:paraId="74D595C8" w14:textId="150CDE41" w:rsidR="006532E7" w:rsidRDefault="006532E7">
          <w:pPr>
            <w:pStyle w:val="TOC3"/>
            <w:tabs>
              <w:tab w:val="right" w:leader="dot" w:pos="6374"/>
            </w:tabs>
            <w:rPr>
              <w:rFonts w:hint="eastAsia"/>
              <w:noProof/>
              <w:sz w:val="22"/>
              <w:szCs w:val="24"/>
              <w14:ligatures w14:val="standardContextual"/>
            </w:rPr>
          </w:pPr>
          <w:hyperlink w:anchor="_Toc182735710" w:history="1">
            <w:r w:rsidRPr="00885A1F">
              <w:rPr>
                <w:rStyle w:val="ac"/>
                <w:rFonts w:hint="eastAsia"/>
                <w:noProof/>
              </w:rPr>
              <w:t>（五）补充：关于物质和精神的关系的问题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400</w:t>
            </w:r>
            <w:r>
              <w:rPr>
                <w:rFonts w:hint="eastAsia"/>
                <w:noProof/>
                <w:webHidden/>
              </w:rPr>
              <w:fldChar w:fldCharType="end"/>
            </w:r>
          </w:hyperlink>
        </w:p>
        <w:p w14:paraId="40E00E3F" w14:textId="30BE1AF7" w:rsidR="006532E7" w:rsidRDefault="006532E7">
          <w:pPr>
            <w:pStyle w:val="TOC1"/>
            <w:tabs>
              <w:tab w:val="right" w:leader="dot" w:pos="6374"/>
            </w:tabs>
            <w:rPr>
              <w:rFonts w:hint="eastAsia"/>
              <w:noProof/>
              <w:sz w:val="22"/>
              <w:szCs w:val="24"/>
              <w14:ligatures w14:val="standardContextual"/>
            </w:rPr>
          </w:pPr>
          <w:hyperlink w:anchor="_Toc182735711" w:history="1">
            <w:r w:rsidRPr="00885A1F">
              <w:rPr>
                <w:rStyle w:val="ac"/>
                <w:rFonts w:hint="eastAsia"/>
                <w:noProof/>
              </w:rPr>
              <w:t>附录9：康生语录选编 ——康生关于文化大革命的理论论述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402</w:t>
            </w:r>
            <w:r>
              <w:rPr>
                <w:rFonts w:hint="eastAsia"/>
                <w:noProof/>
                <w:webHidden/>
              </w:rPr>
              <w:fldChar w:fldCharType="end"/>
            </w:r>
          </w:hyperlink>
        </w:p>
        <w:p w14:paraId="6E8F52A3" w14:textId="7EEA5780" w:rsidR="006532E7" w:rsidRDefault="006532E7">
          <w:pPr>
            <w:pStyle w:val="TOC2"/>
            <w:tabs>
              <w:tab w:val="right" w:leader="dot" w:pos="6374"/>
            </w:tabs>
            <w:rPr>
              <w:rFonts w:hint="eastAsia"/>
              <w:noProof/>
              <w:sz w:val="22"/>
              <w:szCs w:val="24"/>
              <w14:ligatures w14:val="standardContextual"/>
            </w:rPr>
          </w:pPr>
          <w:hyperlink w:anchor="_Toc182735712" w:history="1">
            <w:r w:rsidRPr="00885A1F">
              <w:rPr>
                <w:rStyle w:val="ac"/>
                <w:rFonts w:hint="eastAsia"/>
                <w:noProof/>
              </w:rPr>
              <w:t>第1节：关于社会主义社会的阶级和阶级斗争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402</w:t>
            </w:r>
            <w:r>
              <w:rPr>
                <w:rFonts w:hint="eastAsia"/>
                <w:noProof/>
                <w:webHidden/>
              </w:rPr>
              <w:fldChar w:fldCharType="end"/>
            </w:r>
          </w:hyperlink>
        </w:p>
        <w:p w14:paraId="0B62298F" w14:textId="74991D3B" w:rsidR="006532E7" w:rsidRDefault="006532E7">
          <w:pPr>
            <w:pStyle w:val="TOC2"/>
            <w:tabs>
              <w:tab w:val="right" w:leader="dot" w:pos="6374"/>
            </w:tabs>
            <w:rPr>
              <w:rFonts w:hint="eastAsia"/>
              <w:noProof/>
              <w:sz w:val="22"/>
              <w:szCs w:val="24"/>
              <w14:ligatures w14:val="standardContextual"/>
            </w:rPr>
          </w:pPr>
          <w:hyperlink w:anchor="_Toc182735713" w:history="1">
            <w:r w:rsidRPr="00885A1F">
              <w:rPr>
                <w:rStyle w:val="ac"/>
                <w:rFonts w:hint="eastAsia"/>
                <w:noProof/>
              </w:rPr>
              <w:t>第2节：关于批判“唯生产力论”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412</w:t>
            </w:r>
            <w:r>
              <w:rPr>
                <w:rFonts w:hint="eastAsia"/>
                <w:noProof/>
                <w:webHidden/>
              </w:rPr>
              <w:fldChar w:fldCharType="end"/>
            </w:r>
          </w:hyperlink>
        </w:p>
        <w:p w14:paraId="4FE10D9E" w14:textId="07779C22" w:rsidR="006532E7" w:rsidRDefault="006532E7">
          <w:pPr>
            <w:pStyle w:val="TOC2"/>
            <w:tabs>
              <w:tab w:val="right" w:leader="dot" w:pos="6374"/>
            </w:tabs>
            <w:rPr>
              <w:rFonts w:hint="eastAsia"/>
              <w:noProof/>
              <w:sz w:val="22"/>
              <w:szCs w:val="24"/>
              <w14:ligatures w14:val="standardContextual"/>
            </w:rPr>
          </w:pPr>
          <w:hyperlink w:anchor="_Toc182735714" w:history="1">
            <w:r w:rsidRPr="00885A1F">
              <w:rPr>
                <w:rStyle w:val="ac"/>
                <w:rFonts w:hint="eastAsia"/>
                <w:noProof/>
              </w:rPr>
              <w:t>第3节：关于整党、清党，“重建党”的问题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424</w:t>
            </w:r>
            <w:r>
              <w:rPr>
                <w:rFonts w:hint="eastAsia"/>
                <w:noProof/>
                <w:webHidden/>
              </w:rPr>
              <w:fldChar w:fldCharType="end"/>
            </w:r>
          </w:hyperlink>
        </w:p>
        <w:p w14:paraId="07D448DC" w14:textId="541C240A" w:rsidR="006532E7" w:rsidRDefault="006532E7">
          <w:pPr>
            <w:pStyle w:val="TOC1"/>
            <w:tabs>
              <w:tab w:val="right" w:leader="dot" w:pos="6374"/>
            </w:tabs>
            <w:rPr>
              <w:rFonts w:hint="eastAsia"/>
              <w:noProof/>
              <w:sz w:val="22"/>
              <w:szCs w:val="24"/>
              <w14:ligatures w14:val="standardContextual"/>
            </w:rPr>
          </w:pPr>
          <w:hyperlink w:anchor="_Toc182735715" w:history="1">
            <w:r w:rsidRPr="00885A1F">
              <w:rPr>
                <w:rStyle w:val="ac"/>
                <w:rFonts w:hint="eastAsia"/>
                <w:noProof/>
              </w:rPr>
              <w:t>附录10：毛主席论哲学(选编)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429</w:t>
            </w:r>
            <w:r>
              <w:rPr>
                <w:rFonts w:hint="eastAsia"/>
                <w:noProof/>
                <w:webHidden/>
              </w:rPr>
              <w:fldChar w:fldCharType="end"/>
            </w:r>
          </w:hyperlink>
        </w:p>
        <w:p w14:paraId="75FBC6F5" w14:textId="01553D6E" w:rsidR="006532E7" w:rsidRDefault="006532E7">
          <w:pPr>
            <w:pStyle w:val="TOC2"/>
            <w:tabs>
              <w:tab w:val="right" w:leader="dot" w:pos="6374"/>
            </w:tabs>
            <w:rPr>
              <w:rFonts w:hint="eastAsia"/>
              <w:noProof/>
              <w:sz w:val="22"/>
              <w:szCs w:val="24"/>
              <w14:ligatures w14:val="standardContextual"/>
            </w:rPr>
          </w:pPr>
          <w:hyperlink w:anchor="_Toc182735716" w:history="1">
            <w:r w:rsidRPr="00885A1F">
              <w:rPr>
                <w:rStyle w:val="ac"/>
                <w:rFonts w:hint="eastAsia"/>
                <w:noProof/>
              </w:rPr>
              <w:t>谈世界观和方法论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429</w:t>
            </w:r>
            <w:r>
              <w:rPr>
                <w:rFonts w:hint="eastAsia"/>
                <w:noProof/>
                <w:webHidden/>
              </w:rPr>
              <w:fldChar w:fldCharType="end"/>
            </w:r>
          </w:hyperlink>
        </w:p>
        <w:p w14:paraId="570C9732" w14:textId="7428A0F7" w:rsidR="006532E7" w:rsidRDefault="006532E7">
          <w:pPr>
            <w:pStyle w:val="TOC2"/>
            <w:tabs>
              <w:tab w:val="right" w:leader="dot" w:pos="6374"/>
            </w:tabs>
            <w:rPr>
              <w:rFonts w:hint="eastAsia"/>
              <w:noProof/>
              <w:sz w:val="22"/>
              <w:szCs w:val="24"/>
              <w14:ligatures w14:val="standardContextual"/>
            </w:rPr>
          </w:pPr>
          <w:hyperlink w:anchor="_Toc182735717" w:history="1">
            <w:r w:rsidRPr="00885A1F">
              <w:rPr>
                <w:rStyle w:val="ac"/>
                <w:rFonts w:hint="eastAsia"/>
                <w:noProof/>
              </w:rPr>
              <w:t>在上海会议上对四个文件的批语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432</w:t>
            </w:r>
            <w:r>
              <w:rPr>
                <w:rFonts w:hint="eastAsia"/>
                <w:noProof/>
                <w:webHidden/>
              </w:rPr>
              <w:fldChar w:fldCharType="end"/>
            </w:r>
          </w:hyperlink>
        </w:p>
        <w:p w14:paraId="19112C1D" w14:textId="38C57A7D" w:rsidR="006532E7" w:rsidRDefault="006532E7">
          <w:pPr>
            <w:pStyle w:val="TOC2"/>
            <w:tabs>
              <w:tab w:val="right" w:leader="dot" w:pos="6374"/>
            </w:tabs>
            <w:rPr>
              <w:rFonts w:hint="eastAsia"/>
              <w:noProof/>
              <w:sz w:val="22"/>
              <w:szCs w:val="24"/>
              <w14:ligatures w14:val="standardContextual"/>
            </w:rPr>
          </w:pPr>
          <w:hyperlink w:anchor="_Toc182735718" w:history="1">
            <w:r w:rsidRPr="00885A1F">
              <w:rPr>
                <w:rStyle w:val="ac"/>
                <w:rFonts w:hint="eastAsia"/>
                <w:noProof/>
              </w:rPr>
              <w:t>学习马克思主义的认识论和辩证法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434</w:t>
            </w:r>
            <w:r>
              <w:rPr>
                <w:rFonts w:hint="eastAsia"/>
                <w:noProof/>
                <w:webHidden/>
              </w:rPr>
              <w:fldChar w:fldCharType="end"/>
            </w:r>
          </w:hyperlink>
        </w:p>
        <w:p w14:paraId="42D60AEF" w14:textId="34083D8F" w:rsidR="006532E7" w:rsidRDefault="006532E7">
          <w:pPr>
            <w:pStyle w:val="TOC3"/>
            <w:tabs>
              <w:tab w:val="right" w:leader="dot" w:pos="6374"/>
            </w:tabs>
            <w:rPr>
              <w:rFonts w:hint="eastAsia"/>
              <w:noProof/>
              <w:sz w:val="22"/>
              <w:szCs w:val="24"/>
              <w14:ligatures w14:val="standardContextual"/>
            </w:rPr>
          </w:pPr>
          <w:hyperlink w:anchor="_Toc182735719" w:history="1">
            <w:r w:rsidRPr="00885A1F">
              <w:rPr>
                <w:rStyle w:val="ac"/>
                <w:rFonts w:hint="eastAsia"/>
                <w:noProof/>
              </w:rPr>
              <w:t>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434</w:t>
            </w:r>
            <w:r>
              <w:rPr>
                <w:rFonts w:hint="eastAsia"/>
                <w:noProof/>
                <w:webHidden/>
              </w:rPr>
              <w:fldChar w:fldCharType="end"/>
            </w:r>
          </w:hyperlink>
        </w:p>
        <w:p w14:paraId="286E47B8" w14:textId="01F3459F" w:rsidR="006532E7" w:rsidRDefault="006532E7">
          <w:pPr>
            <w:pStyle w:val="TOC3"/>
            <w:tabs>
              <w:tab w:val="right" w:leader="dot" w:pos="6374"/>
            </w:tabs>
            <w:rPr>
              <w:rFonts w:hint="eastAsia"/>
              <w:noProof/>
              <w:sz w:val="22"/>
              <w:szCs w:val="24"/>
              <w14:ligatures w14:val="standardContextual"/>
            </w:rPr>
          </w:pPr>
          <w:hyperlink w:anchor="_Toc182735720" w:history="1">
            <w:r w:rsidRPr="00885A1F">
              <w:rPr>
                <w:rStyle w:val="ac"/>
                <w:rFonts w:hint="eastAsia"/>
                <w:noProof/>
              </w:rPr>
              <w:t>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435</w:t>
            </w:r>
            <w:r>
              <w:rPr>
                <w:rFonts w:hint="eastAsia"/>
                <w:noProof/>
                <w:webHidden/>
              </w:rPr>
              <w:fldChar w:fldCharType="end"/>
            </w:r>
          </w:hyperlink>
        </w:p>
        <w:p w14:paraId="29C22FF8" w14:textId="60D21448" w:rsidR="006532E7" w:rsidRDefault="006532E7">
          <w:pPr>
            <w:pStyle w:val="TOC3"/>
            <w:tabs>
              <w:tab w:val="right" w:leader="dot" w:pos="6374"/>
            </w:tabs>
            <w:rPr>
              <w:rFonts w:hint="eastAsia"/>
              <w:noProof/>
              <w:sz w:val="22"/>
              <w:szCs w:val="24"/>
              <w14:ligatures w14:val="standardContextual"/>
            </w:rPr>
          </w:pPr>
          <w:hyperlink w:anchor="_Toc182735721" w:history="1">
            <w:r w:rsidRPr="00885A1F">
              <w:rPr>
                <w:rStyle w:val="ac"/>
                <w:rFonts w:hint="eastAsia"/>
                <w:noProof/>
              </w:rPr>
              <w:t>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435</w:t>
            </w:r>
            <w:r>
              <w:rPr>
                <w:rFonts w:hint="eastAsia"/>
                <w:noProof/>
                <w:webHidden/>
              </w:rPr>
              <w:fldChar w:fldCharType="end"/>
            </w:r>
          </w:hyperlink>
        </w:p>
        <w:p w14:paraId="19B6F392" w14:textId="16B2D42F" w:rsidR="006532E7" w:rsidRDefault="006532E7">
          <w:pPr>
            <w:pStyle w:val="TOC3"/>
            <w:tabs>
              <w:tab w:val="right" w:leader="dot" w:pos="6374"/>
            </w:tabs>
            <w:rPr>
              <w:rFonts w:hint="eastAsia"/>
              <w:noProof/>
              <w:sz w:val="22"/>
              <w:szCs w:val="24"/>
              <w14:ligatures w14:val="standardContextual"/>
            </w:rPr>
          </w:pPr>
          <w:hyperlink w:anchor="_Toc182735722" w:history="1">
            <w:r w:rsidRPr="00885A1F">
              <w:rPr>
                <w:rStyle w:val="ac"/>
                <w:rFonts w:hint="eastAsia"/>
                <w:noProof/>
              </w:rPr>
              <w:t>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436</w:t>
            </w:r>
            <w:r>
              <w:rPr>
                <w:rFonts w:hint="eastAsia"/>
                <w:noProof/>
                <w:webHidden/>
              </w:rPr>
              <w:fldChar w:fldCharType="end"/>
            </w:r>
          </w:hyperlink>
        </w:p>
        <w:p w14:paraId="1AAADD8A" w14:textId="280BCCE8" w:rsidR="006532E7" w:rsidRDefault="006532E7">
          <w:pPr>
            <w:pStyle w:val="TOC3"/>
            <w:tabs>
              <w:tab w:val="right" w:leader="dot" w:pos="6374"/>
            </w:tabs>
            <w:rPr>
              <w:rFonts w:hint="eastAsia"/>
              <w:noProof/>
              <w:sz w:val="22"/>
              <w:szCs w:val="24"/>
              <w14:ligatures w14:val="standardContextual"/>
            </w:rPr>
          </w:pPr>
          <w:hyperlink w:anchor="_Toc182735723" w:history="1">
            <w:r w:rsidRPr="00885A1F">
              <w:rPr>
                <w:rStyle w:val="ac"/>
                <w:rFonts w:hint="eastAsia"/>
                <w:noProof/>
              </w:rPr>
              <w:t>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436</w:t>
            </w:r>
            <w:r>
              <w:rPr>
                <w:rFonts w:hint="eastAsia"/>
                <w:noProof/>
                <w:webHidden/>
              </w:rPr>
              <w:fldChar w:fldCharType="end"/>
            </w:r>
          </w:hyperlink>
        </w:p>
        <w:p w14:paraId="2801C523" w14:textId="02281CBA" w:rsidR="006532E7" w:rsidRDefault="006532E7">
          <w:pPr>
            <w:pStyle w:val="TOC3"/>
            <w:tabs>
              <w:tab w:val="right" w:leader="dot" w:pos="6374"/>
            </w:tabs>
            <w:rPr>
              <w:rFonts w:hint="eastAsia"/>
              <w:noProof/>
              <w:sz w:val="22"/>
              <w:szCs w:val="24"/>
              <w14:ligatures w14:val="standardContextual"/>
            </w:rPr>
          </w:pPr>
          <w:hyperlink w:anchor="_Toc182735724" w:history="1">
            <w:r w:rsidRPr="00885A1F">
              <w:rPr>
                <w:rStyle w:val="ac"/>
                <w:rFonts w:hint="eastAsia"/>
                <w:noProof/>
              </w:rPr>
              <w:t>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437</w:t>
            </w:r>
            <w:r>
              <w:rPr>
                <w:rFonts w:hint="eastAsia"/>
                <w:noProof/>
                <w:webHidden/>
              </w:rPr>
              <w:fldChar w:fldCharType="end"/>
            </w:r>
          </w:hyperlink>
        </w:p>
        <w:p w14:paraId="66F4868F" w14:textId="1F37A7D6" w:rsidR="006532E7" w:rsidRDefault="006532E7">
          <w:pPr>
            <w:pStyle w:val="TOC3"/>
            <w:tabs>
              <w:tab w:val="right" w:leader="dot" w:pos="6374"/>
            </w:tabs>
            <w:rPr>
              <w:rFonts w:hint="eastAsia"/>
              <w:noProof/>
              <w:sz w:val="22"/>
              <w:szCs w:val="24"/>
              <w14:ligatures w14:val="standardContextual"/>
            </w:rPr>
          </w:pPr>
          <w:hyperlink w:anchor="_Toc182735725" w:history="1">
            <w:r w:rsidRPr="00885A1F">
              <w:rPr>
                <w:rStyle w:val="ac"/>
                <w:rFonts w:hint="eastAsia"/>
                <w:noProof/>
              </w:rPr>
              <w:t>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438</w:t>
            </w:r>
            <w:r>
              <w:rPr>
                <w:rFonts w:hint="eastAsia"/>
                <w:noProof/>
                <w:webHidden/>
              </w:rPr>
              <w:fldChar w:fldCharType="end"/>
            </w:r>
          </w:hyperlink>
        </w:p>
        <w:p w14:paraId="4DDB1AA7" w14:textId="56C99CB2" w:rsidR="006532E7" w:rsidRDefault="006532E7">
          <w:pPr>
            <w:pStyle w:val="TOC2"/>
            <w:tabs>
              <w:tab w:val="right" w:leader="dot" w:pos="6374"/>
            </w:tabs>
            <w:rPr>
              <w:rFonts w:hint="eastAsia"/>
              <w:noProof/>
              <w:sz w:val="22"/>
              <w:szCs w:val="24"/>
              <w14:ligatures w14:val="standardContextual"/>
            </w:rPr>
          </w:pPr>
          <w:hyperlink w:anchor="_Toc182735726" w:history="1">
            <w:r w:rsidRPr="00885A1F">
              <w:rPr>
                <w:rStyle w:val="ac"/>
                <w:rFonts w:hint="eastAsia"/>
                <w:noProof/>
              </w:rPr>
              <w:t>在广州关于调查研究问题的两次讲话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439</w:t>
            </w:r>
            <w:r>
              <w:rPr>
                <w:rFonts w:hint="eastAsia"/>
                <w:noProof/>
                <w:webHidden/>
              </w:rPr>
              <w:fldChar w:fldCharType="end"/>
            </w:r>
          </w:hyperlink>
        </w:p>
        <w:p w14:paraId="699A586D" w14:textId="5743CF57" w:rsidR="006532E7" w:rsidRDefault="006532E7">
          <w:pPr>
            <w:pStyle w:val="TOC3"/>
            <w:tabs>
              <w:tab w:val="right" w:leader="dot" w:pos="6374"/>
            </w:tabs>
            <w:rPr>
              <w:rFonts w:hint="eastAsia"/>
              <w:noProof/>
              <w:sz w:val="22"/>
              <w:szCs w:val="24"/>
              <w14:ligatures w14:val="standardContextual"/>
            </w:rPr>
          </w:pPr>
          <w:hyperlink w:anchor="_Toc182735727" w:history="1">
            <w:r w:rsidRPr="00885A1F">
              <w:rPr>
                <w:rStyle w:val="ac"/>
                <w:rFonts w:hint="eastAsia"/>
                <w:noProof/>
              </w:rPr>
              <w:t>一 要做系统的由历史到现状的调查研究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439</w:t>
            </w:r>
            <w:r>
              <w:rPr>
                <w:rFonts w:hint="eastAsia"/>
                <w:noProof/>
                <w:webHidden/>
              </w:rPr>
              <w:fldChar w:fldCharType="end"/>
            </w:r>
          </w:hyperlink>
        </w:p>
        <w:p w14:paraId="613F2CAE" w14:textId="55168034" w:rsidR="006532E7" w:rsidRDefault="006532E7">
          <w:pPr>
            <w:pStyle w:val="TOC3"/>
            <w:tabs>
              <w:tab w:val="right" w:leader="dot" w:pos="6374"/>
            </w:tabs>
            <w:rPr>
              <w:rFonts w:hint="eastAsia"/>
              <w:noProof/>
              <w:sz w:val="22"/>
              <w:szCs w:val="24"/>
              <w14:ligatures w14:val="standardContextual"/>
            </w:rPr>
          </w:pPr>
          <w:hyperlink w:anchor="_Toc182735728" w:history="1">
            <w:r w:rsidRPr="00885A1F">
              <w:rPr>
                <w:rStyle w:val="ac"/>
                <w:rFonts w:hint="eastAsia"/>
                <w:noProof/>
              </w:rPr>
              <w:t>二 对《关于调查工作》一文的讲解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443</w:t>
            </w:r>
            <w:r>
              <w:rPr>
                <w:rFonts w:hint="eastAsia"/>
                <w:noProof/>
                <w:webHidden/>
              </w:rPr>
              <w:fldChar w:fldCharType="end"/>
            </w:r>
          </w:hyperlink>
        </w:p>
        <w:p w14:paraId="4FA1FC4E" w14:textId="37E696B9" w:rsidR="006532E7" w:rsidRDefault="006532E7">
          <w:pPr>
            <w:pStyle w:val="TOC2"/>
            <w:tabs>
              <w:tab w:val="right" w:leader="dot" w:pos="6374"/>
            </w:tabs>
            <w:rPr>
              <w:rFonts w:hint="eastAsia"/>
              <w:noProof/>
              <w:sz w:val="22"/>
              <w:szCs w:val="24"/>
              <w14:ligatures w14:val="standardContextual"/>
            </w:rPr>
          </w:pPr>
          <w:hyperlink w:anchor="_Toc182735729" w:history="1">
            <w:r w:rsidRPr="00885A1F">
              <w:rPr>
                <w:rStyle w:val="ac"/>
                <w:rFonts w:hint="eastAsia"/>
                <w:noProof/>
              </w:rPr>
              <w:t>人的正确思想是从哪里来的？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459</w:t>
            </w:r>
            <w:r>
              <w:rPr>
                <w:rFonts w:hint="eastAsia"/>
                <w:noProof/>
                <w:webHidden/>
              </w:rPr>
              <w:fldChar w:fldCharType="end"/>
            </w:r>
          </w:hyperlink>
        </w:p>
        <w:p w14:paraId="14592829" w14:textId="5695A61A" w:rsidR="006532E7" w:rsidRDefault="006532E7">
          <w:pPr>
            <w:pStyle w:val="TOC2"/>
            <w:tabs>
              <w:tab w:val="right" w:leader="dot" w:pos="6374"/>
            </w:tabs>
            <w:rPr>
              <w:rFonts w:hint="eastAsia"/>
              <w:noProof/>
              <w:sz w:val="22"/>
              <w:szCs w:val="24"/>
              <w14:ligatures w14:val="standardContextual"/>
            </w:rPr>
          </w:pPr>
          <w:hyperlink w:anchor="_Toc182735730" w:history="1">
            <w:r w:rsidRPr="00885A1F">
              <w:rPr>
                <w:rStyle w:val="ac"/>
                <w:rFonts w:hint="eastAsia"/>
                <w:noProof/>
              </w:rPr>
              <w:t>关于哲学问题的讲话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462</w:t>
            </w:r>
            <w:r>
              <w:rPr>
                <w:rFonts w:hint="eastAsia"/>
                <w:noProof/>
                <w:webHidden/>
              </w:rPr>
              <w:fldChar w:fldCharType="end"/>
            </w:r>
          </w:hyperlink>
        </w:p>
        <w:p w14:paraId="3B666EFB" w14:textId="64C09934" w:rsidR="006532E7" w:rsidRDefault="006532E7">
          <w:pPr>
            <w:pStyle w:val="TOC2"/>
            <w:tabs>
              <w:tab w:val="right" w:leader="dot" w:pos="6374"/>
            </w:tabs>
            <w:rPr>
              <w:rFonts w:hint="eastAsia"/>
              <w:noProof/>
              <w:sz w:val="22"/>
              <w:szCs w:val="24"/>
              <w14:ligatures w14:val="standardContextual"/>
            </w:rPr>
          </w:pPr>
          <w:hyperlink w:anchor="_Toc182735731" w:history="1">
            <w:r w:rsidRPr="00885A1F">
              <w:rPr>
                <w:rStyle w:val="ac"/>
                <w:rFonts w:hint="eastAsia"/>
                <w:noProof/>
              </w:rPr>
              <w:t>关于人的认识问题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481</w:t>
            </w:r>
            <w:r>
              <w:rPr>
                <w:rFonts w:hint="eastAsia"/>
                <w:noProof/>
                <w:webHidden/>
              </w:rPr>
              <w:fldChar w:fldCharType="end"/>
            </w:r>
          </w:hyperlink>
        </w:p>
        <w:p w14:paraId="63BC74F7" w14:textId="1A0A37BF" w:rsidR="006532E7" w:rsidRDefault="006532E7">
          <w:pPr>
            <w:pStyle w:val="TOC2"/>
            <w:tabs>
              <w:tab w:val="right" w:leader="dot" w:pos="6374"/>
            </w:tabs>
            <w:rPr>
              <w:rFonts w:hint="eastAsia"/>
              <w:noProof/>
              <w:sz w:val="22"/>
              <w:szCs w:val="24"/>
              <w14:ligatures w14:val="standardContextual"/>
            </w:rPr>
          </w:pPr>
          <w:hyperlink w:anchor="_Toc182735732" w:history="1">
            <w:r w:rsidRPr="00885A1F">
              <w:rPr>
                <w:rStyle w:val="ac"/>
                <w:rFonts w:hint="eastAsia"/>
                <w:noProof/>
              </w:rPr>
              <w:t>突出政治，反对折衷主义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490</w:t>
            </w:r>
            <w:r>
              <w:rPr>
                <w:rFonts w:hint="eastAsia"/>
                <w:noProof/>
                <w:webHidden/>
              </w:rPr>
              <w:fldChar w:fldCharType="end"/>
            </w:r>
          </w:hyperlink>
        </w:p>
        <w:p w14:paraId="4FE00324" w14:textId="79863567" w:rsidR="006532E7" w:rsidRDefault="006532E7">
          <w:pPr>
            <w:pStyle w:val="TOC2"/>
            <w:tabs>
              <w:tab w:val="right" w:leader="dot" w:pos="6374"/>
            </w:tabs>
            <w:rPr>
              <w:rFonts w:hint="eastAsia"/>
              <w:noProof/>
              <w:sz w:val="22"/>
              <w:szCs w:val="24"/>
              <w14:ligatures w14:val="standardContextual"/>
            </w:rPr>
          </w:pPr>
          <w:hyperlink w:anchor="_Toc182735733" w:history="1">
            <w:r w:rsidRPr="00885A1F">
              <w:rPr>
                <w:rStyle w:val="ac"/>
                <w:rFonts w:hint="eastAsia"/>
                <w:noProof/>
              </w:rPr>
              <w:t>在杭州会议上的讲话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496</w:t>
            </w:r>
            <w:r>
              <w:rPr>
                <w:rFonts w:hint="eastAsia"/>
                <w:noProof/>
                <w:webHidden/>
              </w:rPr>
              <w:fldChar w:fldCharType="end"/>
            </w:r>
          </w:hyperlink>
        </w:p>
        <w:p w14:paraId="5FE56CFE" w14:textId="3530F8AA" w:rsidR="006532E7" w:rsidRDefault="006532E7">
          <w:pPr>
            <w:pStyle w:val="TOC1"/>
            <w:tabs>
              <w:tab w:val="right" w:leader="dot" w:pos="6374"/>
            </w:tabs>
            <w:rPr>
              <w:rFonts w:hint="eastAsia"/>
              <w:noProof/>
              <w:sz w:val="22"/>
              <w:szCs w:val="24"/>
              <w14:ligatures w14:val="standardContextual"/>
            </w:rPr>
          </w:pPr>
          <w:hyperlink w:anchor="_Toc182735734" w:history="1">
            <w:r w:rsidRPr="00885A1F">
              <w:rPr>
                <w:rStyle w:val="ac"/>
                <w:rFonts w:hint="eastAsia"/>
                <w:noProof/>
              </w:rPr>
              <w:t>本书内容总结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_Toc182735734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506</w:t>
            </w:r>
            <w:r>
              <w:rPr>
                <w:rFonts w:hint="eastAsia"/>
                <w:noProof/>
                <w:webHidden/>
              </w:rPr>
              <w:fldChar w:fldCharType="end"/>
            </w:r>
          </w:hyperlink>
        </w:p>
        <w:p w14:paraId="5DBC1219" w14:textId="7F934235" w:rsidR="00423E1A" w:rsidRDefault="00E06167">
          <w:pPr>
            <w:rPr>
              <w:rFonts w:hint="eastAsia"/>
            </w:rPr>
          </w:pPr>
          <w:r>
            <w:rPr>
              <w:rFonts w:hint="eastAsia"/>
            </w:rPr>
            <w:lastRenderedPageBreak/>
            <w:fldChar w:fldCharType="end"/>
          </w:r>
        </w:p>
      </w:sdtContent>
    </w:sdt>
    <w:p w14:paraId="130F37C1" w14:textId="77777777" w:rsidR="00AB2340" w:rsidRDefault="00AB2340" w:rsidP="00803166">
      <w:pPr>
        <w:pStyle w:val="A5"/>
      </w:pPr>
    </w:p>
    <w:p w14:paraId="49DAA574" w14:textId="77777777" w:rsidR="00CD53C9" w:rsidRDefault="00CD53C9" w:rsidP="006B177F">
      <w:pPr>
        <w:pStyle w:val="A512"/>
        <w:sectPr w:rsidR="00CD53C9" w:rsidSect="00925767">
          <w:headerReference w:type="default" r:id="rId14"/>
          <w:footerReference w:type="default" r:id="rId15"/>
          <w:footnotePr>
            <w:numFmt w:val="decimalEnclosedCircleChinese"/>
            <w:numRestart w:val="eachPage"/>
          </w:footnotePr>
          <w:pgSz w:w="8392" w:h="11907"/>
          <w:pgMar w:top="720" w:right="1004" w:bottom="720" w:left="1004" w:header="850" w:footer="283" w:gutter="0"/>
          <w:pgNumType w:start="1"/>
          <w:cols w:space="425"/>
          <w:docGrid w:type="linesAndChars" w:linePitch="312"/>
        </w:sectPr>
      </w:pPr>
    </w:p>
    <w:p w14:paraId="6FAD8131" w14:textId="77777777" w:rsidR="00FF1A6B" w:rsidRPr="00FF1A6B" w:rsidRDefault="00FF1A6B" w:rsidP="004A56C3">
      <w:pPr>
        <w:keepLines/>
        <w:overflowPunct w:val="0"/>
        <w:topLinePunct/>
        <w:spacing w:before="2400" w:after="280"/>
        <w:jc w:val="center"/>
        <w:outlineLvl w:val="0"/>
        <w:rPr>
          <w:rFonts w:ascii="Times New Roman" w:eastAsia="黑体" w:hAnsi="Times New Roman" w:cs="Times New Roman"/>
          <w:b/>
          <w:color w:val="FF0000"/>
          <w:sz w:val="36"/>
          <w:szCs w:val="20"/>
        </w:rPr>
      </w:pPr>
      <w:bookmarkStart w:id="8" w:name="_Toc179843598"/>
      <w:r w:rsidRPr="00FF1A6B">
        <w:rPr>
          <w:rFonts w:ascii="Times New Roman" w:eastAsia="黑体" w:hAnsi="Times New Roman" w:cs="Times New Roman" w:hint="eastAsia"/>
          <w:b/>
          <w:color w:val="FF0000"/>
          <w:sz w:val="56"/>
          <w:szCs w:val="32"/>
        </w:rPr>
        <w:lastRenderedPageBreak/>
        <w:t>马列毛主义学习路线</w:t>
      </w:r>
      <w:bookmarkEnd w:id="8"/>
      <w:r w:rsidRPr="00FF1A6B">
        <w:rPr>
          <w:rFonts w:ascii="Times New Roman" w:eastAsia="黑体" w:hAnsi="Times New Roman" w:cs="Times New Roman"/>
          <w:b/>
          <w:color w:val="FF0000"/>
          <w:sz w:val="56"/>
          <w:szCs w:val="32"/>
        </w:rPr>
        <w:br/>
      </w:r>
    </w:p>
    <w:p w14:paraId="6E421E26" w14:textId="77777777" w:rsidR="00FF1A6B" w:rsidRPr="00FF1A6B" w:rsidRDefault="00FF1A6B" w:rsidP="00F22A63">
      <w:pPr>
        <w:widowControl/>
        <w:overflowPunct w:val="0"/>
        <w:topLinePunct/>
        <w:spacing w:before="60" w:after="60" w:line="400" w:lineRule="exact"/>
        <w:ind w:firstLineChars="50" w:firstLine="142"/>
        <w:jc w:val="center"/>
        <w:rPr>
          <w:rFonts w:ascii="Times New Roman" w:eastAsia="宋体" w:hAnsi="Times New Roman" w:cs="Times New Roman"/>
          <w:spacing w:val="-8"/>
          <w:sz w:val="30"/>
        </w:rPr>
      </w:pPr>
      <w:r w:rsidRPr="00FF1A6B">
        <w:rPr>
          <w:rFonts w:ascii="Times New Roman" w:eastAsia="宋体" w:hAnsi="Times New Roman" w:cs="Times New Roman" w:hint="eastAsia"/>
          <w:spacing w:val="-8"/>
          <w:sz w:val="30"/>
        </w:rPr>
        <w:t>——书单，以及为什么要选择读这些书？</w:t>
      </w:r>
    </w:p>
    <w:p w14:paraId="31890D34" w14:textId="77777777" w:rsidR="00FF532A" w:rsidRDefault="00FF532A" w:rsidP="006B177F">
      <w:pPr>
        <w:pStyle w:val="A512"/>
        <w:sectPr w:rsidR="00FF532A" w:rsidSect="00CD53C9">
          <w:headerReference w:type="default" r:id="rId16"/>
          <w:footerReference w:type="default" r:id="rId17"/>
          <w:footnotePr>
            <w:numFmt w:val="decimalEnclosedCircleChinese"/>
            <w:numRestart w:val="eachPage"/>
          </w:footnotePr>
          <w:type w:val="oddPage"/>
          <w:pgSz w:w="8392" w:h="11907"/>
          <w:pgMar w:top="720" w:right="1004" w:bottom="720" w:left="1004" w:header="437" w:footer="283" w:gutter="0"/>
          <w:pgNumType w:start="1"/>
          <w:cols w:space="425"/>
          <w:docGrid w:type="linesAndChars" w:linePitch="312"/>
        </w:sectPr>
      </w:pPr>
    </w:p>
    <w:p w14:paraId="5196858B" w14:textId="0DEB8C1F" w:rsidR="00B8636E" w:rsidRPr="00B8636E" w:rsidRDefault="00B8636E" w:rsidP="006B177F">
      <w:pPr>
        <w:pStyle w:val="A512"/>
      </w:pPr>
      <w:bookmarkStart w:id="9" w:name="_Toc179843599"/>
      <w:bookmarkStart w:id="10" w:name="_Toc182735447"/>
      <w:r w:rsidRPr="00B8636E">
        <w:rPr>
          <w:rFonts w:hint="eastAsia"/>
        </w:rPr>
        <w:lastRenderedPageBreak/>
        <w:t>序</w:t>
      </w:r>
      <w:r w:rsidRPr="00B8636E">
        <w:rPr>
          <w:rFonts w:hint="eastAsia"/>
        </w:rPr>
        <w:t xml:space="preserve"> </w:t>
      </w:r>
      <w:r w:rsidR="00C96BD7">
        <w:rPr>
          <w:rFonts w:hint="eastAsia"/>
        </w:rPr>
        <w:t xml:space="preserve"> </w:t>
      </w:r>
      <w:r w:rsidRPr="00B8636E">
        <w:rPr>
          <w:rFonts w:hint="eastAsia"/>
        </w:rPr>
        <w:t>言：马列毛主义为</w:t>
      </w:r>
      <w:r w:rsidRPr="00B8636E">
        <w:rPr>
          <w:rFonts w:hint="eastAsia"/>
        </w:rPr>
        <w:t>21</w:t>
      </w:r>
      <w:r w:rsidRPr="00B8636E">
        <w:rPr>
          <w:rFonts w:hint="eastAsia"/>
        </w:rPr>
        <w:t>世纪国际共产主义运动提供了指南</w:t>
      </w:r>
      <w:bookmarkEnd w:id="9"/>
      <w:bookmarkEnd w:id="10"/>
      <w:r w:rsidRPr="00B8636E">
        <w:rPr>
          <w:rFonts w:hint="eastAsia"/>
        </w:rPr>
        <w:t xml:space="preserve"> </w:t>
      </w:r>
    </w:p>
    <w:p w14:paraId="168E1478" w14:textId="77777777" w:rsidR="00B8636E" w:rsidRPr="00B8636E" w:rsidRDefault="00B8636E" w:rsidP="00B8636E">
      <w:pPr>
        <w:pStyle w:val="A5"/>
      </w:pPr>
      <w:r w:rsidRPr="00B8636E">
        <w:rPr>
          <w:rFonts w:hint="eastAsia"/>
        </w:rPr>
        <w:t>虽然改革开放四十多年来，中国的走资派修正主义假共产党，从来不承认自己搞的是资本主义，诡辩是所谓“中国特色社会主义”，但是，随着国内贫富差距急剧恶化、阶级矛盾快速激化，</w:t>
      </w:r>
      <w:r w:rsidRPr="008F5FD9">
        <w:rPr>
          <w:rStyle w:val="af3"/>
          <w:rFonts w:hint="eastAsia"/>
        </w:rPr>
        <w:t>资本主义在中国已经全面复辟的历史事实、所谓“中国特色社会主义”本质就是官僚垄断资本主义的历史事实，正像“和尚头上的虱子”那样显而易见。</w:t>
      </w:r>
      <w:r w:rsidRPr="00B8636E">
        <w:rPr>
          <w:rFonts w:hint="eastAsia"/>
        </w:rPr>
        <w:t>由于这件事只可意会不可言传，使它正成为“皇帝的新装”那样可耻的笑料！</w:t>
      </w:r>
    </w:p>
    <w:p w14:paraId="63B3F371" w14:textId="77777777" w:rsidR="00B8636E" w:rsidRPr="00B8636E" w:rsidRDefault="00B8636E" w:rsidP="00B8636E">
      <w:pPr>
        <w:pStyle w:val="A5"/>
      </w:pPr>
      <w:r w:rsidRPr="00B8636E">
        <w:rPr>
          <w:rFonts w:hint="eastAsia"/>
        </w:rPr>
        <w:t>在无可辩驳的事实面前，广大青年已经觉醒，他们一脚踢开被官方篡改得面目全非的历史教科书，一脚踢开被官方塞满了私货、假货的“鹿克思主义”哲学教科书。</w:t>
      </w:r>
      <w:r w:rsidRPr="003B1A6F">
        <w:rPr>
          <w:rStyle w:val="af3"/>
          <w:rFonts w:hint="eastAsia"/>
        </w:rPr>
        <w:t>广大青年不再相信官方教科书和资产阶级媒体欲盖弥彰的宣传</w:t>
      </w:r>
      <w:r w:rsidRPr="00B8636E">
        <w:rPr>
          <w:rFonts w:hint="eastAsia"/>
        </w:rPr>
        <w:t>，他们通过各种途径主动寻找被官方禁止传播的马列主义资料，他们想探究明白共和国的历史的真相，想学习真正的马列毛主义理论。</w:t>
      </w:r>
    </w:p>
    <w:p w14:paraId="098F2A91" w14:textId="77777777" w:rsidR="00B8636E" w:rsidRPr="00B8636E" w:rsidRDefault="00B8636E" w:rsidP="00B8636E">
      <w:pPr>
        <w:pStyle w:val="A5"/>
      </w:pPr>
      <w:r w:rsidRPr="00B8636E">
        <w:rPr>
          <w:rFonts w:hint="eastAsia"/>
        </w:rPr>
        <w:t>马列毛主义，是马克思列宁毛泽东主义（英语：</w:t>
      </w:r>
      <w:r w:rsidRPr="00B8636E">
        <w:rPr>
          <w:rFonts w:hint="eastAsia"/>
        </w:rPr>
        <w:t>Marxism</w:t>
      </w:r>
      <w:r w:rsidRPr="00B8636E">
        <w:rPr>
          <w:rFonts w:hint="eastAsia"/>
        </w:rPr>
        <w:t>–</w:t>
      </w:r>
      <w:r w:rsidRPr="00B8636E">
        <w:rPr>
          <w:rFonts w:hint="eastAsia"/>
        </w:rPr>
        <w:t>Leninism</w:t>
      </w:r>
      <w:r w:rsidRPr="00B8636E">
        <w:rPr>
          <w:rFonts w:hint="eastAsia"/>
        </w:rPr>
        <w:t>–</w:t>
      </w:r>
      <w:r w:rsidRPr="00B8636E">
        <w:rPr>
          <w:rFonts w:hint="eastAsia"/>
        </w:rPr>
        <w:t>Maoism</w:t>
      </w:r>
      <w:r w:rsidRPr="00B8636E">
        <w:rPr>
          <w:rFonts w:hint="eastAsia"/>
        </w:rPr>
        <w:t>）的简称，它是建立在马克思主义、列宁主义之上的学说，包含马克思、恩</w:t>
      </w:r>
      <w:r w:rsidRPr="00B8636E">
        <w:rPr>
          <w:rFonts w:hint="eastAsia"/>
        </w:rPr>
        <w:lastRenderedPageBreak/>
        <w:t>格斯、列宁、斯大林、毛泽东的一系列思想理论。马克思主义，列宁主义和毛主义不是互相独立的理论体系，而是同一种理论体系在不同历史阶段中的发展和进步，是同一个理论体系的自我完善和进化。马列毛主义是马克思主义发展史上的第三座高峰，也是迄今为止的最后一座高峰。虽然毛主席发动的无产阶级文化大革命，距离今天已经半个世纪了，但作为文化大革命指导思想的马列毛主义，仍然是人类历史上马克思主义发展最前沿的实践和理论探索，它指明了</w:t>
      </w:r>
      <w:r w:rsidRPr="00B8636E">
        <w:rPr>
          <w:rFonts w:hint="eastAsia"/>
        </w:rPr>
        <w:t>21</w:t>
      </w:r>
      <w:r w:rsidRPr="00B8636E">
        <w:rPr>
          <w:rFonts w:hint="eastAsia"/>
        </w:rPr>
        <w:t>世纪无产阶级革命的方向。</w:t>
      </w:r>
    </w:p>
    <w:p w14:paraId="5460C176" w14:textId="7C751460" w:rsidR="00B8636E" w:rsidRPr="00B8636E" w:rsidRDefault="00B8636E" w:rsidP="00B8636E">
      <w:pPr>
        <w:pStyle w:val="A5"/>
      </w:pPr>
      <w:r w:rsidRPr="00B8636E">
        <w:rPr>
          <w:rFonts w:hint="eastAsia"/>
        </w:rPr>
        <w:t>在上个世纪六十年代初期，毛主席他老人家运用马列主义的基本立场、观点和方法，总结了苏联资本主义复辟的历史教训，他深入考察中国社会两类不同性质的矛盾（敌我矛盾和人民内部矛盾）发展的情况，极富预见性的意识到了中国也有资本主义复辟的危险。为了阻止人民吃二茬苦、受二茬罪，也为了挽救国际共产主义运动，毛主席虽然明知很可能要失败，也不惜堵上自己生前身后名，不惜赌上爱妻、子女的全部前途命运，毅然发动了一场前无古人</w:t>
      </w:r>
      <w:r w:rsidR="00C214C9">
        <w:rPr>
          <w:rFonts w:hint="eastAsia"/>
        </w:rPr>
        <w:t>、后启来着</w:t>
      </w:r>
      <w:r w:rsidRPr="00B8636E">
        <w:rPr>
          <w:rFonts w:hint="eastAsia"/>
        </w:rPr>
        <w:t>、惊天地</w:t>
      </w:r>
      <w:r w:rsidR="00C214C9">
        <w:rPr>
          <w:rFonts w:hint="eastAsia"/>
        </w:rPr>
        <w:t>、</w:t>
      </w:r>
      <w:r w:rsidRPr="00B8636E">
        <w:rPr>
          <w:rFonts w:hint="eastAsia"/>
        </w:rPr>
        <w:t>泣鬼神的无产阶级文化大革命，这真是</w:t>
      </w:r>
      <w:r w:rsidRPr="00B8636E">
        <w:rPr>
          <w:rFonts w:hint="eastAsia"/>
        </w:rPr>
        <w:t xml:space="preserve"> </w:t>
      </w:r>
      <w:r w:rsidRPr="00B8636E">
        <w:rPr>
          <w:rFonts w:hint="eastAsia"/>
        </w:rPr>
        <w:t>“老骥伏枥，志在千里；烈士暮年，壮心不已！”他意图通过发动群众，借助群众的磅礴力量，对一切阻碍社会主义事业的旧事物，进行顽强的、不屈的、不懈的斗争。</w:t>
      </w:r>
    </w:p>
    <w:p w14:paraId="1EEA9BF8" w14:textId="77777777" w:rsidR="00B8636E" w:rsidRPr="00B8636E" w:rsidRDefault="00B8636E" w:rsidP="00B8636E">
      <w:pPr>
        <w:pStyle w:val="A5"/>
      </w:pPr>
      <w:r w:rsidRPr="00B8636E">
        <w:rPr>
          <w:rFonts w:hint="eastAsia"/>
        </w:rPr>
        <w:lastRenderedPageBreak/>
        <w:t>在毛主席去世后，走资派通过政变上台，逮捕了党内革命力量，又通过</w:t>
      </w:r>
      <w:r w:rsidRPr="00670A39">
        <w:rPr>
          <w:rStyle w:val="af3"/>
          <w:rFonts w:hint="eastAsia"/>
        </w:rPr>
        <w:t>“清理三种人”</w:t>
      </w:r>
      <w:r w:rsidRPr="00B8636E">
        <w:rPr>
          <w:rFonts w:hint="eastAsia"/>
        </w:rPr>
        <w:t>，强行镇压了先进群众的要求继续革命的声音。走资派彻底否定了无产阶级文化大革命，并以“改革开放”的幌子，在中国全面开启了资本主义复辟的进程。</w:t>
      </w:r>
    </w:p>
    <w:p w14:paraId="296E333D" w14:textId="77777777" w:rsidR="00B8636E" w:rsidRPr="00B8636E" w:rsidRDefault="00B8636E" w:rsidP="00B8636E">
      <w:pPr>
        <w:pStyle w:val="A5"/>
      </w:pPr>
      <w:r w:rsidRPr="00B8636E">
        <w:rPr>
          <w:rFonts w:hint="eastAsia"/>
        </w:rPr>
        <w:t>但是，真理就是真理，真理的正确性，是阶级敌人无法抹杀的，历史的发展也不会以反动派的意志为转移。正如列宁引英国谚语那样：“事实是顽强的东西，不管你愿意不愿意，你都得重视事实。”八十年代末九十年代初，东欧剧变和苏联解体，验证了毛主席六十年代对苏联的预言，验证了毛主席在中苏论战中观点的正确性和无产阶级文化大革命理论的正确性。</w:t>
      </w:r>
    </w:p>
    <w:p w14:paraId="03B08334" w14:textId="77777777" w:rsidR="00B8636E" w:rsidRPr="00B8636E" w:rsidRDefault="00B8636E" w:rsidP="00B8636E">
      <w:pPr>
        <w:pStyle w:val="A5"/>
      </w:pPr>
      <w:r w:rsidRPr="00B8636E">
        <w:rPr>
          <w:rFonts w:hint="eastAsia"/>
        </w:rPr>
        <w:t>事实上，毛主席发动的</w:t>
      </w:r>
      <w:r w:rsidRPr="008F1765">
        <w:rPr>
          <w:rStyle w:val="af3"/>
          <w:rFonts w:hint="eastAsia"/>
        </w:rPr>
        <w:t>无产阶级文化大革命</w:t>
      </w:r>
      <w:r w:rsidRPr="00B8636E">
        <w:rPr>
          <w:rFonts w:hint="eastAsia"/>
        </w:rPr>
        <w:t>，并不是无源之水、异想天开的独创，它在历史上，是有先例的。在地主阶级革命的时代，即封建制度地主阶级取代奴隶主阶级夺取政权的时代，也就是春秋战国时代，百花齐放、百家争鸣的诸子百家，本质上就是</w:t>
      </w:r>
      <w:r w:rsidRPr="008F1765">
        <w:rPr>
          <w:rStyle w:val="af3"/>
          <w:rFonts w:hint="eastAsia"/>
        </w:rPr>
        <w:t>地主阶级文化大革命</w:t>
      </w:r>
      <w:r w:rsidRPr="00B8636E">
        <w:rPr>
          <w:rFonts w:hint="eastAsia"/>
        </w:rPr>
        <w:t>；而欧洲资本主义革命时期，即欧洲资产阶级取代地主阶级夺取政权的时期，文艺复兴、宗教改革、启蒙运动这三场思想解放运动，本质上就是</w:t>
      </w:r>
      <w:r w:rsidRPr="008F1765">
        <w:rPr>
          <w:rStyle w:val="af3"/>
          <w:rFonts w:hint="eastAsia"/>
        </w:rPr>
        <w:t>资产阶级文化大革命</w:t>
      </w:r>
      <w:r w:rsidRPr="00B8636E">
        <w:rPr>
          <w:rFonts w:hint="eastAsia"/>
        </w:rPr>
        <w:t>。</w:t>
      </w:r>
      <w:r w:rsidRPr="00B8636E">
        <w:rPr>
          <w:rFonts w:hint="eastAsia"/>
          <w:u w:val="single"/>
        </w:rPr>
        <w:t>人类历史上，每一个新兴阶级夺取政权替代旧的阶级掌握政权的前后，都会伴随着与之对应的文化大革命，这是历史规</w:t>
      </w:r>
      <w:r w:rsidRPr="00B8636E">
        <w:rPr>
          <w:rFonts w:hint="eastAsia"/>
          <w:u w:val="single"/>
        </w:rPr>
        <w:lastRenderedPageBreak/>
        <w:t>律。</w:t>
      </w:r>
      <w:r w:rsidRPr="00B8636E">
        <w:rPr>
          <w:rFonts w:hint="eastAsia"/>
        </w:rPr>
        <w:t>而毛主席正是洞悉了这一规律，并且主动运用这个规律，发动了</w:t>
      </w:r>
      <w:r w:rsidRPr="008F1765">
        <w:rPr>
          <w:rStyle w:val="af3"/>
          <w:rFonts w:hint="eastAsia"/>
        </w:rPr>
        <w:t>无产阶级文化大革命</w:t>
      </w:r>
      <w:r w:rsidRPr="00B8636E">
        <w:rPr>
          <w:rFonts w:hint="eastAsia"/>
        </w:rPr>
        <w:t>，以推动中国的社会主义事业和国际无产阶级革命事业前进。</w:t>
      </w:r>
    </w:p>
    <w:p w14:paraId="25A625C7" w14:textId="77777777" w:rsidR="00B8636E" w:rsidRPr="00B8636E" w:rsidRDefault="00B8636E" w:rsidP="00B8636E">
      <w:pPr>
        <w:pStyle w:val="A5"/>
      </w:pPr>
      <w:r w:rsidRPr="00B8636E">
        <w:rPr>
          <w:rFonts w:hint="eastAsia"/>
        </w:rPr>
        <w:t>毛主席曾经说：“不能保证这次文化大革命以后就天下太平了，还是会有波折的，但是我们保证要好一些，有文化大革命的经验比没文化大革命好”。这正是是毛主席为了广大无产阶级的利益，不惜自己粉身碎骨的“功成不必在我”的高尚境界的体现。</w:t>
      </w:r>
    </w:p>
    <w:p w14:paraId="72040C7F" w14:textId="77777777" w:rsidR="00B8636E" w:rsidRPr="00B8636E" w:rsidRDefault="00B8636E" w:rsidP="00B8636E">
      <w:pPr>
        <w:pStyle w:val="A5"/>
      </w:pPr>
      <w:r w:rsidRPr="00B8636E">
        <w:rPr>
          <w:rFonts w:hint="eastAsia"/>
        </w:rPr>
        <w:t>虽然无产阶级文化大革命在上个世纪七十年代末暂时失败了，但这只是阶级发育不成熟导致的暂时失败，阶级发育不成熟导致了阶级力量的不足和内耗，进而被被政治斗争经验丰富的走资派分化瓦解并镇压。随着资本主义持续发展，无产阶级发育的逐步成熟和阶级觉悟的提高，以及无产阶级斗争经验的增长，无产阶级将在最后彻底战胜资产阶级，是必然的。这就如同历史上，地主阶级发育成熟后必然要取代奴隶主阶级夺取政权，而资产阶级发育成熟后又必然要取代地主阶级夺取政权的道理一样。这是浩浩荡荡的客观历史必然，走资派的反攻倒算虽然取得了暂时的胜利，但他们避免不了最终被清算的命运。</w:t>
      </w:r>
    </w:p>
    <w:p w14:paraId="20604FBC" w14:textId="77777777" w:rsidR="00B8636E" w:rsidRPr="00B8636E" w:rsidRDefault="00B8636E" w:rsidP="00B8636E">
      <w:pPr>
        <w:pStyle w:val="A5"/>
      </w:pPr>
      <w:r w:rsidRPr="00B8636E">
        <w:rPr>
          <w:rFonts w:hint="eastAsia"/>
        </w:rPr>
        <w:t>文化大革命的理论（即“</w:t>
      </w:r>
      <w:r w:rsidRPr="008F1765">
        <w:rPr>
          <w:rStyle w:val="af3"/>
          <w:rFonts w:hint="eastAsia"/>
        </w:rPr>
        <w:t>继续革命理论</w:t>
      </w:r>
      <w:r w:rsidRPr="00B8636E">
        <w:rPr>
          <w:rFonts w:hint="eastAsia"/>
        </w:rPr>
        <w:t>”）方向是正确的，它将为</w:t>
      </w:r>
      <w:r w:rsidRPr="00B8636E">
        <w:rPr>
          <w:rFonts w:hint="eastAsia"/>
        </w:rPr>
        <w:t>21</w:t>
      </w:r>
      <w:r w:rsidRPr="00B8636E">
        <w:rPr>
          <w:rFonts w:hint="eastAsia"/>
        </w:rPr>
        <w:t>世纪国际共产主义运动的最终胜利，提供指南。这正如</w:t>
      </w:r>
      <w:r w:rsidRPr="00B8636E">
        <w:rPr>
          <w:rFonts w:hint="eastAsia"/>
        </w:rPr>
        <w:t>1871</w:t>
      </w:r>
      <w:r w:rsidRPr="00B8636E">
        <w:rPr>
          <w:rFonts w:hint="eastAsia"/>
        </w:rPr>
        <w:t>年巴黎公社运动虽然</w:t>
      </w:r>
      <w:r w:rsidRPr="00B8636E">
        <w:rPr>
          <w:rFonts w:hint="eastAsia"/>
        </w:rPr>
        <w:lastRenderedPageBreak/>
        <w:t>失败了，但它为</w:t>
      </w:r>
      <w:r w:rsidRPr="00B8636E">
        <w:rPr>
          <w:rFonts w:hint="eastAsia"/>
        </w:rPr>
        <w:t>1917</w:t>
      </w:r>
      <w:r w:rsidRPr="00B8636E">
        <w:rPr>
          <w:rFonts w:hint="eastAsia"/>
        </w:rPr>
        <w:t>年俄国十月革命的胜利，提供了指南一样。</w:t>
      </w:r>
    </w:p>
    <w:p w14:paraId="29DFB2D8" w14:textId="55F46EA5" w:rsidR="00B8636E" w:rsidRPr="008F1765" w:rsidRDefault="00B8636E" w:rsidP="00B8636E">
      <w:pPr>
        <w:pStyle w:val="A5"/>
        <w:rPr>
          <w:rStyle w:val="af3"/>
        </w:rPr>
      </w:pPr>
      <w:r w:rsidRPr="008F1765">
        <w:rPr>
          <w:rStyle w:val="af3"/>
          <w:rFonts w:hint="eastAsia"/>
        </w:rPr>
        <w:t>“门前落尽六朝雪，孤剑难守赤色天。十年孤勇留火种，千秋功业待后人。”</w:t>
      </w:r>
      <w:r w:rsidRPr="00B8636E">
        <w:rPr>
          <w:rFonts w:hint="eastAsia"/>
        </w:rPr>
        <w:t>21</w:t>
      </w:r>
      <w:r w:rsidRPr="00B8636E">
        <w:rPr>
          <w:rFonts w:hint="eastAsia"/>
        </w:rPr>
        <w:t>世纪的青年，将重新聚集在毛主席“继续革命理论”的旗帜下，继承毛主席的遗志，</w:t>
      </w:r>
      <w:r w:rsidRPr="008F1765">
        <w:rPr>
          <w:rStyle w:val="af3"/>
          <w:rFonts w:hint="eastAsia"/>
        </w:rPr>
        <w:t>打倒走资派修正主义假共产党，打倒挂羊头卖狗肉的假社会主义，重建社会主义公有制计划经济，</w:t>
      </w:r>
      <w:r w:rsidR="005163BA" w:rsidRPr="008F1765">
        <w:rPr>
          <w:rStyle w:val="af3"/>
          <w:rFonts w:hint="eastAsia"/>
        </w:rPr>
        <w:t>重建</w:t>
      </w:r>
      <w:r w:rsidR="005163BA">
        <w:rPr>
          <w:rStyle w:val="af3"/>
          <w:rFonts w:hint="eastAsia"/>
        </w:rPr>
        <w:t>无产阶级专政，</w:t>
      </w:r>
      <w:r w:rsidRPr="008F1765">
        <w:rPr>
          <w:rStyle w:val="af3"/>
          <w:rFonts w:hint="eastAsia"/>
        </w:rPr>
        <w:t>把无产阶级文化大革命进行到底，把国际共产主义运动进行到底。</w:t>
      </w:r>
    </w:p>
    <w:p w14:paraId="05DCD041" w14:textId="77777777" w:rsidR="00B8636E" w:rsidRPr="00B8636E" w:rsidRDefault="00B8636E" w:rsidP="00B8636E">
      <w:pPr>
        <w:pStyle w:val="A5"/>
      </w:pPr>
      <w:r w:rsidRPr="00B8636E">
        <w:rPr>
          <w:rFonts w:hint="eastAsia"/>
        </w:rPr>
        <w:t>“这是最后的斗争，团结起来到明天。英特纳雄耐尔，就一定要实现！”</w:t>
      </w:r>
    </w:p>
    <w:p w14:paraId="430907DE" w14:textId="77777777" w:rsidR="00B8636E" w:rsidRPr="00B8636E" w:rsidRDefault="00B8636E" w:rsidP="00B8636E">
      <w:pPr>
        <w:pStyle w:val="A5"/>
      </w:pPr>
    </w:p>
    <w:p w14:paraId="3F7ACDF3" w14:textId="5BDC949B" w:rsidR="006B177F" w:rsidRDefault="007B0C9C" w:rsidP="006B177F">
      <w:pPr>
        <w:pStyle w:val="A512"/>
      </w:pPr>
      <w:bookmarkStart w:id="11" w:name="_Toc182735448"/>
      <w:r>
        <w:rPr>
          <w:rFonts w:hint="eastAsia"/>
        </w:rPr>
        <w:lastRenderedPageBreak/>
        <w:t>第一章</w:t>
      </w:r>
      <w:r>
        <w:rPr>
          <w:rFonts w:hint="eastAsia"/>
        </w:rPr>
        <w:t xml:space="preserve"> </w:t>
      </w:r>
      <w:r w:rsidR="006B177F">
        <w:rPr>
          <w:rFonts w:hint="eastAsia"/>
        </w:rPr>
        <w:t>事半功倍学习马列毛主义要把握的原则</w:t>
      </w:r>
      <w:bookmarkEnd w:id="11"/>
    </w:p>
    <w:p w14:paraId="665683AE" w14:textId="4635C0D8" w:rsidR="005E0D16" w:rsidRDefault="005E0D16" w:rsidP="005E0D16">
      <w:pPr>
        <w:pStyle w:val="A520"/>
      </w:pPr>
      <w:bookmarkStart w:id="12" w:name="_Toc182735449"/>
      <w:r>
        <w:rPr>
          <w:rFonts w:hint="eastAsia"/>
        </w:rPr>
        <w:t>第</w:t>
      </w:r>
      <w:r>
        <w:rPr>
          <w:rFonts w:hint="eastAsia"/>
        </w:rPr>
        <w:t>1</w:t>
      </w:r>
      <w:r>
        <w:rPr>
          <w:rFonts w:hint="eastAsia"/>
        </w:rPr>
        <w:t>节</w:t>
      </w:r>
      <w:r>
        <w:rPr>
          <w:rFonts w:hint="eastAsia"/>
        </w:rPr>
        <w:t xml:space="preserve"> </w:t>
      </w:r>
      <w:r w:rsidRPr="005E0D16">
        <w:rPr>
          <w:rFonts w:hint="eastAsia"/>
        </w:rPr>
        <w:t>要先学共和国的历史，先学历史再学理论</w:t>
      </w:r>
      <w:bookmarkEnd w:id="12"/>
    </w:p>
    <w:p w14:paraId="71E36E73" w14:textId="7F026C39" w:rsidR="007369C8" w:rsidRDefault="007369C8" w:rsidP="007369C8">
      <w:pPr>
        <w:pStyle w:val="A5"/>
        <w:ind w:firstLineChars="0"/>
      </w:pPr>
      <w:r w:rsidRPr="007369C8">
        <w:rPr>
          <w:rFonts w:hint="eastAsia"/>
        </w:rPr>
        <w:t>（</w:t>
      </w:r>
      <w:r w:rsidRPr="007369C8">
        <w:rPr>
          <w:rFonts w:hint="eastAsia"/>
        </w:rPr>
        <w:t>1</w:t>
      </w:r>
      <w:r>
        <w:rPr>
          <w:rFonts w:hint="eastAsia"/>
        </w:rPr>
        <w:t>）</w:t>
      </w:r>
      <w:r w:rsidR="00041E51">
        <w:rPr>
          <w:rFonts w:hint="eastAsia"/>
        </w:rPr>
        <w:t>学习马列毛主义的</w:t>
      </w:r>
      <w:r w:rsidR="00041E51" w:rsidRPr="00DB2FB0">
        <w:rPr>
          <w:rStyle w:val="af3"/>
          <w:rFonts w:hint="eastAsia"/>
        </w:rPr>
        <w:t>第一步</w:t>
      </w:r>
      <w:r w:rsidR="00041E51">
        <w:rPr>
          <w:rFonts w:hint="eastAsia"/>
        </w:rPr>
        <w:t>，是要</w:t>
      </w:r>
      <w:r w:rsidR="00041E51" w:rsidRPr="00DB2FB0">
        <w:rPr>
          <w:rStyle w:val="af3"/>
          <w:rFonts w:hint="eastAsia"/>
        </w:rPr>
        <w:t>学共和国的历史。</w:t>
      </w:r>
    </w:p>
    <w:p w14:paraId="500A7B31" w14:textId="7C7A10CC" w:rsidR="00041E51" w:rsidRDefault="00041E51" w:rsidP="007369C8">
      <w:pPr>
        <w:pStyle w:val="A5"/>
        <w:ind w:firstLineChars="0"/>
      </w:pPr>
      <w:r>
        <w:rPr>
          <w:rFonts w:hint="eastAsia"/>
        </w:rPr>
        <w:t>因为走资派修正主义假共产党的官方教科书，对历史真相进行歪曲颠倒，大部分人从学校学习到的历史认知都是错误的，他们不了解建国后党内两条路线斗争的历史，也就无法明白改革开放以来资本主义复辟的来龙去脉，自然也就搞不懂资本主义复辟的原因和解决办法。</w:t>
      </w:r>
    </w:p>
    <w:p w14:paraId="3D24D45A" w14:textId="77777777" w:rsidR="00041E51" w:rsidRDefault="00041E51" w:rsidP="00041E51">
      <w:pPr>
        <w:pStyle w:val="A5"/>
      </w:pPr>
      <w:r>
        <w:rPr>
          <w:rFonts w:hint="eastAsia"/>
        </w:rPr>
        <w:t>因此，学习马列毛主义，首先不得不把建国后的历史重新学一遍，要把被颠倒的历史重新颠倒过来，要了解资本主义复辟是如何发生的，进而理解毛主席对付资本主义复辟的继续革命理论。</w:t>
      </w:r>
    </w:p>
    <w:p w14:paraId="48F35A76" w14:textId="61F9D48A" w:rsidR="00041E51" w:rsidRDefault="006F38BF" w:rsidP="00041E51">
      <w:pPr>
        <w:pStyle w:val="A5"/>
      </w:pPr>
      <w:r>
        <w:rPr>
          <w:rFonts w:hint="eastAsia"/>
        </w:rPr>
        <w:t>关于</w:t>
      </w:r>
      <w:r w:rsidR="00041E51">
        <w:rPr>
          <w:rFonts w:hint="eastAsia"/>
        </w:rPr>
        <w:t>这段历史，可以从</w:t>
      </w:r>
      <w:r w:rsidR="00041E51" w:rsidRPr="004E4E48">
        <w:rPr>
          <w:rStyle w:val="aff0"/>
          <w:rFonts w:hint="eastAsia"/>
        </w:rPr>
        <w:t>《共和国的历程》、</w:t>
      </w:r>
      <w:r w:rsidR="00136D56" w:rsidRPr="00136D56">
        <w:rPr>
          <w:rStyle w:val="aff0"/>
          <w:rFonts w:hint="eastAsia"/>
        </w:rPr>
        <w:t>《邓小平永不翻案保证书</w:t>
      </w:r>
      <w:r w:rsidR="00E440BF">
        <w:rPr>
          <w:rStyle w:val="aff0"/>
          <w:rFonts w:hint="eastAsia"/>
        </w:rPr>
        <w:t>（插图版）</w:t>
      </w:r>
      <w:r w:rsidR="00136D56" w:rsidRPr="00136D56">
        <w:rPr>
          <w:rStyle w:val="aff0"/>
          <w:rFonts w:hint="eastAsia"/>
        </w:rPr>
        <w:t>》、</w:t>
      </w:r>
      <w:r w:rsidR="00041E51" w:rsidRPr="004E4E48">
        <w:rPr>
          <w:rStyle w:val="aff0"/>
          <w:rFonts w:hint="eastAsia"/>
        </w:rPr>
        <w:t>《无产阶级文化大革命</w:t>
      </w:r>
      <w:r w:rsidR="00DB2FB0" w:rsidRPr="004E4E48">
        <w:rPr>
          <w:rStyle w:val="aff0"/>
          <w:rFonts w:hint="eastAsia"/>
        </w:rPr>
        <w:t>概述·简论</w:t>
      </w:r>
      <w:r w:rsidR="00041E51" w:rsidRPr="004E4E48">
        <w:rPr>
          <w:rStyle w:val="aff0"/>
          <w:rFonts w:hint="eastAsia"/>
        </w:rPr>
        <w:t>》、</w:t>
      </w:r>
      <w:r w:rsidR="00FE7612" w:rsidRPr="004E4E48">
        <w:rPr>
          <w:rStyle w:val="aff0"/>
          <w:rFonts w:hint="eastAsia"/>
        </w:rPr>
        <w:t>《戚本禹回忆录》、</w:t>
      </w:r>
      <w:r w:rsidR="00041E51" w:rsidRPr="004E4E48">
        <w:rPr>
          <w:rStyle w:val="aff0"/>
          <w:rFonts w:hint="eastAsia"/>
        </w:rPr>
        <w:t>《张文茂精选集》</w:t>
      </w:r>
      <w:r w:rsidR="00041E51">
        <w:rPr>
          <w:rFonts w:hint="eastAsia"/>
        </w:rPr>
        <w:t>这些书</w:t>
      </w:r>
      <w:r>
        <w:rPr>
          <w:rFonts w:hint="eastAsia"/>
        </w:rPr>
        <w:t>里面学习。或者通过</w:t>
      </w:r>
      <w:r w:rsidR="00041E51" w:rsidRPr="00C90993">
        <w:rPr>
          <w:rStyle w:val="aff0"/>
          <w:rFonts w:hint="eastAsia"/>
        </w:rPr>
        <w:t>【阳和平讲毛主席音频专</w:t>
      </w:r>
      <w:r w:rsidR="00041E51" w:rsidRPr="00C90993">
        <w:rPr>
          <w:rStyle w:val="aff0"/>
          <w:rFonts w:hint="eastAsia"/>
        </w:rPr>
        <w:lastRenderedPageBreak/>
        <w:t>题】、【阳和平讲文革音频专题】、【阳和平讲苏修音频专题】</w:t>
      </w:r>
      <w:r w:rsidR="00041E51">
        <w:rPr>
          <w:rFonts w:hint="eastAsia"/>
        </w:rPr>
        <w:t>学习。</w:t>
      </w:r>
    </w:p>
    <w:p w14:paraId="446F711F" w14:textId="77777777" w:rsidR="007369C8" w:rsidRDefault="00041E51" w:rsidP="00041E51">
      <w:pPr>
        <w:pStyle w:val="A5"/>
      </w:pPr>
      <w:r>
        <w:rPr>
          <w:rFonts w:hint="eastAsia"/>
        </w:rPr>
        <w:t>（</w:t>
      </w:r>
      <w:r>
        <w:rPr>
          <w:rFonts w:hint="eastAsia"/>
        </w:rPr>
        <w:t>2</w:t>
      </w:r>
      <w:r>
        <w:rPr>
          <w:rFonts w:hint="eastAsia"/>
        </w:rPr>
        <w:t>）</w:t>
      </w:r>
      <w:r w:rsidRPr="00325ADC">
        <w:rPr>
          <w:rStyle w:val="af3"/>
          <w:rFonts w:hint="eastAsia"/>
        </w:rPr>
        <w:t>第二步</w:t>
      </w:r>
      <w:r>
        <w:rPr>
          <w:rFonts w:hint="eastAsia"/>
        </w:rPr>
        <w:t>，是学习资本主义政治经济学，了解资本的运动规律，要学</w:t>
      </w:r>
      <w:r w:rsidRPr="00582273">
        <w:rPr>
          <w:rStyle w:val="af3"/>
          <w:rFonts w:hint="eastAsia"/>
        </w:rPr>
        <w:t>帝国主义论</w:t>
      </w:r>
      <w:r>
        <w:rPr>
          <w:rFonts w:hint="eastAsia"/>
        </w:rPr>
        <w:t>。</w:t>
      </w:r>
    </w:p>
    <w:p w14:paraId="3AE22B92" w14:textId="62EA92DA" w:rsidR="00041E51" w:rsidRDefault="007369C8" w:rsidP="00041E51">
      <w:pPr>
        <w:pStyle w:val="A5"/>
      </w:pPr>
      <w:r>
        <w:rPr>
          <w:rFonts w:hint="eastAsia"/>
        </w:rPr>
        <w:t>学习资本主义政治经济学，</w:t>
      </w:r>
      <w:r w:rsidR="00041E51">
        <w:rPr>
          <w:rFonts w:hint="eastAsia"/>
        </w:rPr>
        <w:t>这是</w:t>
      </w:r>
      <w:r w:rsidR="00041E51" w:rsidRPr="00582273">
        <w:rPr>
          <w:rStyle w:val="af3"/>
          <w:rFonts w:hint="eastAsia"/>
        </w:rPr>
        <w:t>为了了解当代中国国情和研究未来中国的发展趋势。</w:t>
      </w:r>
      <w:r w:rsidR="00041E51">
        <w:rPr>
          <w:rFonts w:hint="eastAsia"/>
        </w:rPr>
        <w:t>当下中国的资本主义已经从自由竞争进入垄断阶段，即帝国主义阶段，所以我们学习资本主义政治经济学，</w:t>
      </w:r>
      <w:r w:rsidR="00041E51" w:rsidRPr="008D7ED8">
        <w:rPr>
          <w:rStyle w:val="af3"/>
          <w:rFonts w:hint="eastAsia"/>
        </w:rPr>
        <w:t>要把重点放在列宁的帝国主义理论上</w:t>
      </w:r>
      <w:r w:rsidR="00041E51">
        <w:rPr>
          <w:rFonts w:hint="eastAsia"/>
        </w:rPr>
        <w:t>，研究帝国主义到底是怎么回事。帝国主义是资本主义的最高阶段，资本主义进入帝国主义阶段的诸多特点，就决定了当代中国继续向前发展的必然趋势，那就是大规模经济危机爆发、阶级矛盾激化、帝国主义争霸和国际共运的重新崛起，要深刻理解这一趋势背后的必然逻辑。</w:t>
      </w:r>
    </w:p>
    <w:p w14:paraId="11AE5D8D" w14:textId="2ABA27D0" w:rsidR="00041E51" w:rsidRDefault="00041E51" w:rsidP="00041E51">
      <w:pPr>
        <w:pStyle w:val="A5"/>
      </w:pPr>
      <w:r>
        <w:rPr>
          <w:rFonts w:hint="eastAsia"/>
        </w:rPr>
        <w:t>要搞明白这部分理论，具体可以从</w:t>
      </w:r>
      <w:r w:rsidRPr="00BF3041">
        <w:rPr>
          <w:rStyle w:val="aff0"/>
          <w:rFonts w:hint="eastAsia"/>
        </w:rPr>
        <w:t>《中国新时代的阶级斗争》</w:t>
      </w:r>
      <w:r w:rsidR="00EB6611">
        <w:rPr>
          <w:rFonts w:hint="eastAsia"/>
        </w:rPr>
        <w:t>这本书</w:t>
      </w:r>
      <w:r>
        <w:rPr>
          <w:rFonts w:hint="eastAsia"/>
        </w:rPr>
        <w:t>、</w:t>
      </w:r>
      <w:r w:rsidR="00EB6611">
        <w:rPr>
          <w:rFonts w:hint="eastAsia"/>
        </w:rPr>
        <w:t>或者</w:t>
      </w:r>
      <w:r w:rsidRPr="00DA5F2C">
        <w:rPr>
          <w:rStyle w:val="aff0"/>
          <w:rFonts w:hint="eastAsia"/>
        </w:rPr>
        <w:t>【阳和平讲帝国主义音频专题】</w:t>
      </w:r>
      <w:r w:rsidR="00EB6611">
        <w:rPr>
          <w:rFonts w:hint="eastAsia"/>
        </w:rPr>
        <w:t>中学习；</w:t>
      </w:r>
      <w:r>
        <w:rPr>
          <w:rFonts w:hint="eastAsia"/>
        </w:rPr>
        <w:t>也可以直接读列宁的《帝国主义是资本主义的最高阶段》（但是读列宁的《帝国主义是资本主义的最高阶段》的办法不是很推荐，因为这样学的话还要另外单独结合当下中国具体经济数据进行分析；而</w:t>
      </w:r>
      <w:r w:rsidRPr="007268A2">
        <w:rPr>
          <w:rStyle w:val="aff0"/>
          <w:rFonts w:hint="eastAsia"/>
        </w:rPr>
        <w:t>《中国新时代的阶级斗争》、【阳和平讲帝国主义音频专题】</w:t>
      </w:r>
      <w:r>
        <w:rPr>
          <w:rFonts w:hint="eastAsia"/>
        </w:rPr>
        <w:t>，都是已经结合了当下中国经济的实际情况，进行的理论分析）。</w:t>
      </w:r>
    </w:p>
    <w:p w14:paraId="79C537F4" w14:textId="77777777" w:rsidR="00D265C0" w:rsidRDefault="00041E51" w:rsidP="00041E51">
      <w:pPr>
        <w:pStyle w:val="A5"/>
      </w:pPr>
      <w:r>
        <w:rPr>
          <w:rFonts w:hint="eastAsia"/>
        </w:rPr>
        <w:lastRenderedPageBreak/>
        <w:t>（</w:t>
      </w:r>
      <w:r>
        <w:rPr>
          <w:rFonts w:hint="eastAsia"/>
        </w:rPr>
        <w:t>3</w:t>
      </w:r>
      <w:r>
        <w:rPr>
          <w:rFonts w:hint="eastAsia"/>
        </w:rPr>
        <w:t>）</w:t>
      </w:r>
      <w:r w:rsidRPr="00325ADC">
        <w:rPr>
          <w:rStyle w:val="af3"/>
          <w:rFonts w:hint="eastAsia"/>
        </w:rPr>
        <w:t>第三步</w:t>
      </w:r>
      <w:r>
        <w:rPr>
          <w:rFonts w:hint="eastAsia"/>
        </w:rPr>
        <w:t>，就是学习</w:t>
      </w:r>
      <w:r w:rsidRPr="00325ADC">
        <w:rPr>
          <w:rStyle w:val="af3"/>
          <w:rFonts w:hint="eastAsia"/>
        </w:rPr>
        <w:t>马克思主义基本原理</w:t>
      </w:r>
      <w:r>
        <w:rPr>
          <w:rFonts w:hint="eastAsia"/>
        </w:rPr>
        <w:t>，这个推荐读</w:t>
      </w:r>
      <w:r w:rsidRPr="00325ADC">
        <w:rPr>
          <w:rStyle w:val="af3"/>
          <w:rFonts w:hint="eastAsia"/>
        </w:rPr>
        <w:t>《艾思奇讲稿选》</w:t>
      </w:r>
      <w:r w:rsidR="00D265C0">
        <w:rPr>
          <w:rFonts w:hint="eastAsia"/>
        </w:rPr>
        <w:t>。</w:t>
      </w:r>
    </w:p>
    <w:p w14:paraId="6947B812" w14:textId="4B055038" w:rsidR="00041E51" w:rsidRDefault="00041E51" w:rsidP="00041E51">
      <w:pPr>
        <w:pStyle w:val="A5"/>
      </w:pPr>
      <w:r>
        <w:rPr>
          <w:rFonts w:hint="eastAsia"/>
        </w:rPr>
        <w:t>我们认为</w:t>
      </w:r>
      <w:r w:rsidR="00D265C0">
        <w:rPr>
          <w:rFonts w:hint="eastAsia"/>
        </w:rPr>
        <w:t>《艾思奇讲稿选》</w:t>
      </w:r>
      <w:r>
        <w:rPr>
          <w:rFonts w:hint="eastAsia"/>
        </w:rPr>
        <w:t>这本书是目前发现的系统讲解马列主义基本原理的</w:t>
      </w:r>
      <w:r w:rsidRPr="00325ADC">
        <w:rPr>
          <w:rStyle w:val="af3"/>
          <w:rFonts w:hint="eastAsia"/>
        </w:rPr>
        <w:t>最好</w:t>
      </w:r>
      <w:r>
        <w:rPr>
          <w:rFonts w:hint="eastAsia"/>
        </w:rPr>
        <w:t>的教材。</w:t>
      </w:r>
    </w:p>
    <w:p w14:paraId="4E8ED10B" w14:textId="77777777" w:rsidR="004E0025" w:rsidRDefault="00041E51" w:rsidP="00041E51">
      <w:pPr>
        <w:pStyle w:val="A5"/>
      </w:pPr>
      <w:r>
        <w:rPr>
          <w:rFonts w:hint="eastAsia"/>
        </w:rPr>
        <w:t>（</w:t>
      </w:r>
      <w:r>
        <w:rPr>
          <w:rFonts w:hint="eastAsia"/>
        </w:rPr>
        <w:t>4</w:t>
      </w:r>
      <w:r>
        <w:rPr>
          <w:rFonts w:hint="eastAsia"/>
        </w:rPr>
        <w:t>）</w:t>
      </w:r>
      <w:r w:rsidRPr="00A753FA">
        <w:rPr>
          <w:rStyle w:val="af3"/>
          <w:rFonts w:hint="eastAsia"/>
        </w:rPr>
        <w:t>第四步</w:t>
      </w:r>
      <w:r>
        <w:rPr>
          <w:rFonts w:hint="eastAsia"/>
        </w:rPr>
        <w:t>，是学习革命的</w:t>
      </w:r>
      <w:r w:rsidRPr="00A753FA">
        <w:rPr>
          <w:rStyle w:val="af3"/>
          <w:rFonts w:hint="eastAsia"/>
        </w:rPr>
        <w:t>斗争策略</w:t>
      </w:r>
      <w:r>
        <w:rPr>
          <w:rFonts w:hint="eastAsia"/>
        </w:rPr>
        <w:t>和</w:t>
      </w:r>
      <w:r w:rsidRPr="00A753FA">
        <w:rPr>
          <w:rStyle w:val="af3"/>
          <w:rFonts w:hint="eastAsia"/>
        </w:rPr>
        <w:t>斗争方法</w:t>
      </w:r>
      <w:r>
        <w:rPr>
          <w:rFonts w:hint="eastAsia"/>
        </w:rPr>
        <w:t>。</w:t>
      </w:r>
    </w:p>
    <w:p w14:paraId="2448E049" w14:textId="7B08BBB7" w:rsidR="00041E51" w:rsidRPr="00041E51" w:rsidRDefault="00EE70CA" w:rsidP="00041E51">
      <w:pPr>
        <w:pStyle w:val="A5"/>
      </w:pPr>
      <w:r>
        <w:rPr>
          <w:rFonts w:hint="eastAsia"/>
        </w:rPr>
        <w:t>未来的半个世纪，是战争与革命的时代，在这样一个动荡的时代中，</w:t>
      </w:r>
      <w:r w:rsidR="00C61A10">
        <w:rPr>
          <w:rFonts w:hint="eastAsia"/>
        </w:rPr>
        <w:t>无产阶级</w:t>
      </w:r>
      <w:r w:rsidR="00041E51">
        <w:rPr>
          <w:rFonts w:hint="eastAsia"/>
        </w:rPr>
        <w:t>要</w:t>
      </w:r>
      <w:r w:rsidR="00DD5EB5">
        <w:rPr>
          <w:rFonts w:hint="eastAsia"/>
        </w:rPr>
        <w:t>学会</w:t>
      </w:r>
      <w:r w:rsidR="00041E51">
        <w:rPr>
          <w:rFonts w:hint="eastAsia"/>
        </w:rPr>
        <w:t>辨清“敌、我、友”，制定正确的斗争路线和策略。</w:t>
      </w:r>
      <w:r w:rsidR="006D113D">
        <w:rPr>
          <w:rFonts w:hint="eastAsia"/>
        </w:rPr>
        <w:t>要学习</w:t>
      </w:r>
      <w:r w:rsidR="00041E51">
        <w:rPr>
          <w:rFonts w:hint="eastAsia"/>
        </w:rPr>
        <w:t>这部分</w:t>
      </w:r>
      <w:r w:rsidR="002D59CA">
        <w:rPr>
          <w:rFonts w:hint="eastAsia"/>
        </w:rPr>
        <w:t>内容</w:t>
      </w:r>
      <w:r w:rsidR="00F659B2">
        <w:rPr>
          <w:rFonts w:hint="eastAsia"/>
        </w:rPr>
        <w:t>，</w:t>
      </w:r>
      <w:r w:rsidR="00041E51">
        <w:rPr>
          <w:rFonts w:hint="eastAsia"/>
        </w:rPr>
        <w:t>具体可以</w:t>
      </w:r>
      <w:r w:rsidR="006D113D">
        <w:rPr>
          <w:rFonts w:hint="eastAsia"/>
        </w:rPr>
        <w:t>读</w:t>
      </w:r>
      <w:r w:rsidR="00041E51" w:rsidRPr="00C5724C">
        <w:rPr>
          <w:rStyle w:val="aff0"/>
          <w:rFonts w:hint="eastAsia"/>
        </w:rPr>
        <w:t>《联共（布）党史简明教程》、《中国新时代的阶级斗争》、《试论“特色”资本的崛起和中国工人阶级再解放之路》</w:t>
      </w:r>
      <w:r w:rsidR="00041E51">
        <w:rPr>
          <w:rFonts w:hint="eastAsia"/>
        </w:rPr>
        <w:t>。</w:t>
      </w:r>
    </w:p>
    <w:p w14:paraId="3BFCDCB8" w14:textId="50A2ADE8" w:rsidR="005E0D16" w:rsidRDefault="005E0D16" w:rsidP="002A44BE">
      <w:pPr>
        <w:pStyle w:val="A522"/>
      </w:pPr>
      <w:bookmarkStart w:id="13" w:name="_Toc182735450"/>
      <w:r>
        <w:rPr>
          <w:rFonts w:hint="eastAsia"/>
        </w:rPr>
        <w:lastRenderedPageBreak/>
        <w:t>第</w:t>
      </w:r>
      <w:r>
        <w:rPr>
          <w:rFonts w:hint="eastAsia"/>
        </w:rPr>
        <w:t>2</w:t>
      </w:r>
      <w:r>
        <w:rPr>
          <w:rFonts w:hint="eastAsia"/>
        </w:rPr>
        <w:t>节</w:t>
      </w:r>
      <w:r>
        <w:rPr>
          <w:rFonts w:hint="eastAsia"/>
        </w:rPr>
        <w:t xml:space="preserve"> </w:t>
      </w:r>
      <w:r w:rsidRPr="005E0D16">
        <w:rPr>
          <w:rFonts w:hint="eastAsia"/>
        </w:rPr>
        <w:t>不同年龄段的人，学习的方法有所不同</w:t>
      </w:r>
      <w:bookmarkEnd w:id="13"/>
    </w:p>
    <w:p w14:paraId="400FF23C" w14:textId="6FF2B751" w:rsidR="009C2F1A" w:rsidRDefault="0069447A" w:rsidP="001F032E">
      <w:pPr>
        <w:pStyle w:val="A530"/>
      </w:pPr>
      <w:bookmarkStart w:id="14" w:name="_Toc182735451"/>
      <w:r>
        <w:rPr>
          <w:rFonts w:hint="eastAsia"/>
        </w:rPr>
        <w:t>（一）</w:t>
      </w:r>
      <w:r w:rsidR="009C2F1A">
        <w:rPr>
          <w:rFonts w:hint="eastAsia"/>
        </w:rPr>
        <w:t>高中和高中以前的学校学生</w:t>
      </w:r>
      <w:bookmarkEnd w:id="14"/>
    </w:p>
    <w:p w14:paraId="3ECCBF17" w14:textId="246485B5" w:rsidR="009C2F1A" w:rsidRDefault="009C2F1A" w:rsidP="009C2F1A">
      <w:pPr>
        <w:pStyle w:val="A5"/>
      </w:pPr>
      <w:r>
        <w:rPr>
          <w:rFonts w:hint="eastAsia"/>
        </w:rPr>
        <w:t>这个年龄的同志的特点是接触社会少，乏社会阅历。由于马列主义都是对现实的社会进行分析的理论，如果阅历不够，没有对现实社会积累足够的感性认识，那么读抽象的理论，理解起来就很不容易，往往似懂非懂，就算懂了也往往理解比较肤浅。因此，一般不建议这个年龄段的同学钻研纯理论太深，而应该把主要精力用在积累感性</w:t>
      </w:r>
      <w:r w:rsidR="007A2268">
        <w:rPr>
          <w:rFonts w:hint="eastAsia"/>
        </w:rPr>
        <w:t>认识</w:t>
      </w:r>
      <w:r>
        <w:rPr>
          <w:rFonts w:hint="eastAsia"/>
        </w:rPr>
        <w:t>材料上。积累感性认识材料除了多接触社会以外，可以多读阶级史观的中国古代史、世界历史。高中和高中以前的学校学生，基本都是脱产接受学校的资产阶级洗脑教育，他们被走资派编造的唯心主义伪历史教科书洗脑，本身就更应该学一点真实的阶级史观的历史，来对冲一下官方教科书对真实历史的歪曲。所以，从各个方面来讲，这个年龄段学生，学马克思主义的主要精力，都应该用在积累感性认识材料上，放在学习历史上，而不是放在纯哲学和政治经济学理论上。</w:t>
      </w:r>
    </w:p>
    <w:p w14:paraId="4FCBA048" w14:textId="678FB94C" w:rsidR="009C2F1A" w:rsidRDefault="009C2F1A" w:rsidP="009C2F1A">
      <w:pPr>
        <w:pStyle w:val="A5"/>
      </w:pPr>
      <w:r>
        <w:rPr>
          <w:rFonts w:hint="eastAsia"/>
        </w:rPr>
        <w:t>学习新中国历史，我们推荐</w:t>
      </w:r>
      <w:r w:rsidRPr="00393116">
        <w:rPr>
          <w:rStyle w:val="aff0"/>
          <w:rFonts w:hint="eastAsia"/>
        </w:rPr>
        <w:t>《共和国的历程》、</w:t>
      </w:r>
      <w:r w:rsidR="00151481" w:rsidRPr="00393116">
        <w:rPr>
          <w:rStyle w:val="aff0"/>
          <w:rFonts w:hint="eastAsia"/>
        </w:rPr>
        <w:t>《邓小平永不翻案保证书（插图版）》</w:t>
      </w:r>
      <w:r w:rsidR="004A6253" w:rsidRPr="00393116">
        <w:rPr>
          <w:rStyle w:val="aff0"/>
          <w:rFonts w:hint="eastAsia"/>
        </w:rPr>
        <w:t>、</w:t>
      </w:r>
      <w:r w:rsidR="002D0A3C" w:rsidRPr="00393116">
        <w:rPr>
          <w:rStyle w:val="aff0"/>
          <w:rFonts w:hint="eastAsia"/>
        </w:rPr>
        <w:t>《戚本禹回忆录》</w:t>
      </w:r>
      <w:r w:rsidRPr="00393116">
        <w:rPr>
          <w:rStyle w:val="aff0"/>
          <w:rFonts w:hint="eastAsia"/>
        </w:rPr>
        <w:t>、</w:t>
      </w:r>
      <w:r w:rsidR="002D0A3C" w:rsidRPr="00393116">
        <w:rPr>
          <w:rStyle w:val="aff0"/>
          <w:rFonts w:hint="eastAsia"/>
        </w:rPr>
        <w:t>《张文茂教授精选集》</w:t>
      </w:r>
      <w:r>
        <w:rPr>
          <w:rFonts w:hint="eastAsia"/>
        </w:rPr>
        <w:t>。学习中国古代史和世界</w:t>
      </w:r>
      <w:r>
        <w:rPr>
          <w:rFonts w:hint="eastAsia"/>
        </w:rPr>
        <w:lastRenderedPageBreak/>
        <w:t>史，我们推荐南京大学</w:t>
      </w:r>
      <w:r>
        <w:rPr>
          <w:rFonts w:hint="eastAsia"/>
        </w:rPr>
        <w:t>1975</w:t>
      </w:r>
      <w:r>
        <w:rPr>
          <w:rFonts w:hint="eastAsia"/>
        </w:rPr>
        <w:t>编</w:t>
      </w:r>
      <w:r w:rsidR="00947C84" w:rsidRPr="008B544D">
        <w:rPr>
          <w:rStyle w:val="aff0"/>
          <w:rFonts w:hint="eastAsia"/>
        </w:rPr>
        <w:t>《儒法斗争史稿》、</w:t>
      </w:r>
      <w:r w:rsidRPr="008B544D">
        <w:rPr>
          <w:rStyle w:val="aff0"/>
          <w:rFonts w:hint="eastAsia"/>
        </w:rPr>
        <w:t>《中国古代史（三册）》</w:t>
      </w:r>
      <w:r>
        <w:rPr>
          <w:rFonts w:hint="eastAsia"/>
        </w:rPr>
        <w:t>和北京大学</w:t>
      </w:r>
      <w:r>
        <w:rPr>
          <w:rFonts w:hint="eastAsia"/>
        </w:rPr>
        <w:t>1974</w:t>
      </w:r>
      <w:r>
        <w:rPr>
          <w:rFonts w:hint="eastAsia"/>
        </w:rPr>
        <w:t>年编</w:t>
      </w:r>
      <w:r w:rsidRPr="008B544D">
        <w:rPr>
          <w:rStyle w:val="aff0"/>
          <w:rFonts w:hint="eastAsia"/>
        </w:rPr>
        <w:t>《简明世界史（三册）》</w:t>
      </w:r>
      <w:r>
        <w:rPr>
          <w:rFonts w:hint="eastAsia"/>
        </w:rPr>
        <w:t>。</w:t>
      </w:r>
    </w:p>
    <w:p w14:paraId="51D0DC92" w14:textId="77777777" w:rsidR="009C2F1A" w:rsidRDefault="009C2F1A" w:rsidP="009C2F1A">
      <w:pPr>
        <w:pStyle w:val="A5"/>
      </w:pPr>
      <w:r>
        <w:rPr>
          <w:rFonts w:hint="eastAsia"/>
        </w:rPr>
        <w:t>这些书，应该作为这个年龄同学的学习重点。而不是舍本求末地过于深究哲学、政治经济学的纯理论。理论当然也要学，但是要以历史为主，理论为辅。理论可以读</w:t>
      </w:r>
      <w:r w:rsidRPr="008B544D">
        <w:rPr>
          <w:rStyle w:val="af3"/>
          <w:rFonts w:hint="eastAsia"/>
        </w:rPr>
        <w:t>《艾思奇讲稿选》</w:t>
      </w:r>
    </w:p>
    <w:p w14:paraId="54AAB4E4" w14:textId="17561EC9" w:rsidR="009C2F1A" w:rsidRDefault="009C2F1A" w:rsidP="009C2F1A">
      <w:pPr>
        <w:pStyle w:val="A5"/>
      </w:pPr>
      <w:r>
        <w:rPr>
          <w:rFonts w:hint="eastAsia"/>
        </w:rPr>
        <w:t>补充一个关于</w:t>
      </w:r>
      <w:r w:rsidRPr="008B544D">
        <w:rPr>
          <w:rStyle w:val="af3"/>
          <w:rFonts w:hint="eastAsia"/>
        </w:rPr>
        <w:t>《毛主席论教育革命</w:t>
      </w:r>
      <w:r w:rsidR="0089232C">
        <w:rPr>
          <w:rStyle w:val="af3"/>
          <w:rFonts w:hint="eastAsia"/>
        </w:rPr>
        <w:t>（</w:t>
      </w:r>
      <w:r w:rsidR="0089232C" w:rsidRPr="0089232C">
        <w:rPr>
          <w:rStyle w:val="af3"/>
          <w:rFonts w:hint="eastAsia"/>
        </w:rPr>
        <w:t>2023</w:t>
      </w:r>
      <w:r w:rsidR="0089232C" w:rsidRPr="0089232C">
        <w:rPr>
          <w:rStyle w:val="af3"/>
          <w:rFonts w:hint="eastAsia"/>
        </w:rPr>
        <w:t>年增补版</w:t>
      </w:r>
      <w:r w:rsidR="0089232C">
        <w:rPr>
          <w:rStyle w:val="af3"/>
          <w:rFonts w:hint="eastAsia"/>
        </w:rPr>
        <w:t>）</w:t>
      </w:r>
      <w:r w:rsidRPr="008B544D">
        <w:rPr>
          <w:rStyle w:val="af3"/>
          <w:rFonts w:hint="eastAsia"/>
        </w:rPr>
        <w:t>》</w:t>
      </w:r>
      <w:r>
        <w:rPr>
          <w:rFonts w:hint="eastAsia"/>
        </w:rPr>
        <w:t>的题外话：</w:t>
      </w:r>
    </w:p>
    <w:p w14:paraId="33EA5F3A" w14:textId="77777777" w:rsidR="009C2F1A" w:rsidRDefault="009C2F1A" w:rsidP="009C2F1A">
      <w:pPr>
        <w:pStyle w:val="A5"/>
      </w:pPr>
      <w:r>
        <w:rPr>
          <w:rFonts w:hint="eastAsia"/>
        </w:rPr>
        <w:t>十几岁的年轻人，是当代中国左翼崛起的主体力量，因此，向这一部分人宣传、并引导他们学习马列毛主义，是最有价值的事情，而且往往效果非常显著。</w:t>
      </w:r>
    </w:p>
    <w:p w14:paraId="41540A17" w14:textId="37E230FC" w:rsidR="009C2F1A" w:rsidRDefault="009C2F1A" w:rsidP="009C2F1A">
      <w:pPr>
        <w:pStyle w:val="A5"/>
      </w:pPr>
      <w:r>
        <w:rPr>
          <w:rFonts w:hint="eastAsia"/>
        </w:rPr>
        <w:t>教育问题是关系到十几岁年轻学生切身感受的问题，从教育问题入手，是吸引他们学习马列毛主义的不二选择。</w:t>
      </w:r>
      <w:r w:rsidRPr="00311D77">
        <w:rPr>
          <w:rStyle w:val="af3"/>
          <w:rFonts w:hint="eastAsia"/>
        </w:rPr>
        <w:t>引导年轻学生入门学习马列毛主义最优秀的资料，无疑是</w:t>
      </w:r>
      <w:r w:rsidR="0089232C" w:rsidRPr="008B544D">
        <w:rPr>
          <w:rStyle w:val="af3"/>
          <w:rFonts w:hint="eastAsia"/>
        </w:rPr>
        <w:t>《毛主席论教育革命</w:t>
      </w:r>
      <w:r w:rsidR="0089232C">
        <w:rPr>
          <w:rStyle w:val="af3"/>
          <w:rFonts w:hint="eastAsia"/>
        </w:rPr>
        <w:t>（</w:t>
      </w:r>
      <w:r w:rsidR="0089232C" w:rsidRPr="0089232C">
        <w:rPr>
          <w:rStyle w:val="af3"/>
          <w:rFonts w:hint="eastAsia"/>
        </w:rPr>
        <w:t>2023</w:t>
      </w:r>
      <w:r w:rsidR="0089232C" w:rsidRPr="0089232C">
        <w:rPr>
          <w:rStyle w:val="af3"/>
          <w:rFonts w:hint="eastAsia"/>
        </w:rPr>
        <w:t>年增补版</w:t>
      </w:r>
      <w:r w:rsidR="0089232C">
        <w:rPr>
          <w:rStyle w:val="af3"/>
          <w:rFonts w:hint="eastAsia"/>
        </w:rPr>
        <w:t>）</w:t>
      </w:r>
      <w:r w:rsidR="0089232C" w:rsidRPr="008B544D">
        <w:rPr>
          <w:rStyle w:val="af3"/>
          <w:rFonts w:hint="eastAsia"/>
        </w:rPr>
        <w:t>》</w:t>
      </w:r>
      <w:r w:rsidRPr="00311D77">
        <w:rPr>
          <w:rStyle w:val="af3"/>
          <w:rFonts w:hint="eastAsia"/>
        </w:rPr>
        <w:t>。</w:t>
      </w:r>
      <w:r>
        <w:rPr>
          <w:rFonts w:hint="eastAsia"/>
        </w:rPr>
        <w:t>这本小册子里面毛主席关于教育革命的论述，都击中了当代中国教育的各种弊病，备受当代资产阶级教育摧残的当代学生，</w:t>
      </w:r>
      <w:r w:rsidRPr="00311D77">
        <w:rPr>
          <w:rStyle w:val="af3"/>
          <w:rFonts w:hint="eastAsia"/>
        </w:rPr>
        <w:t>读了</w:t>
      </w:r>
      <w:r w:rsidR="0089232C" w:rsidRPr="008B544D">
        <w:rPr>
          <w:rStyle w:val="af3"/>
          <w:rFonts w:hint="eastAsia"/>
        </w:rPr>
        <w:t>《毛主席论教育革命</w:t>
      </w:r>
      <w:r w:rsidR="0089232C">
        <w:rPr>
          <w:rStyle w:val="af3"/>
          <w:rFonts w:hint="eastAsia"/>
        </w:rPr>
        <w:t>（</w:t>
      </w:r>
      <w:r w:rsidR="0089232C" w:rsidRPr="0089232C">
        <w:rPr>
          <w:rStyle w:val="af3"/>
          <w:rFonts w:hint="eastAsia"/>
        </w:rPr>
        <w:t>2023</w:t>
      </w:r>
      <w:r w:rsidR="0089232C" w:rsidRPr="0089232C">
        <w:rPr>
          <w:rStyle w:val="af3"/>
          <w:rFonts w:hint="eastAsia"/>
        </w:rPr>
        <w:t>年增补版</w:t>
      </w:r>
      <w:r w:rsidR="0089232C">
        <w:rPr>
          <w:rStyle w:val="af3"/>
          <w:rFonts w:hint="eastAsia"/>
        </w:rPr>
        <w:t>）</w:t>
      </w:r>
      <w:r w:rsidR="0089232C" w:rsidRPr="008B544D">
        <w:rPr>
          <w:rStyle w:val="af3"/>
          <w:rFonts w:hint="eastAsia"/>
        </w:rPr>
        <w:t>》</w:t>
      </w:r>
      <w:r w:rsidRPr="00311D77">
        <w:rPr>
          <w:rStyle w:val="af3"/>
          <w:rFonts w:hint="eastAsia"/>
        </w:rPr>
        <w:t>，无不引起他们的强烈共鸣。</w:t>
      </w:r>
      <w:r>
        <w:rPr>
          <w:rFonts w:hint="eastAsia"/>
        </w:rPr>
        <w:t>他们能从毛主席的论述中，深刻感受到毛主席是实事求是的，是真正替他们这些学生着想的人，是真正站在他们立场考虑如果改革教育的人。</w:t>
      </w:r>
    </w:p>
    <w:p w14:paraId="5013DBE9" w14:textId="3820A813" w:rsidR="009C2F1A" w:rsidRDefault="009C2F1A" w:rsidP="009C2F1A">
      <w:pPr>
        <w:pStyle w:val="A5"/>
      </w:pPr>
      <w:r>
        <w:rPr>
          <w:rFonts w:hint="eastAsia"/>
        </w:rPr>
        <w:lastRenderedPageBreak/>
        <w:t>曾经有人用</w:t>
      </w:r>
      <w:r w:rsidR="000D326B" w:rsidRPr="000D326B">
        <w:rPr>
          <w:rFonts w:hint="eastAsia"/>
        </w:rPr>
        <w:t>《毛主席论教育革命（</w:t>
      </w:r>
      <w:r w:rsidR="000D326B" w:rsidRPr="000D326B">
        <w:rPr>
          <w:rFonts w:hint="eastAsia"/>
        </w:rPr>
        <w:t>2023</w:t>
      </w:r>
      <w:r w:rsidR="000D326B" w:rsidRPr="000D326B">
        <w:rPr>
          <w:rFonts w:hint="eastAsia"/>
        </w:rPr>
        <w:t>年增补版）》</w:t>
      </w:r>
      <w:r>
        <w:rPr>
          <w:rFonts w:hint="eastAsia"/>
        </w:rPr>
        <w:t>这本小册子做了个小视频放在</w:t>
      </w:r>
      <w:r>
        <w:rPr>
          <w:rFonts w:hint="eastAsia"/>
        </w:rPr>
        <w:t>B</w:t>
      </w:r>
      <w:r>
        <w:rPr>
          <w:rFonts w:hint="eastAsia"/>
        </w:rPr>
        <w:t>站上，短短四五天内，播放量就破百万！</w:t>
      </w:r>
    </w:p>
    <w:p w14:paraId="24E86565" w14:textId="77C62D8D" w:rsidR="009C2F1A" w:rsidRDefault="009C2F1A" w:rsidP="009C2F1A">
      <w:pPr>
        <w:pStyle w:val="A5"/>
      </w:pPr>
      <w:r>
        <w:rPr>
          <w:rFonts w:hint="eastAsia"/>
        </w:rPr>
        <w:t>如果有人想引导年轻学生对马列毛主义发生兴趣，我们强烈建议你从让他阅读</w:t>
      </w:r>
      <w:r w:rsidR="000D326B" w:rsidRPr="000D326B">
        <w:rPr>
          <w:rFonts w:hint="eastAsia"/>
        </w:rPr>
        <w:t>《毛主席论教育革命（</w:t>
      </w:r>
      <w:r w:rsidR="000D326B" w:rsidRPr="000D326B">
        <w:rPr>
          <w:rFonts w:hint="eastAsia"/>
        </w:rPr>
        <w:t>2023</w:t>
      </w:r>
      <w:r w:rsidR="000D326B" w:rsidRPr="000D326B">
        <w:rPr>
          <w:rFonts w:hint="eastAsia"/>
        </w:rPr>
        <w:t>年增补版）》</w:t>
      </w:r>
      <w:r>
        <w:rPr>
          <w:rFonts w:hint="eastAsia"/>
        </w:rPr>
        <w:t>入手。（</w:t>
      </w:r>
      <w:r>
        <w:rPr>
          <w:rFonts w:hint="eastAsia"/>
        </w:rPr>
        <w:t>Z-Library</w:t>
      </w:r>
      <w:r>
        <w:rPr>
          <w:rFonts w:hint="eastAsia"/>
        </w:rPr>
        <w:t>网站上有电子文件）。</w:t>
      </w:r>
    </w:p>
    <w:p w14:paraId="02868ED0" w14:textId="155106EE" w:rsidR="009C2F1A" w:rsidRDefault="0069447A" w:rsidP="00FF2F59">
      <w:pPr>
        <w:pStyle w:val="A530"/>
      </w:pPr>
      <w:bookmarkStart w:id="15" w:name="_Toc182735452"/>
      <w:r>
        <w:rPr>
          <w:rFonts w:hint="eastAsia"/>
        </w:rPr>
        <w:t>（二）</w:t>
      </w:r>
      <w:r w:rsidR="009C2F1A">
        <w:rPr>
          <w:rFonts w:hint="eastAsia"/>
        </w:rPr>
        <w:t>大学生</w:t>
      </w:r>
      <w:bookmarkEnd w:id="15"/>
    </w:p>
    <w:p w14:paraId="7F218119" w14:textId="77777777" w:rsidR="009C2F1A" w:rsidRDefault="009C2F1A" w:rsidP="009C2F1A">
      <w:pPr>
        <w:pStyle w:val="A5"/>
      </w:pPr>
      <w:r>
        <w:rPr>
          <w:rFonts w:hint="eastAsia"/>
        </w:rPr>
        <w:t>这个年龄的同学就要和高中年龄段的同学反过来，要以学习理论为主了，也就是要以学习哲学和政治经济学为主。但是如果没有学习过阶级史观的历史，仍然要先补历史的课，先把被官方教科书颠倒的历史观重新颠倒回来后，再集中精力攻克哲学和政治经济学。</w:t>
      </w:r>
    </w:p>
    <w:p w14:paraId="43629D7C" w14:textId="77777777" w:rsidR="009C2F1A" w:rsidRDefault="009C2F1A" w:rsidP="009C2F1A">
      <w:pPr>
        <w:pStyle w:val="A5"/>
      </w:pPr>
      <w:r>
        <w:rPr>
          <w:rFonts w:hint="eastAsia"/>
        </w:rPr>
        <w:t>阶级史观的中国古代史和世界历史大致了解后，应以研究哲学和政治经济学为主线，要让自己尽量具备哲学和政治经济学基础知识。学习哲学建议读</w:t>
      </w:r>
      <w:r w:rsidRPr="000331D9">
        <w:rPr>
          <w:rStyle w:val="aff0"/>
          <w:rFonts w:hint="eastAsia"/>
        </w:rPr>
        <w:t>《艾思奇讲稿选》</w:t>
      </w:r>
      <w:r>
        <w:rPr>
          <w:rFonts w:hint="eastAsia"/>
        </w:rPr>
        <w:t>，政治经济学可以读上海</w:t>
      </w:r>
      <w:r>
        <w:rPr>
          <w:rFonts w:hint="eastAsia"/>
        </w:rPr>
        <w:t>1975</w:t>
      </w:r>
      <w:r>
        <w:rPr>
          <w:rFonts w:hint="eastAsia"/>
        </w:rPr>
        <w:t>编</w:t>
      </w:r>
      <w:r w:rsidRPr="000331D9">
        <w:rPr>
          <w:rStyle w:val="aff0"/>
          <w:rFonts w:hint="eastAsia"/>
        </w:rPr>
        <w:t>《政治经济学基础知识</w:t>
      </w:r>
      <w:r w:rsidRPr="000331D9">
        <w:rPr>
          <w:rStyle w:val="aff0"/>
          <w:rFonts w:hint="eastAsia"/>
        </w:rPr>
        <w:t>(</w:t>
      </w:r>
      <w:r w:rsidRPr="000331D9">
        <w:rPr>
          <w:rStyle w:val="aff0"/>
          <w:rFonts w:hint="eastAsia"/>
        </w:rPr>
        <w:t>青年自学丛书</w:t>
      </w:r>
      <w:r w:rsidRPr="000331D9">
        <w:rPr>
          <w:rStyle w:val="aff0"/>
          <w:rFonts w:hint="eastAsia"/>
        </w:rPr>
        <w:t>)</w:t>
      </w:r>
      <w:r w:rsidRPr="000331D9">
        <w:rPr>
          <w:rStyle w:val="aff0"/>
          <w:rFonts w:hint="eastAsia"/>
        </w:rPr>
        <w:t>》</w:t>
      </w:r>
      <w:r>
        <w:rPr>
          <w:rFonts w:hint="eastAsia"/>
        </w:rPr>
        <w:t>。</w:t>
      </w:r>
    </w:p>
    <w:p w14:paraId="39408320" w14:textId="77777777" w:rsidR="009C2F1A" w:rsidRDefault="009C2F1A" w:rsidP="009C2F1A">
      <w:pPr>
        <w:pStyle w:val="A5"/>
      </w:pPr>
      <w:r>
        <w:rPr>
          <w:rFonts w:hint="eastAsia"/>
        </w:rPr>
        <w:t>学习哲学一定要把辩证法搞透，要学会分辨出形形色色的修正主义理论。</w:t>
      </w:r>
    </w:p>
    <w:p w14:paraId="7AF33DBC" w14:textId="2DACBF59" w:rsidR="009C2F1A" w:rsidRDefault="0069447A" w:rsidP="00FF2F59">
      <w:pPr>
        <w:pStyle w:val="A530"/>
      </w:pPr>
      <w:bookmarkStart w:id="16" w:name="_Toc182735453"/>
      <w:r>
        <w:rPr>
          <w:rFonts w:hint="eastAsia"/>
        </w:rPr>
        <w:lastRenderedPageBreak/>
        <w:t>（三）</w:t>
      </w:r>
      <w:r w:rsidR="009C2F1A">
        <w:rPr>
          <w:rFonts w:hint="eastAsia"/>
        </w:rPr>
        <w:t>社会人士</w:t>
      </w:r>
      <w:bookmarkEnd w:id="16"/>
    </w:p>
    <w:p w14:paraId="609450B4" w14:textId="07BF8377" w:rsidR="009C2F1A" w:rsidRDefault="009C2F1A" w:rsidP="009C2F1A">
      <w:pPr>
        <w:pStyle w:val="A5"/>
      </w:pPr>
      <w:r>
        <w:rPr>
          <w:rFonts w:hint="eastAsia"/>
        </w:rPr>
        <w:t>这个阶段的同志，一般来说有比较丰富的社会经验，可以直接读</w:t>
      </w:r>
      <w:r w:rsidRPr="00A74152">
        <w:rPr>
          <w:rStyle w:val="aff0"/>
          <w:rFonts w:hint="eastAsia"/>
        </w:rPr>
        <w:t>《共产党宣言》</w:t>
      </w:r>
      <w:r>
        <w:rPr>
          <w:rFonts w:hint="eastAsia"/>
        </w:rPr>
        <w:t>，直接读关于如何进行革命斗争的书，如</w:t>
      </w:r>
      <w:r w:rsidR="00231FC3" w:rsidRPr="00A74152">
        <w:rPr>
          <w:rStyle w:val="aff0"/>
          <w:rFonts w:hint="eastAsia"/>
        </w:rPr>
        <w:t>《联共（布）党史简明教程》</w:t>
      </w:r>
      <w:r>
        <w:rPr>
          <w:rFonts w:hint="eastAsia"/>
        </w:rPr>
        <w:t>，以及列宁的</w:t>
      </w:r>
      <w:r w:rsidRPr="00A74152">
        <w:rPr>
          <w:rStyle w:val="aff0"/>
          <w:rFonts w:hint="eastAsia"/>
        </w:rPr>
        <w:t>《怎么办？》、《进一步，退两步》、《两种策略》、《国际共产主义运动中的“左”派幼稚病》</w:t>
      </w:r>
      <w:r>
        <w:rPr>
          <w:rFonts w:hint="eastAsia"/>
        </w:rPr>
        <w:t>等列宁原著。读指导革命实践的书，要以列宁的著作为主。</w:t>
      </w:r>
    </w:p>
    <w:p w14:paraId="34E8E986" w14:textId="028AB02D" w:rsidR="009C2F1A" w:rsidRDefault="009C2F1A" w:rsidP="009C2F1A">
      <w:pPr>
        <w:pStyle w:val="A5"/>
      </w:pPr>
      <w:r>
        <w:rPr>
          <w:rFonts w:hint="eastAsia"/>
        </w:rPr>
        <w:t>搞革命实践，</w:t>
      </w:r>
      <w:r w:rsidR="00897A4B">
        <w:rPr>
          <w:rFonts w:hint="eastAsia"/>
        </w:rPr>
        <w:t>结合中国的实际，</w:t>
      </w:r>
      <w:r>
        <w:rPr>
          <w:rFonts w:hint="eastAsia"/>
        </w:rPr>
        <w:t>建议要多读</w:t>
      </w:r>
      <w:r w:rsidRPr="00093AD9">
        <w:rPr>
          <w:rStyle w:val="aff0"/>
          <w:rFonts w:hint="eastAsia"/>
        </w:rPr>
        <w:t>《中国新时代的阶级斗争》</w:t>
      </w:r>
      <w:r>
        <w:rPr>
          <w:rFonts w:hint="eastAsia"/>
        </w:rPr>
        <w:t>，以理解当代中国社会的基本结构和特点。另外，寒流急著的</w:t>
      </w:r>
      <w:r w:rsidRPr="00093AD9">
        <w:rPr>
          <w:rStyle w:val="af3"/>
          <w:rFonts w:hint="eastAsia"/>
        </w:rPr>
        <w:t>《试论特色资本的崛起和中国工人阶级的再解放之路》</w:t>
      </w:r>
      <w:r>
        <w:rPr>
          <w:rFonts w:hint="eastAsia"/>
        </w:rPr>
        <w:t>，是中国当代阶级状况和无产阶级斗争策略</w:t>
      </w:r>
      <w:r w:rsidR="00E92057">
        <w:rPr>
          <w:rFonts w:hint="eastAsia"/>
        </w:rPr>
        <w:t>的</w:t>
      </w:r>
      <w:r>
        <w:rPr>
          <w:rFonts w:hint="eastAsia"/>
        </w:rPr>
        <w:t>深度分析，</w:t>
      </w:r>
      <w:r w:rsidR="00E92057">
        <w:rPr>
          <w:rFonts w:hint="eastAsia"/>
        </w:rPr>
        <w:t>每一个</w:t>
      </w:r>
      <w:r>
        <w:rPr>
          <w:rFonts w:hint="eastAsia"/>
        </w:rPr>
        <w:t>搞革命实践的人</w:t>
      </w:r>
      <w:r w:rsidR="00E92057">
        <w:rPr>
          <w:rFonts w:hint="eastAsia"/>
        </w:rPr>
        <w:t>，</w:t>
      </w:r>
      <w:r w:rsidRPr="00093AD9">
        <w:rPr>
          <w:rStyle w:val="af3"/>
          <w:rFonts w:hint="eastAsia"/>
        </w:rPr>
        <w:t>一定要非常重视这本小册子</w:t>
      </w:r>
      <w:r>
        <w:rPr>
          <w:rFonts w:hint="eastAsia"/>
        </w:rPr>
        <w:t>。</w:t>
      </w:r>
    </w:p>
    <w:p w14:paraId="6653953D" w14:textId="77777777" w:rsidR="009C2F1A" w:rsidRDefault="009C2F1A" w:rsidP="009C2F1A">
      <w:pPr>
        <w:pStyle w:val="A5"/>
      </w:pPr>
      <w:r>
        <w:rPr>
          <w:rFonts w:hint="eastAsia"/>
        </w:rPr>
        <w:t>社会人士如果觉得自己历史和哲学理论有欠缺，可以按照前面给高中生和大学生的建议书单，针对性的补课。但总体来说，社会人士应多读革命实操方面的书，因为这个年龄阶段的同志，学习马克思主义多数是要直接进行革命实践活动的。</w:t>
      </w:r>
    </w:p>
    <w:p w14:paraId="2F914404" w14:textId="3433D950" w:rsidR="009C2F1A" w:rsidRDefault="0069447A" w:rsidP="00C47120">
      <w:pPr>
        <w:pStyle w:val="A532"/>
      </w:pPr>
      <w:bookmarkStart w:id="17" w:name="_Toc182735454"/>
      <w:r>
        <w:rPr>
          <w:rFonts w:hint="eastAsia"/>
        </w:rPr>
        <w:lastRenderedPageBreak/>
        <w:t>（四）</w:t>
      </w:r>
      <w:r w:rsidR="009C2F1A">
        <w:rPr>
          <w:rFonts w:hint="eastAsia"/>
        </w:rPr>
        <w:t>小结</w:t>
      </w:r>
      <w:bookmarkEnd w:id="17"/>
    </w:p>
    <w:p w14:paraId="72EB14C8" w14:textId="77777777" w:rsidR="009C2F1A" w:rsidRDefault="009C2F1A" w:rsidP="009C2F1A">
      <w:pPr>
        <w:pStyle w:val="A5"/>
      </w:pPr>
      <w:r>
        <w:rPr>
          <w:rFonts w:hint="eastAsia"/>
        </w:rPr>
        <w:t>总之，没有社会经验的脱产学生，对社会现实中的阶级斗争没有体验和认识，因此要特别重视阶级史观的历史学习，多积累感性认识材料，要避免完全脱离历史去学纯理论。</w:t>
      </w:r>
    </w:p>
    <w:p w14:paraId="3F8939DD" w14:textId="0338D209" w:rsidR="009C2F1A" w:rsidRDefault="009C2F1A" w:rsidP="009C2F1A">
      <w:pPr>
        <w:pStyle w:val="A5"/>
      </w:pPr>
      <w:r>
        <w:rPr>
          <w:rFonts w:hint="eastAsia"/>
        </w:rPr>
        <w:t>有丰富社会经验的同志，对社会现实的阶级状况有深刻体会，就可以直接读革命实操方面的书</w:t>
      </w:r>
      <w:r w:rsidR="002570B9">
        <w:rPr>
          <w:rFonts w:hint="eastAsia"/>
        </w:rPr>
        <w:t>；</w:t>
      </w:r>
      <w:r>
        <w:rPr>
          <w:rFonts w:hint="eastAsia"/>
        </w:rPr>
        <w:t>当然如果觉得需要，也可以适当补充学习阶级史观的历史，以及哲学、政治经济学理论。</w:t>
      </w:r>
    </w:p>
    <w:p w14:paraId="0E7D9AD8" w14:textId="77777777" w:rsidR="009C2F1A" w:rsidRDefault="009C2F1A" w:rsidP="009C2F1A">
      <w:pPr>
        <w:pStyle w:val="A5"/>
      </w:pPr>
      <w:r>
        <w:rPr>
          <w:rFonts w:hint="eastAsia"/>
        </w:rPr>
        <w:t>以上，是总的原则。</w:t>
      </w:r>
    </w:p>
    <w:p w14:paraId="5F52091B" w14:textId="5CDE9B96" w:rsidR="009C2F1A" w:rsidRPr="009C2F1A" w:rsidRDefault="009C2F1A" w:rsidP="009C2F1A">
      <w:pPr>
        <w:pStyle w:val="A5"/>
      </w:pPr>
      <w:r>
        <w:rPr>
          <w:rFonts w:hint="eastAsia"/>
        </w:rPr>
        <w:t>此外，</w:t>
      </w:r>
      <w:r w:rsidRPr="00F657D5">
        <w:rPr>
          <w:rStyle w:val="af3"/>
          <w:rFonts w:hint="eastAsia"/>
        </w:rPr>
        <w:t>本小册子里面的第二章里面那</w:t>
      </w:r>
      <w:r w:rsidRPr="00F657D5">
        <w:rPr>
          <w:rStyle w:val="af3"/>
          <w:rFonts w:hint="eastAsia"/>
        </w:rPr>
        <w:t>10</w:t>
      </w:r>
      <w:r w:rsidRPr="00F657D5">
        <w:rPr>
          <w:rStyle w:val="af3"/>
          <w:rFonts w:hint="eastAsia"/>
        </w:rPr>
        <w:t>本核心书和阳和平老师的讲座、视频，适合任何年龄阶段同志多读</w:t>
      </w:r>
      <w:r w:rsidR="004B5E05" w:rsidRPr="00F657D5">
        <w:rPr>
          <w:rStyle w:val="af3"/>
          <w:rFonts w:hint="eastAsia"/>
        </w:rPr>
        <w:t>、多听</w:t>
      </w:r>
      <w:r w:rsidR="00ED27B0" w:rsidRPr="00F657D5">
        <w:rPr>
          <w:rStyle w:val="af3"/>
          <w:rFonts w:hint="eastAsia"/>
        </w:rPr>
        <w:t>、多看</w:t>
      </w:r>
      <w:r w:rsidRPr="00F657D5">
        <w:rPr>
          <w:rStyle w:val="af3"/>
          <w:rFonts w:hint="eastAsia"/>
        </w:rPr>
        <w:t>。</w:t>
      </w:r>
    </w:p>
    <w:p w14:paraId="152E0FFE" w14:textId="7DD9304A" w:rsidR="005E0D16" w:rsidRDefault="005E0D16" w:rsidP="002A44BE">
      <w:pPr>
        <w:pStyle w:val="A522"/>
      </w:pPr>
      <w:bookmarkStart w:id="18" w:name="_Toc182735455"/>
      <w:r>
        <w:rPr>
          <w:rFonts w:hint="eastAsia"/>
        </w:rPr>
        <w:lastRenderedPageBreak/>
        <w:t>第</w:t>
      </w:r>
      <w:r>
        <w:rPr>
          <w:rFonts w:hint="eastAsia"/>
        </w:rPr>
        <w:t>3</w:t>
      </w:r>
      <w:r>
        <w:rPr>
          <w:rFonts w:hint="eastAsia"/>
        </w:rPr>
        <w:t>节</w:t>
      </w:r>
      <w:r>
        <w:rPr>
          <w:rFonts w:hint="eastAsia"/>
        </w:rPr>
        <w:t xml:space="preserve"> </w:t>
      </w:r>
      <w:r w:rsidRPr="005E0D16">
        <w:rPr>
          <w:rFonts w:hint="eastAsia"/>
        </w:rPr>
        <w:t>再次强调：先学历史，后学理论</w:t>
      </w:r>
      <w:bookmarkEnd w:id="18"/>
    </w:p>
    <w:p w14:paraId="63D31EE8" w14:textId="77777777" w:rsidR="00537F3B" w:rsidRDefault="00537F3B" w:rsidP="00537F3B">
      <w:pPr>
        <w:pStyle w:val="A5"/>
      </w:pPr>
      <w:r>
        <w:rPr>
          <w:rFonts w:hint="eastAsia"/>
        </w:rPr>
        <w:t>一定要注意学习方法，</w:t>
      </w:r>
      <w:r w:rsidRPr="00231DD2">
        <w:rPr>
          <w:rStyle w:val="af3"/>
          <w:rFonts w:hint="eastAsia"/>
        </w:rPr>
        <w:t>先学历史，后学理论</w:t>
      </w:r>
      <w:r>
        <w:rPr>
          <w:rFonts w:hint="eastAsia"/>
        </w:rPr>
        <w:t>。</w:t>
      </w:r>
    </w:p>
    <w:p w14:paraId="3555919C" w14:textId="77777777" w:rsidR="00537F3B" w:rsidRDefault="00537F3B" w:rsidP="00537F3B">
      <w:pPr>
        <w:pStyle w:val="A5"/>
      </w:pPr>
      <w:r>
        <w:rPr>
          <w:rFonts w:hint="eastAsia"/>
        </w:rPr>
        <w:t>因为理论是理性知识，历史是感性材料。</w:t>
      </w:r>
    </w:p>
    <w:p w14:paraId="2EBFD3A8" w14:textId="77777777" w:rsidR="00537F3B" w:rsidRDefault="00537F3B" w:rsidP="00537F3B">
      <w:pPr>
        <w:pStyle w:val="A5"/>
      </w:pPr>
      <w:r>
        <w:rPr>
          <w:rFonts w:hint="eastAsia"/>
        </w:rPr>
        <w:t>所谓理性知识，是对感性材料的加工后才有的。</w:t>
      </w:r>
    </w:p>
    <w:p w14:paraId="1027A089" w14:textId="77777777" w:rsidR="00537F3B" w:rsidRDefault="00537F3B" w:rsidP="00537F3B">
      <w:pPr>
        <w:pStyle w:val="A5"/>
      </w:pPr>
      <w:r>
        <w:rPr>
          <w:rFonts w:hint="eastAsia"/>
        </w:rPr>
        <w:t>脱离感性材料的所谓理性知识，是空中楼阁，是不坚固的。</w:t>
      </w:r>
    </w:p>
    <w:p w14:paraId="5B466CB4" w14:textId="77777777" w:rsidR="00537F3B" w:rsidRDefault="00537F3B" w:rsidP="00537F3B">
      <w:pPr>
        <w:pStyle w:val="A5"/>
      </w:pPr>
      <w:r>
        <w:rPr>
          <w:rFonts w:hint="eastAsia"/>
        </w:rPr>
        <w:t>为什么毛主席先要搞调查研究，然后才有正确的中国革命理论？先有《湖南农民运动考察报告》，然后才有正确的农村包围城市的革命理论？</w:t>
      </w:r>
    </w:p>
    <w:p w14:paraId="37C5136D" w14:textId="4AA38AE8" w:rsidR="00537F3B" w:rsidRDefault="00777454" w:rsidP="00537F3B">
      <w:pPr>
        <w:pStyle w:val="A5"/>
      </w:pPr>
      <w:r>
        <w:rPr>
          <w:rFonts w:hint="eastAsia"/>
        </w:rPr>
        <w:t>因为</w:t>
      </w:r>
      <w:r w:rsidR="00537F3B">
        <w:rPr>
          <w:rFonts w:hint="eastAsia"/>
        </w:rPr>
        <w:t>没有对感性材料的加工整理，就没有正确的理论。</w:t>
      </w:r>
    </w:p>
    <w:p w14:paraId="1E8714DE" w14:textId="77777777" w:rsidR="00537F3B" w:rsidRDefault="00537F3B" w:rsidP="00537F3B">
      <w:pPr>
        <w:pStyle w:val="A5"/>
      </w:pPr>
      <w:r>
        <w:rPr>
          <w:rFonts w:hint="eastAsia"/>
        </w:rPr>
        <w:t>所有要先学历史，后学理论。不要搞反了。</w:t>
      </w:r>
    </w:p>
    <w:p w14:paraId="3F383B13" w14:textId="77777777" w:rsidR="00537F3B" w:rsidRDefault="00537F3B" w:rsidP="00537F3B">
      <w:pPr>
        <w:pStyle w:val="A5"/>
      </w:pPr>
      <w:r>
        <w:rPr>
          <w:rFonts w:hint="eastAsia"/>
        </w:rPr>
        <w:t>没有历史经验的总结，你就没有理论。</w:t>
      </w:r>
    </w:p>
    <w:p w14:paraId="6B3F2B1B" w14:textId="77777777" w:rsidR="00537F3B" w:rsidRDefault="00537F3B" w:rsidP="00537F3B">
      <w:pPr>
        <w:pStyle w:val="A5"/>
      </w:pPr>
      <w:r>
        <w:rPr>
          <w:rFonts w:hint="eastAsia"/>
        </w:rPr>
        <w:t>马恩都是研究历史，才有的理论。</w:t>
      </w:r>
    </w:p>
    <w:p w14:paraId="71659787" w14:textId="77777777" w:rsidR="00537F3B" w:rsidRDefault="00537F3B" w:rsidP="00231DD2">
      <w:pPr>
        <w:pStyle w:val="af1"/>
      </w:pPr>
      <w:r>
        <w:rPr>
          <w:rFonts w:hint="eastAsia"/>
        </w:rPr>
        <w:t>所以，要：</w:t>
      </w:r>
    </w:p>
    <w:p w14:paraId="61730576" w14:textId="1D1E51D3" w:rsidR="00537F3B" w:rsidRDefault="00537F3B" w:rsidP="001D598B">
      <w:pPr>
        <w:pStyle w:val="af1"/>
      </w:pPr>
      <w:r>
        <w:rPr>
          <w:rFonts w:hint="eastAsia"/>
        </w:rPr>
        <w:t>先读《共和国的历程》了解基本历史脉络，再读《艾思奇讲稿选》、</w:t>
      </w:r>
      <w:r w:rsidR="00682D94">
        <w:rPr>
          <w:rFonts w:hint="eastAsia"/>
        </w:rPr>
        <w:t>毛选</w:t>
      </w:r>
      <w:r w:rsidR="00682D94">
        <w:rPr>
          <w:rFonts w:hint="eastAsia"/>
        </w:rPr>
        <w:t>5</w:t>
      </w:r>
      <w:r w:rsidR="00682D94">
        <w:rPr>
          <w:rFonts w:hint="eastAsia"/>
        </w:rPr>
        <w:t>、</w:t>
      </w:r>
      <w:r>
        <w:rPr>
          <w:rFonts w:hint="eastAsia"/>
        </w:rPr>
        <w:t>毛选</w:t>
      </w:r>
      <w:r>
        <w:rPr>
          <w:rFonts w:hint="eastAsia"/>
        </w:rPr>
        <w:t>6</w:t>
      </w:r>
      <w:r>
        <w:rPr>
          <w:rFonts w:hint="eastAsia"/>
        </w:rPr>
        <w:t>、毛选</w:t>
      </w:r>
      <w:r>
        <w:rPr>
          <w:rFonts w:hint="eastAsia"/>
        </w:rPr>
        <w:t>7</w:t>
      </w:r>
      <w:r>
        <w:rPr>
          <w:rFonts w:hint="eastAsia"/>
        </w:rPr>
        <w:t>之类的理论</w:t>
      </w:r>
      <w:r w:rsidR="00E72D5E">
        <w:rPr>
          <w:rFonts w:hint="eastAsia"/>
        </w:rPr>
        <w:t>著作</w:t>
      </w:r>
      <w:r>
        <w:rPr>
          <w:rFonts w:hint="eastAsia"/>
        </w:rPr>
        <w:t>。</w:t>
      </w:r>
      <w:r>
        <w:rPr>
          <w:rFonts w:hint="eastAsia"/>
        </w:rPr>
        <w:t xml:space="preserve"> </w:t>
      </w:r>
    </w:p>
    <w:p w14:paraId="14A55D9B" w14:textId="77777777" w:rsidR="00537F3B" w:rsidRDefault="00537F3B" w:rsidP="00537F3B">
      <w:pPr>
        <w:pStyle w:val="A5"/>
      </w:pPr>
      <w:r>
        <w:rPr>
          <w:rFonts w:hint="eastAsia"/>
        </w:rPr>
        <w:t>先读《中国新时代的阶级斗争》了解中国当下社会基本的阶级构成，再读《试论“特色”资本的崛起和中国工人阶级再解放之路》关于斗争策略的深度分析。</w:t>
      </w:r>
    </w:p>
    <w:p w14:paraId="2704BFB4" w14:textId="29D36973" w:rsidR="00537F3B" w:rsidRDefault="00537F3B" w:rsidP="005443D4">
      <w:pPr>
        <w:pStyle w:val="af1"/>
      </w:pPr>
      <w:r>
        <w:rPr>
          <w:rFonts w:hint="eastAsia"/>
        </w:rPr>
        <w:lastRenderedPageBreak/>
        <w:t>先读</w:t>
      </w:r>
      <w:r w:rsidR="00484631" w:rsidRPr="00484631">
        <w:rPr>
          <w:rFonts w:hint="eastAsia"/>
        </w:rPr>
        <w:t>《简明世界史（近代部分）》</w:t>
      </w:r>
      <w:r w:rsidR="001474BB" w:rsidRPr="001474BB">
        <w:rPr>
          <w:rFonts w:hint="eastAsia"/>
        </w:rPr>
        <w:t>（北京大学</w:t>
      </w:r>
      <w:r w:rsidR="001474BB" w:rsidRPr="001474BB">
        <w:rPr>
          <w:rFonts w:hint="eastAsia"/>
        </w:rPr>
        <w:t>1974</w:t>
      </w:r>
      <w:r w:rsidR="001474BB" w:rsidRPr="001474BB">
        <w:rPr>
          <w:rFonts w:hint="eastAsia"/>
        </w:rPr>
        <w:t>年编）</w:t>
      </w:r>
      <w:r>
        <w:rPr>
          <w:rFonts w:hint="eastAsia"/>
        </w:rPr>
        <w:t>了解欧洲历史发展大致脉络，再读马恩原著。</w:t>
      </w:r>
    </w:p>
    <w:p w14:paraId="7C3B1F4C" w14:textId="77777777" w:rsidR="00537F3B" w:rsidRDefault="00537F3B" w:rsidP="00156296">
      <w:pPr>
        <w:pStyle w:val="af1"/>
      </w:pPr>
      <w:r>
        <w:rPr>
          <w:rFonts w:hint="eastAsia"/>
        </w:rPr>
        <w:t>先读《联共（布）党史简明教程》了解俄国革命基本历史脉络，再读列宁、斯大林的理论原著。</w:t>
      </w:r>
    </w:p>
    <w:p w14:paraId="032CAEAF" w14:textId="17D256C6" w:rsidR="00537F3B" w:rsidRDefault="00537F3B" w:rsidP="00537F3B">
      <w:pPr>
        <w:pStyle w:val="A5"/>
      </w:pPr>
      <w:r>
        <w:rPr>
          <w:rFonts w:hint="eastAsia"/>
        </w:rPr>
        <w:t>先读《儒法斗争史》</w:t>
      </w:r>
      <w:r w:rsidR="0089071B">
        <w:rPr>
          <w:rFonts w:hint="eastAsia"/>
        </w:rPr>
        <w:t>、《简明中国哲学史》</w:t>
      </w:r>
      <w:r>
        <w:rPr>
          <w:rFonts w:hint="eastAsia"/>
        </w:rPr>
        <w:t>了解中国古代社会历史发展基本脉络，再读诸子百家、儒、释、道等中国古代哲学经典原著。不懂中国古代社会历史，你就不可能真正看明白诸子百家、儒、释、道的理论。</w:t>
      </w:r>
    </w:p>
    <w:p w14:paraId="64361DA7" w14:textId="77777777" w:rsidR="00537F3B" w:rsidRDefault="00537F3B" w:rsidP="004A2434">
      <w:pPr>
        <w:pStyle w:val="af1"/>
      </w:pPr>
      <w:r>
        <w:rPr>
          <w:rFonts w:hint="eastAsia"/>
        </w:rPr>
        <w:t>一定要先学历史，再学哲学和理论。</w:t>
      </w:r>
    </w:p>
    <w:p w14:paraId="0B1C84B6" w14:textId="77777777" w:rsidR="00537F3B" w:rsidRDefault="00537F3B" w:rsidP="00537F3B">
      <w:pPr>
        <w:pStyle w:val="A5"/>
      </w:pPr>
      <w:r>
        <w:rPr>
          <w:rFonts w:hint="eastAsia"/>
        </w:rPr>
        <w:t>反对在不了解历史背景的前提下去读理论！</w:t>
      </w:r>
    </w:p>
    <w:p w14:paraId="601BF9F4" w14:textId="77777777" w:rsidR="00537F3B" w:rsidRDefault="00537F3B" w:rsidP="00537F3B">
      <w:pPr>
        <w:pStyle w:val="A5"/>
      </w:pPr>
      <w:r>
        <w:rPr>
          <w:rFonts w:hint="eastAsia"/>
        </w:rPr>
        <w:t>不懂历史，你学的理论都是空中楼阁，一推就倒。</w:t>
      </w:r>
      <w:r>
        <w:rPr>
          <w:rFonts w:hint="eastAsia"/>
        </w:rPr>
        <w:t xml:space="preserve"> </w:t>
      </w:r>
    </w:p>
    <w:p w14:paraId="2C50FC8E" w14:textId="1C2E4297" w:rsidR="00537F3B" w:rsidRDefault="00537F3B" w:rsidP="00537F3B">
      <w:pPr>
        <w:pStyle w:val="A5"/>
      </w:pPr>
      <w:r>
        <w:rPr>
          <w:rFonts w:hint="eastAsia"/>
        </w:rPr>
        <w:t>学马列毛</w:t>
      </w:r>
      <w:r w:rsidR="00E64218">
        <w:rPr>
          <w:rFonts w:hint="eastAsia"/>
        </w:rPr>
        <w:t>主义</w:t>
      </w:r>
      <w:r>
        <w:rPr>
          <w:rFonts w:hint="eastAsia"/>
        </w:rPr>
        <w:t>的同学大多比较年轻，社会体验少，直接读理论理解起来本身就很抽象。所以更应该多读历史。</w:t>
      </w:r>
    </w:p>
    <w:p w14:paraId="4AB5C3C3" w14:textId="39F5912D" w:rsidR="00537F3B" w:rsidRPr="00537F3B" w:rsidRDefault="00537F3B" w:rsidP="00231DD2">
      <w:pPr>
        <w:pStyle w:val="af1"/>
      </w:pPr>
      <w:r>
        <w:rPr>
          <w:rFonts w:hint="eastAsia"/>
        </w:rPr>
        <w:t>至嘱。</w:t>
      </w:r>
    </w:p>
    <w:p w14:paraId="771EAE68" w14:textId="7D3B9C25" w:rsidR="00BB58F4" w:rsidRDefault="00BB58F4" w:rsidP="00FF2F59">
      <w:pPr>
        <w:pStyle w:val="A522"/>
      </w:pPr>
      <w:bookmarkStart w:id="19" w:name="_Toc182735456"/>
      <w:r>
        <w:rPr>
          <w:rFonts w:hint="eastAsia"/>
        </w:rPr>
        <w:lastRenderedPageBreak/>
        <w:t>第</w:t>
      </w:r>
      <w:r w:rsidR="00D24D98">
        <w:rPr>
          <w:rFonts w:hint="eastAsia"/>
        </w:rPr>
        <w:t>4</w:t>
      </w:r>
      <w:r>
        <w:rPr>
          <w:rFonts w:hint="eastAsia"/>
        </w:rPr>
        <w:t>节</w:t>
      </w:r>
      <w:r>
        <w:rPr>
          <w:rFonts w:hint="eastAsia"/>
        </w:rPr>
        <w:t xml:space="preserve"> </w:t>
      </w:r>
      <w:r w:rsidRPr="005E0D16">
        <w:rPr>
          <w:rFonts w:hint="eastAsia"/>
        </w:rPr>
        <w:t>关于新民主主义和社会主义的基本常识</w:t>
      </w:r>
      <w:bookmarkEnd w:id="19"/>
    </w:p>
    <w:p w14:paraId="684EA651" w14:textId="4AEC5815" w:rsidR="003B3C1A" w:rsidRDefault="003F5250" w:rsidP="00460330">
      <w:pPr>
        <w:pStyle w:val="A530"/>
      </w:pPr>
      <w:bookmarkStart w:id="20" w:name="_Toc182735457"/>
      <w:r>
        <w:rPr>
          <w:rFonts w:hint="eastAsia"/>
        </w:rPr>
        <w:t>（一）</w:t>
      </w:r>
      <w:r w:rsidR="003B3C1A">
        <w:rPr>
          <w:rFonts w:hint="eastAsia"/>
        </w:rPr>
        <w:t>什么是社会主义革命和社会主义社会？</w:t>
      </w:r>
      <w:bookmarkEnd w:id="20"/>
      <w:r w:rsidR="003B3C1A">
        <w:rPr>
          <w:rFonts w:hint="eastAsia"/>
        </w:rPr>
        <w:t xml:space="preserve"> </w:t>
      </w:r>
    </w:p>
    <w:p w14:paraId="2C4F61AB" w14:textId="59119133" w:rsidR="003B3C1A" w:rsidRDefault="003B3C1A" w:rsidP="003B3C1A">
      <w:pPr>
        <w:pStyle w:val="A5"/>
      </w:pPr>
      <w:r>
        <w:rPr>
          <w:rFonts w:hint="eastAsia"/>
        </w:rPr>
        <w:t>答：社会主义革命也叫做无产阶级革命，是指无产阶级（通俗的讲即城市工人阶级）为了反对资本主义制度，而进行的革命。革命的目的是消灭私有制，建立生产资料公有制的社会，实行计划经济，在政治上实现工人阶级的当家作主</w:t>
      </w:r>
      <w:r w:rsidR="0075271F">
        <w:rPr>
          <w:rFonts w:hint="eastAsia"/>
        </w:rPr>
        <w:t>（即无产阶级专政）</w:t>
      </w:r>
      <w:r>
        <w:rPr>
          <w:rFonts w:hint="eastAsia"/>
        </w:rPr>
        <w:t>，这样的社会就叫做社会主义社会，社会主义社会发展到高级阶段，就是共产主义社会。共产主义社会大体上是按需分配，而社会主义社会大体上是按劳分配，二者都是实行生产资料公有制。因此，社会主义社会是向共产主义过渡的阶段，也被认为是广义的共产主义的一部分，是广义的共产主义的低级阶段。</w:t>
      </w:r>
    </w:p>
    <w:p w14:paraId="7C62BAB4" w14:textId="467855F0" w:rsidR="003B3C1A" w:rsidRDefault="003B3C1A" w:rsidP="003B3C1A">
      <w:pPr>
        <w:pStyle w:val="A5"/>
      </w:pPr>
      <w:r>
        <w:rPr>
          <w:rFonts w:hint="eastAsia"/>
        </w:rPr>
        <w:t>需要注意的是，</w:t>
      </w:r>
      <w:r w:rsidRPr="00B441FF">
        <w:rPr>
          <w:rStyle w:val="af3"/>
          <w:rFonts w:hint="eastAsia"/>
        </w:rPr>
        <w:t>生产资料公有制的计划经济，是社会主义的必要条件，而不是充分条件。</w:t>
      </w:r>
      <w:r>
        <w:rPr>
          <w:rFonts w:hint="eastAsia"/>
        </w:rPr>
        <w:t>也就是说，社会主义首先必须是公有制计划经济，而绝不会是私有制的市场经济，</w:t>
      </w:r>
      <w:r w:rsidRPr="005F47B4">
        <w:rPr>
          <w:rStyle w:val="af3"/>
          <w:rFonts w:hint="eastAsia"/>
        </w:rPr>
        <w:t>凡是搞私有制的市场经济的，必定不是社会主义，而必定是资本主义</w:t>
      </w:r>
      <w:r>
        <w:rPr>
          <w:rFonts w:hint="eastAsia"/>
        </w:rPr>
        <w:t>，比如改革开放后的中国。但是，搞了生产资料公有制的计划经济，并不一定是社会主义，典型的比如勃列日涅夫时代</w:t>
      </w:r>
      <w:r>
        <w:rPr>
          <w:rFonts w:hint="eastAsia"/>
        </w:rPr>
        <w:lastRenderedPageBreak/>
        <w:t>的苏联，它就是典型的资本主义计划经济，我们有时候也称这种经济模式叫做“鸟笼经济”。</w:t>
      </w:r>
    </w:p>
    <w:p w14:paraId="72A18692" w14:textId="4B727FB8" w:rsidR="003B3C1A" w:rsidRDefault="003B3C1A" w:rsidP="003B3C1A">
      <w:pPr>
        <w:pStyle w:val="A5"/>
      </w:pPr>
      <w:r w:rsidRPr="005F47B4">
        <w:rPr>
          <w:rStyle w:val="af3"/>
          <w:rFonts w:hint="eastAsia"/>
        </w:rPr>
        <w:t>只有实行了生产资料公有制的计划经济，同时又在上层建筑中贯彻无产阶级专政，才能算是社会主义。</w:t>
      </w:r>
      <w:r w:rsidR="00084F12" w:rsidRPr="00840065">
        <w:rPr>
          <w:rFonts w:hint="eastAsia"/>
        </w:rPr>
        <w:t>生产资料公有制的计划经济，是</w:t>
      </w:r>
      <w:r w:rsidR="00084F12">
        <w:rPr>
          <w:rStyle w:val="af3"/>
          <w:rFonts w:hint="eastAsia"/>
        </w:rPr>
        <w:t>可持续的无产阶级专政</w:t>
      </w:r>
      <w:r w:rsidR="00084F12" w:rsidRPr="00840065">
        <w:rPr>
          <w:rFonts w:hint="eastAsia"/>
        </w:rPr>
        <w:t>的</w:t>
      </w:r>
      <w:r w:rsidR="00084F12" w:rsidRPr="00084F12">
        <w:rPr>
          <w:rStyle w:val="af3"/>
          <w:rFonts w:hint="eastAsia"/>
        </w:rPr>
        <w:t>前提条件</w:t>
      </w:r>
      <w:r w:rsidR="00084F12" w:rsidRPr="00840065">
        <w:rPr>
          <w:rFonts w:hint="eastAsia"/>
        </w:rPr>
        <w:t>。</w:t>
      </w:r>
      <w:r>
        <w:rPr>
          <w:rFonts w:hint="eastAsia"/>
        </w:rPr>
        <w:t>这部分的论述，大家可以看第二章第</w:t>
      </w:r>
      <w:r>
        <w:rPr>
          <w:rFonts w:hint="eastAsia"/>
        </w:rPr>
        <w:t>2</w:t>
      </w:r>
      <w:r>
        <w:rPr>
          <w:rFonts w:hint="eastAsia"/>
        </w:rPr>
        <w:t>节第（</w:t>
      </w:r>
      <w:r w:rsidR="00A71C6D">
        <w:rPr>
          <w:rFonts w:hint="eastAsia"/>
        </w:rPr>
        <w:t>四</w:t>
      </w:r>
      <w:r>
        <w:rPr>
          <w:rFonts w:hint="eastAsia"/>
        </w:rPr>
        <w:t>）条的论述。</w:t>
      </w:r>
    </w:p>
    <w:p w14:paraId="39B4808E" w14:textId="50E3FFE4" w:rsidR="003B3C1A" w:rsidRDefault="003F5250" w:rsidP="00460330">
      <w:pPr>
        <w:pStyle w:val="A530"/>
      </w:pPr>
      <w:bookmarkStart w:id="21" w:name="_Toc182735458"/>
      <w:r>
        <w:rPr>
          <w:rFonts w:hint="eastAsia"/>
        </w:rPr>
        <w:t>（二）</w:t>
      </w:r>
      <w:r w:rsidR="003B3C1A">
        <w:rPr>
          <w:rFonts w:hint="eastAsia"/>
        </w:rPr>
        <w:t>什么是新民主主义革命和新民主主义社会？</w:t>
      </w:r>
      <w:bookmarkEnd w:id="21"/>
    </w:p>
    <w:p w14:paraId="5CB4A89E" w14:textId="018A9737" w:rsidR="003B3C1A" w:rsidRDefault="003B3C1A" w:rsidP="003B3C1A">
      <w:pPr>
        <w:pStyle w:val="A5"/>
      </w:pPr>
      <w:r>
        <w:rPr>
          <w:rFonts w:hint="eastAsia"/>
        </w:rPr>
        <w:t>答：我们说，社会主义革命是指城市工人阶级为了反对资本主义制度，而进行的革命</w:t>
      </w:r>
      <w:r w:rsidR="00A00C69">
        <w:rPr>
          <w:rFonts w:hint="eastAsia"/>
        </w:rPr>
        <w:t>，</w:t>
      </w:r>
      <w:r>
        <w:rPr>
          <w:rFonts w:hint="eastAsia"/>
        </w:rPr>
        <w:t>苏联的革命就是这样的。苏联就是</w:t>
      </w:r>
      <w:r w:rsidRPr="001A787F">
        <w:rPr>
          <w:rStyle w:val="af3"/>
          <w:rFonts w:hint="eastAsia"/>
        </w:rPr>
        <w:t>直接依靠城市工人阶级</w:t>
      </w:r>
      <w:r>
        <w:rPr>
          <w:rFonts w:hint="eastAsia"/>
        </w:rPr>
        <w:t>发动革命，夺取了政权，改造</w:t>
      </w:r>
      <w:r w:rsidR="0051009B">
        <w:rPr>
          <w:rFonts w:hint="eastAsia"/>
        </w:rPr>
        <w:t>城市</w:t>
      </w:r>
      <w:r>
        <w:rPr>
          <w:rFonts w:hint="eastAsia"/>
        </w:rPr>
        <w:t>生产资料</w:t>
      </w:r>
      <w:r w:rsidR="00E52A26">
        <w:rPr>
          <w:rFonts w:hint="eastAsia"/>
        </w:rPr>
        <w:t>所有制</w:t>
      </w:r>
      <w:r w:rsidR="0051009B">
        <w:rPr>
          <w:rFonts w:hint="eastAsia"/>
        </w:rPr>
        <w:t>为公有制</w:t>
      </w:r>
      <w:r>
        <w:rPr>
          <w:rFonts w:hint="eastAsia"/>
        </w:rPr>
        <w:t>，</w:t>
      </w:r>
      <w:r w:rsidR="0051009B">
        <w:rPr>
          <w:rFonts w:hint="eastAsia"/>
        </w:rPr>
        <w:t>同时又</w:t>
      </w:r>
      <w:r>
        <w:rPr>
          <w:rFonts w:hint="eastAsia"/>
        </w:rPr>
        <w:t>引导</w:t>
      </w:r>
      <w:r w:rsidR="0051009B">
        <w:rPr>
          <w:rFonts w:hint="eastAsia"/>
        </w:rPr>
        <w:t>农村的</w:t>
      </w:r>
      <w:r>
        <w:rPr>
          <w:rFonts w:hint="eastAsia"/>
        </w:rPr>
        <w:t>农民走集体化道路，最后建立了一个社会主义社会。</w:t>
      </w:r>
    </w:p>
    <w:p w14:paraId="163AD996" w14:textId="77777777" w:rsidR="0007501E" w:rsidRDefault="003B3C1A" w:rsidP="003B3C1A">
      <w:pPr>
        <w:pStyle w:val="A5"/>
      </w:pPr>
      <w:r>
        <w:rPr>
          <w:rFonts w:hint="eastAsia"/>
        </w:rPr>
        <w:t>但是，在</w:t>
      </w:r>
      <w:r>
        <w:rPr>
          <w:rFonts w:hint="eastAsia"/>
        </w:rPr>
        <w:t>20</w:t>
      </w:r>
      <w:r>
        <w:rPr>
          <w:rFonts w:hint="eastAsia"/>
        </w:rPr>
        <w:t>世纪上半叶的中国，因为工业不发达，城市工人阶级的数量非常少，单独依靠工人阶级的力量，无法完成革命的。那么这种社会要搞无产阶级革命，依靠谁呢？答曰：</w:t>
      </w:r>
      <w:r w:rsidRPr="001A787F">
        <w:rPr>
          <w:rStyle w:val="af3"/>
          <w:rFonts w:hint="eastAsia"/>
        </w:rPr>
        <w:t>依靠农村农民，依靠佃农</w:t>
      </w:r>
      <w:r>
        <w:rPr>
          <w:rFonts w:hint="eastAsia"/>
        </w:rPr>
        <w:t>。</w:t>
      </w:r>
    </w:p>
    <w:p w14:paraId="19B597DB" w14:textId="4895CD95" w:rsidR="003B3C1A" w:rsidRDefault="003B3C1A" w:rsidP="003B3C1A">
      <w:pPr>
        <w:pStyle w:val="A5"/>
      </w:pPr>
      <w:r w:rsidRPr="001A787F">
        <w:rPr>
          <w:rStyle w:val="af3"/>
          <w:rFonts w:hint="eastAsia"/>
        </w:rPr>
        <w:t>但农民不是无产阶级，他们在经济上的天然诉求，不是像城市工人阶级希望的那样，建立公有制计划经济</w:t>
      </w:r>
      <w:r>
        <w:rPr>
          <w:rFonts w:hint="eastAsia"/>
        </w:rPr>
        <w:t>，农民不可能自发的要求搞集体经济的“人民</w:t>
      </w:r>
      <w:r>
        <w:rPr>
          <w:rFonts w:hint="eastAsia"/>
        </w:rPr>
        <w:lastRenderedPageBreak/>
        <w:t>公社”，而是希望通过“打土豪”分得属于自己的私有的土地，能够过上“十亩地一头牛，老婆孩子热炕头”的小农生活。</w:t>
      </w:r>
      <w:r w:rsidR="0007501E">
        <w:rPr>
          <w:rFonts w:hint="eastAsia"/>
        </w:rPr>
        <w:t>农民天然是反封建地主的，</w:t>
      </w:r>
      <w:r w:rsidR="007B5251">
        <w:rPr>
          <w:rFonts w:hint="eastAsia"/>
        </w:rPr>
        <w:t>他们</w:t>
      </w:r>
      <w:r w:rsidR="0007501E">
        <w:rPr>
          <w:rFonts w:hint="eastAsia"/>
        </w:rPr>
        <w:t>想要分得</w:t>
      </w:r>
      <w:r w:rsidR="007B5251">
        <w:rPr>
          <w:rFonts w:hint="eastAsia"/>
        </w:rPr>
        <w:t>属于自己的</w:t>
      </w:r>
      <w:r w:rsidR="0007501E">
        <w:rPr>
          <w:rFonts w:hint="eastAsia"/>
        </w:rPr>
        <w:t>土地，但是</w:t>
      </w:r>
      <w:r w:rsidR="0007501E" w:rsidRPr="008954C6">
        <w:rPr>
          <w:rStyle w:val="af3"/>
          <w:rFonts w:hint="eastAsia"/>
        </w:rPr>
        <w:t>农民天然</w:t>
      </w:r>
      <w:r w:rsidR="007B5251" w:rsidRPr="008954C6">
        <w:rPr>
          <w:rStyle w:val="af3"/>
          <w:rFonts w:hint="eastAsia"/>
        </w:rPr>
        <w:t>不</w:t>
      </w:r>
      <w:r w:rsidR="0007501E" w:rsidRPr="008954C6">
        <w:rPr>
          <w:rStyle w:val="af3"/>
          <w:rFonts w:hint="eastAsia"/>
        </w:rPr>
        <w:t>具有生产资料公有制的社会主义理想</w:t>
      </w:r>
      <w:r w:rsidR="0007501E">
        <w:rPr>
          <w:rFonts w:hint="eastAsia"/>
        </w:rPr>
        <w:t>。</w:t>
      </w:r>
    </w:p>
    <w:p w14:paraId="668F79F5" w14:textId="538CE9BF" w:rsidR="003B3C1A" w:rsidRDefault="003B3C1A" w:rsidP="003B3C1A">
      <w:pPr>
        <w:pStyle w:val="A5"/>
      </w:pPr>
      <w:r>
        <w:rPr>
          <w:rFonts w:hint="eastAsia"/>
        </w:rPr>
        <w:t>因此，依靠农民进行社会主义革命，必须分</w:t>
      </w:r>
      <w:r w:rsidRPr="001C0080">
        <w:rPr>
          <w:rStyle w:val="af3"/>
          <w:rFonts w:hint="eastAsia"/>
        </w:rPr>
        <w:t>两步走</w:t>
      </w:r>
      <w:r>
        <w:rPr>
          <w:rFonts w:hint="eastAsia"/>
        </w:rPr>
        <w:t>。首先通过“打土豪分田地”的反封建地主阶级的革命，</w:t>
      </w:r>
      <w:r w:rsidR="0091272C">
        <w:rPr>
          <w:rFonts w:hint="eastAsia"/>
        </w:rPr>
        <w:t>以此</w:t>
      </w:r>
      <w:r>
        <w:rPr>
          <w:rFonts w:hint="eastAsia"/>
        </w:rPr>
        <w:t>来团结广大佃农阶级，争取他们的支持，形成一支武装力量，依靠武装力量来夺取政权。夺取了政权以后，也就完成了第一步。截止此时，这还不是社会主义革命。因为“打土豪分田地”是反封建地主阶级的性质，而且它还是搞的生产资料私有制，不是搞生产资料公有制，它为发展资本主义扫除了很大的障碍，所以“打土豪分田地”本质上，还是资本主义民主革命的性质，不是社会主义革命的性质。</w:t>
      </w:r>
    </w:p>
    <w:p w14:paraId="29469E32" w14:textId="77777777" w:rsidR="003B3C1A" w:rsidRDefault="003B3C1A" w:rsidP="003B3C1A">
      <w:pPr>
        <w:pStyle w:val="A5"/>
      </w:pPr>
      <w:r w:rsidRPr="001C0080">
        <w:rPr>
          <w:rStyle w:val="af3"/>
          <w:rFonts w:hint="eastAsia"/>
        </w:rPr>
        <w:t>这时候如果停下来，不进行第二步</w:t>
      </w:r>
      <w:r>
        <w:rPr>
          <w:rFonts w:hint="eastAsia"/>
        </w:rPr>
        <w:t>，那么这个革命的目的也就停留在“打土豪分田地”的反封建地主阶级的革命了，那么它</w:t>
      </w:r>
      <w:r w:rsidRPr="001C0080">
        <w:rPr>
          <w:rStyle w:val="af3"/>
          <w:rFonts w:hint="eastAsia"/>
        </w:rPr>
        <w:t>就是一场名副其实的资本主义革命了。</w:t>
      </w:r>
    </w:p>
    <w:p w14:paraId="152FB71D" w14:textId="5F43E2AA" w:rsidR="003B3C1A" w:rsidRDefault="002B769A" w:rsidP="003B3C1A">
      <w:pPr>
        <w:pStyle w:val="A5"/>
      </w:pPr>
      <w:r>
        <w:rPr>
          <w:rFonts w:hint="eastAsia"/>
        </w:rPr>
        <w:t>但</w:t>
      </w:r>
      <w:r w:rsidR="003B3C1A">
        <w:rPr>
          <w:rFonts w:hint="eastAsia"/>
        </w:rPr>
        <w:t>如果此时继续前进，推进第二步革命：革命的领导者凭借掌握了的政权的力量，强制推行城市生产资料公有制，并引导</w:t>
      </w:r>
      <w:r>
        <w:rPr>
          <w:rFonts w:hint="eastAsia"/>
        </w:rPr>
        <w:t>农村</w:t>
      </w:r>
      <w:r w:rsidR="003B3C1A">
        <w:rPr>
          <w:rFonts w:hint="eastAsia"/>
        </w:rPr>
        <w:t>农民放弃私有制，放弃自家的田地，走上类似“人民公社”这样的集体化道路，那么</w:t>
      </w:r>
      <w:r w:rsidR="003B3C1A" w:rsidRPr="006E4689">
        <w:rPr>
          <w:rStyle w:val="af3"/>
          <w:rFonts w:hint="eastAsia"/>
        </w:rPr>
        <w:t>这第二步，才算是社会主义革命。</w:t>
      </w:r>
    </w:p>
    <w:p w14:paraId="629089EE" w14:textId="77777777" w:rsidR="003B3C1A" w:rsidRPr="006E4689" w:rsidRDefault="003B3C1A" w:rsidP="003B3C1A">
      <w:pPr>
        <w:pStyle w:val="A5"/>
        <w:rPr>
          <w:u w:val="single"/>
        </w:rPr>
      </w:pPr>
      <w:r w:rsidRPr="006E4689">
        <w:rPr>
          <w:rFonts w:hint="eastAsia"/>
          <w:u w:val="single"/>
        </w:rPr>
        <w:lastRenderedPageBreak/>
        <w:t>所以，一定要搞明白，搞“打土豪分田地”，搞土改，绝对不是社会主义革命。拿破仑时代在法国也搞过土改，二战后美国占领日本，麦克阿瑟在日本也搞了土改，蒋介石在台湾也搞了土改。搞土改，只能算资本主义性质的民主主义革命。</w:t>
      </w:r>
    </w:p>
    <w:p w14:paraId="5E086AB7" w14:textId="4B3B59AD" w:rsidR="003B3C1A" w:rsidRDefault="00294C30" w:rsidP="003B3C1A">
      <w:pPr>
        <w:pStyle w:val="A5"/>
      </w:pPr>
      <w:r>
        <w:rPr>
          <w:rFonts w:hint="eastAsia"/>
        </w:rPr>
        <w:t>如果</w:t>
      </w:r>
      <w:r w:rsidR="003B3C1A">
        <w:rPr>
          <w:rFonts w:hint="eastAsia"/>
        </w:rPr>
        <w:t>共产党搞了</w:t>
      </w:r>
      <w:r w:rsidR="007E0474">
        <w:rPr>
          <w:rFonts w:hint="eastAsia"/>
        </w:rPr>
        <w:t>生产资料公有制</w:t>
      </w:r>
      <w:r w:rsidR="003B3C1A">
        <w:rPr>
          <w:rFonts w:hint="eastAsia"/>
        </w:rPr>
        <w:t>改造的社会主义革命的话，那么之前的第一步“打土豪分田地”夺政权的革命，就叫做</w:t>
      </w:r>
      <w:r w:rsidR="003B3C1A" w:rsidRPr="001A664D">
        <w:rPr>
          <w:rStyle w:val="af4"/>
          <w:rFonts w:hint="eastAsia"/>
        </w:rPr>
        <w:t>新民主主义革命</w:t>
      </w:r>
      <w:r w:rsidR="003B3C1A">
        <w:rPr>
          <w:rFonts w:hint="eastAsia"/>
        </w:rPr>
        <w:t>。为什么这样讲呢？因为它不是一般的资本主义民主革命，</w:t>
      </w:r>
      <w:r w:rsidR="007D00F5">
        <w:rPr>
          <w:rFonts w:hint="eastAsia"/>
        </w:rPr>
        <w:t>因为</w:t>
      </w:r>
      <w:r w:rsidR="003B3C1A">
        <w:rPr>
          <w:rFonts w:hint="eastAsia"/>
        </w:rPr>
        <w:t>它革命的目的不是为了发展资本主义，而是最终要发展社会主义</w:t>
      </w:r>
      <w:r w:rsidR="00997B96">
        <w:rPr>
          <w:rFonts w:hint="eastAsia"/>
        </w:rPr>
        <w:t>。所以</w:t>
      </w:r>
      <w:r w:rsidR="003B3C1A">
        <w:rPr>
          <w:rFonts w:hint="eastAsia"/>
        </w:rPr>
        <w:t>这个革命是为社会主义革命所作的准备</w:t>
      </w:r>
      <w:r w:rsidR="00997B96">
        <w:rPr>
          <w:rFonts w:hint="eastAsia"/>
        </w:rPr>
        <w:t>，它的</w:t>
      </w:r>
      <w:r w:rsidR="003B3C1A">
        <w:rPr>
          <w:rFonts w:hint="eastAsia"/>
        </w:rPr>
        <w:t>革命的领导阶级不同于一般的资本主义民主革命的领导阶级——资产阶级，而是无产阶级。所以，为了区别它和之前的资本主义民主革命——旧民主主义革命，毛主席给他取了一个新名称，叫做</w:t>
      </w:r>
      <w:r w:rsidR="003B3C1A" w:rsidRPr="001A664D">
        <w:rPr>
          <w:rStyle w:val="af4"/>
          <w:rFonts w:hint="eastAsia"/>
        </w:rPr>
        <w:t>“新民主主义革命”</w:t>
      </w:r>
      <w:r w:rsidR="003B3C1A">
        <w:rPr>
          <w:rFonts w:hint="eastAsia"/>
        </w:rPr>
        <w:t>。这种在农业国家搞社会主义的</w:t>
      </w:r>
      <w:r w:rsidR="003B3C1A" w:rsidRPr="001A664D">
        <w:rPr>
          <w:rStyle w:val="af3"/>
          <w:rFonts w:hint="eastAsia"/>
        </w:rPr>
        <w:t>“两步走”战略</w:t>
      </w:r>
      <w:r w:rsidR="003B3C1A">
        <w:rPr>
          <w:rFonts w:hint="eastAsia"/>
        </w:rPr>
        <w:t>，是毛主席开创的，这就是</w:t>
      </w:r>
      <w:r w:rsidR="00F81B2C">
        <w:rPr>
          <w:rFonts w:hint="eastAsia"/>
        </w:rPr>
        <w:t>搞社会主义革命的</w:t>
      </w:r>
      <w:r w:rsidR="003B3C1A" w:rsidRPr="00AE662A">
        <w:rPr>
          <w:rStyle w:val="af4"/>
          <w:rFonts w:hint="eastAsia"/>
        </w:rPr>
        <w:t>“新民主主义革命道理”</w:t>
      </w:r>
    </w:p>
    <w:p w14:paraId="03F2E6F8" w14:textId="73BB574D" w:rsidR="003B3C1A" w:rsidRDefault="003B3C1A" w:rsidP="003B3C1A">
      <w:pPr>
        <w:pStyle w:val="A5"/>
      </w:pPr>
      <w:r>
        <w:rPr>
          <w:rFonts w:hint="eastAsia"/>
        </w:rPr>
        <w:t>从第一步革命的完成——夺取政权，到第二步革命的完成——实现</w:t>
      </w:r>
      <w:r w:rsidR="007B5A24">
        <w:rPr>
          <w:rFonts w:hint="eastAsia"/>
        </w:rPr>
        <w:t>生产资料公有制改造</w:t>
      </w:r>
      <w:r>
        <w:rPr>
          <w:rFonts w:hint="eastAsia"/>
        </w:rPr>
        <w:t>，这中间过渡阶段的社会，叫做</w:t>
      </w:r>
      <w:r w:rsidRPr="004643E4">
        <w:rPr>
          <w:rStyle w:val="af3"/>
          <w:rFonts w:hint="eastAsia"/>
        </w:rPr>
        <w:t>新民主主义社会</w:t>
      </w:r>
      <w:r w:rsidR="00B05C37">
        <w:rPr>
          <w:rFonts w:hint="eastAsia"/>
        </w:rPr>
        <w:t>。</w:t>
      </w:r>
      <w:r>
        <w:rPr>
          <w:rFonts w:hint="eastAsia"/>
        </w:rPr>
        <w:t>新民主主义社会，是</w:t>
      </w:r>
      <w:r w:rsidRPr="004643E4">
        <w:rPr>
          <w:rStyle w:val="af4"/>
          <w:rFonts w:hint="eastAsia"/>
        </w:rPr>
        <w:t>一种处于社会主义改造期间过渡的短暂的特殊状态，它不是人类历史上独立的稳定</w:t>
      </w:r>
      <w:r w:rsidR="00453EBA" w:rsidRPr="004643E4">
        <w:rPr>
          <w:rStyle w:val="af4"/>
          <w:rFonts w:hint="eastAsia"/>
        </w:rPr>
        <w:t>的</w:t>
      </w:r>
      <w:r w:rsidRPr="004643E4">
        <w:rPr>
          <w:rStyle w:val="af4"/>
          <w:rFonts w:hint="eastAsia"/>
        </w:rPr>
        <w:t>社会形态，不是常态</w:t>
      </w:r>
      <w:r>
        <w:rPr>
          <w:rFonts w:hint="eastAsia"/>
        </w:rPr>
        <w:t>，是不可能永久停留的阶段，而是朝着</w:t>
      </w:r>
      <w:r>
        <w:rPr>
          <w:rFonts w:hint="eastAsia"/>
        </w:rPr>
        <w:lastRenderedPageBreak/>
        <w:t>社会主义</w:t>
      </w:r>
      <w:r w:rsidR="00453EBA">
        <w:rPr>
          <w:rFonts w:hint="eastAsia"/>
        </w:rPr>
        <w:t>不断</w:t>
      </w:r>
      <w:r>
        <w:rPr>
          <w:rFonts w:hint="eastAsia"/>
        </w:rPr>
        <w:t>变化</w:t>
      </w:r>
      <w:r w:rsidR="00453EBA">
        <w:rPr>
          <w:rFonts w:hint="eastAsia"/>
        </w:rPr>
        <w:t>的阶段</w:t>
      </w:r>
      <w:r>
        <w:rPr>
          <w:rFonts w:hint="eastAsia"/>
        </w:rPr>
        <w:t>。如果要永久停留在“新民主主义”阶段，那么这本质上就是反对搞社会主义</w:t>
      </w:r>
      <w:r w:rsidR="00BE604D">
        <w:rPr>
          <w:rFonts w:hint="eastAsia"/>
        </w:rPr>
        <w:t>改造</w:t>
      </w:r>
      <w:r>
        <w:rPr>
          <w:rFonts w:hint="eastAsia"/>
        </w:rPr>
        <w:t>，</w:t>
      </w:r>
      <w:r w:rsidR="00BE604D">
        <w:rPr>
          <w:rFonts w:hint="eastAsia"/>
        </w:rPr>
        <w:t>也就是反对社会主义革命，也</w:t>
      </w:r>
      <w:r>
        <w:rPr>
          <w:rFonts w:hint="eastAsia"/>
        </w:rPr>
        <w:t>就是要走资本主义道路。</w:t>
      </w:r>
      <w:r>
        <w:rPr>
          <w:rFonts w:hint="eastAsia"/>
        </w:rPr>
        <w:t>1949</w:t>
      </w:r>
      <w:r>
        <w:rPr>
          <w:rFonts w:hint="eastAsia"/>
        </w:rPr>
        <w:t>年建国后，</w:t>
      </w:r>
      <w:r w:rsidRPr="007106B0">
        <w:rPr>
          <w:rStyle w:val="af3"/>
          <w:rFonts w:hint="eastAsia"/>
        </w:rPr>
        <w:t>刘少奇</w:t>
      </w:r>
      <w:r>
        <w:rPr>
          <w:rFonts w:hint="eastAsia"/>
        </w:rPr>
        <w:t>就不打算推进社会主义革命，他鼓吹要</w:t>
      </w:r>
      <w:r w:rsidRPr="004643E4">
        <w:rPr>
          <w:rStyle w:val="af3"/>
          <w:rFonts w:hint="eastAsia"/>
        </w:rPr>
        <w:t>“巩固新民主主义秩序”</w:t>
      </w:r>
      <w:r>
        <w:rPr>
          <w:rFonts w:hint="eastAsia"/>
        </w:rPr>
        <w:t>。毛主席一针见血地批评说：</w:t>
      </w:r>
      <w:r w:rsidRPr="004643E4">
        <w:rPr>
          <w:rStyle w:val="af3"/>
          <w:rFonts w:hint="eastAsia"/>
        </w:rPr>
        <w:t>“所谓巩固新民主主义秩序，永远巩固下去，其实就是搞资本主义。”</w:t>
      </w:r>
      <w:r>
        <w:rPr>
          <w:rFonts w:hint="eastAsia"/>
        </w:rPr>
        <w:t xml:space="preserve"> </w:t>
      </w:r>
    </w:p>
    <w:p w14:paraId="18936E92" w14:textId="07AFE866" w:rsidR="003B3C1A" w:rsidRDefault="003F5250" w:rsidP="00460330">
      <w:pPr>
        <w:pStyle w:val="A530"/>
      </w:pPr>
      <w:bookmarkStart w:id="22" w:name="_Toc182735459"/>
      <w:r>
        <w:rPr>
          <w:rFonts w:hint="eastAsia"/>
        </w:rPr>
        <w:t>（三）</w:t>
      </w:r>
      <w:r w:rsidR="003B3C1A">
        <w:rPr>
          <w:rFonts w:hint="eastAsia"/>
        </w:rPr>
        <w:t>什么是无产阶级专政？</w:t>
      </w:r>
      <w:bookmarkEnd w:id="22"/>
    </w:p>
    <w:p w14:paraId="342A261D" w14:textId="77777777" w:rsidR="00FE5201" w:rsidRDefault="003B3C1A" w:rsidP="002D1E86">
      <w:pPr>
        <w:pStyle w:val="A5"/>
      </w:pPr>
      <w:r>
        <w:rPr>
          <w:rFonts w:hint="eastAsia"/>
        </w:rPr>
        <w:t>答：在真正的社会主义社会，实行的是公有制计划经济，</w:t>
      </w:r>
      <w:r w:rsidR="001F6B53">
        <w:rPr>
          <w:rFonts w:hint="eastAsia"/>
        </w:rPr>
        <w:t>这是经济</w:t>
      </w:r>
      <w:r w:rsidR="00AB7FA9">
        <w:rPr>
          <w:rFonts w:hint="eastAsia"/>
        </w:rPr>
        <w:t>基础上</w:t>
      </w:r>
      <w:r w:rsidR="001F6B53">
        <w:rPr>
          <w:rFonts w:hint="eastAsia"/>
        </w:rPr>
        <w:t>；同时，在政治上，还要落实</w:t>
      </w:r>
      <w:r>
        <w:rPr>
          <w:rFonts w:hint="eastAsia"/>
        </w:rPr>
        <w:t>无产阶级是国家的真正主人</w:t>
      </w:r>
      <w:r w:rsidR="00AB7FA9">
        <w:rPr>
          <w:rFonts w:hint="eastAsia"/>
        </w:rPr>
        <w:t>、</w:t>
      </w:r>
      <w:r>
        <w:rPr>
          <w:rFonts w:hint="eastAsia"/>
        </w:rPr>
        <w:t>是国家的统治阶级，</w:t>
      </w:r>
      <w:r w:rsidR="00AB7FA9">
        <w:rPr>
          <w:rFonts w:hint="eastAsia"/>
        </w:rPr>
        <w:t>无产阶级必须</w:t>
      </w:r>
      <w:r>
        <w:rPr>
          <w:rFonts w:hint="eastAsia"/>
        </w:rPr>
        <w:t>掌握一切国家权力。</w:t>
      </w:r>
    </w:p>
    <w:p w14:paraId="6110154F" w14:textId="08E575B4" w:rsidR="00A175DD" w:rsidRDefault="002D1E86" w:rsidP="00A175DD">
      <w:pPr>
        <w:pStyle w:val="A5"/>
      </w:pPr>
      <w:r w:rsidRPr="009F21DB">
        <w:rPr>
          <w:rStyle w:val="af3"/>
          <w:rFonts w:hint="eastAsia"/>
        </w:rPr>
        <w:t>国家的本质，是统治阶级专政</w:t>
      </w:r>
      <w:r w:rsidR="005F35CB" w:rsidRPr="009F21DB">
        <w:rPr>
          <w:rStyle w:val="af3"/>
          <w:rFonts w:hint="eastAsia"/>
        </w:rPr>
        <w:t>被统治阶级</w:t>
      </w:r>
      <w:r w:rsidRPr="009F21DB">
        <w:rPr>
          <w:rStyle w:val="af3"/>
          <w:rFonts w:hint="eastAsia"/>
        </w:rPr>
        <w:t>的工具</w:t>
      </w:r>
      <w:r w:rsidR="00E15290">
        <w:rPr>
          <w:rFonts w:hint="eastAsia"/>
        </w:rPr>
        <w:t>；</w:t>
      </w:r>
      <w:r w:rsidR="003B3C1A">
        <w:rPr>
          <w:rFonts w:hint="eastAsia"/>
        </w:rPr>
        <w:t>社会主义的国家，本质上是</w:t>
      </w:r>
      <w:r w:rsidR="003B3C1A" w:rsidRPr="009F21DB">
        <w:rPr>
          <w:rStyle w:val="af3"/>
          <w:rFonts w:hint="eastAsia"/>
        </w:rPr>
        <w:t>无产阶级专政资产阶级</w:t>
      </w:r>
      <w:r w:rsidRPr="009F21DB">
        <w:rPr>
          <w:rStyle w:val="af3"/>
          <w:rFonts w:hint="eastAsia"/>
        </w:rPr>
        <w:t>的工具</w:t>
      </w:r>
      <w:r w:rsidR="003B3C1A">
        <w:rPr>
          <w:rFonts w:hint="eastAsia"/>
        </w:rPr>
        <w:t>，</w:t>
      </w:r>
      <w:r>
        <w:rPr>
          <w:rFonts w:hint="eastAsia"/>
        </w:rPr>
        <w:t>是</w:t>
      </w:r>
      <w:r w:rsidRPr="009F21DB">
        <w:rPr>
          <w:rStyle w:val="af3"/>
          <w:rFonts w:hint="eastAsia"/>
        </w:rPr>
        <w:t>无产阶级</w:t>
      </w:r>
      <w:r w:rsidR="003B3C1A" w:rsidRPr="009F21DB">
        <w:rPr>
          <w:rStyle w:val="af3"/>
          <w:rFonts w:hint="eastAsia"/>
        </w:rPr>
        <w:t>持续推进社会主义革命事业的工具</w:t>
      </w:r>
      <w:r w:rsidR="003B3C1A">
        <w:rPr>
          <w:rFonts w:hint="eastAsia"/>
        </w:rPr>
        <w:t>。</w:t>
      </w:r>
    </w:p>
    <w:p w14:paraId="27994592" w14:textId="77777777" w:rsidR="00B72450" w:rsidRDefault="003B3C1A" w:rsidP="002D1E86">
      <w:pPr>
        <w:pStyle w:val="A5"/>
      </w:pPr>
      <w:r>
        <w:rPr>
          <w:rFonts w:hint="eastAsia"/>
        </w:rPr>
        <w:t>在社会主义国家，无产阶级的这种政治地位，叫做</w:t>
      </w:r>
      <w:r w:rsidRPr="0011083A">
        <w:rPr>
          <w:rStyle w:val="af3"/>
          <w:rFonts w:hint="eastAsia"/>
        </w:rPr>
        <w:t>无产阶级专政</w:t>
      </w:r>
      <w:r>
        <w:rPr>
          <w:rFonts w:hint="eastAsia"/>
        </w:rPr>
        <w:t>。</w:t>
      </w:r>
    </w:p>
    <w:p w14:paraId="0E5212B8" w14:textId="0C571960" w:rsidR="00A175DD" w:rsidRDefault="00A175DD" w:rsidP="002D1E86">
      <w:pPr>
        <w:pStyle w:val="A5"/>
      </w:pPr>
      <w:r w:rsidRPr="0011083A">
        <w:rPr>
          <w:rStyle w:val="af3"/>
          <w:rFonts w:hint="eastAsia"/>
        </w:rPr>
        <w:t>无产阶级专政的具体表现形式</w:t>
      </w:r>
      <w:r>
        <w:rPr>
          <w:rFonts w:hint="eastAsia"/>
        </w:rPr>
        <w:t>有两参一改三结合的鞍钢宪法，有大鸣大放大辩论大字报的四大自由，有开群众大会决策工厂重大事项的工厂管理制度，</w:t>
      </w:r>
      <w:r w:rsidR="009332C8">
        <w:rPr>
          <w:rFonts w:hint="eastAsia"/>
        </w:rPr>
        <w:t>以及</w:t>
      </w:r>
      <w:r>
        <w:rPr>
          <w:rFonts w:hint="eastAsia"/>
        </w:rPr>
        <w:t>工人阶级有罢工的权力</w:t>
      </w:r>
      <w:r w:rsidR="000346E2">
        <w:rPr>
          <w:rFonts w:hint="eastAsia"/>
        </w:rPr>
        <w:t>，工人阶级</w:t>
      </w:r>
      <w:r w:rsidR="00E42954">
        <w:rPr>
          <w:rFonts w:hint="eastAsia"/>
        </w:rPr>
        <w:t>在极端情况下</w:t>
      </w:r>
      <w:r w:rsidR="000346E2">
        <w:rPr>
          <w:rFonts w:hint="eastAsia"/>
        </w:rPr>
        <w:t>有</w:t>
      </w:r>
      <w:r w:rsidR="00E42954">
        <w:rPr>
          <w:rFonts w:hint="eastAsia"/>
        </w:rPr>
        <w:t>反抗不合理制度的</w:t>
      </w:r>
      <w:r w:rsidR="000346E2">
        <w:rPr>
          <w:rFonts w:hint="eastAsia"/>
        </w:rPr>
        <w:t>造反的权力，</w:t>
      </w:r>
      <w:r>
        <w:rPr>
          <w:rFonts w:hint="eastAsia"/>
        </w:rPr>
        <w:t>等等。</w:t>
      </w:r>
    </w:p>
    <w:p w14:paraId="6B058C89" w14:textId="65549063" w:rsidR="003B3C1A" w:rsidRDefault="00B72450" w:rsidP="002D1E86">
      <w:pPr>
        <w:pStyle w:val="A5"/>
      </w:pPr>
      <w:r>
        <w:rPr>
          <w:rFonts w:hint="eastAsia"/>
        </w:rPr>
        <w:lastRenderedPageBreak/>
        <w:t>要实现无产阶级专政，就必须在经济上</w:t>
      </w:r>
      <w:r w:rsidRPr="00B72450">
        <w:rPr>
          <w:rFonts w:hint="eastAsia"/>
        </w:rPr>
        <w:t>实行公有制计划经济</w:t>
      </w:r>
      <w:r w:rsidR="00D9255E">
        <w:rPr>
          <w:rFonts w:hint="eastAsia"/>
        </w:rPr>
        <w:t>，</w:t>
      </w:r>
      <w:r w:rsidRPr="00B72450">
        <w:rPr>
          <w:rFonts w:hint="eastAsia"/>
        </w:rPr>
        <w:t>实行公有制计划经济</w:t>
      </w:r>
      <w:r>
        <w:rPr>
          <w:rFonts w:hint="eastAsia"/>
        </w:rPr>
        <w:t>是落实</w:t>
      </w:r>
      <w:r w:rsidR="001820B1">
        <w:rPr>
          <w:rFonts w:hint="eastAsia"/>
        </w:rPr>
        <w:t>可持续的</w:t>
      </w:r>
      <w:r>
        <w:rPr>
          <w:rFonts w:hint="eastAsia"/>
        </w:rPr>
        <w:t>无产阶级专政的先决条件，</w:t>
      </w:r>
      <w:r w:rsidRPr="001820B1">
        <w:rPr>
          <w:rFonts w:hint="eastAsia"/>
        </w:rPr>
        <w:t>私有制</w:t>
      </w:r>
      <w:r w:rsidR="00002582" w:rsidRPr="001820B1">
        <w:rPr>
          <w:rFonts w:hint="eastAsia"/>
        </w:rPr>
        <w:t>市场经济</w:t>
      </w:r>
      <w:r w:rsidRPr="001820B1">
        <w:rPr>
          <w:rFonts w:hint="eastAsia"/>
        </w:rPr>
        <w:t>是无法搞无产阶级专政的。</w:t>
      </w:r>
    </w:p>
    <w:p w14:paraId="340BC076" w14:textId="54E8E100" w:rsidR="003F71EF" w:rsidRDefault="003F71EF" w:rsidP="00C21EA9">
      <w:pPr>
        <w:pStyle w:val="af1"/>
      </w:pPr>
      <w:r>
        <w:rPr>
          <w:rFonts w:hint="eastAsia"/>
        </w:rPr>
        <w:t>社会主义的要害，是</w:t>
      </w:r>
      <w:r w:rsidR="00C72431">
        <w:rPr>
          <w:rFonts w:hint="eastAsia"/>
        </w:rPr>
        <w:t>坚持</w:t>
      </w:r>
      <w:r>
        <w:rPr>
          <w:rFonts w:hint="eastAsia"/>
        </w:rPr>
        <w:t>无产阶级专政！</w:t>
      </w:r>
    </w:p>
    <w:p w14:paraId="4EED5822" w14:textId="3EEDC1BD" w:rsidR="003B3C1A" w:rsidRDefault="003F5250" w:rsidP="00460330">
      <w:pPr>
        <w:pStyle w:val="A530"/>
      </w:pPr>
      <w:bookmarkStart w:id="23" w:name="_Toc182735460"/>
      <w:r>
        <w:rPr>
          <w:rFonts w:hint="eastAsia"/>
        </w:rPr>
        <w:t>（四）</w:t>
      </w:r>
      <w:r w:rsidR="003B3C1A">
        <w:rPr>
          <w:rFonts w:hint="eastAsia"/>
        </w:rPr>
        <w:t>什么是人民民主专政？</w:t>
      </w:r>
      <w:bookmarkEnd w:id="23"/>
    </w:p>
    <w:p w14:paraId="025AEDA4" w14:textId="08D4DF95" w:rsidR="003B3C1A" w:rsidRDefault="003B3C1A" w:rsidP="003B3C1A">
      <w:pPr>
        <w:pStyle w:val="A5"/>
      </w:pPr>
      <w:r>
        <w:rPr>
          <w:rFonts w:hint="eastAsia"/>
        </w:rPr>
        <w:t>答：我们说，</w:t>
      </w:r>
      <w:r w:rsidRPr="008242F4">
        <w:rPr>
          <w:rStyle w:val="af3"/>
          <w:rFonts w:hint="eastAsia"/>
        </w:rPr>
        <w:t>新民主主义革命，性质还是资本主义的革命，而不是社会主义革命。</w:t>
      </w:r>
      <w:r>
        <w:rPr>
          <w:rFonts w:hint="eastAsia"/>
        </w:rPr>
        <w:t>新民主主义革命时期，革命的对象主要是封建地主阶级，也包括帝国主义和帝国主义的走狗官僚买办资产阶级，但不包括一般的民族资产阶级，也不包括小资产阶级</w:t>
      </w:r>
      <w:r w:rsidR="00B46FDC">
        <w:rPr>
          <w:rFonts w:hint="eastAsia"/>
        </w:rPr>
        <w:t>，更不包括农民</w:t>
      </w:r>
      <w:r>
        <w:rPr>
          <w:rFonts w:hint="eastAsia"/>
        </w:rPr>
        <w:t>。所以，这段时期，小资民族资产阶级和民族资产阶级都是团结的对象，</w:t>
      </w:r>
      <w:r w:rsidRPr="008242F4">
        <w:rPr>
          <w:rFonts w:hint="eastAsia"/>
          <w:u w:val="single"/>
        </w:rPr>
        <w:t>这时候共产党实行的不是无产阶级专政，而是无产阶级领导并联合农民、小资产阶级、民族资产阶级，对封建地主阶级、帝国主义，以及帝国主义的走狗官僚买办资产阶级进行的专政。这种联合专政，毛主席给他取了一个新名称，叫做</w:t>
      </w:r>
      <w:r w:rsidRPr="008242F4">
        <w:rPr>
          <w:rStyle w:val="af3"/>
          <w:rFonts w:hint="eastAsia"/>
          <w:u w:val="single"/>
        </w:rPr>
        <w:t>“人民民主专政”</w:t>
      </w:r>
      <w:r w:rsidRPr="008242F4">
        <w:rPr>
          <w:rFonts w:hint="eastAsia"/>
          <w:u w:val="single"/>
        </w:rPr>
        <w:t>。</w:t>
      </w:r>
      <w:r>
        <w:rPr>
          <w:rFonts w:hint="eastAsia"/>
        </w:rPr>
        <w:t>随着新民主主义革命的胜利结束和社会主义革命的推进，这个所谓的“人民民主专政”也就要结束了，就必须要被“无产阶级专政”所替代。</w:t>
      </w:r>
    </w:p>
    <w:p w14:paraId="755B6585" w14:textId="77777777" w:rsidR="003B3C1A" w:rsidRDefault="003B3C1A" w:rsidP="003B3C1A">
      <w:pPr>
        <w:pStyle w:val="A5"/>
      </w:pPr>
      <w:r>
        <w:rPr>
          <w:rFonts w:hint="eastAsia"/>
        </w:rPr>
        <w:lastRenderedPageBreak/>
        <w:t>因此，</w:t>
      </w:r>
      <w:r w:rsidRPr="003700FE">
        <w:rPr>
          <w:rStyle w:val="af4"/>
          <w:rFonts w:hint="eastAsia"/>
        </w:rPr>
        <w:t>人民民主专政，是新民主主义社会期间的特殊专政形式，它是社会主义改造的过渡时期的专政形态，不是一种稳定的专政形态，不是常态。</w:t>
      </w:r>
    </w:p>
    <w:p w14:paraId="4E52A152" w14:textId="6708F2A3" w:rsidR="003B3C1A" w:rsidRDefault="003B3C1A" w:rsidP="003B3C1A">
      <w:pPr>
        <w:pStyle w:val="A5"/>
      </w:pPr>
      <w:r>
        <w:rPr>
          <w:rFonts w:hint="eastAsia"/>
        </w:rPr>
        <w:t>所以，</w:t>
      </w:r>
      <w:r w:rsidRPr="00A47625">
        <w:rPr>
          <w:rStyle w:val="af3"/>
          <w:rFonts w:hint="eastAsia"/>
        </w:rPr>
        <w:t>如果要“永久稳定停留”在“人民民主专政”的状态，其实也就和“巩固新民主主义秩序”一样，那么“人民民主专政”就一定会变成实质上的“资产阶级专政”</w:t>
      </w:r>
      <w:r w:rsidRPr="00A47625">
        <w:rPr>
          <w:rStyle w:val="af4"/>
          <w:rFonts w:hint="eastAsia"/>
        </w:rPr>
        <w:t>。</w:t>
      </w:r>
      <w:r>
        <w:rPr>
          <w:rFonts w:hint="eastAsia"/>
        </w:rPr>
        <w:t>所以，“人民民主专政”的状态</w:t>
      </w:r>
      <w:r w:rsidR="000D7883">
        <w:rPr>
          <w:rFonts w:hint="eastAsia"/>
        </w:rPr>
        <w:t>是</w:t>
      </w:r>
      <w:r>
        <w:rPr>
          <w:rFonts w:hint="eastAsia"/>
        </w:rPr>
        <w:t>不可停留的，这就跟“新民主主义”这种状态不可停留一样。因为它们本质上，都是向社会主义过渡的中间的短暂的状态，停留不前进就意味着反对社会主义改造，</w:t>
      </w:r>
      <w:r w:rsidR="00370711">
        <w:rPr>
          <w:rFonts w:hint="eastAsia"/>
        </w:rPr>
        <w:t>反对社会主义革命，本质是</w:t>
      </w:r>
      <w:r>
        <w:rPr>
          <w:rFonts w:hint="eastAsia"/>
        </w:rPr>
        <w:t>搞资本主义。</w:t>
      </w:r>
    </w:p>
    <w:p w14:paraId="530396E3" w14:textId="02A65AF2" w:rsidR="003B3C1A" w:rsidRPr="00B177CE" w:rsidRDefault="003B3C1A" w:rsidP="003B3C1A">
      <w:pPr>
        <w:pStyle w:val="A5"/>
        <w:rPr>
          <w:rStyle w:val="af3"/>
        </w:rPr>
      </w:pPr>
      <w:r>
        <w:rPr>
          <w:rFonts w:hint="eastAsia"/>
        </w:rPr>
        <w:t>改革开放以后，走资派修正主义假共产党搞的所谓“人民民主专政”，就是“停下来不往社会主义改造方向前进的人民民主专政”（不仅不往社会主义改造前进，他们还反过来搞私有化和市场经济，搞倒退），所以</w:t>
      </w:r>
      <w:r w:rsidRPr="00B177CE">
        <w:rPr>
          <w:rStyle w:val="af3"/>
          <w:rFonts w:hint="eastAsia"/>
        </w:rPr>
        <w:t>改革开放后的所谓“人民民主专政”，根本就不是毛主席所论述的那个真正的“人民民主专政”，而是打着“人民民主专政”幌子的“资产阶级专政”。</w:t>
      </w:r>
    </w:p>
    <w:p w14:paraId="4BC062F9" w14:textId="6A66954F" w:rsidR="003B3C1A" w:rsidRDefault="003F5250" w:rsidP="00460330">
      <w:pPr>
        <w:pStyle w:val="A530"/>
      </w:pPr>
      <w:bookmarkStart w:id="24" w:name="_Toc182735461"/>
      <w:r>
        <w:rPr>
          <w:rFonts w:hint="eastAsia"/>
        </w:rPr>
        <w:lastRenderedPageBreak/>
        <w:t>（五）</w:t>
      </w:r>
      <w:r w:rsidR="003B3C1A">
        <w:rPr>
          <w:rFonts w:hint="eastAsia"/>
        </w:rPr>
        <w:t>五四宪法、七五宪法、七八宪法、八二宪法，这四部宪法有什么本质区别？</w:t>
      </w:r>
      <w:bookmarkEnd w:id="24"/>
    </w:p>
    <w:p w14:paraId="2EA1C280" w14:textId="0C68FCE9" w:rsidR="003B3C1A" w:rsidRDefault="003B3C1A" w:rsidP="003B3C1A">
      <w:pPr>
        <w:pStyle w:val="A5"/>
      </w:pPr>
      <w:r>
        <w:rPr>
          <w:rFonts w:hint="eastAsia"/>
        </w:rPr>
        <w:t>答：</w:t>
      </w:r>
      <w:r w:rsidRPr="003271BB">
        <w:rPr>
          <w:rStyle w:val="af3"/>
          <w:rFonts w:hint="eastAsia"/>
        </w:rPr>
        <w:t>五四宪法</w:t>
      </w:r>
      <w:r>
        <w:rPr>
          <w:rFonts w:hint="eastAsia"/>
        </w:rPr>
        <w:t>，是一部关于社会主义改造时期的宪法，</w:t>
      </w:r>
      <w:r w:rsidR="0055652A">
        <w:rPr>
          <w:rFonts w:hint="eastAsia"/>
        </w:rPr>
        <w:t>即</w:t>
      </w:r>
      <w:r>
        <w:rPr>
          <w:rFonts w:hint="eastAsia"/>
        </w:rPr>
        <w:t>是</w:t>
      </w:r>
      <w:r w:rsidRPr="003271BB">
        <w:rPr>
          <w:rStyle w:val="af3"/>
          <w:rFonts w:hint="eastAsia"/>
        </w:rPr>
        <w:t>新民主主义社会的宪法</w:t>
      </w:r>
      <w:r>
        <w:rPr>
          <w:rFonts w:hint="eastAsia"/>
        </w:rPr>
        <w:t>，它体现的是</w:t>
      </w:r>
      <w:r w:rsidRPr="003271BB">
        <w:rPr>
          <w:rStyle w:val="af3"/>
          <w:rFonts w:hint="eastAsia"/>
        </w:rPr>
        <w:t>人民民主专政</w:t>
      </w:r>
      <w:r>
        <w:rPr>
          <w:rFonts w:hint="eastAsia"/>
        </w:rPr>
        <w:t>。</w:t>
      </w:r>
    </w:p>
    <w:p w14:paraId="0EAF6C63" w14:textId="63870B96" w:rsidR="003B3C1A" w:rsidRDefault="003B3C1A" w:rsidP="003B3C1A">
      <w:pPr>
        <w:pStyle w:val="A5"/>
      </w:pPr>
      <w:r w:rsidRPr="003271BB">
        <w:rPr>
          <w:rStyle w:val="af3"/>
          <w:rFonts w:hint="eastAsia"/>
        </w:rPr>
        <w:t>七五宪法</w:t>
      </w:r>
      <w:r>
        <w:rPr>
          <w:rFonts w:hint="eastAsia"/>
        </w:rPr>
        <w:t>，是社会主义改造完成后，第一次无产阶级文化大革命接近尾声时候，编纂的宪法。七五宪法明确规定中国实现生产资料公有制的计划经济，农村实行人民公社制度，国家实行无产阶级专政。七五宪法赋予了人民群众“大鸣大放大辩论大字报”的权力，还明确赋予了无产阶级劳动人民罢工的权力，这都是前所未有的。七五宪法是第一部</w:t>
      </w:r>
      <w:r w:rsidRPr="003271BB">
        <w:rPr>
          <w:rStyle w:val="af3"/>
          <w:rFonts w:hint="eastAsia"/>
        </w:rPr>
        <w:t>真正的社会主义宪法</w:t>
      </w:r>
      <w:r>
        <w:rPr>
          <w:rFonts w:hint="eastAsia"/>
        </w:rPr>
        <w:t>，体现的是</w:t>
      </w:r>
      <w:r w:rsidR="00E81A46">
        <w:rPr>
          <w:rFonts w:hint="eastAsia"/>
        </w:rPr>
        <w:t>工人阶级</w:t>
      </w:r>
      <w:r w:rsidR="008E4F67">
        <w:rPr>
          <w:rFonts w:hint="eastAsia"/>
        </w:rPr>
        <w:t>在国家中</w:t>
      </w:r>
      <w:r w:rsidR="00E81A46">
        <w:rPr>
          <w:rFonts w:hint="eastAsia"/>
        </w:rPr>
        <w:t>的主人公地位，体现的是</w:t>
      </w:r>
      <w:r>
        <w:rPr>
          <w:rFonts w:hint="eastAsia"/>
        </w:rPr>
        <w:t>真正的</w:t>
      </w:r>
      <w:r w:rsidRPr="003271BB">
        <w:rPr>
          <w:rStyle w:val="af3"/>
          <w:rFonts w:hint="eastAsia"/>
        </w:rPr>
        <w:t>无产阶级专政</w:t>
      </w:r>
      <w:r>
        <w:rPr>
          <w:rFonts w:hint="eastAsia"/>
        </w:rPr>
        <w:t>。</w:t>
      </w:r>
    </w:p>
    <w:p w14:paraId="7ADDDB2B" w14:textId="7E94CDA4" w:rsidR="003B3C1A" w:rsidRDefault="003B3C1A" w:rsidP="003B3C1A">
      <w:pPr>
        <w:pStyle w:val="A5"/>
      </w:pPr>
      <w:r>
        <w:rPr>
          <w:rFonts w:hint="eastAsia"/>
        </w:rPr>
        <w:t>走资派在</w:t>
      </w:r>
      <w:r>
        <w:rPr>
          <w:rFonts w:hint="eastAsia"/>
        </w:rPr>
        <w:t>1976</w:t>
      </w:r>
      <w:r>
        <w:rPr>
          <w:rFonts w:hint="eastAsia"/>
        </w:rPr>
        <w:t>年通过政变上台后，</w:t>
      </w:r>
      <w:r w:rsidR="00193EAF">
        <w:rPr>
          <w:rFonts w:hint="eastAsia"/>
        </w:rPr>
        <w:t>很快就废除了七五宪法，</w:t>
      </w:r>
      <w:r>
        <w:rPr>
          <w:rFonts w:hint="eastAsia"/>
        </w:rPr>
        <w:t>他们先后编纂了七八宪法和八二宪法。</w:t>
      </w:r>
    </w:p>
    <w:p w14:paraId="2C2DEC38" w14:textId="0F72D87E" w:rsidR="003B3C1A" w:rsidRDefault="003B3C1A" w:rsidP="003B3C1A">
      <w:pPr>
        <w:pStyle w:val="A5"/>
      </w:pPr>
      <w:r>
        <w:rPr>
          <w:rFonts w:hint="eastAsia"/>
        </w:rPr>
        <w:t>其中，</w:t>
      </w:r>
      <w:r w:rsidRPr="003271BB">
        <w:rPr>
          <w:rStyle w:val="af3"/>
          <w:rFonts w:hint="eastAsia"/>
        </w:rPr>
        <w:t>八二宪法</w:t>
      </w:r>
      <w:r>
        <w:rPr>
          <w:rFonts w:hint="eastAsia"/>
        </w:rPr>
        <w:t>废除了公有制计划经济，废除了农村人民公社制度，写入了要发展私有制市场</w:t>
      </w:r>
      <w:r w:rsidR="00C34CDA">
        <w:rPr>
          <w:rFonts w:hint="eastAsia"/>
        </w:rPr>
        <w:t>经济</w:t>
      </w:r>
      <w:r>
        <w:rPr>
          <w:rFonts w:hint="eastAsia"/>
        </w:rPr>
        <w:t>，因此，八二宪法是一部成熟的资本主义宪法。八二宪法废除了七五宪法中的“无产阶级专政”的表述，把它改成了五四宪法的“人民民主专政”的表述。八二宪法还废除了无产阶级劳动群众“大鸣大放大辩论大字报”的权力，废除了无产阶级劳动群众罢工的权</w:t>
      </w:r>
      <w:r>
        <w:rPr>
          <w:rFonts w:hint="eastAsia"/>
        </w:rPr>
        <w:lastRenderedPageBreak/>
        <w:t>力，这就等于在事实上废除了无产阶级劳动人民的国家主人翁地位，也就是真正确立了</w:t>
      </w:r>
      <w:r w:rsidRPr="003271BB">
        <w:rPr>
          <w:rStyle w:val="af3"/>
          <w:rFonts w:hint="eastAsia"/>
        </w:rPr>
        <w:t>资产阶级专政</w:t>
      </w:r>
      <w:r>
        <w:rPr>
          <w:rFonts w:hint="eastAsia"/>
        </w:rPr>
        <w:t>。</w:t>
      </w:r>
      <w:r w:rsidRPr="003271BB">
        <w:rPr>
          <w:rFonts w:hint="eastAsia"/>
        </w:rPr>
        <w:t>八二宪法</w:t>
      </w:r>
      <w:r w:rsidRPr="003271BB">
        <w:rPr>
          <w:rStyle w:val="af3"/>
          <w:rFonts w:hint="eastAsia"/>
        </w:rPr>
        <w:t>是一部比较成熟的资本主义宪法</w:t>
      </w:r>
      <w:r>
        <w:rPr>
          <w:rFonts w:hint="eastAsia"/>
        </w:rPr>
        <w:t>，所以能沿用至今。</w:t>
      </w:r>
    </w:p>
    <w:p w14:paraId="68F0A8C4" w14:textId="78CBF3E3" w:rsidR="003B3C1A" w:rsidRPr="003B3C1A" w:rsidRDefault="003B3C1A" w:rsidP="003B3C1A">
      <w:pPr>
        <w:pStyle w:val="A5"/>
      </w:pPr>
      <w:r>
        <w:rPr>
          <w:rFonts w:hint="eastAsia"/>
        </w:rPr>
        <w:t>而</w:t>
      </w:r>
      <w:r w:rsidRPr="00752354">
        <w:rPr>
          <w:rStyle w:val="af3"/>
          <w:rFonts w:hint="eastAsia"/>
        </w:rPr>
        <w:t>七八宪法</w:t>
      </w:r>
      <w:r>
        <w:rPr>
          <w:rFonts w:hint="eastAsia"/>
        </w:rPr>
        <w:t>，是走资派</w:t>
      </w:r>
      <w:r w:rsidRPr="00144286">
        <w:rPr>
          <w:rStyle w:val="af3"/>
          <w:rFonts w:hint="eastAsia"/>
        </w:rPr>
        <w:t>复辟进程中的</w:t>
      </w:r>
      <w:r w:rsidRPr="00752354">
        <w:rPr>
          <w:rStyle w:val="af3"/>
          <w:rFonts w:hint="eastAsia"/>
        </w:rPr>
        <w:t>过渡阶段的宪法</w:t>
      </w:r>
      <w:r>
        <w:rPr>
          <w:rFonts w:hint="eastAsia"/>
        </w:rPr>
        <w:t>，它是当时走资派里面的华国锋集团主持编纂的。华国锋集团反对市场经济，他们希望维持资产阶级专政的计划经济，也就是维持类似勃列日涅夫那样的经济模式。随着邓小平集团替代华国锋集团掌握了最高权力，七八宪法也就理所当然地被废除了。</w:t>
      </w:r>
    </w:p>
    <w:p w14:paraId="551338E9" w14:textId="58393F3D" w:rsidR="00BB58F4" w:rsidRDefault="00BB58F4" w:rsidP="00FF2F59">
      <w:pPr>
        <w:pStyle w:val="A522"/>
      </w:pPr>
      <w:bookmarkStart w:id="25" w:name="_Toc182735462"/>
      <w:r>
        <w:rPr>
          <w:rFonts w:hint="eastAsia"/>
        </w:rPr>
        <w:lastRenderedPageBreak/>
        <w:t>第</w:t>
      </w:r>
      <w:r w:rsidR="00D24D98">
        <w:rPr>
          <w:rFonts w:hint="eastAsia"/>
        </w:rPr>
        <w:t>5</w:t>
      </w:r>
      <w:r>
        <w:rPr>
          <w:rFonts w:hint="eastAsia"/>
        </w:rPr>
        <w:t>节</w:t>
      </w:r>
      <w:r>
        <w:rPr>
          <w:rFonts w:hint="eastAsia"/>
        </w:rPr>
        <w:t xml:space="preserve"> </w:t>
      </w:r>
      <w:r w:rsidRPr="005E0D16">
        <w:rPr>
          <w:rFonts w:hint="eastAsia"/>
        </w:rPr>
        <w:t>关于苏联、中国等前社会主义国家资本主义复辟的基本常识</w:t>
      </w:r>
      <w:bookmarkEnd w:id="25"/>
    </w:p>
    <w:p w14:paraId="0EF50464" w14:textId="1980BB5D" w:rsidR="00443044" w:rsidRDefault="000D36D7" w:rsidP="00460330">
      <w:pPr>
        <w:pStyle w:val="A530"/>
      </w:pPr>
      <w:bookmarkStart w:id="26" w:name="_Toc182735463"/>
      <w:r>
        <w:rPr>
          <w:rFonts w:hint="eastAsia"/>
        </w:rPr>
        <w:t>（一）</w:t>
      </w:r>
      <w:r w:rsidR="00443044">
        <w:rPr>
          <w:rFonts w:hint="eastAsia"/>
        </w:rPr>
        <w:t>苏联在</w:t>
      </w:r>
      <w:r w:rsidR="00B1271C">
        <w:rPr>
          <w:rFonts w:hint="eastAsia"/>
        </w:rPr>
        <w:t>赫鲁晓夫集团上台</w:t>
      </w:r>
      <w:r w:rsidR="00443044">
        <w:rPr>
          <w:rFonts w:hint="eastAsia"/>
        </w:rPr>
        <w:t>后就已经不是社会主义国家，而是资本主义国家</w:t>
      </w:r>
      <w:bookmarkEnd w:id="26"/>
    </w:p>
    <w:p w14:paraId="68B63436" w14:textId="77777777" w:rsidR="00443044" w:rsidRDefault="00443044" w:rsidP="00443044">
      <w:pPr>
        <w:pStyle w:val="A5"/>
      </w:pPr>
      <w:r>
        <w:rPr>
          <w:rFonts w:hint="eastAsia"/>
        </w:rPr>
        <w:t>苏联以赫鲁晓夫上台，尤其是他在</w:t>
      </w:r>
      <w:r>
        <w:rPr>
          <w:rFonts w:hint="eastAsia"/>
        </w:rPr>
        <w:t>1956</w:t>
      </w:r>
      <w:r>
        <w:rPr>
          <w:rFonts w:hint="eastAsia"/>
        </w:rPr>
        <w:t>年二十大上做秘密报告为标志，正式沦为</w:t>
      </w:r>
      <w:r w:rsidRPr="001146EF">
        <w:rPr>
          <w:rStyle w:val="af3"/>
          <w:rFonts w:hint="eastAsia"/>
        </w:rPr>
        <w:t>资产阶级专政</w:t>
      </w:r>
      <w:r>
        <w:rPr>
          <w:rFonts w:hint="eastAsia"/>
        </w:rPr>
        <w:t>的国家。赫鲁晓夫的秘密报告，是苏联</w:t>
      </w:r>
      <w:r w:rsidRPr="001146EF">
        <w:rPr>
          <w:rStyle w:val="af3"/>
          <w:rFonts w:hint="eastAsia"/>
        </w:rPr>
        <w:t>背叛列宁主义</w:t>
      </w:r>
      <w:r>
        <w:rPr>
          <w:rFonts w:hint="eastAsia"/>
        </w:rPr>
        <w:t>的标志性事件。此后，苏联开始启动经济基础的</w:t>
      </w:r>
      <w:r w:rsidRPr="001146EF">
        <w:rPr>
          <w:rStyle w:val="af3"/>
          <w:rFonts w:hint="eastAsia"/>
        </w:rPr>
        <w:t>资本主义改造</w:t>
      </w:r>
      <w:r>
        <w:rPr>
          <w:rFonts w:hint="eastAsia"/>
        </w:rPr>
        <w:t>，这个资本主义改造的进程，持续了</w:t>
      </w:r>
      <w:r>
        <w:rPr>
          <w:rFonts w:hint="eastAsia"/>
        </w:rPr>
        <w:t>35</w:t>
      </w:r>
      <w:r>
        <w:rPr>
          <w:rFonts w:hint="eastAsia"/>
        </w:rPr>
        <w:t>年之久，一直到</w:t>
      </w:r>
      <w:r>
        <w:rPr>
          <w:rFonts w:hint="eastAsia"/>
        </w:rPr>
        <w:t>1991</w:t>
      </w:r>
      <w:r>
        <w:rPr>
          <w:rFonts w:hint="eastAsia"/>
        </w:rPr>
        <w:t>年苏联的解体，才告完成。</w:t>
      </w:r>
    </w:p>
    <w:p w14:paraId="30FDEB30" w14:textId="171613D7" w:rsidR="00443044" w:rsidRDefault="00443044" w:rsidP="00443044">
      <w:pPr>
        <w:pStyle w:val="A5"/>
      </w:pPr>
      <w:r>
        <w:rPr>
          <w:rFonts w:hint="eastAsia"/>
        </w:rPr>
        <w:t>因此，</w:t>
      </w:r>
      <w:r w:rsidRPr="001146EF">
        <w:rPr>
          <w:rFonts w:hint="eastAsia"/>
          <w:u w:val="single"/>
        </w:rPr>
        <w:t>1991</w:t>
      </w:r>
      <w:r w:rsidRPr="001146EF">
        <w:rPr>
          <w:rFonts w:hint="eastAsia"/>
          <w:u w:val="single"/>
        </w:rPr>
        <w:t>年苏联的解体，并不是苏联走上资本主义道路的开始</w:t>
      </w:r>
      <w:r>
        <w:rPr>
          <w:rFonts w:hint="eastAsia"/>
        </w:rPr>
        <w:t>，苏联早在</w:t>
      </w:r>
      <w:r w:rsidR="006B6F13">
        <w:rPr>
          <w:rFonts w:hint="eastAsia"/>
        </w:rPr>
        <w:t>五十年代赫鲁晓夫时期，</w:t>
      </w:r>
      <w:r>
        <w:rPr>
          <w:rFonts w:hint="eastAsia"/>
        </w:rPr>
        <w:t>就已经走上了资本主义道路。</w:t>
      </w:r>
      <w:r w:rsidRPr="001146EF">
        <w:rPr>
          <w:rFonts w:hint="eastAsia"/>
          <w:u w:val="single"/>
        </w:rPr>
        <w:t>1991</w:t>
      </w:r>
      <w:r w:rsidRPr="001146EF">
        <w:rPr>
          <w:rFonts w:hint="eastAsia"/>
          <w:u w:val="single"/>
        </w:rPr>
        <w:t>年苏联的解体，只是苏联资产阶级完成资本主义经济基础改造的标志。</w:t>
      </w:r>
    </w:p>
    <w:p w14:paraId="183455AD" w14:textId="7D959532" w:rsidR="00443044" w:rsidRDefault="000D36D7" w:rsidP="00C47120">
      <w:pPr>
        <w:pStyle w:val="A532"/>
      </w:pPr>
      <w:bookmarkStart w:id="27" w:name="_Toc182735464"/>
      <w:r>
        <w:rPr>
          <w:rFonts w:hint="eastAsia"/>
        </w:rPr>
        <w:lastRenderedPageBreak/>
        <w:t>（二）</w:t>
      </w:r>
      <w:r w:rsidR="00443044">
        <w:rPr>
          <w:rFonts w:hint="eastAsia"/>
        </w:rPr>
        <w:t>中国的资本主义经济基础改造，在</w:t>
      </w:r>
      <w:r w:rsidR="00443044">
        <w:rPr>
          <w:rFonts w:hint="eastAsia"/>
        </w:rPr>
        <w:t>1998</w:t>
      </w:r>
      <w:r w:rsidR="00443044">
        <w:rPr>
          <w:rFonts w:hint="eastAsia"/>
        </w:rPr>
        <w:t>年前后完成</w:t>
      </w:r>
      <w:bookmarkEnd w:id="27"/>
    </w:p>
    <w:p w14:paraId="2AC77B08" w14:textId="77777777" w:rsidR="00443044" w:rsidRDefault="00443044" w:rsidP="00443044">
      <w:pPr>
        <w:pStyle w:val="A5"/>
      </w:pPr>
      <w:r>
        <w:rPr>
          <w:rFonts w:hint="eastAsia"/>
        </w:rPr>
        <w:t>中国以</w:t>
      </w:r>
      <w:r>
        <w:rPr>
          <w:rFonts w:hint="eastAsia"/>
        </w:rPr>
        <w:t>1976</w:t>
      </w:r>
      <w:r>
        <w:rPr>
          <w:rFonts w:hint="eastAsia"/>
        </w:rPr>
        <w:t>年</w:t>
      </w:r>
      <w:r>
        <w:rPr>
          <w:rFonts w:hint="eastAsia"/>
        </w:rPr>
        <w:t>10</w:t>
      </w:r>
      <w:r>
        <w:rPr>
          <w:rFonts w:hint="eastAsia"/>
        </w:rPr>
        <w:t>月走资派发动政变上台为标志，正式沦为</w:t>
      </w:r>
      <w:r w:rsidRPr="00301350">
        <w:rPr>
          <w:rStyle w:val="af3"/>
          <w:rFonts w:hint="eastAsia"/>
        </w:rPr>
        <w:t>资产阶级专政</w:t>
      </w:r>
      <w:r>
        <w:rPr>
          <w:rFonts w:hint="eastAsia"/>
        </w:rPr>
        <w:t>的国家。此后，中国的走资派官僚资产阶级，开始了资本主义经济基础改造的进程，这个改造过程长达</w:t>
      </w:r>
      <w:r>
        <w:rPr>
          <w:rFonts w:hint="eastAsia"/>
        </w:rPr>
        <w:t>22</w:t>
      </w:r>
      <w:r>
        <w:rPr>
          <w:rFonts w:hint="eastAsia"/>
        </w:rPr>
        <w:t>年，朱镕基操刀的</w:t>
      </w:r>
      <w:r>
        <w:rPr>
          <w:rFonts w:hint="eastAsia"/>
        </w:rPr>
        <w:t>1992-1998</w:t>
      </w:r>
      <w:r>
        <w:rPr>
          <w:rFonts w:hint="eastAsia"/>
        </w:rPr>
        <w:t>年国企大规模破产和私有化，是中国经济基础资本主义改造的高潮，</w:t>
      </w:r>
      <w:r>
        <w:rPr>
          <w:rFonts w:hint="eastAsia"/>
        </w:rPr>
        <w:t>1998</w:t>
      </w:r>
      <w:r>
        <w:rPr>
          <w:rFonts w:hint="eastAsia"/>
        </w:rPr>
        <w:t>年前后大规模私有化告一段落，也意味着中国资本主义经济基础改造基本完成。</w:t>
      </w:r>
    </w:p>
    <w:p w14:paraId="41C7A9B0" w14:textId="31384113" w:rsidR="00443044" w:rsidRDefault="000D36D7" w:rsidP="00C47120">
      <w:pPr>
        <w:pStyle w:val="A532"/>
      </w:pPr>
      <w:bookmarkStart w:id="28" w:name="_Toc182735465"/>
      <w:r>
        <w:rPr>
          <w:rFonts w:hint="eastAsia"/>
        </w:rPr>
        <w:lastRenderedPageBreak/>
        <w:t>（三）</w:t>
      </w:r>
      <w:r w:rsidR="00443044">
        <w:rPr>
          <w:rFonts w:hint="eastAsia"/>
        </w:rPr>
        <w:t>越南、老挝、朝鲜、古巴，都不是社会主义国家</w:t>
      </w:r>
      <w:bookmarkEnd w:id="28"/>
    </w:p>
    <w:p w14:paraId="23C59F3A" w14:textId="77777777" w:rsidR="00443044" w:rsidRDefault="00443044" w:rsidP="00443044">
      <w:pPr>
        <w:pStyle w:val="A5"/>
      </w:pPr>
      <w:r>
        <w:rPr>
          <w:rFonts w:hint="eastAsia"/>
        </w:rPr>
        <w:t>越南、老挝都是市场经济为主体的国家，古巴也在大力推进市场经济改革，它们都不是社会主义国家。</w:t>
      </w:r>
    </w:p>
    <w:p w14:paraId="6F7A4930" w14:textId="76A5E458" w:rsidR="00443044" w:rsidRDefault="00443044" w:rsidP="00443044">
      <w:pPr>
        <w:pStyle w:val="A5"/>
      </w:pPr>
      <w:r>
        <w:rPr>
          <w:rFonts w:hint="eastAsia"/>
        </w:rPr>
        <w:t>朝鲜虽然以计划经济为主，但他们搞的是勃列日涅夫模式，也就是资产阶级专政的计划经济。朝鲜劳动党已经删除了马列主义思想在党章和宪法中的指导地位，取而代之的是维持金家官僚资产阶级</w:t>
      </w:r>
      <w:r w:rsidR="009515CB">
        <w:rPr>
          <w:rFonts w:hint="eastAsia"/>
        </w:rPr>
        <w:t>特权</w:t>
      </w:r>
      <w:r>
        <w:rPr>
          <w:rFonts w:hint="eastAsia"/>
        </w:rPr>
        <w:t>的所谓“主体思想”，朝鲜还在国内禁止流通马列主义经典著作</w:t>
      </w:r>
      <w:r w:rsidR="003377E8">
        <w:rPr>
          <w:rFonts w:hint="eastAsia"/>
        </w:rPr>
        <w:t>。</w:t>
      </w:r>
      <w:r>
        <w:rPr>
          <w:rFonts w:hint="eastAsia"/>
        </w:rPr>
        <w:t>这是赤裸裸背叛马列主义。</w:t>
      </w:r>
    </w:p>
    <w:p w14:paraId="41569D77" w14:textId="77777777" w:rsidR="00443044" w:rsidRDefault="00443044" w:rsidP="00443044">
      <w:pPr>
        <w:pStyle w:val="A5"/>
      </w:pPr>
      <w:r>
        <w:rPr>
          <w:rFonts w:hint="eastAsia"/>
        </w:rPr>
        <w:t>因此，虽然中国、越南、老挝、朝鲜、古巴这五个国家，名义上都是共产党执政，都是打着社会主义的旗号，但他们本质上都是修正主义、资本主义。</w:t>
      </w:r>
    </w:p>
    <w:p w14:paraId="54E817A3" w14:textId="3F4D0DF7" w:rsidR="00443044" w:rsidRPr="00443044" w:rsidRDefault="00443044" w:rsidP="008C62FB">
      <w:pPr>
        <w:pStyle w:val="af1"/>
      </w:pPr>
      <w:r>
        <w:rPr>
          <w:rFonts w:hint="eastAsia"/>
        </w:rPr>
        <w:t>当今世界并不存在真正的社会主义国家</w:t>
      </w:r>
      <w:r w:rsidR="008C62FB">
        <w:rPr>
          <w:rFonts w:hint="eastAsia"/>
        </w:rPr>
        <w:t>，因为没有一个国家是无产阶级专政</w:t>
      </w:r>
      <w:r>
        <w:rPr>
          <w:rFonts w:hint="eastAsia"/>
        </w:rPr>
        <w:t>。</w:t>
      </w:r>
    </w:p>
    <w:p w14:paraId="77178B4B" w14:textId="27BC4EB9" w:rsidR="00375141" w:rsidRDefault="00375141" w:rsidP="00375141">
      <w:pPr>
        <w:pStyle w:val="A522"/>
      </w:pPr>
      <w:bookmarkStart w:id="29" w:name="_Toc182735466"/>
      <w:r>
        <w:rPr>
          <w:rFonts w:hint="eastAsia"/>
        </w:rPr>
        <w:lastRenderedPageBreak/>
        <w:t>第</w:t>
      </w:r>
      <w:r w:rsidR="00051FBD">
        <w:rPr>
          <w:rFonts w:hint="eastAsia"/>
        </w:rPr>
        <w:t>6</w:t>
      </w:r>
      <w:r>
        <w:rPr>
          <w:rFonts w:hint="eastAsia"/>
        </w:rPr>
        <w:t>节</w:t>
      </w:r>
      <w:r>
        <w:rPr>
          <w:rFonts w:hint="eastAsia"/>
        </w:rPr>
        <w:t xml:space="preserve"> </w:t>
      </w:r>
      <w:r w:rsidR="00E164A2">
        <w:rPr>
          <w:rFonts w:hint="eastAsia"/>
        </w:rPr>
        <w:t>西方</w:t>
      </w:r>
      <w:r>
        <w:rPr>
          <w:rFonts w:hint="eastAsia"/>
        </w:rPr>
        <w:t>新自由主义</w:t>
      </w:r>
      <w:r w:rsidR="00510C0A">
        <w:rPr>
          <w:rFonts w:hint="eastAsia"/>
        </w:rPr>
        <w:t>与</w:t>
      </w:r>
      <w:r w:rsidR="00E164A2">
        <w:rPr>
          <w:rFonts w:hint="eastAsia"/>
        </w:rPr>
        <w:t>中国</w:t>
      </w:r>
      <w:r w:rsidR="00510C0A">
        <w:rPr>
          <w:rFonts w:hint="eastAsia"/>
        </w:rPr>
        <w:t>改革开放</w:t>
      </w:r>
      <w:bookmarkEnd w:id="29"/>
    </w:p>
    <w:p w14:paraId="44227C27" w14:textId="2C872150" w:rsidR="00781DF8" w:rsidRDefault="00781DF8" w:rsidP="00ED0E00">
      <w:pPr>
        <w:pStyle w:val="A5"/>
      </w:pPr>
      <w:r>
        <w:rPr>
          <w:rFonts w:hint="eastAsia"/>
        </w:rPr>
        <w:t>我们先讲一讲新自由主义，然后再讲一下新自由主义与改革开放的关系</w:t>
      </w:r>
      <w:r w:rsidR="00132B65">
        <w:rPr>
          <w:rFonts w:hint="eastAsia"/>
        </w:rPr>
        <w:t>，最后讲改革开放的前途</w:t>
      </w:r>
      <w:r>
        <w:rPr>
          <w:rFonts w:hint="eastAsia"/>
        </w:rPr>
        <w:t>。</w:t>
      </w:r>
    </w:p>
    <w:p w14:paraId="547C5A57" w14:textId="345536C2" w:rsidR="00ED0E00" w:rsidRDefault="00ED0E00" w:rsidP="00ED0E00">
      <w:pPr>
        <w:pStyle w:val="A5"/>
      </w:pPr>
      <w:r>
        <w:rPr>
          <w:rFonts w:hint="eastAsia"/>
        </w:rPr>
        <w:t>要理解什么是新自由主义，首先要大致了解一下古典自由主义和凯恩斯主义是怎么回事。</w:t>
      </w:r>
    </w:p>
    <w:p w14:paraId="4D6C2EA1" w14:textId="6470C7E2" w:rsidR="00256BAA" w:rsidRDefault="00256BAA" w:rsidP="00256BAA">
      <w:pPr>
        <w:pStyle w:val="A530"/>
      </w:pPr>
      <w:bookmarkStart w:id="30" w:name="_Toc182735467"/>
      <w:r>
        <w:rPr>
          <w:rFonts w:hint="eastAsia"/>
        </w:rPr>
        <w:t>（一）古典自由主义时期</w:t>
      </w:r>
      <w:bookmarkEnd w:id="30"/>
    </w:p>
    <w:p w14:paraId="3A9FD51A" w14:textId="4C886A07" w:rsidR="00B416AE" w:rsidRDefault="00B416AE" w:rsidP="00ED0E00">
      <w:pPr>
        <w:pStyle w:val="A5"/>
      </w:pPr>
      <w:r>
        <w:rPr>
          <w:rFonts w:hint="eastAsia"/>
        </w:rPr>
        <w:t>所谓古典自由主义，</w:t>
      </w:r>
      <w:r w:rsidR="003C2B45">
        <w:rPr>
          <w:rFonts w:hint="eastAsia"/>
        </w:rPr>
        <w:t>主要</w:t>
      </w:r>
      <w:r>
        <w:rPr>
          <w:rFonts w:hint="eastAsia"/>
        </w:rPr>
        <w:t>是指</w:t>
      </w:r>
      <w:r w:rsidR="00D46003">
        <w:rPr>
          <w:rFonts w:hint="eastAsia"/>
        </w:rPr>
        <w:t>18</w:t>
      </w:r>
      <w:r w:rsidR="00D46003">
        <w:rPr>
          <w:rFonts w:hint="eastAsia"/>
        </w:rPr>
        <w:t>世纪到</w:t>
      </w:r>
      <w:r w:rsidR="00131A09">
        <w:rPr>
          <w:rFonts w:hint="eastAsia"/>
        </w:rPr>
        <w:t>大约二</w:t>
      </w:r>
      <w:r>
        <w:rPr>
          <w:rFonts w:hint="eastAsia"/>
        </w:rPr>
        <w:t>战以前的西方资本主义</w:t>
      </w:r>
      <w:r w:rsidR="003C2B45">
        <w:rPr>
          <w:rFonts w:hint="eastAsia"/>
        </w:rPr>
        <w:t>的政策倾向</w:t>
      </w:r>
      <w:r>
        <w:rPr>
          <w:rFonts w:hint="eastAsia"/>
        </w:rPr>
        <w:t>。</w:t>
      </w:r>
      <w:r w:rsidR="003C2B45">
        <w:rPr>
          <w:rFonts w:hint="eastAsia"/>
        </w:rPr>
        <w:t>这个阶段的资本主义是完全放任市场，几乎不受任何监管的资本主义</w:t>
      </w:r>
      <w:r w:rsidR="00243CBF">
        <w:rPr>
          <w:rFonts w:hint="eastAsia"/>
        </w:rPr>
        <w:t>，</w:t>
      </w:r>
      <w:r w:rsidR="0007231B">
        <w:rPr>
          <w:rFonts w:hint="eastAsia"/>
        </w:rPr>
        <w:t>其理论依据，就是大名鼎鼎的亚当</w:t>
      </w:r>
      <w:r w:rsidR="0007231B" w:rsidRPr="0007231B">
        <w:t>·</w:t>
      </w:r>
      <w:r w:rsidR="0007231B">
        <w:rPr>
          <w:rFonts w:hint="eastAsia"/>
        </w:rPr>
        <w:t>斯密的《国富论》。</w:t>
      </w:r>
      <w:r w:rsidR="003C2B45">
        <w:rPr>
          <w:rFonts w:hint="eastAsia"/>
        </w:rPr>
        <w:t>当时无产阶级基本没有任何社会保障，没有任何保险和福利（可不像后来有五险一金之类的</w:t>
      </w:r>
      <w:r w:rsidR="00F27BF2">
        <w:rPr>
          <w:rFonts w:hint="eastAsia"/>
        </w:rPr>
        <w:t>最低生存</w:t>
      </w:r>
      <w:r w:rsidR="003C2B45">
        <w:rPr>
          <w:rFonts w:hint="eastAsia"/>
        </w:rPr>
        <w:t>托底保险），工会基本也是非法组织</w:t>
      </w:r>
      <w:r w:rsidR="009153F1">
        <w:rPr>
          <w:rFonts w:hint="eastAsia"/>
        </w:rPr>
        <w:t>，所以工人阶级很难通过合法斗争争取权益，</w:t>
      </w:r>
      <w:r w:rsidR="00480B2D">
        <w:rPr>
          <w:rFonts w:hint="eastAsia"/>
        </w:rPr>
        <w:t>工人阶级被各国政府当做牲畜一样对待</w:t>
      </w:r>
      <w:r w:rsidR="003C2B45">
        <w:rPr>
          <w:rFonts w:hint="eastAsia"/>
        </w:rPr>
        <w:t>。在当时，如果你失业了或者生病了，如果家庭没有积蓄供养和救治你，基本就是饿死、病死了。所以在早期资本主义，尤其是</w:t>
      </w:r>
      <w:r w:rsidR="003C2B45">
        <w:rPr>
          <w:rFonts w:hint="eastAsia"/>
        </w:rPr>
        <w:t>19</w:t>
      </w:r>
      <w:r w:rsidR="003C2B45">
        <w:rPr>
          <w:rFonts w:hint="eastAsia"/>
        </w:rPr>
        <w:t>世纪马恩生活的时代，欧洲的资本主义是非常血腥残忍的，大街上到处都是饿殍、死尸，这一点都不夸张。雨果的《悲惨世界》，写的就是早期的古典自由主义时代的资本主义。</w:t>
      </w:r>
    </w:p>
    <w:p w14:paraId="7B13E72E" w14:textId="02ED1DF5" w:rsidR="00884CB3" w:rsidRDefault="00884CB3" w:rsidP="00ED0E00">
      <w:pPr>
        <w:pStyle w:val="A5"/>
      </w:pPr>
      <w:r>
        <w:rPr>
          <w:rFonts w:hint="eastAsia"/>
        </w:rPr>
        <w:lastRenderedPageBreak/>
        <w:t>古典自由主义的特点就是几乎完全放任市场</w:t>
      </w:r>
      <w:r w:rsidR="00F57AB1">
        <w:rPr>
          <w:rFonts w:hint="eastAsia"/>
        </w:rPr>
        <w:t>，基本没有监管，工人阶级也基本没有任何保障和</w:t>
      </w:r>
      <w:r w:rsidR="006C2640">
        <w:rPr>
          <w:rFonts w:hint="eastAsia"/>
        </w:rPr>
        <w:t>生存</w:t>
      </w:r>
      <w:r w:rsidR="00F57AB1">
        <w:rPr>
          <w:rFonts w:hint="eastAsia"/>
        </w:rPr>
        <w:t>托底。</w:t>
      </w:r>
      <w:r w:rsidR="00FB3AB3">
        <w:rPr>
          <w:rFonts w:hint="eastAsia"/>
        </w:rPr>
        <w:t>（顺便提一下，很多人讲的所谓的中国改革开放</w:t>
      </w:r>
      <w:r w:rsidR="000B1BDD">
        <w:rPr>
          <w:rFonts w:hint="eastAsia"/>
        </w:rPr>
        <w:t>以来</w:t>
      </w:r>
      <w:r w:rsidR="00FB3AB3">
        <w:rPr>
          <w:rFonts w:hint="eastAsia"/>
        </w:rPr>
        <w:t>实行的是</w:t>
      </w:r>
      <w:r w:rsidR="00FB3AB3" w:rsidRPr="00FB3AB3">
        <w:rPr>
          <w:rFonts w:hint="eastAsia"/>
        </w:rPr>
        <w:t>重商主义</w:t>
      </w:r>
      <w:r w:rsidR="00FB3AB3">
        <w:rPr>
          <w:rFonts w:hint="eastAsia"/>
        </w:rPr>
        <w:t>政策，其实就是说中国政府在发展资本主义上采取了西方早期古典自由主义放任市场的做法。重商主义和古典自由主义本质上是一回事。）</w:t>
      </w:r>
    </w:p>
    <w:p w14:paraId="7A62A3F3" w14:textId="3AC27231" w:rsidR="00E767A1" w:rsidRDefault="00E767A1" w:rsidP="0075724D">
      <w:pPr>
        <w:pStyle w:val="A530"/>
      </w:pPr>
      <w:bookmarkStart w:id="31" w:name="_Toc182735468"/>
      <w:r>
        <w:rPr>
          <w:rFonts w:hint="eastAsia"/>
        </w:rPr>
        <w:t>（二）凯恩斯主义时期</w:t>
      </w:r>
      <w:bookmarkEnd w:id="31"/>
    </w:p>
    <w:p w14:paraId="245AD749" w14:textId="5D67D5E5" w:rsidR="004A6A7C" w:rsidRDefault="00FD4A7C" w:rsidP="00B0273D">
      <w:pPr>
        <w:pStyle w:val="A5"/>
      </w:pPr>
      <w:r>
        <w:rPr>
          <w:rFonts w:hint="eastAsia"/>
        </w:rPr>
        <w:t>那么，什么是凯恩斯主义呢？</w:t>
      </w:r>
      <w:r w:rsidR="004A6A7C">
        <w:rPr>
          <w:rFonts w:hint="eastAsia"/>
        </w:rPr>
        <w:t>凯恩斯主义是指</w:t>
      </w:r>
      <w:r w:rsidR="004A6A7C">
        <w:rPr>
          <w:rFonts w:hint="eastAsia"/>
        </w:rPr>
        <w:t>20</w:t>
      </w:r>
      <w:r w:rsidR="004A6A7C">
        <w:rPr>
          <w:rFonts w:hint="eastAsia"/>
        </w:rPr>
        <w:t>世纪上半叶开始，尤其是第二次世界大战以后，到</w:t>
      </w:r>
      <w:r w:rsidR="004A6A7C">
        <w:rPr>
          <w:rFonts w:hint="eastAsia"/>
        </w:rPr>
        <w:t>20</w:t>
      </w:r>
      <w:r w:rsidR="004A6A7C">
        <w:rPr>
          <w:rFonts w:hint="eastAsia"/>
        </w:rPr>
        <w:t>世纪七十年代末八十年代初，西方资本主义的政策倾向。</w:t>
      </w:r>
    </w:p>
    <w:p w14:paraId="45447851" w14:textId="0760D7B3" w:rsidR="004A6A7C" w:rsidRDefault="00B263C0" w:rsidP="00B0273D">
      <w:pPr>
        <w:pStyle w:val="A5"/>
      </w:pPr>
      <w:r>
        <w:rPr>
          <w:rFonts w:hint="eastAsia"/>
        </w:rPr>
        <w:t>到了</w:t>
      </w:r>
      <w:r>
        <w:rPr>
          <w:rFonts w:hint="eastAsia"/>
        </w:rPr>
        <w:t>20</w:t>
      </w:r>
      <w:r>
        <w:rPr>
          <w:rFonts w:hint="eastAsia"/>
        </w:rPr>
        <w:t>世纪上半叶，由于各资本主义国家</w:t>
      </w:r>
      <w:r w:rsidR="00230BE6">
        <w:rPr>
          <w:rFonts w:hint="eastAsia"/>
        </w:rPr>
        <w:t>的</w:t>
      </w:r>
      <w:r>
        <w:rPr>
          <w:rFonts w:hint="eastAsia"/>
        </w:rPr>
        <w:t>阶级矛盾持续激化，</w:t>
      </w:r>
      <w:r w:rsidR="00230BE6">
        <w:rPr>
          <w:rFonts w:hint="eastAsia"/>
        </w:rPr>
        <w:t>各国工人运动风起云涌，再加上</w:t>
      </w:r>
      <w:r>
        <w:rPr>
          <w:rFonts w:hint="eastAsia"/>
        </w:rPr>
        <w:t>俄国</w:t>
      </w:r>
      <w:r w:rsidR="00230BE6">
        <w:rPr>
          <w:rFonts w:hint="eastAsia"/>
        </w:rPr>
        <w:t>又</w:t>
      </w:r>
      <w:r>
        <w:rPr>
          <w:rFonts w:hint="eastAsia"/>
        </w:rPr>
        <w:t>爆发了十月革命</w:t>
      </w:r>
      <w:r w:rsidR="00230BE6">
        <w:rPr>
          <w:rFonts w:hint="eastAsia"/>
        </w:rPr>
        <w:t>，</w:t>
      </w:r>
      <w:r>
        <w:rPr>
          <w:rFonts w:hint="eastAsia"/>
        </w:rPr>
        <w:t>建立起来</w:t>
      </w:r>
      <w:r w:rsidR="00230BE6">
        <w:rPr>
          <w:rFonts w:hint="eastAsia"/>
        </w:rPr>
        <w:t>人类历史上第一个工人阶级的政权。十月革命的胜利</w:t>
      </w:r>
      <w:r w:rsidR="0019012D">
        <w:rPr>
          <w:rFonts w:hint="eastAsia"/>
        </w:rPr>
        <w:t>让全世界无产阶级看到了奋斗方向，</w:t>
      </w:r>
      <w:r w:rsidR="00230BE6">
        <w:rPr>
          <w:rFonts w:hint="eastAsia"/>
        </w:rPr>
        <w:t>极大的鼓舞了</w:t>
      </w:r>
      <w:r w:rsidR="0019012D">
        <w:rPr>
          <w:rFonts w:hint="eastAsia"/>
        </w:rPr>
        <w:t>各国</w:t>
      </w:r>
      <w:r w:rsidR="00230BE6">
        <w:rPr>
          <w:rFonts w:hint="eastAsia"/>
        </w:rPr>
        <w:t>工人</w:t>
      </w:r>
      <w:r w:rsidR="0019012D">
        <w:rPr>
          <w:rFonts w:hint="eastAsia"/>
        </w:rPr>
        <w:t>运动</w:t>
      </w:r>
      <w:r w:rsidR="00230BE6">
        <w:rPr>
          <w:rFonts w:hint="eastAsia"/>
        </w:rPr>
        <w:t>，这就让各国的资产阶级政府十分害怕，</w:t>
      </w:r>
      <w:r w:rsidR="00442B8A">
        <w:rPr>
          <w:rFonts w:hint="eastAsia"/>
        </w:rPr>
        <w:t>他们害怕</w:t>
      </w:r>
      <w:r w:rsidR="00230BE6">
        <w:rPr>
          <w:rFonts w:hint="eastAsia"/>
        </w:rPr>
        <w:t>工人阶级</w:t>
      </w:r>
      <w:r w:rsidR="00545BC0">
        <w:rPr>
          <w:rFonts w:hint="eastAsia"/>
        </w:rPr>
        <w:t>仿效俄国，</w:t>
      </w:r>
      <w:r w:rsidR="00230BE6">
        <w:rPr>
          <w:rFonts w:hint="eastAsia"/>
        </w:rPr>
        <w:t>通过暴力革命推翻自己的统治</w:t>
      </w:r>
      <w:r w:rsidR="00442B8A">
        <w:rPr>
          <w:rFonts w:hint="eastAsia"/>
        </w:rPr>
        <w:t>。在工人阶级持续斗争的压力下，一些资产阶级政府</w:t>
      </w:r>
      <w:r w:rsidR="00230BE6">
        <w:rPr>
          <w:rFonts w:hint="eastAsia"/>
        </w:rPr>
        <w:t>开始采取怀柔政策，</w:t>
      </w:r>
      <w:r w:rsidR="00442B8A">
        <w:rPr>
          <w:rFonts w:hint="eastAsia"/>
        </w:rPr>
        <w:t>他们</w:t>
      </w:r>
      <w:r w:rsidR="00230BE6">
        <w:rPr>
          <w:rFonts w:hint="eastAsia"/>
        </w:rPr>
        <w:t>给工人阶级提供一定的社会福利以维持工人阶级的最低生活保障，开始让工人阶级的工会合法化（前提是只能进行经济斗争，只能通</w:t>
      </w:r>
      <w:r w:rsidR="00230BE6">
        <w:rPr>
          <w:rFonts w:hint="eastAsia"/>
        </w:rPr>
        <w:lastRenderedPageBreak/>
        <w:t>过谈判来提高经济待遇，不允许从事暴力革命的组织和宣传活动</w:t>
      </w:r>
      <w:r w:rsidR="00792D9D">
        <w:rPr>
          <w:rFonts w:hint="eastAsia"/>
        </w:rPr>
        <w:t>来推翻资产阶级</w:t>
      </w:r>
      <w:r w:rsidR="00230BE6">
        <w:rPr>
          <w:rFonts w:hint="eastAsia"/>
        </w:rPr>
        <w:t>）</w:t>
      </w:r>
      <w:r w:rsidR="004B0B13">
        <w:rPr>
          <w:rFonts w:hint="eastAsia"/>
        </w:rPr>
        <w:t>，有些还允许工人阶级组建政党</w:t>
      </w:r>
      <w:r w:rsidR="004019D4">
        <w:rPr>
          <w:rFonts w:hint="eastAsia"/>
        </w:rPr>
        <w:t>有限</w:t>
      </w:r>
      <w:r w:rsidR="004B0B13">
        <w:rPr>
          <w:rFonts w:hint="eastAsia"/>
        </w:rPr>
        <w:t>参与</w:t>
      </w:r>
      <w:r w:rsidR="003B4091">
        <w:rPr>
          <w:rFonts w:hint="eastAsia"/>
        </w:rPr>
        <w:t>组建政府</w:t>
      </w:r>
      <w:r w:rsidR="004B0B13">
        <w:rPr>
          <w:rFonts w:hint="eastAsia"/>
        </w:rPr>
        <w:t>。</w:t>
      </w:r>
    </w:p>
    <w:p w14:paraId="2AAC7F71" w14:textId="048AAF51" w:rsidR="00FD4A7C" w:rsidRDefault="004B0B13" w:rsidP="00B0273D">
      <w:pPr>
        <w:pStyle w:val="A5"/>
      </w:pPr>
      <w:r>
        <w:rPr>
          <w:rFonts w:hint="eastAsia"/>
        </w:rPr>
        <w:t>第二次世界大战爆发前后，</w:t>
      </w:r>
      <w:r w:rsidR="00E93A8D">
        <w:rPr>
          <w:rFonts w:hint="eastAsia"/>
        </w:rPr>
        <w:t>美国等国家为了防止资本主义经济危机再次发生，开始普遍地借鉴苏联的计划经济的经验，加大了政府对市场的</w:t>
      </w:r>
      <w:r w:rsidR="00D63D9A">
        <w:rPr>
          <w:rFonts w:hint="eastAsia"/>
        </w:rPr>
        <w:t>调节</w:t>
      </w:r>
      <w:r w:rsidR="00E93A8D">
        <w:rPr>
          <w:rFonts w:hint="eastAsia"/>
        </w:rPr>
        <w:t>力度，加大了</w:t>
      </w:r>
      <w:r w:rsidR="00793964">
        <w:rPr>
          <w:rFonts w:hint="eastAsia"/>
        </w:rPr>
        <w:t>对市场的</w:t>
      </w:r>
      <w:r w:rsidR="00E93A8D">
        <w:rPr>
          <w:rFonts w:hint="eastAsia"/>
        </w:rPr>
        <w:t>监管，这在一定程度上，确实延缓了经济危机的爆发。</w:t>
      </w:r>
      <w:r w:rsidR="00B0273D">
        <w:rPr>
          <w:rFonts w:hint="eastAsia"/>
        </w:rPr>
        <w:t>二战以后，由于社会主义阵营的空前强大，由于斯大林和毛主席</w:t>
      </w:r>
      <w:r w:rsidR="0023101A">
        <w:rPr>
          <w:rFonts w:hint="eastAsia"/>
        </w:rPr>
        <w:t>坚定地鼓励和支持资本主义各国工人阶级的革命运动（尤其是文化大革命时期），坚定地进行</w:t>
      </w:r>
      <w:r w:rsidR="00B0273D">
        <w:rPr>
          <w:rFonts w:hint="eastAsia"/>
        </w:rPr>
        <w:t>的</w:t>
      </w:r>
      <w:r w:rsidR="0023101A">
        <w:rPr>
          <w:rFonts w:hint="eastAsia"/>
        </w:rPr>
        <w:t>国际共运的</w:t>
      </w:r>
      <w:r w:rsidR="00B0273D">
        <w:rPr>
          <w:rFonts w:hint="eastAsia"/>
        </w:rPr>
        <w:t>宣传</w:t>
      </w:r>
      <w:r w:rsidR="0023101A">
        <w:rPr>
          <w:rFonts w:hint="eastAsia"/>
        </w:rPr>
        <w:t>和输出</w:t>
      </w:r>
      <w:r w:rsidR="00B0273D">
        <w:rPr>
          <w:rFonts w:hint="eastAsia"/>
        </w:rPr>
        <w:t>，各</w:t>
      </w:r>
      <w:r w:rsidR="0023101A">
        <w:rPr>
          <w:rFonts w:hint="eastAsia"/>
        </w:rPr>
        <w:t>资本主义国家</w:t>
      </w:r>
      <w:r w:rsidR="00B0273D">
        <w:rPr>
          <w:rFonts w:hint="eastAsia"/>
        </w:rPr>
        <w:t>工人运动更加的汹涌澎湃了。这时候</w:t>
      </w:r>
      <w:r w:rsidR="0038771B">
        <w:rPr>
          <w:rFonts w:hint="eastAsia"/>
        </w:rPr>
        <w:t>的</w:t>
      </w:r>
      <w:r w:rsidR="00B0273D">
        <w:rPr>
          <w:rFonts w:hint="eastAsia"/>
        </w:rPr>
        <w:t>西方资本主义国家</w:t>
      </w:r>
      <w:r w:rsidR="0038771B">
        <w:rPr>
          <w:rFonts w:hint="eastAsia"/>
        </w:rPr>
        <w:t>政权都非常恐惧</w:t>
      </w:r>
      <w:r w:rsidR="00B0273D">
        <w:rPr>
          <w:rFonts w:hint="eastAsia"/>
        </w:rPr>
        <w:t>，</w:t>
      </w:r>
      <w:r w:rsidR="0038771B">
        <w:rPr>
          <w:rFonts w:hint="eastAsia"/>
        </w:rPr>
        <w:t>为了进一步安抚国内工人阶级，他们</w:t>
      </w:r>
      <w:r w:rsidR="00E93A8D">
        <w:rPr>
          <w:rFonts w:hint="eastAsia"/>
        </w:rPr>
        <w:t>适度上调了工人阶级的</w:t>
      </w:r>
      <w:r w:rsidR="0038771B">
        <w:rPr>
          <w:rFonts w:hint="eastAsia"/>
        </w:rPr>
        <w:t>工资和各种</w:t>
      </w:r>
      <w:r w:rsidR="00E93A8D">
        <w:rPr>
          <w:rFonts w:hint="eastAsia"/>
        </w:rPr>
        <w:t>福利</w:t>
      </w:r>
      <w:r w:rsidR="0038771B">
        <w:rPr>
          <w:rFonts w:hint="eastAsia"/>
        </w:rPr>
        <w:t>待遇，以尽可能地避免工人阶级采取暴力革命手段推翻资产阶级的统治。</w:t>
      </w:r>
    </w:p>
    <w:p w14:paraId="64703732" w14:textId="093BA036" w:rsidR="004A50C1" w:rsidRDefault="002063CD" w:rsidP="002063CD">
      <w:pPr>
        <w:pStyle w:val="A5"/>
      </w:pPr>
      <w:r>
        <w:rPr>
          <w:rFonts w:hint="eastAsia"/>
        </w:rPr>
        <w:t>这一阶段资本主义的政策倾向，称之为凯恩斯主义。</w:t>
      </w:r>
      <w:r w:rsidR="00D7348F">
        <w:rPr>
          <w:rFonts w:hint="eastAsia"/>
        </w:rPr>
        <w:t>这个时期资本主义的特点，就是各资本主义国家开始普遍给工人阶级提供最低生存保障，允许工会组织合法化，</w:t>
      </w:r>
      <w:r w:rsidR="00F7512C">
        <w:rPr>
          <w:rFonts w:hint="eastAsia"/>
        </w:rPr>
        <w:t>允许工会通过合法经济斗争、通过谈判提高工人的工资。</w:t>
      </w:r>
      <w:r w:rsidR="00D7348F">
        <w:rPr>
          <w:rFonts w:hint="eastAsia"/>
        </w:rPr>
        <w:t>同时</w:t>
      </w:r>
      <w:r w:rsidR="00F7512C">
        <w:rPr>
          <w:rFonts w:hint="eastAsia"/>
        </w:rPr>
        <w:t>，</w:t>
      </w:r>
      <w:r w:rsidR="002F2DF0">
        <w:rPr>
          <w:rFonts w:hint="eastAsia"/>
        </w:rPr>
        <w:t>各国</w:t>
      </w:r>
      <w:r w:rsidR="00D7348F">
        <w:rPr>
          <w:rFonts w:hint="eastAsia"/>
        </w:rPr>
        <w:t>在经济上加大</w:t>
      </w:r>
      <w:r w:rsidR="008019FE">
        <w:rPr>
          <w:rFonts w:hint="eastAsia"/>
        </w:rPr>
        <w:t>了</w:t>
      </w:r>
      <w:r w:rsidR="00D7348F">
        <w:rPr>
          <w:rFonts w:hint="eastAsia"/>
        </w:rPr>
        <w:t>政府的调节力度，一定程度上遏制了市场的</w:t>
      </w:r>
      <w:r w:rsidR="008019FE">
        <w:rPr>
          <w:rFonts w:hint="eastAsia"/>
        </w:rPr>
        <w:t>完全</w:t>
      </w:r>
      <w:r w:rsidR="00D7348F">
        <w:rPr>
          <w:rFonts w:hint="eastAsia"/>
        </w:rPr>
        <w:t>放任自流。</w:t>
      </w:r>
    </w:p>
    <w:p w14:paraId="33B52B86" w14:textId="5952CFA5" w:rsidR="00D7348F" w:rsidRDefault="004E75EE" w:rsidP="00B0273D">
      <w:pPr>
        <w:pStyle w:val="A5"/>
      </w:pPr>
      <w:r>
        <w:rPr>
          <w:rFonts w:hint="eastAsia"/>
        </w:rPr>
        <w:lastRenderedPageBreak/>
        <w:t>凯恩斯主义的本质，是资本主义在重重危机下，</w:t>
      </w:r>
      <w:r w:rsidR="00CB7FD7">
        <w:rPr>
          <w:rFonts w:hint="eastAsia"/>
        </w:rPr>
        <w:t>在</w:t>
      </w:r>
      <w:r w:rsidR="00675757">
        <w:rPr>
          <w:rFonts w:hint="eastAsia"/>
        </w:rPr>
        <w:t>无产阶级起来英勇斗争</w:t>
      </w:r>
      <w:r w:rsidR="00CB7FD7">
        <w:rPr>
          <w:rFonts w:hint="eastAsia"/>
        </w:rPr>
        <w:t>后</w:t>
      </w:r>
      <w:r w:rsidR="00836037">
        <w:rPr>
          <w:rFonts w:hint="eastAsia"/>
        </w:rPr>
        <w:t>、</w:t>
      </w:r>
      <w:r w:rsidR="00BF267C">
        <w:rPr>
          <w:rFonts w:hint="eastAsia"/>
        </w:rPr>
        <w:t>资产阶级</w:t>
      </w:r>
      <w:r>
        <w:rPr>
          <w:rFonts w:hint="eastAsia"/>
        </w:rPr>
        <w:t>在阶级斗争</w:t>
      </w:r>
      <w:r w:rsidR="00675757">
        <w:rPr>
          <w:rFonts w:hint="eastAsia"/>
        </w:rPr>
        <w:t>中</w:t>
      </w:r>
      <w:r>
        <w:rPr>
          <w:rFonts w:hint="eastAsia"/>
        </w:rPr>
        <w:t>可能失利的境况下，资产阶级为了避免自己的统治被推翻，而</w:t>
      </w:r>
      <w:r w:rsidR="00BF267C">
        <w:rPr>
          <w:rFonts w:hint="eastAsia"/>
        </w:rPr>
        <w:t>不得不</w:t>
      </w:r>
      <w:r>
        <w:rPr>
          <w:rFonts w:hint="eastAsia"/>
        </w:rPr>
        <w:t>采取的改良主义</w:t>
      </w:r>
      <w:r w:rsidR="00BF267C">
        <w:rPr>
          <w:rFonts w:hint="eastAsia"/>
        </w:rPr>
        <w:t>自救的</w:t>
      </w:r>
      <w:r>
        <w:rPr>
          <w:rFonts w:hint="eastAsia"/>
        </w:rPr>
        <w:t>行为。</w:t>
      </w:r>
    </w:p>
    <w:p w14:paraId="2EC487EB" w14:textId="77777777" w:rsidR="008B1F48" w:rsidRDefault="00F7512C" w:rsidP="00B0273D">
      <w:pPr>
        <w:pStyle w:val="A5"/>
      </w:pPr>
      <w:r>
        <w:rPr>
          <w:rFonts w:hint="eastAsia"/>
        </w:rPr>
        <w:t>但是，凯恩斯主义</w:t>
      </w:r>
      <w:r w:rsidR="0058092F">
        <w:rPr>
          <w:rFonts w:hint="eastAsia"/>
        </w:rPr>
        <w:t>毕竟是在不触及资本主义生产资料所有制的前提下的</w:t>
      </w:r>
      <w:r w:rsidR="00260A42">
        <w:rPr>
          <w:rFonts w:hint="eastAsia"/>
        </w:rPr>
        <w:t>非常有限的</w:t>
      </w:r>
      <w:r w:rsidR="0058092F">
        <w:rPr>
          <w:rFonts w:hint="eastAsia"/>
        </w:rPr>
        <w:t>改良，</w:t>
      </w:r>
      <w:r w:rsidR="00260A42">
        <w:rPr>
          <w:rFonts w:hint="eastAsia"/>
        </w:rPr>
        <w:t>它改变不了资本主义固有的缺陷。</w:t>
      </w:r>
      <w:r w:rsidR="00474F36">
        <w:rPr>
          <w:rFonts w:hint="eastAsia"/>
        </w:rPr>
        <w:t>因此，它</w:t>
      </w:r>
      <w:r w:rsidR="0058092F">
        <w:rPr>
          <w:rFonts w:hint="eastAsia"/>
        </w:rPr>
        <w:t>只能</w:t>
      </w:r>
      <w:r w:rsidR="00474F36">
        <w:rPr>
          <w:rFonts w:hint="eastAsia"/>
        </w:rPr>
        <w:t>在短期内</w:t>
      </w:r>
      <w:r w:rsidR="0058092F">
        <w:rPr>
          <w:rFonts w:hint="eastAsia"/>
        </w:rPr>
        <w:t>延缓经济危机，而不能真正</w:t>
      </w:r>
      <w:r w:rsidR="00474F36">
        <w:rPr>
          <w:rFonts w:hint="eastAsia"/>
        </w:rPr>
        <w:t>完全</w:t>
      </w:r>
      <w:r w:rsidR="0058092F">
        <w:rPr>
          <w:rFonts w:hint="eastAsia"/>
        </w:rPr>
        <w:t>避免经济危机的来临。</w:t>
      </w:r>
    </w:p>
    <w:p w14:paraId="6EFA93E4" w14:textId="0064E3EA" w:rsidR="003C3F65" w:rsidRDefault="00851497" w:rsidP="00B0273D">
      <w:pPr>
        <w:pStyle w:val="A5"/>
      </w:pPr>
      <w:r>
        <w:rPr>
          <w:rFonts w:hint="eastAsia"/>
        </w:rPr>
        <w:t>事实上，到了七十年代初，凯恩斯主义就已经开始</w:t>
      </w:r>
      <w:r w:rsidR="003719DE">
        <w:rPr>
          <w:rFonts w:hint="eastAsia"/>
        </w:rPr>
        <w:t>逐渐失效</w:t>
      </w:r>
      <w:r>
        <w:rPr>
          <w:rFonts w:hint="eastAsia"/>
        </w:rPr>
        <w:t>了</w:t>
      </w:r>
      <w:r w:rsidR="00EB2DB1">
        <w:rPr>
          <w:rFonts w:hint="eastAsia"/>
        </w:rPr>
        <w:t>，当时美国资本主义因为滞涨而濒临崩溃</w:t>
      </w:r>
      <w:r w:rsidR="008606F5">
        <w:rPr>
          <w:rFonts w:hint="eastAsia"/>
        </w:rPr>
        <w:t>（这就是尼克松来华见毛主席的真正原因，当时他们</w:t>
      </w:r>
      <w:r w:rsidR="008B146C">
        <w:rPr>
          <w:rFonts w:hint="eastAsia"/>
        </w:rPr>
        <w:t>在巨大的国际、国内矛盾夹攻下</w:t>
      </w:r>
      <w:r w:rsidR="008606F5">
        <w:rPr>
          <w:rFonts w:hint="eastAsia"/>
        </w:rPr>
        <w:t>实在熬不住了，</w:t>
      </w:r>
      <w:r w:rsidR="008B146C">
        <w:rPr>
          <w:rFonts w:hint="eastAsia"/>
        </w:rPr>
        <w:t>想</w:t>
      </w:r>
      <w:r w:rsidR="008606F5">
        <w:rPr>
          <w:rFonts w:hint="eastAsia"/>
        </w:rPr>
        <w:t>要</w:t>
      </w:r>
      <w:r w:rsidR="008B146C">
        <w:rPr>
          <w:rFonts w:hint="eastAsia"/>
        </w:rPr>
        <w:t>来</w:t>
      </w:r>
      <w:r w:rsidR="008606F5">
        <w:rPr>
          <w:rFonts w:hint="eastAsia"/>
        </w:rPr>
        <w:t>谈判，好喘一口气</w:t>
      </w:r>
      <w:r w:rsidR="0036578A">
        <w:rPr>
          <w:rFonts w:hint="eastAsia"/>
        </w:rPr>
        <w:t>，缓解自身的战略压力</w:t>
      </w:r>
      <w:r w:rsidR="008606F5">
        <w:rPr>
          <w:rFonts w:hint="eastAsia"/>
        </w:rPr>
        <w:t>）</w:t>
      </w:r>
      <w:r w:rsidR="00EB2DB1">
        <w:rPr>
          <w:rFonts w:hint="eastAsia"/>
        </w:rPr>
        <w:t>，</w:t>
      </w:r>
      <w:r w:rsidR="003C3F65">
        <w:rPr>
          <w:rFonts w:hint="eastAsia"/>
        </w:rPr>
        <w:t>当时</w:t>
      </w:r>
      <w:r w:rsidR="001E14AD">
        <w:rPr>
          <w:rFonts w:hint="eastAsia"/>
        </w:rPr>
        <w:t>欧洲</w:t>
      </w:r>
      <w:r w:rsidR="00CE46D4">
        <w:rPr>
          <w:rFonts w:hint="eastAsia"/>
        </w:rPr>
        <w:t>各国</w:t>
      </w:r>
      <w:r w:rsidR="001E14AD">
        <w:rPr>
          <w:rFonts w:hint="eastAsia"/>
        </w:rPr>
        <w:t>资本主义也差不多如此</w:t>
      </w:r>
      <w:r w:rsidR="00CE46D4">
        <w:rPr>
          <w:rFonts w:hint="eastAsia"/>
        </w:rPr>
        <w:t>状况</w:t>
      </w:r>
      <w:r w:rsidR="008B1F48">
        <w:rPr>
          <w:rFonts w:hint="eastAsia"/>
        </w:rPr>
        <w:t>。</w:t>
      </w:r>
    </w:p>
    <w:p w14:paraId="2A02C66A" w14:textId="36BC093C" w:rsidR="00C41267" w:rsidRDefault="008B1F48" w:rsidP="00B0273D">
      <w:pPr>
        <w:pStyle w:val="A5"/>
      </w:pPr>
      <w:r>
        <w:rPr>
          <w:rFonts w:hint="eastAsia"/>
        </w:rPr>
        <w:t>20</w:t>
      </w:r>
      <w:r>
        <w:rPr>
          <w:rFonts w:hint="eastAsia"/>
        </w:rPr>
        <w:t>世纪七十年代，</w:t>
      </w:r>
      <w:r w:rsidR="003C3F65">
        <w:rPr>
          <w:rFonts w:hint="eastAsia"/>
        </w:rPr>
        <w:t>各个</w:t>
      </w:r>
      <w:r>
        <w:rPr>
          <w:rFonts w:hint="eastAsia"/>
        </w:rPr>
        <w:t>资本主义</w:t>
      </w:r>
      <w:r w:rsidR="003C3F65">
        <w:rPr>
          <w:rFonts w:hint="eastAsia"/>
        </w:rPr>
        <w:t>在国内的扩张已经到了极限，阶级矛盾也已经发展到了极限，</w:t>
      </w:r>
      <w:r w:rsidR="00C41267">
        <w:rPr>
          <w:rFonts w:hint="eastAsia"/>
        </w:rPr>
        <w:t>而他们</w:t>
      </w:r>
      <w:r w:rsidR="003C3F65">
        <w:rPr>
          <w:rFonts w:hint="eastAsia"/>
        </w:rPr>
        <w:t>在国际上</w:t>
      </w:r>
      <w:r w:rsidR="00C41267">
        <w:rPr>
          <w:rFonts w:hint="eastAsia"/>
        </w:rPr>
        <w:t>搞资本</w:t>
      </w:r>
      <w:r w:rsidR="003719DE">
        <w:rPr>
          <w:rFonts w:hint="eastAsia"/>
        </w:rPr>
        <w:t>和商品的</w:t>
      </w:r>
      <w:r w:rsidR="00C41267">
        <w:rPr>
          <w:rFonts w:hint="eastAsia"/>
        </w:rPr>
        <w:t>输出</w:t>
      </w:r>
      <w:r w:rsidR="003719DE">
        <w:rPr>
          <w:rFonts w:hint="eastAsia"/>
        </w:rPr>
        <w:t>、</w:t>
      </w:r>
      <w:r w:rsidR="003C3F65">
        <w:rPr>
          <w:rFonts w:hint="eastAsia"/>
        </w:rPr>
        <w:t>扩张</w:t>
      </w:r>
      <w:r w:rsidR="00C41267">
        <w:rPr>
          <w:rFonts w:hint="eastAsia"/>
        </w:rPr>
        <w:t>，</w:t>
      </w:r>
      <w:r w:rsidR="003C3F65">
        <w:rPr>
          <w:rFonts w:hint="eastAsia"/>
        </w:rPr>
        <w:t>也很不顺利，因为他们面临着毛主席在国际上输出共产主义革命的强大阻力，同时还有苏联社会帝国主义和他们争霸</w:t>
      </w:r>
      <w:r w:rsidR="00C41267">
        <w:rPr>
          <w:rFonts w:hint="eastAsia"/>
        </w:rPr>
        <w:t>，</w:t>
      </w:r>
      <w:r w:rsidR="003C3F65">
        <w:rPr>
          <w:rFonts w:hint="eastAsia"/>
        </w:rPr>
        <w:t>抢夺势力范围。</w:t>
      </w:r>
    </w:p>
    <w:p w14:paraId="2753245F" w14:textId="7AAA2882" w:rsidR="00913A08" w:rsidRDefault="003C3F65" w:rsidP="00B0273D">
      <w:pPr>
        <w:pStyle w:val="A5"/>
      </w:pPr>
      <w:r>
        <w:rPr>
          <w:rFonts w:hint="eastAsia"/>
        </w:rPr>
        <w:t>事实上，</w:t>
      </w:r>
      <w:r w:rsidR="00C41267">
        <w:rPr>
          <w:rFonts w:hint="eastAsia"/>
        </w:rPr>
        <w:t>进入</w:t>
      </w:r>
      <w:r>
        <w:rPr>
          <w:rFonts w:hint="eastAsia"/>
        </w:rPr>
        <w:t>七十年代</w:t>
      </w:r>
      <w:r w:rsidR="00C41267">
        <w:rPr>
          <w:rFonts w:hint="eastAsia"/>
        </w:rPr>
        <w:t>后</w:t>
      </w:r>
      <w:r>
        <w:rPr>
          <w:rFonts w:hint="eastAsia"/>
        </w:rPr>
        <w:t>，</w:t>
      </w:r>
      <w:r w:rsidRPr="003C3F65">
        <w:rPr>
          <w:rFonts w:hint="eastAsia"/>
        </w:rPr>
        <w:t>当时</w:t>
      </w:r>
      <w:r>
        <w:rPr>
          <w:rFonts w:hint="eastAsia"/>
        </w:rPr>
        <w:t>整个资本主义</w:t>
      </w:r>
      <w:r w:rsidRPr="003C3F65">
        <w:rPr>
          <w:rFonts w:hint="eastAsia"/>
        </w:rPr>
        <w:t>都摇摇欲坠，</w:t>
      </w:r>
      <w:r>
        <w:rPr>
          <w:rFonts w:hint="eastAsia"/>
        </w:rPr>
        <w:t>处于崩溃的边缘</w:t>
      </w:r>
      <w:r w:rsidR="00C41267">
        <w:rPr>
          <w:rFonts w:hint="eastAsia"/>
        </w:rPr>
        <w:t>。第三次世界大战和世界革命的大潮已经在酝酿中，随时可能爆发全世界范围内的战争和革命。所以当时毛主席说“敌人一天天</w:t>
      </w:r>
      <w:r w:rsidR="00C41267">
        <w:rPr>
          <w:rFonts w:hint="eastAsia"/>
        </w:rPr>
        <w:lastRenderedPageBreak/>
        <w:t>烂下去，我们一天天好起来”</w:t>
      </w:r>
      <w:r w:rsidR="00854677">
        <w:rPr>
          <w:rFonts w:hint="eastAsia"/>
        </w:rPr>
        <w:t>。毛主席还大力推进</w:t>
      </w:r>
      <w:r w:rsidR="00C41267">
        <w:rPr>
          <w:rFonts w:hint="eastAsia"/>
        </w:rPr>
        <w:t>三线建设</w:t>
      </w:r>
      <w:r w:rsidR="00854677">
        <w:rPr>
          <w:rFonts w:hint="eastAsia"/>
        </w:rPr>
        <w:t>备战</w:t>
      </w:r>
      <w:r w:rsidR="00C41267">
        <w:rPr>
          <w:rFonts w:hint="eastAsia"/>
        </w:rPr>
        <w:t>，并在全国组织了“深挖洞、广积粮”的大规模</w:t>
      </w:r>
      <w:r w:rsidR="00854677">
        <w:rPr>
          <w:rFonts w:hint="eastAsia"/>
        </w:rPr>
        <w:t>的群众</w:t>
      </w:r>
      <w:r w:rsidR="00C41267">
        <w:rPr>
          <w:rFonts w:hint="eastAsia"/>
        </w:rPr>
        <w:t>备战运动。</w:t>
      </w:r>
      <w:r w:rsidR="00547F87">
        <w:rPr>
          <w:rFonts w:hint="eastAsia"/>
        </w:rPr>
        <w:t>这些都是基于对当时国际形势的科学判断，作出的正确决策。</w:t>
      </w:r>
    </w:p>
    <w:p w14:paraId="36930721" w14:textId="7C242AE0" w:rsidR="0093556A" w:rsidRDefault="0093556A" w:rsidP="00B0273D">
      <w:pPr>
        <w:pStyle w:val="A5"/>
      </w:pPr>
      <w:r>
        <w:rPr>
          <w:rFonts w:hint="eastAsia"/>
        </w:rPr>
        <w:t>但是，当时这个世界革命即将爆发的大好形势，并没有得到持续，期望中的世界革命，并没有如期而至，此后反而转入了长达四十多年的长期和平和国际共运低潮，这又是怎么回事呢？</w:t>
      </w:r>
      <w:r w:rsidR="00F236E0">
        <w:rPr>
          <w:rFonts w:hint="eastAsia"/>
        </w:rPr>
        <w:t>这就是我们</w:t>
      </w:r>
      <w:r w:rsidR="00551BD2">
        <w:rPr>
          <w:rFonts w:hint="eastAsia"/>
        </w:rPr>
        <w:t>要</w:t>
      </w:r>
      <w:r w:rsidR="00F236E0">
        <w:rPr>
          <w:rFonts w:hint="eastAsia"/>
        </w:rPr>
        <w:t>讲的新自由主义时期的来临。</w:t>
      </w:r>
    </w:p>
    <w:p w14:paraId="0A981C7B" w14:textId="3AA925BE" w:rsidR="00636CAA" w:rsidRDefault="00636CAA" w:rsidP="00636CAA">
      <w:pPr>
        <w:pStyle w:val="A530"/>
      </w:pPr>
      <w:bookmarkStart w:id="32" w:name="_Toc182735469"/>
      <w:r>
        <w:rPr>
          <w:rFonts w:hint="eastAsia"/>
        </w:rPr>
        <w:t>（三）新自由主义</w:t>
      </w:r>
      <w:r w:rsidR="00F2113F">
        <w:rPr>
          <w:rFonts w:hint="eastAsia"/>
        </w:rPr>
        <w:t>的兴起</w:t>
      </w:r>
      <w:bookmarkEnd w:id="32"/>
    </w:p>
    <w:p w14:paraId="578CAB22" w14:textId="232AFC0A" w:rsidR="00D32BDB" w:rsidRDefault="00D32BDB" w:rsidP="00D32BDB">
      <w:pPr>
        <w:pStyle w:val="A5"/>
      </w:pPr>
      <w:r>
        <w:rPr>
          <w:rFonts w:hint="eastAsia"/>
        </w:rPr>
        <w:t>20</w:t>
      </w:r>
      <w:r>
        <w:rPr>
          <w:rFonts w:hint="eastAsia"/>
        </w:rPr>
        <w:t>世纪</w:t>
      </w:r>
      <w:r>
        <w:rPr>
          <w:rFonts w:hint="eastAsia"/>
        </w:rPr>
        <w:t>70</w:t>
      </w:r>
      <w:r>
        <w:rPr>
          <w:rFonts w:hint="eastAsia"/>
        </w:rPr>
        <w:t>年代凯恩斯主义晚期，当时似乎一度能看到世界革命大潮</w:t>
      </w:r>
      <w:r w:rsidR="00EC5BC4">
        <w:rPr>
          <w:rFonts w:hint="eastAsia"/>
        </w:rPr>
        <w:t>即将兴起</w:t>
      </w:r>
      <w:r>
        <w:rPr>
          <w:rFonts w:hint="eastAsia"/>
        </w:rPr>
        <w:t>的光景</w:t>
      </w:r>
      <w:r w:rsidR="00EC5BC4">
        <w:rPr>
          <w:rFonts w:hint="eastAsia"/>
        </w:rPr>
        <w:t>，</w:t>
      </w:r>
      <w:r w:rsidR="00F867D1">
        <w:rPr>
          <w:rFonts w:hint="eastAsia"/>
        </w:rPr>
        <w:t>但这一势头</w:t>
      </w:r>
      <w:r w:rsidR="00C70F16">
        <w:rPr>
          <w:rFonts w:hint="eastAsia"/>
        </w:rPr>
        <w:t>在</w:t>
      </w:r>
      <w:r w:rsidR="00C70F16">
        <w:rPr>
          <w:rFonts w:hint="eastAsia"/>
        </w:rPr>
        <w:t>70</w:t>
      </w:r>
      <w:r w:rsidR="00C70F16">
        <w:rPr>
          <w:rFonts w:hint="eastAsia"/>
        </w:rPr>
        <w:t>年代末和</w:t>
      </w:r>
      <w:r w:rsidR="00C70F16">
        <w:rPr>
          <w:rFonts w:hint="eastAsia"/>
        </w:rPr>
        <w:t>80</w:t>
      </w:r>
      <w:r w:rsidR="00C70F16">
        <w:rPr>
          <w:rFonts w:hint="eastAsia"/>
        </w:rPr>
        <w:t>年代初</w:t>
      </w:r>
      <w:r w:rsidR="00F867D1">
        <w:rPr>
          <w:rFonts w:hint="eastAsia"/>
        </w:rPr>
        <w:t>消</w:t>
      </w:r>
      <w:r w:rsidR="00EC5BC4">
        <w:rPr>
          <w:rFonts w:hint="eastAsia"/>
        </w:rPr>
        <w:t>逝</w:t>
      </w:r>
      <w:r w:rsidR="00F867D1">
        <w:rPr>
          <w:rFonts w:hint="eastAsia"/>
        </w:rPr>
        <w:t>了</w:t>
      </w:r>
      <w:r w:rsidR="00C70F16">
        <w:rPr>
          <w:rFonts w:hint="eastAsia"/>
        </w:rPr>
        <w:t>。</w:t>
      </w:r>
      <w:r w:rsidR="00EC5BC4">
        <w:rPr>
          <w:rFonts w:hint="eastAsia"/>
        </w:rPr>
        <w:t>出现这个变化的</w:t>
      </w:r>
      <w:r w:rsidR="00DE6ADE">
        <w:rPr>
          <w:rFonts w:hint="eastAsia"/>
        </w:rPr>
        <w:t>直接原因</w:t>
      </w:r>
      <w:r w:rsidR="00EC5BC4">
        <w:rPr>
          <w:rFonts w:hint="eastAsia"/>
        </w:rPr>
        <w:t>，</w:t>
      </w:r>
      <w:r w:rsidR="008D6EDE">
        <w:rPr>
          <w:rFonts w:hint="eastAsia"/>
        </w:rPr>
        <w:t>其实在中国</w:t>
      </w:r>
      <w:r w:rsidR="00DF0598">
        <w:rPr>
          <w:rFonts w:hint="eastAsia"/>
        </w:rPr>
        <w:t>，</w:t>
      </w:r>
      <w:r w:rsidR="00DE6ADE">
        <w:rPr>
          <w:rFonts w:hint="eastAsia"/>
        </w:rPr>
        <w:t>直接</w:t>
      </w:r>
      <w:r w:rsidR="008D6EDE">
        <w:rPr>
          <w:rFonts w:hint="eastAsia"/>
        </w:rPr>
        <w:t>原因</w:t>
      </w:r>
      <w:r w:rsidR="00DE6ADE">
        <w:rPr>
          <w:rFonts w:hint="eastAsia"/>
        </w:rPr>
        <w:t>与</w:t>
      </w:r>
      <w:r w:rsidR="008D6EDE">
        <w:rPr>
          <w:rFonts w:hint="eastAsia"/>
        </w:rPr>
        <w:t>毛主席的逝世和</w:t>
      </w:r>
      <w:r w:rsidR="00C70F16">
        <w:rPr>
          <w:rFonts w:hint="eastAsia"/>
        </w:rPr>
        <w:t>中国</w:t>
      </w:r>
      <w:r w:rsidR="00EC5BC4">
        <w:rPr>
          <w:rFonts w:hint="eastAsia"/>
        </w:rPr>
        <w:t>文化大</w:t>
      </w:r>
      <w:r w:rsidR="00C70F16">
        <w:rPr>
          <w:rFonts w:hint="eastAsia"/>
        </w:rPr>
        <w:t>革命</w:t>
      </w:r>
      <w:r w:rsidR="00EC5BC4">
        <w:rPr>
          <w:rFonts w:hint="eastAsia"/>
        </w:rPr>
        <w:t>的失败</w:t>
      </w:r>
      <w:r w:rsidR="00DE6ADE">
        <w:rPr>
          <w:rFonts w:hint="eastAsia"/>
        </w:rPr>
        <w:t>有关</w:t>
      </w:r>
      <w:r w:rsidR="00EC5BC4">
        <w:rPr>
          <w:rFonts w:hint="eastAsia"/>
        </w:rPr>
        <w:t>。</w:t>
      </w:r>
    </w:p>
    <w:p w14:paraId="2A77F1F2" w14:textId="23BF6A68" w:rsidR="00B20D6C" w:rsidRDefault="00CA0302" w:rsidP="00D32BDB">
      <w:pPr>
        <w:pStyle w:val="A5"/>
      </w:pPr>
      <w:r>
        <w:rPr>
          <w:rFonts w:hint="eastAsia"/>
        </w:rPr>
        <w:t>斯大林时代，苏联是国际共产主义运动的中心。赫鲁晓夫修正主义上台后，对帝国主义采取所谓和平共处的妥协路线，实际上是放弃了对各国共产党革命活动的支持，放弃了世界革命。在这种情况下，毛主席不得不在六十年代扛起国际共产主义运动的责任，于是</w:t>
      </w:r>
      <w:r w:rsidRPr="004A0F00">
        <w:rPr>
          <w:rStyle w:val="af3"/>
          <w:rFonts w:hint="eastAsia"/>
        </w:rPr>
        <w:t>国际共产主义运动的中心就从苏联转移到了中国。</w:t>
      </w:r>
      <w:r w:rsidR="008D6EDE">
        <w:rPr>
          <w:rFonts w:hint="eastAsia"/>
        </w:rPr>
        <w:t>毛主席逝世后</w:t>
      </w:r>
      <w:r w:rsidR="00824981">
        <w:rPr>
          <w:rFonts w:hint="eastAsia"/>
        </w:rPr>
        <w:t>，</w:t>
      </w:r>
      <w:r w:rsidR="00723704">
        <w:rPr>
          <w:rFonts w:hint="eastAsia"/>
        </w:rPr>
        <w:t>中国的</w:t>
      </w:r>
      <w:r w:rsidR="00824981">
        <w:rPr>
          <w:rFonts w:hint="eastAsia"/>
        </w:rPr>
        <w:t>走资派上台</w:t>
      </w:r>
      <w:r w:rsidR="00756FAB">
        <w:rPr>
          <w:rFonts w:hint="eastAsia"/>
        </w:rPr>
        <w:t>迅速背叛了毛主席的国际共产主义运动路线，他们</w:t>
      </w:r>
      <w:r w:rsidR="007A54E4">
        <w:rPr>
          <w:rFonts w:hint="eastAsia"/>
        </w:rPr>
        <w:t>转而向</w:t>
      </w:r>
      <w:r w:rsidR="007A54E4">
        <w:rPr>
          <w:rFonts w:hint="eastAsia"/>
        </w:rPr>
        <w:lastRenderedPageBreak/>
        <w:t>欧美资产阶级投降，</w:t>
      </w:r>
      <w:r w:rsidR="00723704">
        <w:rPr>
          <w:rFonts w:hint="eastAsia"/>
        </w:rPr>
        <w:t>和欧美资产阶级媾和</w:t>
      </w:r>
      <w:r w:rsidR="00E20E4B">
        <w:rPr>
          <w:rFonts w:hint="eastAsia"/>
        </w:rPr>
        <w:t>。媾和的第一步，是中国出兵攻打</w:t>
      </w:r>
      <w:r w:rsidR="007171E8">
        <w:rPr>
          <w:rFonts w:hint="eastAsia"/>
        </w:rPr>
        <w:t>苏修帝国主义</w:t>
      </w:r>
      <w:r w:rsidR="00E20E4B">
        <w:rPr>
          <w:rFonts w:hint="eastAsia"/>
        </w:rPr>
        <w:t>的盟友越南</w:t>
      </w:r>
      <w:r w:rsidR="007171E8">
        <w:rPr>
          <w:rFonts w:hint="eastAsia"/>
        </w:rPr>
        <w:t>（虽然越修也不是什么好东西）</w:t>
      </w:r>
      <w:r w:rsidR="00E20E4B">
        <w:rPr>
          <w:rFonts w:hint="eastAsia"/>
        </w:rPr>
        <w:t>，作为走资派</w:t>
      </w:r>
      <w:r w:rsidR="00BB12CB">
        <w:rPr>
          <w:rFonts w:hint="eastAsia"/>
        </w:rPr>
        <w:t>为了投靠美西方资本主义，</w:t>
      </w:r>
      <w:r w:rsidR="00E20E4B">
        <w:rPr>
          <w:rFonts w:hint="eastAsia"/>
        </w:rPr>
        <w:t>向</w:t>
      </w:r>
      <w:r w:rsidR="00BB12CB">
        <w:rPr>
          <w:rFonts w:hint="eastAsia"/>
        </w:rPr>
        <w:t>他们</w:t>
      </w:r>
      <w:r w:rsidR="00E20E4B">
        <w:rPr>
          <w:rFonts w:hint="eastAsia"/>
        </w:rPr>
        <w:t>交出的投名状。</w:t>
      </w:r>
      <w:r w:rsidR="009E5224">
        <w:rPr>
          <w:rFonts w:hint="eastAsia"/>
        </w:rPr>
        <w:t>同时，中国在全球停止了革命输出，断绝了对各国共产党的必要的支援，使得全球共产主义运动熄火。</w:t>
      </w:r>
      <w:r w:rsidR="0008625F">
        <w:rPr>
          <w:rFonts w:hint="eastAsia"/>
        </w:rPr>
        <w:t>最后，中国还在国内全面开启了资本主义复辟进程，走资派对中国的经济基础进行全面的私有制改造，并开放国际资本进入中国投资，开放西方国家商品进口。这三件事情，完全扭转了国际局势，使得大好</w:t>
      </w:r>
      <w:r w:rsidR="00980907">
        <w:rPr>
          <w:rFonts w:hint="eastAsia"/>
        </w:rPr>
        <w:t>的世界革命</w:t>
      </w:r>
      <w:r w:rsidR="0008625F">
        <w:rPr>
          <w:rFonts w:hint="eastAsia"/>
        </w:rPr>
        <w:t>形势一去不复返，使得全球资产阶级起死回生。我们下面详细分析一下这个历史进程和里面的具体原因。</w:t>
      </w:r>
    </w:p>
    <w:p w14:paraId="1DD116D6" w14:textId="34D60832" w:rsidR="000D7FE5" w:rsidRDefault="000D7FE5" w:rsidP="00D32BDB">
      <w:pPr>
        <w:pStyle w:val="A5"/>
      </w:pPr>
      <w:r>
        <w:rPr>
          <w:rFonts w:hint="eastAsia"/>
        </w:rPr>
        <w:t>在毛主席逝世前，中美苏基本维持了一个三角平衡的关系。走资派上台后迅速向</w:t>
      </w:r>
      <w:r w:rsidR="003F436D">
        <w:rPr>
          <w:rFonts w:hint="eastAsia"/>
        </w:rPr>
        <w:t>美国</w:t>
      </w:r>
      <w:r>
        <w:rPr>
          <w:rFonts w:hint="eastAsia"/>
        </w:rPr>
        <w:t>投降，不仅投降，还出兵攻打苏联的盟友越南，这实际上是和美国联手进攻苏联。苏联很快就吃不消，</w:t>
      </w:r>
      <w:r w:rsidR="003F436D">
        <w:rPr>
          <w:rFonts w:hint="eastAsia"/>
        </w:rPr>
        <w:t>苏联吃不消的</w:t>
      </w:r>
      <w:r>
        <w:rPr>
          <w:rFonts w:hint="eastAsia"/>
        </w:rPr>
        <w:t>后果</w:t>
      </w:r>
      <w:r w:rsidR="003F436D">
        <w:rPr>
          <w:rFonts w:hint="eastAsia"/>
        </w:rPr>
        <w:t>，</w:t>
      </w:r>
      <w:r>
        <w:rPr>
          <w:rFonts w:hint="eastAsia"/>
        </w:rPr>
        <w:t>就是苏联从和美国争霸的立场</w:t>
      </w:r>
      <w:r w:rsidR="003F436D">
        <w:rPr>
          <w:rFonts w:hint="eastAsia"/>
        </w:rPr>
        <w:t>，</w:t>
      </w:r>
      <w:r>
        <w:rPr>
          <w:rFonts w:hint="eastAsia"/>
        </w:rPr>
        <w:t>也开始转向美国</w:t>
      </w:r>
      <w:r w:rsidR="003F436D">
        <w:rPr>
          <w:rFonts w:hint="eastAsia"/>
        </w:rPr>
        <w:t>西方</w:t>
      </w:r>
      <w:r>
        <w:rPr>
          <w:rFonts w:hint="eastAsia"/>
        </w:rPr>
        <w:t>求和，</w:t>
      </w:r>
      <w:r w:rsidR="003F436D">
        <w:rPr>
          <w:rFonts w:hint="eastAsia"/>
        </w:rPr>
        <w:t>中美苏</w:t>
      </w:r>
      <w:r>
        <w:rPr>
          <w:rFonts w:hint="eastAsia"/>
        </w:rPr>
        <w:t>三角平衡的关系</w:t>
      </w:r>
      <w:r w:rsidR="003F436D">
        <w:rPr>
          <w:rFonts w:hint="eastAsia"/>
        </w:rPr>
        <w:t>，</w:t>
      </w:r>
      <w:r>
        <w:rPr>
          <w:rFonts w:hint="eastAsia"/>
        </w:rPr>
        <w:t>变成了中苏同时向美国投降</w:t>
      </w:r>
      <w:r w:rsidR="003F436D">
        <w:rPr>
          <w:rFonts w:hint="eastAsia"/>
        </w:rPr>
        <w:t>。如此，</w:t>
      </w:r>
      <w:r>
        <w:rPr>
          <w:rFonts w:hint="eastAsia"/>
        </w:rPr>
        <w:t>美国在国际上的战略压力迅速减小</w:t>
      </w:r>
      <w:r w:rsidR="00B34813">
        <w:rPr>
          <w:rFonts w:hint="eastAsia"/>
        </w:rPr>
        <w:t>，</w:t>
      </w:r>
      <w:r w:rsidR="00E8671F">
        <w:rPr>
          <w:rFonts w:hint="eastAsia"/>
        </w:rPr>
        <w:t>美国</w:t>
      </w:r>
      <w:r w:rsidR="00B34813">
        <w:rPr>
          <w:rFonts w:hint="eastAsia"/>
        </w:rPr>
        <w:t>向</w:t>
      </w:r>
      <w:r w:rsidR="00E8671F">
        <w:rPr>
          <w:rFonts w:hint="eastAsia"/>
        </w:rPr>
        <w:t>其它</w:t>
      </w:r>
      <w:r w:rsidR="00B34813">
        <w:rPr>
          <w:rFonts w:hint="eastAsia"/>
        </w:rPr>
        <w:t>国</w:t>
      </w:r>
      <w:r w:rsidR="00E8671F">
        <w:rPr>
          <w:rFonts w:hint="eastAsia"/>
        </w:rPr>
        <w:t>家</w:t>
      </w:r>
      <w:r w:rsidR="00B34813">
        <w:rPr>
          <w:rFonts w:hint="eastAsia"/>
        </w:rPr>
        <w:t>进行商品和资本输出的阻力也大大地减小</w:t>
      </w:r>
      <w:r>
        <w:rPr>
          <w:rFonts w:hint="eastAsia"/>
        </w:rPr>
        <w:t>。这是</w:t>
      </w:r>
      <w:r w:rsidR="003F436D">
        <w:rPr>
          <w:rFonts w:hint="eastAsia"/>
        </w:rPr>
        <w:t>挽救了美西方资本主义的</w:t>
      </w:r>
      <w:r>
        <w:rPr>
          <w:rFonts w:hint="eastAsia"/>
        </w:rPr>
        <w:t>第一个方面。</w:t>
      </w:r>
    </w:p>
    <w:p w14:paraId="497FD456" w14:textId="1C76F879" w:rsidR="00911058" w:rsidRDefault="00B34813" w:rsidP="00D32BDB">
      <w:pPr>
        <w:pStyle w:val="A5"/>
      </w:pPr>
      <w:r>
        <w:rPr>
          <w:rFonts w:hint="eastAsia"/>
        </w:rPr>
        <w:t>第二个方面，中国在全球停止了国际共运的革命输出，</w:t>
      </w:r>
      <w:r w:rsidR="00911058">
        <w:rPr>
          <w:rFonts w:hint="eastAsia"/>
        </w:rPr>
        <w:t>这</w:t>
      </w:r>
      <w:r>
        <w:rPr>
          <w:rFonts w:hint="eastAsia"/>
        </w:rPr>
        <w:t>也让美国在全球进行资本输出和市场扩</w:t>
      </w:r>
      <w:r>
        <w:rPr>
          <w:rFonts w:hint="eastAsia"/>
        </w:rPr>
        <w:lastRenderedPageBreak/>
        <w:t>张</w:t>
      </w:r>
      <w:r w:rsidR="00911058">
        <w:rPr>
          <w:rFonts w:hint="eastAsia"/>
        </w:rPr>
        <w:t>得以几乎没有阻力地进行。中国在全球各国进行的革命支援活动，使得美国资本和商品想进入这些国家几乎不可能。这些国家的共产党垮台后，美国资本和商品立即大规模涌入这些国家，这里面典型的就是东南亚国家，尤其是亚洲四小龙。</w:t>
      </w:r>
      <w:r w:rsidR="00EC2F76">
        <w:rPr>
          <w:rFonts w:hint="eastAsia"/>
        </w:rPr>
        <w:t>南美洲、非洲也同样如此。中国停止革命输出，给美西方资本进行资本和商品输出提供了广阔的海外空间。</w:t>
      </w:r>
    </w:p>
    <w:p w14:paraId="374A17EC" w14:textId="3D257B0A" w:rsidR="00B47518" w:rsidRDefault="00B47518" w:rsidP="00D32BDB">
      <w:pPr>
        <w:pStyle w:val="A5"/>
      </w:pPr>
      <w:r>
        <w:rPr>
          <w:rFonts w:hint="eastAsia"/>
        </w:rPr>
        <w:t>第三个方面，</w:t>
      </w:r>
      <w:r w:rsidR="003D35A1">
        <w:rPr>
          <w:rFonts w:hint="eastAsia"/>
        </w:rPr>
        <w:t>走资派在</w:t>
      </w:r>
      <w:r>
        <w:rPr>
          <w:rFonts w:hint="eastAsia"/>
        </w:rPr>
        <w:t>中国</w:t>
      </w:r>
      <w:r w:rsidR="003D35A1">
        <w:rPr>
          <w:rFonts w:hint="eastAsia"/>
        </w:rPr>
        <w:t>国内</w:t>
      </w:r>
      <w:r w:rsidR="00C74860">
        <w:rPr>
          <w:rFonts w:hint="eastAsia"/>
        </w:rPr>
        <w:t>进行资本主义改造，并允许西方资本和商品进入，本身就是给美西方资本直接续命。中国是有十多亿人口的大国，巨大的国内市场，让美西方资本如鱼得水。</w:t>
      </w:r>
    </w:p>
    <w:p w14:paraId="580F2C6C" w14:textId="7E63217D" w:rsidR="00ED0E00" w:rsidRDefault="00C74860" w:rsidP="00C74860">
      <w:pPr>
        <w:pStyle w:val="A5"/>
      </w:pPr>
      <w:r>
        <w:rPr>
          <w:rFonts w:hint="eastAsia"/>
        </w:rPr>
        <w:t>第</w:t>
      </w:r>
      <w:r w:rsidR="003D35A1">
        <w:rPr>
          <w:rFonts w:hint="eastAsia"/>
        </w:rPr>
        <w:t>四</w:t>
      </w:r>
      <w:r>
        <w:rPr>
          <w:rFonts w:hint="eastAsia"/>
        </w:rPr>
        <w:t>个方面，苏联向美国投降后，</w:t>
      </w:r>
      <w:r w:rsidR="00185CD1">
        <w:rPr>
          <w:rFonts w:hint="eastAsia"/>
        </w:rPr>
        <w:t>没过太久，苏联在国际国内矛盾的压力下，就发生了东欧剧变和苏联解体，剧变后的东欧和解体后</w:t>
      </w:r>
      <w:r w:rsidR="00B84A10">
        <w:rPr>
          <w:rFonts w:hint="eastAsia"/>
        </w:rPr>
        <w:t>的</w:t>
      </w:r>
      <w:r w:rsidR="00185CD1">
        <w:rPr>
          <w:rFonts w:hint="eastAsia"/>
        </w:rPr>
        <w:t>苏联，更是对美西方资本和商品完全敞开了怀抱，美西方资本和商品，疯狂涌入俄罗斯等前欧洲社会主义阵营国际，大大扩展了自己的发展空间。</w:t>
      </w:r>
    </w:p>
    <w:p w14:paraId="0B558ABC" w14:textId="5BF98544" w:rsidR="00081424" w:rsidRDefault="00081424" w:rsidP="00C74860">
      <w:pPr>
        <w:pStyle w:val="A5"/>
      </w:pPr>
      <w:r>
        <w:rPr>
          <w:rFonts w:hint="eastAsia"/>
        </w:rPr>
        <w:t>以上四个方面，给美西方资本主义提供了巨大的扩张空间，使得美西方资本在全球攻城略地，赚的盆满钵满，他们因此享受了四十多年的黄金时期。</w:t>
      </w:r>
    </w:p>
    <w:p w14:paraId="2602E89B" w14:textId="47B132BC" w:rsidR="00CE2C38" w:rsidRDefault="00CE2C38" w:rsidP="00C74860">
      <w:pPr>
        <w:pStyle w:val="A5"/>
      </w:pPr>
      <w:r>
        <w:rPr>
          <w:rFonts w:hint="eastAsia"/>
        </w:rPr>
        <w:t>这就是七十年代末、八十年代初以来，新自由主义的四十多年的历史。</w:t>
      </w:r>
    </w:p>
    <w:p w14:paraId="2D039D58" w14:textId="5387F965" w:rsidR="00CF169D" w:rsidRDefault="00EA49DA" w:rsidP="00C74860">
      <w:pPr>
        <w:pStyle w:val="A5"/>
      </w:pPr>
      <w:r>
        <w:rPr>
          <w:rFonts w:hint="eastAsia"/>
        </w:rPr>
        <w:t>那么，</w:t>
      </w:r>
      <w:r w:rsidR="00CF169D">
        <w:rPr>
          <w:rFonts w:hint="eastAsia"/>
        </w:rPr>
        <w:t>为什么这段历史，叫做“新自由主义”</w:t>
      </w:r>
      <w:r>
        <w:rPr>
          <w:rFonts w:hint="eastAsia"/>
        </w:rPr>
        <w:t>时期</w:t>
      </w:r>
      <w:r w:rsidR="00CF169D">
        <w:rPr>
          <w:rFonts w:hint="eastAsia"/>
        </w:rPr>
        <w:t>呢？</w:t>
      </w:r>
    </w:p>
    <w:p w14:paraId="5E6F934B" w14:textId="25036141" w:rsidR="00CF169D" w:rsidRDefault="00710C07" w:rsidP="00C74860">
      <w:pPr>
        <w:pStyle w:val="A5"/>
      </w:pPr>
      <w:r>
        <w:rPr>
          <w:rFonts w:hint="eastAsia"/>
        </w:rPr>
        <w:lastRenderedPageBreak/>
        <w:t>这是因为，中国走资派向</w:t>
      </w:r>
      <w:r w:rsidR="005E5615">
        <w:rPr>
          <w:rFonts w:hint="eastAsia"/>
        </w:rPr>
        <w:t>美西方资本主义</w:t>
      </w:r>
      <w:r>
        <w:rPr>
          <w:rFonts w:hint="eastAsia"/>
        </w:rPr>
        <w:t>投降</w:t>
      </w:r>
      <w:r w:rsidR="005E5615">
        <w:rPr>
          <w:rFonts w:hint="eastAsia"/>
        </w:rPr>
        <w:t>，</w:t>
      </w:r>
      <w:r>
        <w:rPr>
          <w:rFonts w:hint="eastAsia"/>
        </w:rPr>
        <w:t>引起的</w:t>
      </w:r>
      <w:r w:rsidR="00AB6E48">
        <w:rPr>
          <w:rFonts w:hint="eastAsia"/>
        </w:rPr>
        <w:t>美西方国家</w:t>
      </w:r>
      <w:r>
        <w:rPr>
          <w:rFonts w:hint="eastAsia"/>
        </w:rPr>
        <w:t>巨大的外部</w:t>
      </w:r>
      <w:r w:rsidR="00AB6E48">
        <w:rPr>
          <w:rFonts w:hint="eastAsia"/>
        </w:rPr>
        <w:t>国际</w:t>
      </w:r>
      <w:r>
        <w:rPr>
          <w:rFonts w:hint="eastAsia"/>
        </w:rPr>
        <w:t>环境</w:t>
      </w:r>
      <w:r w:rsidR="007567B4">
        <w:rPr>
          <w:rFonts w:hint="eastAsia"/>
        </w:rPr>
        <w:t>改善</w:t>
      </w:r>
      <w:r>
        <w:rPr>
          <w:rFonts w:hint="eastAsia"/>
        </w:rPr>
        <w:t>，给</w:t>
      </w:r>
      <w:r w:rsidR="00AB6E48">
        <w:rPr>
          <w:rFonts w:hint="eastAsia"/>
        </w:rPr>
        <w:t>他们</w:t>
      </w:r>
      <w:r>
        <w:rPr>
          <w:rFonts w:hint="eastAsia"/>
        </w:rPr>
        <w:t>提供了巨大的海外扩张空间。他们迅速调整政策，以适应这个千载难逢的机会，具体做法就是：放松政府对市场的监管，减少政府对经济干预（因为有大量的海外新市场提供商品销路，不必像以前那么担心生产过剩了）；放松对金融监管，以</w:t>
      </w:r>
      <w:r w:rsidR="004B28BA">
        <w:rPr>
          <w:rFonts w:hint="eastAsia"/>
        </w:rPr>
        <w:t>方便</w:t>
      </w:r>
      <w:r>
        <w:rPr>
          <w:rFonts w:hint="eastAsia"/>
        </w:rPr>
        <w:t>资本进行海外扩张和海外竞争；削减工人福利和待遇，压制工会活动（因为中国不再支援国际共运，工人阶级失去了外援，资产阶级就没有以前那么恐惧害怕国内工人阶级搞暴力革命了。）</w:t>
      </w:r>
      <w:r w:rsidR="009F2D4B">
        <w:rPr>
          <w:rFonts w:hint="eastAsia"/>
        </w:rPr>
        <w:t>所以，七十年代末八十年代初，美西方国家这一</w:t>
      </w:r>
      <w:r w:rsidR="00207472">
        <w:rPr>
          <w:rFonts w:hint="eastAsia"/>
        </w:rPr>
        <w:t>系列</w:t>
      </w:r>
      <w:r w:rsidR="009F2D4B">
        <w:rPr>
          <w:rFonts w:hint="eastAsia"/>
        </w:rPr>
        <w:t>政策倾向，都是各国从凯恩斯主义，向着古典自由主义的方向的回调，虽然没有完全回到古典自由主义那个状态，但是在政策方向上，是朝着古典自由主义的方向前进的。所以这个政策，称之为“新自由主义”。</w:t>
      </w:r>
    </w:p>
    <w:p w14:paraId="71C8E985" w14:textId="77912914" w:rsidR="009F2D4B" w:rsidRPr="00D4337F" w:rsidRDefault="009F2D4B" w:rsidP="00C74860">
      <w:pPr>
        <w:pStyle w:val="A5"/>
        <w:rPr>
          <w:rStyle w:val="af3"/>
        </w:rPr>
      </w:pPr>
      <w:r>
        <w:rPr>
          <w:rFonts w:hint="eastAsia"/>
        </w:rPr>
        <w:t>国际资产阶级搞的新自由主义政策的</w:t>
      </w:r>
      <w:r w:rsidRPr="00D4337F">
        <w:rPr>
          <w:rStyle w:val="af3"/>
          <w:rFonts w:hint="eastAsia"/>
        </w:rPr>
        <w:t>本质，是毛主席逝世和中国无产阶级文化大革命失败后，</w:t>
      </w:r>
      <w:r w:rsidR="0044291D" w:rsidRPr="00D4337F">
        <w:rPr>
          <w:rStyle w:val="af3"/>
          <w:rFonts w:hint="eastAsia"/>
        </w:rPr>
        <w:t>也就是</w:t>
      </w:r>
      <w:r w:rsidRPr="00D4337F">
        <w:rPr>
          <w:rStyle w:val="af3"/>
          <w:rFonts w:hint="eastAsia"/>
        </w:rPr>
        <w:t>国际无产阶级在</w:t>
      </w:r>
      <w:r w:rsidR="0044291D" w:rsidRPr="00D4337F">
        <w:rPr>
          <w:rStyle w:val="af3"/>
          <w:rFonts w:hint="eastAsia"/>
        </w:rPr>
        <w:t>全球层面的</w:t>
      </w:r>
      <w:r w:rsidRPr="00D4337F">
        <w:rPr>
          <w:rStyle w:val="af3"/>
          <w:rFonts w:hint="eastAsia"/>
        </w:rPr>
        <w:t>阶级斗争失败后，国际资产阶级对无产阶级的全面反攻。</w:t>
      </w:r>
    </w:p>
    <w:p w14:paraId="54C064A5" w14:textId="77777777" w:rsidR="000704E0" w:rsidRDefault="00324229" w:rsidP="000704E0">
      <w:pPr>
        <w:pStyle w:val="A5"/>
      </w:pPr>
      <w:r>
        <w:rPr>
          <w:rFonts w:hint="eastAsia"/>
        </w:rPr>
        <w:t>这，就是新自由主义的本质。</w:t>
      </w:r>
    </w:p>
    <w:p w14:paraId="0DA44D85" w14:textId="77777777" w:rsidR="00443FDA" w:rsidRPr="00D4337F" w:rsidRDefault="000704E0" w:rsidP="00BD22B1">
      <w:pPr>
        <w:pStyle w:val="A5"/>
        <w:rPr>
          <w:rStyle w:val="af3"/>
        </w:rPr>
      </w:pPr>
      <w:r>
        <w:rPr>
          <w:rFonts w:hint="eastAsia"/>
        </w:rPr>
        <w:t>对新自由主义的认识，必须上升到这个层面，必须认识到，这是毛主席逝世和中国无产阶级文化大革命失败后，国际资产阶级对无产阶级的全面反攻。</w:t>
      </w:r>
      <w:r w:rsidR="008F3A7A">
        <w:rPr>
          <w:rFonts w:hint="eastAsia"/>
        </w:rPr>
        <w:lastRenderedPageBreak/>
        <w:t>新自由主义的</w:t>
      </w:r>
      <w:r w:rsidR="00854A7F">
        <w:rPr>
          <w:rFonts w:hint="eastAsia"/>
        </w:rPr>
        <w:t>各种特征，比如</w:t>
      </w:r>
      <w:r>
        <w:rPr>
          <w:rFonts w:hint="eastAsia"/>
        </w:rPr>
        <w:t>什么</w:t>
      </w:r>
      <w:r w:rsidRPr="000704E0">
        <w:rPr>
          <w:rFonts w:hint="eastAsia"/>
        </w:rPr>
        <w:t>强调自由市场机制，反对国家对国内经济干预</w:t>
      </w:r>
      <w:r>
        <w:rPr>
          <w:rFonts w:hint="eastAsia"/>
        </w:rPr>
        <w:t>，强调</w:t>
      </w:r>
      <w:r w:rsidRPr="000704E0">
        <w:rPr>
          <w:rFonts w:hint="eastAsia"/>
        </w:rPr>
        <w:t>对自由的资金融通</w:t>
      </w:r>
      <w:r>
        <w:rPr>
          <w:rFonts w:hint="eastAsia"/>
        </w:rPr>
        <w:t>，</w:t>
      </w:r>
      <w:r w:rsidRPr="000704E0">
        <w:t>以政治手段强迫打通国外市场</w:t>
      </w:r>
      <w:r>
        <w:rPr>
          <w:rFonts w:hint="eastAsia"/>
        </w:rPr>
        <w:t>，等等，都</w:t>
      </w:r>
      <w:r w:rsidR="00854A7F">
        <w:rPr>
          <w:rFonts w:hint="eastAsia"/>
        </w:rPr>
        <w:t>只</w:t>
      </w:r>
      <w:r>
        <w:rPr>
          <w:rFonts w:hint="eastAsia"/>
        </w:rPr>
        <w:t>是新自由主义的现象，</w:t>
      </w:r>
      <w:r w:rsidR="00BC65D9">
        <w:rPr>
          <w:rFonts w:hint="eastAsia"/>
        </w:rPr>
        <w:t>是皮毛的东西，</w:t>
      </w:r>
      <w:r>
        <w:rPr>
          <w:rFonts w:hint="eastAsia"/>
        </w:rPr>
        <w:t>不是新自由主义的本质的东西。</w:t>
      </w:r>
      <w:r w:rsidR="00854A7F" w:rsidRPr="00D4337F">
        <w:rPr>
          <w:rStyle w:val="af3"/>
          <w:rFonts w:hint="eastAsia"/>
        </w:rPr>
        <w:t>本质的东西，是无产阶级在全球层面的阶级斗争失败后，国际资产阶级对无产阶级的全面反攻。</w:t>
      </w:r>
    </w:p>
    <w:p w14:paraId="5B2D7C60" w14:textId="2487ED38" w:rsidR="000704E0" w:rsidRPr="00854A7F" w:rsidRDefault="00A12978" w:rsidP="00BF01C7">
      <w:pPr>
        <w:pStyle w:val="af1"/>
      </w:pPr>
      <w:r>
        <w:rPr>
          <w:rFonts w:hint="eastAsia"/>
        </w:rPr>
        <w:t>什么是历史？</w:t>
      </w:r>
      <w:r w:rsidR="00BD22B1">
        <w:rPr>
          <w:rFonts w:hint="eastAsia"/>
        </w:rPr>
        <w:t>历史就是阶级斗争的历史。不用阶级斗争解释历史，就说不通。</w:t>
      </w:r>
    </w:p>
    <w:p w14:paraId="3E18BDE9" w14:textId="03A90974" w:rsidR="00D968F2" w:rsidRDefault="000704E0" w:rsidP="00D968F2">
      <w:pPr>
        <w:pStyle w:val="A5"/>
      </w:pPr>
      <w:r>
        <w:rPr>
          <w:rFonts w:hint="eastAsia"/>
        </w:rPr>
        <w:t>要认识到，资本主义的政策倾向，从古典自由主义到凯恩斯主义，再到新自由主义，恰恰反映了不同历史时期，国际层面的资产阶级和无产阶级进行阶级斗争的力量对比。其中凯恩斯主义时期，恰恰是无产阶级全面崛起和国际共运如火如荼的时代。而新自由主义时期，恰恰是</w:t>
      </w:r>
      <w:r w:rsidR="00903605">
        <w:rPr>
          <w:rFonts w:hint="eastAsia"/>
        </w:rPr>
        <w:t>社会主义阵营向资本主义阵营全面投降，</w:t>
      </w:r>
      <w:r>
        <w:rPr>
          <w:rFonts w:hint="eastAsia"/>
        </w:rPr>
        <w:t>国际共运陷入低潮，中国开启改革开放（即资本主义复辟）的历史时期。</w:t>
      </w:r>
    </w:p>
    <w:p w14:paraId="4894CB0E" w14:textId="11D4CDC7" w:rsidR="000704E0" w:rsidRDefault="000704E0" w:rsidP="000704E0">
      <w:pPr>
        <w:pStyle w:val="A5"/>
      </w:pPr>
      <w:r>
        <w:rPr>
          <w:rFonts w:hint="eastAsia"/>
        </w:rPr>
        <w:t>可以这么讲，美西方的新自由主义，和中国的改革开放，</w:t>
      </w:r>
      <w:r w:rsidRPr="00BF01C7">
        <w:rPr>
          <w:rStyle w:val="af3"/>
          <w:rFonts w:hint="eastAsia"/>
        </w:rPr>
        <w:t>是一体两面的关系</w:t>
      </w:r>
      <w:r>
        <w:rPr>
          <w:rFonts w:hint="eastAsia"/>
        </w:rPr>
        <w:t>。如果没有中国走资派改革开放（</w:t>
      </w:r>
      <w:r w:rsidR="00F917AC">
        <w:rPr>
          <w:rFonts w:hint="eastAsia"/>
        </w:rPr>
        <w:t>即</w:t>
      </w:r>
      <w:r>
        <w:rPr>
          <w:rFonts w:hint="eastAsia"/>
        </w:rPr>
        <w:t>资本主义复辟）的推进，就不可能有美西方新自由主义的高歌猛进；同样，如果没有美西方新自由主义的推进，也不可能有中国改革开放（资本主义复辟）的如火如荼。</w:t>
      </w:r>
    </w:p>
    <w:p w14:paraId="2A244510" w14:textId="26C0EE30" w:rsidR="00D968F2" w:rsidRPr="00BF01C7" w:rsidRDefault="00F32542" w:rsidP="00D968F2">
      <w:pPr>
        <w:pStyle w:val="A5"/>
        <w:rPr>
          <w:rStyle w:val="af3"/>
        </w:rPr>
      </w:pPr>
      <w:r>
        <w:rPr>
          <w:rFonts w:hint="eastAsia"/>
        </w:rPr>
        <w:lastRenderedPageBreak/>
        <w:t>对新自由主义的认识，必须达到这个高度</w:t>
      </w:r>
      <w:r w:rsidR="001209A8">
        <w:rPr>
          <w:rFonts w:hint="eastAsia"/>
        </w:rPr>
        <w:t>，</w:t>
      </w:r>
      <w:r w:rsidR="006C482E">
        <w:rPr>
          <w:rFonts w:hint="eastAsia"/>
        </w:rPr>
        <w:t>必须从国际层面的阶级斗争的视角来认识它，才能认清它的本质。</w:t>
      </w:r>
      <w:r w:rsidR="00112BC0" w:rsidRPr="00BF01C7">
        <w:rPr>
          <w:rStyle w:val="af3"/>
          <w:rFonts w:hint="eastAsia"/>
        </w:rPr>
        <w:t>改革开放和新自由主义是双生子</w:t>
      </w:r>
      <w:r w:rsidR="008F3A7A" w:rsidRPr="00BF01C7">
        <w:rPr>
          <w:rStyle w:val="af3"/>
          <w:rFonts w:hint="eastAsia"/>
        </w:rPr>
        <w:t>，他们本质上是</w:t>
      </w:r>
      <w:bookmarkStart w:id="33" w:name="_Hlk182466656"/>
      <w:r w:rsidR="008F3A7A" w:rsidRPr="00BF01C7">
        <w:rPr>
          <w:rStyle w:val="af3"/>
          <w:rFonts w:hint="eastAsia"/>
        </w:rPr>
        <w:t>国际无产阶级在阶级斗争失败后</w:t>
      </w:r>
      <w:bookmarkEnd w:id="33"/>
      <w:r w:rsidR="00881DBE" w:rsidRPr="00BF01C7">
        <w:rPr>
          <w:rStyle w:val="af3"/>
          <w:rFonts w:hint="eastAsia"/>
        </w:rPr>
        <w:t>收获</w:t>
      </w:r>
      <w:r w:rsidR="008F3A7A" w:rsidRPr="00BF01C7">
        <w:rPr>
          <w:rStyle w:val="af3"/>
          <w:rFonts w:hint="eastAsia"/>
        </w:rPr>
        <w:t>的苦果。</w:t>
      </w:r>
    </w:p>
    <w:p w14:paraId="4B8432F7" w14:textId="0C30AE28" w:rsidR="00A05BE4" w:rsidRDefault="00A05BE4" w:rsidP="00A05BE4">
      <w:pPr>
        <w:pStyle w:val="A530"/>
      </w:pPr>
      <w:bookmarkStart w:id="34" w:name="_Toc182735470"/>
      <w:r>
        <w:rPr>
          <w:rFonts w:hint="eastAsia"/>
        </w:rPr>
        <w:t>（四）新自由主义正走向穷途末路</w:t>
      </w:r>
      <w:bookmarkEnd w:id="34"/>
    </w:p>
    <w:p w14:paraId="3A4BBE7E" w14:textId="3006ABE8" w:rsidR="001538E6" w:rsidRDefault="00C23BF2" w:rsidP="00C23BF2">
      <w:pPr>
        <w:pStyle w:val="A5"/>
      </w:pPr>
      <w:r>
        <w:rPr>
          <w:rFonts w:hint="eastAsia"/>
        </w:rPr>
        <w:t>新自由主义的本质，是</w:t>
      </w:r>
      <w:r w:rsidRPr="00C23BF2">
        <w:rPr>
          <w:rFonts w:hint="eastAsia"/>
        </w:rPr>
        <w:t>无产阶级在</w:t>
      </w:r>
      <w:r>
        <w:rPr>
          <w:rFonts w:hint="eastAsia"/>
        </w:rPr>
        <w:t>全球层面的</w:t>
      </w:r>
      <w:r w:rsidRPr="00C23BF2">
        <w:rPr>
          <w:rFonts w:hint="eastAsia"/>
        </w:rPr>
        <w:t>阶级斗争失败后</w:t>
      </w:r>
      <w:r>
        <w:rPr>
          <w:rFonts w:hint="eastAsia"/>
        </w:rPr>
        <w:t>，国际资产阶级</w:t>
      </w:r>
      <w:r w:rsidR="009C7F5B">
        <w:rPr>
          <w:rFonts w:hint="eastAsia"/>
        </w:rPr>
        <w:t>在这个星球上</w:t>
      </w:r>
      <w:r w:rsidR="00CA72D0">
        <w:rPr>
          <w:rFonts w:hint="eastAsia"/>
        </w:rPr>
        <w:t>进行商品输出和资本输出的</w:t>
      </w:r>
      <w:r>
        <w:rPr>
          <w:rFonts w:hint="eastAsia"/>
        </w:rPr>
        <w:t>全面扩张</w:t>
      </w:r>
      <w:r w:rsidR="00DE696B">
        <w:rPr>
          <w:rFonts w:hint="eastAsia"/>
        </w:rPr>
        <w:t>。</w:t>
      </w:r>
      <w:r w:rsidR="003B124A">
        <w:rPr>
          <w:rFonts w:hint="eastAsia"/>
        </w:rPr>
        <w:t>这个大规模扩张</w:t>
      </w:r>
      <w:r w:rsidR="00DE696B">
        <w:rPr>
          <w:rFonts w:hint="eastAsia"/>
        </w:rPr>
        <w:t>持续</w:t>
      </w:r>
      <w:r w:rsidR="003B124A">
        <w:rPr>
          <w:rFonts w:hint="eastAsia"/>
        </w:rPr>
        <w:t>了</w:t>
      </w:r>
      <w:r w:rsidR="00F77424">
        <w:rPr>
          <w:rFonts w:hint="eastAsia"/>
        </w:rPr>
        <w:t>四十多年</w:t>
      </w:r>
      <w:r w:rsidR="003B124A">
        <w:rPr>
          <w:rFonts w:hint="eastAsia"/>
        </w:rPr>
        <w:t>后</w:t>
      </w:r>
      <w:r w:rsidR="00F77424">
        <w:rPr>
          <w:rFonts w:hint="eastAsia"/>
        </w:rPr>
        <w:t>，</w:t>
      </w:r>
      <w:r w:rsidR="001538E6">
        <w:rPr>
          <w:rFonts w:hint="eastAsia"/>
        </w:rPr>
        <w:t>已经难以为继了</w:t>
      </w:r>
      <w:r w:rsidR="002B45B2">
        <w:rPr>
          <w:rFonts w:hint="eastAsia"/>
        </w:rPr>
        <w:t>，其</w:t>
      </w:r>
      <w:r w:rsidR="001538E6" w:rsidRPr="002D61C0">
        <w:rPr>
          <w:rStyle w:val="af3"/>
          <w:rFonts w:hint="eastAsia"/>
        </w:rPr>
        <w:t>标志性事件</w:t>
      </w:r>
      <w:r w:rsidR="001538E6">
        <w:rPr>
          <w:rFonts w:hint="eastAsia"/>
        </w:rPr>
        <w:t>，就是</w:t>
      </w:r>
      <w:bookmarkStart w:id="35" w:name="_Hlk182468768"/>
      <w:r w:rsidR="001538E6" w:rsidRPr="002D61C0">
        <w:rPr>
          <w:rFonts w:hint="eastAsia"/>
          <w:u w:val="single"/>
        </w:rPr>
        <w:t>2019</w:t>
      </w:r>
      <w:r w:rsidR="001538E6" w:rsidRPr="002D61C0">
        <w:rPr>
          <w:rFonts w:hint="eastAsia"/>
          <w:u w:val="single"/>
        </w:rPr>
        <w:t>年中美贸易战的全面爆发</w:t>
      </w:r>
      <w:bookmarkEnd w:id="35"/>
      <w:r w:rsidR="005044B5">
        <w:rPr>
          <w:rFonts w:hint="eastAsia"/>
        </w:rPr>
        <w:t>。</w:t>
      </w:r>
    </w:p>
    <w:p w14:paraId="6098ECBF" w14:textId="379E2198" w:rsidR="002B45B2" w:rsidRPr="002B45B2" w:rsidRDefault="007662BC" w:rsidP="00C23BF2">
      <w:pPr>
        <w:pStyle w:val="A5"/>
      </w:pPr>
      <w:r>
        <w:rPr>
          <w:rFonts w:hint="eastAsia"/>
        </w:rPr>
        <w:t>事实上，</w:t>
      </w:r>
      <w:r>
        <w:rPr>
          <w:rFonts w:hint="eastAsia"/>
        </w:rPr>
        <w:t>2008</w:t>
      </w:r>
      <w:r>
        <w:rPr>
          <w:rFonts w:hint="eastAsia"/>
        </w:rPr>
        <w:t>年始于美国爆发的全球金融危机，就是新自由主义走向衰落的开始，但是此后各国通过各种货币和财政政策苟延残喘，把局面勉强维持到了</w:t>
      </w:r>
      <w:r>
        <w:rPr>
          <w:rFonts w:hint="eastAsia"/>
        </w:rPr>
        <w:t>2019</w:t>
      </w:r>
      <w:r>
        <w:rPr>
          <w:rFonts w:hint="eastAsia"/>
        </w:rPr>
        <w:t>年前后。而</w:t>
      </w:r>
      <w:r w:rsidR="002B45B2" w:rsidRPr="002B45B2">
        <w:rPr>
          <w:rFonts w:hint="eastAsia"/>
        </w:rPr>
        <w:t>2019</w:t>
      </w:r>
      <w:r w:rsidR="002B45B2" w:rsidRPr="002B45B2">
        <w:rPr>
          <w:rFonts w:hint="eastAsia"/>
        </w:rPr>
        <w:t>年中美贸易战的全面爆发</w:t>
      </w:r>
      <w:r w:rsidR="002B45B2">
        <w:rPr>
          <w:rFonts w:hint="eastAsia"/>
        </w:rPr>
        <w:t>，</w:t>
      </w:r>
      <w:r w:rsidR="002E6D82">
        <w:rPr>
          <w:rFonts w:hint="eastAsia"/>
        </w:rPr>
        <w:t>就</w:t>
      </w:r>
      <w:r w:rsidR="002B45B2">
        <w:rPr>
          <w:rFonts w:hint="eastAsia"/>
        </w:rPr>
        <w:t>意味着这个</w:t>
      </w:r>
      <w:r w:rsidR="0080244B">
        <w:rPr>
          <w:rFonts w:hint="eastAsia"/>
        </w:rPr>
        <w:t>星球</w:t>
      </w:r>
      <w:r w:rsidR="002B45B2">
        <w:rPr>
          <w:rFonts w:hint="eastAsia"/>
        </w:rPr>
        <w:t>上</w:t>
      </w:r>
      <w:r w:rsidR="0080244B">
        <w:rPr>
          <w:rFonts w:hint="eastAsia"/>
        </w:rPr>
        <w:t>尚未被国际资本开垦的空间，已经不存在了。没有了增量空间，</w:t>
      </w:r>
      <w:r w:rsidR="005044B5">
        <w:rPr>
          <w:rFonts w:hint="eastAsia"/>
        </w:rPr>
        <w:t>各国</w:t>
      </w:r>
      <w:r w:rsidR="0080244B">
        <w:rPr>
          <w:rFonts w:hint="eastAsia"/>
        </w:rPr>
        <w:t>资本之间的互相竞争就会空前惨烈，</w:t>
      </w:r>
      <w:r w:rsidR="005044B5">
        <w:rPr>
          <w:rFonts w:hint="eastAsia"/>
        </w:rPr>
        <w:t>他们</w:t>
      </w:r>
      <w:r w:rsidR="00851085">
        <w:rPr>
          <w:rFonts w:hint="eastAsia"/>
        </w:rPr>
        <w:t>为了解决</w:t>
      </w:r>
      <w:r w:rsidR="007860B8">
        <w:rPr>
          <w:rFonts w:hint="eastAsia"/>
        </w:rPr>
        <w:t>国内</w:t>
      </w:r>
      <w:r w:rsidR="00851085">
        <w:rPr>
          <w:rFonts w:hint="eastAsia"/>
        </w:rPr>
        <w:t>生产过剩危机，缓解内部阶级矛盾，</w:t>
      </w:r>
      <w:r w:rsidR="005044B5">
        <w:rPr>
          <w:rFonts w:hint="eastAsia"/>
        </w:rPr>
        <w:t>就会</w:t>
      </w:r>
      <w:r w:rsidR="0080244B">
        <w:rPr>
          <w:rFonts w:hint="eastAsia"/>
        </w:rPr>
        <w:t>在抢夺对方</w:t>
      </w:r>
      <w:r w:rsidR="005044B5">
        <w:rPr>
          <w:rFonts w:hint="eastAsia"/>
        </w:rPr>
        <w:t>的</w:t>
      </w:r>
      <w:r w:rsidR="00851085">
        <w:rPr>
          <w:rFonts w:hint="eastAsia"/>
        </w:rPr>
        <w:t>市场</w:t>
      </w:r>
      <w:r w:rsidR="0080244B">
        <w:rPr>
          <w:rFonts w:hint="eastAsia"/>
        </w:rPr>
        <w:t>存量空间中互相绞杀，这就爆发了贸易战。而</w:t>
      </w:r>
      <w:r w:rsidR="0080244B">
        <w:rPr>
          <w:rFonts w:hint="eastAsia"/>
        </w:rPr>
        <w:t>2024</w:t>
      </w:r>
      <w:r w:rsidR="0080244B">
        <w:rPr>
          <w:rFonts w:hint="eastAsia"/>
        </w:rPr>
        <w:t>年美国大选中特朗普卷土重来，意味着这一局面将愈演愈烈。</w:t>
      </w:r>
      <w:r w:rsidR="00956339">
        <w:rPr>
          <w:rFonts w:hint="eastAsia"/>
        </w:rPr>
        <w:t>这</w:t>
      </w:r>
      <w:r w:rsidR="00B25A58">
        <w:rPr>
          <w:rFonts w:hint="eastAsia"/>
        </w:rPr>
        <w:t>简直</w:t>
      </w:r>
      <w:r w:rsidR="00956339">
        <w:rPr>
          <w:rFonts w:hint="eastAsia"/>
        </w:rPr>
        <w:t>是第一次世界大战前的历史的</w:t>
      </w:r>
      <w:r w:rsidR="008155DC">
        <w:rPr>
          <w:rFonts w:hint="eastAsia"/>
        </w:rPr>
        <w:t>再</w:t>
      </w:r>
      <w:r w:rsidR="00956339">
        <w:rPr>
          <w:rFonts w:hint="eastAsia"/>
        </w:rPr>
        <w:t>演，当时各个资本主义国家也是发展到了各自的瓶</w:t>
      </w:r>
      <w:r w:rsidR="00956339">
        <w:rPr>
          <w:rFonts w:hint="eastAsia"/>
        </w:rPr>
        <w:lastRenderedPageBreak/>
        <w:t>颈，为了解决内部的生产过剩问题，缓解阶级矛盾，各国为了争夺海外市场和海外殖民地，先是打贸易战，不久就打起了世界大战</w:t>
      </w:r>
      <w:r w:rsidR="007023C5">
        <w:rPr>
          <w:rFonts w:hint="eastAsia"/>
        </w:rPr>
        <w:t>，然后苏联就在第一次世界大战中诞生了</w:t>
      </w:r>
      <w:r w:rsidR="00956339">
        <w:rPr>
          <w:rFonts w:hint="eastAsia"/>
        </w:rPr>
        <w:t>。</w:t>
      </w:r>
    </w:p>
    <w:p w14:paraId="2321A08D" w14:textId="6780CB81" w:rsidR="00DE696B" w:rsidRPr="00861D9D" w:rsidRDefault="0017571B" w:rsidP="0017571B">
      <w:pPr>
        <w:pStyle w:val="A5"/>
        <w:rPr>
          <w:rStyle w:val="af3"/>
        </w:rPr>
      </w:pPr>
      <w:r>
        <w:rPr>
          <w:rFonts w:hint="eastAsia"/>
        </w:rPr>
        <w:t>新自由主义四十多年来，</w:t>
      </w:r>
      <w:r w:rsidR="00A36E88">
        <w:rPr>
          <w:rFonts w:hint="eastAsia"/>
        </w:rPr>
        <w:t>资本主义生产关系已经遍布全球每一个角落，</w:t>
      </w:r>
      <w:r w:rsidR="004E656E">
        <w:rPr>
          <w:rFonts w:hint="eastAsia"/>
        </w:rPr>
        <w:t>这是这个星球上第一次</w:t>
      </w:r>
      <w:r w:rsidR="009C7F5B">
        <w:rPr>
          <w:rFonts w:hint="eastAsia"/>
        </w:rPr>
        <w:t>实现了资本主义生产关系的全面覆盖</w:t>
      </w:r>
      <w:r w:rsidR="001E34DD">
        <w:rPr>
          <w:rFonts w:hint="eastAsia"/>
        </w:rPr>
        <w:t>。在这</w:t>
      </w:r>
      <w:r w:rsidR="009C7F5B">
        <w:rPr>
          <w:rFonts w:hint="eastAsia"/>
        </w:rPr>
        <w:t>以前，这个</w:t>
      </w:r>
      <w:r w:rsidR="001E34DD">
        <w:rPr>
          <w:rFonts w:hint="eastAsia"/>
        </w:rPr>
        <w:t>星球</w:t>
      </w:r>
      <w:r w:rsidR="009C7F5B">
        <w:rPr>
          <w:rFonts w:hint="eastAsia"/>
        </w:rPr>
        <w:t>上还有社会主义</w:t>
      </w:r>
      <w:r w:rsidR="001E34DD">
        <w:rPr>
          <w:rFonts w:hint="eastAsia"/>
        </w:rPr>
        <w:t>政权</w:t>
      </w:r>
      <w:r w:rsidR="009C7F5B">
        <w:rPr>
          <w:rFonts w:hint="eastAsia"/>
        </w:rPr>
        <w:t>，以及封建政权，</w:t>
      </w:r>
      <w:r w:rsidR="001E34DD">
        <w:rPr>
          <w:rFonts w:hint="eastAsia"/>
        </w:rPr>
        <w:t>它们的生产关系还不是资本主义，至少主要部分不是资本主义。但</w:t>
      </w:r>
      <w:r w:rsidR="009C7F5B">
        <w:rPr>
          <w:rFonts w:hint="eastAsia"/>
        </w:rPr>
        <w:t>新自由主义崛起后，资本</w:t>
      </w:r>
      <w:r w:rsidR="001E34DD">
        <w:rPr>
          <w:rFonts w:hint="eastAsia"/>
        </w:rPr>
        <w:t>主义生产关系，</w:t>
      </w:r>
      <w:r w:rsidR="009C7F5B">
        <w:rPr>
          <w:rFonts w:hint="eastAsia"/>
        </w:rPr>
        <w:t>已经</w:t>
      </w:r>
      <w:r w:rsidR="001E34DD">
        <w:rPr>
          <w:rFonts w:hint="eastAsia"/>
        </w:rPr>
        <w:t>彻底占领了这个星球上的每一个角落</w:t>
      </w:r>
      <w:r w:rsidR="005F4ACD">
        <w:rPr>
          <w:rFonts w:hint="eastAsia"/>
        </w:rPr>
        <w:t>，也因此使得资产阶级和无产阶级的阶级矛盾，在这个星球上每一个角度高速积累。</w:t>
      </w:r>
      <w:r>
        <w:rPr>
          <w:rFonts w:hint="eastAsia"/>
        </w:rPr>
        <w:t>而生产过剩危机也在这个星球上</w:t>
      </w:r>
      <w:r w:rsidR="00FD3998">
        <w:rPr>
          <w:rFonts w:hint="eastAsia"/>
        </w:rPr>
        <w:t>每一个角度</w:t>
      </w:r>
      <w:r>
        <w:rPr>
          <w:rFonts w:hint="eastAsia"/>
        </w:rPr>
        <w:t>如癌症一般不可救药地扩散开来。</w:t>
      </w:r>
      <w:r w:rsidR="00157F49">
        <w:rPr>
          <w:rFonts w:hint="eastAsia"/>
        </w:rPr>
        <w:t>这就为</w:t>
      </w:r>
      <w:r w:rsidR="00157F49">
        <w:rPr>
          <w:rFonts w:hint="eastAsia"/>
        </w:rPr>
        <w:t>21</w:t>
      </w:r>
      <w:r w:rsidR="00157F49">
        <w:rPr>
          <w:rFonts w:hint="eastAsia"/>
        </w:rPr>
        <w:t>世纪的全球革命，创造了条件</w:t>
      </w:r>
      <w:r w:rsidR="00DE696B">
        <w:rPr>
          <w:rFonts w:hint="eastAsia"/>
        </w:rPr>
        <w:t>。这是</w:t>
      </w:r>
      <w:r w:rsidR="00DE696B">
        <w:rPr>
          <w:rFonts w:hint="eastAsia"/>
        </w:rPr>
        <w:t>19</w:t>
      </w:r>
      <w:r w:rsidR="00DE696B">
        <w:rPr>
          <w:rFonts w:hint="eastAsia"/>
        </w:rPr>
        <w:t>世纪和</w:t>
      </w:r>
      <w:r w:rsidR="00DE696B">
        <w:rPr>
          <w:rFonts w:hint="eastAsia"/>
        </w:rPr>
        <w:t>20</w:t>
      </w:r>
      <w:r w:rsidR="00DE696B">
        <w:rPr>
          <w:rFonts w:hint="eastAsia"/>
        </w:rPr>
        <w:t>世纪的国际共产主义运动，所不比拟的。因为当时</w:t>
      </w:r>
      <w:r>
        <w:rPr>
          <w:rFonts w:hint="eastAsia"/>
        </w:rPr>
        <w:t>生产过剩危机，只是发生在少数发达国家地区；</w:t>
      </w:r>
      <w:r w:rsidR="00DE696B">
        <w:rPr>
          <w:rFonts w:hint="eastAsia"/>
        </w:rPr>
        <w:t>无产阶级和资产阶级的矛盾，</w:t>
      </w:r>
      <w:r>
        <w:rPr>
          <w:rFonts w:hint="eastAsia"/>
        </w:rPr>
        <w:t>也</w:t>
      </w:r>
      <w:r w:rsidR="00DE696B">
        <w:rPr>
          <w:rFonts w:hint="eastAsia"/>
        </w:rPr>
        <w:t>主要还是集中在欧洲等少数发达国家地区，世界上其它</w:t>
      </w:r>
      <w:r w:rsidR="002851FB">
        <w:rPr>
          <w:rFonts w:hint="eastAsia"/>
        </w:rPr>
        <w:t>地区</w:t>
      </w:r>
      <w:r w:rsidR="00DE696B">
        <w:rPr>
          <w:rFonts w:hint="eastAsia"/>
        </w:rPr>
        <w:t>的社会矛盾，还主要是佃农和地主阶级的矛盾，或者民族矛盾</w:t>
      </w:r>
      <w:r w:rsidR="002851FB">
        <w:rPr>
          <w:rFonts w:hint="eastAsia"/>
        </w:rPr>
        <w:t>。</w:t>
      </w:r>
      <w:r w:rsidR="00DE696B">
        <w:rPr>
          <w:rFonts w:hint="eastAsia"/>
        </w:rPr>
        <w:t>所以，</w:t>
      </w:r>
      <w:r w:rsidR="00DE696B">
        <w:rPr>
          <w:rFonts w:hint="eastAsia"/>
        </w:rPr>
        <w:t>19</w:t>
      </w:r>
      <w:r w:rsidR="00DE696B">
        <w:rPr>
          <w:rFonts w:hint="eastAsia"/>
        </w:rPr>
        <w:t>世纪和</w:t>
      </w:r>
      <w:r w:rsidR="00DE696B">
        <w:rPr>
          <w:rFonts w:hint="eastAsia"/>
        </w:rPr>
        <w:t>20</w:t>
      </w:r>
      <w:r w:rsidR="00DE696B">
        <w:rPr>
          <w:rFonts w:hint="eastAsia"/>
        </w:rPr>
        <w:t>世纪的国际共产主义运动，和</w:t>
      </w:r>
      <w:r w:rsidR="00DE696B">
        <w:rPr>
          <w:rFonts w:hint="eastAsia"/>
        </w:rPr>
        <w:t>21</w:t>
      </w:r>
      <w:r w:rsidR="00DE696B">
        <w:rPr>
          <w:rFonts w:hint="eastAsia"/>
        </w:rPr>
        <w:t>世纪未来即将爆发的国际共产主义运动的规模和的程度相比，那只是个小小的前奏罢了</w:t>
      </w:r>
      <w:r w:rsidR="00157F49">
        <w:rPr>
          <w:rFonts w:hint="eastAsia"/>
        </w:rPr>
        <w:t>。</w:t>
      </w:r>
      <w:r w:rsidR="00AC5CE3" w:rsidRPr="00861D9D">
        <w:rPr>
          <w:rStyle w:val="af3"/>
          <w:rFonts w:hint="eastAsia"/>
        </w:rPr>
        <w:t>21</w:t>
      </w:r>
      <w:r w:rsidR="00AC5CE3" w:rsidRPr="00861D9D">
        <w:rPr>
          <w:rStyle w:val="af3"/>
          <w:rFonts w:hint="eastAsia"/>
        </w:rPr>
        <w:t>世纪的国际共产主义运动，将比以前</w:t>
      </w:r>
      <w:r w:rsidR="00C74FFF" w:rsidRPr="00861D9D">
        <w:rPr>
          <w:rStyle w:val="af3"/>
          <w:rFonts w:hint="eastAsia"/>
        </w:rPr>
        <w:t>规模</w:t>
      </w:r>
      <w:r w:rsidR="00AC5CE3" w:rsidRPr="00861D9D">
        <w:rPr>
          <w:rStyle w:val="af3"/>
          <w:rFonts w:hint="eastAsia"/>
        </w:rPr>
        <w:t>要宏大得多！</w:t>
      </w:r>
      <w:r w:rsidR="006E5598" w:rsidRPr="00861D9D">
        <w:rPr>
          <w:rStyle w:val="af3"/>
          <w:rFonts w:hint="eastAsia"/>
        </w:rPr>
        <w:t>曾</w:t>
      </w:r>
      <w:r w:rsidR="006E5598" w:rsidRPr="00861D9D">
        <w:rPr>
          <w:rStyle w:val="af3"/>
          <w:rFonts w:hint="eastAsia"/>
        </w:rPr>
        <w:lastRenderedPageBreak/>
        <w:t>经</w:t>
      </w:r>
      <w:r w:rsidR="008A4C3A" w:rsidRPr="00861D9D">
        <w:rPr>
          <w:rStyle w:val="af3"/>
          <w:rFonts w:hint="eastAsia"/>
        </w:rPr>
        <w:t>马克思、恩格斯所苦苦期盼的，列宁和斯大林在</w:t>
      </w:r>
      <w:r w:rsidR="008A4C3A" w:rsidRPr="00861D9D">
        <w:rPr>
          <w:rStyle w:val="af3"/>
          <w:rFonts w:hint="eastAsia"/>
        </w:rPr>
        <w:t>20</w:t>
      </w:r>
      <w:r w:rsidR="008A4C3A" w:rsidRPr="00861D9D">
        <w:rPr>
          <w:rStyle w:val="af3"/>
          <w:rFonts w:hint="eastAsia"/>
        </w:rPr>
        <w:t>世纪初所预言即将发生的，毛主席所追求的世界革命，这次真的要来了！</w:t>
      </w:r>
    </w:p>
    <w:p w14:paraId="6A29FBA7" w14:textId="5674DE7E" w:rsidR="00F8549C" w:rsidRDefault="005961B5" w:rsidP="0017571B">
      <w:pPr>
        <w:pStyle w:val="A5"/>
      </w:pPr>
      <w:r>
        <w:rPr>
          <w:rFonts w:hint="eastAsia"/>
        </w:rPr>
        <w:t>中美贸易战的爆发和</w:t>
      </w:r>
      <w:r w:rsidR="00F8549C">
        <w:rPr>
          <w:rFonts w:hint="eastAsia"/>
        </w:rPr>
        <w:t>特朗普</w:t>
      </w:r>
      <w:r w:rsidR="007A7D0E">
        <w:rPr>
          <w:rFonts w:hint="eastAsia"/>
        </w:rPr>
        <w:t>2024</w:t>
      </w:r>
      <w:r w:rsidR="007A7D0E">
        <w:rPr>
          <w:rFonts w:hint="eastAsia"/>
        </w:rPr>
        <w:t>年在美国</w:t>
      </w:r>
      <w:r w:rsidR="0081490B">
        <w:rPr>
          <w:rFonts w:hint="eastAsia"/>
        </w:rPr>
        <w:t>胜选</w:t>
      </w:r>
      <w:r>
        <w:rPr>
          <w:rFonts w:hint="eastAsia"/>
        </w:rPr>
        <w:t>卷头重来</w:t>
      </w:r>
      <w:r w:rsidR="00F8549C">
        <w:rPr>
          <w:rFonts w:hint="eastAsia"/>
        </w:rPr>
        <w:t>，意味着新自由主义持续了四十多年的全球扩张，已经走到了尽头。各国的改良主义，也走到了尽头。</w:t>
      </w:r>
    </w:p>
    <w:p w14:paraId="210D12BC" w14:textId="7956C209" w:rsidR="00F8549C" w:rsidRPr="00F8549C" w:rsidRDefault="00E04AFC" w:rsidP="0017571B">
      <w:pPr>
        <w:pStyle w:val="A5"/>
      </w:pPr>
      <w:r>
        <w:rPr>
          <w:rFonts w:hint="eastAsia"/>
        </w:rPr>
        <w:t>我们</w:t>
      </w:r>
      <w:r w:rsidR="00E17E40">
        <w:rPr>
          <w:rFonts w:hint="eastAsia"/>
        </w:rPr>
        <w:t>当下正</w:t>
      </w:r>
      <w:r>
        <w:rPr>
          <w:rFonts w:hint="eastAsia"/>
        </w:rPr>
        <w:t>处于</w:t>
      </w:r>
      <w:r w:rsidR="00E17E40">
        <w:rPr>
          <w:rFonts w:hint="eastAsia"/>
        </w:rPr>
        <w:t>第三次世界大战和</w:t>
      </w:r>
      <w:r w:rsidR="00E17E40">
        <w:rPr>
          <w:rFonts w:hint="eastAsia"/>
        </w:rPr>
        <w:t>21</w:t>
      </w:r>
      <w:r w:rsidR="00E17E40">
        <w:rPr>
          <w:rFonts w:hint="eastAsia"/>
        </w:rPr>
        <w:t>世纪国际共产主义运动爆发的</w:t>
      </w:r>
      <w:r>
        <w:rPr>
          <w:rFonts w:hint="eastAsia"/>
        </w:rPr>
        <w:t>前夜</w:t>
      </w:r>
      <w:r w:rsidR="00F8549C">
        <w:rPr>
          <w:rFonts w:hint="eastAsia"/>
        </w:rPr>
        <w:t>。</w:t>
      </w:r>
    </w:p>
    <w:p w14:paraId="6F97EDBD" w14:textId="18B62029" w:rsidR="007213AE" w:rsidRDefault="007213AE" w:rsidP="0075724D">
      <w:pPr>
        <w:pStyle w:val="A530"/>
      </w:pPr>
      <w:bookmarkStart w:id="36" w:name="_Toc182735471"/>
      <w:r>
        <w:rPr>
          <w:rFonts w:hint="eastAsia"/>
        </w:rPr>
        <w:t>（五）</w:t>
      </w:r>
      <w:r w:rsidR="007944F1">
        <w:rPr>
          <w:rFonts w:hint="eastAsia"/>
        </w:rPr>
        <w:t>邓式</w:t>
      </w:r>
      <w:r>
        <w:rPr>
          <w:rFonts w:hint="eastAsia"/>
        </w:rPr>
        <w:t>改革开放</w:t>
      </w:r>
      <w:bookmarkEnd w:id="36"/>
    </w:p>
    <w:p w14:paraId="31C35EEB" w14:textId="478D4926" w:rsidR="00D42CD3" w:rsidRDefault="00EF52A8" w:rsidP="00D42CD3">
      <w:pPr>
        <w:pStyle w:val="A540"/>
      </w:pPr>
      <w:bookmarkStart w:id="37" w:name="_Toc182735472"/>
      <w:r>
        <w:rPr>
          <w:rFonts w:hint="eastAsia"/>
        </w:rPr>
        <w:t>（</w:t>
      </w:r>
      <w:r>
        <w:rPr>
          <w:rFonts w:hint="eastAsia"/>
        </w:rPr>
        <w:t>1</w:t>
      </w:r>
      <w:r>
        <w:rPr>
          <w:rFonts w:hint="eastAsia"/>
        </w:rPr>
        <w:t>）市场经济派和鸟笼经济派的</w:t>
      </w:r>
      <w:r w:rsidR="00FD415A">
        <w:rPr>
          <w:rFonts w:hint="eastAsia"/>
        </w:rPr>
        <w:t>路线之争</w:t>
      </w:r>
      <w:bookmarkEnd w:id="37"/>
    </w:p>
    <w:p w14:paraId="7DC85EB8" w14:textId="71751BFD" w:rsidR="001130E6" w:rsidRDefault="00580C94" w:rsidP="00AC5EB2">
      <w:pPr>
        <w:pStyle w:val="A5"/>
      </w:pPr>
      <w:r>
        <w:rPr>
          <w:rFonts w:hint="eastAsia"/>
        </w:rPr>
        <w:t>中国</w:t>
      </w:r>
      <w:r w:rsidR="00AC5EB2">
        <w:rPr>
          <w:rFonts w:hint="eastAsia"/>
        </w:rPr>
        <w:t>走资派上台后不久，内部就爆发了路线斗争。最开始是华国锋集团和</w:t>
      </w:r>
      <w:r w:rsidR="001130E6">
        <w:rPr>
          <w:rFonts w:hint="eastAsia"/>
        </w:rPr>
        <w:t>走资派其它</w:t>
      </w:r>
      <w:r w:rsidR="00F84AD1">
        <w:rPr>
          <w:rFonts w:hint="eastAsia"/>
        </w:rPr>
        <w:t>派系</w:t>
      </w:r>
      <w:r w:rsidR="00C47A85">
        <w:rPr>
          <w:rFonts w:hint="eastAsia"/>
        </w:rPr>
        <w:t>发生了矛盾</w:t>
      </w:r>
      <w:r w:rsidR="00AC5EB2">
        <w:rPr>
          <w:rFonts w:hint="eastAsia"/>
        </w:rPr>
        <w:t>。</w:t>
      </w:r>
    </w:p>
    <w:p w14:paraId="47520C93" w14:textId="77777777" w:rsidR="00256233" w:rsidRDefault="00F84AD1" w:rsidP="00256233">
      <w:pPr>
        <w:pStyle w:val="A5"/>
      </w:pPr>
      <w:r>
        <w:rPr>
          <w:rFonts w:hint="eastAsia"/>
        </w:rPr>
        <w:t>华国锋集团尽管在事实上终止了文化大革命，但他们</w:t>
      </w:r>
      <w:r w:rsidR="001130E6">
        <w:rPr>
          <w:rFonts w:hint="eastAsia"/>
        </w:rPr>
        <w:t>基于自己的政治私利考虑，不肯彻底否定</w:t>
      </w:r>
      <w:r>
        <w:rPr>
          <w:rFonts w:hint="eastAsia"/>
        </w:rPr>
        <w:t>文化大革命</w:t>
      </w:r>
      <w:r w:rsidR="001130E6">
        <w:rPr>
          <w:rFonts w:hint="eastAsia"/>
        </w:rPr>
        <w:t>，</w:t>
      </w:r>
      <w:r>
        <w:rPr>
          <w:rFonts w:hint="eastAsia"/>
        </w:rPr>
        <w:t>因为华国锋集团自己就是乘着文化大革命的东风崛起掌权的，如果彻底否定了文化大革命，他自己的执政地位就没了。</w:t>
      </w:r>
      <w:r w:rsidR="00256233">
        <w:rPr>
          <w:rFonts w:hint="eastAsia"/>
        </w:rPr>
        <w:t>华国锋集团基于无法彻底否定文化大革命的立场，在经济上反对任何私有化，反对分田单干，他们主张搞资产阶级专政下的完全的计划经济模式。</w:t>
      </w:r>
    </w:p>
    <w:p w14:paraId="7C7E0AE1" w14:textId="565E21AE" w:rsidR="001130E6" w:rsidRDefault="00F84AD1" w:rsidP="00256233">
      <w:pPr>
        <w:pStyle w:val="A5"/>
      </w:pPr>
      <w:r>
        <w:rPr>
          <w:rFonts w:hint="eastAsia"/>
        </w:rPr>
        <w:lastRenderedPageBreak/>
        <w:t>但是如果不彻底否定文化大革命，</w:t>
      </w:r>
      <w:r w:rsidR="001130E6">
        <w:rPr>
          <w:rFonts w:hint="eastAsia"/>
        </w:rPr>
        <w:t>这对于</w:t>
      </w:r>
      <w:r>
        <w:rPr>
          <w:rFonts w:hint="eastAsia"/>
        </w:rPr>
        <w:t>走资派</w:t>
      </w:r>
      <w:r w:rsidR="001130E6">
        <w:rPr>
          <w:rFonts w:hint="eastAsia"/>
        </w:rPr>
        <w:t>搞资本主义复辟，是有</w:t>
      </w:r>
      <w:r>
        <w:rPr>
          <w:rFonts w:hint="eastAsia"/>
        </w:rPr>
        <w:t>严重</w:t>
      </w:r>
      <w:r w:rsidR="001130E6">
        <w:rPr>
          <w:rFonts w:hint="eastAsia"/>
        </w:rPr>
        <w:t>后患的</w:t>
      </w:r>
      <w:r w:rsidR="009A10B8">
        <w:rPr>
          <w:rFonts w:hint="eastAsia"/>
        </w:rPr>
        <w:t>，有将来被清算的隐忧</w:t>
      </w:r>
      <w:r w:rsidR="001130E6">
        <w:rPr>
          <w:rFonts w:hint="eastAsia"/>
        </w:rPr>
        <w:t>。所以</w:t>
      </w:r>
      <w:r>
        <w:rPr>
          <w:rFonts w:hint="eastAsia"/>
        </w:rPr>
        <w:t>华国锋集团就理所当然地</w:t>
      </w:r>
      <w:r w:rsidR="001130E6">
        <w:rPr>
          <w:rFonts w:hint="eastAsia"/>
        </w:rPr>
        <w:t>被赶下台。</w:t>
      </w:r>
    </w:p>
    <w:p w14:paraId="2C4AF638" w14:textId="1C75F4F9" w:rsidR="0076753C" w:rsidRDefault="008F7AFA" w:rsidP="00AC5EB2">
      <w:pPr>
        <w:pStyle w:val="A5"/>
      </w:pPr>
      <w:r>
        <w:rPr>
          <w:rFonts w:hint="eastAsia"/>
        </w:rPr>
        <w:t>华国锋集团败落，</w:t>
      </w:r>
      <w:r w:rsidR="00C47A85">
        <w:rPr>
          <w:rFonts w:hint="eastAsia"/>
        </w:rPr>
        <w:t>邓小平、陈云夺</w:t>
      </w:r>
      <w:r w:rsidR="0022542A">
        <w:rPr>
          <w:rFonts w:hint="eastAsia"/>
        </w:rPr>
        <w:t>取</w:t>
      </w:r>
      <w:r w:rsidR="00C47A85">
        <w:rPr>
          <w:rFonts w:hint="eastAsia"/>
        </w:rPr>
        <w:t>了最高权力后，内部</w:t>
      </w:r>
      <w:r>
        <w:rPr>
          <w:rFonts w:hint="eastAsia"/>
        </w:rPr>
        <w:t>又</w:t>
      </w:r>
      <w:r w:rsidR="00C47A85">
        <w:rPr>
          <w:rFonts w:hint="eastAsia"/>
        </w:rPr>
        <w:t>继续分化成了</w:t>
      </w:r>
      <w:r>
        <w:rPr>
          <w:rFonts w:hint="eastAsia"/>
        </w:rPr>
        <w:t>新的</w:t>
      </w:r>
      <w:r w:rsidR="00C47A85">
        <w:rPr>
          <w:rFonts w:hint="eastAsia"/>
        </w:rPr>
        <w:t>两个派别。陈云集团</w:t>
      </w:r>
      <w:r>
        <w:rPr>
          <w:rFonts w:hint="eastAsia"/>
        </w:rPr>
        <w:t>（主要成员是陈云、李先念、王震、邓力群、胡乔木</w:t>
      </w:r>
      <w:r w:rsidR="00451720">
        <w:rPr>
          <w:rFonts w:hint="eastAsia"/>
        </w:rPr>
        <w:t>、薄一波</w:t>
      </w:r>
      <w:r w:rsidR="00E95C5F">
        <w:rPr>
          <w:rFonts w:hint="eastAsia"/>
        </w:rPr>
        <w:t>等人</w:t>
      </w:r>
      <w:r>
        <w:rPr>
          <w:rFonts w:hint="eastAsia"/>
        </w:rPr>
        <w:t>）</w:t>
      </w:r>
      <w:r w:rsidR="00C47A85">
        <w:rPr>
          <w:rFonts w:hint="eastAsia"/>
        </w:rPr>
        <w:t>主张有限的私有化</w:t>
      </w:r>
      <w:r>
        <w:rPr>
          <w:rFonts w:hint="eastAsia"/>
        </w:rPr>
        <w:t>和市场化</w:t>
      </w:r>
      <w:r w:rsidR="00C47A85">
        <w:rPr>
          <w:rFonts w:hint="eastAsia"/>
        </w:rPr>
        <w:t>，即可以允许分田单干，但反对城市国企私有化，可以搞一定程度的市场经济</w:t>
      </w:r>
      <w:r>
        <w:rPr>
          <w:rFonts w:hint="eastAsia"/>
        </w:rPr>
        <w:t>，但要以计划经济为主</w:t>
      </w:r>
      <w:r w:rsidR="0076753C">
        <w:rPr>
          <w:rFonts w:hint="eastAsia"/>
        </w:rPr>
        <w:t>。陈云把这</w:t>
      </w:r>
      <w:r w:rsidR="00737E54">
        <w:rPr>
          <w:rFonts w:hint="eastAsia"/>
        </w:rPr>
        <w:t>一</w:t>
      </w:r>
      <w:r w:rsidR="00E7385E">
        <w:rPr>
          <w:rFonts w:hint="eastAsia"/>
        </w:rPr>
        <w:t>主张</w:t>
      </w:r>
      <w:r w:rsidR="0076753C">
        <w:rPr>
          <w:rFonts w:hint="eastAsia"/>
        </w:rPr>
        <w:t>形容为计划经济是鸟笼，而市场经济就是笼子里的鸟，鸟不管怎么飞，也飞不出鸟笼的限制。因此，这一派称为</w:t>
      </w:r>
      <w:r w:rsidR="0076753C" w:rsidRPr="00982539">
        <w:rPr>
          <w:rStyle w:val="af3"/>
          <w:rFonts w:hint="eastAsia"/>
          <w:u w:val="single"/>
        </w:rPr>
        <w:t>鸟笼经济派</w:t>
      </w:r>
      <w:r w:rsidRPr="00982539">
        <w:rPr>
          <w:rFonts w:hint="eastAsia"/>
          <w:u w:val="single"/>
        </w:rPr>
        <w:t>。</w:t>
      </w:r>
      <w:r w:rsidR="009225DC" w:rsidRPr="00982539">
        <w:rPr>
          <w:rStyle w:val="af4"/>
          <w:rFonts w:hint="eastAsia"/>
          <w:u w:val="single"/>
        </w:rPr>
        <w:t>鸟笼经济派的本质，是</w:t>
      </w:r>
      <w:r w:rsidR="00346F6D" w:rsidRPr="00982539">
        <w:rPr>
          <w:rStyle w:val="af4"/>
          <w:rFonts w:hint="eastAsia"/>
          <w:u w:val="single"/>
        </w:rPr>
        <w:t>想</w:t>
      </w:r>
      <w:r w:rsidR="009225DC" w:rsidRPr="00982539">
        <w:rPr>
          <w:rStyle w:val="af4"/>
          <w:rFonts w:hint="eastAsia"/>
          <w:u w:val="single"/>
        </w:rPr>
        <w:t>搞</w:t>
      </w:r>
      <w:r w:rsidR="009225DC" w:rsidRPr="00982539">
        <w:rPr>
          <w:rStyle w:val="af3"/>
          <w:rFonts w:hint="eastAsia"/>
          <w:u w:val="single"/>
        </w:rPr>
        <w:t>资产阶级专政</w:t>
      </w:r>
      <w:r w:rsidR="009225DC" w:rsidRPr="00982539">
        <w:rPr>
          <w:rStyle w:val="af4"/>
          <w:rFonts w:hint="eastAsia"/>
          <w:u w:val="single"/>
        </w:rPr>
        <w:t>的计划经济模式</w:t>
      </w:r>
      <w:r w:rsidR="009225DC" w:rsidRPr="00982539">
        <w:rPr>
          <w:rFonts w:hint="eastAsia"/>
          <w:u w:val="single"/>
        </w:rPr>
        <w:t>，</w:t>
      </w:r>
      <w:r w:rsidR="00346F6D" w:rsidRPr="00982539">
        <w:rPr>
          <w:rFonts w:hint="eastAsia"/>
          <w:u w:val="single"/>
        </w:rPr>
        <w:t>这其实就是苏修勃列日涅夫坚持的那种经济模式。</w:t>
      </w:r>
      <w:r w:rsidR="009225DC">
        <w:rPr>
          <w:rFonts w:hint="eastAsia"/>
        </w:rPr>
        <w:t>华国锋集团其实也大体</w:t>
      </w:r>
      <w:r w:rsidR="00A80AED">
        <w:rPr>
          <w:rFonts w:hint="eastAsia"/>
        </w:rPr>
        <w:t>可以</w:t>
      </w:r>
      <w:r w:rsidR="009225DC">
        <w:rPr>
          <w:rFonts w:hint="eastAsia"/>
        </w:rPr>
        <w:t>算是鸟笼经济派，只不过他的鸟笼经济政策，比陈云的更加“鸟笼”罢了。</w:t>
      </w:r>
    </w:p>
    <w:p w14:paraId="133F201A" w14:textId="710517A8" w:rsidR="00C47A85" w:rsidRDefault="008F7AFA" w:rsidP="00AC5EB2">
      <w:pPr>
        <w:pStyle w:val="A5"/>
      </w:pPr>
      <w:r>
        <w:rPr>
          <w:rFonts w:hint="eastAsia"/>
        </w:rPr>
        <w:t>而邓小平</w:t>
      </w:r>
      <w:r w:rsidR="00E95C5F">
        <w:rPr>
          <w:rFonts w:hint="eastAsia"/>
        </w:rPr>
        <w:t>集团（主要成员是邓小平、胡耀邦、赵紫阳、万里、任仲夷</w:t>
      </w:r>
      <w:r w:rsidR="00451720">
        <w:rPr>
          <w:rFonts w:hint="eastAsia"/>
        </w:rPr>
        <w:t>、乔石</w:t>
      </w:r>
      <w:r w:rsidR="00E95C5F">
        <w:rPr>
          <w:rFonts w:hint="eastAsia"/>
        </w:rPr>
        <w:t>等人）主张彻底私有化和市场化。</w:t>
      </w:r>
    </w:p>
    <w:p w14:paraId="43C69149" w14:textId="47273AE6" w:rsidR="0026555E" w:rsidRDefault="00737E54" w:rsidP="0026555E">
      <w:pPr>
        <w:pStyle w:val="A5"/>
      </w:pPr>
      <w:r>
        <w:rPr>
          <w:rFonts w:hint="eastAsia"/>
        </w:rPr>
        <w:t>鸟笼经济派和市场经济派</w:t>
      </w:r>
      <w:r w:rsidR="00A45FE8">
        <w:rPr>
          <w:rFonts w:hint="eastAsia"/>
        </w:rPr>
        <w:t>在八十年代展开了激烈的斗争。邓小平</w:t>
      </w:r>
      <w:r w:rsidR="00217FAC">
        <w:rPr>
          <w:rFonts w:hint="eastAsia"/>
        </w:rPr>
        <w:t>的</w:t>
      </w:r>
      <w:r w:rsidR="003762AA">
        <w:rPr>
          <w:rFonts w:hint="eastAsia"/>
        </w:rPr>
        <w:t>左膀右臂</w:t>
      </w:r>
      <w:r w:rsidR="00217FAC">
        <w:rPr>
          <w:rFonts w:hint="eastAsia"/>
        </w:rPr>
        <w:t>胡耀邦和赵紫阳</w:t>
      </w:r>
      <w:r w:rsidR="00A45FE8">
        <w:rPr>
          <w:rFonts w:hint="eastAsia"/>
        </w:rPr>
        <w:t>一度长期把持了最高</w:t>
      </w:r>
      <w:r w:rsidR="00217FAC">
        <w:rPr>
          <w:rFonts w:hint="eastAsia"/>
        </w:rPr>
        <w:t>决策</w:t>
      </w:r>
      <w:r w:rsidR="00A45FE8">
        <w:rPr>
          <w:rFonts w:hint="eastAsia"/>
        </w:rPr>
        <w:t>权力</w:t>
      </w:r>
      <w:r w:rsidR="006E3946">
        <w:rPr>
          <w:rFonts w:hint="eastAsia"/>
        </w:rPr>
        <w:t>，</w:t>
      </w:r>
      <w:r w:rsidR="00A45FE8">
        <w:rPr>
          <w:rFonts w:hint="eastAsia"/>
        </w:rPr>
        <w:t>但鸟笼经济派</w:t>
      </w:r>
      <w:r w:rsidR="00217FAC">
        <w:rPr>
          <w:rFonts w:hint="eastAsia"/>
        </w:rPr>
        <w:t>连续</w:t>
      </w:r>
      <w:r w:rsidR="00125CB2">
        <w:rPr>
          <w:rFonts w:hint="eastAsia"/>
        </w:rPr>
        <w:t>发起进攻，</w:t>
      </w:r>
      <w:r w:rsidR="00217FAC">
        <w:rPr>
          <w:rFonts w:hint="eastAsia"/>
        </w:rPr>
        <w:t>把</w:t>
      </w:r>
      <w:r w:rsidR="00125CB2">
        <w:rPr>
          <w:rFonts w:hint="eastAsia"/>
        </w:rPr>
        <w:t>胡耀邦和赵紫阳</w:t>
      </w:r>
      <w:r w:rsidR="00217FAC">
        <w:rPr>
          <w:rFonts w:hint="eastAsia"/>
        </w:rPr>
        <w:t>两人</w:t>
      </w:r>
      <w:r w:rsidR="00125CB2">
        <w:rPr>
          <w:rFonts w:hint="eastAsia"/>
        </w:rPr>
        <w:t>先后</w:t>
      </w:r>
      <w:r w:rsidR="00217FAC">
        <w:rPr>
          <w:rFonts w:hint="eastAsia"/>
        </w:rPr>
        <w:t>拉下马</w:t>
      </w:r>
      <w:r w:rsidR="00A45FE8">
        <w:rPr>
          <w:rFonts w:hint="eastAsia"/>
        </w:rPr>
        <w:t>，</w:t>
      </w:r>
      <w:r w:rsidR="00217FAC">
        <w:rPr>
          <w:rFonts w:hint="eastAsia"/>
        </w:rPr>
        <w:t>两派的斗争</w:t>
      </w:r>
      <w:r w:rsidR="006E3946">
        <w:rPr>
          <w:rFonts w:hint="eastAsia"/>
        </w:rPr>
        <w:t>随后</w:t>
      </w:r>
      <w:r w:rsidR="00217FAC">
        <w:rPr>
          <w:rFonts w:hint="eastAsia"/>
        </w:rPr>
        <w:t>成为</w:t>
      </w:r>
      <w:r w:rsidR="00217FAC">
        <w:rPr>
          <w:rFonts w:hint="eastAsia"/>
        </w:rPr>
        <w:t>1989</w:t>
      </w:r>
      <w:r w:rsidR="00217FAC">
        <w:rPr>
          <w:rFonts w:hint="eastAsia"/>
        </w:rPr>
        <w:t>年春夏之交政治风波的导火索</w:t>
      </w:r>
      <w:r w:rsidR="003170A1">
        <w:rPr>
          <w:rFonts w:hint="eastAsia"/>
        </w:rPr>
        <w:t>。</w:t>
      </w:r>
      <w:r w:rsidR="0026555E">
        <w:rPr>
          <w:rFonts w:hint="eastAsia"/>
        </w:rPr>
        <w:t>邓</w:t>
      </w:r>
      <w:r w:rsidR="0026555E">
        <w:rPr>
          <w:rFonts w:hint="eastAsia"/>
        </w:rPr>
        <w:lastRenderedPageBreak/>
        <w:t>小平在这次风波后被迫退休，并作出交出军权的姿态。</w:t>
      </w:r>
      <w:r w:rsidR="005867A8">
        <w:rPr>
          <w:rFonts w:hint="eastAsia"/>
        </w:rPr>
        <w:t>鸟笼派暂时得势，他们扶持江泽民</w:t>
      </w:r>
      <w:r w:rsidR="006538EC">
        <w:rPr>
          <w:rFonts w:hint="eastAsia"/>
        </w:rPr>
        <w:t>上台</w:t>
      </w:r>
      <w:r w:rsidR="005867A8">
        <w:rPr>
          <w:rFonts w:hint="eastAsia"/>
        </w:rPr>
        <w:t>，意图终止城市改革的私有化进程，维持鸟笼经济</w:t>
      </w:r>
      <w:r w:rsidR="006E3946">
        <w:rPr>
          <w:rFonts w:hint="eastAsia"/>
        </w:rPr>
        <w:t>体制</w:t>
      </w:r>
      <w:r w:rsidR="005867A8">
        <w:rPr>
          <w:rFonts w:hint="eastAsia"/>
        </w:rPr>
        <w:t>。江泽民上台后，秉持鸟笼派的旨意，立即宣布要“以经济建设为中心”和“以反和平演为中心”的</w:t>
      </w:r>
      <w:r w:rsidR="006538EC">
        <w:rPr>
          <w:rFonts w:hint="eastAsia"/>
        </w:rPr>
        <w:t>“两个中心”论</w:t>
      </w:r>
      <w:r w:rsidR="005867A8">
        <w:rPr>
          <w:rFonts w:hint="eastAsia"/>
        </w:rPr>
        <w:t>，他一度宣扬要让私营企业老板倾家荡产</w:t>
      </w:r>
      <w:r w:rsidR="006538EC">
        <w:rPr>
          <w:rFonts w:hint="eastAsia"/>
        </w:rPr>
        <w:t>。</w:t>
      </w:r>
      <w:r w:rsidR="00B14FC3">
        <w:rPr>
          <w:rFonts w:hint="eastAsia"/>
        </w:rPr>
        <w:t>这被当时的市场经济派认为是“要终止改革开放、开倒车”。</w:t>
      </w:r>
    </w:p>
    <w:p w14:paraId="5C0EF968" w14:textId="7077D5FA" w:rsidR="0026555E" w:rsidRDefault="00992611" w:rsidP="0026555E">
      <w:pPr>
        <w:pStyle w:val="A5"/>
      </w:pPr>
      <w:r>
        <w:rPr>
          <w:rFonts w:hint="eastAsia"/>
        </w:rPr>
        <w:t>紧接着</w:t>
      </w:r>
      <w:r w:rsidR="0026555E">
        <w:rPr>
          <w:rFonts w:hint="eastAsia"/>
        </w:rPr>
        <w:t>，</w:t>
      </w:r>
      <w:r w:rsidR="0026555E">
        <w:rPr>
          <w:rFonts w:hint="eastAsia"/>
        </w:rPr>
        <w:t>199</w:t>
      </w:r>
      <w:r w:rsidR="003170A1">
        <w:rPr>
          <w:rFonts w:hint="eastAsia"/>
        </w:rPr>
        <w:t>1</w:t>
      </w:r>
      <w:r w:rsidR="003170A1">
        <w:rPr>
          <w:rFonts w:hint="eastAsia"/>
        </w:rPr>
        <w:t>年</w:t>
      </w:r>
      <w:r w:rsidR="00187C1C">
        <w:rPr>
          <w:rFonts w:hint="eastAsia"/>
        </w:rPr>
        <w:t>12</w:t>
      </w:r>
      <w:r w:rsidR="00187C1C">
        <w:rPr>
          <w:rFonts w:hint="eastAsia"/>
        </w:rPr>
        <w:t>月</w:t>
      </w:r>
      <w:r w:rsidR="003170A1">
        <w:rPr>
          <w:rFonts w:hint="eastAsia"/>
        </w:rPr>
        <w:t>苏联</w:t>
      </w:r>
      <w:r w:rsidR="00187C1C">
        <w:rPr>
          <w:rFonts w:hint="eastAsia"/>
        </w:rPr>
        <w:t>解体</w:t>
      </w:r>
      <w:r>
        <w:rPr>
          <w:rFonts w:hint="eastAsia"/>
        </w:rPr>
        <w:t>了</w:t>
      </w:r>
      <w:r w:rsidR="00187C1C">
        <w:rPr>
          <w:rFonts w:hint="eastAsia"/>
        </w:rPr>
        <w:t>，</w:t>
      </w:r>
      <w:r>
        <w:rPr>
          <w:rFonts w:hint="eastAsia"/>
        </w:rPr>
        <w:t>苏联的解体，</w:t>
      </w:r>
      <w:r w:rsidR="00187C1C">
        <w:rPr>
          <w:rFonts w:hint="eastAsia"/>
        </w:rPr>
        <w:t>证明了鸟笼经济体制是不可持续的，这</w:t>
      </w:r>
      <w:r w:rsidR="0010147F">
        <w:rPr>
          <w:rFonts w:hint="eastAsia"/>
        </w:rPr>
        <w:t>就</w:t>
      </w:r>
      <w:r w:rsidR="00187C1C">
        <w:rPr>
          <w:rFonts w:hint="eastAsia"/>
        </w:rPr>
        <w:t>给了邓小平反击鸟笼经济派的最佳契机</w:t>
      </w:r>
      <w:r>
        <w:rPr>
          <w:rFonts w:hint="eastAsia"/>
        </w:rPr>
        <w:t>。</w:t>
      </w:r>
      <w:r w:rsidR="00187C1C">
        <w:rPr>
          <w:rFonts w:hint="eastAsia"/>
        </w:rPr>
        <w:t>事不宜迟，邓小平在</w:t>
      </w:r>
      <w:r w:rsidR="00187C1C">
        <w:rPr>
          <w:rFonts w:hint="eastAsia"/>
        </w:rPr>
        <w:t>1992</w:t>
      </w:r>
      <w:r w:rsidR="00187C1C">
        <w:rPr>
          <w:rFonts w:hint="eastAsia"/>
        </w:rPr>
        <w:t>年春节迅速采取行动，乘专列南下，在各省发表讲话，</w:t>
      </w:r>
      <w:r w:rsidR="008E0243">
        <w:rPr>
          <w:rFonts w:hint="eastAsia"/>
        </w:rPr>
        <w:t>他</w:t>
      </w:r>
      <w:r w:rsidR="008D7688">
        <w:rPr>
          <w:rFonts w:hint="eastAsia"/>
        </w:rPr>
        <w:t>威胁</w:t>
      </w:r>
      <w:r w:rsidR="00187C1C">
        <w:rPr>
          <w:rFonts w:hint="eastAsia"/>
        </w:rPr>
        <w:t>江泽民</w:t>
      </w:r>
      <w:r w:rsidR="008E0243">
        <w:rPr>
          <w:rFonts w:hint="eastAsia"/>
        </w:rPr>
        <w:t>必须</w:t>
      </w:r>
      <w:r w:rsidR="008D7688">
        <w:rPr>
          <w:rFonts w:hint="eastAsia"/>
        </w:rPr>
        <w:t>继续搞私有化市场经济</w:t>
      </w:r>
      <w:r w:rsidR="008E0243">
        <w:rPr>
          <w:rFonts w:hint="eastAsia"/>
        </w:rPr>
        <w:t>改革</w:t>
      </w:r>
      <w:r w:rsidR="008D7688">
        <w:rPr>
          <w:rFonts w:hint="eastAsia"/>
        </w:rPr>
        <w:t>，</w:t>
      </w:r>
      <w:r w:rsidR="00750DAD">
        <w:rPr>
          <w:rFonts w:hint="eastAsia"/>
        </w:rPr>
        <w:t>公开宣扬</w:t>
      </w:r>
      <w:r w:rsidR="008D7688">
        <w:rPr>
          <w:rFonts w:hint="eastAsia"/>
        </w:rPr>
        <w:t>“谁不改革谁下台”，态度极为强硬。江泽民在巨大的压力下，不得不公开</w:t>
      </w:r>
      <w:r w:rsidR="00187C1C">
        <w:rPr>
          <w:rFonts w:hint="eastAsia"/>
        </w:rPr>
        <w:t>表态</w:t>
      </w:r>
      <w:r w:rsidR="0010147F">
        <w:rPr>
          <w:rFonts w:hint="eastAsia"/>
        </w:rPr>
        <w:t>“要继续坚持改革开放，建设社会主义市场经济”。</w:t>
      </w:r>
      <w:r w:rsidR="00D71785">
        <w:rPr>
          <w:rFonts w:hint="eastAsia"/>
        </w:rPr>
        <w:t>此后</w:t>
      </w:r>
      <w:r w:rsidR="007A6228">
        <w:rPr>
          <w:rFonts w:hint="eastAsia"/>
        </w:rPr>
        <w:t>不久李先念和王震这两员鸟笼</w:t>
      </w:r>
      <w:r w:rsidR="00D71785">
        <w:rPr>
          <w:rFonts w:hint="eastAsia"/>
        </w:rPr>
        <w:t>经济</w:t>
      </w:r>
      <w:r w:rsidR="007A6228">
        <w:rPr>
          <w:rFonts w:hint="eastAsia"/>
        </w:rPr>
        <w:t>派</w:t>
      </w:r>
      <w:r w:rsidR="00D71785">
        <w:rPr>
          <w:rFonts w:hint="eastAsia"/>
        </w:rPr>
        <w:t>的</w:t>
      </w:r>
      <w:r w:rsidR="007A6228">
        <w:rPr>
          <w:rFonts w:hint="eastAsia"/>
        </w:rPr>
        <w:t>主力干将先后去世</w:t>
      </w:r>
      <w:r w:rsidR="00D57473">
        <w:rPr>
          <w:rFonts w:hint="eastAsia"/>
        </w:rPr>
        <w:t>，</w:t>
      </w:r>
      <w:r w:rsidR="007A6228">
        <w:rPr>
          <w:rFonts w:hint="eastAsia"/>
        </w:rPr>
        <w:t>陈云势单力孤</w:t>
      </w:r>
      <w:r w:rsidR="00D71785">
        <w:rPr>
          <w:rFonts w:hint="eastAsia"/>
        </w:rPr>
        <w:t>。</w:t>
      </w:r>
      <w:r w:rsidR="007A6228">
        <w:rPr>
          <w:rFonts w:hint="eastAsia"/>
        </w:rPr>
        <w:t>邓小平</w:t>
      </w:r>
      <w:r w:rsidR="00D71785">
        <w:rPr>
          <w:rFonts w:hint="eastAsia"/>
        </w:rPr>
        <w:t>于是</w:t>
      </w:r>
      <w:r w:rsidR="007A6228">
        <w:rPr>
          <w:rFonts w:hint="eastAsia"/>
        </w:rPr>
        <w:t>乘胜追击，在</w:t>
      </w:r>
      <w:r w:rsidR="007A6228">
        <w:rPr>
          <w:rFonts w:hint="eastAsia"/>
        </w:rPr>
        <w:t>1992</w:t>
      </w:r>
      <w:r w:rsidR="007A6228">
        <w:rPr>
          <w:rFonts w:hint="eastAsia"/>
        </w:rPr>
        <w:t>年年底的十四大会议上，把“市场经济”</w:t>
      </w:r>
      <w:r w:rsidR="00D71785">
        <w:rPr>
          <w:rFonts w:hint="eastAsia"/>
        </w:rPr>
        <w:t>改革目标</w:t>
      </w:r>
      <w:r w:rsidR="00D57473">
        <w:rPr>
          <w:rFonts w:hint="eastAsia"/>
        </w:rPr>
        <w:t>正式</w:t>
      </w:r>
      <w:r w:rsidR="007A6228">
        <w:rPr>
          <w:rFonts w:hint="eastAsia"/>
        </w:rPr>
        <w:t>写入了十四大报告，正式确立了全面私有化</w:t>
      </w:r>
      <w:r w:rsidR="001573FB">
        <w:rPr>
          <w:rFonts w:hint="eastAsia"/>
        </w:rPr>
        <w:t>和</w:t>
      </w:r>
      <w:r w:rsidR="007A6228">
        <w:rPr>
          <w:rFonts w:hint="eastAsia"/>
        </w:rPr>
        <w:t>市场化</w:t>
      </w:r>
      <w:r w:rsidR="00D71785">
        <w:rPr>
          <w:rFonts w:hint="eastAsia"/>
        </w:rPr>
        <w:t>的改革共识。邓小平还将那些</w:t>
      </w:r>
      <w:r w:rsidR="007B0D6F">
        <w:rPr>
          <w:rFonts w:hint="eastAsia"/>
        </w:rPr>
        <w:t>主张全面私有化和市场化的</w:t>
      </w:r>
      <w:r w:rsidR="00D71785">
        <w:rPr>
          <w:rFonts w:hint="eastAsia"/>
        </w:rPr>
        <w:t>亲信</w:t>
      </w:r>
      <w:r w:rsidR="007B0D6F">
        <w:rPr>
          <w:rFonts w:hint="eastAsia"/>
        </w:rPr>
        <w:t>人马，</w:t>
      </w:r>
      <w:r w:rsidR="00D71785">
        <w:rPr>
          <w:rFonts w:hint="eastAsia"/>
        </w:rPr>
        <w:t>在十四大上</w:t>
      </w:r>
      <w:r w:rsidR="007B0D6F">
        <w:rPr>
          <w:rFonts w:hint="eastAsia"/>
        </w:rPr>
        <w:t>都塞进最高领导层</w:t>
      </w:r>
      <w:r w:rsidR="00D71785">
        <w:rPr>
          <w:rFonts w:hint="eastAsia"/>
        </w:rPr>
        <w:t>，以防止他去世后，江泽民搞鸟笼经济复辟</w:t>
      </w:r>
      <w:r w:rsidR="00D359B8">
        <w:rPr>
          <w:rFonts w:hint="eastAsia"/>
        </w:rPr>
        <w:t>。</w:t>
      </w:r>
      <w:r w:rsidR="00F301B4">
        <w:rPr>
          <w:rFonts w:hint="eastAsia"/>
        </w:rPr>
        <w:t>邓小平这一系列措施，</w:t>
      </w:r>
      <w:r w:rsidR="007B0D6F">
        <w:rPr>
          <w:rFonts w:hint="eastAsia"/>
        </w:rPr>
        <w:t>奠定了随后</w:t>
      </w:r>
      <w:r w:rsidR="00F301B4">
        <w:rPr>
          <w:rFonts w:hint="eastAsia"/>
        </w:rPr>
        <w:t>十几年内，中国</w:t>
      </w:r>
      <w:r w:rsidR="007B0D6F">
        <w:rPr>
          <w:rFonts w:hint="eastAsia"/>
        </w:rPr>
        <w:t>全面私有化和市场化的</w:t>
      </w:r>
      <w:r w:rsidR="00F301B4">
        <w:rPr>
          <w:rFonts w:hint="eastAsia"/>
        </w:rPr>
        <w:t>不可逆转</w:t>
      </w:r>
      <w:r w:rsidR="007B0D6F">
        <w:rPr>
          <w:rFonts w:hint="eastAsia"/>
        </w:rPr>
        <w:t>，尤其是</w:t>
      </w:r>
      <w:r w:rsidR="00D359B8">
        <w:rPr>
          <w:rFonts w:hint="eastAsia"/>
        </w:rPr>
        <w:t>1992-1998</w:t>
      </w:r>
      <w:r w:rsidR="00D359B8">
        <w:rPr>
          <w:rFonts w:hint="eastAsia"/>
        </w:rPr>
        <w:t>年朱镕</w:t>
      </w:r>
      <w:r w:rsidR="00D359B8">
        <w:rPr>
          <w:rFonts w:hint="eastAsia"/>
        </w:rPr>
        <w:lastRenderedPageBreak/>
        <w:t>基操刀的国企大破产改革，是中国经济基础的资本主义改造的高潮。</w:t>
      </w:r>
      <w:r w:rsidR="00E035F4">
        <w:rPr>
          <w:rFonts w:hint="eastAsia"/>
        </w:rPr>
        <w:t>（朱镕基上台的原因，是李鹏搞私有化、市场化改革不积极，</w:t>
      </w:r>
      <w:r w:rsidR="00893C44">
        <w:rPr>
          <w:rFonts w:hint="eastAsia"/>
        </w:rPr>
        <w:t>李鹏当时是鸟笼经济派。这</w:t>
      </w:r>
      <w:r w:rsidR="00E035F4">
        <w:rPr>
          <w:rFonts w:hint="eastAsia"/>
        </w:rPr>
        <w:t>引起邓小平</w:t>
      </w:r>
      <w:r w:rsidR="00893C44">
        <w:rPr>
          <w:rFonts w:hint="eastAsia"/>
        </w:rPr>
        <w:t>严重</w:t>
      </w:r>
      <w:r w:rsidR="00E035F4">
        <w:rPr>
          <w:rFonts w:hint="eastAsia"/>
        </w:rPr>
        <w:t>不满，于是安排了朱镕基接替李鹏担任总理。朱镕基上台后，大刀阔斧启动私有化</w:t>
      </w:r>
      <w:r w:rsidR="00893C44">
        <w:rPr>
          <w:rFonts w:hint="eastAsia"/>
        </w:rPr>
        <w:t>、</w:t>
      </w:r>
      <w:r w:rsidR="00E035F4">
        <w:rPr>
          <w:rFonts w:hint="eastAsia"/>
        </w:rPr>
        <w:t>市场化改革，造成大量的国企员工下岗，难以生存，引发了严重的社会民生问题，这是后来法轮功邪教运动兴起的根源。）</w:t>
      </w:r>
    </w:p>
    <w:p w14:paraId="17844AFB" w14:textId="664CD3F2" w:rsidR="009C3121" w:rsidRDefault="00CB44FA" w:rsidP="009C3121">
      <w:pPr>
        <w:pStyle w:val="A5"/>
      </w:pPr>
      <w:r>
        <w:rPr>
          <w:rFonts w:hint="eastAsia"/>
        </w:rPr>
        <w:t>但</w:t>
      </w:r>
      <w:r w:rsidR="004D34A3">
        <w:rPr>
          <w:rFonts w:hint="eastAsia"/>
        </w:rPr>
        <w:t>1992</w:t>
      </w:r>
      <w:r w:rsidR="004D34A3">
        <w:rPr>
          <w:rFonts w:hint="eastAsia"/>
        </w:rPr>
        <w:t>年</w:t>
      </w:r>
      <w:r w:rsidR="00FE3544">
        <w:rPr>
          <w:rFonts w:hint="eastAsia"/>
        </w:rPr>
        <w:t>后鸟笼</w:t>
      </w:r>
      <w:r w:rsidR="008C58B9">
        <w:rPr>
          <w:rFonts w:hint="eastAsia"/>
        </w:rPr>
        <w:t>经济</w:t>
      </w:r>
      <w:r w:rsidR="00FE3544">
        <w:rPr>
          <w:rFonts w:hint="eastAsia"/>
        </w:rPr>
        <w:t>派并没有彻底消亡，</w:t>
      </w:r>
      <w:r w:rsidR="006237FD">
        <w:rPr>
          <w:rFonts w:hint="eastAsia"/>
        </w:rPr>
        <w:t>而是</w:t>
      </w:r>
      <w:r w:rsidR="00FE3544">
        <w:rPr>
          <w:rFonts w:hint="eastAsia"/>
        </w:rPr>
        <w:t>进</w:t>
      </w:r>
      <w:r w:rsidR="004D34A3">
        <w:rPr>
          <w:rFonts w:hint="eastAsia"/>
        </w:rPr>
        <w:t>入了伏蛰期</w:t>
      </w:r>
      <w:r w:rsidR="00FE3544">
        <w:rPr>
          <w:rFonts w:hint="eastAsia"/>
        </w:rPr>
        <w:t>。直到</w:t>
      </w:r>
      <w:r w:rsidR="00FE3544">
        <w:rPr>
          <w:rFonts w:hint="eastAsia"/>
        </w:rPr>
        <w:t>2008</w:t>
      </w:r>
      <w:r w:rsidR="00FE3544">
        <w:rPr>
          <w:rFonts w:hint="eastAsia"/>
        </w:rPr>
        <w:t>年下半年美国金融危机爆发，以</w:t>
      </w:r>
      <w:r w:rsidR="006237FD">
        <w:rPr>
          <w:rFonts w:hint="eastAsia"/>
        </w:rPr>
        <w:t>薄一波之子</w:t>
      </w:r>
      <w:r w:rsidR="00FE3544">
        <w:rPr>
          <w:rFonts w:hint="eastAsia"/>
        </w:rPr>
        <w:t>薄熙来为代表的</w:t>
      </w:r>
      <w:r w:rsidR="002B069A">
        <w:rPr>
          <w:rFonts w:hint="eastAsia"/>
        </w:rPr>
        <w:t>红二代</w:t>
      </w:r>
      <w:r w:rsidR="00FE3544">
        <w:rPr>
          <w:rFonts w:hint="eastAsia"/>
        </w:rPr>
        <w:t>鸟笼派</w:t>
      </w:r>
      <w:r w:rsidR="00F46F08">
        <w:rPr>
          <w:rFonts w:hint="eastAsia"/>
        </w:rPr>
        <w:t>（包括周永康等人</w:t>
      </w:r>
      <w:r w:rsidR="00E445C0">
        <w:rPr>
          <w:rFonts w:hint="eastAsia"/>
        </w:rPr>
        <w:t>，其背后的真正后台是江泽民</w:t>
      </w:r>
      <w:r w:rsidR="00F46F08">
        <w:rPr>
          <w:rFonts w:hint="eastAsia"/>
        </w:rPr>
        <w:t>）</w:t>
      </w:r>
      <w:r w:rsidR="00FE3544">
        <w:rPr>
          <w:rFonts w:hint="eastAsia"/>
        </w:rPr>
        <w:t>，</w:t>
      </w:r>
      <w:r w:rsidR="006237FD">
        <w:rPr>
          <w:rFonts w:hint="eastAsia"/>
        </w:rPr>
        <w:t>开始奋起反击。薄熙来</w:t>
      </w:r>
      <w:r w:rsidR="00FE3544">
        <w:rPr>
          <w:rFonts w:hint="eastAsia"/>
        </w:rPr>
        <w:t>于</w:t>
      </w:r>
      <w:r w:rsidR="00FE3544">
        <w:rPr>
          <w:rFonts w:hint="eastAsia"/>
        </w:rPr>
        <w:t>2009</w:t>
      </w:r>
      <w:r w:rsidR="00FE3544">
        <w:rPr>
          <w:rFonts w:hint="eastAsia"/>
        </w:rPr>
        <w:t>年</w:t>
      </w:r>
      <w:r w:rsidR="008C58B9">
        <w:rPr>
          <w:rFonts w:hint="eastAsia"/>
        </w:rPr>
        <w:t>1</w:t>
      </w:r>
      <w:r w:rsidR="008C58B9">
        <w:rPr>
          <w:rFonts w:hint="eastAsia"/>
        </w:rPr>
        <w:t>月</w:t>
      </w:r>
      <w:r w:rsidR="006237FD">
        <w:rPr>
          <w:rFonts w:hint="eastAsia"/>
        </w:rPr>
        <w:t>在</w:t>
      </w:r>
      <w:r w:rsidR="00FE3544">
        <w:rPr>
          <w:rFonts w:hint="eastAsia"/>
        </w:rPr>
        <w:t>重庆启动唱红打黑</w:t>
      </w:r>
      <w:r w:rsidR="006237FD">
        <w:rPr>
          <w:rFonts w:hint="eastAsia"/>
        </w:rPr>
        <w:t>，搞所谓重庆模式，其目的是为中国全面</w:t>
      </w:r>
      <w:r w:rsidR="008C58B9">
        <w:rPr>
          <w:rFonts w:hint="eastAsia"/>
        </w:rPr>
        <w:t>转</w:t>
      </w:r>
      <w:r w:rsidR="006237FD">
        <w:rPr>
          <w:rFonts w:hint="eastAsia"/>
        </w:rPr>
        <w:t>入鸟笼经济模式而探路</w:t>
      </w:r>
      <w:r w:rsidR="00E143DC">
        <w:rPr>
          <w:rFonts w:hint="eastAsia"/>
        </w:rPr>
        <w:t>，但</w:t>
      </w:r>
      <w:r w:rsidR="006237FD">
        <w:rPr>
          <w:rFonts w:hint="eastAsia"/>
        </w:rPr>
        <w:t>薄熙来很快遭到当时</w:t>
      </w:r>
      <w:r w:rsidR="009C3121">
        <w:rPr>
          <w:rFonts w:hint="eastAsia"/>
        </w:rPr>
        <w:t>掌握</w:t>
      </w:r>
      <w:r w:rsidR="006237FD">
        <w:rPr>
          <w:rFonts w:hint="eastAsia"/>
        </w:rPr>
        <w:t>最高权力的市场经济派</w:t>
      </w:r>
      <w:r w:rsidR="00790A37">
        <w:rPr>
          <w:rFonts w:hint="eastAsia"/>
        </w:rPr>
        <w:t>（以温家宝、李克强</w:t>
      </w:r>
      <w:r w:rsidR="00CB193A">
        <w:rPr>
          <w:rFonts w:hint="eastAsia"/>
        </w:rPr>
        <w:t>、汪洋、胡春华</w:t>
      </w:r>
      <w:r w:rsidR="00E143DC">
        <w:rPr>
          <w:rFonts w:hint="eastAsia"/>
        </w:rPr>
        <w:t>、王岐山</w:t>
      </w:r>
      <w:r w:rsidR="00CB193A">
        <w:rPr>
          <w:rFonts w:hint="eastAsia"/>
        </w:rPr>
        <w:t>等人</w:t>
      </w:r>
      <w:r w:rsidR="00790A37">
        <w:rPr>
          <w:rFonts w:hint="eastAsia"/>
        </w:rPr>
        <w:t>为首）</w:t>
      </w:r>
      <w:r w:rsidR="006237FD">
        <w:rPr>
          <w:rFonts w:hint="eastAsia"/>
        </w:rPr>
        <w:t>的</w:t>
      </w:r>
      <w:r w:rsidR="009C3121">
        <w:rPr>
          <w:rFonts w:hint="eastAsia"/>
        </w:rPr>
        <w:t>全面</w:t>
      </w:r>
      <w:r w:rsidR="006237FD">
        <w:rPr>
          <w:rFonts w:hint="eastAsia"/>
        </w:rPr>
        <w:t>围剿，薄熙来于</w:t>
      </w:r>
      <w:r w:rsidR="006237FD">
        <w:rPr>
          <w:rFonts w:hint="eastAsia"/>
        </w:rPr>
        <w:t>2012</w:t>
      </w:r>
      <w:r w:rsidR="006237FD">
        <w:rPr>
          <w:rFonts w:hint="eastAsia"/>
        </w:rPr>
        <w:t>年被</w:t>
      </w:r>
      <w:r w:rsidR="00375BE6">
        <w:rPr>
          <w:rFonts w:hint="eastAsia"/>
        </w:rPr>
        <w:t>判</w:t>
      </w:r>
      <w:r w:rsidR="006237FD">
        <w:rPr>
          <w:rFonts w:hint="eastAsia"/>
        </w:rPr>
        <w:t>下狱</w:t>
      </w:r>
      <w:r w:rsidR="00F46F08">
        <w:rPr>
          <w:rFonts w:hint="eastAsia"/>
        </w:rPr>
        <w:t>，周永康也于</w:t>
      </w:r>
      <w:r w:rsidR="00E445C0">
        <w:rPr>
          <w:rFonts w:hint="eastAsia"/>
        </w:rPr>
        <w:t>2015</w:t>
      </w:r>
      <w:r w:rsidR="00E445C0">
        <w:rPr>
          <w:rFonts w:hint="eastAsia"/>
        </w:rPr>
        <w:t>年被判下狱</w:t>
      </w:r>
      <w:r w:rsidR="006237FD">
        <w:rPr>
          <w:rFonts w:hint="eastAsia"/>
        </w:rPr>
        <w:t>。</w:t>
      </w:r>
    </w:p>
    <w:p w14:paraId="0097BCE5" w14:textId="4BA877EA" w:rsidR="00187F34" w:rsidRPr="00400D30" w:rsidRDefault="0067283F" w:rsidP="009C3121">
      <w:pPr>
        <w:pStyle w:val="A5"/>
        <w:rPr>
          <w:rStyle w:val="af3"/>
        </w:rPr>
      </w:pPr>
      <w:r w:rsidRPr="0067283F">
        <w:rPr>
          <w:rFonts w:hint="eastAsia"/>
        </w:rPr>
        <w:t>但鸟笼经济派并没有被彻底摧垮，他们反而隐蔽起来悄悄发展壮大自己，并在</w:t>
      </w:r>
      <w:r w:rsidRPr="0067283F">
        <w:rPr>
          <w:rFonts w:hint="eastAsia"/>
        </w:rPr>
        <w:t>2019</w:t>
      </w:r>
      <w:r w:rsidRPr="0067283F">
        <w:rPr>
          <w:rFonts w:hint="eastAsia"/>
        </w:rPr>
        <w:t>年后借助中美贸易战的机会，突然发起猛烈反攻，市场经济派</w:t>
      </w:r>
      <w:r w:rsidR="006A721C">
        <w:rPr>
          <w:rFonts w:hint="eastAsia"/>
        </w:rPr>
        <w:t>在中美贸易战中</w:t>
      </w:r>
      <w:r w:rsidRPr="0067283F">
        <w:rPr>
          <w:rFonts w:hint="eastAsia"/>
        </w:rPr>
        <w:t>逐渐失势。</w:t>
      </w:r>
      <w:r w:rsidRPr="00400D30">
        <w:rPr>
          <w:rStyle w:val="af3"/>
          <w:rFonts w:hint="eastAsia"/>
        </w:rPr>
        <w:t>截止</w:t>
      </w:r>
      <w:r w:rsidRPr="00400D30">
        <w:rPr>
          <w:rStyle w:val="af3"/>
          <w:rFonts w:hint="eastAsia"/>
        </w:rPr>
        <w:t>2022</w:t>
      </w:r>
      <w:r w:rsidRPr="00400D30">
        <w:rPr>
          <w:rStyle w:val="af3"/>
          <w:rFonts w:hint="eastAsia"/>
        </w:rPr>
        <w:t>年底</w:t>
      </w:r>
      <w:r w:rsidR="00303240" w:rsidRPr="00400D30">
        <w:rPr>
          <w:rStyle w:val="af3"/>
          <w:rFonts w:hint="eastAsia"/>
        </w:rPr>
        <w:t>的二十大上</w:t>
      </w:r>
      <w:r w:rsidRPr="00400D30">
        <w:rPr>
          <w:rStyle w:val="af3"/>
          <w:rFonts w:hint="eastAsia"/>
        </w:rPr>
        <w:t>，</w:t>
      </w:r>
      <w:r w:rsidR="008B1466" w:rsidRPr="00400D30">
        <w:rPr>
          <w:rStyle w:val="af3"/>
          <w:rFonts w:hint="eastAsia"/>
        </w:rPr>
        <w:t>新时代</w:t>
      </w:r>
      <w:r w:rsidRPr="00400D30">
        <w:rPr>
          <w:rStyle w:val="af3"/>
          <w:rFonts w:hint="eastAsia"/>
        </w:rPr>
        <w:t>鸟笼派经济派</w:t>
      </w:r>
      <w:r w:rsidR="008B1466" w:rsidRPr="00400D30">
        <w:rPr>
          <w:rStyle w:val="af3"/>
          <w:rFonts w:hint="eastAsia"/>
        </w:rPr>
        <w:t>，</w:t>
      </w:r>
      <w:r w:rsidRPr="00400D30">
        <w:rPr>
          <w:rStyle w:val="af3"/>
          <w:rFonts w:hint="eastAsia"/>
        </w:rPr>
        <w:t>已经夺取了最高权力，基本控制了全局。</w:t>
      </w:r>
    </w:p>
    <w:p w14:paraId="6FE0A38E" w14:textId="03EF6A40" w:rsidR="00187F34" w:rsidRDefault="00187F34" w:rsidP="009C3121">
      <w:pPr>
        <w:pStyle w:val="A5"/>
      </w:pPr>
      <w:r>
        <w:rPr>
          <w:rFonts w:hint="eastAsia"/>
        </w:rPr>
        <w:lastRenderedPageBreak/>
        <w:t>2024</w:t>
      </w:r>
      <w:r>
        <w:rPr>
          <w:rFonts w:hint="eastAsia"/>
        </w:rPr>
        <w:t>年</w:t>
      </w:r>
      <w:r w:rsidR="0067283F" w:rsidRPr="0067283F">
        <w:rPr>
          <w:rFonts w:hint="eastAsia"/>
        </w:rPr>
        <w:t>二十届三中全会以来，走资派修正主义集团，</w:t>
      </w:r>
      <w:r w:rsidR="0067283F" w:rsidRPr="00BF19A4">
        <w:rPr>
          <w:rStyle w:val="af3"/>
          <w:rFonts w:hint="eastAsia"/>
        </w:rPr>
        <w:t>正在全面启动儒家法西斯官僚资产阶级专政的鸟笼经济体制</w:t>
      </w:r>
      <w:r w:rsidR="0067283F" w:rsidRPr="0067283F">
        <w:rPr>
          <w:rFonts w:hint="eastAsia"/>
        </w:rPr>
        <w:t>。</w:t>
      </w:r>
    </w:p>
    <w:p w14:paraId="54EB503E" w14:textId="6A2A3282" w:rsidR="009C3121" w:rsidRPr="009C3121" w:rsidRDefault="0067283F" w:rsidP="009C3121">
      <w:pPr>
        <w:pStyle w:val="A5"/>
      </w:pPr>
      <w:r w:rsidRPr="0067283F">
        <w:rPr>
          <w:rFonts w:hint="eastAsia"/>
        </w:rPr>
        <w:t>以上，是改革开放四十多年内，走资派内部路线斗争的大体情况。</w:t>
      </w:r>
    </w:p>
    <w:p w14:paraId="43382825" w14:textId="1CA3C546" w:rsidR="00D42CD3" w:rsidRDefault="00D42CD3" w:rsidP="00D42CD3">
      <w:pPr>
        <w:pStyle w:val="A540"/>
      </w:pPr>
      <w:bookmarkStart w:id="38" w:name="_Toc182735473"/>
      <w:r>
        <w:rPr>
          <w:rFonts w:hint="eastAsia"/>
        </w:rPr>
        <w:t>（</w:t>
      </w:r>
      <w:r>
        <w:rPr>
          <w:rFonts w:hint="eastAsia"/>
        </w:rPr>
        <w:t>2</w:t>
      </w:r>
      <w:r>
        <w:rPr>
          <w:rFonts w:hint="eastAsia"/>
        </w:rPr>
        <w:t>）改革为什么要</w:t>
      </w:r>
      <w:r w:rsidR="00C02901">
        <w:rPr>
          <w:rFonts w:hint="eastAsia"/>
        </w:rPr>
        <w:t>先</w:t>
      </w:r>
      <w:r>
        <w:rPr>
          <w:rFonts w:hint="eastAsia"/>
        </w:rPr>
        <w:t>从农村开始</w:t>
      </w:r>
      <w:r w:rsidR="00447A72">
        <w:rPr>
          <w:rFonts w:hint="eastAsia"/>
        </w:rPr>
        <w:t>？</w:t>
      </w:r>
      <w:r>
        <w:rPr>
          <w:rFonts w:hint="eastAsia"/>
        </w:rPr>
        <w:t>而不是</w:t>
      </w:r>
      <w:r w:rsidR="00C02901">
        <w:rPr>
          <w:rFonts w:hint="eastAsia"/>
        </w:rPr>
        <w:t>先</w:t>
      </w:r>
      <w:r>
        <w:rPr>
          <w:rFonts w:hint="eastAsia"/>
        </w:rPr>
        <w:t>从城市开始？</w:t>
      </w:r>
      <w:bookmarkEnd w:id="38"/>
    </w:p>
    <w:p w14:paraId="2D826743" w14:textId="19F3A5D4" w:rsidR="000D5BAC" w:rsidRDefault="000D5BAC" w:rsidP="000D5BAC">
      <w:pPr>
        <w:pStyle w:val="A5"/>
      </w:pPr>
      <w:r>
        <w:rPr>
          <w:rFonts w:hint="eastAsia"/>
        </w:rPr>
        <w:t>走资派先在农村解散了人民公社，搞分田单干，那么农村的碎片化的土地，就导致农民无法实现大规模机械化。在这种情况下，农村生产力水平无法得到实质性提高，那么农民在和西方现代大规模机械化农业的竞争下必然破产，也就不得不背井离乡去城市打工当廉价劳动力。</w:t>
      </w:r>
    </w:p>
    <w:p w14:paraId="7EC04D61" w14:textId="405D62F9" w:rsidR="000D5BAC" w:rsidRDefault="000D5BAC" w:rsidP="001C3049">
      <w:pPr>
        <w:pStyle w:val="A5"/>
      </w:pPr>
      <w:r>
        <w:rPr>
          <w:rFonts w:hint="eastAsia"/>
        </w:rPr>
        <w:t>通过</w:t>
      </w:r>
      <w:r w:rsidR="00D15B34">
        <w:rPr>
          <w:rFonts w:hint="eastAsia"/>
        </w:rPr>
        <w:t>解散人民公社</w:t>
      </w:r>
      <w:r>
        <w:rPr>
          <w:rFonts w:hint="eastAsia"/>
        </w:rPr>
        <w:t>这一步，逼迫农村人口进城充当廉价劳动力，这样农村</w:t>
      </w:r>
      <w:r w:rsidR="00D15B34">
        <w:rPr>
          <w:rFonts w:hint="eastAsia"/>
        </w:rPr>
        <w:t>的</w:t>
      </w:r>
      <w:r>
        <w:rPr>
          <w:rFonts w:hint="eastAsia"/>
        </w:rPr>
        <w:t>廉价劳动力</w:t>
      </w:r>
      <w:r w:rsidR="00D15B34">
        <w:rPr>
          <w:rFonts w:hint="eastAsia"/>
        </w:rPr>
        <w:t>进城后，就必然要</w:t>
      </w:r>
      <w:r>
        <w:rPr>
          <w:rFonts w:hint="eastAsia"/>
        </w:rPr>
        <w:t>和城市老工人竞争</w:t>
      </w:r>
      <w:r w:rsidR="00D15B34">
        <w:rPr>
          <w:rFonts w:hint="eastAsia"/>
        </w:rPr>
        <w:t>就业岗位。而</w:t>
      </w:r>
      <w:r>
        <w:rPr>
          <w:rFonts w:hint="eastAsia"/>
        </w:rPr>
        <w:t>老工人为了保住饭碗，就不得不接受</w:t>
      </w:r>
      <w:r w:rsidR="00D15B34">
        <w:rPr>
          <w:rFonts w:hint="eastAsia"/>
        </w:rPr>
        <w:t>城市企业</w:t>
      </w:r>
      <w:r>
        <w:rPr>
          <w:rFonts w:hint="eastAsia"/>
        </w:rPr>
        <w:t>不断降低的工人待遇。老工人为了保住饭碗，被迫认可了</w:t>
      </w:r>
      <w:r w:rsidR="00D15B34">
        <w:rPr>
          <w:rFonts w:hint="eastAsia"/>
        </w:rPr>
        <w:t>八十年代</w:t>
      </w:r>
      <w:r>
        <w:rPr>
          <w:rFonts w:hint="eastAsia"/>
        </w:rPr>
        <w:t>后的工厂“一长负责制”，</w:t>
      </w:r>
      <w:r w:rsidR="00EE38C6">
        <w:rPr>
          <w:rFonts w:hint="eastAsia"/>
        </w:rPr>
        <w:t>而不是之前的群众路线、群众大会的工厂事务决策机制；老工人为了保住饭碗，被迫</w:t>
      </w:r>
      <w:r>
        <w:rPr>
          <w:rFonts w:hint="eastAsia"/>
        </w:rPr>
        <w:t>接受走资派废除了工人当家做主的鞍钢宪法。于是，城市工人阶级，就从工厂的主人，变成了工厂的奴隶。因为</w:t>
      </w:r>
      <w:r w:rsidR="00EE38C6">
        <w:rPr>
          <w:rFonts w:hint="eastAsia"/>
        </w:rPr>
        <w:t>有农村进城的廉价劳动力和城市老工</w:t>
      </w:r>
      <w:r w:rsidR="00EE38C6">
        <w:rPr>
          <w:rFonts w:hint="eastAsia"/>
        </w:rPr>
        <w:lastRenderedPageBreak/>
        <w:t>人竞争就业岗位，那么</w:t>
      </w:r>
      <w:r>
        <w:rPr>
          <w:rFonts w:hint="eastAsia"/>
        </w:rPr>
        <w:t>老工人</w:t>
      </w:r>
      <w:r w:rsidR="00EE38C6">
        <w:rPr>
          <w:rFonts w:hint="eastAsia"/>
        </w:rPr>
        <w:t>就无法学毛时代工人阶级那样敢于造反维护自己的权力。因为如果你敢</w:t>
      </w:r>
      <w:r>
        <w:rPr>
          <w:rFonts w:hint="eastAsia"/>
        </w:rPr>
        <w:t>闹，你</w:t>
      </w:r>
      <w:r w:rsidR="00EE38C6">
        <w:rPr>
          <w:rFonts w:hint="eastAsia"/>
        </w:rPr>
        <w:t>敢</w:t>
      </w:r>
      <w:r>
        <w:rPr>
          <w:rFonts w:hint="eastAsia"/>
        </w:rPr>
        <w:t>罢工游行，</w:t>
      </w:r>
      <w:r w:rsidR="00EE38C6">
        <w:rPr>
          <w:rFonts w:hint="eastAsia"/>
        </w:rPr>
        <w:t>走资派就让</w:t>
      </w:r>
      <w:r>
        <w:rPr>
          <w:rFonts w:hint="eastAsia"/>
        </w:rPr>
        <w:t>大批的农村来的廉价劳动力替代你</w:t>
      </w:r>
      <w:r w:rsidR="00EE38C6">
        <w:rPr>
          <w:rFonts w:hint="eastAsia"/>
        </w:rPr>
        <w:t>，你就要失业丢掉饭碗</w:t>
      </w:r>
      <w:r>
        <w:rPr>
          <w:rFonts w:hint="eastAsia"/>
        </w:rPr>
        <w:t>！</w:t>
      </w:r>
      <w:r w:rsidR="00EE38C6">
        <w:rPr>
          <w:rFonts w:hint="eastAsia"/>
        </w:rPr>
        <w:t xml:space="preserve"> </w:t>
      </w:r>
    </w:p>
    <w:p w14:paraId="32656C7D" w14:textId="0ED2808C" w:rsidR="000D5BAC" w:rsidRDefault="000D5BAC" w:rsidP="000D5BAC">
      <w:pPr>
        <w:pStyle w:val="A5"/>
      </w:pPr>
      <w:r>
        <w:rPr>
          <w:rFonts w:hint="eastAsia"/>
        </w:rPr>
        <w:t>相反，如果</w:t>
      </w:r>
      <w:r w:rsidR="00C13DCB">
        <w:rPr>
          <w:rFonts w:hint="eastAsia"/>
        </w:rPr>
        <w:t>走资派不先解散人民公社，而是直接</w:t>
      </w:r>
      <w:r>
        <w:rPr>
          <w:rFonts w:hint="eastAsia"/>
        </w:rPr>
        <w:t>从城市开始</w:t>
      </w:r>
      <w:r w:rsidR="00C13DCB">
        <w:rPr>
          <w:rFonts w:hint="eastAsia"/>
        </w:rPr>
        <w:t>搞资本主义改革</w:t>
      </w:r>
      <w:r>
        <w:rPr>
          <w:rFonts w:hint="eastAsia"/>
        </w:rPr>
        <w:t>，</w:t>
      </w:r>
      <w:r w:rsidR="00C13DCB">
        <w:rPr>
          <w:rFonts w:hint="eastAsia"/>
        </w:rPr>
        <w:t>在城市里</w:t>
      </w:r>
      <w:r>
        <w:rPr>
          <w:rFonts w:hint="eastAsia"/>
        </w:rPr>
        <w:t>废除鞍钢宪法，</w:t>
      </w:r>
      <w:r w:rsidR="00C13DCB">
        <w:rPr>
          <w:rFonts w:hint="eastAsia"/>
        </w:rPr>
        <w:t>废除群众大会，</w:t>
      </w:r>
      <w:r>
        <w:rPr>
          <w:rFonts w:hint="eastAsia"/>
        </w:rPr>
        <w:t>搞</w:t>
      </w:r>
      <w:r w:rsidR="00C13DCB">
        <w:rPr>
          <w:rFonts w:hint="eastAsia"/>
        </w:rPr>
        <w:t>“一长制”</w:t>
      </w:r>
      <w:r>
        <w:rPr>
          <w:rFonts w:hint="eastAsia"/>
        </w:rPr>
        <w:t>，</w:t>
      </w:r>
      <w:r w:rsidR="00C13DCB">
        <w:rPr>
          <w:rFonts w:hint="eastAsia"/>
        </w:rPr>
        <w:t>那么</w:t>
      </w:r>
      <w:r>
        <w:rPr>
          <w:rFonts w:hint="eastAsia"/>
        </w:rPr>
        <w:t>老工人肯定会继承文化大革命期间的传统起来</w:t>
      </w:r>
      <w:r w:rsidR="00C13DCB">
        <w:rPr>
          <w:rFonts w:hint="eastAsia"/>
        </w:rPr>
        <w:t>造反起来反抗</w:t>
      </w:r>
      <w:r>
        <w:rPr>
          <w:rFonts w:hint="eastAsia"/>
        </w:rPr>
        <w:t>。那时候老工人就不</w:t>
      </w:r>
      <w:r w:rsidR="00C13DCB">
        <w:rPr>
          <w:rFonts w:hint="eastAsia"/>
        </w:rPr>
        <w:t>会害</w:t>
      </w:r>
      <w:r>
        <w:rPr>
          <w:rFonts w:hint="eastAsia"/>
        </w:rPr>
        <w:t>怕，为什么？因为走资派找不</w:t>
      </w:r>
      <w:r w:rsidR="00C13DCB">
        <w:rPr>
          <w:rFonts w:hint="eastAsia"/>
        </w:rPr>
        <w:t>到劳动力去工厂</w:t>
      </w:r>
      <w:r>
        <w:rPr>
          <w:rFonts w:hint="eastAsia"/>
        </w:rPr>
        <w:t>替代</w:t>
      </w:r>
      <w:r w:rsidR="00C13DCB">
        <w:rPr>
          <w:rFonts w:hint="eastAsia"/>
        </w:rPr>
        <w:t>这些</w:t>
      </w:r>
      <w:r>
        <w:rPr>
          <w:rFonts w:hint="eastAsia"/>
        </w:rPr>
        <w:t>老工人！因为农村人民公社没有解散</w:t>
      </w:r>
      <w:r w:rsidR="00C13DCB">
        <w:rPr>
          <w:rFonts w:hint="eastAsia"/>
        </w:rPr>
        <w:t>的话，</w:t>
      </w:r>
      <w:r>
        <w:rPr>
          <w:rFonts w:hint="eastAsia"/>
        </w:rPr>
        <w:t>农村的人就不能离开土地</w:t>
      </w:r>
      <w:r w:rsidR="00C13DCB">
        <w:rPr>
          <w:rFonts w:hint="eastAsia"/>
        </w:rPr>
        <w:t>，就不能随意</w:t>
      </w:r>
      <w:r>
        <w:rPr>
          <w:rFonts w:hint="eastAsia"/>
        </w:rPr>
        <w:t>去城市</w:t>
      </w:r>
      <w:r w:rsidR="00C13DCB">
        <w:rPr>
          <w:rFonts w:hint="eastAsia"/>
        </w:rPr>
        <w:t>打工</w:t>
      </w:r>
      <w:r>
        <w:rPr>
          <w:rFonts w:hint="eastAsia"/>
        </w:rPr>
        <w:t>，就没人能替代城市老工人的工作岗位！所以如果</w:t>
      </w:r>
      <w:r w:rsidR="00C13DCB">
        <w:rPr>
          <w:rFonts w:hint="eastAsia"/>
        </w:rPr>
        <w:t>改革开放</w:t>
      </w:r>
      <w:r>
        <w:rPr>
          <w:rFonts w:hint="eastAsia"/>
        </w:rPr>
        <w:t>从城市入手，</w:t>
      </w:r>
      <w:r w:rsidR="00C13DCB">
        <w:rPr>
          <w:rFonts w:hint="eastAsia"/>
        </w:rPr>
        <w:t>资本主义改革开放是很难推动的</w:t>
      </w:r>
      <w:r>
        <w:rPr>
          <w:rFonts w:hint="eastAsia"/>
        </w:rPr>
        <w:t>！所以走资派必须从农村入手，</w:t>
      </w:r>
      <w:r w:rsidR="00C13DCB">
        <w:rPr>
          <w:rFonts w:hint="eastAsia"/>
        </w:rPr>
        <w:t>改革开放</w:t>
      </w:r>
      <w:r>
        <w:rPr>
          <w:rFonts w:hint="eastAsia"/>
        </w:rPr>
        <w:t>农村</w:t>
      </w:r>
      <w:r w:rsidR="00C13DCB">
        <w:rPr>
          <w:rFonts w:hint="eastAsia"/>
        </w:rPr>
        <w:t>必须</w:t>
      </w:r>
      <w:r>
        <w:rPr>
          <w:rFonts w:hint="eastAsia"/>
        </w:rPr>
        <w:t>先行一步</w:t>
      </w:r>
      <w:r w:rsidR="00C13DCB">
        <w:rPr>
          <w:rFonts w:hint="eastAsia"/>
        </w:rPr>
        <w:t>，道理就在这里</w:t>
      </w:r>
      <w:r>
        <w:rPr>
          <w:rFonts w:hint="eastAsia"/>
        </w:rPr>
        <w:t>。</w:t>
      </w:r>
    </w:p>
    <w:p w14:paraId="1369866E" w14:textId="3F849197" w:rsidR="00981701" w:rsidRPr="00007C9A" w:rsidRDefault="00981701" w:rsidP="000D5BAC">
      <w:pPr>
        <w:pStyle w:val="A5"/>
        <w:rPr>
          <w:u w:val="single"/>
        </w:rPr>
      </w:pPr>
      <w:r w:rsidRPr="00007C9A">
        <w:rPr>
          <w:rStyle w:val="af3"/>
          <w:rFonts w:hint="eastAsia"/>
          <w:u w:val="single"/>
        </w:rPr>
        <w:t>走资派这个做法，其实就是瓦解了毛泽东时代无产阶级专政的基础——工农联盟</w:t>
      </w:r>
      <w:r w:rsidRPr="00007C9A">
        <w:rPr>
          <w:rFonts w:hint="eastAsia"/>
          <w:u w:val="single"/>
        </w:rPr>
        <w:t>，通过瓦解工农联盟来瓦解无产阶级专政，进而建立起完全的资产阶级专政。</w:t>
      </w:r>
      <w:r w:rsidR="00D50492" w:rsidRPr="00007C9A">
        <w:rPr>
          <w:rFonts w:hint="eastAsia"/>
          <w:u w:val="single"/>
        </w:rPr>
        <w:t>具体就是</w:t>
      </w:r>
      <w:r w:rsidR="00124B6D" w:rsidRPr="00007C9A">
        <w:rPr>
          <w:rFonts w:hint="eastAsia"/>
          <w:u w:val="single"/>
        </w:rPr>
        <w:t>他们先解散人民公社瓦解农民内部的合作基础，又让在竞争中破产的农民成为事实上的产业后备军去城市和工人竞争，这就瓦解了工农合作基础，</w:t>
      </w:r>
      <w:r w:rsidR="00D50492" w:rsidRPr="00007C9A">
        <w:rPr>
          <w:rFonts w:hint="eastAsia"/>
          <w:u w:val="single"/>
        </w:rPr>
        <w:t>工人内部互相竞争工作岗位，</w:t>
      </w:r>
      <w:r w:rsidR="00124B6D" w:rsidRPr="00007C9A">
        <w:rPr>
          <w:rFonts w:hint="eastAsia"/>
          <w:u w:val="single"/>
        </w:rPr>
        <w:t>进而又瓦解了工人阶级内部的合作基础，</w:t>
      </w:r>
      <w:r w:rsidR="00AF77CB" w:rsidRPr="00007C9A">
        <w:rPr>
          <w:rFonts w:hint="eastAsia"/>
          <w:u w:val="single"/>
        </w:rPr>
        <w:t>于是一步步彻底</w:t>
      </w:r>
      <w:r w:rsidR="00AF77CB" w:rsidRPr="00007C9A">
        <w:rPr>
          <w:rFonts w:hint="eastAsia"/>
          <w:u w:val="single"/>
        </w:rPr>
        <w:lastRenderedPageBreak/>
        <w:t>摧毁了无产阶级专政，</w:t>
      </w:r>
      <w:r w:rsidR="0043205E" w:rsidRPr="00007C9A">
        <w:rPr>
          <w:rFonts w:hint="eastAsia"/>
          <w:u w:val="single"/>
        </w:rPr>
        <w:t>这是非常阴毒的手法，是典型的</w:t>
      </w:r>
      <w:r w:rsidR="0043205E" w:rsidRPr="00007C9A">
        <w:rPr>
          <w:rStyle w:val="af3"/>
          <w:rFonts w:hint="eastAsia"/>
          <w:u w:val="single"/>
        </w:rPr>
        <w:t>逆练马列主义</w:t>
      </w:r>
      <w:r w:rsidR="0043205E" w:rsidRPr="00007C9A">
        <w:rPr>
          <w:rFonts w:hint="eastAsia"/>
          <w:u w:val="single"/>
        </w:rPr>
        <w:t>基本原理。</w:t>
      </w:r>
    </w:p>
    <w:p w14:paraId="77FFC0C3" w14:textId="608D563B" w:rsidR="000D5BAC" w:rsidRDefault="000D5BAC" w:rsidP="000D5BAC">
      <w:pPr>
        <w:pStyle w:val="A5"/>
      </w:pPr>
      <w:r>
        <w:rPr>
          <w:rFonts w:hint="eastAsia"/>
        </w:rPr>
        <w:t>农村</w:t>
      </w:r>
      <w:r w:rsidR="00575584">
        <w:rPr>
          <w:rFonts w:hint="eastAsia"/>
        </w:rPr>
        <w:t>的改革开放</w:t>
      </w:r>
      <w:r>
        <w:rPr>
          <w:rFonts w:hint="eastAsia"/>
        </w:rPr>
        <w:t>先行一步，</w:t>
      </w:r>
      <w:r w:rsidR="00575584">
        <w:rPr>
          <w:rFonts w:hint="eastAsia"/>
        </w:rPr>
        <w:t>那么</w:t>
      </w:r>
      <w:r>
        <w:rPr>
          <w:rFonts w:hint="eastAsia"/>
        </w:rPr>
        <w:t>城市就获得了源源不断的廉价劳动力！那么城市里的老工人</w:t>
      </w:r>
      <w:r w:rsidR="00575584">
        <w:rPr>
          <w:rFonts w:hint="eastAsia"/>
        </w:rPr>
        <w:t>，在</w:t>
      </w:r>
      <w:r>
        <w:rPr>
          <w:rFonts w:hint="eastAsia"/>
        </w:rPr>
        <w:t>和</w:t>
      </w:r>
      <w:r w:rsidR="00575584">
        <w:rPr>
          <w:rFonts w:hint="eastAsia"/>
        </w:rPr>
        <w:t>农村来的</w:t>
      </w:r>
      <w:r>
        <w:rPr>
          <w:rFonts w:hint="eastAsia"/>
        </w:rPr>
        <w:t>破产的廉价劳动力的残酷竞争下，</w:t>
      </w:r>
      <w:r w:rsidR="00575584">
        <w:rPr>
          <w:rFonts w:hint="eastAsia"/>
        </w:rPr>
        <w:t>为了保住饭碗，只能对走资派的倒行逆施忍气吞声，</w:t>
      </w:r>
      <w:r>
        <w:rPr>
          <w:rFonts w:hint="eastAsia"/>
        </w:rPr>
        <w:t>于是私有化的</w:t>
      </w:r>
      <w:r w:rsidR="0001099A">
        <w:rPr>
          <w:rFonts w:hint="eastAsia"/>
        </w:rPr>
        <w:t>改革</w:t>
      </w:r>
      <w:r>
        <w:rPr>
          <w:rFonts w:hint="eastAsia"/>
        </w:rPr>
        <w:t>大潮</w:t>
      </w:r>
      <w:r w:rsidR="0001099A">
        <w:rPr>
          <w:rFonts w:hint="eastAsia"/>
        </w:rPr>
        <w:t>，</w:t>
      </w:r>
      <w:r>
        <w:rPr>
          <w:rFonts w:hint="eastAsia"/>
        </w:rPr>
        <w:t>才能在神州大地上</w:t>
      </w:r>
      <w:r w:rsidR="0001099A">
        <w:rPr>
          <w:rFonts w:hint="eastAsia"/>
        </w:rPr>
        <w:t>狂飙突进</w:t>
      </w:r>
      <w:r>
        <w:rPr>
          <w:rFonts w:hint="eastAsia"/>
        </w:rPr>
        <w:t>！</w:t>
      </w:r>
    </w:p>
    <w:p w14:paraId="2992F260" w14:textId="3261DCD7" w:rsidR="000D5BAC" w:rsidRDefault="000D5BAC" w:rsidP="000D5BAC">
      <w:pPr>
        <w:pStyle w:val="A5"/>
      </w:pPr>
      <w:r>
        <w:rPr>
          <w:rFonts w:hint="eastAsia"/>
        </w:rPr>
        <w:t>所以，</w:t>
      </w:r>
      <w:r w:rsidR="00F56679" w:rsidRPr="008355AC">
        <w:rPr>
          <w:rStyle w:val="af3"/>
          <w:rFonts w:hint="eastAsia"/>
        </w:rPr>
        <w:t>解散人民公社，实行</w:t>
      </w:r>
      <w:r w:rsidRPr="008355AC">
        <w:rPr>
          <w:rStyle w:val="af3"/>
          <w:rFonts w:hint="eastAsia"/>
        </w:rPr>
        <w:t>分田单干</w:t>
      </w:r>
      <w:r>
        <w:rPr>
          <w:rFonts w:hint="eastAsia"/>
        </w:rPr>
        <w:t>，</w:t>
      </w:r>
      <w:r w:rsidR="00F56679">
        <w:rPr>
          <w:rFonts w:hint="eastAsia"/>
        </w:rPr>
        <w:t>这</w:t>
      </w:r>
      <w:r>
        <w:rPr>
          <w:rFonts w:hint="eastAsia"/>
        </w:rPr>
        <w:t>不仅是农村私有化</w:t>
      </w:r>
      <w:r w:rsidR="00F56679">
        <w:rPr>
          <w:rFonts w:hint="eastAsia"/>
        </w:rPr>
        <w:t>改革开放</w:t>
      </w:r>
      <w:r>
        <w:rPr>
          <w:rFonts w:hint="eastAsia"/>
        </w:rPr>
        <w:t>的突破口，也是城市私有化</w:t>
      </w:r>
      <w:r w:rsidR="00F56679">
        <w:rPr>
          <w:rFonts w:hint="eastAsia"/>
        </w:rPr>
        <w:t>改革开放</w:t>
      </w:r>
      <w:r>
        <w:rPr>
          <w:rFonts w:hint="eastAsia"/>
        </w:rPr>
        <w:t>的突破口！</w:t>
      </w:r>
      <w:r w:rsidR="00F56679">
        <w:rPr>
          <w:rFonts w:hint="eastAsia"/>
        </w:rPr>
        <w:t>它是走资派搞</w:t>
      </w:r>
      <w:r w:rsidR="00F56679" w:rsidRPr="008355AC">
        <w:rPr>
          <w:rStyle w:val="af3"/>
          <w:rFonts w:hint="eastAsia"/>
        </w:rPr>
        <w:t>资本主义复辟全盘棋局中的关键突破口</w:t>
      </w:r>
      <w:r w:rsidR="00F56679">
        <w:rPr>
          <w:rFonts w:hint="eastAsia"/>
        </w:rPr>
        <w:t>。</w:t>
      </w:r>
    </w:p>
    <w:p w14:paraId="1F1056D2" w14:textId="4CBF5F89" w:rsidR="007030AE" w:rsidRDefault="000D5BAC" w:rsidP="007D4F41">
      <w:pPr>
        <w:pStyle w:val="A5"/>
      </w:pPr>
      <w:r>
        <w:rPr>
          <w:rFonts w:hint="eastAsia"/>
        </w:rPr>
        <w:t>农村破产导致了海量的农村劳动力涌进了城市，和城市工人阶级恶性竞争</w:t>
      </w:r>
      <w:r w:rsidR="003730DF">
        <w:rPr>
          <w:rFonts w:hint="eastAsia"/>
        </w:rPr>
        <w:t>高强度内卷</w:t>
      </w:r>
      <w:r>
        <w:rPr>
          <w:rFonts w:hint="eastAsia"/>
        </w:rPr>
        <w:t>，再加上高压管制强力维稳</w:t>
      </w:r>
      <w:r w:rsidR="003730DF">
        <w:rPr>
          <w:rFonts w:hint="eastAsia"/>
        </w:rPr>
        <w:t>打压工人阶级维权</w:t>
      </w:r>
      <w:r>
        <w:rPr>
          <w:rFonts w:hint="eastAsia"/>
        </w:rPr>
        <w:t>，于是</w:t>
      </w:r>
      <w:r w:rsidR="003730DF">
        <w:rPr>
          <w:rFonts w:hint="eastAsia"/>
        </w:rPr>
        <w:t>中国</w:t>
      </w:r>
      <w:r>
        <w:rPr>
          <w:rFonts w:hint="eastAsia"/>
        </w:rPr>
        <w:t>创造了全球高达近十亿人口最大规模</w:t>
      </w:r>
      <w:r w:rsidR="00542A4A">
        <w:rPr>
          <w:rFonts w:hint="eastAsia"/>
        </w:rPr>
        <w:t>的</w:t>
      </w:r>
      <w:r>
        <w:rPr>
          <w:rFonts w:hint="eastAsia"/>
        </w:rPr>
        <w:t>最廉价的劳动力市场！你在</w:t>
      </w:r>
      <w:r w:rsidR="00542A4A">
        <w:rPr>
          <w:rFonts w:hint="eastAsia"/>
        </w:rPr>
        <w:t>全世界任何</w:t>
      </w:r>
      <w:r>
        <w:rPr>
          <w:rFonts w:hint="eastAsia"/>
        </w:rPr>
        <w:t>别的什么地方，再也找不到这样美好优质低价的劳动力了！这对于全球</w:t>
      </w:r>
      <w:r w:rsidR="00542A4A">
        <w:rPr>
          <w:rFonts w:hint="eastAsia"/>
        </w:rPr>
        <w:t>各国</w:t>
      </w:r>
      <w:r>
        <w:rPr>
          <w:rFonts w:hint="eastAsia"/>
        </w:rPr>
        <w:t>资产阶级来说，是多么美好的肥肉啊！于是外资争先恐后进入中国</w:t>
      </w:r>
      <w:r w:rsidR="00542A4A">
        <w:rPr>
          <w:rFonts w:hint="eastAsia"/>
        </w:rPr>
        <w:t>投资建厂</w:t>
      </w:r>
      <w:r>
        <w:rPr>
          <w:rFonts w:hint="eastAsia"/>
        </w:rPr>
        <w:t>！这就是无限美好的人口红利</w:t>
      </w:r>
      <w:r w:rsidR="0015792E">
        <w:rPr>
          <w:rFonts w:hint="eastAsia"/>
        </w:rPr>
        <w:t>，它</w:t>
      </w:r>
      <w:r>
        <w:rPr>
          <w:rFonts w:hint="eastAsia"/>
        </w:rPr>
        <w:t>是</w:t>
      </w:r>
      <w:r w:rsidR="0015792E">
        <w:rPr>
          <w:rFonts w:hint="eastAsia"/>
        </w:rPr>
        <w:t>国内外</w:t>
      </w:r>
      <w:r>
        <w:rPr>
          <w:rFonts w:hint="eastAsia"/>
        </w:rPr>
        <w:t>资本的</w:t>
      </w:r>
      <w:r w:rsidR="0015792E">
        <w:rPr>
          <w:rFonts w:hint="eastAsia"/>
        </w:rPr>
        <w:t>共同</w:t>
      </w:r>
      <w:r>
        <w:rPr>
          <w:rFonts w:hint="eastAsia"/>
        </w:rPr>
        <w:t>盛宴！资本和权贵，在这一场盛宴中，吃的满嘴流油，赚得盆满钵满！</w:t>
      </w:r>
    </w:p>
    <w:p w14:paraId="1B12CE3F" w14:textId="4234B646" w:rsidR="000D5BAC" w:rsidRDefault="007D4F41" w:rsidP="000D5BAC">
      <w:pPr>
        <w:pStyle w:val="A5"/>
      </w:pPr>
      <w:r>
        <w:rPr>
          <w:rFonts w:hint="eastAsia"/>
        </w:rPr>
        <w:t>走资派鼓吹解散人民公社，实行分田单干的积极性，可是</w:t>
      </w:r>
      <w:r w:rsidR="000D5BAC">
        <w:rPr>
          <w:rFonts w:hint="eastAsia"/>
        </w:rPr>
        <w:t>如今</w:t>
      </w:r>
      <w:r>
        <w:rPr>
          <w:rFonts w:hint="eastAsia"/>
        </w:rPr>
        <w:t>的农村到底是怎样的呢？答案是</w:t>
      </w:r>
      <w:r w:rsidR="000D5BAC">
        <w:rPr>
          <w:rFonts w:hint="eastAsia"/>
        </w:rPr>
        <w:t>农业荒芜、农村破败、农民破产。</w:t>
      </w:r>
    </w:p>
    <w:p w14:paraId="440F6276" w14:textId="39014923" w:rsidR="000D5BAC" w:rsidRDefault="000D5BAC" w:rsidP="0009578A">
      <w:pPr>
        <w:pStyle w:val="A5"/>
      </w:pPr>
      <w:r>
        <w:rPr>
          <w:rFonts w:hint="eastAsia"/>
        </w:rPr>
        <w:lastRenderedPageBreak/>
        <w:t>无数的农村子弟，他们在城市买不起房，看不起病，结不起婚、生不起孩子、上不起学、养不起老人。他们回不去农村，又在城市漂泊无依。</w:t>
      </w:r>
    </w:p>
    <w:p w14:paraId="1D41222F" w14:textId="77777777" w:rsidR="000D5BAC" w:rsidRDefault="000D5BAC" w:rsidP="000D5BAC">
      <w:pPr>
        <w:pStyle w:val="A5"/>
      </w:pPr>
      <w:r>
        <w:rPr>
          <w:rFonts w:hint="eastAsia"/>
        </w:rPr>
        <w:t>他们努力做题努力考试，通过残酷竞争淘汰和自己命运一样悲惨的同胞，这样考上大学，花父母的血汗钱挣个在实际工作中毫无用处的学历而仅仅换来一个入职应聘的资格，让自己争取成为资本的合格的奴隶，这样才不会在生存游戏中被资本淘汰，才能在冷酷无情的竞争中苟延残喘。</w:t>
      </w:r>
    </w:p>
    <w:p w14:paraId="66C92C54" w14:textId="6756CC26" w:rsidR="000D5BAC" w:rsidRDefault="000D5BAC" w:rsidP="000D5BAC">
      <w:pPr>
        <w:pStyle w:val="A5"/>
      </w:pPr>
      <w:r>
        <w:rPr>
          <w:rFonts w:hint="eastAsia"/>
        </w:rPr>
        <w:t>他们还要被</w:t>
      </w:r>
      <w:r w:rsidR="0009578A">
        <w:rPr>
          <w:rFonts w:hint="eastAsia"/>
        </w:rPr>
        <w:t>走资派的教育系统和媒体</w:t>
      </w:r>
      <w:r>
        <w:rPr>
          <w:rFonts w:hint="eastAsia"/>
        </w:rPr>
        <w:t>洗脑，听庙堂之上那帮无耻的叛徒，吹嘘分田单干的积极性，吹嘘改开春风吹满地！</w:t>
      </w:r>
    </w:p>
    <w:p w14:paraId="4EB688C0" w14:textId="77777777" w:rsidR="000D5BAC" w:rsidRPr="00FA3592" w:rsidRDefault="000D5BAC" w:rsidP="00FA3592">
      <w:pPr>
        <w:pStyle w:val="af1"/>
        <w:rPr>
          <w:rStyle w:val="af3"/>
          <w:u w:val="single"/>
        </w:rPr>
      </w:pPr>
      <w:r w:rsidRPr="00FA3592">
        <w:rPr>
          <w:rFonts w:hint="eastAsia"/>
          <w:u w:val="single"/>
        </w:rPr>
        <w:t>而这帮丧尽天良的叛徒们，</w:t>
      </w:r>
      <w:r w:rsidRPr="00FA3592">
        <w:rPr>
          <w:rStyle w:val="af3"/>
          <w:rFonts w:hint="eastAsia"/>
          <w:u w:val="single"/>
        </w:rPr>
        <w:t>一边高喊“以人民为中心”，一边以人民的名义，删帖禁言，把人民踩在脚下。</w:t>
      </w:r>
    </w:p>
    <w:p w14:paraId="4BA91FB7" w14:textId="39D05F9A" w:rsidR="000D5BAC" w:rsidRDefault="000D5BAC" w:rsidP="000D5BAC">
      <w:pPr>
        <w:pStyle w:val="A5"/>
      </w:pPr>
      <w:r>
        <w:rPr>
          <w:rFonts w:hint="eastAsia"/>
        </w:rPr>
        <w:t>他们没有捡起他们</w:t>
      </w:r>
      <w:r w:rsidR="00AF2196">
        <w:rPr>
          <w:rFonts w:hint="eastAsia"/>
        </w:rPr>
        <w:t>应该</w:t>
      </w:r>
      <w:r>
        <w:rPr>
          <w:rFonts w:hint="eastAsia"/>
        </w:rPr>
        <w:t>捡起的马列主义，他们没有发动群众</w:t>
      </w:r>
      <w:r w:rsidR="001F0B07">
        <w:rPr>
          <w:rFonts w:hint="eastAsia"/>
        </w:rPr>
        <w:t>造反</w:t>
      </w:r>
      <w:r w:rsidR="00AF2196">
        <w:rPr>
          <w:rFonts w:hint="eastAsia"/>
        </w:rPr>
        <w:t>去</w:t>
      </w:r>
      <w:r>
        <w:rPr>
          <w:rFonts w:hint="eastAsia"/>
        </w:rPr>
        <w:t>消除</w:t>
      </w:r>
      <w:r w:rsidR="00AF2196">
        <w:rPr>
          <w:rFonts w:hint="eastAsia"/>
        </w:rPr>
        <w:t>社会的</w:t>
      </w:r>
      <w:r>
        <w:rPr>
          <w:rFonts w:hint="eastAsia"/>
        </w:rPr>
        <w:t>不公平</w:t>
      </w:r>
      <w:r w:rsidR="00AF2196">
        <w:rPr>
          <w:rFonts w:hint="eastAsia"/>
        </w:rPr>
        <w:t>，</w:t>
      </w:r>
      <w:r>
        <w:rPr>
          <w:rFonts w:hint="eastAsia"/>
        </w:rPr>
        <w:t>让群众能够</w:t>
      </w:r>
      <w:r w:rsidR="00DA0D4D">
        <w:rPr>
          <w:rFonts w:hint="eastAsia"/>
        </w:rPr>
        <w:t>自己</w:t>
      </w:r>
      <w:r>
        <w:rPr>
          <w:rFonts w:hint="eastAsia"/>
        </w:rPr>
        <w:t>解放自己。他们</w:t>
      </w:r>
      <w:r w:rsidR="006948B2">
        <w:rPr>
          <w:rFonts w:hint="eastAsia"/>
        </w:rPr>
        <w:t>反而</w:t>
      </w:r>
      <w:r w:rsidRPr="00A45390">
        <w:rPr>
          <w:rStyle w:val="af3"/>
          <w:rFonts w:hint="eastAsia"/>
        </w:rPr>
        <w:t>玩起了“</w:t>
      </w:r>
      <w:r w:rsidR="00DA0D4D" w:rsidRPr="00A45390">
        <w:rPr>
          <w:rStyle w:val="af3"/>
          <w:rFonts w:hint="eastAsia"/>
        </w:rPr>
        <w:t>中华</w:t>
      </w:r>
      <w:r w:rsidRPr="00A45390">
        <w:rPr>
          <w:rStyle w:val="af3"/>
          <w:rFonts w:hint="eastAsia"/>
        </w:rPr>
        <w:t>优秀传统文化”</w:t>
      </w:r>
      <w:r>
        <w:rPr>
          <w:rFonts w:hint="eastAsia"/>
        </w:rPr>
        <w:t>，开口闭口孔二先的“中庸之道”、“世界大同”。满口的仁义道德，满肚子的男盗女娼。</w:t>
      </w:r>
    </w:p>
    <w:p w14:paraId="47181855" w14:textId="3A98E356" w:rsidR="003B7946" w:rsidRPr="003B7946" w:rsidRDefault="000D5BAC" w:rsidP="00914AEF">
      <w:pPr>
        <w:pStyle w:val="A5"/>
      </w:pPr>
      <w:r w:rsidRPr="00F700D6">
        <w:rPr>
          <w:rStyle w:val="af3"/>
          <w:rFonts w:hint="eastAsia"/>
        </w:rPr>
        <w:t>他们对近在咫尺的国内群众的急难愁盼视而不见，却对着遥远的异国他乡，高喊“人类命运共同体”。</w:t>
      </w:r>
      <w:r>
        <w:rPr>
          <w:rFonts w:hint="eastAsia"/>
        </w:rPr>
        <w:t>有谁见过，比</w:t>
      </w:r>
      <w:r w:rsidR="0007358F">
        <w:rPr>
          <w:rFonts w:hint="eastAsia"/>
        </w:rPr>
        <w:t>走资派这帮政客</w:t>
      </w:r>
      <w:r>
        <w:rPr>
          <w:rFonts w:hint="eastAsia"/>
        </w:rPr>
        <w:t>更好的演员吗？</w:t>
      </w:r>
    </w:p>
    <w:p w14:paraId="74DD7299" w14:textId="094EED20" w:rsidR="006E438F" w:rsidRDefault="00AA3461" w:rsidP="00AB74D0">
      <w:pPr>
        <w:pStyle w:val="A540"/>
      </w:pPr>
      <w:bookmarkStart w:id="39" w:name="_Toc182735474"/>
      <w:r>
        <w:rPr>
          <w:rFonts w:hint="eastAsia"/>
        </w:rPr>
        <w:lastRenderedPageBreak/>
        <w:t>（</w:t>
      </w:r>
      <w:r w:rsidR="00D42CD3">
        <w:rPr>
          <w:rFonts w:hint="eastAsia"/>
        </w:rPr>
        <w:t>3</w:t>
      </w:r>
      <w:r>
        <w:rPr>
          <w:rFonts w:hint="eastAsia"/>
        </w:rPr>
        <w:t>）</w:t>
      </w:r>
      <w:r w:rsidR="00CA2C40">
        <w:rPr>
          <w:rFonts w:hint="eastAsia"/>
        </w:rPr>
        <w:t>所谓的</w:t>
      </w:r>
      <w:bookmarkStart w:id="40" w:name="_Hlk182474613"/>
      <w:r w:rsidR="00017DAE">
        <w:rPr>
          <w:rFonts w:hint="eastAsia"/>
        </w:rPr>
        <w:t>“社会主义初级阶段”</w:t>
      </w:r>
      <w:bookmarkEnd w:id="40"/>
      <w:r w:rsidR="00805813">
        <w:rPr>
          <w:rFonts w:hint="eastAsia"/>
        </w:rPr>
        <w:t>理论到底是什么？</w:t>
      </w:r>
      <w:bookmarkEnd w:id="39"/>
    </w:p>
    <w:p w14:paraId="72E7E3A4" w14:textId="28704F01" w:rsidR="00B4373A" w:rsidRDefault="00157224" w:rsidP="00B4373A">
      <w:pPr>
        <w:pStyle w:val="A5"/>
      </w:pPr>
      <w:r>
        <w:rPr>
          <w:rFonts w:hint="eastAsia"/>
        </w:rPr>
        <w:t>“</w:t>
      </w:r>
      <w:r w:rsidRPr="00B4373A">
        <w:rPr>
          <w:rFonts w:hint="eastAsia"/>
        </w:rPr>
        <w:t>社会主义初级阶段</w:t>
      </w:r>
      <w:r>
        <w:rPr>
          <w:rFonts w:hint="eastAsia"/>
        </w:rPr>
        <w:t>”</w:t>
      </w:r>
      <w:r w:rsidR="007C6D27">
        <w:rPr>
          <w:rFonts w:hint="eastAsia"/>
        </w:rPr>
        <w:t>，是走资派为了搞资本主义复辟，炮制出来的理论术语，</w:t>
      </w:r>
      <w:r w:rsidR="00283512">
        <w:rPr>
          <w:rFonts w:hint="eastAsia"/>
        </w:rPr>
        <w:t>它</w:t>
      </w:r>
      <w:r w:rsidR="007C6D27">
        <w:rPr>
          <w:rFonts w:hint="eastAsia"/>
        </w:rPr>
        <w:t>是赵紫阳于</w:t>
      </w:r>
      <w:r w:rsidR="007C6D27">
        <w:rPr>
          <w:rFonts w:hint="eastAsia"/>
        </w:rPr>
        <w:t>1986</w:t>
      </w:r>
      <w:r w:rsidR="007C6D27">
        <w:rPr>
          <w:rFonts w:hint="eastAsia"/>
        </w:rPr>
        <w:t>年制造出来</w:t>
      </w:r>
      <w:r w:rsidR="00281EDA">
        <w:rPr>
          <w:rFonts w:hint="eastAsia"/>
        </w:rPr>
        <w:t>的</w:t>
      </w:r>
      <w:r w:rsidR="00ED2A88">
        <w:rPr>
          <w:rFonts w:hint="eastAsia"/>
        </w:rPr>
        <w:t>。</w:t>
      </w:r>
    </w:p>
    <w:p w14:paraId="16982177" w14:textId="5E859BAC" w:rsidR="00ED2A88" w:rsidRDefault="00ED2A88" w:rsidP="00B4373A">
      <w:pPr>
        <w:pStyle w:val="A5"/>
      </w:pPr>
      <w:r>
        <w:rPr>
          <w:rFonts w:hint="eastAsia"/>
        </w:rPr>
        <w:t>这个理论是什么意思呢？</w:t>
      </w:r>
      <w:r w:rsidR="0046215C">
        <w:rPr>
          <w:rFonts w:hint="eastAsia"/>
        </w:rPr>
        <w:t>它</w:t>
      </w:r>
      <w:r>
        <w:rPr>
          <w:rFonts w:hint="eastAsia"/>
        </w:rPr>
        <w:t>就是说，因为新中国</w:t>
      </w:r>
      <w:r w:rsidR="0046215C">
        <w:rPr>
          <w:rFonts w:hint="eastAsia"/>
        </w:rPr>
        <w:t>不是从发达资本主义过来的</w:t>
      </w:r>
      <w:r>
        <w:rPr>
          <w:rFonts w:hint="eastAsia"/>
        </w:rPr>
        <w:t>，没有经历完整的资本主义的发展，所以</w:t>
      </w:r>
      <w:r w:rsidR="0046215C">
        <w:rPr>
          <w:rFonts w:hint="eastAsia"/>
        </w:rPr>
        <w:t>是没资格搞社会主义的，</w:t>
      </w:r>
      <w:r>
        <w:rPr>
          <w:rFonts w:hint="eastAsia"/>
        </w:rPr>
        <w:t>中国直接搞社会主义是不行的，强行搞社会主义那就是“早熟”、“早产”、“超前”，</w:t>
      </w:r>
      <w:r w:rsidR="00303A42">
        <w:rPr>
          <w:rFonts w:hint="eastAsia"/>
        </w:rPr>
        <w:t>那是“搞过头了”，</w:t>
      </w:r>
      <w:r>
        <w:rPr>
          <w:rFonts w:hint="eastAsia"/>
        </w:rPr>
        <w:t>是要出问题的。正确的做法，是</w:t>
      </w:r>
      <w:r w:rsidR="00303A42">
        <w:rPr>
          <w:rFonts w:hint="eastAsia"/>
        </w:rPr>
        <w:t>退回去，</w:t>
      </w:r>
      <w:r>
        <w:rPr>
          <w:rFonts w:hint="eastAsia"/>
        </w:rPr>
        <w:t>先搞资本主义。</w:t>
      </w:r>
    </w:p>
    <w:p w14:paraId="7F193084" w14:textId="77777777" w:rsidR="00356D55" w:rsidRDefault="00ED2A88" w:rsidP="00B4373A">
      <w:pPr>
        <w:pStyle w:val="A5"/>
      </w:pPr>
      <w:r>
        <w:rPr>
          <w:rFonts w:hint="eastAsia"/>
        </w:rPr>
        <w:t>这就是走资派的</w:t>
      </w:r>
      <w:r w:rsidR="00356D55">
        <w:rPr>
          <w:rFonts w:hint="eastAsia"/>
        </w:rPr>
        <w:t>理论。</w:t>
      </w:r>
    </w:p>
    <w:p w14:paraId="1C2C0877" w14:textId="6D643C48" w:rsidR="00ED2A88" w:rsidRDefault="00356D55" w:rsidP="00B4373A">
      <w:pPr>
        <w:pStyle w:val="A5"/>
      </w:pPr>
      <w:r>
        <w:rPr>
          <w:rFonts w:hint="eastAsia"/>
        </w:rPr>
        <w:t>走资派这个理论又叫做</w:t>
      </w:r>
      <w:r w:rsidRPr="004F08A2">
        <w:rPr>
          <w:rStyle w:val="af3"/>
          <w:rFonts w:hint="eastAsia"/>
        </w:rPr>
        <w:t>“补课论”</w:t>
      </w:r>
      <w:r>
        <w:rPr>
          <w:rFonts w:hint="eastAsia"/>
        </w:rPr>
        <w:t>（搞社会主义前要先补资本主义的课），或者叫做</w:t>
      </w:r>
      <w:r w:rsidRPr="004F08A2">
        <w:rPr>
          <w:rStyle w:val="af3"/>
          <w:rFonts w:hint="eastAsia"/>
        </w:rPr>
        <w:t>“唯生产力论”</w:t>
      </w:r>
      <w:r>
        <w:rPr>
          <w:rFonts w:hint="eastAsia"/>
        </w:rPr>
        <w:t>。</w:t>
      </w:r>
    </w:p>
    <w:p w14:paraId="39E5094D" w14:textId="11948878" w:rsidR="00CA1E4D" w:rsidRDefault="00CA1E4D" w:rsidP="00B4373A">
      <w:pPr>
        <w:pStyle w:val="A5"/>
      </w:pPr>
      <w:r>
        <w:rPr>
          <w:rFonts w:hint="eastAsia"/>
        </w:rPr>
        <w:t>但是因为</w:t>
      </w:r>
      <w:r w:rsidR="00B14F54">
        <w:rPr>
          <w:rFonts w:hint="eastAsia"/>
        </w:rPr>
        <w:t>在</w:t>
      </w:r>
      <w:r>
        <w:rPr>
          <w:rFonts w:hint="eastAsia"/>
        </w:rPr>
        <w:t>文化大革命期间，</w:t>
      </w:r>
      <w:r w:rsidR="00B14F54">
        <w:rPr>
          <w:rFonts w:hint="eastAsia"/>
        </w:rPr>
        <w:t>毛主席领导的革命派，</w:t>
      </w:r>
      <w:r>
        <w:rPr>
          <w:rFonts w:hint="eastAsia"/>
        </w:rPr>
        <w:t>已经严厉批判过这个理论，人民群众已经熟知</w:t>
      </w:r>
      <w:r w:rsidR="0032443B">
        <w:rPr>
          <w:rFonts w:hint="eastAsia"/>
        </w:rPr>
        <w:t>这个理论的错误</w:t>
      </w:r>
      <w:r>
        <w:rPr>
          <w:rFonts w:hint="eastAsia"/>
        </w:rPr>
        <w:t>。所以走资派虽然要搞资本主义复辟，但是又不敢明说，所以怎么办呢？他们就发明了一个</w:t>
      </w:r>
      <w:r w:rsidR="00983585">
        <w:rPr>
          <w:rFonts w:hint="eastAsia"/>
        </w:rPr>
        <w:t>新术语，叫做</w:t>
      </w:r>
      <w:r>
        <w:rPr>
          <w:rFonts w:hint="eastAsia"/>
        </w:rPr>
        <w:t>“社会主义初级阶段”。</w:t>
      </w:r>
    </w:p>
    <w:p w14:paraId="4F86C7A7" w14:textId="17735DB9" w:rsidR="00356D55" w:rsidRDefault="00157224" w:rsidP="003F54A8">
      <w:pPr>
        <w:pStyle w:val="A5"/>
      </w:pPr>
      <w:r>
        <w:rPr>
          <w:rFonts w:hint="eastAsia"/>
        </w:rPr>
        <w:t>“</w:t>
      </w:r>
      <w:r w:rsidRPr="00B4373A">
        <w:rPr>
          <w:rFonts w:hint="eastAsia"/>
        </w:rPr>
        <w:t>社会主义初级阶段</w:t>
      </w:r>
      <w:r>
        <w:rPr>
          <w:rFonts w:hint="eastAsia"/>
        </w:rPr>
        <w:t>”</w:t>
      </w:r>
      <w:r w:rsidR="00CA1E4D">
        <w:rPr>
          <w:rFonts w:hint="eastAsia"/>
        </w:rPr>
        <w:t>是个什么意思呢？</w:t>
      </w:r>
      <w:r w:rsidR="00A30AED" w:rsidRPr="008956E4">
        <w:rPr>
          <w:rStyle w:val="af3"/>
          <w:rFonts w:hint="eastAsia"/>
          <w:u w:val="single"/>
        </w:rPr>
        <w:t>邓小平</w:t>
      </w:r>
      <w:r w:rsidR="00EE31F1" w:rsidRPr="008956E4">
        <w:rPr>
          <w:rStyle w:val="af3"/>
          <w:rFonts w:hint="eastAsia"/>
          <w:u w:val="single"/>
        </w:rPr>
        <w:t>在内部谈话中</w:t>
      </w:r>
      <w:r w:rsidR="00A30AED" w:rsidRPr="008956E4">
        <w:rPr>
          <w:rStyle w:val="af3"/>
          <w:rFonts w:hint="eastAsia"/>
          <w:u w:val="single"/>
        </w:rPr>
        <w:t>说</w:t>
      </w:r>
      <w:r w:rsidR="003F54A8" w:rsidRPr="008956E4">
        <w:rPr>
          <w:rStyle w:val="af3"/>
          <w:rFonts w:hint="eastAsia"/>
          <w:u w:val="single"/>
        </w:rPr>
        <w:t>：</w:t>
      </w:r>
      <w:r w:rsidR="00A30AED" w:rsidRPr="008956E4">
        <w:rPr>
          <w:rStyle w:val="af3"/>
          <w:rFonts w:hint="eastAsia"/>
          <w:u w:val="single"/>
        </w:rPr>
        <w:t>“所谓社会主义初级阶段，就是不合格的社会主义，</w:t>
      </w:r>
      <w:r w:rsidR="004977D5" w:rsidRPr="008956E4">
        <w:rPr>
          <w:rStyle w:val="af3"/>
          <w:rFonts w:hint="eastAsia"/>
          <w:u w:val="single"/>
        </w:rPr>
        <w:t>实际上</w:t>
      </w:r>
      <w:r w:rsidR="00A30AED" w:rsidRPr="008956E4">
        <w:rPr>
          <w:rStyle w:val="af3"/>
          <w:rFonts w:hint="eastAsia"/>
          <w:u w:val="single"/>
        </w:rPr>
        <w:t>就是资本主义”</w:t>
      </w:r>
      <w:r w:rsidR="003F54A8" w:rsidRPr="008956E4">
        <w:rPr>
          <w:rStyle w:val="af3"/>
          <w:rFonts w:hint="eastAsia"/>
          <w:u w:val="single"/>
        </w:rPr>
        <w:t>。</w:t>
      </w:r>
      <w:r w:rsidR="003F54A8">
        <w:rPr>
          <w:rFonts w:hint="eastAsia"/>
        </w:rPr>
        <w:t>（——《赵紫阳狱中谈话》</w:t>
      </w:r>
      <w:r w:rsidR="00B33468">
        <w:rPr>
          <w:rFonts w:hint="eastAsia"/>
        </w:rPr>
        <w:t>香港</w:t>
      </w:r>
      <w:r w:rsidR="003F54A8">
        <w:rPr>
          <w:rFonts w:hint="eastAsia"/>
        </w:rPr>
        <w:t>开放出版，</w:t>
      </w:r>
      <w:r w:rsidR="003F54A8">
        <w:rPr>
          <w:rFonts w:hint="eastAsia"/>
        </w:rPr>
        <w:t>2007</w:t>
      </w:r>
      <w:r w:rsidR="003F54A8">
        <w:rPr>
          <w:rFonts w:hint="eastAsia"/>
        </w:rPr>
        <w:t>年出版）</w:t>
      </w:r>
    </w:p>
    <w:p w14:paraId="012CF5F0" w14:textId="3E5DF6DB" w:rsidR="00B33468" w:rsidRDefault="00B33468" w:rsidP="003F54A8">
      <w:pPr>
        <w:pStyle w:val="A5"/>
      </w:pPr>
      <w:r>
        <w:rPr>
          <w:rFonts w:hint="eastAsia"/>
        </w:rPr>
        <w:lastRenderedPageBreak/>
        <w:t>所以你看，这就是他们</w:t>
      </w:r>
      <w:r w:rsidR="00110A75">
        <w:rPr>
          <w:rFonts w:hint="eastAsia"/>
        </w:rPr>
        <w:t>口中</w:t>
      </w:r>
      <w:r>
        <w:rPr>
          <w:rFonts w:hint="eastAsia"/>
        </w:rPr>
        <w:t>的</w:t>
      </w:r>
      <w:r w:rsidR="00F373EE">
        <w:rPr>
          <w:rFonts w:hint="eastAsia"/>
        </w:rPr>
        <w:t>“社会主义初级阶段”</w:t>
      </w:r>
      <w:r w:rsidR="0032443B">
        <w:rPr>
          <w:rFonts w:hint="eastAsia"/>
        </w:rPr>
        <w:t>的真实意思。</w:t>
      </w:r>
      <w:r w:rsidR="00B13D84">
        <w:rPr>
          <w:rFonts w:hint="eastAsia"/>
        </w:rPr>
        <w:t>他们不敢公开跟群众这么讲</w:t>
      </w:r>
      <w:r w:rsidR="002E7916">
        <w:rPr>
          <w:rFonts w:hint="eastAsia"/>
        </w:rPr>
        <w:t>，不敢公开承认他们是搞资本主义</w:t>
      </w:r>
      <w:r w:rsidR="00B13D84">
        <w:rPr>
          <w:rFonts w:hint="eastAsia"/>
        </w:rPr>
        <w:t>，</w:t>
      </w:r>
      <w:r w:rsidR="002E7916">
        <w:rPr>
          <w:rFonts w:hint="eastAsia"/>
        </w:rPr>
        <w:t>因为</w:t>
      </w:r>
      <w:r w:rsidR="00B13D84">
        <w:rPr>
          <w:rFonts w:hint="eastAsia"/>
        </w:rPr>
        <w:t>他们做贼心虚，</w:t>
      </w:r>
      <w:r w:rsidR="002E7916">
        <w:rPr>
          <w:rFonts w:hint="eastAsia"/>
        </w:rPr>
        <w:t>他们</w:t>
      </w:r>
      <w:r w:rsidR="00B13D84">
        <w:rPr>
          <w:rFonts w:hint="eastAsia"/>
        </w:rPr>
        <w:t>就发明了</w:t>
      </w:r>
      <w:r w:rsidR="004A412D">
        <w:rPr>
          <w:rFonts w:hint="eastAsia"/>
        </w:rPr>
        <w:t>所谓</w:t>
      </w:r>
      <w:r w:rsidR="002E7916">
        <w:rPr>
          <w:rFonts w:hint="eastAsia"/>
        </w:rPr>
        <w:t>“社会主义初级阶段”</w:t>
      </w:r>
      <w:r w:rsidR="00B13D84">
        <w:rPr>
          <w:rFonts w:hint="eastAsia"/>
        </w:rPr>
        <w:t>这么个玩意儿</w:t>
      </w:r>
      <w:r w:rsidR="002E7916">
        <w:rPr>
          <w:rFonts w:hint="eastAsia"/>
        </w:rPr>
        <w:t>，玩文字游戏愚弄群众</w:t>
      </w:r>
      <w:r w:rsidR="00B13D84">
        <w:rPr>
          <w:rFonts w:hint="eastAsia"/>
        </w:rPr>
        <w:t>。</w:t>
      </w:r>
    </w:p>
    <w:p w14:paraId="08BCBAB0" w14:textId="4F1D15AB" w:rsidR="007D0AE0" w:rsidRDefault="00043968" w:rsidP="003F54A8">
      <w:pPr>
        <w:pStyle w:val="A5"/>
      </w:pPr>
      <w:r>
        <w:rPr>
          <w:rFonts w:hint="eastAsia"/>
        </w:rPr>
        <w:t>为了</w:t>
      </w:r>
      <w:r w:rsidRPr="00043968">
        <w:rPr>
          <w:rFonts w:hint="eastAsia"/>
        </w:rPr>
        <w:t>扯虎皮拉大旗</w:t>
      </w:r>
      <w:r>
        <w:rPr>
          <w:rFonts w:hint="eastAsia"/>
        </w:rPr>
        <w:t>，他们还把“社会主义初级阶段”理论的发明权，张冠李戴地送给毛主席。</w:t>
      </w:r>
      <w:r w:rsidR="00B76B32">
        <w:rPr>
          <w:rFonts w:hint="eastAsia"/>
        </w:rPr>
        <w:t>这是怎么回事呢？</w:t>
      </w:r>
      <w:r w:rsidR="00C6651E" w:rsidRPr="00C6651E">
        <w:rPr>
          <w:rFonts w:hint="eastAsia"/>
        </w:rPr>
        <w:t>毛主席</w:t>
      </w:r>
      <w:r w:rsidR="00C6651E">
        <w:rPr>
          <w:rFonts w:hint="eastAsia"/>
        </w:rPr>
        <w:t>在</w:t>
      </w:r>
      <w:r w:rsidR="00C6651E" w:rsidRPr="00C6651E">
        <w:rPr>
          <w:rFonts w:hint="eastAsia"/>
        </w:rPr>
        <w:t>1959</w:t>
      </w:r>
      <w:r w:rsidR="00C6651E" w:rsidRPr="00C6651E">
        <w:rPr>
          <w:rFonts w:hint="eastAsia"/>
        </w:rPr>
        <w:t>年</w:t>
      </w:r>
      <w:r w:rsidR="00C6651E">
        <w:rPr>
          <w:rFonts w:hint="eastAsia"/>
        </w:rPr>
        <w:t>，曾经</w:t>
      </w:r>
      <w:r w:rsidR="00C6651E" w:rsidRPr="00C6651E">
        <w:rPr>
          <w:rFonts w:hint="eastAsia"/>
        </w:rPr>
        <w:t>提出</w:t>
      </w:r>
      <w:r w:rsidR="00C6651E">
        <w:rPr>
          <w:rFonts w:hint="eastAsia"/>
        </w:rPr>
        <w:t>过一个设想和判断，</w:t>
      </w:r>
      <w:r w:rsidR="00853341">
        <w:rPr>
          <w:rFonts w:hint="eastAsia"/>
        </w:rPr>
        <w:t>他</w:t>
      </w:r>
      <w:r w:rsidR="00C6651E">
        <w:rPr>
          <w:rFonts w:hint="eastAsia"/>
        </w:rPr>
        <w:t>说</w:t>
      </w:r>
      <w:r w:rsidR="00853341">
        <w:rPr>
          <w:rFonts w:hint="eastAsia"/>
        </w:rPr>
        <w:t>，</w:t>
      </w:r>
      <w:r w:rsidR="00C6651E" w:rsidRPr="00C6651E">
        <w:rPr>
          <w:rFonts w:hint="eastAsia"/>
        </w:rPr>
        <w:t>社会主义可能分为不发达和比较发达两个阶段</w:t>
      </w:r>
      <w:r w:rsidR="007D0AE0">
        <w:rPr>
          <w:rFonts w:hint="eastAsia"/>
        </w:rPr>
        <w:t>。毛主席这里讲的不发达阶段，是指中国当时还比较贫穷落后的意思，</w:t>
      </w:r>
      <w:r w:rsidR="00A63975">
        <w:rPr>
          <w:rFonts w:hint="eastAsia"/>
        </w:rPr>
        <w:t>可不是</w:t>
      </w:r>
      <w:r w:rsidR="007D0AE0">
        <w:rPr>
          <w:rFonts w:hint="eastAsia"/>
        </w:rPr>
        <w:t>要</w:t>
      </w:r>
      <w:r w:rsidR="00A63975">
        <w:rPr>
          <w:rFonts w:hint="eastAsia"/>
        </w:rPr>
        <w:t>从社会主义退回去</w:t>
      </w:r>
      <w:r w:rsidR="007D0AE0">
        <w:rPr>
          <w:rFonts w:hint="eastAsia"/>
        </w:rPr>
        <w:t>搞资本主义</w:t>
      </w:r>
      <w:r w:rsidR="00A63975">
        <w:rPr>
          <w:rFonts w:hint="eastAsia"/>
        </w:rPr>
        <w:t>！</w:t>
      </w:r>
      <w:r w:rsidR="007D0AE0">
        <w:rPr>
          <w:rFonts w:hint="eastAsia"/>
        </w:rPr>
        <w:t>然而走资派利用这个只言片语断章取义，再加以发挥创造，活生生捏造出来一个“社会主义初级阶段”理论，</w:t>
      </w:r>
      <w:r w:rsidR="00271BF7">
        <w:rPr>
          <w:rFonts w:hint="eastAsia"/>
        </w:rPr>
        <w:t>好</w:t>
      </w:r>
      <w:r w:rsidR="007D0AE0">
        <w:rPr>
          <w:rFonts w:hint="eastAsia"/>
        </w:rPr>
        <w:t>为资本主义复辟张目。</w:t>
      </w:r>
    </w:p>
    <w:p w14:paraId="34D6A7ED" w14:textId="6E14B556" w:rsidR="004214F9" w:rsidRPr="007975EC" w:rsidRDefault="004214F9" w:rsidP="007975EC">
      <w:pPr>
        <w:pStyle w:val="af1"/>
        <w:rPr>
          <w:u w:val="single"/>
        </w:rPr>
      </w:pPr>
      <w:r w:rsidRPr="007975EC">
        <w:rPr>
          <w:rFonts w:hint="eastAsia"/>
          <w:u w:val="single"/>
        </w:rPr>
        <w:t>邓小平还说过：</w:t>
      </w:r>
      <w:r w:rsidR="00C64FEB" w:rsidRPr="007975EC">
        <w:rPr>
          <w:rFonts w:hint="eastAsia"/>
          <w:u w:val="single"/>
        </w:rPr>
        <w:t>“社会主义初级阶段的基本路线，要坚持一百年不动摇。”</w:t>
      </w:r>
      <w:r w:rsidRPr="007975EC">
        <w:rPr>
          <w:rFonts w:hint="eastAsia"/>
          <w:u w:val="single"/>
        </w:rPr>
        <w:t>这就是说，</w:t>
      </w:r>
      <w:r w:rsidR="00E83E36" w:rsidRPr="007975EC">
        <w:rPr>
          <w:rFonts w:hint="eastAsia"/>
          <w:u w:val="single"/>
        </w:rPr>
        <w:t>共产党在中国搞</w:t>
      </w:r>
      <w:r w:rsidRPr="007975EC">
        <w:rPr>
          <w:rFonts w:hint="eastAsia"/>
          <w:u w:val="single"/>
        </w:rPr>
        <w:t>资本主义起码要搞一</w:t>
      </w:r>
      <w:r w:rsidR="00B13D84" w:rsidRPr="007975EC">
        <w:rPr>
          <w:rFonts w:hint="eastAsia"/>
          <w:u w:val="single"/>
        </w:rPr>
        <w:t>百</w:t>
      </w:r>
      <w:r w:rsidRPr="007975EC">
        <w:rPr>
          <w:rFonts w:hint="eastAsia"/>
          <w:u w:val="single"/>
        </w:rPr>
        <w:t>年</w:t>
      </w:r>
      <w:r w:rsidR="00C64FEB" w:rsidRPr="007975EC">
        <w:rPr>
          <w:rFonts w:hint="eastAsia"/>
          <w:u w:val="single"/>
        </w:rPr>
        <w:t>，</w:t>
      </w:r>
      <w:r w:rsidRPr="007975EC">
        <w:rPr>
          <w:rFonts w:hint="eastAsia"/>
          <w:u w:val="single"/>
        </w:rPr>
        <w:t>不</w:t>
      </w:r>
      <w:r w:rsidR="00C64FEB" w:rsidRPr="007975EC">
        <w:rPr>
          <w:rFonts w:hint="eastAsia"/>
          <w:u w:val="single"/>
        </w:rPr>
        <w:t>能</w:t>
      </w:r>
      <w:r w:rsidRPr="007975EC">
        <w:rPr>
          <w:rFonts w:hint="eastAsia"/>
          <w:u w:val="single"/>
        </w:rPr>
        <w:t>动摇！</w:t>
      </w:r>
    </w:p>
    <w:p w14:paraId="6BE3690A" w14:textId="653C8BFF" w:rsidR="008C1EDE" w:rsidRDefault="00BE1A1D" w:rsidP="003F54A8">
      <w:pPr>
        <w:pStyle w:val="A5"/>
      </w:pPr>
      <w:r>
        <w:rPr>
          <w:rFonts w:hint="eastAsia"/>
        </w:rPr>
        <w:t>走资派</w:t>
      </w:r>
      <w:r w:rsidR="009C6E5E">
        <w:rPr>
          <w:rFonts w:hint="eastAsia"/>
        </w:rPr>
        <w:t>又</w:t>
      </w:r>
      <w:r w:rsidR="008C1EDE">
        <w:rPr>
          <w:rFonts w:hint="eastAsia"/>
        </w:rPr>
        <w:t>把处于</w:t>
      </w:r>
      <w:r w:rsidR="009C6E5E">
        <w:rPr>
          <w:rFonts w:hint="eastAsia"/>
        </w:rPr>
        <w:t>所谓“社会主义初级阶段”</w:t>
      </w:r>
      <w:r w:rsidR="008C1EDE">
        <w:rPr>
          <w:rFonts w:hint="eastAsia"/>
        </w:rPr>
        <w:t>的“社会主义”，叫做“中国特色社会主义”。</w:t>
      </w:r>
    </w:p>
    <w:p w14:paraId="00575123" w14:textId="612D3568" w:rsidR="005123FD" w:rsidRDefault="005123FD" w:rsidP="005123FD">
      <w:pPr>
        <w:pStyle w:val="A5"/>
      </w:pPr>
      <w:r>
        <w:rPr>
          <w:rFonts w:hint="eastAsia"/>
        </w:rPr>
        <w:t>1986</w:t>
      </w:r>
      <w:r>
        <w:rPr>
          <w:rFonts w:hint="eastAsia"/>
        </w:rPr>
        <w:t>年赵紫阳发明了“社会主义初级阶段”这个理论，同时他还提出来</w:t>
      </w:r>
      <w:r w:rsidRPr="007154FE">
        <w:rPr>
          <w:rStyle w:val="af3"/>
          <w:rFonts w:hint="eastAsia"/>
        </w:rPr>
        <w:t>“进口</w:t>
      </w:r>
      <w:r w:rsidRPr="007154FE">
        <w:rPr>
          <w:rStyle w:val="af3"/>
          <w:rFonts w:hint="eastAsia"/>
        </w:rPr>
        <w:t>-</w:t>
      </w:r>
      <w:r w:rsidRPr="007154FE">
        <w:rPr>
          <w:rStyle w:val="af3"/>
          <w:rFonts w:hint="eastAsia"/>
        </w:rPr>
        <w:t>加工</w:t>
      </w:r>
      <w:r w:rsidRPr="007154FE">
        <w:rPr>
          <w:rStyle w:val="af3"/>
          <w:rFonts w:hint="eastAsia"/>
        </w:rPr>
        <w:t>-</w:t>
      </w:r>
      <w:r w:rsidRPr="007154FE">
        <w:rPr>
          <w:rStyle w:val="af3"/>
          <w:rFonts w:hint="eastAsia"/>
        </w:rPr>
        <w:t>出口”</w:t>
      </w:r>
      <w:r>
        <w:rPr>
          <w:rFonts w:hint="eastAsia"/>
        </w:rPr>
        <w:t>的</w:t>
      </w:r>
      <w:r w:rsidRPr="007154FE">
        <w:rPr>
          <w:rStyle w:val="af3"/>
          <w:rFonts w:hint="eastAsia"/>
        </w:rPr>
        <w:t>“两头在外，大进大出”</w:t>
      </w:r>
      <w:r>
        <w:rPr>
          <w:rFonts w:hint="eastAsia"/>
        </w:rPr>
        <w:t>的</w:t>
      </w:r>
      <w:r w:rsidRPr="007154FE">
        <w:rPr>
          <w:rStyle w:val="af3"/>
          <w:rFonts w:hint="eastAsia"/>
        </w:rPr>
        <w:t>外循环经济发展模式</w:t>
      </w:r>
      <w:r>
        <w:rPr>
          <w:rFonts w:hint="eastAsia"/>
        </w:rPr>
        <w:t>。这种经济发展模式严重依赖</w:t>
      </w:r>
      <w:r w:rsidR="00C45869">
        <w:rPr>
          <w:rFonts w:hint="eastAsia"/>
        </w:rPr>
        <w:t>欧美市场</w:t>
      </w:r>
      <w:r>
        <w:rPr>
          <w:rFonts w:hint="eastAsia"/>
        </w:rPr>
        <w:t>出口，</w:t>
      </w:r>
      <w:r w:rsidR="007F3AC5" w:rsidRPr="007154FE">
        <w:rPr>
          <w:rStyle w:val="af3"/>
          <w:rFonts w:hint="eastAsia"/>
        </w:rPr>
        <w:t>过去四十多年</w:t>
      </w:r>
      <w:r w:rsidR="005B236B" w:rsidRPr="007154FE">
        <w:rPr>
          <w:rStyle w:val="af3"/>
          <w:rFonts w:hint="eastAsia"/>
        </w:rPr>
        <w:t>的</w:t>
      </w:r>
      <w:r w:rsidR="007F3AC5" w:rsidRPr="007154FE">
        <w:rPr>
          <w:rStyle w:val="af3"/>
          <w:rFonts w:hint="eastAsia"/>
        </w:rPr>
        <w:t>邓式改革开放，基本沿袭了这一模式。</w:t>
      </w:r>
    </w:p>
    <w:p w14:paraId="6B566407" w14:textId="18673754" w:rsidR="00072173" w:rsidRDefault="00072173" w:rsidP="00072173">
      <w:pPr>
        <w:pStyle w:val="A530"/>
      </w:pPr>
      <w:bookmarkStart w:id="41" w:name="_Toc182735475"/>
      <w:r>
        <w:rPr>
          <w:rFonts w:hint="eastAsia"/>
        </w:rPr>
        <w:lastRenderedPageBreak/>
        <w:t>（六）习式全面深化改革</w:t>
      </w:r>
      <w:r w:rsidR="000B0106">
        <w:rPr>
          <w:rFonts w:hint="eastAsia"/>
        </w:rPr>
        <w:t>的本质</w:t>
      </w:r>
      <w:bookmarkEnd w:id="41"/>
    </w:p>
    <w:p w14:paraId="7BEE186D" w14:textId="7602303A" w:rsidR="00014F05" w:rsidRDefault="00014F05" w:rsidP="00014F05">
      <w:pPr>
        <w:pStyle w:val="A540"/>
      </w:pPr>
      <w:bookmarkStart w:id="42" w:name="_Toc182735476"/>
      <w:r>
        <w:rPr>
          <w:rFonts w:hint="eastAsia"/>
        </w:rPr>
        <w:t>（</w:t>
      </w:r>
      <w:r>
        <w:rPr>
          <w:rFonts w:hint="eastAsia"/>
        </w:rPr>
        <w:t>1</w:t>
      </w:r>
      <w:r>
        <w:rPr>
          <w:rFonts w:hint="eastAsia"/>
        </w:rPr>
        <w:t>）所谓扶贫</w:t>
      </w:r>
      <w:r w:rsidR="00593760">
        <w:rPr>
          <w:rFonts w:hint="eastAsia"/>
        </w:rPr>
        <w:t>攻坚</w:t>
      </w:r>
      <w:bookmarkEnd w:id="42"/>
    </w:p>
    <w:p w14:paraId="023041A6" w14:textId="01F44F85" w:rsidR="005A0C35" w:rsidRDefault="000C6AC3" w:rsidP="00FB0DD7">
      <w:pPr>
        <w:pStyle w:val="A5"/>
      </w:pPr>
      <w:r>
        <w:rPr>
          <w:rFonts w:hint="eastAsia"/>
        </w:rPr>
        <w:t>走资派修正主义“二共”在</w:t>
      </w:r>
      <w:r>
        <w:rPr>
          <w:rFonts w:hint="eastAsia"/>
        </w:rPr>
        <w:t>2015-2020</w:t>
      </w:r>
      <w:r>
        <w:rPr>
          <w:rFonts w:hint="eastAsia"/>
        </w:rPr>
        <w:t>年发动了声势浩大的所谓扶贫攻坚运动。</w:t>
      </w:r>
      <w:r w:rsidR="00FB0DD7">
        <w:rPr>
          <w:rFonts w:hint="eastAsia"/>
        </w:rPr>
        <w:t>这个</w:t>
      </w:r>
      <w:r w:rsidR="005A0C35">
        <w:rPr>
          <w:rFonts w:hint="eastAsia"/>
        </w:rPr>
        <w:t>扶贫攻坚是真扶贫吗？</w:t>
      </w:r>
    </w:p>
    <w:p w14:paraId="2FD79B27" w14:textId="0D2AA1B0" w:rsidR="007C7C65" w:rsidRDefault="00686376" w:rsidP="005A0C35">
      <w:pPr>
        <w:pStyle w:val="A5"/>
      </w:pPr>
      <w:r>
        <w:rPr>
          <w:rFonts w:hint="eastAsia"/>
        </w:rPr>
        <w:t>我们看走资派修正主义“二共”</w:t>
      </w:r>
      <w:r w:rsidR="007C7C65">
        <w:rPr>
          <w:rFonts w:hint="eastAsia"/>
        </w:rPr>
        <w:t>是怎么说的，他们说</w:t>
      </w:r>
      <w:r w:rsidR="00313414">
        <w:rPr>
          <w:rFonts w:hint="eastAsia"/>
        </w:rPr>
        <w:t>：</w:t>
      </w:r>
      <w:r w:rsidR="007C7C65">
        <w:rPr>
          <w:rFonts w:hint="eastAsia"/>
        </w:rPr>
        <w:t>“</w:t>
      </w:r>
      <w:r w:rsidR="007C7C65" w:rsidRPr="007C7C65">
        <w:rPr>
          <w:rFonts w:hint="eastAsia"/>
        </w:rPr>
        <w:t>脱贫攻坚工作艰苦卓绝</w:t>
      </w:r>
      <w:r w:rsidR="007C7C65">
        <w:rPr>
          <w:rFonts w:hint="eastAsia"/>
        </w:rPr>
        <w:t>，</w:t>
      </w:r>
      <w:r w:rsidR="007C7C65" w:rsidRPr="007C7C65">
        <w:rPr>
          <w:rFonts w:hint="eastAsia"/>
        </w:rPr>
        <w:t>广大党员干部和人民群众要在党中央的坚强领导下</w:t>
      </w:r>
      <w:r w:rsidR="007C7C65">
        <w:rPr>
          <w:rFonts w:hint="eastAsia"/>
        </w:rPr>
        <w:t>，</w:t>
      </w:r>
      <w:r w:rsidR="007C7C65" w:rsidRPr="007C7C65">
        <w:rPr>
          <w:rFonts w:hint="eastAsia"/>
        </w:rPr>
        <w:t>筑牢</w:t>
      </w:r>
      <w:r w:rsidR="007C7C65" w:rsidRPr="00F33A28">
        <w:rPr>
          <w:rStyle w:val="af3"/>
          <w:rFonts w:hint="eastAsia"/>
        </w:rPr>
        <w:t>底线思维</w:t>
      </w:r>
      <w:r w:rsidR="007C7C65">
        <w:rPr>
          <w:rFonts w:hint="eastAsia"/>
        </w:rPr>
        <w:t>”。</w:t>
      </w:r>
    </w:p>
    <w:p w14:paraId="08D6BA11" w14:textId="14F9023D" w:rsidR="005A0C35" w:rsidRDefault="007C7C65" w:rsidP="005A0C35">
      <w:pPr>
        <w:pStyle w:val="A5"/>
      </w:pPr>
      <w:r>
        <w:rPr>
          <w:rFonts w:hint="eastAsia"/>
        </w:rPr>
        <w:t>你看，落脚点是“底线思维”四个字。</w:t>
      </w:r>
    </w:p>
    <w:p w14:paraId="1A137104" w14:textId="04B3A406" w:rsidR="007C7C65" w:rsidRDefault="007C7C65" w:rsidP="005A0C35">
      <w:pPr>
        <w:pStyle w:val="A5"/>
      </w:pPr>
      <w:r>
        <w:rPr>
          <w:rFonts w:hint="eastAsia"/>
        </w:rPr>
        <w:t>什么是“底线思维”呢？</w:t>
      </w:r>
    </w:p>
    <w:p w14:paraId="30E08654" w14:textId="7E45C19E" w:rsidR="007C7C65" w:rsidRDefault="007C7C65" w:rsidP="005A0C35">
      <w:pPr>
        <w:pStyle w:val="A5"/>
      </w:pPr>
      <w:r>
        <w:rPr>
          <w:rFonts w:hint="eastAsia"/>
        </w:rPr>
        <w:t>他们说</w:t>
      </w:r>
      <w:r w:rsidR="00313414">
        <w:rPr>
          <w:rFonts w:hint="eastAsia"/>
        </w:rPr>
        <w:t>：</w:t>
      </w:r>
      <w:r>
        <w:rPr>
          <w:rFonts w:hint="eastAsia"/>
        </w:rPr>
        <w:t>“</w:t>
      </w:r>
      <w:r w:rsidRPr="007C7C65">
        <w:rPr>
          <w:rFonts w:hint="eastAsia"/>
        </w:rPr>
        <w:t>底线思维要求我们用严密的措施预防问题</w:t>
      </w:r>
      <w:r w:rsidR="002C37E5">
        <w:rPr>
          <w:rFonts w:hint="eastAsia"/>
        </w:rPr>
        <w:t>，要防范重大社会问题于未然</w:t>
      </w:r>
      <w:r w:rsidRPr="007C7C65">
        <w:rPr>
          <w:rFonts w:hint="eastAsia"/>
        </w:rPr>
        <w:t>。</w:t>
      </w:r>
      <w:r>
        <w:rPr>
          <w:rFonts w:hint="eastAsia"/>
        </w:rPr>
        <w:t>”</w:t>
      </w:r>
    </w:p>
    <w:p w14:paraId="26425A6F" w14:textId="54D4E3F1" w:rsidR="002C37E5" w:rsidRDefault="002C37E5" w:rsidP="005A0C35">
      <w:pPr>
        <w:pStyle w:val="A5"/>
      </w:pPr>
      <w:r>
        <w:rPr>
          <w:rFonts w:hint="eastAsia"/>
        </w:rPr>
        <w:t>真实目的原来是</w:t>
      </w:r>
      <w:r w:rsidRPr="00F33A28">
        <w:rPr>
          <w:rStyle w:val="af3"/>
          <w:rFonts w:hint="eastAsia"/>
        </w:rPr>
        <w:t>“防范重大社会问题于未然</w:t>
      </w:r>
      <w:r w:rsidR="009F5757" w:rsidRPr="00F33A28">
        <w:rPr>
          <w:rStyle w:val="af3"/>
          <w:rFonts w:hint="eastAsia"/>
        </w:rPr>
        <w:t>！</w:t>
      </w:r>
      <w:r w:rsidRPr="00F33A28">
        <w:rPr>
          <w:rStyle w:val="af3"/>
          <w:rFonts w:hint="eastAsia"/>
        </w:rPr>
        <w:t>”是维稳！是害怕底层老百姓揭竿而起</w:t>
      </w:r>
      <w:r w:rsidR="0044776B" w:rsidRPr="00F33A28">
        <w:rPr>
          <w:rStyle w:val="af3"/>
          <w:rFonts w:hint="eastAsia"/>
        </w:rPr>
        <w:t>！</w:t>
      </w:r>
    </w:p>
    <w:p w14:paraId="54C1C3F7" w14:textId="4B768D40" w:rsidR="002C37E5" w:rsidRDefault="002C37E5" w:rsidP="005A0C35">
      <w:pPr>
        <w:pStyle w:val="A5"/>
      </w:pPr>
      <w:r>
        <w:rPr>
          <w:rFonts w:hint="eastAsia"/>
        </w:rPr>
        <w:t>不能让底层老百姓因为</w:t>
      </w:r>
      <w:r w:rsidR="0044776B">
        <w:rPr>
          <w:rFonts w:hint="eastAsia"/>
        </w:rPr>
        <w:t>无路</w:t>
      </w:r>
      <w:r>
        <w:rPr>
          <w:rFonts w:hint="eastAsia"/>
        </w:rPr>
        <w:t>可走揭竿而起，这</w:t>
      </w:r>
      <w:r w:rsidR="006133CB">
        <w:rPr>
          <w:rFonts w:hint="eastAsia"/>
        </w:rPr>
        <w:t>，</w:t>
      </w:r>
      <w:r>
        <w:rPr>
          <w:rFonts w:hint="eastAsia"/>
        </w:rPr>
        <w:t>就是他们的“底线</w:t>
      </w:r>
      <w:r w:rsidR="0044776B">
        <w:rPr>
          <w:rFonts w:hint="eastAsia"/>
        </w:rPr>
        <w:t>思维</w:t>
      </w:r>
      <w:r>
        <w:rPr>
          <w:rFonts w:hint="eastAsia"/>
        </w:rPr>
        <w:t>”！</w:t>
      </w:r>
      <w:r w:rsidR="000E1345" w:rsidRPr="000E1345">
        <w:rPr>
          <w:rFonts w:hint="eastAsia"/>
        </w:rPr>
        <w:t>扶贫攻坚</w:t>
      </w:r>
      <w:r w:rsidR="000E1345">
        <w:rPr>
          <w:rFonts w:hint="eastAsia"/>
        </w:rPr>
        <w:t>的真实出发点不是为了老百姓脱贫，而是维稳！</w:t>
      </w:r>
    </w:p>
    <w:p w14:paraId="727766AF" w14:textId="4C2BAB8B" w:rsidR="00F86566" w:rsidRDefault="00F86566" w:rsidP="005A0C35">
      <w:pPr>
        <w:pStyle w:val="A5"/>
      </w:pPr>
      <w:r>
        <w:rPr>
          <w:rFonts w:hint="eastAsia"/>
        </w:rPr>
        <w:t>其实要看他们是不是真扶贫，是个很简单的事。</w:t>
      </w:r>
      <w:r w:rsidR="006133CB">
        <w:rPr>
          <w:rFonts w:hint="eastAsia"/>
        </w:rPr>
        <w:t>他</w:t>
      </w:r>
      <w:r>
        <w:rPr>
          <w:rFonts w:hint="eastAsia"/>
        </w:rPr>
        <w:t>如果让底层群众</w:t>
      </w:r>
      <w:r w:rsidR="00E263BF">
        <w:rPr>
          <w:rFonts w:hint="eastAsia"/>
        </w:rPr>
        <w:t>在</w:t>
      </w:r>
      <w:r>
        <w:rPr>
          <w:rFonts w:hint="eastAsia"/>
        </w:rPr>
        <w:t>全国和地方各级人民代表大会里面担任人大代表，让底层老百姓对国家各级领导干部有事实上的监督权</w:t>
      </w:r>
      <w:r w:rsidR="00E35D41">
        <w:rPr>
          <w:rFonts w:hint="eastAsia"/>
        </w:rPr>
        <w:t>、</w:t>
      </w:r>
      <w:r>
        <w:rPr>
          <w:rFonts w:hint="eastAsia"/>
        </w:rPr>
        <w:t>罢免权，有审核国家的法律、政策的真正权力，让底层老百姓有参政权力，底</w:t>
      </w:r>
      <w:r>
        <w:rPr>
          <w:rFonts w:hint="eastAsia"/>
        </w:rPr>
        <w:lastRenderedPageBreak/>
        <w:t>层老百姓掌握国家政策权力后，</w:t>
      </w:r>
      <w:r w:rsidR="00E35D41">
        <w:rPr>
          <w:rFonts w:hint="eastAsia"/>
        </w:rPr>
        <w:t>当然</w:t>
      </w:r>
      <w:r>
        <w:rPr>
          <w:rFonts w:hint="eastAsia"/>
        </w:rPr>
        <w:t>会制定有利于自己</w:t>
      </w:r>
      <w:r w:rsidR="0021541A">
        <w:rPr>
          <w:rFonts w:hint="eastAsia"/>
        </w:rPr>
        <w:t>发财致富</w:t>
      </w:r>
      <w:r>
        <w:rPr>
          <w:rFonts w:hint="eastAsia"/>
        </w:rPr>
        <w:t>的</w:t>
      </w:r>
      <w:r w:rsidR="00E35D41">
        <w:rPr>
          <w:rFonts w:hint="eastAsia"/>
        </w:rPr>
        <w:t>各种经济</w:t>
      </w:r>
      <w:r>
        <w:rPr>
          <w:rFonts w:hint="eastAsia"/>
        </w:rPr>
        <w:t>政策，那么</w:t>
      </w:r>
      <w:r w:rsidR="00E35D41">
        <w:rPr>
          <w:rFonts w:hint="eastAsia"/>
        </w:rPr>
        <w:t>底层老百姓</w:t>
      </w:r>
      <w:r>
        <w:rPr>
          <w:rFonts w:hint="eastAsia"/>
        </w:rPr>
        <w:t>还会</w:t>
      </w:r>
      <w:r w:rsidR="00E35D41">
        <w:rPr>
          <w:rFonts w:hint="eastAsia"/>
        </w:rPr>
        <w:t>需要你假惺惺地帮助扶贫吗</w:t>
      </w:r>
      <w:r>
        <w:rPr>
          <w:rFonts w:hint="eastAsia"/>
        </w:rPr>
        <w:t>？当然不会。</w:t>
      </w:r>
    </w:p>
    <w:p w14:paraId="4BCBBC24" w14:textId="453F2CF7" w:rsidR="00F86566" w:rsidRPr="00F86566" w:rsidRDefault="00DB729A" w:rsidP="00DB729A">
      <w:pPr>
        <w:pStyle w:val="A5"/>
      </w:pPr>
      <w:r>
        <w:rPr>
          <w:rFonts w:hint="eastAsia"/>
        </w:rPr>
        <w:t>修正主义“二共”</w:t>
      </w:r>
      <w:r w:rsidR="00F86566">
        <w:rPr>
          <w:rFonts w:hint="eastAsia"/>
        </w:rPr>
        <w:t>一方面</w:t>
      </w:r>
      <w:r>
        <w:rPr>
          <w:rFonts w:hint="eastAsia"/>
        </w:rPr>
        <w:t>把持着各级人大代表的分配权，把这些名额都给了官僚垄断资产阶级，</w:t>
      </w:r>
      <w:r w:rsidR="00624F74">
        <w:rPr>
          <w:rFonts w:hint="eastAsia"/>
        </w:rPr>
        <w:t>让官僚垄断资产阶级把持国家各级领导权和政策制定权，一方面又假惺惺“扶贫攻坚”；这就跟很多私营资本家一方面残酷剥削</w:t>
      </w:r>
      <w:r w:rsidR="00AB360F">
        <w:rPr>
          <w:rFonts w:hint="eastAsia"/>
        </w:rPr>
        <w:t>压榨</w:t>
      </w:r>
      <w:r w:rsidR="00624F74">
        <w:rPr>
          <w:rFonts w:hint="eastAsia"/>
        </w:rPr>
        <w:t>劳动人民，</w:t>
      </w:r>
      <w:r w:rsidR="00AB360F">
        <w:rPr>
          <w:rFonts w:hint="eastAsia"/>
        </w:rPr>
        <w:t>指责外资企业</w:t>
      </w:r>
      <w:r w:rsidR="00AB360F" w:rsidRPr="00AB360F">
        <w:rPr>
          <w:rFonts w:hint="eastAsia"/>
        </w:rPr>
        <w:t>“给工人涨薪不道德，破坏劳动力市场平衡”</w:t>
      </w:r>
      <w:r w:rsidR="00AB360F">
        <w:rPr>
          <w:rFonts w:hint="eastAsia"/>
        </w:rPr>
        <w:t>，</w:t>
      </w:r>
      <w:r w:rsidR="00624F74">
        <w:rPr>
          <w:rFonts w:hint="eastAsia"/>
        </w:rPr>
        <w:t>一</w:t>
      </w:r>
      <w:r w:rsidR="00AB360F">
        <w:rPr>
          <w:rFonts w:hint="eastAsia"/>
        </w:rPr>
        <w:t>方面又大</w:t>
      </w:r>
      <w:r w:rsidR="00624F74">
        <w:rPr>
          <w:rFonts w:hint="eastAsia"/>
        </w:rPr>
        <w:t>谈特谈</w:t>
      </w:r>
      <w:r w:rsidR="006C44A6">
        <w:rPr>
          <w:rFonts w:hint="eastAsia"/>
        </w:rPr>
        <w:t>佛教、</w:t>
      </w:r>
      <w:r w:rsidR="00624F74">
        <w:rPr>
          <w:rFonts w:hint="eastAsia"/>
        </w:rPr>
        <w:t>慈善</w:t>
      </w:r>
      <w:r w:rsidR="00AB360F">
        <w:rPr>
          <w:rFonts w:hint="eastAsia"/>
        </w:rPr>
        <w:t>、公益</w:t>
      </w:r>
      <w:r w:rsidR="00624F74">
        <w:rPr>
          <w:rFonts w:hint="eastAsia"/>
        </w:rPr>
        <w:t>一样虚伪</w:t>
      </w:r>
      <w:r w:rsidR="006C44A6">
        <w:rPr>
          <w:rFonts w:hint="eastAsia"/>
        </w:rPr>
        <w:t>无耻</w:t>
      </w:r>
      <w:r w:rsidR="00624F74">
        <w:rPr>
          <w:rFonts w:hint="eastAsia"/>
        </w:rPr>
        <w:t>。</w:t>
      </w:r>
    </w:p>
    <w:p w14:paraId="68517DA8" w14:textId="60AD8E12" w:rsidR="008A7044" w:rsidRDefault="008A7044" w:rsidP="00AB74D0">
      <w:pPr>
        <w:pStyle w:val="A540"/>
      </w:pPr>
      <w:bookmarkStart w:id="43" w:name="_Toc182735477"/>
      <w:r>
        <w:rPr>
          <w:rFonts w:hint="eastAsia"/>
        </w:rPr>
        <w:t>（</w:t>
      </w:r>
      <w:r w:rsidR="00014F05">
        <w:rPr>
          <w:rFonts w:hint="eastAsia"/>
        </w:rPr>
        <w:t>2</w:t>
      </w:r>
      <w:r>
        <w:rPr>
          <w:rFonts w:hint="eastAsia"/>
        </w:rPr>
        <w:t>）所谓</w:t>
      </w:r>
      <w:r w:rsidR="003B2A4D">
        <w:rPr>
          <w:rFonts w:hint="eastAsia"/>
        </w:rPr>
        <w:t>“新发展阶段”</w:t>
      </w:r>
      <w:bookmarkEnd w:id="43"/>
    </w:p>
    <w:p w14:paraId="7E9B2EFD" w14:textId="7ED7AB2F" w:rsidR="00F3751F" w:rsidRDefault="00F3751F" w:rsidP="00F3751F">
      <w:pPr>
        <w:pStyle w:val="A5"/>
      </w:pPr>
      <w:r>
        <w:rPr>
          <w:rFonts w:hint="eastAsia"/>
        </w:rPr>
        <w:t>2020</w:t>
      </w:r>
      <w:r>
        <w:rPr>
          <w:rFonts w:hint="eastAsia"/>
        </w:rPr>
        <w:t>年</w:t>
      </w:r>
      <w:r>
        <w:rPr>
          <w:rFonts w:hint="eastAsia"/>
        </w:rPr>
        <w:t>10</w:t>
      </w:r>
      <w:r>
        <w:rPr>
          <w:rFonts w:hint="eastAsia"/>
        </w:rPr>
        <w:t>月份召开了十九届五中全会，这次会议宣布了中国进入了</w:t>
      </w:r>
      <w:r w:rsidR="0010334D">
        <w:rPr>
          <w:rFonts w:hint="eastAsia"/>
        </w:rPr>
        <w:t>所谓</w:t>
      </w:r>
      <w:r>
        <w:rPr>
          <w:rFonts w:hint="eastAsia"/>
        </w:rPr>
        <w:t>“新发展阶段”。那么这个</w:t>
      </w:r>
      <w:r w:rsidR="0010334D">
        <w:rPr>
          <w:rFonts w:hint="eastAsia"/>
        </w:rPr>
        <w:t>“新发展阶段”</w:t>
      </w:r>
      <w:r>
        <w:rPr>
          <w:rFonts w:hint="eastAsia"/>
        </w:rPr>
        <w:t>，是个什么意思呢？</w:t>
      </w:r>
    </w:p>
    <w:p w14:paraId="4F001100" w14:textId="77777777" w:rsidR="0064263F" w:rsidRDefault="00F3751F" w:rsidP="00F3751F">
      <w:pPr>
        <w:pStyle w:val="A5"/>
      </w:pPr>
      <w:r>
        <w:rPr>
          <w:rFonts w:hint="eastAsia"/>
        </w:rPr>
        <w:t>我们前面说过，中国的改革开放，是新自由主义的一体两面。</w:t>
      </w:r>
      <w:r w:rsidR="001B0C65">
        <w:rPr>
          <w:rFonts w:hint="eastAsia"/>
        </w:rPr>
        <w:t>现在</w:t>
      </w:r>
      <w:r>
        <w:rPr>
          <w:rFonts w:hint="eastAsia"/>
        </w:rPr>
        <w:t>新自由主义已经穷途末路了，</w:t>
      </w:r>
      <w:r w:rsidR="001B0C65">
        <w:rPr>
          <w:rFonts w:hint="eastAsia"/>
        </w:rPr>
        <w:t>那么，中国过去的邓式改革开放，自然也就走到了尽头。</w:t>
      </w:r>
    </w:p>
    <w:p w14:paraId="56562206" w14:textId="5C9FA612" w:rsidR="00385E1E" w:rsidRDefault="001B0C65" w:rsidP="00385E1E">
      <w:pPr>
        <w:pStyle w:val="A5"/>
      </w:pPr>
      <w:r>
        <w:rPr>
          <w:rFonts w:hint="eastAsia"/>
        </w:rPr>
        <w:t>邓式改革开放难以为继了，但走资派的走资</w:t>
      </w:r>
      <w:r w:rsidR="00600F92">
        <w:rPr>
          <w:rFonts w:hint="eastAsia"/>
        </w:rPr>
        <w:t>的</w:t>
      </w:r>
      <w:r>
        <w:rPr>
          <w:rFonts w:hint="eastAsia"/>
        </w:rPr>
        <w:t>事业，还要继续</w:t>
      </w:r>
      <w:r w:rsidR="000D5A76">
        <w:rPr>
          <w:rFonts w:hint="eastAsia"/>
        </w:rPr>
        <w:t>。</w:t>
      </w:r>
      <w:r>
        <w:rPr>
          <w:rFonts w:hint="eastAsia"/>
        </w:rPr>
        <w:t>那么怎么办呢？答曰，那就要调整走资模式了，邓式</w:t>
      </w:r>
      <w:r w:rsidR="000D5A76">
        <w:rPr>
          <w:rFonts w:hint="eastAsia"/>
        </w:rPr>
        <w:t>的</w:t>
      </w:r>
      <w:r>
        <w:rPr>
          <w:rFonts w:hint="eastAsia"/>
        </w:rPr>
        <w:t>市场经济</w:t>
      </w:r>
      <w:r w:rsidR="000D5A76">
        <w:rPr>
          <w:rFonts w:hint="eastAsia"/>
        </w:rPr>
        <w:t>外循环</w:t>
      </w:r>
      <w:r w:rsidR="00F0784D">
        <w:rPr>
          <w:rFonts w:hint="eastAsia"/>
        </w:rPr>
        <w:t>模式</w:t>
      </w:r>
      <w:r>
        <w:rPr>
          <w:rFonts w:hint="eastAsia"/>
        </w:rPr>
        <w:t>走不通了，</w:t>
      </w:r>
      <w:r w:rsidR="000D5A76">
        <w:rPr>
          <w:rFonts w:hint="eastAsia"/>
        </w:rPr>
        <w:t>那就</w:t>
      </w:r>
      <w:r>
        <w:rPr>
          <w:rFonts w:hint="eastAsia"/>
        </w:rPr>
        <w:t>换个方式继续搞</w:t>
      </w:r>
      <w:r w:rsidR="002E40EE">
        <w:rPr>
          <w:rFonts w:hint="eastAsia"/>
        </w:rPr>
        <w:t>。</w:t>
      </w:r>
      <w:r>
        <w:rPr>
          <w:rFonts w:hint="eastAsia"/>
        </w:rPr>
        <w:t>没错！搞鸟笼经济</w:t>
      </w:r>
      <w:r w:rsidR="00600F92">
        <w:rPr>
          <w:rFonts w:hint="eastAsia"/>
        </w:rPr>
        <w:t>经济</w:t>
      </w:r>
      <w:r>
        <w:rPr>
          <w:rFonts w:hint="eastAsia"/>
        </w:rPr>
        <w:t>模式。</w:t>
      </w:r>
    </w:p>
    <w:p w14:paraId="65CD1F40" w14:textId="16B4B7D5" w:rsidR="00F0784D" w:rsidRDefault="00F0784D" w:rsidP="00F3751F">
      <w:pPr>
        <w:pStyle w:val="A5"/>
      </w:pPr>
      <w:r>
        <w:rPr>
          <w:rFonts w:hint="eastAsia"/>
        </w:rPr>
        <w:lastRenderedPageBreak/>
        <w:t>有人说，鸟笼经济能实现内循环吗？</w:t>
      </w:r>
      <w:r w:rsidR="00226176">
        <w:rPr>
          <w:rFonts w:hint="eastAsia"/>
        </w:rPr>
        <w:t>恐怕不能吧？难道鸟笼经济能解决资本主义固有</w:t>
      </w:r>
      <w:r w:rsidR="005E56FE">
        <w:rPr>
          <w:rFonts w:hint="eastAsia"/>
        </w:rPr>
        <w:t>生产过剩危机</w:t>
      </w:r>
      <w:r w:rsidR="00226176">
        <w:rPr>
          <w:rFonts w:hint="eastAsia"/>
        </w:rPr>
        <w:t>吗？</w:t>
      </w:r>
    </w:p>
    <w:p w14:paraId="70BDA860" w14:textId="7DA28F26" w:rsidR="00226176" w:rsidRDefault="00226176" w:rsidP="00F3751F">
      <w:pPr>
        <w:pStyle w:val="A5"/>
      </w:pPr>
      <w:r>
        <w:rPr>
          <w:rFonts w:hint="eastAsia"/>
        </w:rPr>
        <w:t>我们说，鸟笼经济当然不可能完全</w:t>
      </w:r>
      <w:r w:rsidR="00CA1CB2">
        <w:rPr>
          <w:rFonts w:hint="eastAsia"/>
        </w:rPr>
        <w:t>解决生产过剩危机，不能完全</w:t>
      </w:r>
      <w:r>
        <w:rPr>
          <w:rFonts w:hint="eastAsia"/>
        </w:rPr>
        <w:t>实现内循环，但</w:t>
      </w:r>
      <w:r w:rsidRPr="009133B6">
        <w:rPr>
          <w:rStyle w:val="af3"/>
          <w:rFonts w:hint="eastAsia"/>
        </w:rPr>
        <w:t>鸟笼经济其实就是一个“加强版”的“凯恩斯主义”</w:t>
      </w:r>
      <w:r>
        <w:rPr>
          <w:rFonts w:hint="eastAsia"/>
        </w:rPr>
        <w:t>，他进一步加大了政府对市场的调节力度，也就</w:t>
      </w:r>
      <w:r w:rsidR="0094108B">
        <w:rPr>
          <w:rFonts w:hint="eastAsia"/>
        </w:rPr>
        <w:t>比凯恩斯主义</w:t>
      </w:r>
      <w:r>
        <w:rPr>
          <w:rFonts w:hint="eastAsia"/>
        </w:rPr>
        <w:t>进一步延缓了经济危机的爆发。</w:t>
      </w:r>
      <w:r w:rsidR="0094108B">
        <w:rPr>
          <w:rFonts w:hint="eastAsia"/>
        </w:rPr>
        <w:t>它</w:t>
      </w:r>
      <w:r>
        <w:rPr>
          <w:rFonts w:hint="eastAsia"/>
        </w:rPr>
        <w:t>不能从根本上解决问题，但可以应付眼前燃眉之急。</w:t>
      </w:r>
      <w:r w:rsidR="00E141FF">
        <w:rPr>
          <w:rFonts w:hint="eastAsia"/>
        </w:rPr>
        <w:t>资产阶级的哲学是实用主义哲学，黑猫白猫能抓耗子就是好猫，管你什么办法，能解决眼前燃眉之急就行。至于长远的事，那是就靠后人的智慧了。</w:t>
      </w:r>
    </w:p>
    <w:p w14:paraId="32D88592" w14:textId="776D2A60" w:rsidR="00385E1E" w:rsidRDefault="00385E1E" w:rsidP="005B4FB5">
      <w:pPr>
        <w:pStyle w:val="A5"/>
      </w:pPr>
      <w:r>
        <w:rPr>
          <w:rFonts w:hint="eastAsia"/>
        </w:rPr>
        <w:t>走资派自己很明白地看清了，邓式市场经济外循环改革开放已经无以为继。所以他们说，“社会主义初级阶段”不是静止的，是动态变化的，而且是</w:t>
      </w:r>
      <w:r w:rsidR="00DD2C4D">
        <w:rPr>
          <w:rFonts w:hint="eastAsia"/>
        </w:rPr>
        <w:t>“有边界”</w:t>
      </w:r>
      <w:r>
        <w:rPr>
          <w:rFonts w:hint="eastAsia"/>
        </w:rPr>
        <w:t>的。所谓“新发展阶段”，是“社会主义初级阶段”</w:t>
      </w:r>
      <w:r w:rsidR="005B4FB5">
        <w:rPr>
          <w:rFonts w:hint="eastAsia"/>
        </w:rPr>
        <w:t>中</w:t>
      </w:r>
      <w:r>
        <w:rPr>
          <w:rFonts w:hint="eastAsia"/>
        </w:rPr>
        <w:t>的一个阶段，同时又是“社会主义初级阶段”向更高阶段迈进的过渡阶段。这是什么意思呢？难道走资派要洗心革面，终结</w:t>
      </w:r>
      <w:r w:rsidR="00DC6C69">
        <w:rPr>
          <w:rFonts w:hint="eastAsia"/>
        </w:rPr>
        <w:t>资本主义</w:t>
      </w:r>
      <w:r>
        <w:rPr>
          <w:rFonts w:hint="eastAsia"/>
        </w:rPr>
        <w:t>，搞社会主义？</w:t>
      </w:r>
    </w:p>
    <w:p w14:paraId="062D6209" w14:textId="77D98945" w:rsidR="005B4FB5" w:rsidRDefault="00385E1E" w:rsidP="00B3054B">
      <w:pPr>
        <w:pStyle w:val="A5"/>
      </w:pPr>
      <w:r>
        <w:rPr>
          <w:rFonts w:hint="eastAsia"/>
        </w:rPr>
        <w:t>我们说，如果你</w:t>
      </w:r>
      <w:r w:rsidR="001B5EEC">
        <w:rPr>
          <w:rFonts w:hint="eastAsia"/>
        </w:rPr>
        <w:t>轻</w:t>
      </w:r>
      <w:r>
        <w:rPr>
          <w:rFonts w:hint="eastAsia"/>
        </w:rPr>
        <w:t>信这一点，就要上当了！</w:t>
      </w:r>
      <w:r w:rsidR="00B3054B">
        <w:rPr>
          <w:rFonts w:hint="eastAsia"/>
        </w:rPr>
        <w:t>我们反复说，私有制市场经济是资本主义，但公有制计划经济，也不等于就是社会主义</w:t>
      </w:r>
      <w:r w:rsidR="00FE79E0">
        <w:rPr>
          <w:rFonts w:hint="eastAsia"/>
        </w:rPr>
        <w:t>，</w:t>
      </w:r>
      <w:r w:rsidR="00B3054B">
        <w:rPr>
          <w:rFonts w:hint="eastAsia"/>
        </w:rPr>
        <w:t>苏联的勃列日涅夫模式，就是公有制的计划经济，但它是资本主义</w:t>
      </w:r>
      <w:r w:rsidR="0015785C">
        <w:rPr>
          <w:rFonts w:hint="eastAsia"/>
        </w:rPr>
        <w:t>，是官僚垄断资产阶级专政的资本主义</w:t>
      </w:r>
      <w:r w:rsidR="00B3054B">
        <w:rPr>
          <w:rFonts w:hint="eastAsia"/>
        </w:rPr>
        <w:t>！</w:t>
      </w:r>
      <w:r w:rsidR="00E01C5B">
        <w:rPr>
          <w:rFonts w:hint="eastAsia"/>
        </w:rPr>
        <w:t>公有制的公有，关</w:t>
      </w:r>
      <w:r w:rsidR="00E01C5B">
        <w:rPr>
          <w:rFonts w:hint="eastAsia"/>
        </w:rPr>
        <w:lastRenderedPageBreak/>
        <w:t>键看是谁的公有？是官僚利益集团的公有？还是全体劳动人民的公有？这才是关键。</w:t>
      </w:r>
    </w:p>
    <w:p w14:paraId="5592F261" w14:textId="15C01D36" w:rsidR="00FE79E0" w:rsidRDefault="00B3054B" w:rsidP="00B3054B">
      <w:pPr>
        <w:pStyle w:val="A5"/>
      </w:pPr>
      <w:r>
        <w:rPr>
          <w:rFonts w:hint="eastAsia"/>
        </w:rPr>
        <w:t>是不是社会主义，关键要看它是不是无产阶级专政！要看国家各级机关的权力，是不是真正掌握在无产阶级手里。改革开放四十多年来，打着公有制旗号的国企，它是真正属于</w:t>
      </w:r>
      <w:r w:rsidR="00D2331C">
        <w:rPr>
          <w:rFonts w:hint="eastAsia"/>
        </w:rPr>
        <w:t>公有的吗？跟</w:t>
      </w:r>
      <w:r>
        <w:rPr>
          <w:rFonts w:hint="eastAsia"/>
        </w:rPr>
        <w:t>工人阶级</w:t>
      </w:r>
      <w:r w:rsidR="00D2331C">
        <w:rPr>
          <w:rFonts w:hint="eastAsia"/>
        </w:rPr>
        <w:t>有一毛钱关系</w:t>
      </w:r>
      <w:r>
        <w:rPr>
          <w:rFonts w:hint="eastAsia"/>
        </w:rPr>
        <w:t>吗？</w:t>
      </w:r>
      <w:r w:rsidR="00D2331C">
        <w:rPr>
          <w:rFonts w:hint="eastAsia"/>
        </w:rPr>
        <w:t>工人阶级对国企的管理有发言权吗？国企的收益工人阶级有分享到吗？在国企工作的工人到底是国企的主人还是国企的奴隶？这些国企到底是公有的、属于全国人民的？</w:t>
      </w:r>
      <w:r>
        <w:rPr>
          <w:rFonts w:hint="eastAsia"/>
        </w:rPr>
        <w:t>还是属于少数官僚干部的？</w:t>
      </w:r>
      <w:r w:rsidR="00FE79E0">
        <w:rPr>
          <w:rFonts w:hint="eastAsia"/>
        </w:rPr>
        <w:t>这个</w:t>
      </w:r>
      <w:r w:rsidR="00D2331C">
        <w:rPr>
          <w:rFonts w:hint="eastAsia"/>
        </w:rPr>
        <w:t>问题我们无须多言，</w:t>
      </w:r>
      <w:r w:rsidR="00FE79E0">
        <w:rPr>
          <w:rFonts w:hint="eastAsia"/>
        </w:rPr>
        <w:t>大家心中都有数。</w:t>
      </w:r>
      <w:r w:rsidR="00813589">
        <w:rPr>
          <w:rFonts w:hint="eastAsia"/>
        </w:rPr>
        <w:t>相反，毛泽东时代的国企，工厂管理实行两参一改三结合的鞍钢宪法，工人阶级有实行大鸣大放大辩论大字报的权力，有开群众大会决策企业重大事项的管理制度，工人阶级有罢工的权力，极端情况下工人阶级有造反反抗不合理制度的权力，这些才真正体系了工人阶级的国家主人地位，体现了国有企业属于人民的属性，体现了社会主义无产阶级专政的属性。</w:t>
      </w:r>
    </w:p>
    <w:p w14:paraId="07B40CE7" w14:textId="77777777" w:rsidR="00F33238" w:rsidRDefault="00813589" w:rsidP="00385468">
      <w:pPr>
        <w:pStyle w:val="A5"/>
      </w:pPr>
      <w:r>
        <w:rPr>
          <w:rFonts w:hint="eastAsia"/>
        </w:rPr>
        <w:t>所以，</w:t>
      </w:r>
      <w:r w:rsidR="00B3054B">
        <w:rPr>
          <w:rFonts w:hint="eastAsia"/>
        </w:rPr>
        <w:t>如果</w:t>
      </w:r>
      <w:r w:rsidR="00B3054B" w:rsidRPr="001F3AEF">
        <w:rPr>
          <w:rStyle w:val="af3"/>
          <w:rFonts w:hint="eastAsia"/>
          <w:u w:val="single"/>
        </w:rPr>
        <w:t>一边搞公有制计划经济，一边搞</w:t>
      </w:r>
      <w:r w:rsidR="00385468" w:rsidRPr="001F3AEF">
        <w:rPr>
          <w:rStyle w:val="af3"/>
          <w:rFonts w:hint="eastAsia"/>
          <w:u w:val="single"/>
        </w:rPr>
        <w:t>儒家</w:t>
      </w:r>
      <w:r w:rsidR="00B3054B" w:rsidRPr="001F3AEF">
        <w:rPr>
          <w:rStyle w:val="af3"/>
          <w:rFonts w:hint="eastAsia"/>
          <w:u w:val="single"/>
        </w:rPr>
        <w:t>官僚等级</w:t>
      </w:r>
      <w:r w:rsidR="00617F1F" w:rsidRPr="001F3AEF">
        <w:rPr>
          <w:rStyle w:val="af3"/>
          <w:rFonts w:hint="eastAsia"/>
          <w:u w:val="single"/>
        </w:rPr>
        <w:t>制度</w:t>
      </w:r>
      <w:r w:rsidR="00B3054B" w:rsidRPr="001F3AEF">
        <w:rPr>
          <w:rStyle w:val="af3"/>
          <w:rFonts w:hint="eastAsia"/>
          <w:u w:val="single"/>
        </w:rPr>
        <w:t>，</w:t>
      </w:r>
      <w:r w:rsidR="00F33238" w:rsidRPr="001F3AEF">
        <w:rPr>
          <w:rStyle w:val="af3"/>
          <w:rFonts w:hint="eastAsia"/>
          <w:u w:val="single"/>
        </w:rPr>
        <w:t>那就是搞鸟笼经济，是</w:t>
      </w:r>
      <w:r w:rsidR="00617F1F" w:rsidRPr="001F3AEF">
        <w:rPr>
          <w:rStyle w:val="af3"/>
          <w:rFonts w:hint="eastAsia"/>
          <w:u w:val="single"/>
        </w:rPr>
        <w:t>搞资产阶级专政的计划经济</w:t>
      </w:r>
      <w:r w:rsidR="00617F1F">
        <w:rPr>
          <w:rFonts w:hint="eastAsia"/>
        </w:rPr>
        <w:t>，</w:t>
      </w:r>
      <w:r w:rsidR="00B3054B">
        <w:rPr>
          <w:rFonts w:hint="eastAsia"/>
        </w:rPr>
        <w:t>那么这</w:t>
      </w:r>
      <w:r w:rsidR="00385468">
        <w:rPr>
          <w:rFonts w:hint="eastAsia"/>
        </w:rPr>
        <w:t>跟社会主义没什么关系。</w:t>
      </w:r>
    </w:p>
    <w:p w14:paraId="230EDC3C" w14:textId="3F89C43D" w:rsidR="00385E1E" w:rsidRPr="00385E1E" w:rsidRDefault="00385E1E" w:rsidP="00F33238">
      <w:pPr>
        <w:pStyle w:val="A5"/>
      </w:pPr>
      <w:r w:rsidRPr="00186C7D">
        <w:rPr>
          <w:rStyle w:val="af3"/>
          <w:rFonts w:hint="eastAsia"/>
          <w:u w:val="single"/>
        </w:rPr>
        <w:t>从资本主义要过渡到社会主义，</w:t>
      </w:r>
      <w:r w:rsidR="00385468" w:rsidRPr="00186C7D">
        <w:rPr>
          <w:rStyle w:val="af3"/>
          <w:rFonts w:hint="eastAsia"/>
          <w:u w:val="single"/>
        </w:rPr>
        <w:t>只能</w:t>
      </w:r>
      <w:r w:rsidRPr="00186C7D">
        <w:rPr>
          <w:rStyle w:val="af3"/>
          <w:rFonts w:hint="eastAsia"/>
          <w:u w:val="single"/>
        </w:rPr>
        <w:t>是阶级斗争的结果，是</w:t>
      </w:r>
      <w:r w:rsidR="00385468" w:rsidRPr="00186C7D">
        <w:rPr>
          <w:rStyle w:val="af3"/>
          <w:rFonts w:hint="eastAsia"/>
          <w:u w:val="single"/>
        </w:rPr>
        <w:t>大规模</w:t>
      </w:r>
      <w:r w:rsidRPr="00186C7D">
        <w:rPr>
          <w:rStyle w:val="af3"/>
          <w:rFonts w:hint="eastAsia"/>
          <w:u w:val="single"/>
        </w:rPr>
        <w:t>群众运动的结果</w:t>
      </w:r>
      <w:r w:rsidR="00FA197A" w:rsidRPr="00186C7D">
        <w:rPr>
          <w:rStyle w:val="af3"/>
          <w:rFonts w:hint="eastAsia"/>
          <w:u w:val="single"/>
        </w:rPr>
        <w:t>。</w:t>
      </w:r>
      <w:r w:rsidR="00F33238">
        <w:rPr>
          <w:rFonts w:hint="eastAsia"/>
        </w:rPr>
        <w:t>在公有制计划</w:t>
      </w:r>
      <w:r w:rsidR="00F33238">
        <w:rPr>
          <w:rFonts w:hint="eastAsia"/>
        </w:rPr>
        <w:lastRenderedPageBreak/>
        <w:t>经济的前提下，如果当</w:t>
      </w:r>
      <w:r w:rsidR="00FA197A">
        <w:rPr>
          <w:rFonts w:hint="eastAsia"/>
        </w:rPr>
        <w:t>全国</w:t>
      </w:r>
      <w:r w:rsidR="00F33238">
        <w:rPr>
          <w:rFonts w:hint="eastAsia"/>
        </w:rPr>
        <w:t>各地的</w:t>
      </w:r>
      <w:r w:rsidR="00FA197A">
        <w:rPr>
          <w:rFonts w:hint="eastAsia"/>
        </w:rPr>
        <w:t>工人阶级</w:t>
      </w:r>
      <w:r>
        <w:rPr>
          <w:rFonts w:hint="eastAsia"/>
        </w:rPr>
        <w:t>起来造反</w:t>
      </w:r>
      <w:r w:rsidR="00FA197A">
        <w:rPr>
          <w:rFonts w:hint="eastAsia"/>
        </w:rPr>
        <w:t>，夺取各级企业和政府机关的掌握在腐败官僚手中的管理权</w:t>
      </w:r>
      <w:r>
        <w:rPr>
          <w:rFonts w:hint="eastAsia"/>
        </w:rPr>
        <w:t>，</w:t>
      </w:r>
      <w:r w:rsidR="00F33238">
        <w:rPr>
          <w:rFonts w:hint="eastAsia"/>
        </w:rPr>
        <w:t>那时候，才可以说是社会主义</w:t>
      </w:r>
      <w:r w:rsidR="00FA197A">
        <w:rPr>
          <w:rFonts w:hint="eastAsia"/>
        </w:rPr>
        <w:t>。但是我们知道，这</w:t>
      </w:r>
      <w:r w:rsidR="00F33238">
        <w:rPr>
          <w:rFonts w:hint="eastAsia"/>
        </w:rPr>
        <w:t>只能靠群众自己去斗争去争取，不能指望某个神仙皇帝领导人来施舍</w:t>
      </w:r>
      <w:r w:rsidR="00FA197A">
        <w:rPr>
          <w:rFonts w:hint="eastAsia"/>
        </w:rPr>
        <w:t>。《国际歌》里面唱的好：从来就没有神仙皇帝，也没有救世主，无产阶级要解放自己，全靠自己起来斗争。</w:t>
      </w:r>
      <w:r w:rsidR="00FA197A">
        <w:rPr>
          <w:rFonts w:hint="eastAsia"/>
        </w:rPr>
        <w:t xml:space="preserve"> </w:t>
      </w:r>
    </w:p>
    <w:p w14:paraId="1987B083" w14:textId="3058F50C" w:rsidR="00337A63" w:rsidRDefault="00F33238" w:rsidP="00F3751F">
      <w:pPr>
        <w:pStyle w:val="A5"/>
      </w:pPr>
      <w:r>
        <w:rPr>
          <w:rFonts w:hint="eastAsia"/>
        </w:rPr>
        <w:t>所以，</w:t>
      </w:r>
      <w:r w:rsidRPr="002E2E1C">
        <w:rPr>
          <w:rStyle w:val="af3"/>
          <w:rFonts w:hint="eastAsia"/>
          <w:u w:val="single"/>
        </w:rPr>
        <w:t>所谓“新发展阶段”，</w:t>
      </w:r>
      <w:r w:rsidR="00337A63" w:rsidRPr="002E2E1C">
        <w:rPr>
          <w:rStyle w:val="af3"/>
          <w:rFonts w:hint="eastAsia"/>
          <w:u w:val="single"/>
        </w:rPr>
        <w:t>就是</w:t>
      </w:r>
      <w:r w:rsidRPr="002E2E1C">
        <w:rPr>
          <w:rStyle w:val="af3"/>
          <w:rFonts w:hint="eastAsia"/>
          <w:u w:val="single"/>
        </w:rPr>
        <w:t>邓式市场经济外循环改革开放已经无以为继，开始向鸟笼经济转型，</w:t>
      </w:r>
      <w:r w:rsidR="002405E8" w:rsidRPr="002E2E1C">
        <w:rPr>
          <w:rStyle w:val="af3"/>
          <w:rFonts w:hint="eastAsia"/>
          <w:u w:val="single"/>
        </w:rPr>
        <w:t>向</w:t>
      </w:r>
      <w:r w:rsidRPr="002E2E1C">
        <w:rPr>
          <w:rStyle w:val="af3"/>
          <w:rFonts w:hint="eastAsia"/>
          <w:u w:val="single"/>
        </w:rPr>
        <w:t>资产阶级专政的计划经济转型</w:t>
      </w:r>
      <w:r w:rsidR="008D6A98" w:rsidRPr="002E2E1C">
        <w:rPr>
          <w:rStyle w:val="af3"/>
          <w:rFonts w:hint="eastAsia"/>
          <w:u w:val="single"/>
        </w:rPr>
        <w:t>。</w:t>
      </w:r>
      <w:r w:rsidR="002437D4">
        <w:rPr>
          <w:rFonts w:hint="eastAsia"/>
        </w:rPr>
        <w:t>所谓</w:t>
      </w:r>
      <w:r w:rsidR="008D6A98">
        <w:rPr>
          <w:rFonts w:hint="eastAsia"/>
        </w:rPr>
        <w:t>“</w:t>
      </w:r>
      <w:r w:rsidR="008D6A98" w:rsidRPr="00337A63">
        <w:rPr>
          <w:rFonts w:hint="eastAsia"/>
        </w:rPr>
        <w:t>新发展阶段</w:t>
      </w:r>
      <w:r w:rsidR="008D6A98">
        <w:rPr>
          <w:rFonts w:hint="eastAsia"/>
        </w:rPr>
        <w:t>”是中国特色社会主义的</w:t>
      </w:r>
      <w:r w:rsidR="002437D4">
        <w:rPr>
          <w:rFonts w:hint="eastAsia"/>
        </w:rPr>
        <w:t>“</w:t>
      </w:r>
      <w:r w:rsidR="002437D4" w:rsidRPr="00337A63">
        <w:rPr>
          <w:rFonts w:hint="eastAsia"/>
        </w:rPr>
        <w:t>新发展阶段</w:t>
      </w:r>
      <w:r w:rsidR="002437D4">
        <w:rPr>
          <w:rFonts w:hint="eastAsia"/>
        </w:rPr>
        <w:t>”</w:t>
      </w:r>
      <w:r w:rsidR="008D6A98">
        <w:rPr>
          <w:rFonts w:hint="eastAsia"/>
        </w:rPr>
        <w:t>，而不是社会主义的</w:t>
      </w:r>
      <w:r w:rsidR="002437D4">
        <w:rPr>
          <w:rFonts w:hint="eastAsia"/>
        </w:rPr>
        <w:t>“</w:t>
      </w:r>
      <w:r w:rsidR="002437D4" w:rsidRPr="00337A63">
        <w:rPr>
          <w:rFonts w:hint="eastAsia"/>
        </w:rPr>
        <w:t>新发展阶段</w:t>
      </w:r>
      <w:r w:rsidR="002437D4">
        <w:rPr>
          <w:rFonts w:hint="eastAsia"/>
        </w:rPr>
        <w:t>”</w:t>
      </w:r>
      <w:r w:rsidR="008D6A98">
        <w:rPr>
          <w:rFonts w:hint="eastAsia"/>
        </w:rPr>
        <w:t>，</w:t>
      </w:r>
      <w:r w:rsidR="008D6A98" w:rsidRPr="007543E5">
        <w:rPr>
          <w:rStyle w:val="af3"/>
          <w:rFonts w:hint="eastAsia"/>
        </w:rPr>
        <w:t>它</w:t>
      </w:r>
      <w:r w:rsidR="00B17EFC" w:rsidRPr="007543E5">
        <w:rPr>
          <w:rStyle w:val="af3"/>
          <w:rFonts w:hint="eastAsia"/>
        </w:rPr>
        <w:t>跟社会主义没有一毛钱关系。</w:t>
      </w:r>
    </w:p>
    <w:p w14:paraId="23DD15E3" w14:textId="39DDBE99" w:rsidR="00AB74D0" w:rsidRDefault="00AB74D0" w:rsidP="00AB74D0">
      <w:pPr>
        <w:pStyle w:val="A540"/>
      </w:pPr>
      <w:bookmarkStart w:id="44" w:name="_Toc182735478"/>
      <w:r>
        <w:rPr>
          <w:rFonts w:hint="eastAsia"/>
        </w:rPr>
        <w:t>（</w:t>
      </w:r>
      <w:r w:rsidR="00014F05">
        <w:rPr>
          <w:rFonts w:hint="eastAsia"/>
        </w:rPr>
        <w:t>3</w:t>
      </w:r>
      <w:r>
        <w:rPr>
          <w:rFonts w:hint="eastAsia"/>
        </w:rPr>
        <w:t>）</w:t>
      </w:r>
      <w:r w:rsidR="00E60815">
        <w:rPr>
          <w:rFonts w:hint="eastAsia"/>
        </w:rPr>
        <w:t>“民族叙事”</w:t>
      </w:r>
      <w:r w:rsidR="007D201E">
        <w:rPr>
          <w:rFonts w:hint="eastAsia"/>
        </w:rPr>
        <w:t>悄然转向</w:t>
      </w:r>
      <w:r w:rsidR="00E60815">
        <w:rPr>
          <w:rFonts w:hint="eastAsia"/>
        </w:rPr>
        <w:t>“文明叙事”</w:t>
      </w:r>
      <w:r>
        <w:rPr>
          <w:rFonts w:hint="eastAsia"/>
        </w:rPr>
        <w:t>为哪般？</w:t>
      </w:r>
      <w:bookmarkEnd w:id="44"/>
    </w:p>
    <w:p w14:paraId="3BE4E431" w14:textId="7AB4B545" w:rsidR="0036588C" w:rsidRDefault="0036588C" w:rsidP="0048317E">
      <w:pPr>
        <w:pStyle w:val="A5"/>
      </w:pPr>
      <w:r>
        <w:rPr>
          <w:rFonts w:hint="eastAsia"/>
        </w:rPr>
        <w:t>自改革开放以来，走资派</w:t>
      </w:r>
      <w:r w:rsidR="0099421D">
        <w:rPr>
          <w:rFonts w:hint="eastAsia"/>
        </w:rPr>
        <w:t>修正主义“二共”</w:t>
      </w:r>
      <w:r>
        <w:rPr>
          <w:rFonts w:hint="eastAsia"/>
        </w:rPr>
        <w:t>已经把毛泽东时代的历史教科书进行了全面改写，将原来书中</w:t>
      </w:r>
      <w:r w:rsidR="00E60815">
        <w:rPr>
          <w:rFonts w:hint="eastAsia"/>
        </w:rPr>
        <w:t>坚持</w:t>
      </w:r>
      <w:r w:rsidR="00143241">
        <w:rPr>
          <w:rFonts w:hint="eastAsia"/>
        </w:rPr>
        <w:t>的</w:t>
      </w:r>
      <w:r w:rsidR="00E60815">
        <w:rPr>
          <w:rFonts w:hint="eastAsia"/>
        </w:rPr>
        <w:t>马克思主义史观，也就是“阶级史观”</w:t>
      </w:r>
      <w:r w:rsidR="00251442">
        <w:rPr>
          <w:rFonts w:hint="eastAsia"/>
        </w:rPr>
        <w:t>、“阶级叙事”</w:t>
      </w:r>
      <w:r>
        <w:rPr>
          <w:rFonts w:hint="eastAsia"/>
        </w:rPr>
        <w:t>改成了</w:t>
      </w:r>
      <w:r w:rsidR="00E60815">
        <w:rPr>
          <w:rFonts w:hint="eastAsia"/>
        </w:rPr>
        <w:t>“民族史观”</w:t>
      </w:r>
      <w:r w:rsidR="00251442">
        <w:rPr>
          <w:rFonts w:hint="eastAsia"/>
        </w:rPr>
        <w:t>、“民族叙事”</w:t>
      </w:r>
      <w:r>
        <w:rPr>
          <w:rFonts w:hint="eastAsia"/>
        </w:rPr>
        <w:t>。</w:t>
      </w:r>
      <w:r w:rsidR="00E60815">
        <w:rPr>
          <w:rFonts w:hint="eastAsia"/>
        </w:rPr>
        <w:t>“民族叙事”</w:t>
      </w:r>
      <w:r>
        <w:rPr>
          <w:rFonts w:hint="eastAsia"/>
        </w:rPr>
        <w:t>统治教科书，已经有三四十年之久。</w:t>
      </w:r>
    </w:p>
    <w:p w14:paraId="55E8D928" w14:textId="77777777" w:rsidR="009E43E3" w:rsidRDefault="0036588C" w:rsidP="00CC1ECF">
      <w:pPr>
        <w:pStyle w:val="A5"/>
      </w:pPr>
      <w:r>
        <w:rPr>
          <w:rFonts w:hint="eastAsia"/>
        </w:rPr>
        <w:t>但</w:t>
      </w:r>
      <w:r w:rsidR="00DE4B13">
        <w:rPr>
          <w:rFonts w:hint="eastAsia"/>
        </w:rPr>
        <w:t>自</w:t>
      </w:r>
      <w:r w:rsidR="00DE4B13">
        <w:rPr>
          <w:rFonts w:hint="eastAsia"/>
        </w:rPr>
        <w:t>2022</w:t>
      </w:r>
      <w:r w:rsidR="00DE4B13">
        <w:rPr>
          <w:rFonts w:hint="eastAsia"/>
        </w:rPr>
        <w:t>年二十大以后</w:t>
      </w:r>
      <w:r w:rsidR="00096B9D">
        <w:rPr>
          <w:rFonts w:hint="eastAsia"/>
        </w:rPr>
        <w:t>，中国的历史教科书已经从改革开放四十多年来的</w:t>
      </w:r>
      <w:r w:rsidR="00E60815">
        <w:rPr>
          <w:rFonts w:hint="eastAsia"/>
        </w:rPr>
        <w:t>“民族叙事”</w:t>
      </w:r>
      <w:r w:rsidR="00096B9D">
        <w:rPr>
          <w:rFonts w:hint="eastAsia"/>
        </w:rPr>
        <w:t>，悄然转向了</w:t>
      </w:r>
      <w:r w:rsidR="00E60815">
        <w:rPr>
          <w:rFonts w:hint="eastAsia"/>
        </w:rPr>
        <w:t>“文明叙事”</w:t>
      </w:r>
      <w:r w:rsidR="00096B9D">
        <w:rPr>
          <w:rFonts w:hint="eastAsia"/>
        </w:rPr>
        <w:t>。</w:t>
      </w:r>
      <w:r>
        <w:rPr>
          <w:rFonts w:hint="eastAsia"/>
        </w:rPr>
        <w:t>如果大家细心一点就会发现，各种</w:t>
      </w:r>
      <w:r>
        <w:rPr>
          <w:rFonts w:hint="eastAsia"/>
        </w:rPr>
        <w:lastRenderedPageBreak/>
        <w:t>教科书里面，大谈特谈“文明”的内容突然暴增</w:t>
      </w:r>
      <w:r w:rsidR="001D1BCD">
        <w:rPr>
          <w:rFonts w:hint="eastAsia"/>
        </w:rPr>
        <w:t>，官方这几年还密集出版了各自“文明叙事”的书籍。</w:t>
      </w:r>
    </w:p>
    <w:p w14:paraId="4E8E3247" w14:textId="0D6B89FD" w:rsidR="0048317E" w:rsidRPr="00495199" w:rsidRDefault="00CC1ECF" w:rsidP="00CC1ECF">
      <w:pPr>
        <w:pStyle w:val="A5"/>
        <w:rPr>
          <w:rStyle w:val="af3"/>
        </w:rPr>
      </w:pPr>
      <w:r>
        <w:rPr>
          <w:rFonts w:hint="eastAsia"/>
        </w:rPr>
        <w:t>走资派“二共”</w:t>
      </w:r>
      <w:r w:rsidR="008F058D" w:rsidRPr="00495199">
        <w:rPr>
          <w:rStyle w:val="af3"/>
          <w:rFonts w:hint="eastAsia"/>
        </w:rPr>
        <w:t>已经从</w:t>
      </w:r>
      <w:r w:rsidR="00F07F47" w:rsidRPr="00495199">
        <w:rPr>
          <w:rStyle w:val="af3"/>
          <w:rFonts w:hint="eastAsia"/>
        </w:rPr>
        <w:t>“民族叙事”</w:t>
      </w:r>
      <w:r w:rsidR="008F058D" w:rsidRPr="00495199">
        <w:rPr>
          <w:rStyle w:val="af3"/>
          <w:rFonts w:hint="eastAsia"/>
        </w:rPr>
        <w:t>，</w:t>
      </w:r>
      <w:r w:rsidR="00F07F47" w:rsidRPr="00495199">
        <w:rPr>
          <w:rStyle w:val="af3"/>
          <w:rFonts w:hint="eastAsia"/>
        </w:rPr>
        <w:t>全面</w:t>
      </w:r>
      <w:r w:rsidR="008F058D" w:rsidRPr="00495199">
        <w:rPr>
          <w:rStyle w:val="af3"/>
          <w:rFonts w:hint="eastAsia"/>
        </w:rPr>
        <w:t>转向了“文明叙事”。</w:t>
      </w:r>
    </w:p>
    <w:p w14:paraId="5408AEFA" w14:textId="6B3866AF" w:rsidR="00F07F47" w:rsidRDefault="00F07F47" w:rsidP="0048317E">
      <w:pPr>
        <w:pStyle w:val="A5"/>
      </w:pPr>
      <w:r>
        <w:rPr>
          <w:rFonts w:hint="eastAsia"/>
        </w:rPr>
        <w:t>这是为什么呢？</w:t>
      </w:r>
    </w:p>
    <w:p w14:paraId="2FECA5C6" w14:textId="12EABD85" w:rsidR="00F07F47" w:rsidRDefault="00F07F47" w:rsidP="00F07F47">
      <w:pPr>
        <w:pStyle w:val="A5"/>
      </w:pPr>
      <w:r>
        <w:rPr>
          <w:rFonts w:hint="eastAsia"/>
        </w:rPr>
        <w:t>因为大搞“民族叙事”是一把双刃剑，走资派过去为了刻意</w:t>
      </w:r>
      <w:r w:rsidR="00D36B0D">
        <w:rPr>
          <w:rFonts w:hint="eastAsia"/>
        </w:rPr>
        <w:t>抑制</w:t>
      </w:r>
      <w:r>
        <w:rPr>
          <w:rFonts w:hint="eastAsia"/>
        </w:rPr>
        <w:t>人民</w:t>
      </w:r>
      <w:r w:rsidR="00D36B0D">
        <w:rPr>
          <w:rFonts w:hint="eastAsia"/>
        </w:rPr>
        <w:t>群众</w:t>
      </w:r>
      <w:r>
        <w:rPr>
          <w:rFonts w:hint="eastAsia"/>
        </w:rPr>
        <w:t>的阶级意识，大搞</w:t>
      </w:r>
      <w:r w:rsidR="00D36B0D">
        <w:rPr>
          <w:rFonts w:hint="eastAsia"/>
        </w:rPr>
        <w:t>“民族叙事”</w:t>
      </w:r>
      <w:r>
        <w:rPr>
          <w:rFonts w:hint="eastAsia"/>
        </w:rPr>
        <w:t>。可是“民族叙事”搞的过了头，</w:t>
      </w:r>
      <w:r w:rsidR="00D853D8">
        <w:rPr>
          <w:rFonts w:hint="eastAsia"/>
        </w:rPr>
        <w:t>起了副作用，它</w:t>
      </w:r>
      <w:r>
        <w:rPr>
          <w:rFonts w:hint="eastAsia"/>
        </w:rPr>
        <w:t>导致了少数民族的极端</w:t>
      </w:r>
      <w:r w:rsidR="00D853D8">
        <w:rPr>
          <w:rFonts w:hint="eastAsia"/>
        </w:rPr>
        <w:t>民族</w:t>
      </w:r>
      <w:r>
        <w:rPr>
          <w:rFonts w:hint="eastAsia"/>
        </w:rPr>
        <w:t>主义</w:t>
      </w:r>
      <w:r w:rsidR="00D853D8">
        <w:rPr>
          <w:rFonts w:hint="eastAsia"/>
        </w:rPr>
        <w:t>情绪</w:t>
      </w:r>
      <w:r>
        <w:rPr>
          <w:rFonts w:hint="eastAsia"/>
        </w:rPr>
        <w:t>开始升温，疆独、藏独、蒙独等各种少数民族分裂势力借着“民族叙事”的东风，迅速发展壮大，</w:t>
      </w:r>
      <w:r w:rsidR="00D640E7">
        <w:rPr>
          <w:rFonts w:hint="eastAsia"/>
        </w:rPr>
        <w:t>严重威胁社会稳定和国家统一</w:t>
      </w:r>
      <w:r>
        <w:rPr>
          <w:rFonts w:hint="eastAsia"/>
        </w:rPr>
        <w:t>。而且，大搞</w:t>
      </w:r>
      <w:r w:rsidR="0007706A">
        <w:rPr>
          <w:rFonts w:hint="eastAsia"/>
        </w:rPr>
        <w:t>“民族叙事”</w:t>
      </w:r>
      <w:r>
        <w:rPr>
          <w:rFonts w:hint="eastAsia"/>
        </w:rPr>
        <w:t>也容易导致</w:t>
      </w:r>
      <w:r w:rsidR="0007706A">
        <w:rPr>
          <w:rFonts w:hint="eastAsia"/>
        </w:rPr>
        <w:t>整个国家的</w:t>
      </w:r>
      <w:r>
        <w:rPr>
          <w:rFonts w:hint="eastAsia"/>
        </w:rPr>
        <w:t>民族主义情绪升温和失控，佩洛西访台期间，网上一片叫嚣</w:t>
      </w:r>
      <w:r w:rsidR="0007706A">
        <w:rPr>
          <w:rFonts w:hint="eastAsia"/>
        </w:rPr>
        <w:t>主张</w:t>
      </w:r>
      <w:r>
        <w:rPr>
          <w:rFonts w:hint="eastAsia"/>
        </w:rPr>
        <w:t>要打佩洛西</w:t>
      </w:r>
      <w:r w:rsidR="0007706A">
        <w:rPr>
          <w:rFonts w:hint="eastAsia"/>
        </w:rPr>
        <w:t>乘坐的专机</w:t>
      </w:r>
      <w:r>
        <w:rPr>
          <w:rFonts w:hint="eastAsia"/>
        </w:rPr>
        <w:t>，</w:t>
      </w:r>
      <w:r w:rsidR="0007706A">
        <w:rPr>
          <w:rFonts w:hint="eastAsia"/>
        </w:rPr>
        <w:t>军队</w:t>
      </w:r>
      <w:r>
        <w:rPr>
          <w:rFonts w:hint="eastAsia"/>
        </w:rPr>
        <w:t>要向美国开火，一度甚至要绑架国家的军事</w:t>
      </w:r>
      <w:r w:rsidR="00E12A01">
        <w:rPr>
          <w:rFonts w:hint="eastAsia"/>
        </w:rPr>
        <w:t>外交</w:t>
      </w:r>
      <w:r w:rsidR="00E4155E">
        <w:rPr>
          <w:rFonts w:hint="eastAsia"/>
        </w:rPr>
        <w:t>，</w:t>
      </w:r>
      <w:r>
        <w:rPr>
          <w:rFonts w:hint="eastAsia"/>
        </w:rPr>
        <w:t>这都是非常危险的。所以走资派搞了三四十年的“民族叙事”后，终于</w:t>
      </w:r>
      <w:r w:rsidR="002801BF">
        <w:rPr>
          <w:rFonts w:hint="eastAsia"/>
        </w:rPr>
        <w:t>不能再</w:t>
      </w:r>
      <w:r>
        <w:rPr>
          <w:rFonts w:hint="eastAsia"/>
        </w:rPr>
        <w:t>搞下去了。</w:t>
      </w:r>
    </w:p>
    <w:p w14:paraId="7FFB79A6" w14:textId="5D3BBD5F" w:rsidR="002801BF" w:rsidRDefault="002801BF" w:rsidP="00F07F47">
      <w:pPr>
        <w:pStyle w:val="A5"/>
      </w:pPr>
      <w:r>
        <w:rPr>
          <w:rFonts w:hint="eastAsia"/>
        </w:rPr>
        <w:t>既然“阶级叙事”不能搞，“民族叙事”搞不下去，那么想来想去，还有个“文明叙事”还可以搞一搞</w:t>
      </w:r>
      <w:r w:rsidR="00E12A01">
        <w:rPr>
          <w:rFonts w:hint="eastAsia"/>
        </w:rPr>
        <w:t>。</w:t>
      </w:r>
    </w:p>
    <w:p w14:paraId="482338E5" w14:textId="2B5D5805" w:rsidR="00E12F84" w:rsidRDefault="00880B25" w:rsidP="00F07F47">
      <w:pPr>
        <w:pStyle w:val="A5"/>
      </w:pPr>
      <w:r>
        <w:rPr>
          <w:rFonts w:hint="eastAsia"/>
        </w:rPr>
        <w:t>“文明叙事”、</w:t>
      </w:r>
      <w:r w:rsidR="00E12A01">
        <w:rPr>
          <w:rFonts w:hint="eastAsia"/>
        </w:rPr>
        <w:t>“文明史观”是欧美资本主义各国的主流历史观，是一种非常典型的唯心史观，是反马克思主义的。</w:t>
      </w:r>
      <w:r w:rsidR="00E12F84">
        <w:rPr>
          <w:rFonts w:hint="eastAsia"/>
        </w:rPr>
        <w:t>以前美国有个政治学家叫做亨廷顿，他以</w:t>
      </w:r>
      <w:r w:rsidR="003B5555">
        <w:rPr>
          <w:rFonts w:hint="eastAsia"/>
        </w:rPr>
        <w:t>“文明史观”</w:t>
      </w:r>
      <w:r w:rsidR="00E12F84">
        <w:rPr>
          <w:rFonts w:hint="eastAsia"/>
        </w:rPr>
        <w:t>写了一本很有名的</w:t>
      </w:r>
      <w:r w:rsidR="003B5555">
        <w:rPr>
          <w:rFonts w:hint="eastAsia"/>
        </w:rPr>
        <w:t>政治</w:t>
      </w:r>
      <w:r w:rsidR="00E12F84">
        <w:rPr>
          <w:rFonts w:hint="eastAsia"/>
        </w:rPr>
        <w:t>历史学著作</w:t>
      </w:r>
      <w:r w:rsidR="00E12F84">
        <w:rPr>
          <w:rFonts w:hint="eastAsia"/>
        </w:rPr>
        <w:lastRenderedPageBreak/>
        <w:t>《文明的冲突》，当时</w:t>
      </w:r>
      <w:r w:rsidR="006B0410">
        <w:rPr>
          <w:rFonts w:hint="eastAsia"/>
        </w:rPr>
        <w:t>曾</w:t>
      </w:r>
      <w:r w:rsidR="003B5555">
        <w:rPr>
          <w:rFonts w:hint="eastAsia"/>
        </w:rPr>
        <w:t>受</w:t>
      </w:r>
      <w:r w:rsidR="00E12F84">
        <w:rPr>
          <w:rFonts w:hint="eastAsia"/>
        </w:rPr>
        <w:t>到了走资派</w:t>
      </w:r>
      <w:r w:rsidR="00686376">
        <w:rPr>
          <w:rFonts w:hint="eastAsia"/>
        </w:rPr>
        <w:t>修正主义</w:t>
      </w:r>
      <w:r w:rsidR="00E12F84">
        <w:rPr>
          <w:rFonts w:hint="eastAsia"/>
        </w:rPr>
        <w:t>“二共”</w:t>
      </w:r>
      <w:r w:rsidR="003B5555">
        <w:rPr>
          <w:rFonts w:hint="eastAsia"/>
        </w:rPr>
        <w:t>官方</w:t>
      </w:r>
      <w:r w:rsidR="00E12F84">
        <w:rPr>
          <w:rFonts w:hint="eastAsia"/>
        </w:rPr>
        <w:t>的痛批。</w:t>
      </w:r>
    </w:p>
    <w:p w14:paraId="4ED50BE5" w14:textId="723A9096" w:rsidR="00E12A01" w:rsidRDefault="00E12A01" w:rsidP="00F07F47">
      <w:pPr>
        <w:pStyle w:val="A5"/>
      </w:pPr>
      <w:r>
        <w:rPr>
          <w:rFonts w:hint="eastAsia"/>
        </w:rPr>
        <w:t>现在</w:t>
      </w:r>
      <w:r w:rsidR="00F45ABB">
        <w:rPr>
          <w:rFonts w:hint="eastAsia"/>
        </w:rPr>
        <w:t>，走资派</w:t>
      </w:r>
      <w:r w:rsidR="00E12F84">
        <w:rPr>
          <w:rFonts w:hint="eastAsia"/>
        </w:rPr>
        <w:t>“二共”</w:t>
      </w:r>
      <w:r>
        <w:rPr>
          <w:rFonts w:hint="eastAsia"/>
        </w:rPr>
        <w:t>在历史观上走投无路，</w:t>
      </w:r>
      <w:r w:rsidR="00E12F84">
        <w:rPr>
          <w:rFonts w:hint="eastAsia"/>
        </w:rPr>
        <w:t>终于自己</w:t>
      </w:r>
      <w:r>
        <w:rPr>
          <w:rFonts w:hint="eastAsia"/>
        </w:rPr>
        <w:t>也搞起来这玩意儿了。</w:t>
      </w:r>
    </w:p>
    <w:p w14:paraId="2ECA0748" w14:textId="2A01591F" w:rsidR="001B5139" w:rsidRPr="002801BF" w:rsidRDefault="001B5139" w:rsidP="00F07F47">
      <w:pPr>
        <w:pStyle w:val="A5"/>
      </w:pPr>
      <w:r>
        <w:rPr>
          <w:rFonts w:hint="eastAsia"/>
        </w:rPr>
        <w:t>一个号称是马克思主义的政党，</w:t>
      </w:r>
      <w:r w:rsidR="00F45ABB">
        <w:rPr>
          <w:rFonts w:hint="eastAsia"/>
        </w:rPr>
        <w:t>却</w:t>
      </w:r>
      <w:r>
        <w:rPr>
          <w:rFonts w:hint="eastAsia"/>
        </w:rPr>
        <w:t>不搞马克思主义的阶级史观，反而跟</w:t>
      </w:r>
      <w:r w:rsidR="006A17D8">
        <w:rPr>
          <w:rFonts w:hint="eastAsia"/>
        </w:rPr>
        <w:t>在</w:t>
      </w:r>
      <w:r>
        <w:rPr>
          <w:rFonts w:hint="eastAsia"/>
        </w:rPr>
        <w:t>西方资本主义国家的唯心主义历史观</w:t>
      </w:r>
      <w:r w:rsidR="00DE4953">
        <w:rPr>
          <w:rFonts w:hint="eastAsia"/>
        </w:rPr>
        <w:t>屁股后面</w:t>
      </w:r>
      <w:r>
        <w:rPr>
          <w:rFonts w:hint="eastAsia"/>
        </w:rPr>
        <w:t>，</w:t>
      </w:r>
      <w:r w:rsidR="00DE4953">
        <w:rPr>
          <w:rFonts w:hint="eastAsia"/>
        </w:rPr>
        <w:t>大</w:t>
      </w:r>
      <w:r>
        <w:rPr>
          <w:rFonts w:hint="eastAsia"/>
        </w:rPr>
        <w:t>搞“文明史观”！真是莫大的讽刺！</w:t>
      </w:r>
    </w:p>
    <w:p w14:paraId="69E3A74D" w14:textId="5C97117E" w:rsidR="004C71AC" w:rsidRDefault="004C71AC" w:rsidP="004C71AC">
      <w:pPr>
        <w:pStyle w:val="A540"/>
      </w:pPr>
      <w:bookmarkStart w:id="45" w:name="_Toc182735479"/>
      <w:r>
        <w:rPr>
          <w:rFonts w:hint="eastAsia"/>
        </w:rPr>
        <w:t>（</w:t>
      </w:r>
      <w:r w:rsidR="00014F05">
        <w:rPr>
          <w:rFonts w:hint="eastAsia"/>
        </w:rPr>
        <w:t>4</w:t>
      </w:r>
      <w:r>
        <w:rPr>
          <w:rFonts w:hint="eastAsia"/>
        </w:rPr>
        <w:t>）所谓的</w:t>
      </w:r>
      <w:r w:rsidR="00E62CF4">
        <w:rPr>
          <w:rFonts w:hint="eastAsia"/>
        </w:rPr>
        <w:t>“第二个结合”</w:t>
      </w:r>
      <w:bookmarkEnd w:id="45"/>
    </w:p>
    <w:p w14:paraId="6CB788A0" w14:textId="77777777" w:rsidR="00B6631B" w:rsidRDefault="00283EBF" w:rsidP="00283EBF">
      <w:pPr>
        <w:pStyle w:val="A5"/>
      </w:pPr>
      <w:r>
        <w:rPr>
          <w:rFonts w:hint="eastAsia"/>
        </w:rPr>
        <w:t>马克思</w:t>
      </w:r>
      <w:r w:rsidR="00654203">
        <w:rPr>
          <w:rFonts w:hint="eastAsia"/>
        </w:rPr>
        <w:t>和恩格斯在</w:t>
      </w:r>
      <w:r w:rsidRPr="00B874FF">
        <w:rPr>
          <w:rStyle w:val="af3"/>
          <w:rFonts w:hint="eastAsia"/>
        </w:rPr>
        <w:t>《共产党宣言》</w:t>
      </w:r>
      <w:r>
        <w:rPr>
          <w:rFonts w:hint="eastAsia"/>
        </w:rPr>
        <w:t>里面讲，共产党人要革命</w:t>
      </w:r>
      <w:r w:rsidR="00B6631B">
        <w:rPr>
          <w:rFonts w:hint="eastAsia"/>
        </w:rPr>
        <w:t>实现共产主义</w:t>
      </w:r>
      <w:r>
        <w:rPr>
          <w:rFonts w:hint="eastAsia"/>
        </w:rPr>
        <w:t>，就要进行</w:t>
      </w:r>
      <w:r w:rsidRPr="00B874FF">
        <w:rPr>
          <w:rStyle w:val="af3"/>
          <w:rFonts w:hint="eastAsia"/>
        </w:rPr>
        <w:t>“两个决裂”</w:t>
      </w:r>
      <w:r>
        <w:rPr>
          <w:rFonts w:hint="eastAsia"/>
        </w:rPr>
        <w:t>，其中</w:t>
      </w:r>
      <w:r w:rsidR="00654203">
        <w:rPr>
          <w:rFonts w:hint="eastAsia"/>
        </w:rPr>
        <w:t>第二</w:t>
      </w:r>
      <w:r>
        <w:rPr>
          <w:rFonts w:hint="eastAsia"/>
        </w:rPr>
        <w:t>个</w:t>
      </w:r>
      <w:r w:rsidR="00654203">
        <w:rPr>
          <w:rFonts w:hint="eastAsia"/>
        </w:rPr>
        <w:t>决裂，</w:t>
      </w:r>
      <w:r>
        <w:rPr>
          <w:rFonts w:hint="eastAsia"/>
        </w:rPr>
        <w:t>就是</w:t>
      </w:r>
      <w:r w:rsidRPr="00B874FF">
        <w:rPr>
          <w:rStyle w:val="af3"/>
          <w:rFonts w:hint="eastAsia"/>
        </w:rPr>
        <w:t>要和旧的</w:t>
      </w:r>
      <w:r w:rsidR="00654203" w:rsidRPr="00B874FF">
        <w:rPr>
          <w:rStyle w:val="af3"/>
          <w:rFonts w:hint="eastAsia"/>
        </w:rPr>
        <w:t>传统的</w:t>
      </w:r>
      <w:r w:rsidRPr="00B874FF">
        <w:rPr>
          <w:rStyle w:val="af3"/>
          <w:rFonts w:hint="eastAsia"/>
        </w:rPr>
        <w:t>私有制观念，进行彻底地决裂。</w:t>
      </w:r>
    </w:p>
    <w:p w14:paraId="6A84979F" w14:textId="1B250B69" w:rsidR="00283EBF" w:rsidRDefault="00283EBF" w:rsidP="00283EBF">
      <w:pPr>
        <w:pStyle w:val="A5"/>
      </w:pPr>
      <w:r>
        <w:rPr>
          <w:rFonts w:hint="eastAsia"/>
        </w:rPr>
        <w:t>现在走资派</w:t>
      </w:r>
      <w:r w:rsidR="00B6631B">
        <w:rPr>
          <w:rFonts w:hint="eastAsia"/>
        </w:rPr>
        <w:t>“二共”</w:t>
      </w:r>
      <w:r>
        <w:rPr>
          <w:rFonts w:hint="eastAsia"/>
        </w:rPr>
        <w:t>倒好，</w:t>
      </w:r>
      <w:r w:rsidR="00654203">
        <w:rPr>
          <w:rFonts w:hint="eastAsia"/>
        </w:rPr>
        <w:t>他们</w:t>
      </w:r>
      <w:r>
        <w:rPr>
          <w:rFonts w:hint="eastAsia"/>
        </w:rPr>
        <w:t>大搞“复兴中华优秀传统文化”，大搞所谓“马克思主义和中华优秀传统文化相结合”。</w:t>
      </w:r>
    </w:p>
    <w:p w14:paraId="10D37A09" w14:textId="77777777" w:rsidR="00993BE7" w:rsidRPr="00692B75" w:rsidRDefault="00283EBF" w:rsidP="00692B75">
      <w:pPr>
        <w:pStyle w:val="af1"/>
        <w:rPr>
          <w:u w:val="single"/>
        </w:rPr>
      </w:pPr>
      <w:r w:rsidRPr="00692B75">
        <w:rPr>
          <w:rFonts w:hint="eastAsia"/>
          <w:u w:val="single"/>
        </w:rPr>
        <w:t>他们在意识形态和文化建设上，不仅不遵循马克思和恩格斯的教导，不搞“第二个决裂”，他们反而大搞“第二个结合”！</w:t>
      </w:r>
    </w:p>
    <w:p w14:paraId="4DC48D01" w14:textId="0E9F502D" w:rsidR="00283EBF" w:rsidRPr="00283EBF" w:rsidRDefault="00283EBF" w:rsidP="00283EBF">
      <w:pPr>
        <w:pStyle w:val="A5"/>
      </w:pPr>
      <w:r>
        <w:rPr>
          <w:rFonts w:hint="eastAsia"/>
        </w:rPr>
        <w:t>你说他们是真正的马克思主义者吗？！</w:t>
      </w:r>
    </w:p>
    <w:p w14:paraId="04DE940F" w14:textId="23B76805" w:rsidR="00E32A93" w:rsidRDefault="00E32A93" w:rsidP="00124A48">
      <w:pPr>
        <w:pStyle w:val="A540"/>
      </w:pPr>
      <w:bookmarkStart w:id="46" w:name="_Toc182735480"/>
      <w:r>
        <w:rPr>
          <w:rFonts w:hint="eastAsia"/>
        </w:rPr>
        <w:lastRenderedPageBreak/>
        <w:t>（</w:t>
      </w:r>
      <w:r w:rsidR="00014F05">
        <w:rPr>
          <w:rFonts w:hint="eastAsia"/>
        </w:rPr>
        <w:t>5</w:t>
      </w:r>
      <w:r>
        <w:rPr>
          <w:rFonts w:hint="eastAsia"/>
        </w:rPr>
        <w:t>）</w:t>
      </w:r>
      <w:r w:rsidR="007A4D70">
        <w:rPr>
          <w:rFonts w:hint="eastAsia"/>
        </w:rPr>
        <w:t>疯狂</w:t>
      </w:r>
      <w:r>
        <w:rPr>
          <w:rFonts w:hint="eastAsia"/>
        </w:rPr>
        <w:t>尊孔崇儒</w:t>
      </w:r>
      <w:bookmarkEnd w:id="46"/>
    </w:p>
    <w:p w14:paraId="6124105F" w14:textId="07127677" w:rsidR="00DE1953" w:rsidRDefault="00651607" w:rsidP="00DE1953">
      <w:pPr>
        <w:pStyle w:val="A5"/>
      </w:pPr>
      <w:r>
        <w:rPr>
          <w:rFonts w:hint="eastAsia"/>
        </w:rPr>
        <w:t>当代走资派</w:t>
      </w:r>
      <w:r w:rsidR="00402A62">
        <w:rPr>
          <w:rFonts w:hint="eastAsia"/>
        </w:rPr>
        <w:t>修正主义</w:t>
      </w:r>
      <w:r>
        <w:rPr>
          <w:rFonts w:hint="eastAsia"/>
        </w:rPr>
        <w:t>“二共”在意识形态上还有一个突出特点</w:t>
      </w:r>
      <w:r w:rsidR="00073352">
        <w:rPr>
          <w:rFonts w:hint="eastAsia"/>
        </w:rPr>
        <w:t>——</w:t>
      </w:r>
      <w:r w:rsidRPr="0075057A">
        <w:rPr>
          <w:rStyle w:val="af3"/>
          <w:rFonts w:hint="eastAsia"/>
        </w:rPr>
        <w:t>尊孔崇儒登峰造极</w:t>
      </w:r>
      <w:r>
        <w:rPr>
          <w:rFonts w:hint="eastAsia"/>
        </w:rPr>
        <w:t>。</w:t>
      </w:r>
    </w:p>
    <w:p w14:paraId="4A2E1500" w14:textId="77777777" w:rsidR="005D4403" w:rsidRDefault="00AA760F" w:rsidP="00DE1953">
      <w:pPr>
        <w:pStyle w:val="A5"/>
      </w:pPr>
      <w:r>
        <w:rPr>
          <w:rFonts w:hint="eastAsia"/>
        </w:rPr>
        <w:t>我们可以</w:t>
      </w:r>
      <w:r w:rsidR="00941BAB">
        <w:rPr>
          <w:rFonts w:hint="eastAsia"/>
        </w:rPr>
        <w:t>先</w:t>
      </w:r>
      <w:r>
        <w:rPr>
          <w:rFonts w:hint="eastAsia"/>
        </w:rPr>
        <w:t>捋一下他们尊孔崇儒的历史</w:t>
      </w:r>
      <w:r w:rsidR="007A4584">
        <w:rPr>
          <w:rFonts w:hint="eastAsia"/>
        </w:rPr>
        <w:t>，</w:t>
      </w:r>
      <w:r w:rsidR="00434977">
        <w:rPr>
          <w:rFonts w:hint="eastAsia"/>
        </w:rPr>
        <w:t>你去互联网上搜索</w:t>
      </w:r>
      <w:r w:rsidR="00946EC1">
        <w:rPr>
          <w:rFonts w:hint="eastAsia"/>
        </w:rPr>
        <w:t>2012</w:t>
      </w:r>
      <w:r w:rsidR="00946EC1">
        <w:rPr>
          <w:rFonts w:hint="eastAsia"/>
        </w:rPr>
        <w:t>年以来（尤其是</w:t>
      </w:r>
      <w:r w:rsidR="00946EC1">
        <w:rPr>
          <w:rFonts w:hint="eastAsia"/>
        </w:rPr>
        <w:t>2020</w:t>
      </w:r>
      <w:r w:rsidR="00946EC1">
        <w:rPr>
          <w:rFonts w:hint="eastAsia"/>
        </w:rPr>
        <w:t>年以来），</w:t>
      </w:r>
      <w:r w:rsidR="00434977">
        <w:rPr>
          <w:rFonts w:hint="eastAsia"/>
        </w:rPr>
        <w:t>某</w:t>
      </w:r>
      <w:r w:rsidR="00946EC1">
        <w:rPr>
          <w:rFonts w:hint="eastAsia"/>
        </w:rPr>
        <w:t>领导</w:t>
      </w:r>
      <w:r w:rsidR="00434977">
        <w:rPr>
          <w:rFonts w:hint="eastAsia"/>
        </w:rPr>
        <w:t>人各种拜孔子、搞儒家（很多都是打着所谓复兴优秀传统文化的旗号）的新闻，那是铺天盖地</w:t>
      </w:r>
      <w:r w:rsidR="00847774">
        <w:rPr>
          <w:rFonts w:hint="eastAsia"/>
        </w:rPr>
        <w:t>。</w:t>
      </w:r>
    </w:p>
    <w:p w14:paraId="6DB70F66" w14:textId="69156B11" w:rsidR="00AA760F" w:rsidRDefault="00847774" w:rsidP="00DE1953">
      <w:pPr>
        <w:pStyle w:val="A5"/>
      </w:pPr>
      <w:r>
        <w:rPr>
          <w:rFonts w:hint="eastAsia"/>
        </w:rPr>
        <w:t>关于</w:t>
      </w:r>
      <w:r w:rsidR="005D4403">
        <w:rPr>
          <w:rFonts w:hint="eastAsia"/>
        </w:rPr>
        <w:t>这位领导人</w:t>
      </w:r>
      <w:r>
        <w:rPr>
          <w:rFonts w:hint="eastAsia"/>
        </w:rPr>
        <w:t>为什么要这么做？儒家的本质又是什么？</w:t>
      </w:r>
      <w:r w:rsidR="00C956D2">
        <w:rPr>
          <w:rFonts w:hint="eastAsia"/>
        </w:rPr>
        <w:t>我们说，</w:t>
      </w:r>
      <w:r w:rsidR="00C956D2" w:rsidRPr="0075057A">
        <w:rPr>
          <w:rStyle w:val="af3"/>
          <w:rFonts w:hint="eastAsia"/>
          <w:u w:val="single"/>
        </w:rPr>
        <w:t>鼓吹儒家，这是为即将到来的鸟笼经济服务的，是为即将到来的资产阶级专政的计划经济服务的。</w:t>
      </w:r>
      <w:r>
        <w:rPr>
          <w:rFonts w:hint="eastAsia"/>
        </w:rPr>
        <w:t>我们在第二章第</w:t>
      </w:r>
      <w:r>
        <w:rPr>
          <w:rFonts w:hint="eastAsia"/>
        </w:rPr>
        <w:t>2</w:t>
      </w:r>
      <w:r>
        <w:rPr>
          <w:rFonts w:hint="eastAsia"/>
        </w:rPr>
        <w:t>节的第（四）</w:t>
      </w:r>
      <w:r w:rsidR="005D4403">
        <w:rPr>
          <w:rFonts w:hint="eastAsia"/>
        </w:rPr>
        <w:t>、</w:t>
      </w:r>
      <w:r>
        <w:rPr>
          <w:rFonts w:hint="eastAsia"/>
        </w:rPr>
        <w:t>（五）条里面，会进行详细讲解。</w:t>
      </w:r>
    </w:p>
    <w:p w14:paraId="6E735899" w14:textId="77777777" w:rsidR="00546EBF" w:rsidRPr="00DE1953" w:rsidRDefault="00546EBF" w:rsidP="00DE1953">
      <w:pPr>
        <w:pStyle w:val="A5"/>
      </w:pPr>
    </w:p>
    <w:p w14:paraId="67F493FE" w14:textId="502DE382" w:rsidR="00AA3461" w:rsidRDefault="00AA3461" w:rsidP="00AB74D0">
      <w:pPr>
        <w:pStyle w:val="A540"/>
      </w:pPr>
      <w:bookmarkStart w:id="47" w:name="_Toc182735481"/>
      <w:r>
        <w:rPr>
          <w:rFonts w:hint="eastAsia"/>
        </w:rPr>
        <w:t>（</w:t>
      </w:r>
      <w:r w:rsidR="00014F05">
        <w:rPr>
          <w:rFonts w:hint="eastAsia"/>
        </w:rPr>
        <w:t>6</w:t>
      </w:r>
      <w:r>
        <w:rPr>
          <w:rFonts w:hint="eastAsia"/>
        </w:rPr>
        <w:t>）</w:t>
      </w:r>
      <w:r w:rsidR="003D6E0A">
        <w:rPr>
          <w:rFonts w:hint="eastAsia"/>
        </w:rPr>
        <w:t>鼓吹</w:t>
      </w:r>
      <w:r w:rsidR="00AB74D0">
        <w:rPr>
          <w:rFonts w:hint="eastAsia"/>
        </w:rPr>
        <w:t>所谓中华文明的五个突出特性</w:t>
      </w:r>
      <w:r w:rsidR="003D6E0A">
        <w:rPr>
          <w:rFonts w:hint="eastAsia"/>
        </w:rPr>
        <w:t>意图何在？</w:t>
      </w:r>
      <w:bookmarkEnd w:id="47"/>
    </w:p>
    <w:p w14:paraId="582B0AB1" w14:textId="384E6D0E" w:rsidR="00B62DD6" w:rsidRDefault="00123295" w:rsidP="00123295">
      <w:pPr>
        <w:pStyle w:val="A5"/>
      </w:pPr>
      <w:r>
        <w:rPr>
          <w:rFonts w:hint="eastAsia"/>
        </w:rPr>
        <w:t>走资派</w:t>
      </w:r>
      <w:r w:rsidR="00402A62">
        <w:rPr>
          <w:rFonts w:hint="eastAsia"/>
        </w:rPr>
        <w:t>修正主义</w:t>
      </w:r>
      <w:r>
        <w:rPr>
          <w:rFonts w:hint="eastAsia"/>
        </w:rPr>
        <w:t>“二共”</w:t>
      </w:r>
      <w:r w:rsidR="005E6528">
        <w:rPr>
          <w:rFonts w:hint="eastAsia"/>
        </w:rPr>
        <w:t>在</w:t>
      </w:r>
      <w:r>
        <w:rPr>
          <w:rFonts w:hint="eastAsia"/>
        </w:rPr>
        <w:t>2023</w:t>
      </w:r>
      <w:r>
        <w:rPr>
          <w:rFonts w:hint="eastAsia"/>
        </w:rPr>
        <w:t>年</w:t>
      </w:r>
      <w:r w:rsidR="00EA3591">
        <w:rPr>
          <w:rFonts w:hint="eastAsia"/>
        </w:rPr>
        <w:t>9</w:t>
      </w:r>
      <w:r w:rsidR="00EA3591">
        <w:rPr>
          <w:rFonts w:hint="eastAsia"/>
        </w:rPr>
        <w:t>月份，</w:t>
      </w:r>
      <w:r w:rsidR="00F43B15">
        <w:rPr>
          <w:rFonts w:hint="eastAsia"/>
        </w:rPr>
        <w:t>莫名其妙地</w:t>
      </w:r>
      <w:r>
        <w:rPr>
          <w:rFonts w:hint="eastAsia"/>
        </w:rPr>
        <w:t>提出了所谓中华文明的</w:t>
      </w:r>
      <w:r w:rsidR="00EA3591">
        <w:rPr>
          <w:rFonts w:hint="eastAsia"/>
        </w:rPr>
        <w:t>“</w:t>
      </w:r>
      <w:r>
        <w:rPr>
          <w:rFonts w:hint="eastAsia"/>
        </w:rPr>
        <w:t>五个突出特性”——</w:t>
      </w:r>
      <w:r w:rsidRPr="00123295">
        <w:rPr>
          <w:rFonts w:hint="eastAsia"/>
        </w:rPr>
        <w:t>连续性、创新性、统一性、包容性、和平性</w:t>
      </w:r>
      <w:r>
        <w:rPr>
          <w:rFonts w:hint="eastAsia"/>
        </w:rPr>
        <w:t>。</w:t>
      </w:r>
    </w:p>
    <w:p w14:paraId="37F67033" w14:textId="2C90DD9C" w:rsidR="00B62DD6" w:rsidRDefault="00F43B15" w:rsidP="00FC63DF">
      <w:pPr>
        <w:pStyle w:val="A5"/>
      </w:pPr>
      <w:r>
        <w:rPr>
          <w:rFonts w:hint="eastAsia"/>
        </w:rPr>
        <w:t>莫名其妙唱这一曲，实在</w:t>
      </w:r>
      <w:r w:rsidR="00B62DD6">
        <w:rPr>
          <w:rFonts w:hint="eastAsia"/>
        </w:rPr>
        <w:t>让人忍俊不禁。这是</w:t>
      </w:r>
      <w:r>
        <w:rPr>
          <w:rFonts w:hint="eastAsia"/>
        </w:rPr>
        <w:t>个</w:t>
      </w:r>
      <w:r w:rsidR="00B62DD6">
        <w:rPr>
          <w:rFonts w:hint="eastAsia"/>
        </w:rPr>
        <w:t>什么</w:t>
      </w:r>
      <w:r>
        <w:rPr>
          <w:rFonts w:hint="eastAsia"/>
        </w:rPr>
        <w:t>意图</w:t>
      </w:r>
      <w:r w:rsidR="00B62DD6">
        <w:rPr>
          <w:rFonts w:hint="eastAsia"/>
        </w:rPr>
        <w:t>呢？</w:t>
      </w:r>
    </w:p>
    <w:p w14:paraId="5A5C9FC6" w14:textId="00D93B8C" w:rsidR="00B62DD6" w:rsidRDefault="00B62DD6" w:rsidP="00123295">
      <w:pPr>
        <w:pStyle w:val="A5"/>
      </w:pPr>
      <w:r>
        <w:rPr>
          <w:rFonts w:hint="eastAsia"/>
        </w:rPr>
        <w:lastRenderedPageBreak/>
        <w:t>答曰：国内阶级矛盾和民族矛盾异常尖锐，</w:t>
      </w:r>
      <w:r w:rsidR="00F43B15">
        <w:rPr>
          <w:rFonts w:hint="eastAsia"/>
        </w:rPr>
        <w:t>处于爆发的边缘。</w:t>
      </w:r>
      <w:r>
        <w:rPr>
          <w:rFonts w:hint="eastAsia"/>
        </w:rPr>
        <w:t>他们害怕被群众革命，害怕民族矛盾爆发</w:t>
      </w:r>
      <w:r w:rsidR="00DB07AB">
        <w:rPr>
          <w:rFonts w:hint="eastAsia"/>
        </w:rPr>
        <w:t>导致</w:t>
      </w:r>
      <w:r>
        <w:rPr>
          <w:rFonts w:hint="eastAsia"/>
        </w:rPr>
        <w:t>国家分裂</w:t>
      </w:r>
      <w:r w:rsidR="00F43B15">
        <w:rPr>
          <w:rFonts w:hint="eastAsia"/>
        </w:rPr>
        <w:t>。</w:t>
      </w:r>
      <w:r w:rsidR="00270115">
        <w:rPr>
          <w:rFonts w:hint="eastAsia"/>
        </w:rPr>
        <w:t>因此，现在</w:t>
      </w:r>
      <w:r w:rsidR="00F43B15">
        <w:rPr>
          <w:rFonts w:hint="eastAsia"/>
        </w:rPr>
        <w:t>即便搞“复兴中华优秀传统文化”，也</w:t>
      </w:r>
      <w:r w:rsidR="009C3E8B">
        <w:rPr>
          <w:rFonts w:hint="eastAsia"/>
        </w:rPr>
        <w:t>是</w:t>
      </w:r>
      <w:r w:rsidR="00F43B15">
        <w:rPr>
          <w:rFonts w:hint="eastAsia"/>
        </w:rPr>
        <w:t>有禁区</w:t>
      </w:r>
      <w:r w:rsidR="009C3E8B">
        <w:rPr>
          <w:rFonts w:hint="eastAsia"/>
        </w:rPr>
        <w:t>的</w:t>
      </w:r>
      <w:r w:rsidR="00F43B15">
        <w:rPr>
          <w:rFonts w:hint="eastAsia"/>
        </w:rPr>
        <w:t>，不能什么传统</w:t>
      </w:r>
      <w:r w:rsidR="009C3E8B">
        <w:rPr>
          <w:rFonts w:hint="eastAsia"/>
        </w:rPr>
        <w:t>文化都</w:t>
      </w:r>
      <w:r w:rsidR="00270115">
        <w:rPr>
          <w:rFonts w:hint="eastAsia"/>
        </w:rPr>
        <w:t>允许</w:t>
      </w:r>
      <w:r w:rsidR="00F43B15">
        <w:rPr>
          <w:rFonts w:hint="eastAsia"/>
        </w:rPr>
        <w:t>，</w:t>
      </w:r>
      <w:r w:rsidR="009C3E8B">
        <w:rPr>
          <w:rFonts w:hint="eastAsia"/>
        </w:rPr>
        <w:t>比如陈胜</w:t>
      </w:r>
      <w:r w:rsidR="00A81749">
        <w:rPr>
          <w:rFonts w:hint="eastAsia"/>
        </w:rPr>
        <w:t>、</w:t>
      </w:r>
      <w:r w:rsidR="009C3E8B">
        <w:rPr>
          <w:rFonts w:hint="eastAsia"/>
        </w:rPr>
        <w:t>吴广的造反精神，黄巾</w:t>
      </w:r>
      <w:r w:rsidR="00A81749">
        <w:rPr>
          <w:rFonts w:hint="eastAsia"/>
        </w:rPr>
        <w:t>、赤眉、绿林</w:t>
      </w:r>
      <w:r w:rsidR="009C3E8B">
        <w:rPr>
          <w:rFonts w:hint="eastAsia"/>
        </w:rPr>
        <w:t>起义的造反精神，</w:t>
      </w:r>
      <w:r w:rsidR="00A81749">
        <w:rPr>
          <w:rFonts w:hint="eastAsia"/>
        </w:rPr>
        <w:t>黄巢、李自成、洪秀全的造反精神，</w:t>
      </w:r>
      <w:r w:rsidR="009C3E8B">
        <w:rPr>
          <w:rFonts w:hint="eastAsia"/>
        </w:rPr>
        <w:t>都是不准宣传的。因为它们违反了所谓的</w:t>
      </w:r>
      <w:r w:rsidR="009C3E8B" w:rsidRPr="009C3E8B">
        <w:rPr>
          <w:rFonts w:hint="eastAsia"/>
        </w:rPr>
        <w:t>“中华文明的五个突出特性”</w:t>
      </w:r>
    </w:p>
    <w:p w14:paraId="6C732956" w14:textId="1D832B46" w:rsidR="0063349F" w:rsidRDefault="0063349F" w:rsidP="00123295">
      <w:pPr>
        <w:pStyle w:val="A5"/>
      </w:pPr>
      <w:r>
        <w:rPr>
          <w:rFonts w:hint="eastAsia"/>
        </w:rPr>
        <w:t>搞这么一个莫名其妙的</w:t>
      </w:r>
      <w:r w:rsidRPr="009C3E8B">
        <w:rPr>
          <w:rFonts w:hint="eastAsia"/>
        </w:rPr>
        <w:t>“中华文明的五个突出特性”</w:t>
      </w:r>
      <w:r>
        <w:rPr>
          <w:rFonts w:hint="eastAsia"/>
        </w:rPr>
        <w:t>，就是</w:t>
      </w:r>
      <w:r w:rsidRPr="00B579E3">
        <w:rPr>
          <w:rStyle w:val="af3"/>
          <w:rFonts w:hint="eastAsia"/>
          <w:u w:val="single"/>
        </w:rPr>
        <w:t>提前给“复兴中华优秀传统文化”</w:t>
      </w:r>
      <w:r w:rsidR="00C85200" w:rsidRPr="00B579E3">
        <w:rPr>
          <w:rStyle w:val="af3"/>
          <w:rFonts w:hint="eastAsia"/>
          <w:u w:val="single"/>
        </w:rPr>
        <w:t>这个文化运动，</w:t>
      </w:r>
      <w:r w:rsidRPr="00B579E3">
        <w:rPr>
          <w:rStyle w:val="af3"/>
          <w:rFonts w:hint="eastAsia"/>
          <w:u w:val="single"/>
        </w:rPr>
        <w:t>划个边界、禁区。</w:t>
      </w:r>
    </w:p>
    <w:p w14:paraId="74C3230B" w14:textId="77777777" w:rsidR="009C3E8B" w:rsidRDefault="009C3E8B" w:rsidP="00123295">
      <w:pPr>
        <w:pStyle w:val="A5"/>
      </w:pPr>
    </w:p>
    <w:p w14:paraId="58F1635C" w14:textId="77777777" w:rsidR="00EA3591" w:rsidRPr="00EA3591" w:rsidRDefault="00EA3591" w:rsidP="00FC63DF">
      <w:pPr>
        <w:pStyle w:val="A5"/>
        <w:ind w:firstLineChars="0" w:firstLine="0"/>
      </w:pPr>
    </w:p>
    <w:p w14:paraId="583F300B" w14:textId="1384E506" w:rsidR="00D24D98" w:rsidRDefault="00D24D98" w:rsidP="00FF2F59">
      <w:pPr>
        <w:pStyle w:val="A522"/>
      </w:pPr>
      <w:bookmarkStart w:id="48" w:name="_Toc182735482"/>
      <w:r>
        <w:rPr>
          <w:rFonts w:hint="eastAsia"/>
        </w:rPr>
        <w:lastRenderedPageBreak/>
        <w:t>第</w:t>
      </w:r>
      <w:r w:rsidR="00051FBD">
        <w:rPr>
          <w:rFonts w:hint="eastAsia"/>
        </w:rPr>
        <w:t>7</w:t>
      </w:r>
      <w:r>
        <w:rPr>
          <w:rFonts w:hint="eastAsia"/>
        </w:rPr>
        <w:t>节</w:t>
      </w:r>
      <w:r>
        <w:rPr>
          <w:rFonts w:hint="eastAsia"/>
        </w:rPr>
        <w:t xml:space="preserve"> </w:t>
      </w:r>
      <w:r w:rsidRPr="007B7525">
        <w:rPr>
          <w:rFonts w:hint="eastAsia"/>
        </w:rPr>
        <w:t>如何简单有效辨别修正主义资料</w:t>
      </w:r>
      <w:bookmarkEnd w:id="48"/>
    </w:p>
    <w:p w14:paraId="3428575B" w14:textId="77777777" w:rsidR="00984463" w:rsidRDefault="00984463" w:rsidP="00984463">
      <w:pPr>
        <w:pStyle w:val="A5"/>
      </w:pPr>
      <w:r>
        <w:rPr>
          <w:rFonts w:hint="eastAsia"/>
        </w:rPr>
        <w:t>一些年轻的、刚入门的同志有疑惑：想学习好马列主义哲学，但网络上各种修正主义思潮和资料，特别多。年轻同志缺乏分辩能力，这怎么办呢？如何甄别？为了避免大家上修正主义的当，给大家做一个总的判断的原则：</w:t>
      </w:r>
    </w:p>
    <w:p w14:paraId="0AAC1D39" w14:textId="77777777" w:rsidR="00984463" w:rsidRDefault="00984463" w:rsidP="00984463">
      <w:pPr>
        <w:pStyle w:val="A5"/>
      </w:pPr>
      <w:r>
        <w:rPr>
          <w:rFonts w:hint="eastAsia"/>
        </w:rPr>
        <w:t>1.</w:t>
      </w:r>
      <w:r>
        <w:rPr>
          <w:rFonts w:hint="eastAsia"/>
        </w:rPr>
        <w:t>马恩列斯毛是一个整体，不可分割。</w:t>
      </w:r>
    </w:p>
    <w:p w14:paraId="07E9BB0C" w14:textId="77777777" w:rsidR="00984463" w:rsidRDefault="00984463" w:rsidP="00984463">
      <w:pPr>
        <w:pStyle w:val="A5"/>
      </w:pPr>
      <w:r>
        <w:rPr>
          <w:rFonts w:hint="eastAsia"/>
        </w:rPr>
        <w:t>如果有人用五大导师其中任何一个人的思想，去完全否定另外四个人中任何一个人，那么这是别有用心的做法，是搞修正主义。</w:t>
      </w:r>
    </w:p>
    <w:p w14:paraId="2CB97CB3" w14:textId="77777777" w:rsidR="00984463" w:rsidRDefault="00984463" w:rsidP="00984463">
      <w:pPr>
        <w:pStyle w:val="A5"/>
      </w:pPr>
      <w:r>
        <w:rPr>
          <w:rFonts w:hint="eastAsia"/>
        </w:rPr>
        <w:t>典型的比如：</w:t>
      </w:r>
    </w:p>
    <w:p w14:paraId="62F1A17D" w14:textId="77777777" w:rsidR="00984463" w:rsidRDefault="00984463" w:rsidP="00984463">
      <w:pPr>
        <w:pStyle w:val="A5"/>
      </w:pPr>
      <w:r>
        <w:rPr>
          <w:rFonts w:hint="eastAsia"/>
        </w:rPr>
        <w:t>伯恩斯坦主义、考茨基主义、西方马克思主义，就是打着马克思的旗号，否定列宁、斯大林、毛主席，搞修正主义；</w:t>
      </w:r>
    </w:p>
    <w:p w14:paraId="6ACD16AB" w14:textId="77777777" w:rsidR="00984463" w:rsidRDefault="00984463" w:rsidP="00984463">
      <w:pPr>
        <w:pStyle w:val="A5"/>
      </w:pPr>
      <w:r>
        <w:rPr>
          <w:rFonts w:hint="eastAsia"/>
        </w:rPr>
        <w:t>托洛茨基打着马、列的旗号，否定斯大林和毛主席，搞唯心主义；</w:t>
      </w:r>
    </w:p>
    <w:p w14:paraId="58EB8B4A" w14:textId="10B15D18" w:rsidR="00984463" w:rsidRDefault="00984463" w:rsidP="00984463">
      <w:pPr>
        <w:pStyle w:val="A5"/>
      </w:pPr>
      <w:r>
        <w:rPr>
          <w:rFonts w:hint="eastAsia"/>
        </w:rPr>
        <w:t>霍查打着马、恩、列、斯的旗号反毛，搞唯心主义</w:t>
      </w:r>
      <w:r w:rsidR="00841907">
        <w:rPr>
          <w:rFonts w:hint="eastAsia"/>
        </w:rPr>
        <w:t>极左</w:t>
      </w:r>
      <w:r>
        <w:rPr>
          <w:rFonts w:hint="eastAsia"/>
        </w:rPr>
        <w:t>；</w:t>
      </w:r>
    </w:p>
    <w:p w14:paraId="5F4B88BF" w14:textId="77777777" w:rsidR="00984463" w:rsidRDefault="00984463" w:rsidP="00984463">
      <w:pPr>
        <w:pStyle w:val="A5"/>
      </w:pPr>
      <w:r>
        <w:rPr>
          <w:rFonts w:hint="eastAsia"/>
        </w:rPr>
        <w:t>还有一些人，尤其是一些西方马克思主义，他们打着马克思的旗号，反恩格斯的自然辩证法，也是搞修正主义。</w:t>
      </w:r>
    </w:p>
    <w:p w14:paraId="6FC9F2AE" w14:textId="77777777" w:rsidR="00984463" w:rsidRDefault="00984463" w:rsidP="00984463">
      <w:pPr>
        <w:pStyle w:val="A5"/>
      </w:pPr>
      <w:r>
        <w:rPr>
          <w:rFonts w:hint="eastAsia"/>
        </w:rPr>
        <w:t>实际上，五大革命导师，基本都是对的。五大导师里面，斯大林缺陷稍微多一点，但是斯大林总体上</w:t>
      </w:r>
      <w:r>
        <w:rPr>
          <w:rFonts w:hint="eastAsia"/>
        </w:rPr>
        <w:lastRenderedPageBreak/>
        <w:t>仍然是一位伟大的马列主义者。我们都知道毛主席被污蔑和抹黑，实际上斯大林被污蔑和抹黑得比毛主席还厉害，毛主席还不是被抹黑的最厉害的。这个以后大家多看原始资料，迟早会明白这一点。</w:t>
      </w:r>
    </w:p>
    <w:p w14:paraId="3170019C" w14:textId="77777777" w:rsidR="00984463" w:rsidRDefault="00984463" w:rsidP="00984463">
      <w:pPr>
        <w:pStyle w:val="A5"/>
      </w:pPr>
      <w:r>
        <w:rPr>
          <w:rFonts w:hint="eastAsia"/>
        </w:rPr>
        <w:t>2.</w:t>
      </w:r>
      <w:r>
        <w:rPr>
          <w:rFonts w:hint="eastAsia"/>
        </w:rPr>
        <w:t>学马列最后一定要搞透辩证法，否则容易变成修正主义。</w:t>
      </w:r>
    </w:p>
    <w:p w14:paraId="30FA9603" w14:textId="77777777" w:rsidR="00984463" w:rsidRDefault="00984463" w:rsidP="00984463">
      <w:pPr>
        <w:pStyle w:val="A5"/>
      </w:pPr>
      <w:r>
        <w:rPr>
          <w:rFonts w:hint="eastAsia"/>
        </w:rPr>
        <w:t>“哲学基础不牢，地动山摇”，一点不夸张。五大导师中，对唯物辩证法的总结最到位、运用得最彻底的，是列宁和毛主席。研究辩证法，主要可以看列宁和毛主席是怎么论述的，</w:t>
      </w:r>
      <w:r w:rsidRPr="008F0481">
        <w:rPr>
          <w:rStyle w:val="af3"/>
          <w:rFonts w:hint="eastAsia"/>
        </w:rPr>
        <w:t>五大导师如果这方面的论述有不同，要以列宁和毛主席的论述为准。</w:t>
      </w:r>
    </w:p>
    <w:p w14:paraId="1859D0DA" w14:textId="77777777" w:rsidR="00984463" w:rsidRDefault="00984463" w:rsidP="00984463">
      <w:pPr>
        <w:pStyle w:val="A5"/>
      </w:pPr>
      <w:r>
        <w:rPr>
          <w:rFonts w:hint="eastAsia"/>
        </w:rPr>
        <w:t>3.</w:t>
      </w:r>
      <w:r>
        <w:rPr>
          <w:rFonts w:hint="eastAsia"/>
        </w:rPr>
        <w:t>改革开放以后的哲学书、历史书，要少读。改开后，不管是官方教材，还是民间的书都不靠谱，大多是修正主义立场。</w:t>
      </w:r>
      <w:r>
        <w:rPr>
          <w:rFonts w:hint="eastAsia"/>
        </w:rPr>
        <w:t>1966-1976</w:t>
      </w:r>
      <w:r>
        <w:rPr>
          <w:rFonts w:hint="eastAsia"/>
        </w:rPr>
        <w:t>年文化大革命期间出版的哲学、历史书，要多读。马、恩、列、斯、毛五人的原著，要多读。</w:t>
      </w:r>
    </w:p>
    <w:p w14:paraId="48ADF3EA" w14:textId="77777777" w:rsidR="00984463" w:rsidRDefault="00984463" w:rsidP="00984463">
      <w:pPr>
        <w:pStyle w:val="A5"/>
      </w:pPr>
      <w:r>
        <w:rPr>
          <w:rFonts w:hint="eastAsia"/>
        </w:rPr>
        <w:t>4.Bilibili</w:t>
      </w:r>
      <w:r>
        <w:rPr>
          <w:rFonts w:hint="eastAsia"/>
        </w:rPr>
        <w:t>网站上阳和平老师的视频多看。阳和平老师是真正的马列毛主义者。</w:t>
      </w:r>
    </w:p>
    <w:p w14:paraId="5473451A" w14:textId="573702CD" w:rsidR="00984463" w:rsidRDefault="00984463" w:rsidP="00984463">
      <w:pPr>
        <w:pStyle w:val="A5"/>
      </w:pPr>
      <w:r>
        <w:rPr>
          <w:rFonts w:hint="eastAsia"/>
        </w:rPr>
        <w:t>5.</w:t>
      </w:r>
      <w:r>
        <w:rPr>
          <w:rFonts w:hint="eastAsia"/>
        </w:rPr>
        <w:t>温铁军、卢麒元是骗子</w:t>
      </w:r>
      <w:r w:rsidR="00C14726">
        <w:rPr>
          <w:rFonts w:hint="eastAsia"/>
        </w:rPr>
        <w:t>（温铁军为什么是骗子</w:t>
      </w:r>
      <w:r w:rsidR="00E77117">
        <w:rPr>
          <w:rFonts w:hint="eastAsia"/>
        </w:rPr>
        <w:t>？</w:t>
      </w:r>
      <w:r w:rsidR="00C14726">
        <w:rPr>
          <w:rFonts w:hint="eastAsia"/>
        </w:rPr>
        <w:t>大家可以在</w:t>
      </w:r>
      <w:r w:rsidR="00E77117">
        <w:rPr>
          <w:rFonts w:hint="eastAsia"/>
        </w:rPr>
        <w:t>Bilibili</w:t>
      </w:r>
      <w:r w:rsidR="00E77117">
        <w:rPr>
          <w:rFonts w:hint="eastAsia"/>
        </w:rPr>
        <w:t>网</w:t>
      </w:r>
      <w:r w:rsidR="00C14726">
        <w:rPr>
          <w:rFonts w:hint="eastAsia"/>
        </w:rPr>
        <w:t>站上搜一下张文茂教授讲三农问题的视频看看，看了你自然就懂了</w:t>
      </w:r>
      <w:r w:rsidR="00E77117">
        <w:rPr>
          <w:rFonts w:hint="eastAsia"/>
        </w:rPr>
        <w:t>；卢麒元</w:t>
      </w:r>
      <w:r w:rsidR="0048002D">
        <w:rPr>
          <w:rFonts w:hint="eastAsia"/>
        </w:rPr>
        <w:t>为什么是</w:t>
      </w:r>
      <w:r w:rsidR="00E77117">
        <w:rPr>
          <w:rFonts w:hint="eastAsia"/>
        </w:rPr>
        <w:t>骗子</w:t>
      </w:r>
      <w:r w:rsidR="0048002D">
        <w:rPr>
          <w:rFonts w:hint="eastAsia"/>
        </w:rPr>
        <w:t>？</w:t>
      </w:r>
      <w:r w:rsidR="00E77117">
        <w:rPr>
          <w:rFonts w:hint="eastAsia"/>
        </w:rPr>
        <w:t>大家读读政治经济学，自然就明白了</w:t>
      </w:r>
      <w:r w:rsidR="00C14726">
        <w:rPr>
          <w:rFonts w:hint="eastAsia"/>
        </w:rPr>
        <w:t>）</w:t>
      </w:r>
      <w:r w:rsidR="0048002D">
        <w:rPr>
          <w:rFonts w:hint="eastAsia"/>
        </w:rPr>
        <w:t>。</w:t>
      </w:r>
      <w:r>
        <w:rPr>
          <w:rFonts w:hint="eastAsia"/>
        </w:rPr>
        <w:t>Bilibili</w:t>
      </w:r>
      <w:r>
        <w:rPr>
          <w:rFonts w:hint="eastAsia"/>
        </w:rPr>
        <w:t>网站上的未明子是修正主义，社科院的傅正也是为走资派二共涂脂抹粉的修正主义。</w:t>
      </w:r>
    </w:p>
    <w:p w14:paraId="42BD6CB3" w14:textId="5667D472" w:rsidR="004A7259" w:rsidRPr="00984463" w:rsidRDefault="00984463" w:rsidP="004A7259">
      <w:pPr>
        <w:pStyle w:val="A5"/>
      </w:pPr>
      <w:r>
        <w:rPr>
          <w:rFonts w:hint="eastAsia"/>
        </w:rPr>
        <w:lastRenderedPageBreak/>
        <w:t>把握以上</w:t>
      </w:r>
      <w:r>
        <w:rPr>
          <w:rFonts w:hint="eastAsia"/>
        </w:rPr>
        <w:t>5</w:t>
      </w:r>
      <w:r>
        <w:rPr>
          <w:rFonts w:hint="eastAsia"/>
        </w:rPr>
        <w:t>条原则，基本上就可以避免上修正主义的当。</w:t>
      </w:r>
    </w:p>
    <w:p w14:paraId="4C8F8386" w14:textId="0E413FE4" w:rsidR="00885C04" w:rsidRDefault="00885C04" w:rsidP="00FF2F59">
      <w:pPr>
        <w:pStyle w:val="A522"/>
      </w:pPr>
      <w:bookmarkStart w:id="49" w:name="_Toc182735483"/>
      <w:r>
        <w:rPr>
          <w:rFonts w:hint="eastAsia"/>
        </w:rPr>
        <w:lastRenderedPageBreak/>
        <w:t>第</w:t>
      </w:r>
      <w:r w:rsidR="00051FBD">
        <w:rPr>
          <w:rFonts w:hint="eastAsia"/>
        </w:rPr>
        <w:t>8</w:t>
      </w:r>
      <w:r>
        <w:rPr>
          <w:rFonts w:hint="eastAsia"/>
        </w:rPr>
        <w:t>节</w:t>
      </w:r>
      <w:r>
        <w:rPr>
          <w:rFonts w:hint="eastAsia"/>
        </w:rPr>
        <w:t xml:space="preserve"> </w:t>
      </w:r>
      <w:r w:rsidRPr="00E347EB">
        <w:rPr>
          <w:rFonts w:hint="eastAsia"/>
        </w:rPr>
        <w:t>本书内容预告</w:t>
      </w:r>
      <w:bookmarkEnd w:id="49"/>
    </w:p>
    <w:p w14:paraId="7EFFC621" w14:textId="342C3905" w:rsidR="00EC5F6C" w:rsidRDefault="00D836D4" w:rsidP="00EC5F6C">
      <w:pPr>
        <w:pStyle w:val="A530"/>
      </w:pPr>
      <w:bookmarkStart w:id="50" w:name="_Toc182735484"/>
      <w:r>
        <w:rPr>
          <w:rFonts w:hint="eastAsia"/>
        </w:rPr>
        <w:t>本书核心是第二章</w:t>
      </w:r>
      <w:bookmarkEnd w:id="50"/>
    </w:p>
    <w:p w14:paraId="4CF6F818" w14:textId="13715CBF" w:rsidR="000728FD" w:rsidRDefault="000728FD" w:rsidP="000728FD">
      <w:pPr>
        <w:pStyle w:val="A5"/>
      </w:pPr>
      <w:r>
        <w:rPr>
          <w:rFonts w:hint="eastAsia"/>
        </w:rPr>
        <w:t>本册子第一章，是介绍事半功倍学习马列毛主义要把握的总的基本原则，是讲学习方法的。</w:t>
      </w:r>
    </w:p>
    <w:p w14:paraId="3998890F" w14:textId="337B2009" w:rsidR="000728FD" w:rsidRDefault="000728FD" w:rsidP="000728FD">
      <w:pPr>
        <w:pStyle w:val="A5"/>
      </w:pPr>
      <w:r>
        <w:rPr>
          <w:rFonts w:hint="eastAsia"/>
        </w:rPr>
        <w:t>小册子最后的附录部分，是对一些</w:t>
      </w:r>
      <w:r w:rsidR="00727A8C" w:rsidRPr="00B623FC">
        <w:rPr>
          <w:rStyle w:val="af4"/>
          <w:rFonts w:hint="eastAsia"/>
        </w:rPr>
        <w:t>马列毛主义</w:t>
      </w:r>
      <w:r w:rsidRPr="00B623FC">
        <w:rPr>
          <w:rStyle w:val="af4"/>
          <w:rFonts w:hint="eastAsia"/>
        </w:rPr>
        <w:t>基本的理论</w:t>
      </w:r>
      <w:r>
        <w:rPr>
          <w:rFonts w:hint="eastAsia"/>
        </w:rPr>
        <w:t>问题，用最精简的方式梳理和分享出来，给新入门马列毛主义的读者，作为参考。</w:t>
      </w:r>
    </w:p>
    <w:p w14:paraId="595A0F7C" w14:textId="7AD6D133" w:rsidR="00F047DF" w:rsidRDefault="00F047DF" w:rsidP="000728FD">
      <w:pPr>
        <w:pStyle w:val="A5"/>
      </w:pPr>
      <w:r>
        <w:rPr>
          <w:rFonts w:hint="eastAsia"/>
        </w:rPr>
        <w:t>第八章是</w:t>
      </w:r>
      <w:r w:rsidRPr="00B623FC">
        <w:rPr>
          <w:rStyle w:val="af4"/>
          <w:rFonts w:hint="eastAsia"/>
        </w:rPr>
        <w:t>面向未来的前沿课题探讨</w:t>
      </w:r>
      <w:r>
        <w:rPr>
          <w:rFonts w:hint="eastAsia"/>
        </w:rPr>
        <w:t>，</w:t>
      </w:r>
      <w:r w:rsidRPr="00F047DF">
        <w:rPr>
          <w:rFonts w:hint="eastAsia"/>
        </w:rPr>
        <w:t>属于一些“胡思乱想”的内容</w:t>
      </w:r>
      <w:r>
        <w:rPr>
          <w:rFonts w:hint="eastAsia"/>
        </w:rPr>
        <w:t>。</w:t>
      </w:r>
    </w:p>
    <w:p w14:paraId="2BCEE436" w14:textId="343B7389" w:rsidR="000728FD" w:rsidRDefault="000728FD" w:rsidP="000728FD">
      <w:pPr>
        <w:pStyle w:val="A5"/>
      </w:pPr>
      <w:r>
        <w:rPr>
          <w:rFonts w:hint="eastAsia"/>
        </w:rPr>
        <w:t>第</w:t>
      </w:r>
      <w:r w:rsidR="000613B0">
        <w:rPr>
          <w:rFonts w:hint="eastAsia"/>
        </w:rPr>
        <w:t>七</w:t>
      </w:r>
      <w:r>
        <w:rPr>
          <w:rFonts w:hint="eastAsia"/>
        </w:rPr>
        <w:t>章和第</w:t>
      </w:r>
      <w:r w:rsidR="000613B0">
        <w:rPr>
          <w:rFonts w:hint="eastAsia"/>
        </w:rPr>
        <w:t>六</w:t>
      </w:r>
      <w:r>
        <w:rPr>
          <w:rFonts w:hint="eastAsia"/>
        </w:rPr>
        <w:t>章，算作</w:t>
      </w:r>
      <w:r w:rsidRPr="00B623FC">
        <w:rPr>
          <w:rStyle w:val="af4"/>
          <w:rFonts w:hint="eastAsia"/>
        </w:rPr>
        <w:t>外围补充</w:t>
      </w:r>
      <w:r w:rsidR="000613B0">
        <w:rPr>
          <w:rFonts w:hint="eastAsia"/>
        </w:rPr>
        <w:t>学习</w:t>
      </w:r>
      <w:r>
        <w:rPr>
          <w:rFonts w:hint="eastAsia"/>
        </w:rPr>
        <w:t>资料，</w:t>
      </w:r>
      <w:r w:rsidRPr="00B623FC">
        <w:rPr>
          <w:rStyle w:val="af4"/>
          <w:rFonts w:hint="eastAsia"/>
        </w:rPr>
        <w:t>不属于核心</w:t>
      </w:r>
      <w:r w:rsidR="000613B0" w:rsidRPr="00B623FC">
        <w:rPr>
          <w:rStyle w:val="af4"/>
          <w:rFonts w:hint="eastAsia"/>
        </w:rPr>
        <w:t>学习</w:t>
      </w:r>
      <w:r w:rsidRPr="00B623FC">
        <w:rPr>
          <w:rStyle w:val="af4"/>
          <w:rFonts w:hint="eastAsia"/>
        </w:rPr>
        <w:t>资料</w:t>
      </w:r>
      <w:r>
        <w:rPr>
          <w:rFonts w:hint="eastAsia"/>
        </w:rPr>
        <w:t>，供有兴趣的、有时间精力的同志选读。</w:t>
      </w:r>
    </w:p>
    <w:p w14:paraId="76094B15" w14:textId="6332B2F9" w:rsidR="000613B0" w:rsidRPr="000613B0" w:rsidRDefault="000613B0" w:rsidP="000613B0">
      <w:pPr>
        <w:pStyle w:val="A5"/>
      </w:pPr>
      <w:r>
        <w:rPr>
          <w:rFonts w:hint="eastAsia"/>
        </w:rPr>
        <w:t>第五章是对一些</w:t>
      </w:r>
      <w:r w:rsidRPr="007D1F10">
        <w:rPr>
          <w:rFonts w:hint="eastAsia"/>
        </w:rPr>
        <w:t>左派</w:t>
      </w:r>
      <w:r w:rsidRPr="00B623FC">
        <w:rPr>
          <w:rStyle w:val="af4"/>
          <w:rFonts w:hint="eastAsia"/>
        </w:rPr>
        <w:t>常见的问题和基本常识</w:t>
      </w:r>
      <w:r>
        <w:rPr>
          <w:rFonts w:hint="eastAsia"/>
        </w:rPr>
        <w:t>做讲解。</w:t>
      </w:r>
    </w:p>
    <w:p w14:paraId="3B15A457" w14:textId="77777777" w:rsidR="000728FD" w:rsidRDefault="000728FD" w:rsidP="000728FD">
      <w:pPr>
        <w:pStyle w:val="A5"/>
      </w:pPr>
      <w:r>
        <w:rPr>
          <w:rFonts w:hint="eastAsia"/>
        </w:rPr>
        <w:t>第四章基本都是</w:t>
      </w:r>
      <w:r w:rsidRPr="00B623FC">
        <w:rPr>
          <w:rStyle w:val="af4"/>
          <w:rFonts w:hint="eastAsia"/>
        </w:rPr>
        <w:t>马列经典原著</w:t>
      </w:r>
      <w:r>
        <w:rPr>
          <w:rFonts w:hint="eastAsia"/>
        </w:rPr>
        <w:t>，属于</w:t>
      </w:r>
      <w:r w:rsidRPr="00F05251">
        <w:rPr>
          <w:rStyle w:val="af3"/>
          <w:rFonts w:hint="eastAsia"/>
        </w:rPr>
        <w:t>进阶学习</w:t>
      </w:r>
      <w:r>
        <w:rPr>
          <w:rFonts w:hint="eastAsia"/>
        </w:rPr>
        <w:t>资料。</w:t>
      </w:r>
    </w:p>
    <w:p w14:paraId="484E6456" w14:textId="77777777" w:rsidR="000728FD" w:rsidRDefault="000728FD" w:rsidP="000728FD">
      <w:pPr>
        <w:pStyle w:val="A5"/>
      </w:pPr>
      <w:r>
        <w:rPr>
          <w:rFonts w:hint="eastAsia"/>
        </w:rPr>
        <w:t>第三章和第二章，是我们列出的</w:t>
      </w:r>
      <w:r w:rsidRPr="00F05251">
        <w:rPr>
          <w:rStyle w:val="af3"/>
          <w:rFonts w:hint="eastAsia"/>
        </w:rPr>
        <w:t>基本学习资料</w:t>
      </w:r>
      <w:r>
        <w:rPr>
          <w:rFonts w:hint="eastAsia"/>
        </w:rPr>
        <w:t>，他们一共大概一、二十本书，基本上涵盖了：</w:t>
      </w:r>
    </w:p>
    <w:p w14:paraId="026C2311" w14:textId="430D601C" w:rsidR="000728FD" w:rsidRDefault="000728FD" w:rsidP="000728FD">
      <w:pPr>
        <w:pStyle w:val="A5"/>
      </w:pPr>
      <w:r>
        <w:rPr>
          <w:rFonts w:hint="eastAsia"/>
        </w:rPr>
        <w:t>（</w:t>
      </w:r>
      <w:r>
        <w:rPr>
          <w:rFonts w:hint="eastAsia"/>
        </w:rPr>
        <w:t>1</w:t>
      </w:r>
      <w:r>
        <w:rPr>
          <w:rFonts w:hint="eastAsia"/>
        </w:rPr>
        <w:t>）唯物史观的历史</w:t>
      </w:r>
      <w:r>
        <w:rPr>
          <w:rFonts w:hint="eastAsia"/>
        </w:rPr>
        <w:t>(</w:t>
      </w:r>
      <w:r>
        <w:rPr>
          <w:rFonts w:hint="eastAsia"/>
        </w:rPr>
        <w:t>含中国古代史、</w:t>
      </w:r>
      <w:r w:rsidR="00BC13AB">
        <w:rPr>
          <w:rFonts w:hint="eastAsia"/>
        </w:rPr>
        <w:t>中国近代史、</w:t>
      </w:r>
      <w:r>
        <w:rPr>
          <w:rFonts w:hint="eastAsia"/>
        </w:rPr>
        <w:t>中国</w:t>
      </w:r>
      <w:r w:rsidR="00BC13AB">
        <w:rPr>
          <w:rFonts w:hint="eastAsia"/>
        </w:rPr>
        <w:t>现代</w:t>
      </w:r>
      <w:r>
        <w:rPr>
          <w:rFonts w:hint="eastAsia"/>
        </w:rPr>
        <w:t>史、世界史、</w:t>
      </w:r>
      <w:r w:rsidR="00BC13AB">
        <w:rPr>
          <w:rFonts w:hint="eastAsia"/>
        </w:rPr>
        <w:t>中苏论战史、</w:t>
      </w:r>
      <w:r>
        <w:rPr>
          <w:rFonts w:hint="eastAsia"/>
        </w:rPr>
        <w:t>国际共运史</w:t>
      </w:r>
      <w:r>
        <w:rPr>
          <w:rFonts w:hint="eastAsia"/>
        </w:rPr>
        <w:t xml:space="preserve">) </w:t>
      </w:r>
      <w:r>
        <w:rPr>
          <w:rFonts w:hint="eastAsia"/>
        </w:rPr>
        <w:t>；</w:t>
      </w:r>
    </w:p>
    <w:p w14:paraId="098A0544" w14:textId="77777777" w:rsidR="000728FD" w:rsidRDefault="000728FD" w:rsidP="000728FD">
      <w:pPr>
        <w:pStyle w:val="A5"/>
      </w:pPr>
      <w:r>
        <w:rPr>
          <w:rFonts w:hint="eastAsia"/>
        </w:rPr>
        <w:lastRenderedPageBreak/>
        <w:t>（</w:t>
      </w:r>
      <w:r>
        <w:rPr>
          <w:rFonts w:hint="eastAsia"/>
        </w:rPr>
        <w:t>2</w:t>
      </w:r>
      <w:r>
        <w:rPr>
          <w:rFonts w:hint="eastAsia"/>
        </w:rPr>
        <w:t>）政治经济学</w:t>
      </w:r>
      <w:r>
        <w:rPr>
          <w:rFonts w:hint="eastAsia"/>
        </w:rPr>
        <w:t>(</w:t>
      </w:r>
      <w:r>
        <w:rPr>
          <w:rFonts w:hint="eastAsia"/>
        </w:rPr>
        <w:t>含奴隶社会、封建社会、资本主义自由竞争阶段、资本主义帝国主义阶段、社会主义社会、社会帝国主义</w:t>
      </w:r>
      <w:r>
        <w:rPr>
          <w:rFonts w:hint="eastAsia"/>
        </w:rPr>
        <w:t xml:space="preserve">) </w:t>
      </w:r>
      <w:r>
        <w:rPr>
          <w:rFonts w:hint="eastAsia"/>
        </w:rPr>
        <w:t>；</w:t>
      </w:r>
    </w:p>
    <w:p w14:paraId="0EF8BD20" w14:textId="4CAFDB68" w:rsidR="000728FD" w:rsidRDefault="000728FD" w:rsidP="000728FD">
      <w:pPr>
        <w:pStyle w:val="A5"/>
      </w:pPr>
      <w:r>
        <w:rPr>
          <w:rFonts w:hint="eastAsia"/>
        </w:rPr>
        <w:t>（</w:t>
      </w:r>
      <w:r>
        <w:rPr>
          <w:rFonts w:hint="eastAsia"/>
        </w:rPr>
        <w:t>3</w:t>
      </w:r>
      <w:r>
        <w:rPr>
          <w:rFonts w:hint="eastAsia"/>
        </w:rPr>
        <w:t>）哲学</w:t>
      </w:r>
      <w:r w:rsidR="002E2F34">
        <w:rPr>
          <w:rFonts w:hint="eastAsia"/>
        </w:rPr>
        <w:t>和哲学史</w:t>
      </w:r>
      <w:r w:rsidR="002E2F34">
        <w:rPr>
          <w:rFonts w:hint="eastAsia"/>
        </w:rPr>
        <w:t xml:space="preserve"> </w:t>
      </w:r>
      <w:r>
        <w:rPr>
          <w:rFonts w:hint="eastAsia"/>
        </w:rPr>
        <w:t>(</w:t>
      </w:r>
      <w:r w:rsidR="00004E29">
        <w:rPr>
          <w:rFonts w:hint="eastAsia"/>
        </w:rPr>
        <w:t>马列主义基本原理</w:t>
      </w:r>
      <w:r w:rsidR="00EA6371">
        <w:rPr>
          <w:rFonts w:hint="eastAsia"/>
        </w:rPr>
        <w:t>、西方哲学史</w:t>
      </w:r>
      <w:r w:rsidR="00004E29">
        <w:rPr>
          <w:rFonts w:hint="eastAsia"/>
        </w:rPr>
        <w:t>、</w:t>
      </w:r>
      <w:r>
        <w:rPr>
          <w:rFonts w:hint="eastAsia"/>
        </w:rPr>
        <w:t>中国哲学史</w:t>
      </w:r>
      <w:r>
        <w:rPr>
          <w:rFonts w:hint="eastAsia"/>
        </w:rPr>
        <w:t xml:space="preserve">) </w:t>
      </w:r>
      <w:r>
        <w:rPr>
          <w:rFonts w:hint="eastAsia"/>
        </w:rPr>
        <w:t>；</w:t>
      </w:r>
    </w:p>
    <w:p w14:paraId="777C40AA" w14:textId="0DF93DCB" w:rsidR="000728FD" w:rsidRDefault="000728FD" w:rsidP="000728FD">
      <w:pPr>
        <w:pStyle w:val="A5"/>
      </w:pPr>
      <w:r>
        <w:rPr>
          <w:rFonts w:hint="eastAsia"/>
        </w:rPr>
        <w:t>（</w:t>
      </w:r>
      <w:r>
        <w:rPr>
          <w:rFonts w:hint="eastAsia"/>
        </w:rPr>
        <w:t>4</w:t>
      </w:r>
      <w:r>
        <w:rPr>
          <w:rFonts w:hint="eastAsia"/>
        </w:rPr>
        <w:t>）反修防修理论</w:t>
      </w:r>
      <w:r>
        <w:rPr>
          <w:rFonts w:hint="eastAsia"/>
        </w:rPr>
        <w:t>(</w:t>
      </w:r>
      <w:r>
        <w:rPr>
          <w:rFonts w:hint="eastAsia"/>
        </w:rPr>
        <w:t>中苏论战史</w:t>
      </w:r>
      <w:r w:rsidR="008825FA">
        <w:rPr>
          <w:rFonts w:hint="eastAsia"/>
        </w:rPr>
        <w:t>和论战理论</w:t>
      </w:r>
      <w:r>
        <w:rPr>
          <w:rFonts w:hint="eastAsia"/>
        </w:rPr>
        <w:t>、</w:t>
      </w:r>
      <w:r w:rsidR="0092474B">
        <w:rPr>
          <w:rFonts w:hint="eastAsia"/>
        </w:rPr>
        <w:t>继续革命</w:t>
      </w:r>
      <w:r>
        <w:rPr>
          <w:rFonts w:hint="eastAsia"/>
        </w:rPr>
        <w:t>理论</w:t>
      </w:r>
      <w:r>
        <w:rPr>
          <w:rFonts w:hint="eastAsia"/>
        </w:rPr>
        <w:t>)</w:t>
      </w:r>
      <w:r>
        <w:rPr>
          <w:rFonts w:hint="eastAsia"/>
        </w:rPr>
        <w:t>；</w:t>
      </w:r>
    </w:p>
    <w:p w14:paraId="74C9B8B9" w14:textId="67A6A0E9" w:rsidR="000728FD" w:rsidRDefault="000728FD" w:rsidP="000728FD">
      <w:pPr>
        <w:pStyle w:val="A5"/>
      </w:pPr>
      <w:r>
        <w:rPr>
          <w:rFonts w:hint="eastAsia"/>
        </w:rPr>
        <w:t>（</w:t>
      </w:r>
      <w:r>
        <w:rPr>
          <w:rFonts w:hint="eastAsia"/>
        </w:rPr>
        <w:t>5</w:t>
      </w:r>
      <w:r>
        <w:rPr>
          <w:rFonts w:hint="eastAsia"/>
        </w:rPr>
        <w:t>）意识形态理论、文艺理论</w:t>
      </w:r>
      <w:r>
        <w:rPr>
          <w:rFonts w:hint="eastAsia"/>
        </w:rPr>
        <w:t>(</w:t>
      </w:r>
      <w:r>
        <w:rPr>
          <w:rFonts w:hint="eastAsia"/>
        </w:rPr>
        <w:t>唯物史观文学史</w:t>
      </w:r>
      <w:r>
        <w:rPr>
          <w:rFonts w:hint="eastAsia"/>
        </w:rPr>
        <w:t>)</w:t>
      </w:r>
      <w:r w:rsidR="000A79F2">
        <w:rPr>
          <w:rFonts w:hint="eastAsia"/>
        </w:rPr>
        <w:t>；</w:t>
      </w:r>
    </w:p>
    <w:p w14:paraId="79C07648" w14:textId="77777777" w:rsidR="000728FD" w:rsidRDefault="000728FD" w:rsidP="000728FD">
      <w:pPr>
        <w:pStyle w:val="A5"/>
      </w:pPr>
      <w:r>
        <w:rPr>
          <w:rFonts w:hint="eastAsia"/>
        </w:rPr>
        <w:t>（</w:t>
      </w:r>
      <w:r>
        <w:rPr>
          <w:rFonts w:hint="eastAsia"/>
        </w:rPr>
        <w:t>6</w:t>
      </w:r>
      <w:r>
        <w:rPr>
          <w:rFonts w:hint="eastAsia"/>
        </w:rPr>
        <w:t>）当代革命理论</w:t>
      </w:r>
      <w:r>
        <w:rPr>
          <w:rFonts w:hint="eastAsia"/>
        </w:rPr>
        <w:t>(</w:t>
      </w:r>
      <w:r>
        <w:rPr>
          <w:rFonts w:hint="eastAsia"/>
        </w:rPr>
        <w:t>当代社会性质、阶级、矛盾、经济形势、革命前景、斗争原则、斗争策略分析</w:t>
      </w:r>
      <w:r>
        <w:rPr>
          <w:rFonts w:hint="eastAsia"/>
        </w:rPr>
        <w:t>)</w:t>
      </w:r>
      <w:r>
        <w:rPr>
          <w:rFonts w:hint="eastAsia"/>
        </w:rPr>
        <w:t>。</w:t>
      </w:r>
    </w:p>
    <w:p w14:paraId="6786A9B5" w14:textId="7BB03031" w:rsidR="000728FD" w:rsidRPr="00B623FC" w:rsidRDefault="000728FD" w:rsidP="000728FD">
      <w:pPr>
        <w:pStyle w:val="A5"/>
        <w:rPr>
          <w:rStyle w:val="af4"/>
        </w:rPr>
      </w:pPr>
      <w:r>
        <w:rPr>
          <w:rFonts w:hint="eastAsia"/>
        </w:rPr>
        <w:t>这</w:t>
      </w:r>
      <w:r w:rsidR="00125E58">
        <w:rPr>
          <w:rFonts w:hint="eastAsia"/>
        </w:rPr>
        <w:t>几十</w:t>
      </w:r>
      <w:r>
        <w:rPr>
          <w:rFonts w:hint="eastAsia"/>
        </w:rPr>
        <w:t>本书，基本上包含了学习马列毛主义需要的</w:t>
      </w:r>
      <w:r w:rsidRPr="00B623FC">
        <w:rPr>
          <w:rStyle w:val="af4"/>
          <w:rFonts w:hint="eastAsia"/>
        </w:rPr>
        <w:t>方方面面</w:t>
      </w:r>
      <w:r>
        <w:rPr>
          <w:rFonts w:hint="eastAsia"/>
        </w:rPr>
        <w:t>的知识，是我们</w:t>
      </w:r>
      <w:r w:rsidRPr="00B623FC">
        <w:rPr>
          <w:rStyle w:val="af4"/>
          <w:rFonts w:hint="eastAsia"/>
        </w:rPr>
        <w:t>反复斟酌，从海量资料里面精挑细选</w:t>
      </w:r>
      <w:r>
        <w:rPr>
          <w:rFonts w:hint="eastAsia"/>
        </w:rPr>
        <w:t>出来的书。有志于学好马列主义的同学，</w:t>
      </w:r>
      <w:r w:rsidRPr="00B623FC">
        <w:rPr>
          <w:rStyle w:val="af4"/>
          <w:rFonts w:hint="eastAsia"/>
        </w:rPr>
        <w:t>建议从这些本书入手</w:t>
      </w:r>
      <w:r>
        <w:rPr>
          <w:rFonts w:hint="eastAsia"/>
        </w:rPr>
        <w:t>。</w:t>
      </w:r>
      <w:r w:rsidRPr="00B623FC">
        <w:rPr>
          <w:rStyle w:val="af4"/>
          <w:rFonts w:hint="eastAsia"/>
        </w:rPr>
        <w:t>精读这些书，就可以有一个非常好的理论基础了。</w:t>
      </w:r>
    </w:p>
    <w:p w14:paraId="342960D8" w14:textId="76A0BEF9" w:rsidR="000728FD" w:rsidRDefault="000728FD" w:rsidP="000728FD">
      <w:pPr>
        <w:pStyle w:val="A5"/>
      </w:pPr>
      <w:r w:rsidRPr="00B623FC">
        <w:rPr>
          <w:rStyle w:val="af3"/>
          <w:rFonts w:hint="eastAsia"/>
        </w:rPr>
        <w:t>第二章</w:t>
      </w:r>
      <w:r>
        <w:rPr>
          <w:rFonts w:hint="eastAsia"/>
        </w:rPr>
        <w:t xml:space="preserve"> </w:t>
      </w:r>
      <w:r>
        <w:rPr>
          <w:rFonts w:hint="eastAsia"/>
        </w:rPr>
        <w:t>是本册子的</w:t>
      </w:r>
      <w:r w:rsidRPr="00B623FC">
        <w:rPr>
          <w:rStyle w:val="af3"/>
          <w:rFonts w:hint="eastAsia"/>
        </w:rPr>
        <w:t>核心学习资料</w:t>
      </w:r>
      <w:r>
        <w:rPr>
          <w:rFonts w:hint="eastAsia"/>
        </w:rPr>
        <w:t>，是我们</w:t>
      </w:r>
      <w:r w:rsidRPr="00B623FC">
        <w:rPr>
          <w:rStyle w:val="af3"/>
          <w:rFonts w:hint="eastAsia"/>
        </w:rPr>
        <w:t>最高推荐优先级</w:t>
      </w:r>
      <w:r>
        <w:rPr>
          <w:rFonts w:hint="eastAsia"/>
        </w:rPr>
        <w:t>的学习资料，也是我们推荐的</w:t>
      </w:r>
      <w:r w:rsidRPr="00B623FC">
        <w:rPr>
          <w:rStyle w:val="af3"/>
          <w:rFonts w:hint="eastAsia"/>
        </w:rPr>
        <w:t>入门资料</w:t>
      </w:r>
      <w:r>
        <w:rPr>
          <w:rFonts w:hint="eastAsia"/>
        </w:rPr>
        <w:t>。</w:t>
      </w:r>
      <w:r w:rsidRPr="004F166B">
        <w:rPr>
          <w:rFonts w:hint="eastAsia"/>
          <w:u w:val="wave"/>
        </w:rPr>
        <w:t>学完第二章里面的</w:t>
      </w:r>
      <w:r w:rsidR="0077513E" w:rsidRPr="004F166B">
        <w:rPr>
          <w:rFonts w:hint="eastAsia"/>
          <w:u w:val="wave"/>
        </w:rPr>
        <w:t>大约这</w:t>
      </w:r>
      <w:r w:rsidR="0077513E" w:rsidRPr="004F166B">
        <w:rPr>
          <w:rStyle w:val="af3"/>
          <w:rFonts w:hint="eastAsia"/>
          <w:u w:val="wave"/>
        </w:rPr>
        <w:t>10</w:t>
      </w:r>
      <w:r w:rsidR="0077513E" w:rsidRPr="004F166B">
        <w:rPr>
          <w:rStyle w:val="af3"/>
          <w:u w:val="wave"/>
        </w:rPr>
        <w:t>本书和</w:t>
      </w:r>
      <w:r w:rsidRPr="004F166B">
        <w:rPr>
          <w:rStyle w:val="af3"/>
          <w:rFonts w:hint="eastAsia"/>
          <w:u w:val="wave"/>
        </w:rPr>
        <w:t>资料</w:t>
      </w:r>
      <w:r w:rsidRPr="004F166B">
        <w:rPr>
          <w:rFonts w:hint="eastAsia"/>
          <w:u w:val="wave"/>
        </w:rPr>
        <w:t>，我们认为这已经</w:t>
      </w:r>
      <w:r w:rsidRPr="004F166B">
        <w:rPr>
          <w:rStyle w:val="af3"/>
          <w:rFonts w:hint="eastAsia"/>
          <w:u w:val="wave"/>
        </w:rPr>
        <w:t>足够你入门</w:t>
      </w:r>
      <w:r w:rsidRPr="004F166B">
        <w:rPr>
          <w:rFonts w:hint="eastAsia"/>
          <w:u w:val="wave"/>
        </w:rPr>
        <w:t>了。</w:t>
      </w:r>
      <w:r>
        <w:rPr>
          <w:rFonts w:hint="eastAsia"/>
        </w:rPr>
        <w:t>如果你想更深入学习，提高理论水平，那就可以读第三章里面的书。读完第三章里的书后，可以继续读第四章、第</w:t>
      </w:r>
      <w:r w:rsidR="00B623FC">
        <w:rPr>
          <w:rFonts w:hint="eastAsia"/>
        </w:rPr>
        <w:t>六</w:t>
      </w:r>
      <w:r>
        <w:rPr>
          <w:rFonts w:hint="eastAsia"/>
        </w:rPr>
        <w:t>章、第</w:t>
      </w:r>
      <w:r w:rsidR="00B623FC">
        <w:rPr>
          <w:rFonts w:hint="eastAsia"/>
        </w:rPr>
        <w:t>七</w:t>
      </w:r>
      <w:r>
        <w:rPr>
          <w:rFonts w:hint="eastAsia"/>
        </w:rPr>
        <w:t>章里的书。</w:t>
      </w:r>
    </w:p>
    <w:p w14:paraId="3274FB03" w14:textId="77777777" w:rsidR="000728FD" w:rsidRDefault="000728FD" w:rsidP="003C0F97">
      <w:pPr>
        <w:pStyle w:val="af2"/>
      </w:pPr>
      <w:r>
        <w:rPr>
          <w:rFonts w:hint="eastAsia"/>
        </w:rPr>
        <w:t>阅读第二章里面的书，建议按照我们给出的顺序去读。</w:t>
      </w:r>
    </w:p>
    <w:p w14:paraId="271C3AA7" w14:textId="7CAA3A17" w:rsidR="000728FD" w:rsidRDefault="000728FD" w:rsidP="00EC5F6C">
      <w:pPr>
        <w:pStyle w:val="A530"/>
      </w:pPr>
      <w:bookmarkStart w:id="51" w:name="_Toc182735485"/>
      <w:r>
        <w:rPr>
          <w:rFonts w:hint="eastAsia"/>
        </w:rPr>
        <w:lastRenderedPageBreak/>
        <w:t>读</w:t>
      </w:r>
      <w:r>
        <w:rPr>
          <w:rFonts w:hint="eastAsia"/>
        </w:rPr>
        <w:t>10</w:t>
      </w:r>
      <w:r>
        <w:rPr>
          <w:rFonts w:hint="eastAsia"/>
        </w:rPr>
        <w:t>本书？我嫌多怎么办？</w:t>
      </w:r>
      <w:bookmarkEnd w:id="51"/>
    </w:p>
    <w:p w14:paraId="2177D51A" w14:textId="77777777" w:rsidR="006E233A" w:rsidRPr="005D50C8" w:rsidRDefault="006E233A" w:rsidP="006E233A">
      <w:pPr>
        <w:widowControl/>
        <w:overflowPunct w:val="0"/>
        <w:topLinePunct/>
        <w:spacing w:before="60" w:after="60" w:line="400" w:lineRule="exact"/>
        <w:ind w:firstLineChars="200" w:firstLine="568"/>
        <w:rPr>
          <w:rStyle w:val="af3"/>
        </w:rPr>
      </w:pPr>
      <w:r w:rsidRPr="005D50C8">
        <w:rPr>
          <w:rFonts w:ascii="Times New Roman" w:eastAsia="黑体" w:hAnsi="Times New Roman" w:hint="eastAsia"/>
          <w:spacing w:val="-8"/>
          <w:sz w:val="30"/>
        </w:rPr>
        <w:t>假如你时间和精力很少，只能读一、两本书来</w:t>
      </w:r>
      <w:r w:rsidRPr="005D50C8">
        <w:rPr>
          <w:rFonts w:ascii="Times New Roman" w:eastAsia="宋体" w:hAnsi="Times New Roman" w:hint="eastAsia"/>
          <w:spacing w:val="-8"/>
          <w:sz w:val="30"/>
        </w:rPr>
        <w:t>学马列毛主义，那么我们就给你这样的建议：</w:t>
      </w:r>
      <w:r w:rsidRPr="005D50C8">
        <w:rPr>
          <w:rFonts w:ascii="Times New Roman" w:eastAsia="黑体" w:hAnsi="Times New Roman" w:hint="eastAsia"/>
          <w:color w:val="FF0000"/>
          <w:spacing w:val="-8"/>
          <w:sz w:val="30"/>
        </w:rPr>
        <w:t>先读《共和国的历程》，后读《艾思奇讲稿选》</w:t>
      </w:r>
      <w:r w:rsidRPr="005D50C8">
        <w:rPr>
          <w:rFonts w:ascii="Times New Roman" w:eastAsia="宋体" w:hAnsi="Times New Roman" w:hint="eastAsia"/>
          <w:spacing w:val="-8"/>
          <w:sz w:val="30"/>
        </w:rPr>
        <w:t>。如果你只有时间和精力读两本书，那就是这两本书了。因为第二章里面</w:t>
      </w:r>
      <w:r w:rsidRPr="005D50C8">
        <w:rPr>
          <w:rFonts w:ascii="Times New Roman" w:eastAsia="黑体" w:hAnsi="Times New Roman" w:hint="eastAsia"/>
          <w:color w:val="FF0000"/>
          <w:spacing w:val="-8"/>
          <w:sz w:val="30"/>
        </w:rPr>
        <w:t>最核心的资料，是《艾思奇讲稿选》</w:t>
      </w:r>
      <w:r w:rsidRPr="005D50C8">
        <w:rPr>
          <w:rFonts w:ascii="Times New Roman" w:eastAsia="宋体" w:hAnsi="Times New Roman" w:hint="eastAsia"/>
          <w:spacing w:val="-8"/>
          <w:sz w:val="30"/>
        </w:rPr>
        <w:t>，但是</w:t>
      </w:r>
      <w:r w:rsidRPr="005D50C8">
        <w:rPr>
          <w:rStyle w:val="af3"/>
          <w:rFonts w:hint="eastAsia"/>
        </w:rPr>
        <w:t>读《艾思奇讲稿选》的前提，是先读《共和国的历程》。因为要先读历史，后学理论。</w:t>
      </w:r>
    </w:p>
    <w:p w14:paraId="0D36FCFF" w14:textId="77777777" w:rsidR="006E233A" w:rsidRPr="005D50C8" w:rsidRDefault="006E233A" w:rsidP="006E233A">
      <w:pPr>
        <w:widowControl/>
        <w:overflowPunct w:val="0"/>
        <w:topLinePunct/>
        <w:spacing w:before="60" w:after="60" w:line="400" w:lineRule="exact"/>
        <w:ind w:firstLineChars="200" w:firstLine="568"/>
        <w:rPr>
          <w:rFonts w:ascii="Times New Roman" w:eastAsia="黑体" w:hAnsi="Times New Roman"/>
          <w:spacing w:val="-8"/>
          <w:sz w:val="30"/>
        </w:rPr>
      </w:pPr>
      <w:r w:rsidRPr="005D50C8">
        <w:rPr>
          <w:rFonts w:ascii="Times New Roman" w:eastAsia="宋体" w:hAnsi="Times New Roman"/>
          <w:spacing w:val="-8"/>
          <w:sz w:val="30"/>
        </w:rPr>
        <w:t>其次，建议多看看</w:t>
      </w:r>
      <w:r w:rsidRPr="005D50C8">
        <w:rPr>
          <w:rFonts w:ascii="Times New Roman" w:eastAsia="宋体" w:hAnsi="Times New Roman" w:hint="eastAsia"/>
          <w:spacing w:val="-8"/>
          <w:sz w:val="30"/>
        </w:rPr>
        <w:t>阳和平老师在</w:t>
      </w:r>
      <w:r w:rsidRPr="005D50C8">
        <w:rPr>
          <w:rFonts w:ascii="Times New Roman" w:eastAsia="宋体" w:hAnsi="Times New Roman" w:hint="eastAsia"/>
          <w:spacing w:val="-8"/>
          <w:sz w:val="30"/>
        </w:rPr>
        <w:t>Bilibili</w:t>
      </w:r>
      <w:r w:rsidRPr="005D50C8">
        <w:rPr>
          <w:rFonts w:ascii="Times New Roman" w:eastAsia="宋体" w:hAnsi="Times New Roman" w:hint="eastAsia"/>
          <w:spacing w:val="-8"/>
          <w:sz w:val="30"/>
        </w:rPr>
        <w:t>网站上的视频，以及以前他在马列毛论坛上的专题讲座的音频。</w:t>
      </w:r>
      <w:r w:rsidRPr="005D50C8">
        <w:rPr>
          <w:rFonts w:ascii="Times New Roman" w:eastAsia="黑体" w:hAnsi="Times New Roman" w:hint="eastAsia"/>
          <w:color w:val="FF0000"/>
          <w:spacing w:val="-8"/>
          <w:sz w:val="30"/>
        </w:rPr>
        <w:t>如果这些专题讲座的音频有文字稿</w:t>
      </w:r>
      <w:r w:rsidRPr="005D50C8">
        <w:rPr>
          <w:rFonts w:ascii="Times New Roman" w:eastAsia="黑体" w:hAnsi="Times New Roman" w:hint="eastAsia"/>
          <w:spacing w:val="-8"/>
          <w:sz w:val="30"/>
        </w:rPr>
        <w:t>，</w:t>
      </w:r>
      <w:r w:rsidRPr="005D50C8">
        <w:rPr>
          <w:rFonts w:ascii="Times New Roman" w:eastAsia="宋体" w:hAnsi="Times New Roman" w:hint="eastAsia"/>
          <w:spacing w:val="-8"/>
          <w:sz w:val="30"/>
        </w:rPr>
        <w:t>那么这个文字稿，我们列为你可以读的</w:t>
      </w:r>
      <w:r w:rsidRPr="005D50C8">
        <w:rPr>
          <w:rFonts w:ascii="Times New Roman" w:eastAsia="黑体" w:hAnsi="Times New Roman" w:hint="eastAsia"/>
          <w:color w:val="FF0000"/>
          <w:spacing w:val="-8"/>
          <w:sz w:val="30"/>
        </w:rPr>
        <w:t>第三本书</w:t>
      </w:r>
      <w:r w:rsidRPr="005D50C8">
        <w:rPr>
          <w:rFonts w:ascii="Times New Roman" w:eastAsia="黑体" w:hAnsi="Times New Roman" w:hint="eastAsia"/>
          <w:spacing w:val="-8"/>
          <w:sz w:val="30"/>
        </w:rPr>
        <w:t>。</w:t>
      </w:r>
    </w:p>
    <w:p w14:paraId="11947F1B" w14:textId="77777777" w:rsidR="006E233A" w:rsidRPr="005D50C8" w:rsidRDefault="006E233A" w:rsidP="006E233A">
      <w:pPr>
        <w:widowControl/>
        <w:overflowPunct w:val="0"/>
        <w:topLinePunct/>
        <w:spacing w:before="60" w:after="60" w:line="400" w:lineRule="exact"/>
        <w:ind w:firstLineChars="200" w:firstLine="568"/>
        <w:rPr>
          <w:rFonts w:ascii="Times New Roman" w:eastAsia="宋体" w:hAnsi="Times New Roman"/>
          <w:spacing w:val="-8"/>
          <w:sz w:val="30"/>
        </w:rPr>
      </w:pPr>
      <w:r w:rsidRPr="00124DAA">
        <w:rPr>
          <w:rFonts w:ascii="Times New Roman" w:eastAsia="黑体" w:hAnsi="Times New Roman" w:hint="eastAsia"/>
          <w:spacing w:val="-8"/>
          <w:sz w:val="30"/>
        </w:rPr>
        <w:t>嫌</w:t>
      </w:r>
      <w:r>
        <w:rPr>
          <w:rFonts w:ascii="Times New Roman" w:eastAsia="黑体" w:hAnsi="Times New Roman" w:hint="eastAsia"/>
          <w:spacing w:val="-8"/>
          <w:sz w:val="30"/>
        </w:rPr>
        <w:t>读</w:t>
      </w:r>
      <w:r>
        <w:rPr>
          <w:rFonts w:ascii="Times New Roman" w:eastAsia="黑体" w:hAnsi="Times New Roman" w:hint="eastAsia"/>
          <w:spacing w:val="-8"/>
          <w:sz w:val="30"/>
        </w:rPr>
        <w:t>10</w:t>
      </w:r>
      <w:r>
        <w:rPr>
          <w:rFonts w:ascii="Times New Roman" w:eastAsia="黑体" w:hAnsi="Times New Roman" w:hint="eastAsia"/>
          <w:spacing w:val="-8"/>
          <w:sz w:val="30"/>
        </w:rPr>
        <w:t>本书多？</w:t>
      </w:r>
      <w:r w:rsidRPr="005D50C8">
        <w:rPr>
          <w:rFonts w:ascii="Times New Roman" w:eastAsia="黑体" w:hAnsi="Times New Roman"/>
          <w:spacing w:val="-8"/>
          <w:sz w:val="30"/>
        </w:rPr>
        <w:t>那么你就读这三本书吧！</w:t>
      </w:r>
    </w:p>
    <w:p w14:paraId="7D23E94A" w14:textId="77777777" w:rsidR="004A7259" w:rsidRDefault="004A7259" w:rsidP="00EF43A6">
      <w:pPr>
        <w:pStyle w:val="A512"/>
      </w:pPr>
      <w:bookmarkStart w:id="52" w:name="_Toc182735486"/>
      <w:r>
        <w:rPr>
          <w:rFonts w:hint="eastAsia"/>
        </w:rPr>
        <w:lastRenderedPageBreak/>
        <w:t>第二章</w:t>
      </w:r>
      <w:r>
        <w:rPr>
          <w:rFonts w:hint="eastAsia"/>
        </w:rPr>
        <w:t xml:space="preserve"> </w:t>
      </w:r>
      <w:r>
        <w:rPr>
          <w:rFonts w:hint="eastAsia"/>
        </w:rPr>
        <w:t>最高推荐优先级的核心资料</w:t>
      </w:r>
      <w:bookmarkEnd w:id="52"/>
    </w:p>
    <w:p w14:paraId="65B9A65B" w14:textId="77777777" w:rsidR="004A7259" w:rsidRDefault="004A7259" w:rsidP="004A7259">
      <w:pPr>
        <w:pStyle w:val="A5"/>
      </w:pPr>
      <w:r>
        <w:rPr>
          <w:rFonts w:hint="eastAsia"/>
        </w:rPr>
        <w:t>学习马列毛主义如何读最少的书快速入门？</w:t>
      </w:r>
    </w:p>
    <w:p w14:paraId="1E2FCF3F" w14:textId="77777777" w:rsidR="004A7259" w:rsidRDefault="004A7259" w:rsidP="004A7259">
      <w:pPr>
        <w:pStyle w:val="A5"/>
      </w:pPr>
      <w:r>
        <w:rPr>
          <w:rFonts w:hint="eastAsia"/>
        </w:rPr>
        <w:t>答曰：读以下我们列出最核心的</w:t>
      </w:r>
      <w:r w:rsidRPr="00DF482B">
        <w:rPr>
          <w:rStyle w:val="af4"/>
          <w:rFonts w:hint="eastAsia"/>
        </w:rPr>
        <w:t>10</w:t>
      </w:r>
      <w:r w:rsidRPr="00DF482B">
        <w:rPr>
          <w:rStyle w:val="af4"/>
          <w:rFonts w:hint="eastAsia"/>
        </w:rPr>
        <w:t>本书</w:t>
      </w:r>
      <w:r>
        <w:rPr>
          <w:rFonts w:hint="eastAsia"/>
        </w:rPr>
        <w:t>，再辅助多学习</w:t>
      </w:r>
      <w:r w:rsidRPr="00DF482B">
        <w:rPr>
          <w:rStyle w:val="af4"/>
          <w:rFonts w:hint="eastAsia"/>
        </w:rPr>
        <w:t>阳和平老师的音频和视频，就够了</w:t>
      </w:r>
      <w:r>
        <w:rPr>
          <w:rFonts w:hint="eastAsia"/>
        </w:rPr>
        <w:t>。</w:t>
      </w:r>
    </w:p>
    <w:p w14:paraId="2B2E63BA" w14:textId="77777777" w:rsidR="004A7259" w:rsidRDefault="004A7259" w:rsidP="004A7259">
      <w:pPr>
        <w:pStyle w:val="A5"/>
      </w:pPr>
      <w:r>
        <w:rPr>
          <w:rFonts w:hint="eastAsia"/>
        </w:rPr>
        <w:t>我们先列出这</w:t>
      </w:r>
      <w:r>
        <w:rPr>
          <w:rFonts w:hint="eastAsia"/>
        </w:rPr>
        <w:t>10</w:t>
      </w:r>
      <w:r>
        <w:rPr>
          <w:rFonts w:hint="eastAsia"/>
        </w:rPr>
        <w:t>本书，然后简要讲清楚这</w:t>
      </w:r>
      <w:r>
        <w:rPr>
          <w:rFonts w:hint="eastAsia"/>
        </w:rPr>
        <w:t>10</w:t>
      </w:r>
      <w:r>
        <w:rPr>
          <w:rFonts w:hint="eastAsia"/>
        </w:rPr>
        <w:t>本书写的都是什么内容？为什么要以这</w:t>
      </w:r>
      <w:r>
        <w:rPr>
          <w:rFonts w:hint="eastAsia"/>
        </w:rPr>
        <w:t>10</w:t>
      </w:r>
      <w:r>
        <w:rPr>
          <w:rFonts w:hint="eastAsia"/>
        </w:rPr>
        <w:t>本书为核心书目？</w:t>
      </w:r>
      <w:r w:rsidRPr="0003055A">
        <w:rPr>
          <w:rStyle w:val="af4"/>
          <w:rFonts w:hint="eastAsia"/>
        </w:rPr>
        <w:t>为什么不选择马列原著作为主要的入门书目？为什么《毛泽东选集》不适合作为马列毛主义的入门书目？</w:t>
      </w:r>
      <w:r>
        <w:rPr>
          <w:rFonts w:hint="eastAsia"/>
        </w:rPr>
        <w:t>最后简单说说阳和平老师的音频和视频。</w:t>
      </w:r>
    </w:p>
    <w:p w14:paraId="067C0DDB" w14:textId="61A42EE0" w:rsidR="004A7259" w:rsidRDefault="004A7259" w:rsidP="00DF482B">
      <w:pPr>
        <w:pStyle w:val="A5"/>
      </w:pPr>
      <w:r>
        <w:rPr>
          <w:rFonts w:hint="eastAsia"/>
        </w:rPr>
        <w:t>首先我们给出这</w:t>
      </w:r>
      <w:r>
        <w:rPr>
          <w:rFonts w:hint="eastAsia"/>
        </w:rPr>
        <w:t>10</w:t>
      </w:r>
      <w:r>
        <w:rPr>
          <w:rFonts w:hint="eastAsia"/>
        </w:rPr>
        <w:t>本书单：</w:t>
      </w:r>
    </w:p>
    <w:p w14:paraId="39268057" w14:textId="77777777" w:rsidR="00982493" w:rsidRPr="00982493" w:rsidRDefault="00982493" w:rsidP="00982493">
      <w:pPr>
        <w:pStyle w:val="A522"/>
      </w:pPr>
      <w:bookmarkStart w:id="53" w:name="_Toc179843621"/>
      <w:bookmarkStart w:id="54" w:name="_Toc182735487"/>
      <w:r w:rsidRPr="00982493">
        <w:rPr>
          <w:rFonts w:hint="eastAsia"/>
        </w:rPr>
        <w:lastRenderedPageBreak/>
        <w:t>第</w:t>
      </w:r>
      <w:r w:rsidRPr="00982493">
        <w:rPr>
          <w:rFonts w:hint="eastAsia"/>
        </w:rPr>
        <w:t>1</w:t>
      </w:r>
      <w:r w:rsidRPr="00982493">
        <w:rPr>
          <w:rFonts w:hint="eastAsia"/>
        </w:rPr>
        <w:t>节</w:t>
      </w:r>
      <w:r w:rsidRPr="00982493">
        <w:rPr>
          <w:rFonts w:hint="eastAsia"/>
        </w:rPr>
        <w:t xml:space="preserve"> </w:t>
      </w:r>
      <w:r w:rsidRPr="00982493">
        <w:rPr>
          <w:rFonts w:hint="eastAsia"/>
        </w:rPr>
        <w:t>最核心的</w:t>
      </w:r>
      <w:r w:rsidRPr="00982493">
        <w:rPr>
          <w:rFonts w:hint="eastAsia"/>
        </w:rPr>
        <w:t>10</w:t>
      </w:r>
      <w:r w:rsidRPr="00982493">
        <w:rPr>
          <w:rFonts w:hint="eastAsia"/>
        </w:rPr>
        <w:t>本书书单</w:t>
      </w:r>
      <w:bookmarkEnd w:id="53"/>
      <w:bookmarkEnd w:id="54"/>
    </w:p>
    <w:p w14:paraId="151665EC"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宋体" w:hAnsi="Times New Roman"/>
          <w:spacing w:val="-8"/>
          <w:sz w:val="30"/>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1</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《共产党宣言》</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（公开出版物，马恩原著，无论是纸质版还是电子版，都很容易找到）</w:t>
      </w:r>
      <w:r w:rsidRPr="00982493">
        <w:rPr>
          <w:rFonts w:ascii="Times New Roman" w:eastAsia="宋体" w:hAnsi="Times New Roman" w:hint="eastAsia"/>
          <w:spacing w:val="-8"/>
          <w:sz w:val="30"/>
        </w:rPr>
        <w:t>；</w:t>
      </w:r>
    </w:p>
    <w:p w14:paraId="1750B9D2"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楷体" w:hAnsi="Times New Roman"/>
          <w:bCs/>
          <w:spacing w:val="-8"/>
          <w:sz w:val="30"/>
          <w:szCs w:val="72"/>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2</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《共和国的历程》</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（左翼网络流传作品，非纸质出版物，北京大学马克思主义学会编纂，</w:t>
      </w:r>
      <w:r w:rsidRPr="00982493">
        <w:rPr>
          <w:rFonts w:ascii="Times New Roman" w:eastAsia="楷体" w:hAnsi="Times New Roman" w:hint="eastAsia"/>
          <w:bCs/>
          <w:spacing w:val="-8"/>
          <w:sz w:val="30"/>
          <w:szCs w:val="72"/>
        </w:rPr>
        <w:t>2018</w:t>
      </w:r>
      <w:r w:rsidRPr="00982493">
        <w:rPr>
          <w:rFonts w:ascii="Times New Roman" w:eastAsia="楷体" w:hAnsi="Times New Roman" w:hint="eastAsia"/>
          <w:bCs/>
          <w:spacing w:val="-8"/>
          <w:sz w:val="30"/>
          <w:szCs w:val="72"/>
        </w:rPr>
        <w:t>年）；</w:t>
      </w:r>
    </w:p>
    <w:p w14:paraId="0EF571C7" w14:textId="11AFE294" w:rsidR="00982493" w:rsidRPr="00982493" w:rsidRDefault="00982493" w:rsidP="00982493">
      <w:pPr>
        <w:widowControl/>
        <w:overflowPunct w:val="0"/>
        <w:topLinePunct/>
        <w:spacing w:before="60" w:after="60" w:line="400" w:lineRule="exact"/>
        <w:ind w:left="426" w:hangingChars="150" w:hanging="426"/>
        <w:rPr>
          <w:rFonts w:ascii="Times New Roman" w:eastAsia="楷体" w:hAnsi="Times New Roman"/>
          <w:bCs/>
          <w:spacing w:val="-8"/>
          <w:sz w:val="30"/>
          <w:szCs w:val="72"/>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3</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《无产阶级文化大革命</w:t>
      </w:r>
      <w:r w:rsidR="00216D13">
        <w:rPr>
          <w:rFonts w:ascii="Times New Roman" w:eastAsia="黑体" w:hAnsi="Times New Roman" w:hint="eastAsia"/>
          <w:color w:val="FF0000"/>
          <w:spacing w:val="-8"/>
          <w:sz w:val="30"/>
        </w:rPr>
        <w:t>概述·简论</w:t>
      </w:r>
      <w:r w:rsidRPr="00982493">
        <w:rPr>
          <w:rFonts w:ascii="Times New Roman" w:eastAsia="黑体" w:hAnsi="Times New Roman" w:hint="eastAsia"/>
          <w:color w:val="FF0000"/>
          <w:spacing w:val="-8"/>
          <w:sz w:val="30"/>
        </w:rPr>
        <w:t>（简要本）》</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（左翼网络流传作品，非纸质出版物，水陆洲同志编纂，</w:t>
      </w:r>
      <w:r w:rsidRPr="00982493">
        <w:rPr>
          <w:rFonts w:ascii="Times New Roman" w:eastAsia="楷体" w:hAnsi="Times New Roman" w:hint="eastAsia"/>
          <w:bCs/>
          <w:spacing w:val="-8"/>
          <w:sz w:val="30"/>
          <w:szCs w:val="72"/>
        </w:rPr>
        <w:t>2012</w:t>
      </w:r>
      <w:r w:rsidRPr="00982493">
        <w:rPr>
          <w:rFonts w:ascii="Times New Roman" w:eastAsia="楷体" w:hAnsi="Times New Roman" w:hint="eastAsia"/>
          <w:bCs/>
          <w:spacing w:val="-8"/>
          <w:sz w:val="30"/>
          <w:szCs w:val="72"/>
        </w:rPr>
        <w:t>年。注意这里说的是简要本，简要本只有一册的篇幅）；</w:t>
      </w:r>
    </w:p>
    <w:p w14:paraId="791A9384"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宋体" w:hAnsi="Times New Roman"/>
          <w:spacing w:val="-8"/>
          <w:sz w:val="30"/>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4</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《继续革命理论核心文献选读》</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（左翼网络流传作品，群众出版社，非纸质出版物，</w:t>
      </w:r>
      <w:r w:rsidRPr="00982493">
        <w:rPr>
          <w:rFonts w:ascii="Times New Roman" w:eastAsia="楷体" w:hAnsi="Times New Roman" w:hint="eastAsia"/>
          <w:bCs/>
          <w:spacing w:val="-8"/>
          <w:sz w:val="30"/>
          <w:szCs w:val="72"/>
        </w:rPr>
        <w:t>2024</w:t>
      </w:r>
      <w:r w:rsidRPr="00982493">
        <w:rPr>
          <w:rFonts w:ascii="Times New Roman" w:eastAsia="楷体" w:hAnsi="Times New Roman" w:hint="eastAsia"/>
          <w:bCs/>
          <w:spacing w:val="-8"/>
          <w:sz w:val="30"/>
          <w:szCs w:val="72"/>
        </w:rPr>
        <w:t>年）；</w:t>
      </w:r>
    </w:p>
    <w:p w14:paraId="0B9A1FF3"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楷体" w:hAnsi="Times New Roman"/>
          <w:bCs/>
          <w:spacing w:val="-8"/>
          <w:sz w:val="30"/>
          <w:szCs w:val="72"/>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5</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《儒法斗争史稿》</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（云南大学，</w:t>
      </w:r>
      <w:r w:rsidRPr="00982493">
        <w:rPr>
          <w:rFonts w:ascii="Times New Roman" w:eastAsia="楷体" w:hAnsi="Times New Roman" w:hint="eastAsia"/>
          <w:bCs/>
          <w:spacing w:val="-8"/>
          <w:sz w:val="30"/>
          <w:szCs w:val="72"/>
        </w:rPr>
        <w:t>1975</w:t>
      </w:r>
      <w:r w:rsidRPr="00982493">
        <w:rPr>
          <w:rFonts w:ascii="Times New Roman" w:eastAsia="楷体" w:hAnsi="Times New Roman" w:hint="eastAsia"/>
          <w:bCs/>
          <w:spacing w:val="-8"/>
          <w:sz w:val="30"/>
          <w:szCs w:val="72"/>
        </w:rPr>
        <w:t>年编）；</w:t>
      </w:r>
    </w:p>
    <w:p w14:paraId="32C85D75"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宋体" w:hAnsi="Times New Roman"/>
          <w:spacing w:val="-8"/>
          <w:sz w:val="30"/>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6</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《张文茂教授精选集》</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（左翼网络流传作品，人民群众出版社，非纸质出版物，</w:t>
      </w:r>
      <w:r w:rsidRPr="00982493">
        <w:rPr>
          <w:rFonts w:ascii="Times New Roman" w:eastAsia="楷体" w:hAnsi="Times New Roman" w:hint="eastAsia"/>
          <w:bCs/>
          <w:spacing w:val="-8"/>
          <w:sz w:val="30"/>
          <w:szCs w:val="72"/>
        </w:rPr>
        <w:t>2024</w:t>
      </w:r>
      <w:r w:rsidRPr="00982493">
        <w:rPr>
          <w:rFonts w:ascii="Times New Roman" w:eastAsia="楷体" w:hAnsi="Times New Roman" w:hint="eastAsia"/>
          <w:bCs/>
          <w:spacing w:val="-8"/>
          <w:sz w:val="30"/>
          <w:szCs w:val="72"/>
        </w:rPr>
        <w:t>年）；</w:t>
      </w:r>
    </w:p>
    <w:p w14:paraId="4BB6237A"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楷体" w:hAnsi="Times New Roman"/>
          <w:bCs/>
          <w:spacing w:val="-8"/>
          <w:sz w:val="30"/>
          <w:szCs w:val="72"/>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7</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《艾思奇讲稿选》</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（中共中央党校内部非公开出版物）；</w:t>
      </w:r>
    </w:p>
    <w:p w14:paraId="257BCE39" w14:textId="6D85636F" w:rsidR="00982493" w:rsidRPr="00982493" w:rsidRDefault="00982493" w:rsidP="00982493">
      <w:pPr>
        <w:widowControl/>
        <w:overflowPunct w:val="0"/>
        <w:topLinePunct/>
        <w:spacing w:before="60" w:after="60" w:line="400" w:lineRule="exact"/>
        <w:ind w:left="426" w:hangingChars="150" w:hanging="426"/>
        <w:rPr>
          <w:rFonts w:ascii="Times New Roman" w:eastAsia="楷体" w:hAnsi="Times New Roman"/>
          <w:bCs/>
          <w:spacing w:val="-8"/>
          <w:sz w:val="30"/>
          <w:szCs w:val="72"/>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8</w:t>
      </w:r>
      <w:r w:rsidRPr="00982493">
        <w:rPr>
          <w:rFonts w:ascii="Times New Roman" w:eastAsia="宋体" w:hAnsi="Times New Roman" w:hint="eastAsia"/>
          <w:spacing w:val="-8"/>
          <w:sz w:val="30"/>
        </w:rPr>
        <w:t>）</w:t>
      </w:r>
      <w:r w:rsidR="002F089E" w:rsidRPr="002F089E">
        <w:rPr>
          <w:rFonts w:ascii="Times New Roman" w:eastAsia="黑体" w:hAnsi="Times New Roman" w:hint="eastAsia"/>
          <w:color w:val="FF0000"/>
          <w:spacing w:val="-8"/>
          <w:sz w:val="30"/>
        </w:rPr>
        <w:t>《联共（布）党史简明教程》</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（苏共中央，</w:t>
      </w:r>
      <w:r w:rsidRPr="00982493">
        <w:rPr>
          <w:rFonts w:ascii="Times New Roman" w:eastAsia="楷体" w:hAnsi="Times New Roman" w:hint="eastAsia"/>
          <w:bCs/>
          <w:spacing w:val="-8"/>
          <w:sz w:val="30"/>
          <w:szCs w:val="72"/>
        </w:rPr>
        <w:t>1938</w:t>
      </w:r>
      <w:r w:rsidRPr="00982493">
        <w:rPr>
          <w:rFonts w:ascii="Times New Roman" w:eastAsia="楷体" w:hAnsi="Times New Roman" w:hint="eastAsia"/>
          <w:bCs/>
          <w:spacing w:val="-8"/>
          <w:sz w:val="30"/>
          <w:szCs w:val="72"/>
        </w:rPr>
        <w:t>年）；</w:t>
      </w:r>
    </w:p>
    <w:p w14:paraId="19A31E73"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宋体" w:hAnsi="Times New Roman"/>
          <w:spacing w:val="-8"/>
          <w:sz w:val="30"/>
        </w:rPr>
      </w:pPr>
      <w:r w:rsidRPr="00982493">
        <w:rPr>
          <w:rFonts w:ascii="Times New Roman" w:eastAsia="宋体" w:hAnsi="Times New Roman" w:hint="eastAsia"/>
          <w:spacing w:val="-8"/>
          <w:sz w:val="30"/>
        </w:rPr>
        <w:t>（</w:t>
      </w:r>
      <w:r w:rsidRPr="00982493">
        <w:rPr>
          <w:rFonts w:ascii="Times New Roman" w:eastAsia="宋体" w:hAnsi="Times New Roman" w:hint="eastAsia"/>
          <w:spacing w:val="-8"/>
          <w:sz w:val="30"/>
        </w:rPr>
        <w:t>9</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《中国新时代的阶级斗争》</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（左翼网络流传作品，非纸质出版物，作者不详，</w:t>
      </w:r>
      <w:r w:rsidRPr="00982493">
        <w:rPr>
          <w:rFonts w:ascii="Times New Roman" w:eastAsia="楷体" w:hAnsi="Times New Roman" w:hint="eastAsia"/>
          <w:bCs/>
          <w:spacing w:val="-8"/>
          <w:sz w:val="30"/>
          <w:szCs w:val="72"/>
        </w:rPr>
        <w:t>2019</w:t>
      </w:r>
      <w:r w:rsidRPr="00982493">
        <w:rPr>
          <w:rFonts w:ascii="Times New Roman" w:eastAsia="楷体" w:hAnsi="Times New Roman" w:hint="eastAsia"/>
          <w:bCs/>
          <w:spacing w:val="-8"/>
          <w:sz w:val="30"/>
          <w:szCs w:val="72"/>
        </w:rPr>
        <w:t>年）；</w:t>
      </w:r>
    </w:p>
    <w:p w14:paraId="21D3EF08" w14:textId="77777777" w:rsidR="00982493" w:rsidRPr="00982493" w:rsidRDefault="00982493" w:rsidP="00982493">
      <w:pPr>
        <w:widowControl/>
        <w:overflowPunct w:val="0"/>
        <w:topLinePunct/>
        <w:spacing w:before="60" w:after="60" w:line="400" w:lineRule="exact"/>
        <w:ind w:left="426" w:hangingChars="150" w:hanging="426"/>
        <w:rPr>
          <w:rFonts w:ascii="Times New Roman" w:eastAsia="楷体" w:hAnsi="Times New Roman"/>
          <w:bCs/>
          <w:spacing w:val="-8"/>
          <w:sz w:val="30"/>
          <w:szCs w:val="72"/>
        </w:rPr>
      </w:pPr>
      <w:r w:rsidRPr="00982493">
        <w:rPr>
          <w:rFonts w:ascii="Times New Roman" w:eastAsia="宋体" w:hAnsi="Times New Roman" w:hint="eastAsia"/>
          <w:spacing w:val="-8"/>
          <w:sz w:val="30"/>
        </w:rPr>
        <w:lastRenderedPageBreak/>
        <w:t>（</w:t>
      </w:r>
      <w:r w:rsidRPr="00982493">
        <w:rPr>
          <w:rFonts w:ascii="Times New Roman" w:eastAsia="宋体" w:hAnsi="Times New Roman" w:hint="eastAsia"/>
          <w:spacing w:val="-8"/>
          <w:sz w:val="30"/>
        </w:rPr>
        <w:t>10</w:t>
      </w:r>
      <w:r w:rsidRPr="00982493">
        <w:rPr>
          <w:rFonts w:ascii="Times New Roman" w:eastAsia="宋体" w:hAnsi="Times New Roman" w:hint="eastAsia"/>
          <w:spacing w:val="-8"/>
          <w:sz w:val="30"/>
        </w:rPr>
        <w:t>）</w:t>
      </w:r>
      <w:r w:rsidRPr="00982493">
        <w:rPr>
          <w:rFonts w:ascii="Times New Roman" w:eastAsia="黑体" w:hAnsi="Times New Roman" w:hint="eastAsia"/>
          <w:color w:val="FF0000"/>
          <w:spacing w:val="-8"/>
          <w:sz w:val="30"/>
        </w:rPr>
        <w:t>《试论“特色”资本的崛起和中国工人阶级的再解放之路》</w:t>
      </w:r>
      <w:r w:rsidRPr="00982493">
        <w:rPr>
          <w:rFonts w:ascii="Times New Roman" w:eastAsia="宋体" w:hAnsi="Times New Roman" w:hint="eastAsia"/>
          <w:spacing w:val="-8"/>
          <w:sz w:val="30"/>
        </w:rPr>
        <w:t>，</w:t>
      </w:r>
      <w:r w:rsidRPr="00982493">
        <w:rPr>
          <w:rFonts w:ascii="Times New Roman" w:eastAsia="楷体" w:hAnsi="Times New Roman" w:hint="eastAsia"/>
          <w:bCs/>
          <w:spacing w:val="-8"/>
          <w:sz w:val="30"/>
          <w:szCs w:val="72"/>
        </w:rPr>
        <w:t>（左翼网络流传作品，非纸质出版物，寒流急著，</w:t>
      </w:r>
      <w:r w:rsidRPr="00982493">
        <w:rPr>
          <w:rFonts w:ascii="Times New Roman" w:eastAsia="楷体" w:hAnsi="Times New Roman" w:hint="eastAsia"/>
          <w:bCs/>
          <w:spacing w:val="-8"/>
          <w:sz w:val="30"/>
          <w:szCs w:val="72"/>
        </w:rPr>
        <w:t>2014</w:t>
      </w:r>
      <w:r w:rsidRPr="00982493">
        <w:rPr>
          <w:rFonts w:ascii="Times New Roman" w:eastAsia="楷体" w:hAnsi="Times New Roman" w:hint="eastAsia"/>
          <w:bCs/>
          <w:spacing w:val="-8"/>
          <w:sz w:val="30"/>
          <w:szCs w:val="72"/>
        </w:rPr>
        <w:t>年）；</w:t>
      </w:r>
    </w:p>
    <w:p w14:paraId="5A85C3CC" w14:textId="77777777" w:rsidR="00982493" w:rsidRPr="00982493" w:rsidRDefault="00982493" w:rsidP="00982493">
      <w:pPr>
        <w:widowControl/>
        <w:overflowPunct w:val="0"/>
        <w:topLinePunct/>
        <w:spacing w:before="60" w:after="60" w:line="400" w:lineRule="exact"/>
        <w:ind w:firstLineChars="200" w:firstLine="568"/>
        <w:rPr>
          <w:rFonts w:ascii="Times New Roman" w:eastAsia="宋体" w:hAnsi="Times New Roman"/>
          <w:spacing w:val="-8"/>
          <w:sz w:val="30"/>
        </w:rPr>
      </w:pPr>
      <w:r w:rsidRPr="00982493">
        <w:rPr>
          <w:rFonts w:ascii="Times New Roman" w:eastAsia="宋体" w:hAnsi="Times New Roman" w:hint="eastAsia"/>
          <w:spacing w:val="-8"/>
          <w:sz w:val="30"/>
        </w:rPr>
        <w:t>以上，是我们推荐的最核心的</w:t>
      </w:r>
      <w:r w:rsidRPr="00982493">
        <w:rPr>
          <w:rFonts w:ascii="Times New Roman" w:eastAsia="宋体" w:hAnsi="Times New Roman" w:hint="eastAsia"/>
          <w:spacing w:val="-8"/>
          <w:sz w:val="30"/>
        </w:rPr>
        <w:t>10</w:t>
      </w:r>
      <w:r w:rsidRPr="00982493">
        <w:rPr>
          <w:rFonts w:ascii="Times New Roman" w:eastAsia="宋体" w:hAnsi="Times New Roman" w:hint="eastAsia"/>
          <w:spacing w:val="-8"/>
          <w:sz w:val="30"/>
        </w:rPr>
        <w:t>本书，而且建议按照以上顺序阅读。</w:t>
      </w:r>
    </w:p>
    <w:p w14:paraId="58B5444C" w14:textId="6D90A4AF" w:rsidR="00982493" w:rsidRPr="00982493" w:rsidRDefault="00982493" w:rsidP="00982493">
      <w:pPr>
        <w:widowControl/>
        <w:overflowPunct w:val="0"/>
        <w:topLinePunct/>
        <w:spacing w:before="60" w:after="60" w:line="400" w:lineRule="exact"/>
        <w:ind w:firstLineChars="200" w:firstLine="568"/>
        <w:rPr>
          <w:rFonts w:ascii="Times New Roman" w:eastAsia="黑体" w:hAnsi="Times New Roman"/>
          <w:spacing w:val="-8"/>
          <w:sz w:val="30"/>
        </w:rPr>
      </w:pPr>
      <w:bookmarkStart w:id="55" w:name="_Hlk177911147"/>
      <w:r w:rsidRPr="00982493">
        <w:rPr>
          <w:rFonts w:ascii="Times New Roman" w:eastAsia="黑体" w:hAnsi="Times New Roman" w:hint="eastAsia"/>
          <w:spacing w:val="-8"/>
          <w:sz w:val="30"/>
        </w:rPr>
        <w:t>提醒：这些书，如果在内网找不到，均可以去墙外</w:t>
      </w:r>
      <w:r w:rsidRPr="00982493">
        <w:rPr>
          <w:rFonts w:ascii="Times New Roman" w:eastAsia="黑体" w:hAnsi="Times New Roman" w:hint="eastAsia"/>
          <w:spacing w:val="-8"/>
          <w:sz w:val="30"/>
        </w:rPr>
        <w:t>Z-Library</w:t>
      </w:r>
      <w:r w:rsidRPr="00982493">
        <w:rPr>
          <w:rFonts w:ascii="Times New Roman" w:eastAsia="黑体" w:hAnsi="Times New Roman" w:hint="eastAsia"/>
          <w:spacing w:val="-8"/>
          <w:sz w:val="30"/>
        </w:rPr>
        <w:t>网站上找到</w:t>
      </w:r>
      <w:r w:rsidRPr="00982493">
        <w:rPr>
          <w:rFonts w:ascii="Times New Roman" w:eastAsia="黑体" w:hAnsi="Times New Roman" w:hint="eastAsia"/>
          <w:spacing w:val="-8"/>
          <w:sz w:val="30"/>
        </w:rPr>
        <w:t>epub</w:t>
      </w:r>
      <w:r w:rsidRPr="00982493">
        <w:rPr>
          <w:rFonts w:ascii="Times New Roman" w:eastAsia="黑体" w:hAnsi="Times New Roman" w:hint="eastAsia"/>
          <w:spacing w:val="-8"/>
          <w:sz w:val="30"/>
        </w:rPr>
        <w:t>格式或者</w:t>
      </w:r>
      <w:r w:rsidRPr="00982493">
        <w:rPr>
          <w:rFonts w:ascii="Times New Roman" w:eastAsia="黑体" w:hAnsi="Times New Roman" w:hint="eastAsia"/>
          <w:spacing w:val="-8"/>
          <w:sz w:val="30"/>
        </w:rPr>
        <w:t>PDF</w:t>
      </w:r>
      <w:r w:rsidRPr="00982493">
        <w:rPr>
          <w:rFonts w:ascii="Times New Roman" w:eastAsia="黑体" w:hAnsi="Times New Roman" w:hint="eastAsia"/>
          <w:spacing w:val="-8"/>
          <w:sz w:val="30"/>
        </w:rPr>
        <w:t>格式电子版。</w:t>
      </w:r>
      <w:r w:rsidR="00E570AD">
        <w:rPr>
          <w:rFonts w:ascii="Times New Roman" w:eastAsia="黑体" w:hAnsi="Times New Roman" w:hint="eastAsia"/>
          <w:spacing w:val="-8"/>
          <w:sz w:val="30"/>
        </w:rPr>
        <w:t>e</w:t>
      </w:r>
      <w:r w:rsidR="00E570AD" w:rsidRPr="00E570AD">
        <w:rPr>
          <w:rFonts w:ascii="Times New Roman" w:eastAsia="黑体" w:hAnsi="Times New Roman" w:hint="eastAsia"/>
          <w:spacing w:val="-8"/>
          <w:sz w:val="30"/>
        </w:rPr>
        <w:t>pub</w:t>
      </w:r>
      <w:r w:rsidR="00E570AD">
        <w:rPr>
          <w:rFonts w:ascii="Times New Roman" w:eastAsia="黑体" w:hAnsi="Times New Roman" w:hint="eastAsia"/>
          <w:spacing w:val="-8"/>
          <w:sz w:val="30"/>
        </w:rPr>
        <w:t>格式电子书更适合手机等电子设备阅读</w:t>
      </w:r>
      <w:r w:rsidR="009F4347">
        <w:rPr>
          <w:rFonts w:ascii="Times New Roman" w:eastAsia="黑体" w:hAnsi="Times New Roman" w:hint="eastAsia"/>
          <w:spacing w:val="-8"/>
          <w:sz w:val="30"/>
        </w:rPr>
        <w:t>；</w:t>
      </w:r>
      <w:r w:rsidRPr="00982493">
        <w:rPr>
          <w:rFonts w:ascii="Times New Roman" w:eastAsia="黑体" w:hAnsi="Times New Roman" w:hint="eastAsia"/>
          <w:spacing w:val="-8"/>
          <w:sz w:val="30"/>
        </w:rPr>
        <w:t>如果需要纸质版，建议下载</w:t>
      </w:r>
      <w:r w:rsidRPr="00982493">
        <w:rPr>
          <w:rFonts w:ascii="Times New Roman" w:eastAsia="黑体" w:hAnsi="Times New Roman" w:hint="eastAsia"/>
          <w:spacing w:val="-8"/>
          <w:sz w:val="30"/>
        </w:rPr>
        <w:t>PDF</w:t>
      </w:r>
      <w:r w:rsidRPr="00982493">
        <w:rPr>
          <w:rFonts w:ascii="Times New Roman" w:eastAsia="黑体" w:hAnsi="Times New Roman" w:hint="eastAsia"/>
          <w:spacing w:val="-8"/>
          <w:sz w:val="30"/>
        </w:rPr>
        <w:t>格式自行打印很便宜，不建议在孔夫子旧书网等二手书网上，购买天价旧书。</w:t>
      </w:r>
    </w:p>
    <w:bookmarkEnd w:id="55"/>
    <w:p w14:paraId="3D09F39F" w14:textId="77777777" w:rsidR="00982493" w:rsidRPr="00982493" w:rsidRDefault="00982493" w:rsidP="00982493">
      <w:pPr>
        <w:widowControl/>
        <w:overflowPunct w:val="0"/>
        <w:topLinePunct/>
        <w:spacing w:before="60" w:after="60" w:line="400" w:lineRule="exact"/>
        <w:ind w:firstLineChars="200" w:firstLine="568"/>
        <w:rPr>
          <w:rFonts w:ascii="Times New Roman" w:eastAsia="宋体" w:hAnsi="Times New Roman"/>
          <w:spacing w:val="-8"/>
          <w:sz w:val="30"/>
        </w:rPr>
      </w:pPr>
      <w:r w:rsidRPr="00982493">
        <w:rPr>
          <w:rFonts w:ascii="Times New Roman" w:eastAsia="宋体" w:hAnsi="Times New Roman" w:hint="eastAsia"/>
          <w:spacing w:val="-8"/>
          <w:sz w:val="30"/>
        </w:rPr>
        <w:t xml:space="preserve"> </w:t>
      </w:r>
    </w:p>
    <w:p w14:paraId="41D3F6B3" w14:textId="77777777" w:rsidR="00982493" w:rsidRPr="00982493" w:rsidRDefault="00982493" w:rsidP="00982493">
      <w:pPr>
        <w:keepNext/>
        <w:keepLines/>
        <w:spacing w:before="200" w:after="60"/>
        <w:jc w:val="center"/>
        <w:outlineLvl w:val="1"/>
        <w:rPr>
          <w:rFonts w:ascii="Times New Roman" w:eastAsia="黑体" w:hAnsi="Times New Roman"/>
          <w:b/>
          <w:color w:val="FF0000"/>
          <w:sz w:val="34"/>
        </w:rPr>
      </w:pPr>
      <w:r w:rsidRPr="00982493">
        <w:rPr>
          <w:rFonts w:ascii="Times New Roman" w:eastAsia="黑体" w:hAnsi="Times New Roman"/>
          <w:b/>
          <w:color w:val="FF0000"/>
          <w:sz w:val="34"/>
        </w:rPr>
        <w:br w:type="page"/>
      </w:r>
    </w:p>
    <w:p w14:paraId="76209A11" w14:textId="77777777" w:rsidR="004A7259" w:rsidRDefault="004A7259" w:rsidP="00B62F4D">
      <w:pPr>
        <w:pStyle w:val="A522"/>
      </w:pPr>
      <w:bookmarkStart w:id="56" w:name="_Toc182735488"/>
      <w:r>
        <w:rPr>
          <w:rFonts w:hint="eastAsia"/>
        </w:rPr>
        <w:lastRenderedPageBreak/>
        <w:t>第</w:t>
      </w:r>
      <w:r>
        <w:rPr>
          <w:rFonts w:hint="eastAsia"/>
        </w:rPr>
        <w:t>2</w:t>
      </w:r>
      <w:r>
        <w:rPr>
          <w:rFonts w:hint="eastAsia"/>
        </w:rPr>
        <w:t>节</w:t>
      </w:r>
      <w:r>
        <w:rPr>
          <w:rFonts w:hint="eastAsia"/>
        </w:rPr>
        <w:t xml:space="preserve"> </w:t>
      </w:r>
      <w:r>
        <w:rPr>
          <w:rFonts w:hint="eastAsia"/>
        </w:rPr>
        <w:t>最核心的</w:t>
      </w:r>
      <w:r>
        <w:rPr>
          <w:rFonts w:hint="eastAsia"/>
        </w:rPr>
        <w:t>10</w:t>
      </w:r>
      <w:r>
        <w:rPr>
          <w:rFonts w:hint="eastAsia"/>
        </w:rPr>
        <w:t>本书简介</w:t>
      </w:r>
      <w:bookmarkEnd w:id="56"/>
    </w:p>
    <w:p w14:paraId="5BC3656D" w14:textId="401BF0D5" w:rsidR="004A7259" w:rsidRDefault="004A7259" w:rsidP="00C423CE">
      <w:pPr>
        <w:pStyle w:val="A530"/>
      </w:pPr>
      <w:bookmarkStart w:id="57" w:name="_Toc182735489"/>
      <w:r>
        <w:rPr>
          <w:rFonts w:hint="eastAsia"/>
        </w:rPr>
        <w:t>（</w:t>
      </w:r>
      <w:r w:rsidR="00C423CE">
        <w:rPr>
          <w:rFonts w:hint="eastAsia"/>
        </w:rPr>
        <w:t>一</w:t>
      </w:r>
      <w:r>
        <w:rPr>
          <w:rFonts w:hint="eastAsia"/>
        </w:rPr>
        <w:t>）《共产党宣言》</w:t>
      </w:r>
      <w:bookmarkEnd w:id="57"/>
    </w:p>
    <w:p w14:paraId="7216EC1F" w14:textId="77777777" w:rsidR="004A7259" w:rsidRDefault="004A7259" w:rsidP="00581515">
      <w:pPr>
        <w:pStyle w:val="aff2"/>
      </w:pPr>
      <w:r>
        <w:rPr>
          <w:rFonts w:hint="eastAsia"/>
        </w:rPr>
        <w:t>《共产党宣言》，（公开出版物，马恩原著，无论是纸质版还是电子版，都很容易找到）。</w:t>
      </w:r>
    </w:p>
    <w:p w14:paraId="746D662F" w14:textId="45F8D3CF" w:rsidR="004A7259" w:rsidRDefault="004A7259" w:rsidP="004A7259">
      <w:pPr>
        <w:pStyle w:val="A5"/>
      </w:pPr>
      <w:r>
        <w:rPr>
          <w:rFonts w:hint="eastAsia"/>
        </w:rPr>
        <w:t>《共产党宣言》是</w:t>
      </w:r>
      <w:r>
        <w:rPr>
          <w:rFonts w:hint="eastAsia"/>
        </w:rPr>
        <w:t>1848</w:t>
      </w:r>
      <w:r>
        <w:rPr>
          <w:rFonts w:hint="eastAsia"/>
        </w:rPr>
        <w:t>年马克思、恩格斯为共产主义者同盟起草的纲领，是共产主义的第一个纲领性文献，是马克思主义的科学社会主义思想的集中阐发。整本书贯穿马克思主义的历史观、世界观，文字精炼、简洁、通俗易懂，内容深刻而系统。它是马克思主义</w:t>
      </w:r>
      <w:r w:rsidR="0010616D">
        <w:rPr>
          <w:rFonts w:hint="eastAsia"/>
        </w:rPr>
        <w:t>正式</w:t>
      </w:r>
      <w:r>
        <w:rPr>
          <w:rFonts w:hint="eastAsia"/>
        </w:rPr>
        <w:t>诞生的标志。伟大导师列宁曾评价说</w:t>
      </w:r>
      <w:r w:rsidR="00EC7124">
        <w:rPr>
          <w:rFonts w:hint="eastAsia"/>
        </w:rPr>
        <w:t>：</w:t>
      </w:r>
      <w:r>
        <w:rPr>
          <w:rFonts w:hint="eastAsia"/>
        </w:rPr>
        <w:t>“这部著作以天才的透彻而鲜明的语言描述了新的世界观，是把社会生活领域也包括在内的彻底的唯物主义、作为最全面最深刻的发展学说辩证法、以及关于阶级斗争和关于共产主义新社会创造者——无产阶级肩负的世界历史性革命使命，进行全面深入阐述的理论。”</w:t>
      </w:r>
    </w:p>
    <w:p w14:paraId="23F5FBE8" w14:textId="2FDBED8D" w:rsidR="004A7259" w:rsidRDefault="004A7259" w:rsidP="004A7259">
      <w:pPr>
        <w:pStyle w:val="A5"/>
      </w:pPr>
      <w:r>
        <w:rPr>
          <w:rFonts w:hint="eastAsia"/>
        </w:rPr>
        <w:t>《共产党宣言》一直对全世界的无产阶级革命运动起着巨大的推动作用，它被译为</w:t>
      </w:r>
      <w:r>
        <w:rPr>
          <w:rFonts w:hint="eastAsia"/>
        </w:rPr>
        <w:t>200</w:t>
      </w:r>
      <w:r>
        <w:rPr>
          <w:rFonts w:hint="eastAsia"/>
        </w:rPr>
        <w:t>多种文字在全世界广泛传播，被</w:t>
      </w:r>
      <w:r w:rsidR="0010616D">
        <w:rPr>
          <w:rFonts w:hint="eastAsia"/>
        </w:rPr>
        <w:t>全世界公</w:t>
      </w:r>
      <w:r>
        <w:rPr>
          <w:rFonts w:hint="eastAsia"/>
        </w:rPr>
        <w:t>认为最有影响力的政治著作之一。</w:t>
      </w:r>
    </w:p>
    <w:p w14:paraId="2ECDBD3D" w14:textId="1B68906D" w:rsidR="004A7259" w:rsidRDefault="004A7259" w:rsidP="004A7259">
      <w:pPr>
        <w:pStyle w:val="A5"/>
      </w:pPr>
      <w:r>
        <w:rPr>
          <w:rFonts w:hint="eastAsia"/>
        </w:rPr>
        <w:t>很多人都知道毛泽东喜欢读二十四史和《资治通鉴》，尤其是《资治通鉴》，读了</w:t>
      </w:r>
      <w:r>
        <w:rPr>
          <w:rFonts w:hint="eastAsia"/>
        </w:rPr>
        <w:t>17</w:t>
      </w:r>
      <w:r>
        <w:rPr>
          <w:rFonts w:hint="eastAsia"/>
        </w:rPr>
        <w:t>遍之多，但是</w:t>
      </w:r>
      <w:r>
        <w:rPr>
          <w:rFonts w:hint="eastAsia"/>
        </w:rPr>
        <w:lastRenderedPageBreak/>
        <w:t>很多人并不知道</w:t>
      </w:r>
      <w:r w:rsidRPr="00E75922">
        <w:rPr>
          <w:rStyle w:val="af3"/>
          <w:rFonts w:hint="eastAsia"/>
        </w:rPr>
        <w:t>毛泽东其实更喜欢读马列经典著作，读马列经典著作次数远超《资治通鉴》</w:t>
      </w:r>
      <w:r>
        <w:rPr>
          <w:rFonts w:hint="eastAsia"/>
        </w:rPr>
        <w:t>。《共产党宣言》是毛泽东读的第一本马列主义著作，时间是</w:t>
      </w:r>
      <w:r>
        <w:rPr>
          <w:rFonts w:hint="eastAsia"/>
        </w:rPr>
        <w:t>1920</w:t>
      </w:r>
      <w:r>
        <w:rPr>
          <w:rFonts w:hint="eastAsia"/>
        </w:rPr>
        <w:t>年，此后</w:t>
      </w:r>
      <w:r>
        <w:rPr>
          <w:rFonts w:hint="eastAsia"/>
        </w:rPr>
        <w:t>56</w:t>
      </w:r>
      <w:r>
        <w:rPr>
          <w:rFonts w:hint="eastAsia"/>
        </w:rPr>
        <w:t>年里，对这本马克思主义的经典著作，毛泽东不知反复读过多少次，他自己曾经说，遇到问题，他就翻阅马克思的《共产党宣言》，有时只阅读一两段，有时全篇都读，每阅读一次，都有新的启发。仅仅截至</w:t>
      </w:r>
      <w:r>
        <w:rPr>
          <w:rFonts w:hint="eastAsia"/>
        </w:rPr>
        <w:t>1939</w:t>
      </w:r>
      <w:r>
        <w:rPr>
          <w:rFonts w:hint="eastAsia"/>
        </w:rPr>
        <w:t>年底，他阅读《共产党宣言》次数就</w:t>
      </w:r>
      <w:r w:rsidRPr="00A5152B">
        <w:rPr>
          <w:rStyle w:val="af3"/>
          <w:rFonts w:hint="eastAsia"/>
        </w:rPr>
        <w:t>超过了一百遍</w:t>
      </w:r>
      <w:r>
        <w:rPr>
          <w:rFonts w:hint="eastAsia"/>
        </w:rPr>
        <w:t>。这本书中的精辟论断，他几乎全能背下来。在他老人家辞世的时候，身旁还放着一本大字线装本《共产党宣言》和两本战争年代出版的字很小的、本子很旧的《共产党宣言》。因为字太小，他的眼睛看不清，所以就用</w:t>
      </w:r>
      <w:r>
        <w:rPr>
          <w:rFonts w:hint="eastAsia"/>
        </w:rPr>
        <w:t>1963</w:t>
      </w:r>
      <w:r>
        <w:rPr>
          <w:rFonts w:hint="eastAsia"/>
        </w:rPr>
        <w:t>年印制的大字线装本对照着看。</w:t>
      </w:r>
      <w:r w:rsidRPr="00A5152B">
        <w:rPr>
          <w:rStyle w:val="af3"/>
          <w:rFonts w:hint="eastAsia"/>
        </w:rPr>
        <w:t>《共产党宣言》是毛主席非常珍视、非常爱读，是生前读的遍数最多的一本马列著作，是让毛泽东刻骨铭心、钟爱一生的马克思主义经典著作。</w:t>
      </w:r>
      <w:r w:rsidR="00EB457C">
        <w:rPr>
          <w:rFonts w:hint="eastAsia"/>
        </w:rPr>
        <w:t>（</w:t>
      </w:r>
      <w:r w:rsidR="00C30F29">
        <w:rPr>
          <w:rFonts w:hint="eastAsia"/>
        </w:rPr>
        <w:t>题外话：</w:t>
      </w:r>
      <w:r w:rsidR="00EB457C">
        <w:rPr>
          <w:rFonts w:hint="eastAsia"/>
        </w:rPr>
        <w:t>修正主义走资派“二共”和右派们，喜欢片面宣传毛泽东爱读古籍、爱读《资治通鉴》，刻意回避其实毛泽东读马列著作更多的历史真相。这样好把毛泽东“打扮”成封建帝王的形象，污蔑毛泽东大搞</w:t>
      </w:r>
      <w:r w:rsidR="00AF3AA6">
        <w:rPr>
          <w:rFonts w:hint="eastAsia"/>
        </w:rPr>
        <w:t>封建</w:t>
      </w:r>
      <w:r w:rsidR="00EB457C">
        <w:rPr>
          <w:rFonts w:hint="eastAsia"/>
        </w:rPr>
        <w:t>专制独裁）</w:t>
      </w:r>
    </w:p>
    <w:p w14:paraId="25E18B5A" w14:textId="20BCA9A8" w:rsidR="004A7259" w:rsidRDefault="004A7259" w:rsidP="004A7259">
      <w:pPr>
        <w:pStyle w:val="A5"/>
      </w:pPr>
      <w:r>
        <w:rPr>
          <w:rFonts w:hint="eastAsia"/>
        </w:rPr>
        <w:t>对于</w:t>
      </w:r>
      <w:r w:rsidRPr="00A5152B">
        <w:rPr>
          <w:rStyle w:val="af4"/>
          <w:rFonts w:hint="eastAsia"/>
        </w:rPr>
        <w:t>有一定社会阅历的人</w:t>
      </w:r>
      <w:r>
        <w:rPr>
          <w:rFonts w:hint="eastAsia"/>
        </w:rPr>
        <w:t>来说，</w:t>
      </w:r>
      <w:r w:rsidR="00E66673">
        <w:rPr>
          <w:rFonts w:hint="eastAsia"/>
        </w:rPr>
        <w:t>《共产党宣言》</w:t>
      </w:r>
      <w:r>
        <w:rPr>
          <w:rFonts w:hint="eastAsia"/>
        </w:rPr>
        <w:t>里面阐述的道理是非常容易理解的，读来有醍醐灌顶之感。</w:t>
      </w:r>
    </w:p>
    <w:p w14:paraId="58ABCC64" w14:textId="77777777" w:rsidR="004A7259" w:rsidRDefault="004A7259" w:rsidP="004A7259">
      <w:pPr>
        <w:pStyle w:val="A5"/>
      </w:pPr>
      <w:r>
        <w:rPr>
          <w:rFonts w:hint="eastAsia"/>
        </w:rPr>
        <w:lastRenderedPageBreak/>
        <w:t>对于</w:t>
      </w:r>
      <w:r w:rsidRPr="00A5152B">
        <w:rPr>
          <w:rStyle w:val="af4"/>
          <w:rFonts w:hint="eastAsia"/>
        </w:rPr>
        <w:t>没有社会经验的脱产学生</w:t>
      </w:r>
      <w:r>
        <w:rPr>
          <w:rFonts w:hint="eastAsia"/>
        </w:rPr>
        <w:t>来说，可以先试着读，如果觉得自己不能理解，那就先跳过这本书，等以后有了一定社会经验后，再读它。</w:t>
      </w:r>
    </w:p>
    <w:p w14:paraId="51CD0A38" w14:textId="77777777" w:rsidR="004A7259" w:rsidRDefault="004A7259" w:rsidP="004A7259">
      <w:pPr>
        <w:pStyle w:val="A5"/>
      </w:pPr>
      <w:r>
        <w:rPr>
          <w:rFonts w:hint="eastAsia"/>
        </w:rPr>
        <w:t>《共产党宣言》曾经深刻改变人类历史的进程，也必将继续深刻改变人类历史的进程。</w:t>
      </w:r>
    </w:p>
    <w:p w14:paraId="420DE3C8" w14:textId="77777777" w:rsidR="004A7259" w:rsidRDefault="004A7259" w:rsidP="004A7259">
      <w:pPr>
        <w:pStyle w:val="A5"/>
      </w:pPr>
      <w:r>
        <w:rPr>
          <w:rFonts w:hint="eastAsia"/>
        </w:rPr>
        <w:t>《共产党宣言》的发表，也被公认为是马克思主义正式诞生的标志。所以，《</w:t>
      </w:r>
      <w:r w:rsidRPr="00F76770">
        <w:rPr>
          <w:rStyle w:val="af3"/>
          <w:rFonts w:hint="eastAsia"/>
        </w:rPr>
        <w:t>共产党宣言》是马克思主义的祖宗，它的重要性怎么强调都不为过。</w:t>
      </w:r>
    </w:p>
    <w:p w14:paraId="6F340290" w14:textId="41415109" w:rsidR="00A44063" w:rsidRDefault="00A44063" w:rsidP="004A7259">
      <w:pPr>
        <w:pStyle w:val="A5"/>
      </w:pPr>
      <w:r>
        <w:rPr>
          <w:rFonts w:hint="eastAsia"/>
        </w:rPr>
        <w:t>看《共产党宣言》推荐可以先看以下两本导读：</w:t>
      </w:r>
    </w:p>
    <w:p w14:paraId="3E4DD529" w14:textId="77777777" w:rsidR="00A44063" w:rsidRDefault="00A44063" w:rsidP="00A44063">
      <w:pPr>
        <w:pStyle w:val="A5"/>
      </w:pPr>
      <w:r>
        <w:rPr>
          <w:rFonts w:hint="eastAsia"/>
        </w:rPr>
        <w:t>《〈共产党宣言〉解说》（人民出版社，</w:t>
      </w:r>
      <w:r>
        <w:rPr>
          <w:rFonts w:hint="eastAsia"/>
        </w:rPr>
        <w:t>1976</w:t>
      </w:r>
      <w:r>
        <w:rPr>
          <w:rFonts w:hint="eastAsia"/>
        </w:rPr>
        <w:t>年）；</w:t>
      </w:r>
    </w:p>
    <w:p w14:paraId="26082210" w14:textId="2501A9DA" w:rsidR="00A44063" w:rsidRDefault="00A44063" w:rsidP="00A44063">
      <w:pPr>
        <w:pStyle w:val="A5"/>
      </w:pPr>
      <w:r>
        <w:rPr>
          <w:rFonts w:hint="eastAsia"/>
        </w:rPr>
        <w:t>《〈共产党宣言〉浅说》（辽宁人民出版社，</w:t>
      </w:r>
      <w:r>
        <w:rPr>
          <w:rFonts w:hint="eastAsia"/>
        </w:rPr>
        <w:t>1976</w:t>
      </w:r>
      <w:r>
        <w:rPr>
          <w:rFonts w:hint="eastAsia"/>
        </w:rPr>
        <w:t>年）。</w:t>
      </w:r>
    </w:p>
    <w:p w14:paraId="29E8368A" w14:textId="1C830BFB" w:rsidR="004A7259" w:rsidRDefault="004A7259" w:rsidP="00C423CE">
      <w:pPr>
        <w:pStyle w:val="A530"/>
      </w:pPr>
      <w:bookmarkStart w:id="58" w:name="_Toc182735490"/>
      <w:r>
        <w:rPr>
          <w:rFonts w:hint="eastAsia"/>
        </w:rPr>
        <w:t>（</w:t>
      </w:r>
      <w:r w:rsidR="00C423CE">
        <w:rPr>
          <w:rFonts w:hint="eastAsia"/>
        </w:rPr>
        <w:t>二</w:t>
      </w:r>
      <w:r>
        <w:rPr>
          <w:rFonts w:hint="eastAsia"/>
        </w:rPr>
        <w:t>）《共和国的历程》</w:t>
      </w:r>
      <w:bookmarkEnd w:id="58"/>
    </w:p>
    <w:p w14:paraId="4C811F87" w14:textId="77777777" w:rsidR="004A7259" w:rsidRDefault="004A7259" w:rsidP="00581515">
      <w:pPr>
        <w:pStyle w:val="aff2"/>
      </w:pPr>
      <w:r>
        <w:rPr>
          <w:rFonts w:hint="eastAsia"/>
        </w:rPr>
        <w:t>《共和国的历程》，（左翼网络流传作品，非纸质出版物，北京大学马克思主义学会编纂，</w:t>
      </w:r>
      <w:r>
        <w:rPr>
          <w:rFonts w:hint="eastAsia"/>
        </w:rPr>
        <w:t>2018</w:t>
      </w:r>
      <w:r>
        <w:rPr>
          <w:rFonts w:hint="eastAsia"/>
        </w:rPr>
        <w:t>年）。</w:t>
      </w:r>
    </w:p>
    <w:p w14:paraId="10A35E41" w14:textId="77777777" w:rsidR="004A7259" w:rsidRDefault="004A7259" w:rsidP="004A7259">
      <w:pPr>
        <w:pStyle w:val="A5"/>
      </w:pPr>
      <w:r w:rsidRPr="004736CA">
        <w:rPr>
          <w:rStyle w:val="af3"/>
          <w:rFonts w:hint="eastAsia"/>
        </w:rPr>
        <w:t>中国人学马列毛主义，首先要从了解共和国成立以来的历史真相入门。</w:t>
      </w:r>
      <w:r>
        <w:rPr>
          <w:rFonts w:hint="eastAsia"/>
        </w:rPr>
        <w:t>修正主义走资派假共产党，为了掩盖他们改革开放以来搞资本主义复辟的历史事实，不惜篡改历史真相，出版伪历史教科书。他们控制新闻和出版机构，大肆颠倒黑白，极尽歪曲抹黑之能事，宣传虚假历史。</w:t>
      </w:r>
      <w:r w:rsidRPr="007F5353">
        <w:rPr>
          <w:rStyle w:val="af4"/>
          <w:rFonts w:hint="eastAsia"/>
        </w:rPr>
        <w:t>走资派虽然口里喊着反对历</w:t>
      </w:r>
      <w:r w:rsidRPr="007F5353">
        <w:rPr>
          <w:rStyle w:val="af4"/>
          <w:rFonts w:hint="eastAsia"/>
        </w:rPr>
        <w:lastRenderedPageBreak/>
        <w:t>史虚无主义，其实他们自己恰恰就是历史虚无主义的始作俑者。</w:t>
      </w:r>
    </w:p>
    <w:p w14:paraId="66639FC7" w14:textId="77777777" w:rsidR="004A7259" w:rsidRPr="007F5353" w:rsidRDefault="004A7259" w:rsidP="004A7259">
      <w:pPr>
        <w:pStyle w:val="A5"/>
        <w:rPr>
          <w:rStyle w:val="aff3"/>
        </w:rPr>
      </w:pPr>
      <w:r>
        <w:rPr>
          <w:rFonts w:hint="eastAsia"/>
        </w:rPr>
        <w:t>新中国成立以来，党内一直都存在严重的斗争。起初这种斗争表现出来的形式，是关于“搞社会主义建设不同方法的路线分歧”的</w:t>
      </w:r>
      <w:r w:rsidRPr="007F5353">
        <w:rPr>
          <w:rStyle w:val="af4"/>
          <w:rFonts w:hint="eastAsia"/>
        </w:rPr>
        <w:t>“两条路线”</w:t>
      </w:r>
      <w:r>
        <w:rPr>
          <w:rFonts w:hint="eastAsia"/>
        </w:rPr>
        <w:t>的斗争。但随着事态的发展，党内斗争逐步演变，或者显示了它被隐藏的本质，其实是</w:t>
      </w:r>
      <w:r>
        <w:rPr>
          <w:rFonts w:hint="eastAsia"/>
        </w:rPr>
        <w:t xml:space="preserve"> </w:t>
      </w:r>
      <w:r>
        <w:rPr>
          <w:rFonts w:hint="eastAsia"/>
        </w:rPr>
        <w:t>“到底是走社会主义道路还是走资本主义道路”的</w:t>
      </w:r>
      <w:r w:rsidRPr="007F5353">
        <w:rPr>
          <w:rStyle w:val="af4"/>
          <w:rFonts w:hint="eastAsia"/>
        </w:rPr>
        <w:t>“两条道路”</w:t>
      </w:r>
      <w:r>
        <w:rPr>
          <w:rFonts w:hint="eastAsia"/>
        </w:rPr>
        <w:t>的斗争。这两种性质的斗争，是完全不同的，</w:t>
      </w:r>
      <w:r w:rsidRPr="007F5353">
        <w:rPr>
          <w:rStyle w:val="af4"/>
          <w:rFonts w:hint="eastAsia"/>
        </w:rPr>
        <w:t>路线斗争是属于人民内部矛盾</w:t>
      </w:r>
      <w:r>
        <w:rPr>
          <w:rFonts w:hint="eastAsia"/>
        </w:rPr>
        <w:t>，应该采取讲道理的方法，用正确的思想路线统一不同意见，以达到解决分歧，统一行动的目的。同时，对犯路线错误的同志，应该采取“惩前毖后，治病救人”的方针。而道路斗争性质就严重多了，</w:t>
      </w:r>
      <w:r w:rsidRPr="007F5353">
        <w:rPr>
          <w:rStyle w:val="af4"/>
          <w:rFonts w:hint="eastAsia"/>
        </w:rPr>
        <w:t>道路斗争是敌我矛盾</w:t>
      </w:r>
      <w:r>
        <w:rPr>
          <w:rFonts w:hint="eastAsia"/>
        </w:rPr>
        <w:t>，是你死我活的阶级斗争。</w:t>
      </w:r>
      <w:r w:rsidRPr="007F5353">
        <w:rPr>
          <w:rStyle w:val="aff3"/>
          <w:rFonts w:hint="eastAsia"/>
        </w:rPr>
        <w:t>（举例来说：比如</w:t>
      </w:r>
      <w:r w:rsidRPr="007F5353">
        <w:rPr>
          <w:rStyle w:val="aff3"/>
          <w:rFonts w:hint="eastAsia"/>
        </w:rPr>
        <w:t>1927-1949</w:t>
      </w:r>
      <w:r w:rsidRPr="007F5353">
        <w:rPr>
          <w:rStyle w:val="aff3"/>
          <w:rFonts w:hint="eastAsia"/>
        </w:rPr>
        <w:t>年间，以毛主席为代表的共产党人和以王明为代表的共产党人之间的矛盾，是路线斗争，因为二者从主观愿望来说，都是要革命的，分歧是采取什么路线进行革命的问题，这就是路线斗争，是人民内部矛盾。而此期间毛主席为代表的共产党人和国民党反动派之间的分歧，是毛主席要走社会主义道路，而蒋介石要走资本主义道路，这就是根本的道路的不同了，这就是道路斗争，是阶级矛盾，是敌我矛盾）</w:t>
      </w:r>
    </w:p>
    <w:p w14:paraId="16F59007" w14:textId="77777777" w:rsidR="004A7259" w:rsidRDefault="004A7259" w:rsidP="004A7259">
      <w:pPr>
        <w:pStyle w:val="A5"/>
      </w:pPr>
      <w:r>
        <w:rPr>
          <w:rFonts w:hint="eastAsia"/>
        </w:rPr>
        <w:lastRenderedPageBreak/>
        <w:t>1966</w:t>
      </w:r>
      <w:r>
        <w:rPr>
          <w:rFonts w:hint="eastAsia"/>
        </w:rPr>
        <w:t>年无产阶级文化大革命的爆发，就是</w:t>
      </w:r>
      <w:r w:rsidRPr="007F5353">
        <w:rPr>
          <w:rStyle w:val="af3"/>
          <w:rFonts w:hint="eastAsia"/>
        </w:rPr>
        <w:t>党内两条路线斗争，最后演变成了两条道路的斗争</w:t>
      </w:r>
      <w:r>
        <w:rPr>
          <w:rFonts w:hint="eastAsia"/>
        </w:rPr>
        <w:t>，它是毛主席和党内坚持走社会主义道路的革命派，领导人民群众对</w:t>
      </w:r>
      <w:r w:rsidRPr="00E85F2A">
        <w:rPr>
          <w:rStyle w:val="af4"/>
          <w:rFonts w:hint="eastAsia"/>
        </w:rPr>
        <w:t>党内走资本主义道路的当权派</w:t>
      </w:r>
      <w:r>
        <w:rPr>
          <w:rFonts w:hint="eastAsia"/>
        </w:rPr>
        <w:t>阴谋复辟资本主义，进行的坚决反击。</w:t>
      </w:r>
    </w:p>
    <w:p w14:paraId="65A3243F" w14:textId="35A0D08D" w:rsidR="004A7259" w:rsidRDefault="004A7259" w:rsidP="004A7259">
      <w:pPr>
        <w:pStyle w:val="A5"/>
      </w:pPr>
      <w:r w:rsidRPr="009865E4">
        <w:rPr>
          <w:rStyle w:val="af4"/>
          <w:rFonts w:hint="eastAsia"/>
        </w:rPr>
        <w:t>走资派</w:t>
      </w:r>
      <w:r>
        <w:rPr>
          <w:rFonts w:hint="eastAsia"/>
        </w:rPr>
        <w:t>在</w:t>
      </w:r>
      <w:r>
        <w:rPr>
          <w:rFonts w:hint="eastAsia"/>
        </w:rPr>
        <w:t>1976</w:t>
      </w:r>
      <w:r>
        <w:rPr>
          <w:rFonts w:hint="eastAsia"/>
        </w:rPr>
        <w:t>年通过政变上台后，内部就分化成</w:t>
      </w:r>
      <w:r w:rsidRPr="009865E4">
        <w:rPr>
          <w:rStyle w:val="af4"/>
          <w:rFonts w:hint="eastAsia"/>
        </w:rPr>
        <w:t>市场经济派</w:t>
      </w:r>
      <w:r>
        <w:rPr>
          <w:rFonts w:hint="eastAsia"/>
        </w:rPr>
        <w:t>和</w:t>
      </w:r>
      <w:r w:rsidRPr="009865E4">
        <w:rPr>
          <w:rStyle w:val="af4"/>
          <w:rFonts w:hint="eastAsia"/>
        </w:rPr>
        <w:t>鸟笼经济派</w:t>
      </w:r>
      <w:r>
        <w:rPr>
          <w:rFonts w:hint="eastAsia"/>
        </w:rPr>
        <w:t>，这两派在清洗和镇压无产阶级革命干部、群众的问题上，是高度一致的，是合作的。但是这两派在如何搞资本主义复辟的事情上，有分歧，也就是说，</w:t>
      </w:r>
      <w:r w:rsidRPr="009865E4">
        <w:rPr>
          <w:rStyle w:val="af4"/>
          <w:rFonts w:hint="eastAsia"/>
        </w:rPr>
        <w:t>走资派内部出现了路线斗争</w:t>
      </w:r>
      <w:r>
        <w:rPr>
          <w:rFonts w:hint="eastAsia"/>
        </w:rPr>
        <w:t>。为了争夺最高领导权，这两派在八十年代进行了激烈的博弈，最后以</w:t>
      </w:r>
      <w:r w:rsidRPr="00CA61A8">
        <w:rPr>
          <w:rStyle w:val="af4"/>
          <w:rFonts w:hint="eastAsia"/>
        </w:rPr>
        <w:t>1992</w:t>
      </w:r>
      <w:r w:rsidRPr="00CA61A8">
        <w:rPr>
          <w:rStyle w:val="af4"/>
          <w:rFonts w:hint="eastAsia"/>
        </w:rPr>
        <w:t>年邓小平南巡为标志，市场经济派取得了决定性胜利</w:t>
      </w:r>
      <w:r>
        <w:rPr>
          <w:rFonts w:hint="eastAsia"/>
        </w:rPr>
        <w:t>，于是开启了</w:t>
      </w:r>
      <w:r>
        <w:rPr>
          <w:rFonts w:hint="eastAsia"/>
        </w:rPr>
        <w:t>1992-1998</w:t>
      </w:r>
      <w:r>
        <w:rPr>
          <w:rFonts w:hint="eastAsia"/>
        </w:rPr>
        <w:t>年朱镕基进行国有企业全面私有化进程。</w:t>
      </w:r>
      <w:r>
        <w:rPr>
          <w:rFonts w:hint="eastAsia"/>
        </w:rPr>
        <w:t>1992</w:t>
      </w:r>
      <w:r>
        <w:rPr>
          <w:rFonts w:hint="eastAsia"/>
        </w:rPr>
        <w:t>年后，鸟笼经济派暂时伏蛰，但是</w:t>
      </w:r>
      <w:r>
        <w:rPr>
          <w:rFonts w:hint="eastAsia"/>
        </w:rPr>
        <w:t>2008</w:t>
      </w:r>
      <w:r>
        <w:rPr>
          <w:rFonts w:hint="eastAsia"/>
        </w:rPr>
        <w:t>年全球金融危机的爆发，敲响了全球市场经济即将面临新的危机的警钟，于是</w:t>
      </w:r>
      <w:r w:rsidRPr="00CA61A8">
        <w:rPr>
          <w:rStyle w:val="af4"/>
          <w:rFonts w:hint="eastAsia"/>
        </w:rPr>
        <w:t>鸟笼经济派</w:t>
      </w:r>
      <w:r>
        <w:rPr>
          <w:rFonts w:hint="eastAsia"/>
        </w:rPr>
        <w:t>找到了机会</w:t>
      </w:r>
      <w:r w:rsidRPr="00CA61A8">
        <w:rPr>
          <w:rStyle w:val="af4"/>
          <w:rFonts w:hint="eastAsia"/>
        </w:rPr>
        <w:t>反击</w:t>
      </w:r>
      <w:r>
        <w:rPr>
          <w:rFonts w:hint="eastAsia"/>
        </w:rPr>
        <w:t>，重庆模式就是这个背景下出现的。虽然重庆模式在</w:t>
      </w:r>
      <w:r>
        <w:rPr>
          <w:rFonts w:hint="eastAsia"/>
        </w:rPr>
        <w:t>2012</w:t>
      </w:r>
      <w:r>
        <w:rPr>
          <w:rFonts w:hint="eastAsia"/>
        </w:rPr>
        <w:t>年被市场经济派狙击而失败，但鸟笼经济派并没有被彻底摧垮，他们反而隐蔽起来悄悄发展壮大自己，并在</w:t>
      </w:r>
      <w:r>
        <w:rPr>
          <w:rFonts w:hint="eastAsia"/>
        </w:rPr>
        <w:t>2019</w:t>
      </w:r>
      <w:r>
        <w:rPr>
          <w:rFonts w:hint="eastAsia"/>
        </w:rPr>
        <w:t>年后借助中美贸易战的机会，突然发起猛烈反攻，市场经济派逐渐失势。</w:t>
      </w:r>
      <w:r w:rsidRPr="00CA61A8">
        <w:rPr>
          <w:rStyle w:val="af3"/>
          <w:rFonts w:hint="eastAsia"/>
        </w:rPr>
        <w:t>截止</w:t>
      </w:r>
      <w:r w:rsidRPr="00CA61A8">
        <w:rPr>
          <w:rStyle w:val="af3"/>
          <w:rFonts w:hint="eastAsia"/>
        </w:rPr>
        <w:t>2022</w:t>
      </w:r>
      <w:r w:rsidRPr="00CA61A8">
        <w:rPr>
          <w:rStyle w:val="af3"/>
          <w:rFonts w:hint="eastAsia"/>
        </w:rPr>
        <w:t>年底，鸟笼派经济派已经夺取了最高权力，基本控制了全局。</w:t>
      </w:r>
      <w:r>
        <w:rPr>
          <w:rFonts w:hint="eastAsia"/>
        </w:rPr>
        <w:t>二十届三中全会以来，走资派修正主义集团，正在</w:t>
      </w:r>
      <w:r w:rsidRPr="00CA61A8">
        <w:rPr>
          <w:rStyle w:val="af3"/>
          <w:rFonts w:hint="eastAsia"/>
        </w:rPr>
        <w:t>全面启动儒家</w:t>
      </w:r>
      <w:r w:rsidRPr="00CA61A8">
        <w:rPr>
          <w:rStyle w:val="af3"/>
          <w:rFonts w:hint="eastAsia"/>
        </w:rPr>
        <w:lastRenderedPageBreak/>
        <w:t>法西斯官僚资产阶级专政的鸟笼经济体制</w:t>
      </w:r>
      <w:r>
        <w:rPr>
          <w:rFonts w:hint="eastAsia"/>
        </w:rPr>
        <w:t>。以上，是改革开放四十多年内，走资派内部路线斗争的大体情况。</w:t>
      </w:r>
    </w:p>
    <w:p w14:paraId="3EB27E92" w14:textId="77777777" w:rsidR="004A7259" w:rsidRDefault="004A7259" w:rsidP="004A7259">
      <w:pPr>
        <w:pStyle w:val="A5"/>
      </w:pPr>
      <w:r>
        <w:rPr>
          <w:rFonts w:hint="eastAsia"/>
        </w:rPr>
        <w:t>《共和国的历程》这本书，围绕</w:t>
      </w:r>
      <w:r>
        <w:rPr>
          <w:rFonts w:hint="eastAsia"/>
        </w:rPr>
        <w:t>1949-2017</w:t>
      </w:r>
      <w:r>
        <w:rPr>
          <w:rFonts w:hint="eastAsia"/>
        </w:rPr>
        <w:t>近</w:t>
      </w:r>
      <w:r>
        <w:rPr>
          <w:rFonts w:hint="eastAsia"/>
        </w:rPr>
        <w:t>70</w:t>
      </w:r>
      <w:r>
        <w:rPr>
          <w:rFonts w:hint="eastAsia"/>
        </w:rPr>
        <w:t>年党内一系列事件，大体上简明扼要地，讲清楚了这些斗争和历史真相。难得的是，本书还将这些事件发生的根本原因，做了比较深刻的理论分析，基本上坚持了马克思主义的唯物史观。</w:t>
      </w:r>
    </w:p>
    <w:p w14:paraId="60AE8047" w14:textId="77777777" w:rsidR="004A7259" w:rsidRDefault="004A7259" w:rsidP="004A7259">
      <w:pPr>
        <w:pStyle w:val="A5"/>
      </w:pPr>
      <w:r>
        <w:rPr>
          <w:rFonts w:hint="eastAsia"/>
        </w:rPr>
        <w:t>这本书中让人印象比较深刻的部分，是对八、九十年代资本主义意识形态复辟进程的分析，它很好地诠释了</w:t>
      </w:r>
      <w:r w:rsidRPr="0019618F">
        <w:rPr>
          <w:rStyle w:val="af3"/>
          <w:rFonts w:hint="eastAsia"/>
        </w:rPr>
        <w:t>“意识形态上层建筑是为经济基础服务的”</w:t>
      </w:r>
      <w:r>
        <w:rPr>
          <w:rFonts w:hint="eastAsia"/>
        </w:rPr>
        <w:t>这个马克思主义哲学的基本原理。</w:t>
      </w:r>
    </w:p>
    <w:p w14:paraId="217C0A72" w14:textId="77777777" w:rsidR="004A7259" w:rsidRDefault="004A7259" w:rsidP="004A7259">
      <w:pPr>
        <w:pStyle w:val="A5"/>
      </w:pPr>
      <w:r w:rsidRPr="0019618F">
        <w:rPr>
          <w:rStyle w:val="af3"/>
          <w:rFonts w:hint="eastAsia"/>
        </w:rPr>
        <w:t>但是这本书也有它的缺点</w:t>
      </w:r>
      <w:r>
        <w:rPr>
          <w:rFonts w:hint="eastAsia"/>
        </w:rPr>
        <w:t>，比如它对文革的源起，以及文革中一些斗争的理解，就相对比较狭隘，夹杂着一定的封建宫斗史观，以及托派观点，这是此书最大的不足。</w:t>
      </w:r>
    </w:p>
    <w:p w14:paraId="2EA98B69" w14:textId="77777777" w:rsidR="004A7259" w:rsidRDefault="004A7259" w:rsidP="004A7259">
      <w:pPr>
        <w:pStyle w:val="A5"/>
      </w:pPr>
      <w:r>
        <w:rPr>
          <w:rFonts w:hint="eastAsia"/>
        </w:rPr>
        <w:t>尽管存在这些缺点，但是到目前为止，普及共和国历史真相的书，</w:t>
      </w:r>
      <w:r w:rsidRPr="00F7173F">
        <w:rPr>
          <w:rStyle w:val="af3"/>
          <w:rFonts w:hint="eastAsia"/>
        </w:rPr>
        <w:t>就一单本书来说，此书还是不二的选择。</w:t>
      </w:r>
      <w:r>
        <w:rPr>
          <w:rFonts w:hint="eastAsia"/>
        </w:rPr>
        <w:t>目前还没有其它哪本书，能做到这本书地程度，用</w:t>
      </w:r>
      <w:r w:rsidRPr="00F7173F">
        <w:rPr>
          <w:rStyle w:val="af3"/>
          <w:rFonts w:hint="eastAsia"/>
        </w:rPr>
        <w:t>以论带史</w:t>
      </w:r>
      <w:r>
        <w:rPr>
          <w:rFonts w:hint="eastAsia"/>
        </w:rPr>
        <w:t>的方式，把毛泽东时代的党内斗争，以及改革开放后走资派内部的市场经济派和鸟笼经济派的斗争，简明扼要地讲清楚。</w:t>
      </w:r>
    </w:p>
    <w:p w14:paraId="39560660" w14:textId="77777777" w:rsidR="004A7259" w:rsidRDefault="004A7259" w:rsidP="004A7259">
      <w:pPr>
        <w:pStyle w:val="A5"/>
      </w:pPr>
      <w:r>
        <w:rPr>
          <w:rFonts w:hint="eastAsia"/>
        </w:rPr>
        <w:t>《共和国的历程》这本书同时也是当下中国左派圈子内，最有名的书之一，几乎无人不晓无人不读，</w:t>
      </w:r>
      <w:r>
        <w:rPr>
          <w:rFonts w:hint="eastAsia"/>
        </w:rPr>
        <w:lastRenderedPageBreak/>
        <w:t>这本身也说明了它的价值。至于这本书的缺点，只能以后出新版本进行改进，或者如果以后有比这本书更好的书诞生后，我们就替代掉这本书。</w:t>
      </w:r>
    </w:p>
    <w:p w14:paraId="343F5270" w14:textId="77777777" w:rsidR="004A7259" w:rsidRDefault="004A7259" w:rsidP="00F7173F">
      <w:pPr>
        <w:pStyle w:val="af1"/>
      </w:pPr>
      <w:r>
        <w:rPr>
          <w:rFonts w:hint="eastAsia"/>
        </w:rPr>
        <w:t>走资派二共官方关于新中国史的教科书是伪史，害人不浅。建议每一个想学马列毛主义的人，首先认真阅读《共和国的历程》这本书，阅读这本书，可以对新中国历史有一个正本清源的认识。</w:t>
      </w:r>
    </w:p>
    <w:p w14:paraId="7C4A6A0D" w14:textId="5891F28B" w:rsidR="004A7259" w:rsidRDefault="004A7259" w:rsidP="00C423CE">
      <w:pPr>
        <w:pStyle w:val="A530"/>
      </w:pPr>
      <w:bookmarkStart w:id="59" w:name="_Toc182735491"/>
      <w:r>
        <w:rPr>
          <w:rFonts w:hint="eastAsia"/>
        </w:rPr>
        <w:t>（</w:t>
      </w:r>
      <w:r w:rsidR="00C423CE">
        <w:rPr>
          <w:rFonts w:hint="eastAsia"/>
        </w:rPr>
        <w:t>三</w:t>
      </w:r>
      <w:r>
        <w:rPr>
          <w:rFonts w:hint="eastAsia"/>
        </w:rPr>
        <w:t>）《无产阶级文化大革命概述</w:t>
      </w:r>
      <w:r w:rsidR="00FC09F7" w:rsidRPr="00FC09F7">
        <w:t>·</w:t>
      </w:r>
      <w:r>
        <w:rPr>
          <w:rFonts w:hint="eastAsia"/>
        </w:rPr>
        <w:t>简论</w:t>
      </w:r>
      <w:r w:rsidR="009E081E">
        <w:br/>
      </w:r>
      <w:r>
        <w:rPr>
          <w:rFonts w:hint="eastAsia"/>
        </w:rPr>
        <w:t>（简要本）》</w:t>
      </w:r>
      <w:bookmarkEnd w:id="59"/>
    </w:p>
    <w:p w14:paraId="4DD36CFB" w14:textId="29757C06" w:rsidR="004A7259" w:rsidRDefault="004A7259" w:rsidP="00D82AB2">
      <w:pPr>
        <w:pStyle w:val="aff2"/>
      </w:pPr>
      <w:r>
        <w:rPr>
          <w:rFonts w:hint="eastAsia"/>
        </w:rPr>
        <w:t>《无产阶级文化大革命概述</w:t>
      </w:r>
      <w:r w:rsidR="00FC09F7" w:rsidRPr="00FC09F7">
        <w:t>·</w:t>
      </w:r>
      <w:r>
        <w:rPr>
          <w:rFonts w:hint="eastAsia"/>
        </w:rPr>
        <w:t>简论（简要本）》（左翼网络流传作品，非纸质出版物，水陆洲同志编纂，</w:t>
      </w:r>
      <w:r>
        <w:rPr>
          <w:rFonts w:hint="eastAsia"/>
        </w:rPr>
        <w:t>2012</w:t>
      </w:r>
      <w:r>
        <w:rPr>
          <w:rFonts w:hint="eastAsia"/>
        </w:rPr>
        <w:t>年。注意</w:t>
      </w:r>
      <w:r w:rsidRPr="0043681A">
        <w:rPr>
          <w:rStyle w:val="af4"/>
          <w:rFonts w:hint="eastAsia"/>
        </w:rPr>
        <w:t>这里说的是简要本</w:t>
      </w:r>
      <w:r>
        <w:rPr>
          <w:rFonts w:hint="eastAsia"/>
        </w:rPr>
        <w:t>，简要本只有一册的篇幅）。</w:t>
      </w:r>
    </w:p>
    <w:p w14:paraId="7FD2DC8C" w14:textId="66106C8C" w:rsidR="00F73141" w:rsidRDefault="004A7259" w:rsidP="004A7259">
      <w:pPr>
        <w:pStyle w:val="A5"/>
      </w:pPr>
      <w:r>
        <w:rPr>
          <w:rFonts w:hint="eastAsia"/>
        </w:rPr>
        <w:t>水陆洲同志</w:t>
      </w:r>
      <w:r w:rsidR="00F73141">
        <w:rPr>
          <w:rFonts w:hint="eastAsia"/>
        </w:rPr>
        <w:t>曾经花了十几年时间，</w:t>
      </w:r>
      <w:r>
        <w:rPr>
          <w:rFonts w:hint="eastAsia"/>
        </w:rPr>
        <w:t>编写了</w:t>
      </w:r>
      <w:r w:rsidR="00F73141">
        <w:rPr>
          <w:rFonts w:hint="eastAsia"/>
        </w:rPr>
        <w:t>跟文革有关的两大鸿篇巨著：</w:t>
      </w:r>
    </w:p>
    <w:p w14:paraId="6A26583D" w14:textId="089CEDB2" w:rsidR="00F73141" w:rsidRDefault="0056447F" w:rsidP="0056447F">
      <w:pPr>
        <w:pStyle w:val="aff2"/>
      </w:pPr>
      <w:r w:rsidRPr="0056447F">
        <w:rPr>
          <w:rFonts w:hint="eastAsia"/>
        </w:rPr>
        <w:t>①</w:t>
      </w:r>
      <w:r w:rsidR="004A7259">
        <w:rPr>
          <w:rFonts w:hint="eastAsia"/>
        </w:rPr>
        <w:t>《无产阶级文化大革命资料汇编》（</w:t>
      </w:r>
      <w:r w:rsidR="00F73141" w:rsidRPr="00F73141">
        <w:rPr>
          <w:rFonts w:hint="eastAsia"/>
        </w:rPr>
        <w:t>约</w:t>
      </w:r>
      <w:r w:rsidR="00F73141" w:rsidRPr="00F73141">
        <w:rPr>
          <w:rFonts w:hint="eastAsia"/>
        </w:rPr>
        <w:t>2100</w:t>
      </w:r>
      <w:r w:rsidR="00F73141" w:rsidRPr="00F73141">
        <w:rPr>
          <w:rFonts w:hint="eastAsia"/>
        </w:rPr>
        <w:t>余万字</w:t>
      </w:r>
      <w:r w:rsidR="00F73141">
        <w:rPr>
          <w:rFonts w:hint="eastAsia"/>
        </w:rPr>
        <w:t>，</w:t>
      </w:r>
      <w:r w:rsidR="004A7259">
        <w:rPr>
          <w:rFonts w:hint="eastAsia"/>
        </w:rPr>
        <w:t>打印出来大约有一二十册之多）</w:t>
      </w:r>
    </w:p>
    <w:p w14:paraId="4308C78E" w14:textId="658BBC38" w:rsidR="004A7259" w:rsidRDefault="0056447F" w:rsidP="0056447F">
      <w:pPr>
        <w:pStyle w:val="aff2"/>
      </w:pPr>
      <w:r w:rsidRPr="006478AD">
        <w:rPr>
          <w:rFonts w:hint="eastAsia"/>
        </w:rPr>
        <w:t>②</w:t>
      </w:r>
      <w:r w:rsidR="004A7259">
        <w:rPr>
          <w:rFonts w:hint="eastAsia"/>
        </w:rPr>
        <w:t>《无产阶级文化大革命概述</w:t>
      </w:r>
      <w:r w:rsidR="00F73141" w:rsidRPr="00FC09F7">
        <w:t>·</w:t>
      </w:r>
      <w:r w:rsidR="004A7259">
        <w:rPr>
          <w:rFonts w:hint="eastAsia"/>
        </w:rPr>
        <w:t>简论》（</w:t>
      </w:r>
      <w:r w:rsidR="00F73141">
        <w:rPr>
          <w:rFonts w:hint="eastAsia"/>
        </w:rPr>
        <w:t>约</w:t>
      </w:r>
      <w:r w:rsidR="00F73141">
        <w:rPr>
          <w:rFonts w:hint="eastAsia"/>
        </w:rPr>
        <w:t>500</w:t>
      </w:r>
      <w:r w:rsidR="00F73141">
        <w:rPr>
          <w:rFonts w:hint="eastAsia"/>
        </w:rPr>
        <w:t>余万字，</w:t>
      </w:r>
      <w:r w:rsidR="004A7259">
        <w:rPr>
          <w:rFonts w:hint="eastAsia"/>
        </w:rPr>
        <w:t>打印出来大约七八册</w:t>
      </w:r>
      <w:r w:rsidR="007840CF">
        <w:rPr>
          <w:rFonts w:hint="eastAsia"/>
        </w:rPr>
        <w:t>之多</w:t>
      </w:r>
      <w:r w:rsidR="004A7259">
        <w:rPr>
          <w:rFonts w:hint="eastAsia"/>
        </w:rPr>
        <w:t>）。</w:t>
      </w:r>
    </w:p>
    <w:p w14:paraId="42DC5B6B" w14:textId="0483F8FA" w:rsidR="004A7259" w:rsidRDefault="004A7259" w:rsidP="004A7259">
      <w:pPr>
        <w:pStyle w:val="A5"/>
      </w:pPr>
      <w:r>
        <w:rPr>
          <w:rFonts w:hint="eastAsia"/>
        </w:rPr>
        <w:t>这两部书，前者是原始资料</w:t>
      </w:r>
      <w:r w:rsidR="00F73141">
        <w:rPr>
          <w:rFonts w:hint="eastAsia"/>
        </w:rPr>
        <w:t>汇集</w:t>
      </w:r>
      <w:r>
        <w:rPr>
          <w:rFonts w:hint="eastAsia"/>
        </w:rPr>
        <w:t>，数据量非常庞大详实；后者</w:t>
      </w:r>
      <w:r w:rsidR="00F73141">
        <w:rPr>
          <w:rFonts w:hint="eastAsia"/>
        </w:rPr>
        <w:t>是采取《联共（布）党史简明教程》那样以论带史的方式，</w:t>
      </w:r>
      <w:r>
        <w:rPr>
          <w:rFonts w:hint="eastAsia"/>
        </w:rPr>
        <w:t>分析文革的来龙去脉，</w:t>
      </w:r>
      <w:r w:rsidRPr="00C64EFE">
        <w:rPr>
          <w:rStyle w:val="af4"/>
          <w:rFonts w:hint="eastAsia"/>
        </w:rPr>
        <w:t>是非常优</w:t>
      </w:r>
      <w:r w:rsidRPr="00C64EFE">
        <w:rPr>
          <w:rStyle w:val="af4"/>
          <w:rFonts w:hint="eastAsia"/>
        </w:rPr>
        <w:lastRenderedPageBreak/>
        <w:t>秀的文革史著作</w:t>
      </w:r>
      <w:r>
        <w:rPr>
          <w:rFonts w:hint="eastAsia"/>
        </w:rPr>
        <w:t>，可以作为对《共和国的历程》中文革历史部分不足的补充。</w:t>
      </w:r>
    </w:p>
    <w:p w14:paraId="1AABE0A1" w14:textId="0A1AC924" w:rsidR="004A7259" w:rsidRDefault="004A7259" w:rsidP="004A7259">
      <w:pPr>
        <w:pStyle w:val="A5"/>
      </w:pPr>
      <w:r>
        <w:rPr>
          <w:rFonts w:hint="eastAsia"/>
        </w:rPr>
        <w:t>目前，各种关于文化大革命的分析介绍资料汗牛充栋，</w:t>
      </w:r>
      <w:r w:rsidRPr="008204AE">
        <w:rPr>
          <w:rStyle w:val="af4"/>
          <w:rFonts w:hint="eastAsia"/>
        </w:rPr>
        <w:t>水陆洲同志编纂的</w:t>
      </w:r>
      <w:r w:rsidR="00907737" w:rsidRPr="008204AE">
        <w:rPr>
          <w:rStyle w:val="af4"/>
          <w:rFonts w:hint="eastAsia"/>
        </w:rPr>
        <w:t>《无产阶级文化大革命概述</w:t>
      </w:r>
      <w:r w:rsidR="00907737" w:rsidRPr="008204AE">
        <w:rPr>
          <w:rStyle w:val="af4"/>
        </w:rPr>
        <w:t>·</w:t>
      </w:r>
      <w:r w:rsidR="00907737" w:rsidRPr="008204AE">
        <w:rPr>
          <w:rStyle w:val="af4"/>
          <w:rFonts w:hint="eastAsia"/>
        </w:rPr>
        <w:t>简论》</w:t>
      </w:r>
      <w:r w:rsidRPr="008204AE">
        <w:rPr>
          <w:rStyle w:val="af4"/>
          <w:rFonts w:hint="eastAsia"/>
        </w:rPr>
        <w:t>，是里面比较客观、而且有深度的资料，最值得推荐。</w:t>
      </w:r>
    </w:p>
    <w:p w14:paraId="4ED54246" w14:textId="540F0A77" w:rsidR="004A7259" w:rsidRDefault="004A7259" w:rsidP="004A7259">
      <w:pPr>
        <w:pStyle w:val="A5"/>
      </w:pPr>
      <w:r>
        <w:rPr>
          <w:rFonts w:hint="eastAsia"/>
        </w:rPr>
        <w:t>但是，由于这两部书都</w:t>
      </w:r>
      <w:r w:rsidRPr="000F5152">
        <w:rPr>
          <w:rStyle w:val="af4"/>
          <w:rFonts w:hint="eastAsia"/>
        </w:rPr>
        <w:t>篇幅巨大</w:t>
      </w:r>
      <w:r>
        <w:rPr>
          <w:rFonts w:hint="eastAsia"/>
        </w:rPr>
        <w:t>，对一般读者来说，可能没有那么多时间和精力读这么多资料。水陆洲同志于</w:t>
      </w:r>
      <w:r>
        <w:rPr>
          <w:rFonts w:hint="eastAsia"/>
        </w:rPr>
        <w:t>2012</w:t>
      </w:r>
      <w:r>
        <w:rPr>
          <w:rFonts w:hint="eastAsia"/>
        </w:rPr>
        <w:t>年</w:t>
      </w:r>
      <w:r>
        <w:rPr>
          <w:rFonts w:hint="eastAsia"/>
        </w:rPr>
        <w:t>9</w:t>
      </w:r>
      <w:r>
        <w:rPr>
          <w:rFonts w:hint="eastAsia"/>
        </w:rPr>
        <w:t>月，又编写了《无产阶级文化大革命概述</w:t>
      </w:r>
      <w:r w:rsidR="0086650E" w:rsidRPr="0086650E">
        <w:t>·</w:t>
      </w:r>
      <w:r>
        <w:rPr>
          <w:rFonts w:hint="eastAsia"/>
        </w:rPr>
        <w:t>简论（简要本）》，</w:t>
      </w:r>
      <w:r w:rsidRPr="000F5152">
        <w:rPr>
          <w:rStyle w:val="af4"/>
          <w:rFonts w:hint="eastAsia"/>
        </w:rPr>
        <w:t>这个简要本是上面两部大部头书的总纲</w:t>
      </w:r>
      <w:r>
        <w:rPr>
          <w:rFonts w:hint="eastAsia"/>
        </w:rPr>
        <w:t>，共约</w:t>
      </w:r>
      <w:r>
        <w:rPr>
          <w:rFonts w:hint="eastAsia"/>
        </w:rPr>
        <w:t>19</w:t>
      </w:r>
      <w:r>
        <w:rPr>
          <w:rFonts w:hint="eastAsia"/>
        </w:rPr>
        <w:t>万字，约</w:t>
      </w:r>
      <w:r>
        <w:rPr>
          <w:rFonts w:hint="eastAsia"/>
        </w:rPr>
        <w:t>200</w:t>
      </w:r>
      <w:r>
        <w:rPr>
          <w:rFonts w:hint="eastAsia"/>
        </w:rPr>
        <w:t>页左右，也就一册的篇幅。因此，这个简要本很适合大家学习，阅读它可以基本掌握文化大革命发展的来龙去脉。</w:t>
      </w:r>
    </w:p>
    <w:p w14:paraId="65BDF060" w14:textId="6A3BA0AD" w:rsidR="00F850B2" w:rsidRDefault="00F850B2" w:rsidP="004A7259">
      <w:pPr>
        <w:pStyle w:val="A5"/>
      </w:pPr>
      <w:r w:rsidRPr="008955E4">
        <w:rPr>
          <w:rStyle w:val="af4"/>
          <w:rFonts w:hint="eastAsia"/>
        </w:rPr>
        <w:t>如果读简要本觉得</w:t>
      </w:r>
      <w:r w:rsidR="00081259" w:rsidRPr="008955E4">
        <w:rPr>
          <w:rStyle w:val="af4"/>
          <w:rFonts w:hint="eastAsia"/>
        </w:rPr>
        <w:t>还</w:t>
      </w:r>
      <w:r w:rsidRPr="008955E4">
        <w:rPr>
          <w:rStyle w:val="af4"/>
          <w:rFonts w:hint="eastAsia"/>
        </w:rPr>
        <w:t>不过瘾的，可以读全本</w:t>
      </w:r>
      <w:r>
        <w:rPr>
          <w:rFonts w:hint="eastAsia"/>
        </w:rPr>
        <w:t>。但我们推荐一般人</w:t>
      </w:r>
      <w:r w:rsidR="00081259">
        <w:rPr>
          <w:rFonts w:hint="eastAsia"/>
        </w:rPr>
        <w:t>读</w:t>
      </w:r>
      <w:r>
        <w:rPr>
          <w:rFonts w:hint="eastAsia"/>
        </w:rPr>
        <w:t>简要本</w:t>
      </w:r>
      <w:r w:rsidR="00081259">
        <w:rPr>
          <w:rFonts w:hint="eastAsia"/>
        </w:rPr>
        <w:t>即可</w:t>
      </w:r>
      <w:r>
        <w:rPr>
          <w:rFonts w:hint="eastAsia"/>
        </w:rPr>
        <w:t>，因为全本那个篇幅不小，你可能没</w:t>
      </w:r>
      <w:r w:rsidR="009826B5">
        <w:rPr>
          <w:rFonts w:hint="eastAsia"/>
        </w:rPr>
        <w:t>那么多时间和</w:t>
      </w:r>
      <w:r>
        <w:rPr>
          <w:rFonts w:hint="eastAsia"/>
        </w:rPr>
        <w:t>精力读。</w:t>
      </w:r>
    </w:p>
    <w:p w14:paraId="665C63B3" w14:textId="789C1D4A" w:rsidR="004A7259" w:rsidRDefault="004A7259" w:rsidP="00C423CE">
      <w:pPr>
        <w:pStyle w:val="A530"/>
      </w:pPr>
      <w:bookmarkStart w:id="60" w:name="_Toc182735492"/>
      <w:r>
        <w:rPr>
          <w:rFonts w:hint="eastAsia"/>
        </w:rPr>
        <w:t>（</w:t>
      </w:r>
      <w:r w:rsidR="00C423CE">
        <w:rPr>
          <w:rFonts w:hint="eastAsia"/>
        </w:rPr>
        <w:t>四</w:t>
      </w:r>
      <w:r>
        <w:rPr>
          <w:rFonts w:hint="eastAsia"/>
        </w:rPr>
        <w:t>）《继续革命理论核心文献选读》</w:t>
      </w:r>
      <w:bookmarkEnd w:id="60"/>
    </w:p>
    <w:p w14:paraId="0169B5EE" w14:textId="77777777" w:rsidR="004A7259" w:rsidRDefault="004A7259" w:rsidP="00D82AB2">
      <w:pPr>
        <w:pStyle w:val="aff2"/>
      </w:pPr>
      <w:r>
        <w:rPr>
          <w:rFonts w:hint="eastAsia"/>
        </w:rPr>
        <w:t>《继续革命理论核心文献选读》，（左翼网络流传作品，群众出版社，非纸质出版物，</w:t>
      </w:r>
      <w:r>
        <w:rPr>
          <w:rFonts w:hint="eastAsia"/>
        </w:rPr>
        <w:t>2024</w:t>
      </w:r>
      <w:r>
        <w:rPr>
          <w:rFonts w:hint="eastAsia"/>
        </w:rPr>
        <w:t>年）。</w:t>
      </w:r>
    </w:p>
    <w:p w14:paraId="4F750E27" w14:textId="77777777" w:rsidR="004A7259" w:rsidRDefault="004A7259" w:rsidP="004A7259">
      <w:pPr>
        <w:pStyle w:val="A5"/>
      </w:pPr>
      <w:r>
        <w:rPr>
          <w:rFonts w:hint="eastAsia"/>
        </w:rPr>
        <w:t>无产阶级夺取了国家政权，进行了生产资料公有制改造以后，是不是就意味着真正落实了全民所有制呢？是不是就意味着我们的社会主义生产关系已经完备了呢？是不是就是无产阶级专政呢？是不</w:t>
      </w:r>
      <w:r>
        <w:rPr>
          <w:rFonts w:hint="eastAsia"/>
        </w:rPr>
        <w:lastRenderedPageBreak/>
        <w:t>是就已经落实了无产阶级是生产资料的主人、是国家的主人呢？</w:t>
      </w:r>
    </w:p>
    <w:p w14:paraId="58ACCBD4" w14:textId="77777777" w:rsidR="004A7259" w:rsidRDefault="004A7259" w:rsidP="004A7259">
      <w:pPr>
        <w:pStyle w:val="A5"/>
      </w:pPr>
      <w:r>
        <w:rPr>
          <w:rFonts w:hint="eastAsia"/>
        </w:rPr>
        <w:t>如果实行了生产资料公有制改造后，意识形态上大搞</w:t>
      </w:r>
      <w:r w:rsidRPr="00230FB4">
        <w:rPr>
          <w:rStyle w:val="af3"/>
          <w:rFonts w:hint="eastAsia"/>
        </w:rPr>
        <w:t>儒家等级思想、精英主义</w:t>
      </w:r>
      <w:r>
        <w:rPr>
          <w:rFonts w:hint="eastAsia"/>
        </w:rPr>
        <w:t>，干部高高在上做官当老爷，居高临下对付无产阶级劳动群众，党的干部和群众之间，处于等级森严的状态，那么这哪里能体现出来无产阶级是国家的主人呢？如果无产阶级不能便捷地充分监督干部，干部脱离群众，享受特权高人一等，那么这哪里能体现出来无产阶级劳动群众是国家的主人呢？如果干部作风蛮横独断，自以为是不听群众的意见，甚至经常能轻易对提意见和建议的群众进行打击报复而得不到有效制约，那么这哪里能体现出来无产阶级劳动群众是国家的主人呢？如果劳动群众在工厂里，对工厂的管理没有任何话语权，只是成为干部的</w:t>
      </w:r>
      <w:r w:rsidRPr="00230FB4">
        <w:rPr>
          <w:rStyle w:val="af3"/>
          <w:rFonts w:hint="eastAsia"/>
        </w:rPr>
        <w:t>“驯服工具”</w:t>
      </w:r>
      <w:r>
        <w:rPr>
          <w:rFonts w:hint="eastAsia"/>
        </w:rPr>
        <w:t>，只能听干部高高在上的命令，那么这哪里能体现出无产阶级是工厂的主人呢？哪里能体现出这是社会主义的生产关系呢？</w:t>
      </w:r>
    </w:p>
    <w:p w14:paraId="78146B44" w14:textId="77777777" w:rsidR="004A7259" w:rsidRDefault="004A7259" w:rsidP="004A7259">
      <w:pPr>
        <w:pStyle w:val="A5"/>
      </w:pPr>
      <w:r>
        <w:rPr>
          <w:rFonts w:hint="eastAsia"/>
        </w:rPr>
        <w:t>如果是这样，那么这并</w:t>
      </w:r>
      <w:r w:rsidRPr="00112E0F">
        <w:rPr>
          <w:rStyle w:val="af3"/>
          <w:rFonts w:hint="eastAsia"/>
        </w:rPr>
        <w:t>不是社会主义</w:t>
      </w:r>
      <w:r>
        <w:rPr>
          <w:rFonts w:hint="eastAsia"/>
        </w:rPr>
        <w:t>，并</w:t>
      </w:r>
      <w:r w:rsidRPr="00112E0F">
        <w:rPr>
          <w:rStyle w:val="af3"/>
          <w:rFonts w:hint="eastAsia"/>
        </w:rPr>
        <w:t>不是无产阶级专政</w:t>
      </w:r>
      <w:r>
        <w:rPr>
          <w:rFonts w:hint="eastAsia"/>
        </w:rPr>
        <w:t>，而是</w:t>
      </w:r>
      <w:r w:rsidRPr="00112E0F">
        <w:rPr>
          <w:rStyle w:val="af3"/>
          <w:rFonts w:hint="eastAsia"/>
        </w:rPr>
        <w:t>打着社会主义旗号的等级剥削和压迫制度，本质是官僚资产阶级专政</w:t>
      </w:r>
      <w:r>
        <w:rPr>
          <w:rFonts w:hint="eastAsia"/>
        </w:rPr>
        <w:t>，干部就变成了事实上的官僚资产阶级，因为它和资本主义的剥削和压迫制度，没有本质区别。如果是这样，那么这种情况下的</w:t>
      </w:r>
      <w:r w:rsidRPr="00112E0F">
        <w:rPr>
          <w:rStyle w:val="af3"/>
          <w:rFonts w:hint="eastAsia"/>
        </w:rPr>
        <w:t>名义上的公有制</w:t>
      </w:r>
      <w:r>
        <w:rPr>
          <w:rFonts w:hint="eastAsia"/>
        </w:rPr>
        <w:t>，只是</w:t>
      </w:r>
      <w:r w:rsidRPr="00112E0F">
        <w:rPr>
          <w:rStyle w:val="af3"/>
          <w:rFonts w:hint="eastAsia"/>
        </w:rPr>
        <w:t>打着公有制的幌子</w:t>
      </w:r>
      <w:r>
        <w:rPr>
          <w:rFonts w:hint="eastAsia"/>
        </w:rPr>
        <w:t>，</w:t>
      </w:r>
      <w:r w:rsidRPr="00112E0F">
        <w:rPr>
          <w:rStyle w:val="af3"/>
          <w:rFonts w:hint="eastAsia"/>
        </w:rPr>
        <w:lastRenderedPageBreak/>
        <w:t>本质上是官僚主义利益集团的集体所有制</w:t>
      </w:r>
      <w:r>
        <w:rPr>
          <w:rFonts w:hint="eastAsia"/>
        </w:rPr>
        <w:t>，因为无产阶级劳动群众对管理国家、管理工厂、管理生产资料没有话语权，所以无产阶级劳动群众其实</w:t>
      </w:r>
      <w:r w:rsidRPr="00112E0F">
        <w:rPr>
          <w:rStyle w:val="af3"/>
          <w:rFonts w:hint="eastAsia"/>
        </w:rPr>
        <w:t>并不是国家的主人，也不是工厂的的主人，也不是生产资料的主人，国家的主人另有其人，那就是官僚利益集团。</w:t>
      </w:r>
      <w:r>
        <w:rPr>
          <w:rFonts w:hint="eastAsia"/>
        </w:rPr>
        <w:t>那么，这个国家的性质本质上就是</w:t>
      </w:r>
      <w:r w:rsidRPr="00112E0F">
        <w:rPr>
          <w:rStyle w:val="af3"/>
          <w:rFonts w:hint="eastAsia"/>
        </w:rPr>
        <w:t>官僚资产阶级专政</w:t>
      </w:r>
      <w:r>
        <w:rPr>
          <w:rFonts w:hint="eastAsia"/>
        </w:rPr>
        <w:t>，绝不是无产阶级专政；这个国家实行的就是</w:t>
      </w:r>
      <w:r w:rsidRPr="00112E0F">
        <w:rPr>
          <w:rStyle w:val="af3"/>
          <w:rFonts w:hint="eastAsia"/>
        </w:rPr>
        <w:t>官僚资本主义</w:t>
      </w:r>
      <w:r>
        <w:rPr>
          <w:rFonts w:hint="eastAsia"/>
        </w:rPr>
        <w:t>，绝不是社会主义，</w:t>
      </w:r>
    </w:p>
    <w:p w14:paraId="4263F515" w14:textId="77777777" w:rsidR="004A7259" w:rsidRDefault="004A7259" w:rsidP="004A7259">
      <w:pPr>
        <w:pStyle w:val="A5"/>
      </w:pPr>
      <w:r>
        <w:rPr>
          <w:rFonts w:hint="eastAsia"/>
        </w:rPr>
        <w:t>无产阶级要成为工厂、国家的主人，那就要实现干部和无产阶级劳动群众的基本平等，不能搞</w:t>
      </w:r>
      <w:r w:rsidRPr="000F6B58">
        <w:rPr>
          <w:rStyle w:val="af3"/>
          <w:rFonts w:hint="eastAsia"/>
        </w:rPr>
        <w:t>儒家等级制度</w:t>
      </w:r>
      <w:r>
        <w:rPr>
          <w:rFonts w:hint="eastAsia"/>
        </w:rPr>
        <w:t>，那就要让干部普遍参加劳动，要让劳动群众参与工厂和国家的管理，要让群众能发表不同意见，要让群众能改革不合理的规章制度。要废除“专家治厂”的精英主义管理制度，让群众广泛参与工厂管理，在工厂实行</w:t>
      </w:r>
      <w:r w:rsidRPr="000F6B58">
        <w:rPr>
          <w:rStyle w:val="af3"/>
          <w:rFonts w:hint="eastAsia"/>
        </w:rPr>
        <w:t>“两参一改三结合”</w:t>
      </w:r>
      <w:r>
        <w:rPr>
          <w:rFonts w:hint="eastAsia"/>
        </w:rPr>
        <w:t>的</w:t>
      </w:r>
      <w:r w:rsidRPr="000F6B58">
        <w:rPr>
          <w:rStyle w:val="af3"/>
          <w:rFonts w:hint="eastAsia"/>
        </w:rPr>
        <w:t>“鞍钢宪法”</w:t>
      </w:r>
      <w:r>
        <w:rPr>
          <w:rFonts w:hint="eastAsia"/>
        </w:rPr>
        <w:t>。要让无产阶级劳动群众充分监督党和国家的干部，那就要让群众充分行使</w:t>
      </w:r>
      <w:r w:rsidRPr="000F6B58">
        <w:rPr>
          <w:rStyle w:val="af3"/>
          <w:rFonts w:hint="eastAsia"/>
        </w:rPr>
        <w:t>“大鸣、大放、大辩论、大字报”</w:t>
      </w:r>
      <w:r>
        <w:rPr>
          <w:rFonts w:hint="eastAsia"/>
        </w:rPr>
        <w:t>的权力。</w:t>
      </w:r>
      <w:r w:rsidRPr="00FB13A8">
        <w:rPr>
          <w:rStyle w:val="af3"/>
          <w:rFonts w:hint="eastAsia"/>
        </w:rPr>
        <w:t>毛主席时代的这些实践探索</w:t>
      </w:r>
      <w:r>
        <w:rPr>
          <w:rFonts w:hint="eastAsia"/>
        </w:rPr>
        <w:t>，才是真正落实社会主义生产关系，真正让无产阶级劳动群众当家作主，真正的让无产阶级劳动群众成为国家的主人，是真正实行无产阶级专政的体现。</w:t>
      </w:r>
    </w:p>
    <w:p w14:paraId="0FBDF754" w14:textId="77777777" w:rsidR="004A7259" w:rsidRDefault="004A7259" w:rsidP="004A7259">
      <w:pPr>
        <w:pStyle w:val="A5"/>
      </w:pPr>
      <w:r>
        <w:rPr>
          <w:rFonts w:hint="eastAsia"/>
        </w:rPr>
        <w:t>无产阶级群众，必须能够充分行使工厂和国家主人的权力，这不能只落在宪法的字面上，要落实到具体的实践行动中。要实现这个目标，就必须在完成</w:t>
      </w:r>
      <w:r>
        <w:rPr>
          <w:rFonts w:hint="eastAsia"/>
        </w:rPr>
        <w:lastRenderedPageBreak/>
        <w:t>生产资料公有制改造后在上层建筑</w:t>
      </w:r>
      <w:r w:rsidRPr="00C059A7">
        <w:rPr>
          <w:rStyle w:val="af3"/>
          <w:rFonts w:hint="eastAsia"/>
        </w:rPr>
        <w:t>继续革命</w:t>
      </w:r>
      <w:r>
        <w:rPr>
          <w:rFonts w:hint="eastAsia"/>
        </w:rPr>
        <w:t>，就必须彻底批判</w:t>
      </w:r>
      <w:r w:rsidRPr="00C059A7">
        <w:rPr>
          <w:rStyle w:val="af3"/>
          <w:rFonts w:hint="eastAsia"/>
        </w:rPr>
        <w:t>儒家思想</w:t>
      </w:r>
      <w:r>
        <w:rPr>
          <w:rFonts w:hint="eastAsia"/>
        </w:rPr>
        <w:t>高高在上的</w:t>
      </w:r>
      <w:r w:rsidRPr="00C059A7">
        <w:rPr>
          <w:rStyle w:val="af3"/>
          <w:rFonts w:hint="eastAsia"/>
        </w:rPr>
        <w:t>等级主义</w:t>
      </w:r>
      <w:r>
        <w:rPr>
          <w:rFonts w:hint="eastAsia"/>
        </w:rPr>
        <w:t>观念，就必须打破“专家治厂、精英主义”的等级偏见。要让无产阶级劳动群众真正成为国家的主人，实行</w:t>
      </w:r>
      <w:r w:rsidRPr="00C059A7">
        <w:rPr>
          <w:rStyle w:val="af3"/>
          <w:rFonts w:hint="eastAsia"/>
        </w:rPr>
        <w:t>无产阶级专政</w:t>
      </w:r>
      <w:r>
        <w:rPr>
          <w:rFonts w:hint="eastAsia"/>
        </w:rPr>
        <w:t>，就要实行</w:t>
      </w:r>
      <w:r w:rsidRPr="00C059A7">
        <w:rPr>
          <w:rStyle w:val="af3"/>
          <w:rFonts w:hint="eastAsia"/>
        </w:rPr>
        <w:t>彻底的群众路线</w:t>
      </w:r>
      <w:r>
        <w:rPr>
          <w:rFonts w:hint="eastAsia"/>
        </w:rPr>
        <w:t>，让干部真正做到</w:t>
      </w:r>
      <w:r w:rsidRPr="00C059A7">
        <w:rPr>
          <w:rStyle w:val="af3"/>
          <w:rFonts w:hint="eastAsia"/>
        </w:rPr>
        <w:t>“从群众中来，到群众中去”</w:t>
      </w:r>
      <w:r>
        <w:rPr>
          <w:rFonts w:hint="eastAsia"/>
        </w:rPr>
        <w:t>，而不是大搞</w:t>
      </w:r>
      <w:r w:rsidRPr="00C059A7">
        <w:rPr>
          <w:rStyle w:val="af3"/>
          <w:rFonts w:hint="eastAsia"/>
        </w:rPr>
        <w:t>儒家等级主义</w:t>
      </w:r>
      <w:r>
        <w:rPr>
          <w:rFonts w:hint="eastAsia"/>
        </w:rPr>
        <w:t>，干部高高在上做官当老爷。</w:t>
      </w:r>
    </w:p>
    <w:p w14:paraId="05C61D0C" w14:textId="77777777" w:rsidR="004A7259" w:rsidRDefault="004A7259" w:rsidP="004A7259">
      <w:pPr>
        <w:pStyle w:val="A5"/>
      </w:pPr>
      <w:r>
        <w:rPr>
          <w:rFonts w:hint="eastAsia"/>
        </w:rPr>
        <w:t>真正的社会主义国家，必须实行</w:t>
      </w:r>
      <w:r w:rsidRPr="00A40963">
        <w:rPr>
          <w:rStyle w:val="af3"/>
          <w:rFonts w:hint="eastAsia"/>
        </w:rPr>
        <w:t>无产阶级的革命专政</w:t>
      </w:r>
      <w:r>
        <w:rPr>
          <w:rFonts w:hint="eastAsia"/>
        </w:rPr>
        <w:t>，这个革命专政的对象，不仅包括资产阶级群体的人，还包括社会上的</w:t>
      </w:r>
      <w:r w:rsidRPr="00A40963">
        <w:rPr>
          <w:rStyle w:val="af3"/>
          <w:rFonts w:hint="eastAsia"/>
        </w:rPr>
        <w:t>资产阶级意识形态</w:t>
      </w:r>
      <w:r>
        <w:rPr>
          <w:rFonts w:hint="eastAsia"/>
        </w:rPr>
        <w:t>，这些意识形态，</w:t>
      </w:r>
      <w:r w:rsidRPr="00A40963">
        <w:rPr>
          <w:rStyle w:val="af3"/>
          <w:rFonts w:hint="eastAsia"/>
        </w:rPr>
        <w:t>不仅在资产阶级的头脑中普遍存在，而且在无产阶级的头脑中普遍存在</w:t>
      </w:r>
      <w:r>
        <w:rPr>
          <w:rFonts w:hint="eastAsia"/>
        </w:rPr>
        <w:t>，要解决这个问题，必须进行</w:t>
      </w:r>
      <w:r w:rsidRPr="00A40963">
        <w:rPr>
          <w:rStyle w:val="af3"/>
          <w:rFonts w:hint="eastAsia"/>
        </w:rPr>
        <w:t>无产阶级的意识形态大革命</w:t>
      </w:r>
      <w:r>
        <w:rPr>
          <w:rFonts w:hint="eastAsia"/>
        </w:rPr>
        <w:t>，也就是</w:t>
      </w:r>
      <w:r w:rsidRPr="00A40963">
        <w:rPr>
          <w:rStyle w:val="af3"/>
          <w:rFonts w:hint="eastAsia"/>
        </w:rPr>
        <w:t>无产阶级文化大革命</w:t>
      </w:r>
      <w:r>
        <w:rPr>
          <w:rFonts w:hint="eastAsia"/>
        </w:rPr>
        <w:t>。</w:t>
      </w:r>
    </w:p>
    <w:p w14:paraId="1C550C6F" w14:textId="77777777" w:rsidR="004A7259" w:rsidRDefault="004A7259" w:rsidP="004A7259">
      <w:pPr>
        <w:pStyle w:val="A5"/>
      </w:pPr>
      <w:r>
        <w:rPr>
          <w:rFonts w:hint="eastAsia"/>
        </w:rPr>
        <w:t>仅仅实现了名义上的生产资料公有制，如果没有</w:t>
      </w:r>
      <w:r w:rsidRPr="005F6380">
        <w:rPr>
          <w:rStyle w:val="af3"/>
          <w:rFonts w:hint="eastAsia"/>
        </w:rPr>
        <w:t>落实到具体的生产关系上的人和人之间的基本平等</w:t>
      </w:r>
      <w:r>
        <w:rPr>
          <w:rFonts w:hint="eastAsia"/>
        </w:rPr>
        <w:t>，没有</w:t>
      </w:r>
      <w:r w:rsidRPr="005F6380">
        <w:rPr>
          <w:rStyle w:val="af3"/>
          <w:rFonts w:hint="eastAsia"/>
        </w:rPr>
        <w:t>落实到生产管理上劳动群众的普遍参与</w:t>
      </w:r>
      <w:r>
        <w:rPr>
          <w:rFonts w:hint="eastAsia"/>
        </w:rPr>
        <w:t>，没有落实到国家管理上全体无产阶级劳动群众的普遍参与，那么这肯定不是社会主义。如果不能保证劳动群众真正占有这些生产资料，不能保证劳动群众才是工厂和国家的主人，那么它并不是社会主义，</w:t>
      </w:r>
      <w:r w:rsidRPr="005F6380">
        <w:rPr>
          <w:rStyle w:val="af3"/>
          <w:rFonts w:hint="eastAsia"/>
        </w:rPr>
        <w:t>真正的社会主义，必须是无产阶级专政</w:t>
      </w:r>
      <w:r>
        <w:rPr>
          <w:rFonts w:hint="eastAsia"/>
        </w:rPr>
        <w:t>。如果不信，我们可以反观历史，</w:t>
      </w:r>
      <w:r w:rsidRPr="005F6380">
        <w:rPr>
          <w:rStyle w:val="af3"/>
          <w:rFonts w:hint="eastAsia"/>
        </w:rPr>
        <w:t>在奴隶社会，曾经长期是名义上的公有制</w:t>
      </w:r>
      <w:r>
        <w:rPr>
          <w:rFonts w:hint="eastAsia"/>
        </w:rPr>
        <w:t>，奴隶社会井田制的井田，里面就有所谓的“公</w:t>
      </w:r>
      <w:r>
        <w:rPr>
          <w:rFonts w:hint="eastAsia"/>
        </w:rPr>
        <w:lastRenderedPageBreak/>
        <w:t>田”。</w:t>
      </w:r>
      <w:r w:rsidRPr="005F6380">
        <w:rPr>
          <w:rStyle w:val="af3"/>
          <w:rFonts w:hint="eastAsia"/>
        </w:rPr>
        <w:t>西汉末年王莽政权的改革，也是进行土地国有化，搞所谓土地“公有制”</w:t>
      </w:r>
      <w:r>
        <w:rPr>
          <w:rFonts w:hint="eastAsia"/>
        </w:rPr>
        <w:t>。三国时代的</w:t>
      </w:r>
      <w:r w:rsidRPr="005F6380">
        <w:rPr>
          <w:rStyle w:val="af3"/>
          <w:rFonts w:hint="eastAsia"/>
        </w:rPr>
        <w:t>曹操大规模实行屯田制度，也是某种程度上的“公有制”</w:t>
      </w:r>
      <w:r>
        <w:rPr>
          <w:rFonts w:hint="eastAsia"/>
        </w:rPr>
        <w:t>。历史上，这些政权</w:t>
      </w:r>
      <w:r w:rsidRPr="005F6380">
        <w:rPr>
          <w:rStyle w:val="af3"/>
          <w:rFonts w:hint="eastAsia"/>
        </w:rPr>
        <w:t>都实现了名义上的生产资料公有制</w:t>
      </w:r>
      <w:r>
        <w:rPr>
          <w:rFonts w:hint="eastAsia"/>
        </w:rPr>
        <w:t>，但是</w:t>
      </w:r>
      <w:r w:rsidRPr="005F6380">
        <w:rPr>
          <w:rStyle w:val="af3"/>
          <w:rFonts w:hint="eastAsia"/>
        </w:rPr>
        <w:t>你能说这些政权是社会主义吗？你能说奴隶社会是社会主义吗？说王莽搞的是社会主义吗？说曹操搞的是社会主义吗？</w:t>
      </w:r>
      <w:r>
        <w:rPr>
          <w:rFonts w:hint="eastAsia"/>
        </w:rPr>
        <w:t>如果说他们是社会主义，那简直能笑掉人的大牙！</w:t>
      </w:r>
    </w:p>
    <w:p w14:paraId="05CAC536" w14:textId="77777777" w:rsidR="004A7259" w:rsidRDefault="004A7259" w:rsidP="004A7259">
      <w:pPr>
        <w:pStyle w:val="A5"/>
      </w:pPr>
      <w:r>
        <w:rPr>
          <w:rFonts w:hint="eastAsia"/>
        </w:rPr>
        <w:t>有意思的是，打着名义上“公有制”旗号的奴隶社会，他们的官方意识形态，就是</w:t>
      </w:r>
      <w:r w:rsidRPr="00496BB6">
        <w:rPr>
          <w:rStyle w:val="af3"/>
          <w:rFonts w:hint="eastAsia"/>
        </w:rPr>
        <w:t>儒家思想</w:t>
      </w:r>
      <w:r>
        <w:rPr>
          <w:rFonts w:hint="eastAsia"/>
        </w:rPr>
        <w:t>，儒家思想在</w:t>
      </w:r>
      <w:r w:rsidRPr="00496BB6">
        <w:rPr>
          <w:rStyle w:val="af3"/>
          <w:rFonts w:hint="eastAsia"/>
        </w:rPr>
        <w:t>坚持等级制度</w:t>
      </w:r>
      <w:r>
        <w:rPr>
          <w:rFonts w:hint="eastAsia"/>
        </w:rPr>
        <w:t>的前提下，提倡所谓“大道之行也，天下为公”，而王莽也是一边大搞土地国有化，一边大搞周礼复辟，也是复辟奴隶社会的意识形态儒家思想。我们可以看到。奴隶社会和王莽政权，都</w:t>
      </w:r>
      <w:r w:rsidRPr="00496BB6">
        <w:rPr>
          <w:rStyle w:val="af3"/>
          <w:rFonts w:hint="eastAsia"/>
        </w:rPr>
        <w:t>不约而同地在搞公有制的同时提倡儒家思想</w:t>
      </w:r>
      <w:r>
        <w:rPr>
          <w:rFonts w:hint="eastAsia"/>
        </w:rPr>
        <w:t>，</w:t>
      </w:r>
      <w:r w:rsidRPr="00496BB6">
        <w:rPr>
          <w:rStyle w:val="af3"/>
          <w:rFonts w:hint="eastAsia"/>
        </w:rPr>
        <w:t>这绝对不是偶然的</w:t>
      </w:r>
      <w:r>
        <w:rPr>
          <w:rFonts w:hint="eastAsia"/>
        </w:rPr>
        <w:t>，因为儒家思想的本质就是等级精英主义，而</w:t>
      </w:r>
      <w:r w:rsidRPr="00496BB6">
        <w:rPr>
          <w:rStyle w:val="af3"/>
          <w:rFonts w:hint="eastAsia"/>
        </w:rPr>
        <w:t>不是群众路线</w:t>
      </w:r>
      <w:r>
        <w:rPr>
          <w:rFonts w:hint="eastAsia"/>
        </w:rPr>
        <w:t>。儒家思想下的这个“公有制”环境下，群众在生产管理和国家管理中，没有任何话语权，只有“听话干活”的分！所谓的“公有制”，和群众没有半毛钱关系！</w:t>
      </w:r>
    </w:p>
    <w:p w14:paraId="4EFC55A6" w14:textId="77777777" w:rsidR="004A7259" w:rsidRDefault="004A7259" w:rsidP="004A7259">
      <w:pPr>
        <w:pStyle w:val="A5"/>
      </w:pPr>
      <w:r>
        <w:rPr>
          <w:rFonts w:hint="eastAsia"/>
        </w:rPr>
        <w:t>因此他本质上是挂着“公有制”牌子的官僚集团所有制，并非真正的全面所有制。真正的全民所有制，那就是生产资料全民所有，既然生产资料全民所</w:t>
      </w:r>
      <w:r>
        <w:rPr>
          <w:rFonts w:hint="eastAsia"/>
        </w:rPr>
        <w:lastRenderedPageBreak/>
        <w:t>有，那么劳动群众理所当然地就对生产管理有话语权，不仅有话语权，而且应该享有最终决定权。</w:t>
      </w:r>
    </w:p>
    <w:p w14:paraId="416EA183" w14:textId="77777777" w:rsidR="004A7259" w:rsidRDefault="004A7259" w:rsidP="004A7259">
      <w:pPr>
        <w:pStyle w:val="A5"/>
      </w:pPr>
      <w:r>
        <w:rPr>
          <w:rFonts w:hint="eastAsia"/>
        </w:rPr>
        <w:t>所以如果一个所谓的“社会主义国家”</w:t>
      </w:r>
      <w:r w:rsidRPr="00A03068">
        <w:rPr>
          <w:rStyle w:val="af3"/>
          <w:rFonts w:hint="eastAsia"/>
        </w:rPr>
        <w:t>大搞儒家等级思想维稳</w:t>
      </w:r>
      <w:r>
        <w:rPr>
          <w:rFonts w:hint="eastAsia"/>
        </w:rPr>
        <w:t>，而不是提倡群众路线，不是大搞</w:t>
      </w:r>
      <w:r w:rsidRPr="00A03068">
        <w:rPr>
          <w:rStyle w:val="af3"/>
          <w:rFonts w:hint="eastAsia"/>
        </w:rPr>
        <w:t>“两参一改三结合”</w:t>
      </w:r>
      <w:r>
        <w:rPr>
          <w:rFonts w:hint="eastAsia"/>
        </w:rPr>
        <w:t>、</w:t>
      </w:r>
      <w:r w:rsidRPr="00A03068">
        <w:rPr>
          <w:rStyle w:val="af3"/>
          <w:rFonts w:hint="eastAsia"/>
        </w:rPr>
        <w:t>“大鸣、大放、大辩论、大字报”</w:t>
      </w:r>
      <w:r>
        <w:rPr>
          <w:rFonts w:hint="eastAsia"/>
        </w:rPr>
        <w:t>，那么可以肯定，这个所谓的社会主义国家，其实是</w:t>
      </w:r>
      <w:r w:rsidRPr="00A03068">
        <w:rPr>
          <w:rStyle w:val="af3"/>
          <w:rFonts w:hint="eastAsia"/>
        </w:rPr>
        <w:t>挂着羊头卖狗肉</w:t>
      </w:r>
      <w:r>
        <w:rPr>
          <w:rFonts w:hint="eastAsia"/>
        </w:rPr>
        <w:t>，是</w:t>
      </w:r>
      <w:r w:rsidRPr="00A03068">
        <w:rPr>
          <w:rStyle w:val="af3"/>
          <w:rFonts w:hint="eastAsia"/>
        </w:rPr>
        <w:t>打着“社会主义”的幌子，搞官僚资本主义。</w:t>
      </w:r>
    </w:p>
    <w:p w14:paraId="4C37011F" w14:textId="77777777" w:rsidR="004A7259" w:rsidRDefault="004A7259" w:rsidP="004A7259">
      <w:pPr>
        <w:pStyle w:val="A5"/>
      </w:pPr>
      <w:r>
        <w:rPr>
          <w:rFonts w:hint="eastAsia"/>
        </w:rPr>
        <w:t>因此，</w:t>
      </w:r>
      <w:r w:rsidRPr="003D41DC">
        <w:rPr>
          <w:rStyle w:val="af3"/>
          <w:rFonts w:hint="eastAsia"/>
        </w:rPr>
        <w:t>生产资料所有制，只是生产关系中的一部分，而远不是全部</w:t>
      </w:r>
      <w:r>
        <w:rPr>
          <w:rFonts w:hint="eastAsia"/>
        </w:rPr>
        <w:t>。实行了生产资料公有制改造后，还必须全面实行无产阶级专政，才是社会主义。而为了全面实现无产阶级专政，就要</w:t>
      </w:r>
      <w:r w:rsidRPr="003D41DC">
        <w:rPr>
          <w:rStyle w:val="af3"/>
          <w:rFonts w:hint="eastAsia"/>
        </w:rPr>
        <w:t>继续革命</w:t>
      </w:r>
      <w:r>
        <w:rPr>
          <w:rFonts w:hint="eastAsia"/>
        </w:rPr>
        <w:t>，</w:t>
      </w:r>
      <w:r w:rsidRPr="003D41DC">
        <w:rPr>
          <w:rFonts w:hint="eastAsia"/>
          <w:u w:val="single"/>
        </w:rPr>
        <w:t>要在上层建筑中革命，要在管理制度上革命，要在意识形态上革命。</w:t>
      </w:r>
    </w:p>
    <w:p w14:paraId="7532D6A1" w14:textId="77777777" w:rsidR="004A7259" w:rsidRDefault="004A7259" w:rsidP="004A7259">
      <w:pPr>
        <w:pStyle w:val="A5"/>
      </w:pPr>
      <w:r w:rsidRPr="004B5A10">
        <w:rPr>
          <w:rStyle w:val="af3"/>
          <w:rFonts w:hint="eastAsia"/>
        </w:rPr>
        <w:t>国家是什么？国家的本质是一个阶级专政另一个阶级的工具。</w:t>
      </w:r>
      <w:r>
        <w:rPr>
          <w:rFonts w:hint="eastAsia"/>
        </w:rPr>
        <w:t>真正的社会主义国家，只能是无产阶级专政资产阶级的国家，绝不能搞所谓</w:t>
      </w:r>
      <w:r w:rsidRPr="004B5A10">
        <w:rPr>
          <w:rStyle w:val="af3"/>
          <w:rFonts w:hint="eastAsia"/>
        </w:rPr>
        <w:t>超阶级的“全民国家”</w:t>
      </w:r>
      <w:r>
        <w:rPr>
          <w:rFonts w:hint="eastAsia"/>
        </w:rPr>
        <w:t>，因为那本质是资产阶级专政的国家。</w:t>
      </w:r>
      <w:r w:rsidRPr="004B5A10">
        <w:rPr>
          <w:rStyle w:val="af3"/>
          <w:rFonts w:hint="eastAsia"/>
        </w:rPr>
        <w:t>离开了阶级和阶级专政的概念谈国家的定义，都是错误的，是骗人的</w:t>
      </w:r>
      <w:r>
        <w:rPr>
          <w:rFonts w:hint="eastAsia"/>
        </w:rPr>
        <w:t>。在真正的社会主义国家里，真正的共产党，也</w:t>
      </w:r>
      <w:r w:rsidRPr="004B5A10">
        <w:rPr>
          <w:rStyle w:val="af3"/>
          <w:rFonts w:hint="eastAsia"/>
        </w:rPr>
        <w:t>只能代表无产阶级</w:t>
      </w:r>
      <w:r>
        <w:rPr>
          <w:rFonts w:hint="eastAsia"/>
        </w:rPr>
        <w:t>的利益，决不能打着所谓代表</w:t>
      </w:r>
      <w:r w:rsidRPr="004B5A10">
        <w:rPr>
          <w:rStyle w:val="af3"/>
          <w:rFonts w:hint="eastAsia"/>
        </w:rPr>
        <w:t>“最广大人民”</w:t>
      </w:r>
      <w:r>
        <w:rPr>
          <w:rFonts w:hint="eastAsia"/>
        </w:rPr>
        <w:t>根本利益的幌子搞</w:t>
      </w:r>
      <w:r w:rsidRPr="004B5A10">
        <w:rPr>
          <w:rStyle w:val="af3"/>
          <w:rFonts w:hint="eastAsia"/>
        </w:rPr>
        <w:t>“全民党”</w:t>
      </w:r>
      <w:r>
        <w:rPr>
          <w:rFonts w:hint="eastAsia"/>
        </w:rPr>
        <w:t>，因为那本质是代表了资产阶级利益的党。</w:t>
      </w:r>
    </w:p>
    <w:p w14:paraId="3A60CC8F" w14:textId="77777777" w:rsidR="004A7259" w:rsidRDefault="004A7259" w:rsidP="004A7259">
      <w:pPr>
        <w:pStyle w:val="A5"/>
      </w:pPr>
      <w:r>
        <w:rPr>
          <w:rFonts w:hint="eastAsia"/>
        </w:rPr>
        <w:lastRenderedPageBreak/>
        <w:t>社会主义国家一旦搞什么</w:t>
      </w:r>
      <w:r w:rsidRPr="007613B1">
        <w:rPr>
          <w:rStyle w:val="af3"/>
          <w:rFonts w:hint="eastAsia"/>
        </w:rPr>
        <w:t>“全民国家”</w:t>
      </w:r>
      <w:r>
        <w:rPr>
          <w:rFonts w:hint="eastAsia"/>
        </w:rPr>
        <w:t>，那就必然是挂着羊头卖狗肉，是打着“社会主义”幌子的资本主义国家。共产党一旦搞什么代表</w:t>
      </w:r>
      <w:r w:rsidRPr="007613B1">
        <w:rPr>
          <w:rStyle w:val="af3"/>
          <w:rFonts w:hint="eastAsia"/>
        </w:rPr>
        <w:t>“最广大人民”</w:t>
      </w:r>
      <w:r>
        <w:rPr>
          <w:rFonts w:hint="eastAsia"/>
        </w:rPr>
        <w:t>根本利益的</w:t>
      </w:r>
      <w:r w:rsidRPr="007613B1">
        <w:rPr>
          <w:rStyle w:val="af3"/>
          <w:rFonts w:hint="eastAsia"/>
        </w:rPr>
        <w:t>“全民党”</w:t>
      </w:r>
      <w:r>
        <w:rPr>
          <w:rFonts w:hint="eastAsia"/>
        </w:rPr>
        <w:t>，肯定是代表资产阶级利益的</w:t>
      </w:r>
      <w:r w:rsidRPr="007613B1">
        <w:rPr>
          <w:rStyle w:val="af3"/>
          <w:rFonts w:hint="eastAsia"/>
        </w:rPr>
        <w:t>假共产党</w:t>
      </w:r>
      <w:r>
        <w:rPr>
          <w:rFonts w:hint="eastAsia"/>
        </w:rPr>
        <w:t>，不是代表无产阶级利益的真共产党。</w:t>
      </w:r>
    </w:p>
    <w:p w14:paraId="2E945D59" w14:textId="77777777" w:rsidR="004A7259" w:rsidRDefault="004A7259" w:rsidP="004A7259">
      <w:pPr>
        <w:pStyle w:val="A5"/>
      </w:pPr>
      <w:r>
        <w:rPr>
          <w:rFonts w:hint="eastAsia"/>
        </w:rPr>
        <w:t>《继续革命理论核心文献选读》是继续革命理论核心文献的选编，</w:t>
      </w:r>
      <w:r w:rsidRPr="00267436">
        <w:rPr>
          <w:rStyle w:val="af3"/>
          <w:rFonts w:hint="eastAsia"/>
        </w:rPr>
        <w:t>基本囊括括了继续革命理论的内容</w:t>
      </w:r>
      <w:r>
        <w:rPr>
          <w:rFonts w:hint="eastAsia"/>
        </w:rPr>
        <w:t>。阅读它，是为了全面理解毛主席发动文化大革命的理论根源，帮助我们掌握继续革命理论，提高理论水平。</w:t>
      </w:r>
    </w:p>
    <w:p w14:paraId="0CCDD92E" w14:textId="471FA831" w:rsidR="004A7259" w:rsidRDefault="004A7259" w:rsidP="00C423CE">
      <w:pPr>
        <w:pStyle w:val="A530"/>
      </w:pPr>
      <w:bookmarkStart w:id="61" w:name="_Toc182735493"/>
      <w:r>
        <w:rPr>
          <w:rFonts w:hint="eastAsia"/>
        </w:rPr>
        <w:t>（</w:t>
      </w:r>
      <w:r w:rsidR="00C423CE">
        <w:rPr>
          <w:rFonts w:hint="eastAsia"/>
        </w:rPr>
        <w:t>五</w:t>
      </w:r>
      <w:r>
        <w:rPr>
          <w:rFonts w:hint="eastAsia"/>
        </w:rPr>
        <w:t>）《儒法斗争史稿》</w:t>
      </w:r>
      <w:bookmarkEnd w:id="61"/>
    </w:p>
    <w:p w14:paraId="501175E1" w14:textId="77777777" w:rsidR="004A7259" w:rsidRDefault="004A7259" w:rsidP="00D82AB2">
      <w:pPr>
        <w:pStyle w:val="aff2"/>
      </w:pPr>
      <w:r>
        <w:rPr>
          <w:rFonts w:hint="eastAsia"/>
        </w:rPr>
        <w:t>《儒法斗争史稿》，（云南大学，</w:t>
      </w:r>
      <w:r>
        <w:rPr>
          <w:rFonts w:hint="eastAsia"/>
        </w:rPr>
        <w:t>1975</w:t>
      </w:r>
      <w:r>
        <w:rPr>
          <w:rFonts w:hint="eastAsia"/>
        </w:rPr>
        <w:t>年编）。</w:t>
      </w:r>
    </w:p>
    <w:p w14:paraId="48E40D1B" w14:textId="77777777" w:rsidR="004A7259" w:rsidRDefault="004A7259" w:rsidP="004A7259">
      <w:pPr>
        <w:pStyle w:val="A5"/>
      </w:pPr>
      <w:r>
        <w:rPr>
          <w:rFonts w:hint="eastAsia"/>
        </w:rPr>
        <w:t>春秋时期</w:t>
      </w:r>
      <w:r>
        <w:rPr>
          <w:rFonts w:hint="eastAsia"/>
        </w:rPr>
        <w:t>(</w:t>
      </w:r>
      <w:r>
        <w:rPr>
          <w:rFonts w:hint="eastAsia"/>
        </w:rPr>
        <w:t>公元前</w:t>
      </w:r>
      <w:r>
        <w:rPr>
          <w:rFonts w:hint="eastAsia"/>
        </w:rPr>
        <w:t>770</w:t>
      </w:r>
      <w:r>
        <w:rPr>
          <w:rFonts w:hint="eastAsia"/>
        </w:rPr>
        <w:t>——前</w:t>
      </w:r>
      <w:r>
        <w:rPr>
          <w:rFonts w:hint="eastAsia"/>
        </w:rPr>
        <w:t>476</w:t>
      </w:r>
      <w:r>
        <w:rPr>
          <w:rFonts w:hint="eastAsia"/>
        </w:rPr>
        <w:t>年</w:t>
      </w:r>
      <w:r>
        <w:rPr>
          <w:rFonts w:hint="eastAsia"/>
        </w:rPr>
        <w:t>)</w:t>
      </w:r>
      <w:r>
        <w:rPr>
          <w:rFonts w:hint="eastAsia"/>
        </w:rPr>
        <w:t>，是我国历史上</w:t>
      </w:r>
      <w:r w:rsidRPr="00C00260">
        <w:rPr>
          <w:rStyle w:val="af3"/>
          <w:rFonts w:hint="eastAsia"/>
        </w:rPr>
        <w:t>奴隶制走向崩溃，封建地主制逐渐兴起</w:t>
      </w:r>
      <w:r>
        <w:rPr>
          <w:rFonts w:hint="eastAsia"/>
        </w:rPr>
        <w:t>的大动荡、大变革时代。在这个时代里，革命与反革命、新与旧、前进与倒退的斗争，表现得十分激烈。</w:t>
      </w:r>
    </w:p>
    <w:p w14:paraId="6FD7B2E0" w14:textId="77777777" w:rsidR="004A7259" w:rsidRDefault="004A7259" w:rsidP="004A7259">
      <w:pPr>
        <w:pStyle w:val="A5"/>
      </w:pPr>
      <w:r>
        <w:rPr>
          <w:rFonts w:hint="eastAsia"/>
        </w:rPr>
        <w:t>新兴地主阶级产生出来以后，在它们取得统治权力以前和取得统治权力以后的一段时间内，它们是生气勃勃的，是革命者，是先进者，作为当时历史条件下产生的一个革命阶级，它产生了自己的革命思想，为推翻奴隶主贵族的统治，发展封建经济，建立地主阶级的专政而斗争，这就产生了法家思想。商鞅、韩非子，是法家思想的杰出代表。</w:t>
      </w:r>
    </w:p>
    <w:p w14:paraId="40F6350F" w14:textId="77777777" w:rsidR="004A7259" w:rsidRDefault="004A7259" w:rsidP="004A7259">
      <w:pPr>
        <w:pStyle w:val="A5"/>
      </w:pPr>
      <w:r>
        <w:rPr>
          <w:rFonts w:hint="eastAsia"/>
        </w:rPr>
        <w:lastRenderedPageBreak/>
        <w:t>而在奴隶制行将土崩瓦解的大变革时代，出身破落奴隶主贵族家庭的孔丘，顽固地逆历史潮流而动，他天天叫嚷今不如昔，鼓吹复古，梦想把历史拉回到西周的奴隶制“盛世”，为了搞反革命复辟，他创立了儒家学派。以孔丘为首的儒家，是没落奴隶主阶级的代言人，同时也是历代一切反革命复辟势力的祖师爷。</w:t>
      </w:r>
    </w:p>
    <w:p w14:paraId="405E59B0" w14:textId="77777777" w:rsidR="004A7259" w:rsidRDefault="004A7259" w:rsidP="004A7259">
      <w:pPr>
        <w:pStyle w:val="A5"/>
      </w:pPr>
      <w:r>
        <w:rPr>
          <w:rFonts w:hint="eastAsia"/>
        </w:rPr>
        <w:t>春秋末年，随着新兴地主阶级势力的壮大和奴隶主阶级的激烈反扑，开始了儒法两家思想路线和政治路线的激烈斗争。</w:t>
      </w:r>
    </w:p>
    <w:p w14:paraId="7EA39B96" w14:textId="77777777" w:rsidR="004A7259" w:rsidRDefault="004A7259" w:rsidP="004A7259">
      <w:pPr>
        <w:pStyle w:val="A5"/>
      </w:pPr>
      <w:r>
        <w:rPr>
          <w:rFonts w:hint="eastAsia"/>
        </w:rPr>
        <w:t>秦始皇统一中国，在全国推行郡县制，替代了商周以来的分封制，即是秦始皇废除了东方六国的奴隶制生产关系，把封建地主生产关系推行到全国。因此，秦始皇统一六国，同时也是法家地主阶级的革命统一战争，秦始皇是法家的杰出代表。所以他推行的郡县制也就不可避免地遇到奴隶主阶级儒家的激烈反对，为了镇压奴隶主阶级的反抗，秦始皇在统一全国后，采取了“焚书坑儒”的措施，有效镇压了反革命势力。即便如此，秦汉时代，奴隶主阶级残余势力还非常强大，秦始皇去世后，秦二世和赵高搞儒家奴隶主阶级反革命复辟，终于导致天下大乱。西汉初年，出于维持统一战线的需要，刘邦采取了分封制和郡县制并行的“一国两制”策略，但刘邦基本继承秦始皇的政治路线，一直在稳步削藩以消灭奴隶制生</w:t>
      </w:r>
      <w:r>
        <w:rPr>
          <w:rFonts w:hint="eastAsia"/>
        </w:rPr>
        <w:lastRenderedPageBreak/>
        <w:t>产关系。到了汉武帝时代，基本消灭了奴隶分封制，封建地主阶级的郡县制统治，基本在全国得以确立。至此，封建地主阶级生产关系在中国历史上，就基本取代了奴隶制生产关系。</w:t>
      </w:r>
    </w:p>
    <w:p w14:paraId="6594C3D9" w14:textId="77777777" w:rsidR="004A7259" w:rsidRDefault="004A7259" w:rsidP="004A7259">
      <w:pPr>
        <w:pStyle w:val="A5"/>
      </w:pPr>
      <w:r w:rsidRPr="009B05E4">
        <w:rPr>
          <w:rStyle w:val="af3"/>
          <w:rFonts w:hint="eastAsia"/>
        </w:rPr>
        <w:t>但儒法斗争并没有结束。</w:t>
      </w:r>
      <w:r>
        <w:rPr>
          <w:rFonts w:hint="eastAsia"/>
        </w:rPr>
        <w:t>地主阶级取代奴隶主阶级的统治后，地主阶级里面的上层贵族，把曾经为奴隶主阶级服务的儒家思想，进行一定程度的改造（董仲舒），拿出来为自己服务。而广大受贵族大地主阶级压迫的庶族中小地主阶级，为了反对贵族大地主的压迫和土地兼并，并缓和阶级矛盾维持封建国家的统治，往往祭出法家思想要求改良节制土地兼并，典型的比如北宋的王安石变法。而与王安石同时代的贵族大地主阶级的代表司马光，他就反对王安石，他就是儒家的信徒。为了反对王安石法家变法，司马光以儒家立场和观点，编纂了《资治通鉴》一书。</w:t>
      </w:r>
    </w:p>
    <w:p w14:paraId="172A4D80" w14:textId="77777777" w:rsidR="004A7259" w:rsidRPr="009B05E4" w:rsidRDefault="004A7259" w:rsidP="009B05E4">
      <w:pPr>
        <w:pStyle w:val="af1"/>
        <w:rPr>
          <w:u w:val="single"/>
        </w:rPr>
      </w:pPr>
      <w:r w:rsidRPr="009B05E4">
        <w:rPr>
          <w:rFonts w:hint="eastAsia"/>
          <w:u w:val="single"/>
        </w:rPr>
        <w:t>因此，汉武帝以前的儒家代表奴隶主阶级的利益，法家代表地主阶级的利益。汉武帝以后，儒家代表贵族大地主阶级的利益，而法家代表庶族中小地主阶级的利益。</w:t>
      </w:r>
    </w:p>
    <w:p w14:paraId="4CEBF008" w14:textId="77777777" w:rsidR="004A7259" w:rsidRDefault="004A7259" w:rsidP="004A7259">
      <w:pPr>
        <w:pStyle w:val="A5"/>
      </w:pPr>
      <w:r>
        <w:rPr>
          <w:rFonts w:hint="eastAsia"/>
        </w:rPr>
        <w:t>汉代以后，庶族中小地主阶级法家，发起的对儒家的斗争，出发点是出于维护自己利益的需要，但它客观上的改良行为，也减轻了对社会底层的佃农的剥削，因此它相对于儒家来说，是进步的一方。同时，因为他们自己本来也是剥削阶级，他们也要防范佃</w:t>
      </w:r>
      <w:r>
        <w:rPr>
          <w:rFonts w:hint="eastAsia"/>
        </w:rPr>
        <w:lastRenderedPageBreak/>
        <w:t>农阶级的反抗，所以汉代以后的法家对儒家的反对，也很不彻底。同时，由于封建等级制度的根深蒂固和儒家思想坚如磐石的正统地位，这些法家往往也不敢公开反对儒家，而是往往采取“木马计”，把自己也打扮成儒家里的一派，宣称自己才是儒家正统。</w:t>
      </w:r>
    </w:p>
    <w:p w14:paraId="297E4871" w14:textId="77777777" w:rsidR="004A7259" w:rsidRPr="00FC0CE3" w:rsidRDefault="004A7259" w:rsidP="00FC0CE3">
      <w:pPr>
        <w:pStyle w:val="af1"/>
        <w:rPr>
          <w:u w:val="single"/>
        </w:rPr>
      </w:pPr>
      <w:r w:rsidRPr="00FC0CE3">
        <w:rPr>
          <w:rFonts w:hint="eastAsia"/>
          <w:u w:val="single"/>
        </w:rPr>
        <w:t>清朝灭亡以后，搞反革命复辟的袁世凯尊孔崇儒，搞辫子军复辟的张勋尊孔崇儒，搞反革命政变的大叛徒蒋介石，也是尊孔崇儒的。历朝历代，反人民的一切反动势力，都是尊孔崇儒的，当代修正主义走资派假共产党，也不例外。</w:t>
      </w:r>
    </w:p>
    <w:p w14:paraId="4B4BD215" w14:textId="61B5C350" w:rsidR="007F2240" w:rsidRDefault="007F2240" w:rsidP="007F2240">
      <w:pPr>
        <w:pStyle w:val="A5"/>
      </w:pPr>
      <w:r>
        <w:rPr>
          <w:rFonts w:hint="eastAsia"/>
        </w:rPr>
        <w:t>历史上儒家思想总是保守势力的代表，相对而言，法家总是代表进步势力，与儒家相对立而存在。学习儒法斗争史，就是学习历史上进步势力与反动势力的斗争史，有助于我们梳理唯物史观，理解封建社会几千年以来</w:t>
      </w:r>
      <w:r w:rsidRPr="005D46BC">
        <w:rPr>
          <w:rStyle w:val="af3"/>
          <w:rFonts w:hint="eastAsia"/>
        </w:rPr>
        <w:t>地主阶级内部两条路线斗争</w:t>
      </w:r>
      <w:r>
        <w:rPr>
          <w:rFonts w:hint="eastAsia"/>
        </w:rPr>
        <w:t>的历史。</w:t>
      </w:r>
    </w:p>
    <w:p w14:paraId="2263020A" w14:textId="77777777" w:rsidR="00873930" w:rsidRPr="005D46BC" w:rsidRDefault="00873930" w:rsidP="00873930">
      <w:pPr>
        <w:pStyle w:val="aff6"/>
        <w:rPr>
          <w:u w:val="single"/>
        </w:rPr>
      </w:pPr>
      <w:r w:rsidRPr="005D46BC">
        <w:rPr>
          <w:rFonts w:hint="eastAsia"/>
          <w:u w:val="single"/>
        </w:rPr>
        <w:t>儒家哲学的核心有两条：</w:t>
      </w:r>
    </w:p>
    <w:p w14:paraId="4B5206CF" w14:textId="77777777" w:rsidR="00873930" w:rsidRPr="005D46BC" w:rsidRDefault="00873930" w:rsidP="00873930">
      <w:pPr>
        <w:pStyle w:val="aff6"/>
        <w:rPr>
          <w:u w:val="single"/>
        </w:rPr>
      </w:pPr>
      <w:r w:rsidRPr="005D46BC">
        <w:rPr>
          <w:rFonts w:eastAsia="宋体" w:hint="eastAsia"/>
          <w:u w:val="single"/>
        </w:rPr>
        <w:t>（</w:t>
      </w:r>
      <w:r w:rsidRPr="005D46BC">
        <w:rPr>
          <w:rFonts w:eastAsia="宋体" w:hint="eastAsia"/>
          <w:u w:val="single"/>
        </w:rPr>
        <w:t>1</w:t>
      </w:r>
      <w:r w:rsidRPr="005D46BC">
        <w:rPr>
          <w:rFonts w:hint="eastAsia"/>
          <w:u w:val="single"/>
        </w:rPr>
        <w:t>）坚持等级尊卑秩序；</w:t>
      </w:r>
    </w:p>
    <w:p w14:paraId="24DC107D" w14:textId="77777777" w:rsidR="00873930" w:rsidRPr="005D46BC" w:rsidRDefault="00873930" w:rsidP="00873930">
      <w:pPr>
        <w:pStyle w:val="aff6"/>
        <w:rPr>
          <w:u w:val="single"/>
        </w:rPr>
      </w:pPr>
      <w:r w:rsidRPr="005D46BC">
        <w:rPr>
          <w:rFonts w:hint="eastAsia"/>
          <w:u w:val="single"/>
        </w:rPr>
        <w:t>（</w:t>
      </w:r>
      <w:r w:rsidRPr="005D46BC">
        <w:rPr>
          <w:rFonts w:hint="eastAsia"/>
          <w:u w:val="single"/>
        </w:rPr>
        <w:t>2</w:t>
      </w:r>
      <w:r w:rsidRPr="005D46BC">
        <w:rPr>
          <w:rFonts w:hint="eastAsia"/>
          <w:u w:val="single"/>
        </w:rPr>
        <w:t>）在保证上面第一条的前提下，尽可能和稀泥；</w:t>
      </w:r>
    </w:p>
    <w:p w14:paraId="2971445B" w14:textId="77777777" w:rsidR="00873930" w:rsidRPr="005D46BC" w:rsidRDefault="00873930" w:rsidP="00873930">
      <w:pPr>
        <w:pStyle w:val="aff6"/>
        <w:rPr>
          <w:u w:val="single"/>
        </w:rPr>
      </w:pPr>
      <w:r w:rsidRPr="005D46BC">
        <w:rPr>
          <w:rFonts w:hint="eastAsia"/>
          <w:u w:val="single"/>
        </w:rPr>
        <w:t>我们读儒家经典，研究来研究去，就会发现，儒家哲学无外乎就是上面这两条。</w:t>
      </w:r>
    </w:p>
    <w:p w14:paraId="51B87FE5" w14:textId="327E3A84" w:rsidR="00923E98" w:rsidRDefault="00923E98" w:rsidP="005E25ED">
      <w:pPr>
        <w:pStyle w:val="A5"/>
      </w:pPr>
      <w:r w:rsidRPr="00923E98">
        <w:rPr>
          <w:rFonts w:hint="eastAsia"/>
        </w:rPr>
        <w:lastRenderedPageBreak/>
        <w:t>孔子的思想体系是唯心的，他在世时就脱离实际。他的许多话，都是些好话，就是拿到现在来看，许多话也都是好话。但是，面对现实社会中各种错综复杂的阶级矛盾，社会矛盾，民族矛盾，它解决不了</w:t>
      </w:r>
      <w:r w:rsidR="00392F61">
        <w:rPr>
          <w:rFonts w:hint="eastAsia"/>
        </w:rPr>
        <w:t>任何</w:t>
      </w:r>
      <w:r w:rsidRPr="00923E98">
        <w:rPr>
          <w:rFonts w:hint="eastAsia"/>
        </w:rPr>
        <w:t>实际问题，所以又都是些空话，废话，屁话。</w:t>
      </w:r>
      <w:r w:rsidR="00392F61">
        <w:rPr>
          <w:rFonts w:hint="eastAsia"/>
        </w:rPr>
        <w:t>孔子的思想只能是忽悠人的愚民工具。</w:t>
      </w:r>
    </w:p>
    <w:p w14:paraId="50FF0815" w14:textId="386BCA96" w:rsidR="00873930" w:rsidRPr="003C49AA" w:rsidRDefault="00873930" w:rsidP="003C49AA">
      <w:pPr>
        <w:pStyle w:val="af1"/>
        <w:rPr>
          <w:u w:val="single"/>
        </w:rPr>
      </w:pPr>
      <w:r w:rsidRPr="003C49AA">
        <w:rPr>
          <w:rFonts w:hint="eastAsia"/>
          <w:u w:val="single"/>
        </w:rPr>
        <w:t>儒家</w:t>
      </w:r>
      <w:r w:rsidR="00FC6F1D" w:rsidRPr="003C49AA">
        <w:rPr>
          <w:rFonts w:hint="eastAsia"/>
          <w:u w:val="single"/>
        </w:rPr>
        <w:t>在政治上</w:t>
      </w:r>
      <w:r w:rsidRPr="003C49AA">
        <w:rPr>
          <w:rFonts w:hint="eastAsia"/>
          <w:u w:val="single"/>
        </w:rPr>
        <w:t>是搞</w:t>
      </w:r>
      <w:r w:rsidRPr="003C49AA">
        <w:rPr>
          <w:rStyle w:val="af3"/>
          <w:rFonts w:hint="eastAsia"/>
          <w:u w:val="single"/>
        </w:rPr>
        <w:t>精英主义</w:t>
      </w:r>
      <w:r w:rsidRPr="003C49AA">
        <w:rPr>
          <w:rFonts w:hint="eastAsia"/>
          <w:u w:val="single"/>
        </w:rPr>
        <w:t>，</w:t>
      </w:r>
      <w:r w:rsidR="00FC6F1D" w:rsidRPr="003C49AA">
        <w:rPr>
          <w:rFonts w:hint="eastAsia"/>
          <w:u w:val="single"/>
        </w:rPr>
        <w:t>崇尚</w:t>
      </w:r>
      <w:r w:rsidR="00DC7400" w:rsidRPr="003C49AA">
        <w:rPr>
          <w:rFonts w:hint="eastAsia"/>
          <w:u w:val="single"/>
        </w:rPr>
        <w:t>所谓</w:t>
      </w:r>
      <w:r w:rsidR="00FC6F1D" w:rsidRPr="003C49AA">
        <w:rPr>
          <w:rFonts w:hint="eastAsia"/>
          <w:u w:val="single"/>
        </w:rPr>
        <w:t>君子</w:t>
      </w:r>
      <w:r w:rsidR="00DC7400" w:rsidRPr="003C49AA">
        <w:rPr>
          <w:rFonts w:hint="eastAsia"/>
          <w:u w:val="single"/>
        </w:rPr>
        <w:t>贤人</w:t>
      </w:r>
      <w:r w:rsidR="00FC6F1D" w:rsidRPr="003C49AA">
        <w:rPr>
          <w:rFonts w:hint="eastAsia"/>
          <w:u w:val="single"/>
        </w:rPr>
        <w:t>修身齐家治国平天下，</w:t>
      </w:r>
      <w:r w:rsidRPr="003C49AA">
        <w:rPr>
          <w:rFonts w:hint="eastAsia"/>
          <w:u w:val="single"/>
        </w:rPr>
        <w:t>和马克思主义</w:t>
      </w:r>
      <w:r w:rsidR="00FC6F1D" w:rsidRPr="003C49AA">
        <w:rPr>
          <w:rFonts w:hint="eastAsia"/>
          <w:u w:val="single"/>
        </w:rPr>
        <w:t>要求</w:t>
      </w:r>
      <w:r w:rsidRPr="003C49AA">
        <w:rPr>
          <w:rStyle w:val="af3"/>
          <w:rFonts w:hint="eastAsia"/>
          <w:u w:val="single"/>
        </w:rPr>
        <w:t>群众路线</w:t>
      </w:r>
      <w:r w:rsidR="00DC7400" w:rsidRPr="003C49AA">
        <w:rPr>
          <w:rStyle w:val="af3"/>
          <w:rFonts w:hint="eastAsia"/>
          <w:u w:val="single"/>
        </w:rPr>
        <w:t>、群众民主</w:t>
      </w:r>
      <w:r w:rsidRPr="003C49AA">
        <w:rPr>
          <w:rFonts w:hint="eastAsia"/>
          <w:u w:val="single"/>
        </w:rPr>
        <w:t>格格不入，</w:t>
      </w:r>
      <w:r w:rsidR="00FC6F1D" w:rsidRPr="003C49AA">
        <w:rPr>
          <w:rFonts w:hint="eastAsia"/>
          <w:u w:val="single"/>
        </w:rPr>
        <w:t>儒家看不起劳动人民。儒家在世界观上是天命论，搞的是形而上学，和马克思主义辩证唯物主义格格不入。儒家在认识论上是唯心主义</w:t>
      </w:r>
      <w:r w:rsidR="00DC7400" w:rsidRPr="003C49AA">
        <w:rPr>
          <w:rFonts w:hint="eastAsia"/>
          <w:u w:val="single"/>
        </w:rPr>
        <w:t>（“君子本立而道生”）</w:t>
      </w:r>
      <w:r w:rsidR="00FC6F1D" w:rsidRPr="003C49AA">
        <w:rPr>
          <w:rFonts w:hint="eastAsia"/>
          <w:u w:val="single"/>
        </w:rPr>
        <w:t>，和马克思主义要求凡事要“调查研究”格格不入。</w:t>
      </w:r>
      <w:r w:rsidR="00833255" w:rsidRPr="003C49AA">
        <w:rPr>
          <w:rFonts w:hint="eastAsia"/>
          <w:u w:val="single"/>
        </w:rPr>
        <w:t>整个儒家思想都是反马克思主义的，反社会主义的，反无产阶级专政的。</w:t>
      </w:r>
    </w:p>
    <w:p w14:paraId="6CADDB75" w14:textId="30B80407" w:rsidR="004A7259" w:rsidRPr="00DE71B8" w:rsidRDefault="00833255" w:rsidP="004A7259">
      <w:pPr>
        <w:pStyle w:val="A5"/>
        <w:rPr>
          <w:rStyle w:val="af3"/>
          <w:u w:val="single"/>
        </w:rPr>
      </w:pPr>
      <w:r>
        <w:rPr>
          <w:rFonts w:hint="eastAsia"/>
        </w:rPr>
        <w:t>因此</w:t>
      </w:r>
      <w:r w:rsidR="004A7259">
        <w:rPr>
          <w:rFonts w:hint="eastAsia"/>
        </w:rPr>
        <w:t>，为了批判中国的资本主义复辟，就必须批判儒家思想。我们必须学习儒法斗争的历史，搞明白儒家思想的本质，搞明白为什么</w:t>
      </w:r>
      <w:r w:rsidR="004A7259" w:rsidRPr="0057530A">
        <w:rPr>
          <w:rStyle w:val="af3"/>
          <w:rFonts w:hint="eastAsia"/>
          <w:u w:val="single"/>
        </w:rPr>
        <w:t>儒家思想在历史上，从来都是反动的，儒家思想过去是反动的，现在是反动的，将来仍然是反动的。</w:t>
      </w:r>
      <w:r w:rsidR="004A7259">
        <w:rPr>
          <w:rFonts w:hint="eastAsia"/>
        </w:rPr>
        <w:t>儒家从来都是剥削阶级剥削、奴役、压迫、愚弄人民的思想工具，儒家思想是剥削阶级的精神棍棒，是彻头彻尾的奴隶哲学，它总在教人怎么做一个好奴才。</w:t>
      </w:r>
      <w:r w:rsidR="004A7259" w:rsidRPr="00DE71B8">
        <w:rPr>
          <w:rStyle w:val="af3"/>
          <w:rFonts w:hint="eastAsia"/>
          <w:u w:val="single"/>
        </w:rPr>
        <w:t>几千年来，这个历史事实从来都没有改变过。孔老二是历代一切反革命复辟势力的祖师爷。</w:t>
      </w:r>
    </w:p>
    <w:p w14:paraId="64C9117C" w14:textId="77777777" w:rsidR="004A7259" w:rsidRDefault="004A7259" w:rsidP="004A7259">
      <w:pPr>
        <w:pStyle w:val="A5"/>
      </w:pPr>
      <w:r>
        <w:rPr>
          <w:rFonts w:hint="eastAsia"/>
        </w:rPr>
        <w:lastRenderedPageBreak/>
        <w:t>文化大革命后期的评法批儒运动，是一个非常重要的事件，它通过对儒、法两家在几千年来中国历史上发挥作用的细致分析和严格批判，完成了对中国几千年封建社会</w:t>
      </w:r>
      <w:r w:rsidRPr="002D63A3">
        <w:rPr>
          <w:rStyle w:val="af3"/>
          <w:rFonts w:hint="eastAsia"/>
          <w:u w:val="single"/>
        </w:rPr>
        <w:t>哲学史上的两条路线长期斗争的最高总结</w:t>
      </w:r>
      <w:r>
        <w:rPr>
          <w:rFonts w:hint="eastAsia"/>
        </w:rPr>
        <w:t>。中国几千年封建社会</w:t>
      </w:r>
      <w:r w:rsidRPr="00AE0488">
        <w:rPr>
          <w:rStyle w:val="af3"/>
          <w:rFonts w:hint="eastAsia"/>
          <w:u w:val="single"/>
        </w:rPr>
        <w:t>哲学史上两条路线长期斗争的基本形式，就是儒法斗争</w:t>
      </w:r>
      <w:r w:rsidRPr="002D63A3">
        <w:rPr>
          <w:rStyle w:val="af3"/>
          <w:rFonts w:hint="eastAsia"/>
          <w:u w:val="single"/>
        </w:rPr>
        <w:t>，儒家思想的残留，是中国资本主义复辟和资产阶级专政的重要思想基础。</w:t>
      </w:r>
      <w:r>
        <w:rPr>
          <w:rFonts w:hint="eastAsia"/>
        </w:rPr>
        <w:t>因此，必须对儒家思想予以彻底批判。</w:t>
      </w:r>
    </w:p>
    <w:p w14:paraId="5D11194E" w14:textId="66099AAE" w:rsidR="004A7259" w:rsidRDefault="004A7259" w:rsidP="00B408B1">
      <w:pPr>
        <w:pStyle w:val="A5"/>
      </w:pPr>
      <w:r>
        <w:rPr>
          <w:rFonts w:hint="eastAsia"/>
        </w:rPr>
        <w:t>郭沫若早年研究春秋战国史，写了一本《十批判书》，这本书虽然有揭露春秋战国时代奴隶主阶级和地主阶级斗争的历史真相，但他同时又批判了秦始皇，有一定的崇儒反法倾向。郭沫若到了晚年，尊孔崇儒的思想倾向愈加厉害。主席对此提出批评，主席说：“郭老从柳退，不及柳宗元。名曰共产党，崇拜孔二先。”主席又写了一首诗：</w:t>
      </w:r>
    </w:p>
    <w:p w14:paraId="71CE2255" w14:textId="221337D6" w:rsidR="004A7259" w:rsidRDefault="004A7259" w:rsidP="00B408B1">
      <w:pPr>
        <w:pStyle w:val="a8"/>
      </w:pPr>
      <w:r>
        <w:rPr>
          <w:rFonts w:hint="eastAsia"/>
        </w:rPr>
        <w:t>七律·读《封建论》，呈郭老</w:t>
      </w:r>
    </w:p>
    <w:p w14:paraId="0C081C2E" w14:textId="77777777" w:rsidR="004A7259" w:rsidRDefault="004A7259" w:rsidP="00B408B1">
      <w:pPr>
        <w:pStyle w:val="ad"/>
      </w:pPr>
      <w:r>
        <w:rPr>
          <w:rFonts w:hint="eastAsia"/>
        </w:rPr>
        <w:t>劝君少骂秦始皇，焚坑事业要商量。</w:t>
      </w:r>
    </w:p>
    <w:p w14:paraId="2E2DC995" w14:textId="77777777" w:rsidR="004A7259" w:rsidRDefault="004A7259" w:rsidP="00B408B1">
      <w:pPr>
        <w:pStyle w:val="ad"/>
      </w:pPr>
      <w:r>
        <w:rPr>
          <w:rFonts w:hint="eastAsia"/>
        </w:rPr>
        <w:t>祖龙虽死秦犹在，《十批》不是好文章。</w:t>
      </w:r>
    </w:p>
    <w:p w14:paraId="2D9B2DCD" w14:textId="77777777" w:rsidR="004A7259" w:rsidRDefault="004A7259" w:rsidP="00B408B1">
      <w:pPr>
        <w:pStyle w:val="ad"/>
      </w:pPr>
      <w:r>
        <w:rPr>
          <w:rFonts w:hint="eastAsia"/>
        </w:rPr>
        <w:t>百代都行秦政法，孔学名高实粃糠。</w:t>
      </w:r>
    </w:p>
    <w:p w14:paraId="5F5E1F23" w14:textId="1C67CC58" w:rsidR="004A7259" w:rsidRDefault="004A7259" w:rsidP="0034026C">
      <w:pPr>
        <w:pStyle w:val="ad"/>
      </w:pPr>
      <w:r>
        <w:rPr>
          <w:rFonts w:hint="eastAsia"/>
        </w:rPr>
        <w:t>熟读唐人《封建论》，莫从子厚返文王。</w:t>
      </w:r>
    </w:p>
    <w:p w14:paraId="38DD5C74" w14:textId="77777777" w:rsidR="004A7259" w:rsidRDefault="004A7259" w:rsidP="004A7259">
      <w:pPr>
        <w:pStyle w:val="A5"/>
      </w:pPr>
      <w:r>
        <w:rPr>
          <w:rFonts w:hint="eastAsia"/>
        </w:rPr>
        <w:t>主席说：“郭老批评秦始皇不许儒家弟子去秦国讲学。而战国七雄，为什么那些允许儒家讲学的国家</w:t>
      </w:r>
      <w:r>
        <w:rPr>
          <w:rFonts w:hint="eastAsia"/>
        </w:rPr>
        <w:lastRenderedPageBreak/>
        <w:t>都灭亡了，</w:t>
      </w:r>
      <w:r w:rsidRPr="006647C1">
        <w:rPr>
          <w:rStyle w:val="af3"/>
          <w:rFonts w:hint="eastAsia"/>
        </w:rPr>
        <w:t>唯独秦国，不许儒家入境讲学的秦国，却能统一中国？</w:t>
      </w:r>
      <w:r>
        <w:rPr>
          <w:rFonts w:hint="eastAsia"/>
        </w:rPr>
        <w:t>”</w:t>
      </w:r>
    </w:p>
    <w:p w14:paraId="72C5AB54" w14:textId="77777777" w:rsidR="009C54B6" w:rsidRDefault="004A7259" w:rsidP="004A7259">
      <w:pPr>
        <w:pStyle w:val="A5"/>
      </w:pPr>
      <w:r>
        <w:rPr>
          <w:rFonts w:hint="eastAsia"/>
        </w:rPr>
        <w:t>秦统一后要不要分封？李斯与许多儒生的意见发生分歧，儒生反对郡县制，主张分封制。李斯反对分封，主张郡县制，由中央直接任命郡长、县长，反对把一个个诸侯王分到各地去，成为当地世袭的统治者。</w:t>
      </w:r>
    </w:p>
    <w:p w14:paraId="1F30A6B5" w14:textId="696214D2" w:rsidR="004A7259" w:rsidRDefault="004A7259" w:rsidP="004A7259">
      <w:pPr>
        <w:pStyle w:val="A5"/>
      </w:pPr>
      <w:r>
        <w:rPr>
          <w:rFonts w:hint="eastAsia"/>
        </w:rPr>
        <w:t>主席说：“秦始皇力排众议，采纳了李斯主张，功劳很大。这是中国历史上一次革命性的进步。”</w:t>
      </w:r>
    </w:p>
    <w:p w14:paraId="121311E6" w14:textId="77777777" w:rsidR="009C54B6" w:rsidRDefault="004A7259" w:rsidP="004A7259">
      <w:pPr>
        <w:pStyle w:val="A5"/>
      </w:pPr>
      <w:r>
        <w:rPr>
          <w:rFonts w:hint="eastAsia"/>
        </w:rPr>
        <w:t>主席又说：</w:t>
      </w:r>
    </w:p>
    <w:p w14:paraId="28783C0E" w14:textId="58CED6CB" w:rsidR="004A7259" w:rsidRDefault="004A7259" w:rsidP="009C54B6">
      <w:pPr>
        <w:pStyle w:val="aff2"/>
      </w:pPr>
      <w:r>
        <w:rPr>
          <w:rFonts w:hint="eastAsia"/>
        </w:rPr>
        <w:t>“农民起来造反，外族入侵，统治阶级内部争权夺利，改朝换代，他们起兵夺权的时候，骨子里都是批孔的。按照孔孟之道的说法，臣是不能反君的，民是不能反官的，下是不能犯上的。你要造反，你要革命，就必须要批孔，否则师出无名，造反无理，革命有罪。</w:t>
      </w:r>
    </w:p>
    <w:p w14:paraId="27A4B7CF" w14:textId="77777777" w:rsidR="004A7259" w:rsidRDefault="004A7259" w:rsidP="009C54B6">
      <w:pPr>
        <w:pStyle w:val="aff2"/>
      </w:pPr>
      <w:r>
        <w:rPr>
          <w:rFonts w:hint="eastAsia"/>
        </w:rPr>
        <w:t>“国共两党早期领导人，革命初期都是批孔的，‘五四运动’是从打倒孔家店开始的。如果不批孔，大家也只能跪倒在太后老佛爷和袁世凯的脚下俯首称臣。但是，等蒋委员长上台以后，国民党又去大修孔庙，尊孔、祭孔。</w:t>
      </w:r>
    </w:p>
    <w:p w14:paraId="752C480D" w14:textId="77777777" w:rsidR="004A7259" w:rsidRDefault="004A7259" w:rsidP="009C54B6">
      <w:pPr>
        <w:pStyle w:val="aff2"/>
      </w:pPr>
      <w:r>
        <w:rPr>
          <w:rFonts w:hint="eastAsia"/>
        </w:rPr>
        <w:t>“中国的历史就是这么过来的。鲁迅说过，孔夫子在中国，是权势者捧起来的一个器具，是想做官的读书人的一块‘敲门砖’。器具也罢，砖头也罢，既</w:t>
      </w:r>
      <w:r>
        <w:rPr>
          <w:rFonts w:hint="eastAsia"/>
        </w:rPr>
        <w:lastRenderedPageBreak/>
        <w:t>可捧过头顶，也可丢进茅厕，那要看当时的实际需要喽。”</w:t>
      </w:r>
    </w:p>
    <w:p w14:paraId="3ED52258" w14:textId="77777777" w:rsidR="004A7259" w:rsidRDefault="004A7259" w:rsidP="004A7259">
      <w:pPr>
        <w:pStyle w:val="A5"/>
      </w:pPr>
      <w:r>
        <w:rPr>
          <w:rFonts w:hint="eastAsia"/>
        </w:rPr>
        <w:t>主席说：“我们是共产党人，马克思列宁主义是我们思想的理论基础。</w:t>
      </w:r>
      <w:r w:rsidRPr="00BB0059">
        <w:rPr>
          <w:rStyle w:val="af3"/>
          <w:rFonts w:hint="eastAsia"/>
          <w:u w:val="wave"/>
        </w:rPr>
        <w:t>中国共产党革命就是从批孔起家的，我们决不能走历代统治者，走国民党走过的老路，革命时批孔，上台了再尊孔</w:t>
      </w:r>
      <w:r>
        <w:rPr>
          <w:rFonts w:hint="eastAsia"/>
        </w:rPr>
        <w:t>，言而无信，自己打自己的嘴巴。”</w:t>
      </w:r>
    </w:p>
    <w:p w14:paraId="0D5011EF" w14:textId="77777777" w:rsidR="00E37B66" w:rsidRDefault="004A7259" w:rsidP="004A7259">
      <w:pPr>
        <w:pStyle w:val="A5"/>
      </w:pPr>
      <w:r>
        <w:rPr>
          <w:rFonts w:hint="eastAsia"/>
        </w:rPr>
        <w:t>主席说：</w:t>
      </w:r>
    </w:p>
    <w:p w14:paraId="11935B1F" w14:textId="2834D159" w:rsidR="004A7259" w:rsidRPr="00E37B66" w:rsidRDefault="004A7259" w:rsidP="00E37B66">
      <w:pPr>
        <w:pStyle w:val="af1"/>
        <w:rPr>
          <w:u w:val="wave"/>
        </w:rPr>
      </w:pPr>
      <w:r w:rsidRPr="00E37B66">
        <w:rPr>
          <w:rFonts w:hint="eastAsia"/>
          <w:u w:val="wave"/>
        </w:rPr>
        <w:t>“如果共产党只为了维护自己的统治特权，离人民群众越来越远，甚至走向人民的对立面，自己不革命了，也不许人民再革命了，把孔夫子再请回来，说明你也快完了。”</w:t>
      </w:r>
    </w:p>
    <w:p w14:paraId="5D1B5CDF" w14:textId="77777777" w:rsidR="004A7259" w:rsidRDefault="004A7259" w:rsidP="004A7259">
      <w:pPr>
        <w:pStyle w:val="A5"/>
      </w:pPr>
      <w:r>
        <w:rPr>
          <w:rFonts w:hint="eastAsia"/>
        </w:rPr>
        <w:t>改革开放几十年以来，走资派罔顾儒家在历史上一贯反动的客观事实，梳妆打扮粉饰孔老二和儒家思想。</w:t>
      </w:r>
      <w:r>
        <w:rPr>
          <w:rFonts w:hint="eastAsia"/>
        </w:rPr>
        <w:t>2023</w:t>
      </w:r>
      <w:r>
        <w:rPr>
          <w:rFonts w:hint="eastAsia"/>
        </w:rPr>
        <w:t>年，官方豢养的资产阶级学者</w:t>
      </w:r>
      <w:r w:rsidRPr="006647C1">
        <w:rPr>
          <w:rStyle w:val="af3"/>
          <w:rFonts w:hint="eastAsia"/>
        </w:rPr>
        <w:t>郭继承</w:t>
      </w:r>
      <w:r>
        <w:rPr>
          <w:rFonts w:hint="eastAsia"/>
        </w:rPr>
        <w:t>这条狗，在</w:t>
      </w:r>
      <w:r>
        <w:rPr>
          <w:rFonts w:hint="eastAsia"/>
        </w:rPr>
        <w:t>Bilibili</w:t>
      </w:r>
      <w:r>
        <w:rPr>
          <w:rFonts w:hint="eastAsia"/>
        </w:rPr>
        <w:t>鼓吹儒家等中国传统文化里面的各种糟粕愚民思想，其行径之拙劣无耻，简直令人喷饭，他因此被广大网友戏称为</w:t>
      </w:r>
      <w:r w:rsidRPr="006647C1">
        <w:rPr>
          <w:rStyle w:val="af3"/>
          <w:rFonts w:hint="eastAsia"/>
        </w:rPr>
        <w:t>“郭如来”</w:t>
      </w:r>
      <w:r>
        <w:rPr>
          <w:rFonts w:hint="eastAsia"/>
        </w:rPr>
        <w:t>，他主持的节目《当马克思遇见孔子》，也被无数网友拍砖。广大网友和官方豢养的以郭继承为代表的资产阶级走狗学者们的斗争，是某种广义上的现代儒法斗争。</w:t>
      </w:r>
    </w:p>
    <w:p w14:paraId="7DC6C215" w14:textId="77777777" w:rsidR="004A7259" w:rsidRDefault="004A7259" w:rsidP="004A7259">
      <w:pPr>
        <w:pStyle w:val="A5"/>
      </w:pPr>
      <w:r>
        <w:rPr>
          <w:rFonts w:hint="eastAsia"/>
        </w:rPr>
        <w:t>2011</w:t>
      </w:r>
      <w:r>
        <w:rPr>
          <w:rFonts w:hint="eastAsia"/>
        </w:rPr>
        <w:t>年</w:t>
      </w:r>
      <w:r>
        <w:rPr>
          <w:rFonts w:hint="eastAsia"/>
        </w:rPr>
        <w:t>3</w:t>
      </w:r>
      <w:r>
        <w:rPr>
          <w:rFonts w:hint="eastAsia"/>
        </w:rPr>
        <w:t>月，走资派公然在天安门广场，竖起了高达</w:t>
      </w:r>
      <w:r>
        <w:rPr>
          <w:rFonts w:hint="eastAsia"/>
        </w:rPr>
        <w:t>9.5</w:t>
      </w:r>
      <w:r>
        <w:rPr>
          <w:rFonts w:hint="eastAsia"/>
        </w:rPr>
        <w:t>米的巨型孔子铜像，引发了全国舆论哗然，后来走资派又悄悄将此铜像移走；</w:t>
      </w:r>
      <w:r>
        <w:rPr>
          <w:rFonts w:hint="eastAsia"/>
        </w:rPr>
        <w:t>2013</w:t>
      </w:r>
      <w:r>
        <w:rPr>
          <w:rFonts w:hint="eastAsia"/>
        </w:rPr>
        <w:t>年</w:t>
      </w:r>
      <w:r>
        <w:rPr>
          <w:rFonts w:hint="eastAsia"/>
        </w:rPr>
        <w:t>11</w:t>
      </w:r>
      <w:r>
        <w:rPr>
          <w:rFonts w:hint="eastAsia"/>
        </w:rPr>
        <w:t>月，</w:t>
      </w:r>
      <w:r>
        <w:rPr>
          <w:rFonts w:hint="eastAsia"/>
        </w:rPr>
        <w:lastRenderedPageBreak/>
        <w:t>走资派假共产党的最高领导人，亲自跑到山东曲阜膜拜孔庙；</w:t>
      </w:r>
      <w:r>
        <w:rPr>
          <w:rFonts w:hint="eastAsia"/>
        </w:rPr>
        <w:t>2014</w:t>
      </w:r>
      <w:r>
        <w:rPr>
          <w:rFonts w:hint="eastAsia"/>
        </w:rPr>
        <w:t>年</w:t>
      </w:r>
      <w:r>
        <w:rPr>
          <w:rFonts w:hint="eastAsia"/>
        </w:rPr>
        <w:t>5</w:t>
      </w:r>
      <w:r>
        <w:rPr>
          <w:rFonts w:hint="eastAsia"/>
        </w:rPr>
        <w:t>月，他又亲自去拜望儒家反动知识分子汤一介，以支持他努力编纂儒家文献《儒藏》，这部破书劳民伤财，花费巨额公帑，号称要收尽几千年来天下儒学典籍，试问编出来后有谁会看它们呢？除了放在图书馆里面积灰，有什么用呢？</w:t>
      </w:r>
      <w:r>
        <w:rPr>
          <w:rFonts w:hint="eastAsia"/>
        </w:rPr>
        <w:t>2014</w:t>
      </w:r>
      <w:r>
        <w:rPr>
          <w:rFonts w:hint="eastAsia"/>
        </w:rPr>
        <w:t>年</w:t>
      </w:r>
      <w:r>
        <w:rPr>
          <w:rFonts w:hint="eastAsia"/>
        </w:rPr>
        <w:t>9</w:t>
      </w:r>
      <w:r>
        <w:rPr>
          <w:rFonts w:hint="eastAsia"/>
        </w:rPr>
        <w:t>月，此人又亲自参加纪念孔子诞辰</w:t>
      </w:r>
      <w:r>
        <w:rPr>
          <w:rFonts w:hint="eastAsia"/>
        </w:rPr>
        <w:t>2565</w:t>
      </w:r>
      <w:r>
        <w:rPr>
          <w:rFonts w:hint="eastAsia"/>
        </w:rPr>
        <w:t>周年的庆祝活动并发表讲话大肆赞扬儒家；</w:t>
      </w:r>
      <w:r>
        <w:rPr>
          <w:rFonts w:hint="eastAsia"/>
        </w:rPr>
        <w:t>2021</w:t>
      </w:r>
      <w:r>
        <w:rPr>
          <w:rFonts w:hint="eastAsia"/>
        </w:rPr>
        <w:t>年</w:t>
      </w:r>
      <w:r>
        <w:rPr>
          <w:rFonts w:hint="eastAsia"/>
        </w:rPr>
        <w:t>3</w:t>
      </w:r>
      <w:r>
        <w:rPr>
          <w:rFonts w:hint="eastAsia"/>
        </w:rPr>
        <w:t>月，此人又跑到福建武夷山，膜拜了儒家文化圣地——朱熹园。我们看到，随着中国阶级矛盾的持续激化，走资派打着所谓</w:t>
      </w:r>
      <w:r w:rsidRPr="006647C1">
        <w:rPr>
          <w:rStyle w:val="af3"/>
          <w:rFonts w:hint="eastAsia"/>
        </w:rPr>
        <w:t>“复兴中华优秀传统文化”</w:t>
      </w:r>
      <w:r>
        <w:rPr>
          <w:rFonts w:hint="eastAsia"/>
        </w:rPr>
        <w:t>的旗</w:t>
      </w:r>
      <w:r w:rsidRPr="006647C1">
        <w:rPr>
          <w:rStyle w:val="af3"/>
          <w:rFonts w:hint="eastAsia"/>
        </w:rPr>
        <w:t>尊孔崇儒</w:t>
      </w:r>
      <w:r>
        <w:rPr>
          <w:rFonts w:hint="eastAsia"/>
        </w:rPr>
        <w:t>，已经越来越明目张胆、肆无忌惮。</w:t>
      </w:r>
    </w:p>
    <w:p w14:paraId="4D108F1F" w14:textId="77777777" w:rsidR="004A7259" w:rsidRDefault="004A7259" w:rsidP="004A7259">
      <w:pPr>
        <w:pStyle w:val="A5"/>
      </w:pPr>
      <w:r>
        <w:rPr>
          <w:rFonts w:hint="eastAsia"/>
        </w:rPr>
        <w:t>而毛主席说过：</w:t>
      </w:r>
      <w:r w:rsidRPr="00220B97">
        <w:rPr>
          <w:rStyle w:val="af3"/>
          <w:rFonts w:hint="eastAsia"/>
          <w:u w:val="wave"/>
        </w:rPr>
        <w:t>“如果共产党把孔夫子再请回来，说明你也快完了。”</w:t>
      </w:r>
    </w:p>
    <w:p w14:paraId="045DC487" w14:textId="0A8B1032" w:rsidR="007C7D5E" w:rsidRDefault="007C7D5E" w:rsidP="00760F24">
      <w:pPr>
        <w:pStyle w:val="A5"/>
      </w:pPr>
      <w:r>
        <w:rPr>
          <w:rFonts w:hint="eastAsia"/>
        </w:rPr>
        <w:t>在未来，如果我们</w:t>
      </w:r>
      <w:r w:rsidRPr="00760F24">
        <w:rPr>
          <w:rStyle w:val="af3"/>
          <w:rFonts w:hint="eastAsia"/>
        </w:rPr>
        <w:t>重建了公有制计划经济，那么依然面临着是资产阶级专政的计划经济？还是无产阶级专政的计划经济的问题。</w:t>
      </w:r>
      <w:r>
        <w:rPr>
          <w:rFonts w:hint="eastAsia"/>
        </w:rPr>
        <w:t>没有公有制计划经济，就没有可持续的无产阶级专政，公有制计划经济是可持续的无产阶级专政的前提条件。</w:t>
      </w:r>
      <w:r w:rsidR="00760F24">
        <w:rPr>
          <w:rFonts w:hint="eastAsia"/>
        </w:rPr>
        <w:t>但公有制计划经济不等于就是社会主义，哪个阶级专政，才是核心的问题。</w:t>
      </w:r>
      <w:r w:rsidRPr="00981F66">
        <w:rPr>
          <w:rFonts w:hint="eastAsia"/>
        </w:rPr>
        <w:t>如果是资产阶级专政的计划经济，那必然是反“两参一改三结合”、反鞍钢宪法、反大鸣大放大辩论大字报、反群众路线的计划经济，必然会大搞等级制度，在意识形态上，维护等级制度的就是儒家思</w:t>
      </w:r>
      <w:r w:rsidRPr="00981F66">
        <w:rPr>
          <w:rFonts w:hint="eastAsia"/>
        </w:rPr>
        <w:lastRenderedPageBreak/>
        <w:t>想。也就是说，</w:t>
      </w:r>
      <w:r w:rsidRPr="00A154B0">
        <w:rPr>
          <w:rStyle w:val="af3"/>
          <w:rFonts w:hint="eastAsia"/>
        </w:rPr>
        <w:t>搞资产阶级专政的计划经济，在意识形态上，就必然大搞儒家思想。</w:t>
      </w:r>
    </w:p>
    <w:p w14:paraId="499ABEA6" w14:textId="2995411E" w:rsidR="00831268" w:rsidRPr="00831268" w:rsidRDefault="00831268" w:rsidP="0052219F">
      <w:pPr>
        <w:pStyle w:val="af1"/>
      </w:pPr>
      <w:r>
        <w:rPr>
          <w:rFonts w:hint="eastAsia"/>
        </w:rPr>
        <w:t>同样是搞公有制，你是搞儒家思想还是搞马列毛主义？搞儒家就是社会帝国主义，搞马列毛主义就是无产阶级专政。</w:t>
      </w:r>
      <w:r w:rsidRPr="00DC32A2">
        <w:rPr>
          <w:rFonts w:hint="eastAsia"/>
        </w:rPr>
        <w:t>要么是社会主义的、支持世界各国劳动人民</w:t>
      </w:r>
      <w:r>
        <w:rPr>
          <w:rFonts w:hint="eastAsia"/>
        </w:rPr>
        <w:t>革命</w:t>
      </w:r>
      <w:r w:rsidRPr="00DC32A2">
        <w:rPr>
          <w:rFonts w:hint="eastAsia"/>
        </w:rPr>
        <w:t>的无产阶级</w:t>
      </w:r>
      <w:r>
        <w:rPr>
          <w:rFonts w:hint="eastAsia"/>
        </w:rPr>
        <w:t>革命</w:t>
      </w:r>
      <w:r w:rsidRPr="00DC32A2">
        <w:rPr>
          <w:rFonts w:hint="eastAsia"/>
        </w:rPr>
        <w:t>专政，要么变成儒家等级制度的社会帝国主义。</w:t>
      </w:r>
    </w:p>
    <w:p w14:paraId="398AD7C5" w14:textId="55C92D18" w:rsidR="00A76201" w:rsidRDefault="00A76201" w:rsidP="007C7D5E">
      <w:pPr>
        <w:pStyle w:val="A5"/>
      </w:pPr>
      <w:r>
        <w:rPr>
          <w:rFonts w:hint="eastAsia"/>
        </w:rPr>
        <w:t>所以，未来即便是我们重建了公有制计划经济，无产阶级在意识形态上斗争的主线，</w:t>
      </w:r>
      <w:r w:rsidRPr="00BD1A54">
        <w:rPr>
          <w:rStyle w:val="af3"/>
          <w:rFonts w:hint="eastAsia"/>
        </w:rPr>
        <w:t>仍然是儒法斗争（广义的儒法斗争）</w:t>
      </w:r>
      <w:r>
        <w:rPr>
          <w:rFonts w:hint="eastAsia"/>
        </w:rPr>
        <w:t>。</w:t>
      </w:r>
      <w:r w:rsidR="00E311B2" w:rsidRPr="00BD1A54">
        <w:rPr>
          <w:rStyle w:val="af3"/>
          <w:rFonts w:hint="eastAsia"/>
          <w:u w:val="single"/>
        </w:rPr>
        <w:t>如果</w:t>
      </w:r>
      <w:r w:rsidR="00334075" w:rsidRPr="00BD1A54">
        <w:rPr>
          <w:rStyle w:val="af3"/>
          <w:rFonts w:hint="eastAsia"/>
          <w:u w:val="single"/>
        </w:rPr>
        <w:t>公有制计划经济的</w:t>
      </w:r>
      <w:r w:rsidR="00E311B2" w:rsidRPr="00BD1A54">
        <w:rPr>
          <w:rStyle w:val="af3"/>
          <w:rFonts w:hint="eastAsia"/>
          <w:u w:val="single"/>
        </w:rPr>
        <w:t>掌权</w:t>
      </w:r>
      <w:r w:rsidR="00334075" w:rsidRPr="00BD1A54">
        <w:rPr>
          <w:rStyle w:val="af3"/>
          <w:rFonts w:hint="eastAsia"/>
          <w:u w:val="single"/>
        </w:rPr>
        <w:t>者大</w:t>
      </w:r>
      <w:r w:rsidR="00E311B2" w:rsidRPr="00BD1A54">
        <w:rPr>
          <w:rStyle w:val="af3"/>
          <w:rFonts w:hint="eastAsia"/>
          <w:u w:val="single"/>
        </w:rPr>
        <w:t>搞儒家，那必定是搞社会帝国主义</w:t>
      </w:r>
      <w:r w:rsidR="00334075" w:rsidRPr="00BD1A54">
        <w:rPr>
          <w:rStyle w:val="af3"/>
          <w:rFonts w:hint="eastAsia"/>
          <w:u w:val="single"/>
        </w:rPr>
        <w:t>，而不是社会主义。</w:t>
      </w:r>
      <w:r w:rsidR="00E47FCB" w:rsidRPr="00BD1A54">
        <w:rPr>
          <w:rStyle w:val="af3"/>
          <w:rFonts w:hint="eastAsia"/>
          <w:u w:val="single"/>
        </w:rPr>
        <w:t>对这个问题，我们必须有深刻认识。</w:t>
      </w:r>
    </w:p>
    <w:p w14:paraId="59FDF9FC" w14:textId="63F081F1" w:rsidR="00A716CB" w:rsidRPr="00A716CB" w:rsidRDefault="00A716CB" w:rsidP="00923E98">
      <w:pPr>
        <w:pStyle w:val="A5"/>
      </w:pPr>
      <w:r>
        <w:rPr>
          <w:rFonts w:hint="eastAsia"/>
        </w:rPr>
        <w:t>补充一个题外话：学习马列毛主义，本身就离不开对人类社会历史的学习，因为马列毛主义是对人类历史发展规律的总结。但是读历史一定要慎重，在建立起来唯物史观之前，建议大家不要轻易去读儒家史观的历史。也就是说，大家不要轻易去读《史记》、二十四史、《资治通鉴》之类的书。这些书基本都是儒家史观，也就是从地主阶级立场出发，是维护地主阶级利益的历史书。如果你马列主义理论水平不够的情况下读这些书，就容易被书的作者欺骗，</w:t>
      </w:r>
      <w:r w:rsidRPr="00B8155C">
        <w:rPr>
          <w:rStyle w:val="af4"/>
          <w:rFonts w:hint="eastAsia"/>
          <w:u w:val="single"/>
        </w:rPr>
        <w:t>抵挡不住儒家意识形态的冲击，就会被他们俘获。因此，在读《史记》、《资治通鉴》这些书前，建议先要</w:t>
      </w:r>
      <w:r w:rsidRPr="00B8155C">
        <w:rPr>
          <w:rStyle w:val="af4"/>
          <w:rFonts w:hint="eastAsia"/>
          <w:u w:val="single"/>
        </w:rPr>
        <w:lastRenderedPageBreak/>
        <w:t>读《儒法斗争史稿》</w:t>
      </w:r>
      <w:r>
        <w:rPr>
          <w:rFonts w:hint="eastAsia"/>
        </w:rPr>
        <w:t>，先要搞明白中国古代几千年以来，政治上两条路线斗争的历史脉络。</w:t>
      </w:r>
    </w:p>
    <w:p w14:paraId="2D73E58B" w14:textId="5FFAF027" w:rsidR="004A7259" w:rsidRDefault="004A7259" w:rsidP="00C423CE">
      <w:pPr>
        <w:pStyle w:val="A530"/>
      </w:pPr>
      <w:bookmarkStart w:id="62" w:name="_Toc182735494"/>
      <w:r>
        <w:rPr>
          <w:rFonts w:hint="eastAsia"/>
        </w:rPr>
        <w:t>（</w:t>
      </w:r>
      <w:r w:rsidR="00C423CE">
        <w:rPr>
          <w:rFonts w:hint="eastAsia"/>
        </w:rPr>
        <w:t>六</w:t>
      </w:r>
      <w:r>
        <w:rPr>
          <w:rFonts w:hint="eastAsia"/>
        </w:rPr>
        <w:t>）《张文茂教授精选集》</w:t>
      </w:r>
      <w:bookmarkEnd w:id="62"/>
    </w:p>
    <w:p w14:paraId="5239E361" w14:textId="77777777" w:rsidR="004A7259" w:rsidRDefault="004A7259" w:rsidP="00D82AB2">
      <w:pPr>
        <w:pStyle w:val="aff2"/>
      </w:pPr>
      <w:r>
        <w:rPr>
          <w:rFonts w:hint="eastAsia"/>
        </w:rPr>
        <w:t>《张文茂教授精选集》，（左翼网络流传作品，人民群众出版社，非纸质出版物，</w:t>
      </w:r>
      <w:r>
        <w:rPr>
          <w:rFonts w:hint="eastAsia"/>
        </w:rPr>
        <w:t>2024</w:t>
      </w:r>
      <w:r>
        <w:rPr>
          <w:rFonts w:hint="eastAsia"/>
        </w:rPr>
        <w:t>年）。</w:t>
      </w:r>
    </w:p>
    <w:p w14:paraId="11D4F0EF" w14:textId="60C93BC1" w:rsidR="004A7259" w:rsidRDefault="004A7259" w:rsidP="004A7259">
      <w:pPr>
        <w:pStyle w:val="A5"/>
      </w:pPr>
      <w:r>
        <w:rPr>
          <w:rFonts w:hint="eastAsia"/>
        </w:rPr>
        <w:t>毛主席的人民公社，并不是</w:t>
      </w:r>
      <w:r w:rsidR="00331502">
        <w:rPr>
          <w:rFonts w:hint="eastAsia"/>
        </w:rPr>
        <w:t>如一些右派攻击的那样，</w:t>
      </w:r>
      <w:r>
        <w:rPr>
          <w:rFonts w:hint="eastAsia"/>
        </w:rPr>
        <w:t>搞完合作化公社后，农民就一辈子用锄头种地，世世代代做农民。不是</w:t>
      </w:r>
      <w:r w:rsidR="00693CAB">
        <w:rPr>
          <w:rFonts w:hint="eastAsia"/>
        </w:rPr>
        <w:t>这样的</w:t>
      </w:r>
      <w:r>
        <w:rPr>
          <w:rFonts w:hint="eastAsia"/>
        </w:rPr>
        <w:t>！</w:t>
      </w:r>
      <w:r w:rsidR="00693CAB">
        <w:rPr>
          <w:rFonts w:hint="eastAsia"/>
        </w:rPr>
        <w:t>这纯粹是右派造谣。</w:t>
      </w:r>
    </w:p>
    <w:p w14:paraId="312BBB7F" w14:textId="5703DBF3" w:rsidR="004A7259" w:rsidRDefault="00DC2822" w:rsidP="004A7259">
      <w:pPr>
        <w:pStyle w:val="A5"/>
      </w:pPr>
      <w:r>
        <w:rPr>
          <w:rFonts w:hint="eastAsia"/>
        </w:rPr>
        <w:t>组建人民公社，</w:t>
      </w:r>
      <w:r w:rsidR="004A7259">
        <w:rPr>
          <w:rFonts w:hint="eastAsia"/>
        </w:rPr>
        <w:t>通过合作化大集体生产，大规模兴修水利，大搞基本农田建设，</w:t>
      </w:r>
      <w:r>
        <w:rPr>
          <w:rFonts w:hint="eastAsia"/>
        </w:rPr>
        <w:t>这</w:t>
      </w:r>
      <w:r w:rsidR="004A7259">
        <w:rPr>
          <w:rFonts w:hint="eastAsia"/>
        </w:rPr>
        <w:t>只是人民公社发展的</w:t>
      </w:r>
      <w:r w:rsidR="004A7259" w:rsidRPr="00167566">
        <w:rPr>
          <w:rStyle w:val="af3"/>
          <w:rFonts w:hint="eastAsia"/>
        </w:rPr>
        <w:t>第一步</w:t>
      </w:r>
      <w:r w:rsidR="004A7259">
        <w:rPr>
          <w:rFonts w:hint="eastAsia"/>
        </w:rPr>
        <w:t>！而毛主席规划的人民公社发展，</w:t>
      </w:r>
      <w:r w:rsidR="004A7259" w:rsidRPr="00167566">
        <w:rPr>
          <w:rStyle w:val="af3"/>
          <w:rFonts w:hint="eastAsia"/>
        </w:rPr>
        <w:t>一共有至少三步</w:t>
      </w:r>
      <w:r w:rsidR="004A7259">
        <w:rPr>
          <w:rFonts w:hint="eastAsia"/>
        </w:rPr>
        <w:t>！</w:t>
      </w:r>
    </w:p>
    <w:p w14:paraId="75C4B33A" w14:textId="6573F5B7" w:rsidR="004A7259" w:rsidRDefault="004A7259" w:rsidP="004A7259">
      <w:pPr>
        <w:pStyle w:val="A5"/>
      </w:pPr>
      <w:r>
        <w:rPr>
          <w:rFonts w:hint="eastAsia"/>
        </w:rPr>
        <w:t>毛主席规划的人民公社发展的</w:t>
      </w:r>
      <w:r w:rsidRPr="00167566">
        <w:rPr>
          <w:rStyle w:val="af3"/>
          <w:rFonts w:hint="eastAsia"/>
        </w:rPr>
        <w:t>第二步</w:t>
      </w:r>
      <w:r>
        <w:rPr>
          <w:rFonts w:hint="eastAsia"/>
        </w:rPr>
        <w:t>，就是</w:t>
      </w:r>
      <w:r w:rsidR="00794F0D">
        <w:rPr>
          <w:rFonts w:hint="eastAsia"/>
        </w:rPr>
        <w:t>实现</w:t>
      </w:r>
      <w:r w:rsidRPr="00167566">
        <w:rPr>
          <w:rStyle w:val="af3"/>
          <w:rFonts w:hint="eastAsia"/>
        </w:rPr>
        <w:t>农业大规模机械化</w:t>
      </w:r>
      <w:r>
        <w:rPr>
          <w:rFonts w:hint="eastAsia"/>
        </w:rPr>
        <w:t>。而</w:t>
      </w:r>
      <w:r w:rsidR="00794F0D">
        <w:rPr>
          <w:rFonts w:hint="eastAsia"/>
        </w:rPr>
        <w:t>实现</w:t>
      </w:r>
      <w:r>
        <w:rPr>
          <w:rFonts w:hint="eastAsia"/>
        </w:rPr>
        <w:t>农业大规模机械化，是依赖国家工业体系的实力的，不仅仅是依赖钢铁工业和机械工业，而是</w:t>
      </w:r>
      <w:r w:rsidR="00794F0D">
        <w:rPr>
          <w:rFonts w:hint="eastAsia"/>
        </w:rPr>
        <w:t>需要</w:t>
      </w:r>
      <w:r>
        <w:rPr>
          <w:rFonts w:hint="eastAsia"/>
        </w:rPr>
        <w:t>整个工业体系</w:t>
      </w:r>
      <w:r w:rsidR="00794F0D">
        <w:rPr>
          <w:rFonts w:hint="eastAsia"/>
        </w:rPr>
        <w:t>的支撑</w:t>
      </w:r>
      <w:r>
        <w:rPr>
          <w:rFonts w:hint="eastAsia"/>
        </w:rPr>
        <w:t>。了解朝鲜历史的人都知道，朝鲜在八十年代就完成了农业机械化，生活水平远超韩国，更不说中国了。但是进入九十年代后，朝鲜又回到刀耕火种的手工农业时代了。为什么？因为朝鲜的农业机械化正常运作，严重依赖苏联的支持，不</w:t>
      </w:r>
      <w:r w:rsidR="00FE2335">
        <w:rPr>
          <w:rFonts w:hint="eastAsia"/>
        </w:rPr>
        <w:t>仅仅</w:t>
      </w:r>
      <w:r>
        <w:rPr>
          <w:rFonts w:hint="eastAsia"/>
        </w:rPr>
        <w:t>是钢铁生产、机械制造</w:t>
      </w:r>
      <w:r w:rsidR="00FE2335">
        <w:rPr>
          <w:rFonts w:hint="eastAsia"/>
        </w:rPr>
        <w:t>，还包括</w:t>
      </w:r>
      <w:r>
        <w:rPr>
          <w:rFonts w:hint="eastAsia"/>
        </w:rPr>
        <w:t>设备维修、机械用的油料</w:t>
      </w:r>
      <w:r w:rsidR="00FE2335">
        <w:rPr>
          <w:rFonts w:hint="eastAsia"/>
        </w:rPr>
        <w:t>等等一系列围绕</w:t>
      </w:r>
      <w:r w:rsidR="005355BD">
        <w:rPr>
          <w:rFonts w:hint="eastAsia"/>
        </w:rPr>
        <w:lastRenderedPageBreak/>
        <w:t>农业</w:t>
      </w:r>
      <w:r w:rsidR="00FE2335">
        <w:rPr>
          <w:rFonts w:hint="eastAsia"/>
        </w:rPr>
        <w:t>机械化的需求</w:t>
      </w:r>
      <w:r>
        <w:rPr>
          <w:rFonts w:hint="eastAsia"/>
        </w:rPr>
        <w:t>，朝鲜都严重依赖苏联支援</w:t>
      </w:r>
      <w:r w:rsidR="005355BD">
        <w:rPr>
          <w:rFonts w:hint="eastAsia"/>
        </w:rPr>
        <w:t>。但</w:t>
      </w:r>
      <w:r w:rsidR="005355BD">
        <w:rPr>
          <w:rFonts w:hint="eastAsia"/>
        </w:rPr>
        <w:t>1991</w:t>
      </w:r>
      <w:r w:rsidR="005355BD">
        <w:rPr>
          <w:rFonts w:hint="eastAsia"/>
        </w:rPr>
        <w:t>年</w:t>
      </w:r>
      <w:r>
        <w:rPr>
          <w:rFonts w:hint="eastAsia"/>
        </w:rPr>
        <w:t>苏联解体后</w:t>
      </w:r>
      <w:r w:rsidR="005355BD">
        <w:rPr>
          <w:rFonts w:hint="eastAsia"/>
        </w:rPr>
        <w:t>，</w:t>
      </w:r>
      <w:r>
        <w:rPr>
          <w:rFonts w:hint="eastAsia"/>
        </w:rPr>
        <w:t>俄罗斯自顾不暇</w:t>
      </w:r>
      <w:r w:rsidR="005355BD">
        <w:rPr>
          <w:rFonts w:hint="eastAsia"/>
        </w:rPr>
        <w:t>，</w:t>
      </w:r>
      <w:r>
        <w:rPr>
          <w:rFonts w:hint="eastAsia"/>
        </w:rPr>
        <w:t>无力继续支持朝鲜，朝鲜的机械设备全部趴窝</w:t>
      </w:r>
      <w:r w:rsidR="005355BD">
        <w:rPr>
          <w:rFonts w:hint="eastAsia"/>
        </w:rPr>
        <w:t>，</w:t>
      </w:r>
      <w:r>
        <w:rPr>
          <w:rFonts w:hint="eastAsia"/>
        </w:rPr>
        <w:t>成了废铁，朝鲜的农业也不得不回到刀耕火种的手工时代。朝鲜这个小国的农业机械化靠苏联都靠不住，中国几亿农业人口的农业机械化靠苏联靠得住吗？当然更靠不住！所以，</w:t>
      </w:r>
      <w:r w:rsidRPr="00C84622">
        <w:rPr>
          <w:rStyle w:val="af3"/>
          <w:rFonts w:hint="eastAsia"/>
        </w:rPr>
        <w:t>中国农业要完成机械化，必须要自力更生，要先建立中国自己的完整的工业体系，所以</w:t>
      </w:r>
      <w:r w:rsidR="0008371A" w:rsidRPr="00C84622">
        <w:rPr>
          <w:rStyle w:val="af3"/>
          <w:rFonts w:hint="eastAsia"/>
        </w:rPr>
        <w:t>当时</w:t>
      </w:r>
      <w:r w:rsidRPr="00C84622">
        <w:rPr>
          <w:rStyle w:val="af3"/>
          <w:rFonts w:hint="eastAsia"/>
        </w:rPr>
        <w:t>的农民</w:t>
      </w:r>
      <w:r w:rsidR="0008371A" w:rsidRPr="00C84622">
        <w:rPr>
          <w:rStyle w:val="af3"/>
          <w:rFonts w:hint="eastAsia"/>
        </w:rPr>
        <w:t>的确牺牲大，非常</w:t>
      </w:r>
      <w:r w:rsidRPr="00C84622">
        <w:rPr>
          <w:rStyle w:val="af3"/>
          <w:rFonts w:hint="eastAsia"/>
        </w:rPr>
        <w:t>辛苦，因为农业</w:t>
      </w:r>
      <w:r w:rsidR="00A33421" w:rsidRPr="00C84622">
        <w:rPr>
          <w:rStyle w:val="af3"/>
          <w:rFonts w:hint="eastAsia"/>
        </w:rPr>
        <w:t>勒紧裤腰带过苦日子，</w:t>
      </w:r>
      <w:r w:rsidRPr="00C84622">
        <w:rPr>
          <w:rStyle w:val="af3"/>
          <w:rFonts w:hint="eastAsia"/>
        </w:rPr>
        <w:t>要上交大量粮食支援工业</w:t>
      </w:r>
      <w:r w:rsidR="00A1781E" w:rsidRPr="00C84622">
        <w:rPr>
          <w:rStyle w:val="af3"/>
          <w:rFonts w:hint="eastAsia"/>
        </w:rPr>
        <w:t>优先</w:t>
      </w:r>
      <w:r w:rsidRPr="00C84622">
        <w:rPr>
          <w:rStyle w:val="af3"/>
          <w:rFonts w:hint="eastAsia"/>
        </w:rPr>
        <w:t>发展</w:t>
      </w:r>
      <w:r>
        <w:rPr>
          <w:rFonts w:hint="eastAsia"/>
        </w:rPr>
        <w:t>，工业发展起来了，</w:t>
      </w:r>
      <w:r w:rsidR="009A1E07">
        <w:rPr>
          <w:rFonts w:hint="eastAsia"/>
        </w:rPr>
        <w:t>钢铁生产、机械制造、石油工业、设备工业等等产业都配套齐全了，</w:t>
      </w:r>
      <w:r>
        <w:rPr>
          <w:rFonts w:hint="eastAsia"/>
        </w:rPr>
        <w:t>农业才能</w:t>
      </w:r>
      <w:r w:rsidR="009A1E07">
        <w:rPr>
          <w:rFonts w:hint="eastAsia"/>
        </w:rPr>
        <w:t>实现</w:t>
      </w:r>
      <w:r>
        <w:rPr>
          <w:rFonts w:hint="eastAsia"/>
        </w:rPr>
        <w:t>机械化</w:t>
      </w:r>
      <w:r w:rsidR="00E00573">
        <w:rPr>
          <w:rFonts w:hint="eastAsia"/>
        </w:rPr>
        <w:t>。</w:t>
      </w:r>
      <w:r>
        <w:rPr>
          <w:rFonts w:hint="eastAsia"/>
        </w:rPr>
        <w:t>农业机械化了，农民才能</w:t>
      </w:r>
      <w:r w:rsidR="006D311A">
        <w:rPr>
          <w:rFonts w:hint="eastAsia"/>
        </w:rPr>
        <w:t>把自己从手工农业中</w:t>
      </w:r>
      <w:r>
        <w:rPr>
          <w:rFonts w:hint="eastAsia"/>
        </w:rPr>
        <w:t>解放</w:t>
      </w:r>
      <w:r w:rsidR="006D311A">
        <w:rPr>
          <w:rFonts w:hint="eastAsia"/>
        </w:rPr>
        <w:t>出来</w:t>
      </w:r>
      <w:r>
        <w:rPr>
          <w:rFonts w:hint="eastAsia"/>
        </w:rPr>
        <w:t>。马克思主义那句“无产阶级要在解放全人类的进程中解放自己”，在这里，可以修改为“社会主义农业要在支援社会主义工业发展的过程中，来发展自己”。因为没有工业的发展，</w:t>
      </w:r>
      <w:r w:rsidR="0025318A">
        <w:rPr>
          <w:rFonts w:hint="eastAsia"/>
        </w:rPr>
        <w:t>就不会有农业的机械化，</w:t>
      </w:r>
      <w:r>
        <w:rPr>
          <w:rFonts w:hint="eastAsia"/>
        </w:rPr>
        <w:t>农业就发展不起来。</w:t>
      </w:r>
    </w:p>
    <w:p w14:paraId="161CABD6" w14:textId="29BC2DC0" w:rsidR="004A7259" w:rsidRDefault="004A7259" w:rsidP="004A7259">
      <w:pPr>
        <w:pStyle w:val="A5"/>
      </w:pPr>
      <w:r>
        <w:rPr>
          <w:rFonts w:hint="eastAsia"/>
        </w:rPr>
        <w:t>而毛主席，一直都</w:t>
      </w:r>
      <w:r w:rsidRPr="002B1276">
        <w:rPr>
          <w:rStyle w:val="af3"/>
          <w:rFonts w:hint="eastAsia"/>
        </w:rPr>
        <w:t>很着急工业体系的发展的进度</w:t>
      </w:r>
      <w:r w:rsidR="00647254">
        <w:rPr>
          <w:rFonts w:hint="eastAsia"/>
        </w:rPr>
        <w:t>，这样好早点让农民减轻负担</w:t>
      </w:r>
      <w:r>
        <w:rPr>
          <w:rFonts w:hint="eastAsia"/>
        </w:rPr>
        <w:t>。比如毛主席</w:t>
      </w:r>
      <w:r w:rsidR="00BF64B9" w:rsidRPr="002B1276">
        <w:rPr>
          <w:rStyle w:val="af3"/>
          <w:rFonts w:hint="eastAsia"/>
        </w:rPr>
        <w:t>特别</w:t>
      </w:r>
      <w:r w:rsidRPr="002B1276">
        <w:rPr>
          <w:rStyle w:val="af3"/>
          <w:rFonts w:hint="eastAsia"/>
        </w:rPr>
        <w:t>重视钢铁产量</w:t>
      </w:r>
      <w:r>
        <w:rPr>
          <w:rFonts w:hint="eastAsia"/>
        </w:rPr>
        <w:t>，因为</w:t>
      </w:r>
      <w:r w:rsidR="00BF64B9">
        <w:rPr>
          <w:rFonts w:hint="eastAsia"/>
        </w:rPr>
        <w:t>钢铁是最基础的工业，</w:t>
      </w:r>
      <w:r>
        <w:rPr>
          <w:rFonts w:hint="eastAsia"/>
        </w:rPr>
        <w:t>如果没有钢铁，哪里来的机械？机械都是钢铁制造的。没有机械，</w:t>
      </w:r>
      <w:r w:rsidR="00BF64B9">
        <w:rPr>
          <w:rFonts w:hint="eastAsia"/>
        </w:rPr>
        <w:t>就没有</w:t>
      </w:r>
      <w:r>
        <w:rPr>
          <w:rFonts w:hint="eastAsia"/>
        </w:rPr>
        <w:t>农业机械化？没有农业机械化，</w:t>
      </w:r>
      <w:r w:rsidR="001441D5">
        <w:rPr>
          <w:rFonts w:hint="eastAsia"/>
        </w:rPr>
        <w:t>农民的负</w:t>
      </w:r>
      <w:r w:rsidR="001441D5">
        <w:rPr>
          <w:rFonts w:hint="eastAsia"/>
        </w:rPr>
        <w:lastRenderedPageBreak/>
        <w:t>担就难以减轻</w:t>
      </w:r>
      <w:r>
        <w:rPr>
          <w:rFonts w:hint="eastAsia"/>
        </w:rPr>
        <w:t>？</w:t>
      </w:r>
      <w:r w:rsidR="00220E26">
        <w:rPr>
          <w:rFonts w:hint="eastAsia"/>
        </w:rPr>
        <w:t>所以</w:t>
      </w:r>
      <w:r>
        <w:rPr>
          <w:rFonts w:hint="eastAsia"/>
        </w:rPr>
        <w:t>现在知道为什么</w:t>
      </w:r>
      <w:r w:rsidRPr="002B1276">
        <w:rPr>
          <w:rStyle w:val="af3"/>
          <w:rFonts w:hint="eastAsia"/>
        </w:rPr>
        <w:t>毛主席在大跃进中着急钢铁产量</w:t>
      </w:r>
      <w:r>
        <w:rPr>
          <w:rFonts w:hint="eastAsia"/>
        </w:rPr>
        <w:t>了吧？</w:t>
      </w:r>
    </w:p>
    <w:p w14:paraId="64F8FCA5" w14:textId="3B458F36" w:rsidR="004A7259" w:rsidRDefault="004A7259" w:rsidP="004A7259">
      <w:pPr>
        <w:pStyle w:val="A5"/>
      </w:pPr>
      <w:r>
        <w:rPr>
          <w:rFonts w:hint="eastAsia"/>
        </w:rPr>
        <w:t>尽管在钢铁产量大跃进中</w:t>
      </w:r>
      <w:r w:rsidR="00410902">
        <w:rPr>
          <w:rFonts w:hint="eastAsia"/>
        </w:rPr>
        <w:t>，毛主席</w:t>
      </w:r>
      <w:r>
        <w:rPr>
          <w:rFonts w:hint="eastAsia"/>
        </w:rPr>
        <w:t>最初时候头脑确实发热过，但是他是次要责任人</w:t>
      </w:r>
      <w:r w:rsidR="00410902">
        <w:rPr>
          <w:rFonts w:hint="eastAsia"/>
        </w:rPr>
        <w:t>。</w:t>
      </w:r>
      <w:r w:rsidR="00410902" w:rsidRPr="00410902">
        <w:rPr>
          <w:rFonts w:hint="eastAsia"/>
        </w:rPr>
        <w:t>罪魁祸首是当时的一线领导，</w:t>
      </w:r>
      <w:r>
        <w:rPr>
          <w:rFonts w:hint="eastAsia"/>
        </w:rPr>
        <w:t>主管</w:t>
      </w:r>
      <w:r w:rsidR="00410902">
        <w:rPr>
          <w:rFonts w:hint="eastAsia"/>
        </w:rPr>
        <w:t>钢铁</w:t>
      </w:r>
      <w:r>
        <w:rPr>
          <w:rFonts w:hint="eastAsia"/>
        </w:rPr>
        <w:t>工业的</w:t>
      </w:r>
      <w:r w:rsidR="00410902">
        <w:rPr>
          <w:rFonts w:hint="eastAsia"/>
        </w:rPr>
        <w:t>一线领导</w:t>
      </w:r>
      <w:r>
        <w:rPr>
          <w:rFonts w:hint="eastAsia"/>
        </w:rPr>
        <w:t>在</w:t>
      </w:r>
      <w:r>
        <w:rPr>
          <w:rFonts w:hint="eastAsia"/>
        </w:rPr>
        <w:t>1958</w:t>
      </w:r>
      <w:r>
        <w:rPr>
          <w:rFonts w:hint="eastAsia"/>
        </w:rPr>
        <w:t>年，给毛主席拍胸脯保证</w:t>
      </w:r>
      <w:r>
        <w:rPr>
          <w:rFonts w:hint="eastAsia"/>
        </w:rPr>
        <w:t>1959</w:t>
      </w:r>
      <w:r>
        <w:rPr>
          <w:rFonts w:hint="eastAsia"/>
        </w:rPr>
        <w:t>年的钢铁产量可以破</w:t>
      </w:r>
      <w:r>
        <w:rPr>
          <w:rFonts w:hint="eastAsia"/>
        </w:rPr>
        <w:t>2000</w:t>
      </w:r>
      <w:r>
        <w:rPr>
          <w:rFonts w:hint="eastAsia"/>
        </w:rPr>
        <w:t>万吨，毛主席才信了他。而之前，毛主席认为，</w:t>
      </w:r>
      <w:r>
        <w:rPr>
          <w:rFonts w:hint="eastAsia"/>
        </w:rPr>
        <w:t>1959</w:t>
      </w:r>
      <w:r>
        <w:rPr>
          <w:rFonts w:hint="eastAsia"/>
        </w:rPr>
        <w:t>年能到</w:t>
      </w:r>
      <w:r>
        <w:rPr>
          <w:rFonts w:hint="eastAsia"/>
        </w:rPr>
        <w:t>1000</w:t>
      </w:r>
      <w:r>
        <w:rPr>
          <w:rFonts w:hint="eastAsia"/>
        </w:rPr>
        <w:t>万吨就不错了。毛主席在</w:t>
      </w:r>
      <w:r>
        <w:rPr>
          <w:rFonts w:hint="eastAsia"/>
        </w:rPr>
        <w:t>1959</w:t>
      </w:r>
      <w:r>
        <w:rPr>
          <w:rFonts w:hint="eastAsia"/>
        </w:rPr>
        <w:t>年</w:t>
      </w:r>
      <w:r>
        <w:rPr>
          <w:rFonts w:hint="eastAsia"/>
        </w:rPr>
        <w:t>4</w:t>
      </w:r>
      <w:r>
        <w:rPr>
          <w:rFonts w:hint="eastAsia"/>
        </w:rPr>
        <w:t>月份开始调研全国钢企，就发现不对劲了，</w:t>
      </w:r>
      <w:r w:rsidR="0045341F">
        <w:rPr>
          <w:rFonts w:hint="eastAsia"/>
        </w:rPr>
        <w:t>发现钢铁生产</w:t>
      </w:r>
      <w:r w:rsidR="001F1D87">
        <w:rPr>
          <w:rFonts w:hint="eastAsia"/>
        </w:rPr>
        <w:t>定的</w:t>
      </w:r>
      <w:r w:rsidR="0045341F">
        <w:rPr>
          <w:rFonts w:hint="eastAsia"/>
        </w:rPr>
        <w:t>指标</w:t>
      </w:r>
      <w:r w:rsidR="001F1D87">
        <w:rPr>
          <w:rFonts w:hint="eastAsia"/>
        </w:rPr>
        <w:t>太高了，不切实际</w:t>
      </w:r>
      <w:r w:rsidR="0045341F">
        <w:rPr>
          <w:rFonts w:hint="eastAsia"/>
        </w:rPr>
        <w:t>，他马上</w:t>
      </w:r>
      <w:r>
        <w:rPr>
          <w:rFonts w:hint="eastAsia"/>
        </w:rPr>
        <w:t>要求泼冷水降温</w:t>
      </w:r>
      <w:r w:rsidR="001F1D87">
        <w:rPr>
          <w:rFonts w:hint="eastAsia"/>
        </w:rPr>
        <w:t>、</w:t>
      </w:r>
      <w:r>
        <w:rPr>
          <w:rFonts w:hint="eastAsia"/>
        </w:rPr>
        <w:t>压指标，</w:t>
      </w:r>
      <w:r w:rsidR="00F71C5C">
        <w:rPr>
          <w:rFonts w:hint="eastAsia"/>
        </w:rPr>
        <w:t>他</w:t>
      </w:r>
      <w:r>
        <w:rPr>
          <w:rFonts w:hint="eastAsia"/>
        </w:rPr>
        <w:t>要求记者宣传要冷静，不要再搞高指标的宣传了。事实</w:t>
      </w:r>
      <w:r>
        <w:rPr>
          <w:rFonts w:hint="eastAsia"/>
        </w:rPr>
        <w:t>1959</w:t>
      </w:r>
      <w:r>
        <w:rPr>
          <w:rFonts w:hint="eastAsia"/>
        </w:rPr>
        <w:t>年的钢铁产量，最后实际上也就是</w:t>
      </w:r>
      <w:r>
        <w:rPr>
          <w:rFonts w:hint="eastAsia"/>
        </w:rPr>
        <w:t>1000</w:t>
      </w:r>
      <w:r>
        <w:rPr>
          <w:rFonts w:hint="eastAsia"/>
        </w:rPr>
        <w:t>万吨。</w:t>
      </w:r>
    </w:p>
    <w:p w14:paraId="3F011FDB" w14:textId="12C4D5CD" w:rsidR="004A7259" w:rsidRDefault="004A7259" w:rsidP="004A7259">
      <w:pPr>
        <w:pStyle w:val="A5"/>
      </w:pPr>
      <w:r>
        <w:rPr>
          <w:rFonts w:hint="eastAsia"/>
        </w:rPr>
        <w:t>刚才一段是题外话，回到人民公社的正题。</w:t>
      </w:r>
      <w:r w:rsidRPr="002B1276">
        <w:rPr>
          <w:rStyle w:val="af3"/>
          <w:rFonts w:hint="eastAsia"/>
          <w:u w:val="single"/>
        </w:rPr>
        <w:t>到了六七十年代后，</w:t>
      </w:r>
      <w:r w:rsidR="0093775E" w:rsidRPr="002B1276">
        <w:rPr>
          <w:rStyle w:val="af3"/>
          <w:rFonts w:hint="eastAsia"/>
          <w:u w:val="single"/>
        </w:rPr>
        <w:t>中国的</w:t>
      </w:r>
      <w:r w:rsidRPr="002B1276">
        <w:rPr>
          <w:rStyle w:val="af3"/>
          <w:rFonts w:hint="eastAsia"/>
          <w:u w:val="single"/>
        </w:rPr>
        <w:t>工业体系已经</w:t>
      </w:r>
      <w:r w:rsidR="0093775E" w:rsidRPr="002B1276">
        <w:rPr>
          <w:rStyle w:val="af3"/>
          <w:rFonts w:hint="eastAsia"/>
          <w:u w:val="single"/>
        </w:rPr>
        <w:t>建了一二十年了，产业链已经基本完备了</w:t>
      </w:r>
      <w:r w:rsidRPr="002B1276">
        <w:rPr>
          <w:rStyle w:val="af3"/>
          <w:rFonts w:hint="eastAsia"/>
          <w:u w:val="single"/>
        </w:rPr>
        <w:t>，是时候推动工业反哺农业了，推动机械下乡，推动农业机械化了。</w:t>
      </w:r>
      <w:r>
        <w:rPr>
          <w:rFonts w:hint="eastAsia"/>
        </w:rPr>
        <w:t>大家看</w:t>
      </w:r>
      <w:r w:rsidR="00E06ADE">
        <w:rPr>
          <w:rFonts w:hint="eastAsia"/>
        </w:rPr>
        <w:t>润之</w:t>
      </w:r>
      <w:r>
        <w:rPr>
          <w:rFonts w:hint="eastAsia"/>
        </w:rPr>
        <w:t>赤旗版毛选六就知道，</w:t>
      </w:r>
      <w:r>
        <w:rPr>
          <w:rFonts w:hint="eastAsia"/>
        </w:rPr>
        <w:t>1965</w:t>
      </w:r>
      <w:r>
        <w:rPr>
          <w:rFonts w:hint="eastAsia"/>
        </w:rPr>
        <w:t>年毛主席还在催各省要加快实现农业机械化</w:t>
      </w:r>
      <w:r w:rsidR="00A377AC">
        <w:rPr>
          <w:rFonts w:hint="eastAsia"/>
        </w:rPr>
        <w:t>，说太慢了</w:t>
      </w:r>
      <w:r>
        <w:rPr>
          <w:rFonts w:hint="eastAsia"/>
        </w:rPr>
        <w:t>。</w:t>
      </w:r>
      <w:r w:rsidRPr="00996BC5">
        <w:rPr>
          <w:rStyle w:val="af3"/>
          <w:rFonts w:hint="eastAsia"/>
          <w:u w:val="single"/>
        </w:rPr>
        <w:t>但是，从</w:t>
      </w:r>
      <w:r w:rsidRPr="00996BC5">
        <w:rPr>
          <w:rStyle w:val="af3"/>
          <w:rFonts w:hint="eastAsia"/>
          <w:u w:val="single"/>
        </w:rPr>
        <w:t>1962</w:t>
      </w:r>
      <w:r w:rsidRPr="00996BC5">
        <w:rPr>
          <w:rStyle w:val="af3"/>
          <w:rFonts w:hint="eastAsia"/>
          <w:u w:val="single"/>
        </w:rPr>
        <w:t>年开始，走资派</w:t>
      </w:r>
      <w:r w:rsidR="0021334A" w:rsidRPr="00996BC5">
        <w:rPr>
          <w:rStyle w:val="af3"/>
          <w:rFonts w:hint="eastAsia"/>
          <w:u w:val="single"/>
        </w:rPr>
        <w:t>却</w:t>
      </w:r>
      <w:r w:rsidRPr="00996BC5">
        <w:rPr>
          <w:rStyle w:val="af3"/>
          <w:rFonts w:hint="eastAsia"/>
          <w:u w:val="single"/>
        </w:rPr>
        <w:t>一再鼓吹</w:t>
      </w:r>
      <w:r w:rsidR="0021334A" w:rsidRPr="00996BC5">
        <w:rPr>
          <w:rStyle w:val="af3"/>
          <w:rFonts w:hint="eastAsia"/>
          <w:u w:val="single"/>
        </w:rPr>
        <w:t>要搞</w:t>
      </w:r>
      <w:r w:rsidRPr="00996BC5">
        <w:rPr>
          <w:rStyle w:val="af3"/>
          <w:rFonts w:hint="eastAsia"/>
          <w:u w:val="single"/>
        </w:rPr>
        <w:t>三自一包，要分田单干，根本不支持农业机械化</w:t>
      </w:r>
      <w:r w:rsidR="00862B87" w:rsidRPr="00996BC5">
        <w:rPr>
          <w:rStyle w:val="af3"/>
          <w:rFonts w:hint="eastAsia"/>
          <w:u w:val="single"/>
        </w:rPr>
        <w:t>，不支持人民公社的发展</w:t>
      </w:r>
      <w:r w:rsidRPr="00996BC5">
        <w:rPr>
          <w:rStyle w:val="af3"/>
          <w:rFonts w:hint="eastAsia"/>
          <w:u w:val="single"/>
        </w:rPr>
        <w:t>。</w:t>
      </w:r>
      <w:r>
        <w:rPr>
          <w:rFonts w:hint="eastAsia"/>
        </w:rPr>
        <w:t>于是毛主席被迫先发动了四清运动</w:t>
      </w:r>
      <w:r w:rsidR="00862B87">
        <w:rPr>
          <w:rFonts w:hint="eastAsia"/>
        </w:rPr>
        <w:t>巩固农村集体经济，效果不佳后又被迫发动了</w:t>
      </w:r>
      <w:r>
        <w:rPr>
          <w:rFonts w:hint="eastAsia"/>
        </w:rPr>
        <w:t>无产阶级文化大革命</w:t>
      </w:r>
      <w:r w:rsidR="00862B87">
        <w:rPr>
          <w:rFonts w:hint="eastAsia"/>
        </w:rPr>
        <w:t>。</w:t>
      </w:r>
      <w:r>
        <w:rPr>
          <w:rFonts w:hint="eastAsia"/>
        </w:rPr>
        <w:t>毛主席原计划几个月就结束文化大革命，结果</w:t>
      </w:r>
      <w:r>
        <w:rPr>
          <w:rFonts w:hint="eastAsia"/>
        </w:rPr>
        <w:lastRenderedPageBreak/>
        <w:t>文化大革命搞了快</w:t>
      </w:r>
      <w:r>
        <w:rPr>
          <w:rFonts w:hint="eastAsia"/>
        </w:rPr>
        <w:t>1</w:t>
      </w:r>
      <w:r>
        <w:rPr>
          <w:rFonts w:hint="eastAsia"/>
        </w:rPr>
        <w:t>年还看不到尽头。然后毛主席修改文化大革命时间表，说</w:t>
      </w:r>
      <w:r>
        <w:rPr>
          <w:rFonts w:hint="eastAsia"/>
        </w:rPr>
        <w:t>1</w:t>
      </w:r>
      <w:r>
        <w:rPr>
          <w:rFonts w:hint="eastAsia"/>
        </w:rPr>
        <w:t>年发动，</w:t>
      </w:r>
      <w:r>
        <w:rPr>
          <w:rFonts w:hint="eastAsia"/>
        </w:rPr>
        <w:t>2</w:t>
      </w:r>
      <w:r>
        <w:rPr>
          <w:rFonts w:hint="eastAsia"/>
        </w:rPr>
        <w:t>年胜利，</w:t>
      </w:r>
      <w:r>
        <w:rPr>
          <w:rFonts w:hint="eastAsia"/>
        </w:rPr>
        <w:t>3</w:t>
      </w:r>
      <w:r>
        <w:rPr>
          <w:rFonts w:hint="eastAsia"/>
        </w:rPr>
        <w:t>年扫尾，也就是</w:t>
      </w:r>
      <w:r>
        <w:rPr>
          <w:rFonts w:hint="eastAsia"/>
        </w:rPr>
        <w:t>3</w:t>
      </w:r>
      <w:r>
        <w:rPr>
          <w:rFonts w:hint="eastAsia"/>
        </w:rPr>
        <w:t>年结束文化大革命，结果</w:t>
      </w:r>
      <w:r>
        <w:rPr>
          <w:rFonts w:hint="eastAsia"/>
        </w:rPr>
        <w:t>3</w:t>
      </w:r>
      <w:r>
        <w:rPr>
          <w:rFonts w:hint="eastAsia"/>
        </w:rPr>
        <w:t>年过去了，文化大革命的结束看起来，依然遥遥无期</w:t>
      </w:r>
      <w:r w:rsidR="000712DF">
        <w:rPr>
          <w:rFonts w:hint="eastAsia"/>
        </w:rPr>
        <w:t>。</w:t>
      </w:r>
      <w:r>
        <w:rPr>
          <w:rFonts w:hint="eastAsia"/>
        </w:rPr>
        <w:t>于是毛主席不再对结束文化大革命作时间估计了，因为他发现估计了也没有用，事情不按照他估计的情势发展。文化大革命的发展</w:t>
      </w:r>
      <w:r w:rsidR="00555377">
        <w:rPr>
          <w:rFonts w:hint="eastAsia"/>
        </w:rPr>
        <w:t>，</w:t>
      </w:r>
      <w:r>
        <w:rPr>
          <w:rFonts w:hint="eastAsia"/>
        </w:rPr>
        <w:t>一再超出毛主席的预料，</w:t>
      </w:r>
      <w:r w:rsidR="00555377">
        <w:rPr>
          <w:rFonts w:hint="eastAsia"/>
        </w:rPr>
        <w:t>这</w:t>
      </w:r>
      <w:r>
        <w:rPr>
          <w:rFonts w:hint="eastAsia"/>
        </w:rPr>
        <w:t>只能说，阶级斗争</w:t>
      </w:r>
      <w:r w:rsidR="000A39F7">
        <w:rPr>
          <w:rFonts w:hint="eastAsia"/>
        </w:rPr>
        <w:t>一旦发动起来，其本身的</w:t>
      </w:r>
      <w:r>
        <w:rPr>
          <w:rFonts w:hint="eastAsia"/>
        </w:rPr>
        <w:t>规律，确实不以人的意志为转移，伟大领袖也不能完全掌控这个进程。</w:t>
      </w:r>
    </w:p>
    <w:p w14:paraId="292FED33" w14:textId="12B4DEF8" w:rsidR="004A7259" w:rsidRDefault="00BE0646" w:rsidP="004A7259">
      <w:pPr>
        <w:pStyle w:val="A5"/>
      </w:pPr>
      <w:r>
        <w:rPr>
          <w:rFonts w:hint="eastAsia"/>
        </w:rPr>
        <w:t>但是，</w:t>
      </w:r>
      <w:r w:rsidR="004A7259">
        <w:rPr>
          <w:rFonts w:hint="eastAsia"/>
        </w:rPr>
        <w:t>人民公社实现农业大规模机械化，只是毛主席人民公社发展的第二步，后面还有第三步。那么</w:t>
      </w:r>
      <w:r>
        <w:rPr>
          <w:rFonts w:hint="eastAsia"/>
        </w:rPr>
        <w:t>，人民公社发展的</w:t>
      </w:r>
      <w:r w:rsidR="004A7259" w:rsidRPr="00167566">
        <w:rPr>
          <w:rStyle w:val="af3"/>
          <w:rFonts w:hint="eastAsia"/>
        </w:rPr>
        <w:t>第三步</w:t>
      </w:r>
      <w:r w:rsidR="004A7259">
        <w:rPr>
          <w:rFonts w:hint="eastAsia"/>
        </w:rPr>
        <w:t>是什么呢？</w:t>
      </w:r>
    </w:p>
    <w:p w14:paraId="15574DCB" w14:textId="74A79379" w:rsidR="00F5084D" w:rsidRDefault="004A7259" w:rsidP="004A7259">
      <w:pPr>
        <w:pStyle w:val="A5"/>
      </w:pPr>
      <w:r>
        <w:rPr>
          <w:rFonts w:hint="eastAsia"/>
        </w:rPr>
        <w:t>人民公社实现农业大规模机械化后，农业生产效率大幅提高，那么</w:t>
      </w:r>
      <w:r w:rsidR="0065055D">
        <w:rPr>
          <w:rFonts w:hint="eastAsia"/>
        </w:rPr>
        <w:t>生产相同</w:t>
      </w:r>
      <w:r w:rsidR="000523DD">
        <w:rPr>
          <w:rFonts w:hint="eastAsia"/>
        </w:rPr>
        <w:t>农产品</w:t>
      </w:r>
      <w:r w:rsidR="0065055D">
        <w:rPr>
          <w:rFonts w:hint="eastAsia"/>
        </w:rPr>
        <w:t>产量所需要的劳动力，就会大为减少，</w:t>
      </w:r>
      <w:r w:rsidR="000523DD">
        <w:rPr>
          <w:rFonts w:hint="eastAsia"/>
        </w:rPr>
        <w:t>整个社会</w:t>
      </w:r>
      <w:r w:rsidR="0065055D">
        <w:rPr>
          <w:rFonts w:hint="eastAsia"/>
        </w:rPr>
        <w:t>需要</w:t>
      </w:r>
      <w:r>
        <w:rPr>
          <w:rFonts w:hint="eastAsia"/>
        </w:rPr>
        <w:t>从事农业生产的</w:t>
      </w:r>
      <w:r w:rsidR="000523DD">
        <w:rPr>
          <w:rFonts w:hint="eastAsia"/>
        </w:rPr>
        <w:t>人口数量就会</w:t>
      </w:r>
      <w:r>
        <w:rPr>
          <w:rFonts w:hint="eastAsia"/>
        </w:rPr>
        <w:t>大为减少，那么</w:t>
      </w:r>
      <w:r w:rsidR="000523DD">
        <w:rPr>
          <w:rFonts w:hint="eastAsia"/>
        </w:rPr>
        <w:t>农村</w:t>
      </w:r>
      <w:r>
        <w:rPr>
          <w:rFonts w:hint="eastAsia"/>
        </w:rPr>
        <w:t>剩下的</w:t>
      </w:r>
      <w:r w:rsidR="000523DD">
        <w:rPr>
          <w:rFonts w:hint="eastAsia"/>
        </w:rPr>
        <w:t>那么多</w:t>
      </w:r>
      <w:r>
        <w:rPr>
          <w:rFonts w:hint="eastAsia"/>
        </w:rPr>
        <w:t>劳动力干啥呢？毛主席给的答案是：</w:t>
      </w:r>
      <w:r w:rsidRPr="0085629D">
        <w:rPr>
          <w:rStyle w:val="af3"/>
          <w:rFonts w:hint="eastAsia"/>
        </w:rPr>
        <w:t>农村就地工业化</w:t>
      </w:r>
      <w:r w:rsidR="00ED174F">
        <w:rPr>
          <w:rStyle w:val="af3"/>
          <w:rFonts w:hint="eastAsia"/>
        </w:rPr>
        <w:t>——</w:t>
      </w:r>
      <w:r w:rsidRPr="0085629D">
        <w:rPr>
          <w:rStyle w:val="af3"/>
          <w:rFonts w:hint="eastAsia"/>
        </w:rPr>
        <w:t>农村要办工厂</w:t>
      </w:r>
      <w:r w:rsidR="0085629D">
        <w:rPr>
          <w:rStyle w:val="af3"/>
          <w:rFonts w:hint="eastAsia"/>
        </w:rPr>
        <w:t>，农村就地城市化</w:t>
      </w:r>
      <w:r>
        <w:rPr>
          <w:rFonts w:hint="eastAsia"/>
        </w:rPr>
        <w:t>！</w:t>
      </w:r>
      <w:r w:rsidR="00243CE9">
        <w:rPr>
          <w:rFonts w:hint="eastAsia"/>
        </w:rPr>
        <w:t>这就是毛主席的农村工业化道路。</w:t>
      </w:r>
      <w:r w:rsidR="00D060B1">
        <w:rPr>
          <w:rFonts w:hint="eastAsia"/>
        </w:rPr>
        <w:t>农村工业化道路就是说，不仅要在城市发展工业，还要在农村发展工业。城市主要发展重工业，农村可以发展和人民日常生活</w:t>
      </w:r>
      <w:r w:rsidR="0083650F">
        <w:rPr>
          <w:rFonts w:hint="eastAsia"/>
        </w:rPr>
        <w:t>高度</w:t>
      </w:r>
      <w:r w:rsidR="00D060B1">
        <w:rPr>
          <w:rFonts w:hint="eastAsia"/>
        </w:rPr>
        <w:t>相关的轻工业，比如食品加工、纺织</w:t>
      </w:r>
      <w:r w:rsidR="0083650F">
        <w:rPr>
          <w:rFonts w:hint="eastAsia"/>
        </w:rPr>
        <w:t>业</w:t>
      </w:r>
      <w:r w:rsidR="00D060B1">
        <w:rPr>
          <w:rFonts w:hint="eastAsia"/>
        </w:rPr>
        <w:t>等等。</w:t>
      </w:r>
    </w:p>
    <w:p w14:paraId="2EAB92CC" w14:textId="30CA7D85" w:rsidR="004A7259" w:rsidRDefault="00BE77DC" w:rsidP="004A7259">
      <w:pPr>
        <w:pStyle w:val="A5"/>
      </w:pPr>
      <w:r>
        <w:rPr>
          <w:rFonts w:hint="eastAsia"/>
        </w:rPr>
        <w:lastRenderedPageBreak/>
        <w:t>改革开放的</w:t>
      </w:r>
      <w:r w:rsidR="004A7259">
        <w:rPr>
          <w:rFonts w:hint="eastAsia"/>
        </w:rPr>
        <w:t>八十年代初，广大农村出现了大量的“社队企业”，后来改</w:t>
      </w:r>
      <w:r w:rsidR="00415B82">
        <w:rPr>
          <w:rFonts w:hint="eastAsia"/>
        </w:rPr>
        <w:t>制</w:t>
      </w:r>
      <w:r w:rsidR="004A7259">
        <w:rPr>
          <w:rFonts w:hint="eastAsia"/>
        </w:rPr>
        <w:t>为“乡镇企业”，“乡镇企业”在八十年代一度非常红火，这就是</w:t>
      </w:r>
      <w:r w:rsidR="004A7259" w:rsidRPr="008F2FE8">
        <w:rPr>
          <w:rStyle w:val="af3"/>
          <w:rFonts w:hint="eastAsia"/>
        </w:rPr>
        <w:t>毛主席农村工业化道路，在他去世后，结出来的</w:t>
      </w:r>
      <w:r w:rsidR="00641EEA" w:rsidRPr="008F2FE8">
        <w:rPr>
          <w:rStyle w:val="af3"/>
          <w:rFonts w:hint="eastAsia"/>
        </w:rPr>
        <w:t>硕果</w:t>
      </w:r>
      <w:r w:rsidR="004A7259" w:rsidRPr="008F2FE8">
        <w:rPr>
          <w:rStyle w:val="af3"/>
          <w:rFonts w:hint="eastAsia"/>
        </w:rPr>
        <w:t>。</w:t>
      </w:r>
      <w:r w:rsidR="004A7259">
        <w:rPr>
          <w:rFonts w:hint="eastAsia"/>
        </w:rPr>
        <w:t>八十年代的乡镇企业的异军突起，完全出乎走资派的预料，走资派根本就没想到过还会出现这种事！太神奇了！</w:t>
      </w:r>
      <w:r w:rsidR="004A7259" w:rsidRPr="00CB0E86">
        <w:rPr>
          <w:rStyle w:val="af3"/>
          <w:rFonts w:hint="eastAsia"/>
        </w:rPr>
        <w:t>邓小平在八十年代接见外宾谈话的时候，讲过好几次，说乡镇企业的异军突起，完全是个意外！</w:t>
      </w:r>
      <w:r w:rsidR="004A7259">
        <w:rPr>
          <w:rFonts w:hint="eastAsia"/>
        </w:rPr>
        <w:t>走资派只知道吃牛排、喝茅台、打桥牌！不读马列读金庸，对于他们来说，这确实是意外！</w:t>
      </w:r>
    </w:p>
    <w:p w14:paraId="072B6AB7" w14:textId="6EC607BC" w:rsidR="004A7259" w:rsidRDefault="00B057D5" w:rsidP="004A7259">
      <w:pPr>
        <w:pStyle w:val="A5"/>
      </w:pPr>
      <w:r>
        <w:rPr>
          <w:rFonts w:hint="eastAsia"/>
        </w:rPr>
        <w:t>可是，</w:t>
      </w:r>
      <w:r w:rsidR="004A7259">
        <w:rPr>
          <w:rFonts w:hint="eastAsia"/>
        </w:rPr>
        <w:t>就是这些八十年代的遍地的乡镇企业，最后还是给邓小平一边吸引外资进来围猎、一边中断对乡镇企业的资金支持，最后全部都给绞杀了。</w:t>
      </w:r>
    </w:p>
    <w:p w14:paraId="27A9905A" w14:textId="4E42D3E4" w:rsidR="004A7259" w:rsidRDefault="004A7259" w:rsidP="004A7259">
      <w:pPr>
        <w:pStyle w:val="A5"/>
      </w:pPr>
      <w:r w:rsidRPr="008F2FE8">
        <w:rPr>
          <w:rStyle w:val="af3"/>
          <w:rFonts w:hint="eastAsia"/>
          <w:u w:val="single"/>
        </w:rPr>
        <w:t>毛主席的人民公社，不仅要办工厂，还要办教育办大学、办医院、办托儿所、办养老院，这些都给公社成员提供</w:t>
      </w:r>
      <w:r w:rsidR="002727DF" w:rsidRPr="008F2FE8">
        <w:rPr>
          <w:rStyle w:val="af3"/>
          <w:rFonts w:hint="eastAsia"/>
          <w:u w:val="single"/>
        </w:rPr>
        <w:t>的</w:t>
      </w:r>
      <w:r w:rsidRPr="008F2FE8">
        <w:rPr>
          <w:rStyle w:val="af3"/>
          <w:rFonts w:hint="eastAsia"/>
          <w:u w:val="single"/>
        </w:rPr>
        <w:t>免费福利，每个公社都有，每个人都不缺</w:t>
      </w:r>
      <w:r w:rsidR="00751001">
        <w:rPr>
          <w:rFonts w:hint="eastAsia"/>
        </w:rPr>
        <w:t>，</w:t>
      </w:r>
      <w:r>
        <w:rPr>
          <w:rFonts w:hint="eastAsia"/>
        </w:rPr>
        <w:t>而不是像现在这样，大家都到大城市里，花高价抢这些数量很少的稀缺资源。</w:t>
      </w:r>
      <w:r w:rsidR="00751001">
        <w:rPr>
          <w:rFonts w:hint="eastAsia"/>
        </w:rPr>
        <w:t>人民</w:t>
      </w:r>
      <w:r>
        <w:rPr>
          <w:rFonts w:hint="eastAsia"/>
        </w:rPr>
        <w:t>公社还要办民兵，群众自己组织起来的民兵，来维护社会治安，而不是现在动不动就拿着大棒撵人的农管、城管到处耀武扬威。</w:t>
      </w:r>
      <w:r w:rsidR="0079072E">
        <w:rPr>
          <w:rFonts w:hint="eastAsia"/>
        </w:rPr>
        <w:t>人民</w:t>
      </w:r>
      <w:r>
        <w:rPr>
          <w:rFonts w:hint="eastAsia"/>
        </w:rPr>
        <w:t>公社是“工农商学兵”合一的、政社合一的、要经常开群众大会展开批评和自我批评的、高度自治的基层组织，而不是现在乡政府、区政府这样高高在上的衙门。</w:t>
      </w:r>
    </w:p>
    <w:p w14:paraId="2F138412" w14:textId="134C1D80" w:rsidR="004A7259" w:rsidRDefault="004A7259" w:rsidP="004A7259">
      <w:pPr>
        <w:pStyle w:val="A5"/>
      </w:pPr>
      <w:r>
        <w:rPr>
          <w:rFonts w:hint="eastAsia"/>
        </w:rPr>
        <w:lastRenderedPageBreak/>
        <w:t>农村人民公社</w:t>
      </w:r>
      <w:r w:rsidR="00062B54">
        <w:rPr>
          <w:rFonts w:hint="eastAsia"/>
        </w:rPr>
        <w:t>不仅仅是经济组织，还是政治组织。要</w:t>
      </w:r>
      <w:r>
        <w:rPr>
          <w:rFonts w:hint="eastAsia"/>
        </w:rPr>
        <w:t>“工农商学兵”合一</w:t>
      </w:r>
      <w:r w:rsidR="00062B54">
        <w:rPr>
          <w:rFonts w:hint="eastAsia"/>
        </w:rPr>
        <w:t>，</w:t>
      </w:r>
      <w:r>
        <w:rPr>
          <w:rFonts w:hint="eastAsia"/>
        </w:rPr>
        <w:t>政社合一</w:t>
      </w:r>
      <w:r w:rsidR="00062B54">
        <w:rPr>
          <w:rFonts w:hint="eastAsia"/>
        </w:rPr>
        <w:t>，</w:t>
      </w:r>
      <w:r>
        <w:rPr>
          <w:rFonts w:hint="eastAsia"/>
        </w:rPr>
        <w:t>高度自治，这就是毛主席著名的“五七指示”。所以说“五七指示放光芒”。</w:t>
      </w:r>
    </w:p>
    <w:p w14:paraId="1ABE62EF" w14:textId="4013573D" w:rsidR="004A7259" w:rsidRDefault="004A7259" w:rsidP="004A7259">
      <w:pPr>
        <w:pStyle w:val="A5"/>
      </w:pPr>
      <w:r>
        <w:rPr>
          <w:rFonts w:hint="eastAsia"/>
        </w:rPr>
        <w:t>自由派欢呼</w:t>
      </w:r>
      <w:r w:rsidR="00B96F8B">
        <w:rPr>
          <w:rFonts w:hint="eastAsia"/>
        </w:rPr>
        <w:t>改革开放</w:t>
      </w:r>
      <w:r>
        <w:rPr>
          <w:rFonts w:hint="eastAsia"/>
        </w:rPr>
        <w:t>解放了农民，因为</w:t>
      </w:r>
      <w:r w:rsidR="00B96F8B">
        <w:rPr>
          <w:rFonts w:hint="eastAsia"/>
        </w:rPr>
        <w:t>改革开放</w:t>
      </w:r>
      <w:r>
        <w:rPr>
          <w:rFonts w:hint="eastAsia"/>
        </w:rPr>
        <w:t>让农民能自由离开土地，成为城里人。可是农民离开土地后，成了城里的边缘人。他们在城市买不起房，看不起病，结不起婚、生不起孩子、上不起学、养不起老人。他们回不去农村，又在城市漂泊无依。他们自由了，却自由得一无所有！自由派污蔑毛主席的人民公社，是把农民困在土地上世世代代务农，是多么无知无耻！</w:t>
      </w:r>
    </w:p>
    <w:p w14:paraId="5D756700" w14:textId="74EA0905" w:rsidR="004A7259" w:rsidRDefault="004A7259" w:rsidP="00837514">
      <w:pPr>
        <w:pStyle w:val="A5"/>
      </w:pPr>
      <w:r>
        <w:rPr>
          <w:rFonts w:hint="eastAsia"/>
        </w:rPr>
        <w:t>在建国初期，农村卫生条件差，农民识字率底，没有科学文化知识，这种情况下，很难顺利推进农村工业化大发展。于是毛主席动员知识青年上山下乡。</w:t>
      </w:r>
      <w:r w:rsidRPr="000506A4">
        <w:rPr>
          <w:rStyle w:val="af3"/>
          <w:rFonts w:hint="eastAsia"/>
        </w:rPr>
        <w:t>“毛主席挥手我前进”</w:t>
      </w:r>
      <w:r>
        <w:rPr>
          <w:rFonts w:hint="eastAsia"/>
        </w:rPr>
        <w:t>，千千万万的知识青年上山下乡，很多人成为赤脚医生，给没有医疗的农村带去了医疗，很多人成为乡村教师教农村孩子科学知识，给不识字的农村带来了文化，这些都</w:t>
      </w:r>
      <w:r w:rsidRPr="000506A4">
        <w:rPr>
          <w:rStyle w:val="af3"/>
          <w:rFonts w:hint="eastAsia"/>
          <w:u w:val="single"/>
        </w:rPr>
        <w:t>为农村下一步</w:t>
      </w:r>
      <w:r w:rsidR="00D80884" w:rsidRPr="000506A4">
        <w:rPr>
          <w:rStyle w:val="af3"/>
          <w:rFonts w:hint="eastAsia"/>
          <w:u w:val="single"/>
        </w:rPr>
        <w:t>要</w:t>
      </w:r>
      <w:r w:rsidRPr="000506A4">
        <w:rPr>
          <w:rStyle w:val="af3"/>
          <w:rFonts w:hint="eastAsia"/>
          <w:u w:val="single"/>
        </w:rPr>
        <w:t>实现大规模农业机械化、农村办工厂</w:t>
      </w:r>
      <w:r w:rsidR="002248C5" w:rsidRPr="000506A4">
        <w:rPr>
          <w:rStyle w:val="af3"/>
          <w:rFonts w:hint="eastAsia"/>
          <w:u w:val="single"/>
        </w:rPr>
        <w:t>、</w:t>
      </w:r>
      <w:r w:rsidRPr="000506A4">
        <w:rPr>
          <w:rStyle w:val="af3"/>
          <w:rFonts w:hint="eastAsia"/>
          <w:u w:val="single"/>
        </w:rPr>
        <w:t>农村就地工业化，准备了充足的知识和人才条件</w:t>
      </w:r>
      <w:r>
        <w:rPr>
          <w:rFonts w:hint="eastAsia"/>
        </w:rPr>
        <w:t>。同时，毛主席动员的下乡的知识青年，很多都是参加过文化大革命的红卫兵，毛主席还寄希望他们在未来，带领农村群众，</w:t>
      </w:r>
      <w:r w:rsidRPr="006102DC">
        <w:rPr>
          <w:rStyle w:val="af3"/>
          <w:rFonts w:hint="eastAsia"/>
        </w:rPr>
        <w:t>在农村继续</w:t>
      </w:r>
      <w:r w:rsidR="002B4558" w:rsidRPr="006102DC">
        <w:rPr>
          <w:rStyle w:val="af3"/>
          <w:rFonts w:hint="eastAsia"/>
        </w:rPr>
        <w:t>开展</w:t>
      </w:r>
      <w:r w:rsidRPr="006102DC">
        <w:rPr>
          <w:rStyle w:val="af3"/>
          <w:rFonts w:hint="eastAsia"/>
        </w:rPr>
        <w:t>文化大革命，防止农村出现资本</w:t>
      </w:r>
      <w:r w:rsidRPr="006102DC">
        <w:rPr>
          <w:rStyle w:val="af3"/>
          <w:rFonts w:hint="eastAsia"/>
        </w:rPr>
        <w:lastRenderedPageBreak/>
        <w:t>主义复辟</w:t>
      </w:r>
      <w:r w:rsidR="002B4558" w:rsidRPr="006102DC">
        <w:rPr>
          <w:rStyle w:val="af3"/>
          <w:rFonts w:hint="eastAsia"/>
        </w:rPr>
        <w:t>，巩固农村的无产阶级专政</w:t>
      </w:r>
      <w:r w:rsidRPr="006102DC">
        <w:rPr>
          <w:rStyle w:val="af3"/>
          <w:rFonts w:hint="eastAsia"/>
        </w:rPr>
        <w:t>。</w:t>
      </w:r>
      <w:r>
        <w:rPr>
          <w:rFonts w:hint="eastAsia"/>
        </w:rPr>
        <w:t>所以毛主席号召知识青年上山下乡，说农村</w:t>
      </w:r>
      <w:r w:rsidRPr="006102DC">
        <w:rPr>
          <w:rStyle w:val="af3"/>
          <w:rFonts w:hint="eastAsia"/>
        </w:rPr>
        <w:t>“广阔天地，大有作为”</w:t>
      </w:r>
      <w:r>
        <w:rPr>
          <w:rFonts w:hint="eastAsia"/>
        </w:rPr>
        <w:t>，一点都不夸张，事实如此。</w:t>
      </w:r>
    </w:p>
    <w:p w14:paraId="7BFD65CE" w14:textId="5D8464AA" w:rsidR="004A7259" w:rsidRDefault="004A7259" w:rsidP="004A7259">
      <w:pPr>
        <w:pStyle w:val="A5"/>
      </w:pPr>
      <w:r>
        <w:rPr>
          <w:rFonts w:hint="eastAsia"/>
        </w:rPr>
        <w:t>当然了，</w:t>
      </w:r>
      <w:r w:rsidRPr="001F05C0">
        <w:rPr>
          <w:rStyle w:val="af3"/>
          <w:rFonts w:hint="eastAsia"/>
        </w:rPr>
        <w:t>走资派中断了这些原本应该持续下去的进程</w:t>
      </w:r>
      <w:r w:rsidR="007C32CF">
        <w:rPr>
          <w:rFonts w:hint="eastAsia"/>
        </w:rPr>
        <w:t>，他们上台后立即</w:t>
      </w:r>
      <w:r w:rsidR="007C32CF" w:rsidRPr="001C1F0C">
        <w:rPr>
          <w:rStyle w:val="af3"/>
          <w:rFonts w:hint="eastAsia"/>
        </w:rPr>
        <w:t>强行解散了人民公社</w:t>
      </w:r>
      <w:r>
        <w:rPr>
          <w:rFonts w:hint="eastAsia"/>
        </w:rPr>
        <w:t>。走资派</w:t>
      </w:r>
      <w:r w:rsidRPr="009C5922">
        <w:rPr>
          <w:rStyle w:val="af3"/>
          <w:rFonts w:hint="eastAsia"/>
        </w:rPr>
        <w:t>没有让工业反哺</w:t>
      </w:r>
      <w:r w:rsidR="002408B6" w:rsidRPr="009C5922">
        <w:rPr>
          <w:rStyle w:val="af3"/>
          <w:rFonts w:hint="eastAsia"/>
        </w:rPr>
        <w:t>农</w:t>
      </w:r>
      <w:r w:rsidRPr="009C5922">
        <w:rPr>
          <w:rStyle w:val="af3"/>
          <w:rFonts w:hint="eastAsia"/>
        </w:rPr>
        <w:t>业</w:t>
      </w:r>
      <w:r>
        <w:rPr>
          <w:rFonts w:hint="eastAsia"/>
        </w:rPr>
        <w:t>，而是</w:t>
      </w:r>
      <w:r w:rsidRPr="009C5922">
        <w:rPr>
          <w:rStyle w:val="af3"/>
          <w:rFonts w:hint="eastAsia"/>
        </w:rPr>
        <w:t>让前三十年农民勒紧裤腰带支持工业发展打了水漂</w:t>
      </w:r>
      <w:r>
        <w:rPr>
          <w:rFonts w:hint="eastAsia"/>
        </w:rPr>
        <w:t>，变成了所谓的毛主席搞“工业剥削农业，压榨农民”。</w:t>
      </w:r>
      <w:r w:rsidRPr="00E867CD">
        <w:rPr>
          <w:rStyle w:val="af3"/>
          <w:rFonts w:hint="eastAsia"/>
        </w:rPr>
        <w:t>走资派中断了农村工业化进程，让知识青年上山下乡最后无用武之地</w:t>
      </w:r>
      <w:r w:rsidR="00573635">
        <w:rPr>
          <w:rFonts w:hint="eastAsia"/>
        </w:rPr>
        <w:t>，只能</w:t>
      </w:r>
      <w:r>
        <w:rPr>
          <w:rFonts w:hint="eastAsia"/>
        </w:rPr>
        <w:t>被迫返城，让千千万万人的火热的青春，真正成为了浪费！然后走资派还</w:t>
      </w:r>
      <w:r w:rsidRPr="00F3074F">
        <w:rPr>
          <w:rStyle w:val="af3"/>
          <w:rFonts w:hint="eastAsia"/>
        </w:rPr>
        <w:t>倒打一耙</w:t>
      </w:r>
      <w:r>
        <w:rPr>
          <w:rFonts w:hint="eastAsia"/>
        </w:rPr>
        <w:t>，说毛主席搞知青下乡是“浪费人才、强迫劳改”。</w:t>
      </w:r>
    </w:p>
    <w:p w14:paraId="433784E0" w14:textId="77777777" w:rsidR="004A7259" w:rsidRDefault="004A7259" w:rsidP="004A7259">
      <w:pPr>
        <w:pStyle w:val="A5"/>
      </w:pPr>
      <w:r>
        <w:rPr>
          <w:rFonts w:hint="eastAsia"/>
        </w:rPr>
        <w:t>真是岂有此理！无耻至极！</w:t>
      </w:r>
    </w:p>
    <w:p w14:paraId="43F154B9" w14:textId="750B6AA7" w:rsidR="004A7259" w:rsidRDefault="004A7259" w:rsidP="004A7259">
      <w:pPr>
        <w:pStyle w:val="A5"/>
      </w:pPr>
      <w:r>
        <w:rPr>
          <w:rFonts w:hint="eastAsia"/>
        </w:rPr>
        <w:t>张文茂教授深入研究毛主席的人民公社战略，并长期跟踪研究改革开放以来的三农问题，他一针见血地指出，</w:t>
      </w:r>
      <w:r w:rsidRPr="000665DA">
        <w:rPr>
          <w:rStyle w:val="af3"/>
          <w:rFonts w:hint="eastAsia"/>
        </w:rPr>
        <w:t>三农问题的根源，恰恰是八十年代走资派强行解散了人民公社所导致的</w:t>
      </w:r>
      <w:r>
        <w:rPr>
          <w:rFonts w:hint="eastAsia"/>
        </w:rPr>
        <w:t>，而人民公社的集体经济</w:t>
      </w:r>
      <w:r w:rsidR="005E6AE7">
        <w:rPr>
          <w:rFonts w:hint="eastAsia"/>
        </w:rPr>
        <w:t>、农业机械化、农村就地工业化</w:t>
      </w:r>
      <w:r w:rsidR="007F665E">
        <w:rPr>
          <w:rFonts w:hint="eastAsia"/>
        </w:rPr>
        <w:t>、农村就地城市化</w:t>
      </w:r>
      <w:r>
        <w:rPr>
          <w:rFonts w:hint="eastAsia"/>
        </w:rPr>
        <w:t>，恰恰是解决三农问题的</w:t>
      </w:r>
      <w:r w:rsidRPr="007F665E">
        <w:rPr>
          <w:rStyle w:val="af3"/>
          <w:rFonts w:hint="eastAsia"/>
        </w:rPr>
        <w:t>唯一正确道路</w:t>
      </w:r>
      <w:r>
        <w:rPr>
          <w:rFonts w:hint="eastAsia"/>
        </w:rPr>
        <w:t>。张文茂教授，是真正的站在农民立场的三农</w:t>
      </w:r>
      <w:r w:rsidR="00D26F80">
        <w:rPr>
          <w:rFonts w:hint="eastAsia"/>
        </w:rPr>
        <w:t>问题</w:t>
      </w:r>
      <w:r>
        <w:rPr>
          <w:rFonts w:hint="eastAsia"/>
        </w:rPr>
        <w:t>专家。</w:t>
      </w:r>
    </w:p>
    <w:p w14:paraId="1C4C24C3" w14:textId="64EDA05E" w:rsidR="004A7259" w:rsidRDefault="004A7259" w:rsidP="004A7259">
      <w:pPr>
        <w:pStyle w:val="A5"/>
      </w:pPr>
      <w:r>
        <w:rPr>
          <w:rFonts w:hint="eastAsia"/>
        </w:rPr>
        <w:t>张文茂教授的一系列文章，全面介绍了毛主席的人民公社工业化三步走战略，并用详实的数据和铁的历史</w:t>
      </w:r>
      <w:r w:rsidR="008102AE">
        <w:rPr>
          <w:rFonts w:hint="eastAsia"/>
        </w:rPr>
        <w:t>事实例证</w:t>
      </w:r>
      <w:r>
        <w:rPr>
          <w:rFonts w:hint="eastAsia"/>
        </w:rPr>
        <w:t>，证明了</w:t>
      </w:r>
      <w:r w:rsidRPr="00751210">
        <w:rPr>
          <w:rStyle w:val="af3"/>
          <w:rFonts w:hint="eastAsia"/>
          <w:u w:val="single"/>
        </w:rPr>
        <w:t>八十年代初恰恰是人民公社工业化起步的历史阶段，恰恰是工业反哺农业</w:t>
      </w:r>
      <w:r w:rsidRPr="00751210">
        <w:rPr>
          <w:rStyle w:val="af3"/>
          <w:rFonts w:hint="eastAsia"/>
          <w:u w:val="single"/>
        </w:rPr>
        <w:lastRenderedPageBreak/>
        <w:t>的关口。但是走资派在八十年代初强行解散人民公社后，这一历史进程也就被迫中断。</w:t>
      </w:r>
      <w:r>
        <w:rPr>
          <w:rFonts w:hint="eastAsia"/>
        </w:rPr>
        <w:t>从此中国农村就走向了不可避免的衰败，而如果八十年代坚持了毛主席当年发展经济的战略和路线，这一悲剧本可以避免。</w:t>
      </w:r>
    </w:p>
    <w:p w14:paraId="302B015E" w14:textId="31BF7EC7" w:rsidR="004A7259" w:rsidRDefault="004A7259" w:rsidP="004A7259">
      <w:pPr>
        <w:pStyle w:val="A5"/>
      </w:pPr>
      <w:r w:rsidRPr="00077414">
        <w:rPr>
          <w:rStyle w:val="af3"/>
          <w:rFonts w:hint="eastAsia"/>
        </w:rPr>
        <w:t>张文茂教授，比温铁军之类的三农问题骗子，水平不知要高到哪里去了。</w:t>
      </w:r>
      <w:r>
        <w:rPr>
          <w:rFonts w:hint="eastAsia"/>
        </w:rPr>
        <w:t>大家一读他的文章便知。</w:t>
      </w:r>
      <w:r w:rsidR="001C4665">
        <w:rPr>
          <w:rFonts w:hint="eastAsia"/>
        </w:rPr>
        <w:t>大家也可以去</w:t>
      </w:r>
      <w:r w:rsidR="001C4665">
        <w:rPr>
          <w:rFonts w:hint="eastAsia"/>
        </w:rPr>
        <w:t>B</w:t>
      </w:r>
      <w:r w:rsidR="001C4665">
        <w:rPr>
          <w:rFonts w:hint="eastAsia"/>
        </w:rPr>
        <w:t>站搜索张文茂教授讲解关于人民公社的视频，了解毛主席的人民公社发展战略。</w:t>
      </w:r>
    </w:p>
    <w:p w14:paraId="7CE03349" w14:textId="414AE5A1" w:rsidR="004A7259" w:rsidRDefault="004A7259" w:rsidP="00C423CE">
      <w:pPr>
        <w:pStyle w:val="A530"/>
      </w:pPr>
      <w:bookmarkStart w:id="63" w:name="_Toc182735495"/>
      <w:r>
        <w:rPr>
          <w:rFonts w:hint="eastAsia"/>
        </w:rPr>
        <w:t>（</w:t>
      </w:r>
      <w:r w:rsidR="00C423CE">
        <w:rPr>
          <w:rFonts w:hint="eastAsia"/>
        </w:rPr>
        <w:t>七</w:t>
      </w:r>
      <w:r>
        <w:rPr>
          <w:rFonts w:hint="eastAsia"/>
        </w:rPr>
        <w:t>）《艾思奇讲稿选》</w:t>
      </w:r>
      <w:bookmarkEnd w:id="63"/>
    </w:p>
    <w:p w14:paraId="401C63F1" w14:textId="77777777" w:rsidR="004A7259" w:rsidRDefault="004A7259" w:rsidP="00D82AB2">
      <w:pPr>
        <w:pStyle w:val="aff2"/>
      </w:pPr>
      <w:r>
        <w:rPr>
          <w:rFonts w:hint="eastAsia"/>
        </w:rPr>
        <w:t>《艾思奇讲稿选》，（中共中央党校内部非公开出版物）。</w:t>
      </w:r>
    </w:p>
    <w:p w14:paraId="1C32E819" w14:textId="77777777" w:rsidR="004A7259" w:rsidRDefault="004A7259" w:rsidP="004A7259">
      <w:pPr>
        <w:pStyle w:val="A5"/>
      </w:pPr>
      <w:r>
        <w:rPr>
          <w:rFonts w:hint="eastAsia"/>
        </w:rPr>
        <w:t>艾思奇，是我国著名马克思主义哲学家、教育家和革命家。理论界一致公认艾思奇为中国“推动马克思主义哲学大众化第一人”。毛主席对他的评价非常高。</w:t>
      </w:r>
    </w:p>
    <w:p w14:paraId="67FECEDC" w14:textId="72B6AAF2" w:rsidR="004A7259" w:rsidRDefault="004A7259" w:rsidP="004A7259">
      <w:pPr>
        <w:pStyle w:val="A5"/>
      </w:pPr>
      <w:r>
        <w:rPr>
          <w:rFonts w:hint="eastAsia"/>
        </w:rPr>
        <w:t>《艾思奇讲稿选》是艾思奇六十年代在中央党校，</w:t>
      </w:r>
      <w:r w:rsidRPr="001D398B">
        <w:rPr>
          <w:rStyle w:val="af3"/>
          <w:rFonts w:hint="eastAsia"/>
          <w:u w:val="single"/>
        </w:rPr>
        <w:t>专门为建国初期泥腿子高级干部讲马列基本原理的演讲录音文字整理稿，是不公开的党校内部出版物。</w:t>
      </w:r>
      <w:r w:rsidRPr="001D398B">
        <w:rPr>
          <w:rFonts w:hint="eastAsia"/>
          <w:u w:val="single"/>
        </w:rPr>
        <w:t>它语言通俗易懂，内容包罗万象，囊括历史、哲学史、人类发展史、政治经济学、意识形态理论、科学社会主义</w:t>
      </w:r>
      <w:r w:rsidR="009F79A8" w:rsidRPr="001D398B">
        <w:rPr>
          <w:rFonts w:hint="eastAsia"/>
          <w:u w:val="single"/>
        </w:rPr>
        <w:t>、历史唯物主义、辩证逻辑、自然辩证法</w:t>
      </w:r>
      <w:r w:rsidRPr="001D398B">
        <w:rPr>
          <w:rFonts w:hint="eastAsia"/>
          <w:u w:val="single"/>
        </w:rPr>
        <w:t>等等马哲涉及到的几乎所有的领域的内容，是本</w:t>
      </w:r>
      <w:r w:rsidRPr="001D398B">
        <w:rPr>
          <w:rFonts w:hint="eastAsia"/>
          <w:u w:val="single"/>
        </w:rPr>
        <w:lastRenderedPageBreak/>
        <w:t>难得的好书，</w:t>
      </w:r>
      <w:r w:rsidRPr="00567B54">
        <w:rPr>
          <w:rStyle w:val="af3"/>
          <w:rFonts w:hint="eastAsia"/>
          <w:u w:val="single"/>
        </w:rPr>
        <w:t>它比市面上目前所有的马哲教材都要好</w:t>
      </w:r>
      <w:r w:rsidRPr="001D398B">
        <w:rPr>
          <w:rFonts w:hint="eastAsia"/>
          <w:u w:val="single"/>
        </w:rPr>
        <w:t>，不仅比</w:t>
      </w:r>
      <w:r w:rsidRPr="001D398B">
        <w:rPr>
          <w:rFonts w:hint="eastAsia"/>
          <w:u w:val="single"/>
        </w:rPr>
        <w:t>1976</w:t>
      </w:r>
      <w:r w:rsidRPr="001D398B">
        <w:rPr>
          <w:rFonts w:hint="eastAsia"/>
          <w:u w:val="single"/>
        </w:rPr>
        <w:t>年后的马哲教材都好，</w:t>
      </w:r>
      <w:r w:rsidRPr="00567B54">
        <w:rPr>
          <w:rStyle w:val="af3"/>
          <w:rFonts w:hint="eastAsia"/>
          <w:u w:val="single"/>
        </w:rPr>
        <w:t>比</w:t>
      </w:r>
      <w:r w:rsidRPr="00567B54">
        <w:rPr>
          <w:rStyle w:val="af3"/>
          <w:rFonts w:hint="eastAsia"/>
          <w:u w:val="single"/>
        </w:rPr>
        <w:t>1976</w:t>
      </w:r>
      <w:r w:rsidRPr="00567B54">
        <w:rPr>
          <w:rStyle w:val="af3"/>
          <w:rFonts w:hint="eastAsia"/>
          <w:u w:val="single"/>
        </w:rPr>
        <w:t>年前的一切马哲教材，都要好。</w:t>
      </w:r>
    </w:p>
    <w:p w14:paraId="4C1AB161" w14:textId="6AC9190B" w:rsidR="00F82D4E" w:rsidRDefault="00F82D4E" w:rsidP="004A7259">
      <w:pPr>
        <w:pStyle w:val="A5"/>
      </w:pPr>
      <w:r w:rsidRPr="00F82D4E">
        <w:rPr>
          <w:rFonts w:hint="eastAsia"/>
        </w:rPr>
        <w:t>《艾思奇讲稿选》</w:t>
      </w:r>
      <w:r>
        <w:rPr>
          <w:rFonts w:hint="eastAsia"/>
        </w:rPr>
        <w:t>是讲稿集，它不是按照一般马哲教材体例编写的教科书，</w:t>
      </w:r>
      <w:r w:rsidR="00127F23">
        <w:rPr>
          <w:rFonts w:hint="eastAsia"/>
        </w:rPr>
        <w:t>讲稿的内容在思维上呈辐射</w:t>
      </w:r>
      <w:r w:rsidR="00BA47B6">
        <w:rPr>
          <w:rFonts w:hint="eastAsia"/>
        </w:rPr>
        <w:t>的</w:t>
      </w:r>
      <w:r w:rsidR="00127F23">
        <w:rPr>
          <w:rFonts w:hint="eastAsia"/>
        </w:rPr>
        <w:t>发散状，</w:t>
      </w:r>
      <w:r>
        <w:rPr>
          <w:rFonts w:hint="eastAsia"/>
        </w:rPr>
        <w:t>因此在结构上显得不是那么紧凑</w:t>
      </w:r>
      <w:r w:rsidR="00543C11">
        <w:rPr>
          <w:rFonts w:hint="eastAsia"/>
        </w:rPr>
        <w:t>、</w:t>
      </w:r>
      <w:r>
        <w:rPr>
          <w:rFonts w:hint="eastAsia"/>
        </w:rPr>
        <w:t>成体系。所以</w:t>
      </w:r>
      <w:r w:rsidRPr="00895087">
        <w:rPr>
          <w:rFonts w:hint="eastAsia"/>
          <w:u w:val="single"/>
        </w:rPr>
        <w:t>读完《</w:t>
      </w:r>
      <w:r w:rsidR="007B119C" w:rsidRPr="00895087">
        <w:rPr>
          <w:rFonts w:hint="eastAsia"/>
          <w:u w:val="single"/>
        </w:rPr>
        <w:t>艾思奇讲稿选</w:t>
      </w:r>
      <w:r w:rsidRPr="00895087">
        <w:rPr>
          <w:rFonts w:hint="eastAsia"/>
          <w:u w:val="single"/>
        </w:rPr>
        <w:t>》</w:t>
      </w:r>
      <w:r w:rsidR="007B119C" w:rsidRPr="00895087">
        <w:rPr>
          <w:rFonts w:hint="eastAsia"/>
          <w:u w:val="single"/>
        </w:rPr>
        <w:t>，建议可以再读一下武汉大学</w:t>
      </w:r>
      <w:r w:rsidR="007B119C" w:rsidRPr="00895087">
        <w:rPr>
          <w:rFonts w:hint="eastAsia"/>
          <w:u w:val="single"/>
        </w:rPr>
        <w:t>1972</w:t>
      </w:r>
      <w:r w:rsidR="007B119C" w:rsidRPr="00895087">
        <w:rPr>
          <w:rFonts w:hint="eastAsia"/>
          <w:u w:val="single"/>
        </w:rPr>
        <w:t>年编的《辩证唯物主义历史唯物主义</w:t>
      </w:r>
      <w:r w:rsidR="007B119C" w:rsidRPr="00895087">
        <w:rPr>
          <w:rFonts w:hint="eastAsia"/>
          <w:u w:val="single"/>
        </w:rPr>
        <w:t>(</w:t>
      </w:r>
      <w:r w:rsidR="007B119C" w:rsidRPr="00895087">
        <w:rPr>
          <w:rFonts w:hint="eastAsia"/>
          <w:u w:val="single"/>
        </w:rPr>
        <w:t>上下册</w:t>
      </w:r>
      <w:r w:rsidR="007B119C" w:rsidRPr="00895087">
        <w:rPr>
          <w:rFonts w:hint="eastAsia"/>
          <w:u w:val="single"/>
        </w:rPr>
        <w:t>)</w:t>
      </w:r>
      <w:r w:rsidR="007B119C" w:rsidRPr="00895087">
        <w:rPr>
          <w:rFonts w:hint="eastAsia"/>
          <w:u w:val="single"/>
        </w:rPr>
        <w:t>》</w:t>
      </w:r>
      <w:r w:rsidR="0095544B">
        <w:rPr>
          <w:rFonts w:hint="eastAsia"/>
        </w:rPr>
        <w:t>整理</w:t>
      </w:r>
      <w:r w:rsidR="00BA47B6">
        <w:rPr>
          <w:rFonts w:hint="eastAsia"/>
        </w:rPr>
        <w:t>一下思维</w:t>
      </w:r>
      <w:r w:rsidR="00FB5D02">
        <w:rPr>
          <w:rFonts w:hint="eastAsia"/>
        </w:rPr>
        <w:t>，这</w:t>
      </w:r>
      <w:r w:rsidR="00127F23">
        <w:rPr>
          <w:rFonts w:hint="eastAsia"/>
        </w:rPr>
        <w:t>套书是按照教材体例编写的马哲里面大约最优秀的书，比艾思奇本人编写</w:t>
      </w:r>
      <w:r w:rsidR="00127F23" w:rsidRPr="007B119C">
        <w:rPr>
          <w:rFonts w:hint="eastAsia"/>
        </w:rPr>
        <w:t>《辩证唯物主义历史唯物主义》</w:t>
      </w:r>
      <w:r w:rsidR="00127F23">
        <w:rPr>
          <w:rFonts w:hint="eastAsia"/>
        </w:rPr>
        <w:t>要好，</w:t>
      </w:r>
      <w:r w:rsidR="00127F23" w:rsidRPr="001F30D3">
        <w:rPr>
          <w:rStyle w:val="af3"/>
          <w:rFonts w:hint="eastAsia"/>
        </w:rPr>
        <w:t>它和《艾思奇讲稿选》</w:t>
      </w:r>
      <w:r w:rsidR="00FB5D02" w:rsidRPr="001F30D3">
        <w:rPr>
          <w:rStyle w:val="af3"/>
          <w:rFonts w:hint="eastAsia"/>
        </w:rPr>
        <w:t>互为补充，是学好马哲基本原理的双壁。</w:t>
      </w:r>
    </w:p>
    <w:p w14:paraId="625D5A6E" w14:textId="77777777" w:rsidR="00BA47B6" w:rsidRDefault="00127F23" w:rsidP="004A7259">
      <w:pPr>
        <w:pStyle w:val="A5"/>
      </w:pPr>
      <w:r>
        <w:rPr>
          <w:rFonts w:hint="eastAsia"/>
        </w:rPr>
        <w:t>《</w:t>
      </w:r>
      <w:r w:rsidRPr="00F82D4E">
        <w:rPr>
          <w:rFonts w:hint="eastAsia"/>
        </w:rPr>
        <w:t>艾思奇讲稿选</w:t>
      </w:r>
      <w:r>
        <w:rPr>
          <w:rFonts w:hint="eastAsia"/>
        </w:rPr>
        <w:t>》这本书，大部分人</w:t>
      </w:r>
      <w:r w:rsidRPr="00BB6383">
        <w:rPr>
          <w:rStyle w:val="af3"/>
          <w:rFonts w:hint="eastAsia"/>
        </w:rPr>
        <w:t>只要读完一半</w:t>
      </w:r>
      <w:r>
        <w:rPr>
          <w:rFonts w:hint="eastAsia"/>
        </w:rPr>
        <w:t>（截止到《反杜林论》讲解），理论水平就差不多了。</w:t>
      </w:r>
    </w:p>
    <w:p w14:paraId="5A38790A" w14:textId="172A624F" w:rsidR="00BA47B6" w:rsidRDefault="00BA47B6" w:rsidP="004A7259">
      <w:pPr>
        <w:pStyle w:val="A5"/>
      </w:pPr>
      <w:r>
        <w:rPr>
          <w:rFonts w:hint="eastAsia"/>
        </w:rPr>
        <w:t>《</w:t>
      </w:r>
      <w:r w:rsidRPr="00F82D4E">
        <w:rPr>
          <w:rFonts w:hint="eastAsia"/>
        </w:rPr>
        <w:t>艾思奇讲稿选</w:t>
      </w:r>
      <w:r>
        <w:rPr>
          <w:rFonts w:hint="eastAsia"/>
        </w:rPr>
        <w:t>》里面目前发现了</w:t>
      </w:r>
      <w:r>
        <w:rPr>
          <w:rFonts w:hint="eastAsia"/>
        </w:rPr>
        <w:t>2</w:t>
      </w:r>
      <w:r>
        <w:rPr>
          <w:rFonts w:hint="eastAsia"/>
        </w:rPr>
        <w:t>个错误：第</w:t>
      </w:r>
      <w:r>
        <w:rPr>
          <w:rFonts w:hint="eastAsia"/>
        </w:rPr>
        <w:t>1</w:t>
      </w:r>
      <w:r>
        <w:rPr>
          <w:rFonts w:hint="eastAsia"/>
        </w:rPr>
        <w:t>个错误，是作者认为周朝是中国的封建社会，孔子是代表封建地主阶级进步势力的思想家（其实周朝是中国的奴隶社会晚期，而孔子是代表奴隶主阶级，是反对封建地主阶级革命的反动哲学家</w:t>
      </w:r>
      <w:r w:rsidR="00A85329">
        <w:rPr>
          <w:rFonts w:hint="eastAsia"/>
        </w:rPr>
        <w:t>，这个错误主要还是作者做这个演讲时还比较早，当时这些问题在学术界并没有搞清楚，搞清楚的时候是在文化大革命时期，但作者在文化大革命爆发的前夕——</w:t>
      </w:r>
      <w:r w:rsidR="00A85329">
        <w:rPr>
          <w:rFonts w:hint="eastAsia"/>
        </w:rPr>
        <w:t>1965</w:t>
      </w:r>
      <w:r w:rsidR="00A85329">
        <w:rPr>
          <w:rFonts w:hint="eastAsia"/>
        </w:rPr>
        <w:t>年就去世了</w:t>
      </w:r>
      <w:r>
        <w:rPr>
          <w:rFonts w:hint="eastAsia"/>
        </w:rPr>
        <w:t>）；第</w:t>
      </w:r>
      <w:r>
        <w:rPr>
          <w:rFonts w:hint="eastAsia"/>
        </w:rPr>
        <w:t>2</w:t>
      </w:r>
      <w:r>
        <w:rPr>
          <w:rFonts w:hint="eastAsia"/>
        </w:rPr>
        <w:t>个错误，是在五十年代的讲</w:t>
      </w:r>
      <w:r>
        <w:rPr>
          <w:rFonts w:hint="eastAsia"/>
        </w:rPr>
        <w:lastRenderedPageBreak/>
        <w:t>稿中，认可了刘少奇在八大报告中“生产关系超前于生产力”的这个</w:t>
      </w:r>
      <w:r w:rsidR="00A85329">
        <w:rPr>
          <w:rFonts w:hint="eastAsia"/>
        </w:rPr>
        <w:t>错误的</w:t>
      </w:r>
      <w:r>
        <w:rPr>
          <w:rFonts w:hint="eastAsia"/>
        </w:rPr>
        <w:t>论述</w:t>
      </w:r>
      <w:r w:rsidR="00A85329">
        <w:rPr>
          <w:rFonts w:hint="eastAsia"/>
        </w:rPr>
        <w:t>（生产关系超前于生产力是典型的“唯生产力”论），但是这个错误是情有可原的，因为他是党校副校长</w:t>
      </w:r>
      <w:r w:rsidR="00543C11">
        <w:rPr>
          <w:rFonts w:hint="eastAsia"/>
        </w:rPr>
        <w:t>是党的干部</w:t>
      </w:r>
      <w:r w:rsidR="00A85329">
        <w:rPr>
          <w:rFonts w:hint="eastAsia"/>
        </w:rPr>
        <w:t>，当时党内大家都这么讲，他自己就算有正确认识，也不可能公开否定国家主席（刘少奇）的论述。但后来毛主席指出这个错误后，他就马上改正了这个错误</w:t>
      </w:r>
      <w:r w:rsidR="00A85329">
        <w:rPr>
          <w:rFonts w:hint="eastAsia"/>
        </w:rPr>
        <w:t xml:space="preserve"> </w:t>
      </w:r>
      <w:r w:rsidR="00A85329">
        <w:rPr>
          <w:rFonts w:hint="eastAsia"/>
        </w:rPr>
        <w:t>，所以讲稿选的六十年代后的部分，他又改正了这个错误。</w:t>
      </w:r>
    </w:p>
    <w:p w14:paraId="645787CF" w14:textId="3716429C" w:rsidR="00A85329" w:rsidRDefault="00A85329" w:rsidP="004A7259">
      <w:pPr>
        <w:pStyle w:val="A5"/>
      </w:pPr>
      <w:r>
        <w:rPr>
          <w:rFonts w:hint="eastAsia"/>
        </w:rPr>
        <w:t>这两个错误其实都是情有可原的，但我们在这里</w:t>
      </w:r>
      <w:r w:rsidR="00543C11">
        <w:rPr>
          <w:rFonts w:hint="eastAsia"/>
        </w:rPr>
        <w:t>特别</w:t>
      </w:r>
      <w:r>
        <w:rPr>
          <w:rFonts w:hint="eastAsia"/>
        </w:rPr>
        <w:t>指出来，读者去读的时候，稍加注意即可。</w:t>
      </w:r>
    </w:p>
    <w:p w14:paraId="000A9D7F" w14:textId="0E4A5A02" w:rsidR="00BA47B6" w:rsidRPr="00B44542" w:rsidRDefault="00BA5434" w:rsidP="00BA47B6">
      <w:pPr>
        <w:pStyle w:val="A5"/>
        <w:rPr>
          <w:u w:val="single"/>
        </w:rPr>
      </w:pPr>
      <w:r w:rsidRPr="00B44542">
        <w:rPr>
          <w:rStyle w:val="af3"/>
          <w:rFonts w:hint="eastAsia"/>
          <w:u w:val="single"/>
        </w:rPr>
        <w:t>《艾思奇讲稿选》这本书是学马哲的神书</w:t>
      </w:r>
      <w:r w:rsidRPr="00B44542">
        <w:rPr>
          <w:rFonts w:hint="eastAsia"/>
          <w:u w:val="single"/>
        </w:rPr>
        <w:t>，</w:t>
      </w:r>
      <w:r w:rsidR="00BA47B6" w:rsidRPr="00B44542">
        <w:rPr>
          <w:rFonts w:hint="eastAsia"/>
          <w:u w:val="single"/>
        </w:rPr>
        <w:t>学好马克思主义基本原理，这本书必须作为</w:t>
      </w:r>
      <w:r w:rsidR="00BA47B6" w:rsidRPr="00B44542">
        <w:rPr>
          <w:rStyle w:val="af3"/>
          <w:rFonts w:hint="eastAsia"/>
          <w:u w:val="single"/>
        </w:rPr>
        <w:t>核心中的核心</w:t>
      </w:r>
      <w:r w:rsidR="00BA47B6" w:rsidRPr="00B44542">
        <w:rPr>
          <w:rFonts w:hint="eastAsia"/>
          <w:u w:val="single"/>
        </w:rPr>
        <w:t>。这本书</w:t>
      </w:r>
      <w:r w:rsidRPr="00B44542">
        <w:rPr>
          <w:rFonts w:hint="eastAsia"/>
          <w:u w:val="single"/>
        </w:rPr>
        <w:t>同时</w:t>
      </w:r>
      <w:r w:rsidR="00BA47B6" w:rsidRPr="00B44542">
        <w:rPr>
          <w:rFonts w:hint="eastAsia"/>
          <w:u w:val="single"/>
        </w:rPr>
        <w:t>是我们这个小册子的推荐的</w:t>
      </w:r>
      <w:r w:rsidR="00BA47B6" w:rsidRPr="00B44542">
        <w:rPr>
          <w:rStyle w:val="af3"/>
          <w:rFonts w:hint="eastAsia"/>
          <w:u w:val="single"/>
        </w:rPr>
        <w:t>10</w:t>
      </w:r>
      <w:r w:rsidR="00BA47B6" w:rsidRPr="00B44542">
        <w:rPr>
          <w:rStyle w:val="af3"/>
          <w:rFonts w:hint="eastAsia"/>
          <w:u w:val="single"/>
        </w:rPr>
        <w:t>本核心书中的核心</w:t>
      </w:r>
      <w:r w:rsidR="00BA47B6" w:rsidRPr="00B44542">
        <w:rPr>
          <w:rFonts w:hint="eastAsia"/>
          <w:u w:val="single"/>
        </w:rPr>
        <w:t>。</w:t>
      </w:r>
    </w:p>
    <w:p w14:paraId="44CBB285" w14:textId="3EE44051" w:rsidR="004A7259" w:rsidRDefault="004A7259" w:rsidP="00C423CE">
      <w:pPr>
        <w:pStyle w:val="A530"/>
      </w:pPr>
      <w:bookmarkStart w:id="64" w:name="_Toc182735496"/>
      <w:r>
        <w:rPr>
          <w:rFonts w:hint="eastAsia"/>
        </w:rPr>
        <w:t>（</w:t>
      </w:r>
      <w:r w:rsidR="00C423CE">
        <w:rPr>
          <w:rFonts w:hint="eastAsia"/>
        </w:rPr>
        <w:t>八</w:t>
      </w:r>
      <w:r>
        <w:rPr>
          <w:rFonts w:hint="eastAsia"/>
        </w:rPr>
        <w:t>）</w:t>
      </w:r>
      <w:r w:rsidR="006D76E5" w:rsidRPr="006D76E5">
        <w:rPr>
          <w:rFonts w:hint="eastAsia"/>
        </w:rPr>
        <w:t>《联共（布）党史简明教程》</w:t>
      </w:r>
      <w:bookmarkEnd w:id="64"/>
    </w:p>
    <w:p w14:paraId="558C7F58" w14:textId="66E3093B" w:rsidR="004A7259" w:rsidRDefault="006D76E5" w:rsidP="00D82AB2">
      <w:pPr>
        <w:pStyle w:val="aff2"/>
      </w:pPr>
      <w:r w:rsidRPr="006D76E5">
        <w:rPr>
          <w:rFonts w:hint="eastAsia"/>
        </w:rPr>
        <w:t>《联共（布）党史简明教程》</w:t>
      </w:r>
      <w:r w:rsidR="004A7259">
        <w:rPr>
          <w:rFonts w:hint="eastAsia"/>
        </w:rPr>
        <w:t>，（苏共中央，</w:t>
      </w:r>
      <w:r w:rsidR="004A7259">
        <w:rPr>
          <w:rFonts w:hint="eastAsia"/>
        </w:rPr>
        <w:t>1938</w:t>
      </w:r>
      <w:r w:rsidR="004A7259">
        <w:rPr>
          <w:rFonts w:hint="eastAsia"/>
        </w:rPr>
        <w:t>年）。</w:t>
      </w:r>
    </w:p>
    <w:p w14:paraId="09FE2372" w14:textId="165A76D7" w:rsidR="004A7259" w:rsidRDefault="00777A5F" w:rsidP="004A7259">
      <w:pPr>
        <w:pStyle w:val="A5"/>
      </w:pPr>
      <w:r w:rsidRPr="00777A5F">
        <w:rPr>
          <w:rFonts w:hint="eastAsia"/>
        </w:rPr>
        <w:t>《联共（布）党史简明教程》</w:t>
      </w:r>
      <w:r w:rsidR="004A7259">
        <w:rPr>
          <w:rFonts w:hint="eastAsia"/>
        </w:rPr>
        <w:t>完整记录了俄国革命的历史经验，精要地陈述了列宁主义的基本内容，陈述了列宁主义在和各种形形色色修正主义机会主义作斗争中成长、最后取得成功的历史，是对列宁主义和俄国革命历史经验的高度总结。它理论水平极高，曾经被毛主席</w:t>
      </w:r>
      <w:r w:rsidR="004A7259" w:rsidRPr="00CF7483">
        <w:rPr>
          <w:rStyle w:val="af3"/>
          <w:rFonts w:hint="eastAsia"/>
        </w:rPr>
        <w:t>奉为至宝</w:t>
      </w:r>
      <w:r w:rsidR="004A7259">
        <w:rPr>
          <w:rFonts w:hint="eastAsia"/>
        </w:rPr>
        <w:t>。</w:t>
      </w:r>
      <w:r w:rsidR="00543C11" w:rsidRPr="00543C11">
        <w:rPr>
          <w:rFonts w:hint="eastAsia"/>
        </w:rPr>
        <w:t>毛主席曾经说：</w:t>
      </w:r>
      <w:r w:rsidR="00543C11" w:rsidRPr="00083C13">
        <w:rPr>
          <w:rFonts w:hint="eastAsia"/>
        </w:rPr>
        <w:t>“研究</w:t>
      </w:r>
      <w:r w:rsidR="00543C11" w:rsidRPr="00083C13">
        <w:rPr>
          <w:rFonts w:hint="eastAsia"/>
        </w:rPr>
        <w:lastRenderedPageBreak/>
        <w:t>马克思列宁主义，应当以《联共（布）党史简明教程》为</w:t>
      </w:r>
      <w:r w:rsidR="00543C11" w:rsidRPr="009B1A98">
        <w:rPr>
          <w:rStyle w:val="af3"/>
          <w:rFonts w:hint="eastAsia"/>
          <w:u w:val="single"/>
        </w:rPr>
        <w:t>中心材料。”</w:t>
      </w:r>
    </w:p>
    <w:p w14:paraId="75A28309" w14:textId="57532A28" w:rsidR="004A7259" w:rsidRDefault="004A7259" w:rsidP="004A7259">
      <w:pPr>
        <w:pStyle w:val="A5"/>
      </w:pPr>
      <w:r>
        <w:rPr>
          <w:rFonts w:hint="eastAsia"/>
        </w:rPr>
        <w:t>“一共”革命的历史，主要是通过农村打土豪分田地来发动群众，农村包围城市，这个对我们未来参考价值不大，因为中国已经工业化了，未来的革命肯定是主要</w:t>
      </w:r>
      <w:r w:rsidRPr="00D36ED8">
        <w:rPr>
          <w:rStyle w:val="af3"/>
          <w:rFonts w:hint="eastAsia"/>
        </w:rPr>
        <w:t>依靠城市工人运动</w:t>
      </w:r>
      <w:r>
        <w:rPr>
          <w:rFonts w:hint="eastAsia"/>
        </w:rPr>
        <w:t>。而这本书恰恰就是专门讲怎么在城市里搞工人运动的，对我们未来的革命来说，是“对症下药”，简直是</w:t>
      </w:r>
      <w:r w:rsidRPr="00D36ED8">
        <w:rPr>
          <w:rStyle w:val="af3"/>
          <w:rFonts w:hint="eastAsia"/>
        </w:rPr>
        <w:t>手把手教你革命</w:t>
      </w:r>
      <w:r>
        <w:rPr>
          <w:rFonts w:hint="eastAsia"/>
        </w:rPr>
        <w:t>。因此，这本书具有极强的实践性，对未来斗争具有非常巨大的价值。虽然</w:t>
      </w:r>
      <w:r>
        <w:rPr>
          <w:rFonts w:hint="eastAsia"/>
        </w:rPr>
        <w:t>21</w:t>
      </w:r>
      <w:r>
        <w:rPr>
          <w:rFonts w:hint="eastAsia"/>
        </w:rPr>
        <w:t>世纪未来的情况，和俄国那</w:t>
      </w:r>
      <w:r>
        <w:rPr>
          <w:rFonts w:hint="eastAsia"/>
        </w:rPr>
        <w:t>20</w:t>
      </w:r>
      <w:r>
        <w:rPr>
          <w:rFonts w:hint="eastAsia"/>
        </w:rPr>
        <w:t>世纪初会有所不同，但是这只是具体条件的不同，而斗争基本原则是不变的。这些基本原则，在</w:t>
      </w:r>
      <w:r w:rsidR="004545E3" w:rsidRPr="004545E3">
        <w:rPr>
          <w:rFonts w:hint="eastAsia"/>
        </w:rPr>
        <w:t>《联共（布）党史简明教程》</w:t>
      </w:r>
      <w:r>
        <w:rPr>
          <w:rFonts w:hint="eastAsia"/>
        </w:rPr>
        <w:t>写的清清楚楚明明白白。</w:t>
      </w:r>
    </w:p>
    <w:p w14:paraId="7689DA11" w14:textId="498B2369" w:rsidR="004A7259" w:rsidRDefault="004A7259" w:rsidP="00C423CE">
      <w:pPr>
        <w:pStyle w:val="A530"/>
      </w:pPr>
      <w:bookmarkStart w:id="65" w:name="_Toc182735497"/>
      <w:r>
        <w:rPr>
          <w:rFonts w:hint="eastAsia"/>
        </w:rPr>
        <w:t>（</w:t>
      </w:r>
      <w:r w:rsidR="00C423CE">
        <w:rPr>
          <w:rFonts w:hint="eastAsia"/>
        </w:rPr>
        <w:t>九</w:t>
      </w:r>
      <w:r>
        <w:rPr>
          <w:rFonts w:hint="eastAsia"/>
        </w:rPr>
        <w:t>）《中国新时代的阶级斗争》</w:t>
      </w:r>
      <w:bookmarkEnd w:id="65"/>
    </w:p>
    <w:p w14:paraId="217FAA4D" w14:textId="77777777" w:rsidR="004A7259" w:rsidRDefault="004A7259" w:rsidP="00D82AB2">
      <w:pPr>
        <w:pStyle w:val="aff2"/>
      </w:pPr>
      <w:r>
        <w:rPr>
          <w:rFonts w:hint="eastAsia"/>
        </w:rPr>
        <w:t>《中国新时代的阶级斗争》，（左翼网络流传作品，非纸质出版物，作者不详，</w:t>
      </w:r>
      <w:r>
        <w:rPr>
          <w:rFonts w:hint="eastAsia"/>
        </w:rPr>
        <w:t>2019</w:t>
      </w:r>
      <w:r>
        <w:rPr>
          <w:rFonts w:hint="eastAsia"/>
        </w:rPr>
        <w:t>年）。</w:t>
      </w:r>
    </w:p>
    <w:p w14:paraId="39B503A5" w14:textId="77777777" w:rsidR="004A7259" w:rsidRDefault="004A7259" w:rsidP="004A7259">
      <w:pPr>
        <w:pStyle w:val="A5"/>
      </w:pPr>
      <w:r>
        <w:rPr>
          <w:rFonts w:hint="eastAsia"/>
        </w:rPr>
        <w:t>这本书</w:t>
      </w:r>
      <w:r w:rsidRPr="00487D03">
        <w:rPr>
          <w:rStyle w:val="af3"/>
          <w:rFonts w:hint="eastAsia"/>
        </w:rPr>
        <w:t>用马克思主义政治经济学</w:t>
      </w:r>
      <w:r>
        <w:rPr>
          <w:rFonts w:hint="eastAsia"/>
        </w:rPr>
        <w:t>的方法，分析了八十年代至今中国资本主义复辟、发展、壮大的全脉络，以及由此产生的阶级分化、各阶级之间的关系、以及阶级力量对比。</w:t>
      </w:r>
    </w:p>
    <w:p w14:paraId="7059A934" w14:textId="77777777" w:rsidR="004A7259" w:rsidRDefault="004A7259" w:rsidP="004A7259">
      <w:pPr>
        <w:pStyle w:val="A5"/>
      </w:pPr>
      <w:r>
        <w:rPr>
          <w:rFonts w:hint="eastAsia"/>
        </w:rPr>
        <w:t>这本书分析改革开放后中国资本主义的发展，不是孤立地分析中国，而是把中国</w:t>
      </w:r>
      <w:r w:rsidRPr="00487D03">
        <w:rPr>
          <w:rStyle w:val="af3"/>
          <w:rFonts w:hint="eastAsia"/>
        </w:rPr>
        <w:t>放在八十年代后全球新自由主义崛起的世界大背景</w:t>
      </w:r>
      <w:r>
        <w:rPr>
          <w:rFonts w:hint="eastAsia"/>
        </w:rPr>
        <w:t>中观察和审视，</w:t>
      </w:r>
      <w:r>
        <w:rPr>
          <w:rFonts w:hint="eastAsia"/>
        </w:rPr>
        <w:lastRenderedPageBreak/>
        <w:t>在全球资本主义发展大趋势的框架中把握中国资本主义的走势。基于这样无比开阔的宏观的视野，它对未来即将到来的百年一遇的全球性大规模经济危机的爆发，进行了深度预测分析，这部分极其有价值，非常值得研究。因为</w:t>
      </w:r>
      <w:r w:rsidRPr="00487D03">
        <w:rPr>
          <w:rStyle w:val="af3"/>
          <w:rFonts w:hint="eastAsia"/>
        </w:rPr>
        <w:t>即将到来的百年一遇的全球性大规模经济危机，是</w:t>
      </w:r>
      <w:r w:rsidRPr="00487D03">
        <w:rPr>
          <w:rStyle w:val="af3"/>
          <w:rFonts w:hint="eastAsia"/>
        </w:rPr>
        <w:t>21</w:t>
      </w:r>
      <w:r w:rsidRPr="00487D03">
        <w:rPr>
          <w:rStyle w:val="af3"/>
          <w:rFonts w:hint="eastAsia"/>
        </w:rPr>
        <w:t>世纪新一轮国际共产主义运动爆发的起点，值得我们高度关注</w:t>
      </w:r>
      <w:r>
        <w:rPr>
          <w:rFonts w:hint="eastAsia"/>
        </w:rPr>
        <w:t>。</w:t>
      </w:r>
    </w:p>
    <w:p w14:paraId="3ABD2F0B" w14:textId="77777777" w:rsidR="004A7259" w:rsidRDefault="004A7259" w:rsidP="004A7259">
      <w:pPr>
        <w:pStyle w:val="A5"/>
      </w:pPr>
      <w:r>
        <w:rPr>
          <w:rFonts w:hint="eastAsia"/>
        </w:rPr>
        <w:t>这本书是</w:t>
      </w:r>
      <w:r>
        <w:rPr>
          <w:rFonts w:hint="eastAsia"/>
        </w:rPr>
        <w:t>2019</w:t>
      </w:r>
      <w:r>
        <w:rPr>
          <w:rFonts w:hint="eastAsia"/>
        </w:rPr>
        <w:t>年后，在左翼圈内广泛传播的电子读物，数据极为详实、丰富，理论水平非常高。作者虽未署名，但此书几乎可以媲美列宁在俄国革命前写的《俄国资本主义的发展》。列宁写《俄国资本主义的发展》的时代背景，正是俄国经济即将走入危机的前夜，正是俄国大革命即将爆发的前夜。列宁写为《俄国资本主义的发展》，为俄国革命提前做了非常好的理论和思想动员。《中国新时代的阶级斗争》起到了和列宁的《俄国资本主义的发展》相同的作用，当下中国也正处于大革命的前夜，《中国新时代的阶级斗争》这本书，为中国未来的大革命，同样提前做了非常优秀的理论和思想动员。</w:t>
      </w:r>
    </w:p>
    <w:p w14:paraId="06C29C48" w14:textId="0B0B55C5" w:rsidR="004A7259" w:rsidRDefault="004A7259" w:rsidP="004A7259">
      <w:pPr>
        <w:pStyle w:val="A5"/>
      </w:pPr>
      <w:r>
        <w:rPr>
          <w:rFonts w:hint="eastAsia"/>
        </w:rPr>
        <w:t>这本书是</w:t>
      </w:r>
      <w:r w:rsidRPr="00C93D36">
        <w:rPr>
          <w:rStyle w:val="af3"/>
          <w:rFonts w:hint="eastAsia"/>
        </w:rPr>
        <w:t>理解当下中国和全球经济形势，不可不读的书。</w:t>
      </w:r>
      <w:r>
        <w:rPr>
          <w:rFonts w:hint="eastAsia"/>
        </w:rPr>
        <w:t>把握了当下中国乃至世界的经济形势，也就提前洞悉</w:t>
      </w:r>
      <w:r w:rsidR="009F79A8">
        <w:rPr>
          <w:rFonts w:hint="eastAsia"/>
        </w:rPr>
        <w:t>了</w:t>
      </w:r>
      <w:r>
        <w:rPr>
          <w:rFonts w:hint="eastAsia"/>
        </w:rPr>
        <w:t>未来中国和全球阶级斗争的态势。</w:t>
      </w:r>
    </w:p>
    <w:p w14:paraId="72F21D1E" w14:textId="57447C3B" w:rsidR="004A7259" w:rsidRDefault="004A7259" w:rsidP="00C423CE">
      <w:pPr>
        <w:pStyle w:val="A530"/>
      </w:pPr>
      <w:bookmarkStart w:id="66" w:name="_Toc182735498"/>
      <w:r>
        <w:rPr>
          <w:rFonts w:hint="eastAsia"/>
        </w:rPr>
        <w:lastRenderedPageBreak/>
        <w:t>（</w:t>
      </w:r>
      <w:r w:rsidR="00C423CE">
        <w:rPr>
          <w:rFonts w:hint="eastAsia"/>
        </w:rPr>
        <w:t>十</w:t>
      </w:r>
      <w:r>
        <w:rPr>
          <w:rFonts w:hint="eastAsia"/>
        </w:rPr>
        <w:t>）《试论“特色”资本的崛起和中国工人阶级的再解放之路》</w:t>
      </w:r>
      <w:bookmarkEnd w:id="66"/>
    </w:p>
    <w:p w14:paraId="4D53F31F" w14:textId="77777777" w:rsidR="004A7259" w:rsidRDefault="004A7259" w:rsidP="00D82AB2">
      <w:pPr>
        <w:pStyle w:val="aff2"/>
      </w:pPr>
      <w:r>
        <w:rPr>
          <w:rFonts w:hint="eastAsia"/>
        </w:rPr>
        <w:t>《试论“特色”资本的崛起和中国工人阶级的再解放之路》，（左翼网络流传作品，非纸质出版物，寒流急著，</w:t>
      </w:r>
      <w:r>
        <w:rPr>
          <w:rFonts w:hint="eastAsia"/>
        </w:rPr>
        <w:t>2014</w:t>
      </w:r>
      <w:r>
        <w:rPr>
          <w:rFonts w:hint="eastAsia"/>
        </w:rPr>
        <w:t>年）。</w:t>
      </w:r>
    </w:p>
    <w:p w14:paraId="28A2C368" w14:textId="77777777" w:rsidR="004A7259" w:rsidRDefault="004A7259" w:rsidP="004A7259">
      <w:pPr>
        <w:pStyle w:val="A5"/>
      </w:pPr>
      <w:r>
        <w:rPr>
          <w:rFonts w:hint="eastAsia"/>
        </w:rPr>
        <w:t>这本小册子只有六十多页，虽然写于十多年前的</w:t>
      </w:r>
      <w:r>
        <w:rPr>
          <w:rFonts w:hint="eastAsia"/>
        </w:rPr>
        <w:t>2014</w:t>
      </w:r>
      <w:r>
        <w:rPr>
          <w:rFonts w:hint="eastAsia"/>
        </w:rPr>
        <w:t>年，但它的理论和观点到现在看毫不过时。小册子署名寒流急，但很多人猜测真实作者可能是阳和平。</w:t>
      </w:r>
    </w:p>
    <w:p w14:paraId="072F29C7" w14:textId="77777777" w:rsidR="004A7259" w:rsidRDefault="004A7259" w:rsidP="004A7259">
      <w:pPr>
        <w:pStyle w:val="A5"/>
      </w:pPr>
      <w:r>
        <w:rPr>
          <w:rFonts w:hint="eastAsia"/>
        </w:rPr>
        <w:t>2014</w:t>
      </w:r>
      <w:r>
        <w:rPr>
          <w:rFonts w:hint="eastAsia"/>
        </w:rPr>
        <w:t>年的时候，中美关系还几乎处于蜜月期，中美友好，已经延续了大体有三四十年之久，中美利益深度交融，关系简直是亲密无间，当时中国官方高级领导人恬不知耻地形容中美关系是“夫妻”。但作者当时在这本册子中，已经预见到中国很快就会成长为新兴帝国主义，必将和老牌帝国主义世界霸主美国撕破脸，并预言中美将很快走向全面决裂的战略对抗。这个预判，对于当时绝大部分中国人来说，是不可思议的。但是很快历史就验证了这个小册子的预判。</w:t>
      </w:r>
      <w:r>
        <w:rPr>
          <w:rFonts w:hint="eastAsia"/>
        </w:rPr>
        <w:t>2017</w:t>
      </w:r>
      <w:r>
        <w:rPr>
          <w:rFonts w:hint="eastAsia"/>
        </w:rPr>
        <w:t>年特朗普当选美国总统后，中美关系急转直下发生激烈的贸易战，紧接着发生科技战。疫情爆发后，中美关系更是撕破脸到了几乎走向了兵戎相见的境地。中美全面战略对抗业已形成，并一直延续至今。回顾过去十年中美关系发展的历程，让人</w:t>
      </w:r>
      <w:r>
        <w:rPr>
          <w:rFonts w:hint="eastAsia"/>
        </w:rPr>
        <w:lastRenderedPageBreak/>
        <w:t>唏嘘不以，历史事实，验证了作者深厚的理论功底和战略眼光。</w:t>
      </w:r>
    </w:p>
    <w:p w14:paraId="3762653A" w14:textId="77777777" w:rsidR="004A7259" w:rsidRDefault="004A7259" w:rsidP="004A7259">
      <w:pPr>
        <w:pStyle w:val="A5"/>
      </w:pPr>
      <w:r>
        <w:rPr>
          <w:rFonts w:hint="eastAsia"/>
        </w:rPr>
        <w:t xml:space="preserve"> </w:t>
      </w:r>
      <w:r>
        <w:rPr>
          <w:rFonts w:hint="eastAsia"/>
        </w:rPr>
        <w:t>此书虽然篇幅很小，内容却非常精要，它对当下中国社会的阶级情况，进行了非常透彻</w:t>
      </w:r>
      <w:r>
        <w:rPr>
          <w:rFonts w:hint="eastAsia"/>
        </w:rPr>
        <w:t>(</w:t>
      </w:r>
      <w:r>
        <w:rPr>
          <w:rFonts w:hint="eastAsia"/>
        </w:rPr>
        <w:t>简直是深入骨髓</w:t>
      </w:r>
      <w:r>
        <w:rPr>
          <w:rFonts w:hint="eastAsia"/>
        </w:rPr>
        <w:t>)</w:t>
      </w:r>
      <w:r>
        <w:rPr>
          <w:rFonts w:hint="eastAsia"/>
        </w:rPr>
        <w:t>的分析，深刻揭露披着红皮的走资派假共产党狡猾的伪装性和欺骗性，并指导我们怎么对付披着红皮的走资派假共产党；这本小册子让我们意识到到，彻底自由化的中国，或许比披着红皮的中国，对我们的革命事业更有利。这本小册子让我们认识到，要注意把握好统一战线和利用敌人内部矛盾的重大区别。等等。这本小册子，对未来中国斗争的战略、原则、策略，都做了非常精辟的论述，这些论述让人茅塞顿开、醍醐灌顶。</w:t>
      </w:r>
    </w:p>
    <w:p w14:paraId="54D222CF" w14:textId="77777777" w:rsidR="004A7259" w:rsidRDefault="004A7259" w:rsidP="004A7259">
      <w:pPr>
        <w:pStyle w:val="A5"/>
      </w:pPr>
      <w:r>
        <w:rPr>
          <w:rFonts w:hint="eastAsia"/>
        </w:rPr>
        <w:t>这本小册子对未来无产阶级革命的指导，有很强的实践性，高屋建瓴，具备未来无产阶级革命的纲领性文件的资格，而且</w:t>
      </w:r>
      <w:r w:rsidRPr="00374DB5">
        <w:rPr>
          <w:rStyle w:val="af3"/>
          <w:rFonts w:hint="eastAsia"/>
        </w:rPr>
        <w:t>长期有效</w:t>
      </w:r>
      <w:r>
        <w:rPr>
          <w:rFonts w:hint="eastAsia"/>
        </w:rPr>
        <w:t>，搞革命实际工作的同志，一定要深入读这个小册子，灵活运用敌人内部矛盾和统一战线策略，掌握正确的斗争方向和斗争方法。</w:t>
      </w:r>
    </w:p>
    <w:p w14:paraId="6420AFE2" w14:textId="77777777" w:rsidR="003B7BE8" w:rsidRDefault="003B7BE8" w:rsidP="00416A32">
      <w:pPr>
        <w:pStyle w:val="A530"/>
      </w:pPr>
      <w:r>
        <w:br w:type="page"/>
      </w:r>
    </w:p>
    <w:p w14:paraId="39447B3A" w14:textId="7CD074E0" w:rsidR="004A7259" w:rsidRDefault="004A7259" w:rsidP="00416A32">
      <w:pPr>
        <w:pStyle w:val="A530"/>
      </w:pPr>
      <w:bookmarkStart w:id="67" w:name="_Toc182735499"/>
      <w:r>
        <w:rPr>
          <w:rFonts w:hint="eastAsia"/>
        </w:rPr>
        <w:lastRenderedPageBreak/>
        <w:t>小结</w:t>
      </w:r>
      <w:bookmarkEnd w:id="67"/>
    </w:p>
    <w:p w14:paraId="1338224F" w14:textId="77777777" w:rsidR="004A7259" w:rsidRDefault="004A7259" w:rsidP="004A7259">
      <w:pPr>
        <w:pStyle w:val="A5"/>
      </w:pPr>
      <w:r>
        <w:rPr>
          <w:rFonts w:hint="eastAsia"/>
        </w:rPr>
        <w:t>我们认为，读完我们最高推荐优先级的这的</w:t>
      </w:r>
      <w:r>
        <w:rPr>
          <w:rFonts w:hint="eastAsia"/>
        </w:rPr>
        <w:t>10</w:t>
      </w:r>
      <w:r>
        <w:rPr>
          <w:rFonts w:hint="eastAsia"/>
        </w:rPr>
        <w:t>本核心的书后，基本上就能有不差的理论基础了，能基本掌握马列毛主义。</w:t>
      </w:r>
    </w:p>
    <w:p w14:paraId="6B88FA0D" w14:textId="77777777" w:rsidR="004A7259" w:rsidRDefault="004A7259" w:rsidP="004A7259">
      <w:pPr>
        <w:pStyle w:val="A5"/>
      </w:pPr>
      <w:r>
        <w:rPr>
          <w:rFonts w:hint="eastAsia"/>
        </w:rPr>
        <w:t>换句话来说，想基本掌握马列毛主义，我们认为，读完我们最高推荐优先级的这的</w:t>
      </w:r>
      <w:r>
        <w:rPr>
          <w:rFonts w:hint="eastAsia"/>
        </w:rPr>
        <w:t>10</w:t>
      </w:r>
      <w:r>
        <w:rPr>
          <w:rFonts w:hint="eastAsia"/>
        </w:rPr>
        <w:t>本核心的书后，已经足够了。</w:t>
      </w:r>
    </w:p>
    <w:p w14:paraId="00EDBE43" w14:textId="77777777" w:rsidR="004A7259" w:rsidRDefault="004A7259" w:rsidP="004A7259">
      <w:pPr>
        <w:pStyle w:val="A5"/>
      </w:pPr>
      <w:r>
        <w:rPr>
          <w:rFonts w:hint="eastAsia"/>
        </w:rPr>
        <w:t>这</w:t>
      </w:r>
      <w:r>
        <w:rPr>
          <w:rFonts w:hint="eastAsia"/>
        </w:rPr>
        <w:t>10</w:t>
      </w:r>
      <w:r>
        <w:rPr>
          <w:rFonts w:hint="eastAsia"/>
        </w:rPr>
        <w:t>本书里面：</w:t>
      </w:r>
    </w:p>
    <w:p w14:paraId="3BA8B56E" w14:textId="55807F09" w:rsidR="004A7259" w:rsidRDefault="004A7259" w:rsidP="004A7259">
      <w:pPr>
        <w:pStyle w:val="A5"/>
      </w:pPr>
      <w:r>
        <w:rPr>
          <w:rFonts w:hint="eastAsia"/>
        </w:rPr>
        <w:t>第（</w:t>
      </w:r>
      <w:r w:rsidR="009E5422">
        <w:rPr>
          <w:rFonts w:hint="eastAsia"/>
        </w:rPr>
        <w:t>一</w:t>
      </w:r>
      <w:r>
        <w:rPr>
          <w:rFonts w:hint="eastAsia"/>
        </w:rPr>
        <w:t>）本《共产党宣言》是马克思主义的纲领性文件，是祖宗；</w:t>
      </w:r>
    </w:p>
    <w:p w14:paraId="5245136E" w14:textId="4D82EB84" w:rsidR="004A7259" w:rsidRDefault="004A7259" w:rsidP="004A7259">
      <w:pPr>
        <w:pStyle w:val="A5"/>
      </w:pPr>
      <w:r>
        <w:rPr>
          <w:rFonts w:hint="eastAsia"/>
        </w:rPr>
        <w:t>第（</w:t>
      </w:r>
      <w:r w:rsidR="009E5422">
        <w:rPr>
          <w:rFonts w:hint="eastAsia"/>
        </w:rPr>
        <w:t>二</w:t>
      </w:r>
      <w:r>
        <w:rPr>
          <w:rFonts w:hint="eastAsia"/>
        </w:rPr>
        <w:t>）</w:t>
      </w:r>
      <w:r>
        <w:rPr>
          <w:rFonts w:hint="eastAsia"/>
        </w:rPr>
        <w:t>-</w:t>
      </w:r>
      <w:r>
        <w:rPr>
          <w:rFonts w:hint="eastAsia"/>
        </w:rPr>
        <w:t>（</w:t>
      </w:r>
      <w:r w:rsidR="009E5422">
        <w:rPr>
          <w:rFonts w:hint="eastAsia"/>
        </w:rPr>
        <w:t>六</w:t>
      </w:r>
      <w:r>
        <w:rPr>
          <w:rFonts w:hint="eastAsia"/>
        </w:rPr>
        <w:t>）本大体可以算作讲中国历史的，尤其是建国后的历史；</w:t>
      </w:r>
    </w:p>
    <w:p w14:paraId="3F07396E" w14:textId="35C94BFA" w:rsidR="004A7259" w:rsidRDefault="004A7259" w:rsidP="004A7259">
      <w:pPr>
        <w:pStyle w:val="A5"/>
      </w:pPr>
      <w:r>
        <w:rPr>
          <w:rFonts w:hint="eastAsia"/>
        </w:rPr>
        <w:t>第（</w:t>
      </w:r>
      <w:r w:rsidR="009E5422">
        <w:rPr>
          <w:rFonts w:hint="eastAsia"/>
        </w:rPr>
        <w:t>七</w:t>
      </w:r>
      <w:r>
        <w:rPr>
          <w:rFonts w:hint="eastAsia"/>
        </w:rPr>
        <w:t>）本《艾思奇讲稿选》是讲马列毛主义基本原理的，这本书是这</w:t>
      </w:r>
      <w:r>
        <w:rPr>
          <w:rFonts w:hint="eastAsia"/>
        </w:rPr>
        <w:t>10</w:t>
      </w:r>
      <w:r>
        <w:rPr>
          <w:rFonts w:hint="eastAsia"/>
        </w:rPr>
        <w:t>本书中的核心，也是我们这个小册子里的最核心的书；</w:t>
      </w:r>
    </w:p>
    <w:p w14:paraId="1332FBF8" w14:textId="1A531436" w:rsidR="004A7259" w:rsidRDefault="004A7259" w:rsidP="004A7259">
      <w:pPr>
        <w:pStyle w:val="A5"/>
      </w:pPr>
      <w:r>
        <w:rPr>
          <w:rFonts w:hint="eastAsia"/>
        </w:rPr>
        <w:t>第（</w:t>
      </w:r>
      <w:r w:rsidR="009E5422">
        <w:rPr>
          <w:rFonts w:hint="eastAsia"/>
        </w:rPr>
        <w:t>八</w:t>
      </w:r>
      <w:r>
        <w:rPr>
          <w:rFonts w:hint="eastAsia"/>
        </w:rPr>
        <w:t>）</w:t>
      </w:r>
      <w:r>
        <w:rPr>
          <w:rFonts w:hint="eastAsia"/>
        </w:rPr>
        <w:t>-</w:t>
      </w:r>
      <w:r>
        <w:rPr>
          <w:rFonts w:hint="eastAsia"/>
        </w:rPr>
        <w:t>（</w:t>
      </w:r>
      <w:r w:rsidR="009E5422">
        <w:rPr>
          <w:rFonts w:hint="eastAsia"/>
        </w:rPr>
        <w:t>十</w:t>
      </w:r>
      <w:r>
        <w:rPr>
          <w:rFonts w:hint="eastAsia"/>
        </w:rPr>
        <w:t>）本，是讲在当代中国搞无产阶级革命实践的方法论。</w:t>
      </w:r>
    </w:p>
    <w:p w14:paraId="25F905C1" w14:textId="77777777" w:rsidR="004A7259" w:rsidRDefault="004A7259" w:rsidP="004A7259">
      <w:pPr>
        <w:pStyle w:val="A5"/>
      </w:pPr>
      <w:r>
        <w:rPr>
          <w:rFonts w:hint="eastAsia"/>
        </w:rPr>
        <w:t>从以上</w:t>
      </w:r>
      <w:r>
        <w:rPr>
          <w:rFonts w:hint="eastAsia"/>
        </w:rPr>
        <w:t>10</w:t>
      </w:r>
      <w:r>
        <w:rPr>
          <w:rFonts w:hint="eastAsia"/>
        </w:rPr>
        <w:t>本书内容分类我们可以看到，历史板块，占比很大。因为只有充分学好历史，尤其是新中国历史，才能很好地掌握马列毛主义。学好历史是学好马列毛主义的基础，这一条基本原则，值得大家注意。</w:t>
      </w:r>
    </w:p>
    <w:p w14:paraId="5D5E7A7A" w14:textId="77777777" w:rsidR="004A7259" w:rsidRDefault="004A7259" w:rsidP="004A7259">
      <w:pPr>
        <w:pStyle w:val="A5"/>
      </w:pPr>
      <w:r>
        <w:rPr>
          <w:rFonts w:hint="eastAsia"/>
        </w:rPr>
        <w:lastRenderedPageBreak/>
        <w:t>阅读第二章里面的书，建议按照我们给出的顺序去读。</w:t>
      </w:r>
    </w:p>
    <w:p w14:paraId="0C8D9176" w14:textId="77777777" w:rsidR="004A7259" w:rsidRDefault="004A7259" w:rsidP="007B50C0">
      <w:pPr>
        <w:pStyle w:val="af1"/>
      </w:pPr>
      <w:r>
        <w:rPr>
          <w:rFonts w:hint="eastAsia"/>
        </w:rPr>
        <w:t>读</w:t>
      </w:r>
      <w:r>
        <w:rPr>
          <w:rFonts w:hint="eastAsia"/>
        </w:rPr>
        <w:t>10</w:t>
      </w:r>
      <w:r>
        <w:rPr>
          <w:rFonts w:hint="eastAsia"/>
        </w:rPr>
        <w:t>本书？我嫌多怎么办？</w:t>
      </w:r>
    </w:p>
    <w:p w14:paraId="5F95F1D7" w14:textId="77777777" w:rsidR="00834E56" w:rsidRPr="005D50C8" w:rsidRDefault="00834E56" w:rsidP="00834E56">
      <w:pPr>
        <w:widowControl/>
        <w:overflowPunct w:val="0"/>
        <w:topLinePunct/>
        <w:spacing w:before="60" w:after="60" w:line="400" w:lineRule="exact"/>
        <w:ind w:firstLineChars="200" w:firstLine="568"/>
        <w:rPr>
          <w:rStyle w:val="af3"/>
        </w:rPr>
      </w:pPr>
      <w:r w:rsidRPr="005D50C8">
        <w:rPr>
          <w:rFonts w:ascii="Times New Roman" w:eastAsia="黑体" w:hAnsi="Times New Roman" w:hint="eastAsia"/>
          <w:spacing w:val="-8"/>
          <w:sz w:val="30"/>
        </w:rPr>
        <w:t>假如你时间和精力很少，只能读一、两本书来</w:t>
      </w:r>
      <w:r w:rsidRPr="005D50C8">
        <w:rPr>
          <w:rFonts w:ascii="Times New Roman" w:eastAsia="宋体" w:hAnsi="Times New Roman" w:hint="eastAsia"/>
          <w:spacing w:val="-8"/>
          <w:sz w:val="30"/>
        </w:rPr>
        <w:t>学马列毛主义，那么我们就给你这样的建议：</w:t>
      </w:r>
      <w:r w:rsidRPr="005D50C8">
        <w:rPr>
          <w:rFonts w:ascii="Times New Roman" w:eastAsia="黑体" w:hAnsi="Times New Roman" w:hint="eastAsia"/>
          <w:color w:val="FF0000"/>
          <w:spacing w:val="-8"/>
          <w:sz w:val="30"/>
        </w:rPr>
        <w:t>先读《共和国的历程》，后读《艾思奇讲稿选》</w:t>
      </w:r>
      <w:r w:rsidRPr="005D50C8">
        <w:rPr>
          <w:rFonts w:ascii="Times New Roman" w:eastAsia="宋体" w:hAnsi="Times New Roman" w:hint="eastAsia"/>
          <w:spacing w:val="-8"/>
          <w:sz w:val="30"/>
        </w:rPr>
        <w:t>。如果你只有时间和精力读两本书，那就是这两本书了。因为第二章里面</w:t>
      </w:r>
      <w:r w:rsidRPr="005D50C8">
        <w:rPr>
          <w:rFonts w:ascii="Times New Roman" w:eastAsia="黑体" w:hAnsi="Times New Roman" w:hint="eastAsia"/>
          <w:color w:val="FF0000"/>
          <w:spacing w:val="-8"/>
          <w:sz w:val="30"/>
        </w:rPr>
        <w:t>最核心的资料，是《艾思奇讲稿选》</w:t>
      </w:r>
      <w:r w:rsidRPr="005D50C8">
        <w:rPr>
          <w:rFonts w:ascii="Times New Roman" w:eastAsia="宋体" w:hAnsi="Times New Roman" w:hint="eastAsia"/>
          <w:spacing w:val="-8"/>
          <w:sz w:val="30"/>
        </w:rPr>
        <w:t>，但是</w:t>
      </w:r>
      <w:r w:rsidRPr="005D50C8">
        <w:rPr>
          <w:rStyle w:val="af3"/>
          <w:rFonts w:hint="eastAsia"/>
        </w:rPr>
        <w:t>读《艾思奇讲稿选》的前提，是先读《共和国的历程》。因为要先读历史，后学理论。</w:t>
      </w:r>
    </w:p>
    <w:p w14:paraId="166BA1A5" w14:textId="77777777" w:rsidR="00834E56" w:rsidRPr="005D50C8" w:rsidRDefault="00834E56" w:rsidP="00834E56">
      <w:pPr>
        <w:widowControl/>
        <w:overflowPunct w:val="0"/>
        <w:topLinePunct/>
        <w:spacing w:before="60" w:after="60" w:line="400" w:lineRule="exact"/>
        <w:ind w:firstLineChars="200" w:firstLine="568"/>
        <w:rPr>
          <w:rFonts w:ascii="Times New Roman" w:eastAsia="黑体" w:hAnsi="Times New Roman"/>
          <w:spacing w:val="-8"/>
          <w:sz w:val="30"/>
        </w:rPr>
      </w:pPr>
      <w:r w:rsidRPr="005D50C8">
        <w:rPr>
          <w:rFonts w:ascii="Times New Roman" w:eastAsia="宋体" w:hAnsi="Times New Roman"/>
          <w:spacing w:val="-8"/>
          <w:sz w:val="30"/>
        </w:rPr>
        <w:t>其次，建议多看看</w:t>
      </w:r>
      <w:r w:rsidRPr="005D50C8">
        <w:rPr>
          <w:rFonts w:ascii="Times New Roman" w:eastAsia="宋体" w:hAnsi="Times New Roman" w:hint="eastAsia"/>
          <w:spacing w:val="-8"/>
          <w:sz w:val="30"/>
        </w:rPr>
        <w:t>阳和平老师在</w:t>
      </w:r>
      <w:r w:rsidRPr="005D50C8">
        <w:rPr>
          <w:rFonts w:ascii="Times New Roman" w:eastAsia="宋体" w:hAnsi="Times New Roman" w:hint="eastAsia"/>
          <w:spacing w:val="-8"/>
          <w:sz w:val="30"/>
        </w:rPr>
        <w:t>Bilibili</w:t>
      </w:r>
      <w:r w:rsidRPr="005D50C8">
        <w:rPr>
          <w:rFonts w:ascii="Times New Roman" w:eastAsia="宋体" w:hAnsi="Times New Roman" w:hint="eastAsia"/>
          <w:spacing w:val="-8"/>
          <w:sz w:val="30"/>
        </w:rPr>
        <w:t>网站上的视频，以及以前他在马列毛论坛上的专题讲座的音频。</w:t>
      </w:r>
      <w:r w:rsidRPr="005D50C8">
        <w:rPr>
          <w:rFonts w:ascii="Times New Roman" w:eastAsia="黑体" w:hAnsi="Times New Roman" w:hint="eastAsia"/>
          <w:color w:val="FF0000"/>
          <w:spacing w:val="-8"/>
          <w:sz w:val="30"/>
        </w:rPr>
        <w:t>如果这些专题讲座的音频有文字稿</w:t>
      </w:r>
      <w:r w:rsidRPr="005D50C8">
        <w:rPr>
          <w:rFonts w:ascii="Times New Roman" w:eastAsia="黑体" w:hAnsi="Times New Roman" w:hint="eastAsia"/>
          <w:spacing w:val="-8"/>
          <w:sz w:val="30"/>
        </w:rPr>
        <w:t>，</w:t>
      </w:r>
      <w:r w:rsidRPr="005D50C8">
        <w:rPr>
          <w:rFonts w:ascii="Times New Roman" w:eastAsia="宋体" w:hAnsi="Times New Roman" w:hint="eastAsia"/>
          <w:spacing w:val="-8"/>
          <w:sz w:val="30"/>
        </w:rPr>
        <w:t>那么这个文字稿，我们列为你可以读的</w:t>
      </w:r>
      <w:r w:rsidRPr="005D50C8">
        <w:rPr>
          <w:rFonts w:ascii="Times New Roman" w:eastAsia="黑体" w:hAnsi="Times New Roman" w:hint="eastAsia"/>
          <w:color w:val="FF0000"/>
          <w:spacing w:val="-8"/>
          <w:sz w:val="30"/>
        </w:rPr>
        <w:t>第三本书</w:t>
      </w:r>
      <w:r w:rsidRPr="005D50C8">
        <w:rPr>
          <w:rFonts w:ascii="Times New Roman" w:eastAsia="黑体" w:hAnsi="Times New Roman" w:hint="eastAsia"/>
          <w:spacing w:val="-8"/>
          <w:sz w:val="30"/>
        </w:rPr>
        <w:t>。</w:t>
      </w:r>
    </w:p>
    <w:p w14:paraId="3A24F6EE" w14:textId="77777777" w:rsidR="00834E56" w:rsidRPr="005D50C8" w:rsidRDefault="00834E56" w:rsidP="00834E56">
      <w:pPr>
        <w:widowControl/>
        <w:overflowPunct w:val="0"/>
        <w:topLinePunct/>
        <w:spacing w:before="60" w:after="60" w:line="400" w:lineRule="exact"/>
        <w:ind w:firstLineChars="200" w:firstLine="568"/>
        <w:rPr>
          <w:rFonts w:ascii="Times New Roman" w:eastAsia="宋体" w:hAnsi="Times New Roman"/>
          <w:spacing w:val="-8"/>
          <w:sz w:val="30"/>
        </w:rPr>
      </w:pPr>
      <w:r w:rsidRPr="00124DAA">
        <w:rPr>
          <w:rFonts w:ascii="Times New Roman" w:eastAsia="黑体" w:hAnsi="Times New Roman" w:hint="eastAsia"/>
          <w:spacing w:val="-8"/>
          <w:sz w:val="30"/>
        </w:rPr>
        <w:t>嫌</w:t>
      </w:r>
      <w:r>
        <w:rPr>
          <w:rFonts w:ascii="Times New Roman" w:eastAsia="黑体" w:hAnsi="Times New Roman" w:hint="eastAsia"/>
          <w:spacing w:val="-8"/>
          <w:sz w:val="30"/>
        </w:rPr>
        <w:t>读</w:t>
      </w:r>
      <w:r>
        <w:rPr>
          <w:rFonts w:ascii="Times New Roman" w:eastAsia="黑体" w:hAnsi="Times New Roman" w:hint="eastAsia"/>
          <w:spacing w:val="-8"/>
          <w:sz w:val="30"/>
        </w:rPr>
        <w:t>10</w:t>
      </w:r>
      <w:r>
        <w:rPr>
          <w:rFonts w:ascii="Times New Roman" w:eastAsia="黑体" w:hAnsi="Times New Roman" w:hint="eastAsia"/>
          <w:spacing w:val="-8"/>
          <w:sz w:val="30"/>
        </w:rPr>
        <w:t>本书多？</w:t>
      </w:r>
      <w:r w:rsidRPr="005D50C8">
        <w:rPr>
          <w:rFonts w:ascii="Times New Roman" w:eastAsia="黑体" w:hAnsi="Times New Roman"/>
          <w:spacing w:val="-8"/>
          <w:sz w:val="30"/>
        </w:rPr>
        <w:t>那么你就读这三本书吧！</w:t>
      </w:r>
    </w:p>
    <w:p w14:paraId="04C9C152" w14:textId="77777777" w:rsidR="004A7259" w:rsidRPr="00834E56" w:rsidRDefault="004A7259" w:rsidP="004A7259">
      <w:pPr>
        <w:pStyle w:val="A5"/>
      </w:pPr>
    </w:p>
    <w:p w14:paraId="4B0A07AF" w14:textId="77777777" w:rsidR="004A7259" w:rsidRDefault="004A7259" w:rsidP="004A7259">
      <w:pPr>
        <w:pStyle w:val="A5"/>
        <w:ind w:firstLine="600"/>
      </w:pPr>
      <w:r>
        <w:t> </w:t>
      </w:r>
    </w:p>
    <w:p w14:paraId="5AD59472" w14:textId="77777777" w:rsidR="004A7259" w:rsidRDefault="004A7259" w:rsidP="004A7259">
      <w:pPr>
        <w:pStyle w:val="A5"/>
        <w:ind w:firstLine="600"/>
      </w:pPr>
      <w:r>
        <w:t> </w:t>
      </w:r>
    </w:p>
    <w:p w14:paraId="4EACCB61" w14:textId="3343DCBB" w:rsidR="004A7259" w:rsidRDefault="004A7259" w:rsidP="00B62F4D">
      <w:pPr>
        <w:pStyle w:val="A522"/>
      </w:pPr>
      <w:bookmarkStart w:id="68" w:name="_Toc182735500"/>
      <w:r>
        <w:rPr>
          <w:rFonts w:hint="eastAsia"/>
        </w:rPr>
        <w:lastRenderedPageBreak/>
        <w:t>第</w:t>
      </w:r>
      <w:r w:rsidR="00585823">
        <w:rPr>
          <w:rFonts w:hint="eastAsia"/>
        </w:rPr>
        <w:t>3</w:t>
      </w:r>
      <w:r>
        <w:rPr>
          <w:rFonts w:hint="eastAsia"/>
        </w:rPr>
        <w:t>节</w:t>
      </w:r>
      <w:r>
        <w:rPr>
          <w:rFonts w:hint="eastAsia"/>
        </w:rPr>
        <w:t xml:space="preserve"> </w:t>
      </w:r>
      <w:r>
        <w:rPr>
          <w:rFonts w:hint="eastAsia"/>
        </w:rPr>
        <w:t>为什么我们不选择马列经典原著为主作为入门书？</w:t>
      </w:r>
      <w:bookmarkEnd w:id="68"/>
    </w:p>
    <w:p w14:paraId="56032CA4" w14:textId="77777777" w:rsidR="004A7259" w:rsidRDefault="004A7259" w:rsidP="004A7259">
      <w:pPr>
        <w:pStyle w:val="A5"/>
      </w:pPr>
      <w:r>
        <w:rPr>
          <w:rFonts w:hint="eastAsia"/>
        </w:rPr>
        <w:t>马恩原著，是马恩结合</w:t>
      </w:r>
      <w:r>
        <w:rPr>
          <w:rFonts w:hint="eastAsia"/>
        </w:rPr>
        <w:t>19</w:t>
      </w:r>
      <w:r>
        <w:rPr>
          <w:rFonts w:hint="eastAsia"/>
        </w:rPr>
        <w:t>世纪法国、英国、德国等欧洲国家的具体历史，来阐述基本理论的；列斯原著，是列斯结合</w:t>
      </w:r>
      <w:r>
        <w:rPr>
          <w:rFonts w:hint="eastAsia"/>
        </w:rPr>
        <w:t>19</w:t>
      </w:r>
      <w:r>
        <w:rPr>
          <w:rFonts w:hint="eastAsia"/>
        </w:rPr>
        <w:t>世纪末、</w:t>
      </w:r>
      <w:r>
        <w:rPr>
          <w:rFonts w:hint="eastAsia"/>
        </w:rPr>
        <w:t>20</w:t>
      </w:r>
      <w:r>
        <w:rPr>
          <w:rFonts w:hint="eastAsia"/>
        </w:rPr>
        <w:t>世纪初俄国和欧洲的具体历史，来阐述基本理论的。马恩列斯离我们时代久远，如果不具备大量的历史背景知识，原著其实并不容易读懂。我们不建议没有任何基础的人，直接去读马恩列斯原著入门学习马列毛主义。</w:t>
      </w:r>
    </w:p>
    <w:p w14:paraId="52D478B4" w14:textId="4EE741C0" w:rsidR="004A7259" w:rsidRDefault="004A7259" w:rsidP="004A7259">
      <w:pPr>
        <w:pStyle w:val="A5"/>
      </w:pPr>
      <w:r>
        <w:rPr>
          <w:rFonts w:hint="eastAsia"/>
        </w:rPr>
        <w:t>何况，我们是生活在</w:t>
      </w:r>
      <w:r>
        <w:rPr>
          <w:rFonts w:hint="eastAsia"/>
        </w:rPr>
        <w:t>21</w:t>
      </w:r>
      <w:r>
        <w:rPr>
          <w:rFonts w:hint="eastAsia"/>
        </w:rPr>
        <w:t>世纪当下的中国，而不是</w:t>
      </w:r>
      <w:r>
        <w:rPr>
          <w:rFonts w:hint="eastAsia"/>
        </w:rPr>
        <w:t>19</w:t>
      </w:r>
      <w:r>
        <w:rPr>
          <w:rFonts w:hint="eastAsia"/>
        </w:rPr>
        <w:t>世纪的欧洲。你如何用马恩列斯原著，直接让新手了解共和国的资本主义复辟的历史呢</w:t>
      </w:r>
      <w:r w:rsidR="006D0497">
        <w:rPr>
          <w:rFonts w:hint="eastAsia"/>
        </w:rPr>
        <w:t>？</w:t>
      </w:r>
      <w:r>
        <w:rPr>
          <w:rFonts w:hint="eastAsia"/>
        </w:rPr>
        <w:t>马列原著里面，不可能有新中国的历史知识，不可能有社会主义社会下，资本主义复辟的原因分析，以及如何解决这个问题的理论。你怎么用马恩列斯原著，直接让新手快速了解当下国际、国内经济政治形势、国内阶级构成、国内阶级力量对比呢？这些问题，你怎么用</w:t>
      </w:r>
      <w:r>
        <w:rPr>
          <w:rFonts w:hint="eastAsia"/>
        </w:rPr>
        <w:t>19</w:t>
      </w:r>
      <w:r>
        <w:rPr>
          <w:rFonts w:hint="eastAsia"/>
        </w:rPr>
        <w:t>世纪、</w:t>
      </w:r>
      <w:r>
        <w:rPr>
          <w:rFonts w:hint="eastAsia"/>
        </w:rPr>
        <w:t>20</w:t>
      </w:r>
      <w:r>
        <w:rPr>
          <w:rFonts w:hint="eastAsia"/>
        </w:rPr>
        <w:t>世纪上半叶的原著去直接解决？这些原著都做不到。</w:t>
      </w:r>
    </w:p>
    <w:p w14:paraId="3C276529" w14:textId="77777777" w:rsidR="004A7259" w:rsidRDefault="004A7259" w:rsidP="004A7259">
      <w:pPr>
        <w:pStyle w:val="A5"/>
      </w:pPr>
      <w:r>
        <w:rPr>
          <w:rFonts w:hint="eastAsia"/>
        </w:rPr>
        <w:t>如果原著好懂，而且能直接解决现实中国的问题，我们也不喜欢推荐其它读物。</w:t>
      </w:r>
    </w:p>
    <w:p w14:paraId="4E60B295" w14:textId="77777777" w:rsidR="004A7259" w:rsidRDefault="004A7259" w:rsidP="004A7259">
      <w:pPr>
        <w:pStyle w:val="A5"/>
      </w:pPr>
      <w:r>
        <w:rPr>
          <w:rFonts w:hint="eastAsia"/>
        </w:rPr>
        <w:t>如果我们恰恰又有别的书，能直接而且快速地解决这些问题，那么我们为什么不读这些书入门</w:t>
      </w:r>
      <w:r>
        <w:rPr>
          <w:rFonts w:hint="eastAsia"/>
        </w:rPr>
        <w:lastRenderedPageBreak/>
        <w:t>呢？我们在第二章和第三章里面列出的这些书目，就属于这类书。</w:t>
      </w:r>
    </w:p>
    <w:p w14:paraId="6EAFCC0D" w14:textId="77777777" w:rsidR="004A7259" w:rsidRDefault="004A7259" w:rsidP="004A7259">
      <w:pPr>
        <w:pStyle w:val="A5"/>
      </w:pPr>
      <w:r w:rsidRPr="006B268A">
        <w:rPr>
          <w:rStyle w:val="af3"/>
          <w:rFonts w:hint="eastAsia"/>
        </w:rPr>
        <w:t>所以，原著虽好，但不是万能的。片面宣传读原著是不对的。</w:t>
      </w:r>
      <w:r>
        <w:rPr>
          <w:rFonts w:hint="eastAsia"/>
        </w:rPr>
        <w:t>用原著入门，门槛太高。很多人读不懂而且又无法联系现实，就只能放弃学马列毛主义了。</w:t>
      </w:r>
    </w:p>
    <w:p w14:paraId="69340B54" w14:textId="77777777" w:rsidR="004A7259" w:rsidRDefault="004A7259" w:rsidP="004A7259">
      <w:pPr>
        <w:pStyle w:val="A5"/>
      </w:pPr>
      <w:r>
        <w:rPr>
          <w:rFonts w:hint="eastAsia"/>
        </w:rPr>
        <w:t>因此，我们建议把原著作为进阶读物，而不作为入门读物。</w:t>
      </w:r>
    </w:p>
    <w:p w14:paraId="0CA3720E" w14:textId="23653B04" w:rsidR="004A7259" w:rsidRDefault="004A7259" w:rsidP="00B62F4D">
      <w:pPr>
        <w:pStyle w:val="A522"/>
      </w:pPr>
      <w:bookmarkStart w:id="69" w:name="_Toc182735501"/>
      <w:r>
        <w:rPr>
          <w:rFonts w:hint="eastAsia"/>
        </w:rPr>
        <w:lastRenderedPageBreak/>
        <w:t>第</w:t>
      </w:r>
      <w:r w:rsidR="00585823">
        <w:rPr>
          <w:rFonts w:hint="eastAsia"/>
        </w:rPr>
        <w:t>4</w:t>
      </w:r>
      <w:r>
        <w:rPr>
          <w:rFonts w:hint="eastAsia"/>
        </w:rPr>
        <w:t>节</w:t>
      </w:r>
      <w:r>
        <w:rPr>
          <w:rFonts w:hint="eastAsia"/>
        </w:rPr>
        <w:t xml:space="preserve"> </w:t>
      </w:r>
      <w:r>
        <w:rPr>
          <w:rFonts w:hint="eastAsia"/>
        </w:rPr>
        <w:t>读毛选入门马列毛主义合适吗？</w:t>
      </w:r>
      <w:bookmarkEnd w:id="69"/>
    </w:p>
    <w:p w14:paraId="755B4312" w14:textId="77777777" w:rsidR="004A7259" w:rsidRDefault="004A7259" w:rsidP="004A7259">
      <w:pPr>
        <w:pStyle w:val="A5"/>
      </w:pPr>
      <w:r>
        <w:rPr>
          <w:rFonts w:hint="eastAsia"/>
        </w:rPr>
        <w:t>《毛泽东选集》写的通俗易懂，虽然它没有直接讲很多马克思主义基本原理，但毛选是已经深度融入了马克思主义基本原理的作品，毛选对马克思主义基本原理的运用已经臻入化境，是所谓“大道无形”。</w:t>
      </w:r>
    </w:p>
    <w:p w14:paraId="49290E63" w14:textId="77777777" w:rsidR="004A7259" w:rsidRPr="005F15E8" w:rsidRDefault="004A7259" w:rsidP="004A7259">
      <w:pPr>
        <w:pStyle w:val="A5"/>
        <w:rPr>
          <w:rStyle w:val="af3"/>
        </w:rPr>
      </w:pPr>
      <w:r>
        <w:rPr>
          <w:rFonts w:hint="eastAsia"/>
        </w:rPr>
        <w:t>就是说，</w:t>
      </w:r>
      <w:r w:rsidRPr="005F15E8">
        <w:rPr>
          <w:rStyle w:val="af3"/>
          <w:rFonts w:hint="eastAsia"/>
        </w:rPr>
        <w:t>毛选表面上看起来简单，实际上一点都不简单。</w:t>
      </w:r>
    </w:p>
    <w:p w14:paraId="4719C7C0" w14:textId="77777777" w:rsidR="004A7259" w:rsidRDefault="004A7259" w:rsidP="004A7259">
      <w:pPr>
        <w:pStyle w:val="A5"/>
      </w:pPr>
      <w:r>
        <w:rPr>
          <w:rFonts w:hint="eastAsia"/>
        </w:rPr>
        <w:t>我们举个很简单的例子，比如，毛选第一册里面《中国的红色政权为什么能够存在？》的第二节“中国红色政权发生和存在的原因”就直接应用了列宁的帝国主义论的很多结论，但是这些结论是怎么来的呢？在什么样的条件下我们才可以直接引用这些结论呢？毛选没有讲。你要搞明白，就要去研究列宁的帝国主义论。毛选第四册的《唯心历史观的破产》批判美国当时的国务院发言人艾奇逊，可是什么叫做唯心历史观呢？毛选本身没有讲，你要搞明白，就不得不去研究什么叫做唯物史观，什么叫做唯心史观，要去研究马列主义基本原理本身。</w:t>
      </w:r>
    </w:p>
    <w:p w14:paraId="4310FE25" w14:textId="77777777" w:rsidR="004A7259" w:rsidRDefault="004A7259" w:rsidP="004A7259">
      <w:pPr>
        <w:pStyle w:val="A5"/>
      </w:pPr>
      <w:r>
        <w:rPr>
          <w:rFonts w:hint="eastAsia"/>
        </w:rPr>
        <w:t>以上仅仅简单举了两个例子，类似的情况多如牛毛。</w:t>
      </w:r>
    </w:p>
    <w:p w14:paraId="7DF2B2C5" w14:textId="77777777" w:rsidR="004A7259" w:rsidRDefault="004A7259" w:rsidP="004A7259">
      <w:pPr>
        <w:pStyle w:val="A5"/>
      </w:pPr>
      <w:r>
        <w:rPr>
          <w:rFonts w:hint="eastAsia"/>
        </w:rPr>
        <w:t>毛选是对马列主义基本原理应用已经臻入化境的高阶作品。因此，我们认为，初学马列毛主义的同</w:t>
      </w:r>
      <w:r>
        <w:rPr>
          <w:rFonts w:hint="eastAsia"/>
        </w:rPr>
        <w:lastRenderedPageBreak/>
        <w:t>志，最好不要以毛选作为入门的书，应该先搞懂马列毛主义基本原理的大框架，然后再读毛选，你才能体会到毛选里的奥妙。</w:t>
      </w:r>
    </w:p>
    <w:p w14:paraId="62C12DE5" w14:textId="77777777" w:rsidR="004A7259" w:rsidRDefault="004A7259" w:rsidP="004A7259">
      <w:pPr>
        <w:pStyle w:val="A5"/>
      </w:pPr>
      <w:r>
        <w:rPr>
          <w:rFonts w:hint="eastAsia"/>
        </w:rPr>
        <w:t>所以，我们不建议以毛选作为入门书。</w:t>
      </w:r>
    </w:p>
    <w:p w14:paraId="280A8D9F" w14:textId="2F250F85" w:rsidR="004A7259" w:rsidRDefault="004A7259" w:rsidP="00B62F4D">
      <w:pPr>
        <w:pStyle w:val="A522"/>
      </w:pPr>
      <w:bookmarkStart w:id="70" w:name="_Toc182735502"/>
      <w:r>
        <w:rPr>
          <w:rFonts w:hint="eastAsia"/>
        </w:rPr>
        <w:lastRenderedPageBreak/>
        <w:t>第</w:t>
      </w:r>
      <w:r w:rsidR="00585823">
        <w:rPr>
          <w:rFonts w:hint="eastAsia"/>
        </w:rPr>
        <w:t>5</w:t>
      </w:r>
      <w:r>
        <w:rPr>
          <w:rFonts w:hint="eastAsia"/>
        </w:rPr>
        <w:t>节</w:t>
      </w:r>
      <w:r>
        <w:rPr>
          <w:rFonts w:hint="eastAsia"/>
        </w:rPr>
        <w:t xml:space="preserve"> </w:t>
      </w:r>
      <w:r>
        <w:rPr>
          <w:rFonts w:hint="eastAsia"/>
        </w:rPr>
        <w:t>阳和平老师的音频和视频</w:t>
      </w:r>
      <w:bookmarkEnd w:id="70"/>
    </w:p>
    <w:p w14:paraId="37E7E806" w14:textId="77777777" w:rsidR="004A7259" w:rsidRDefault="004A7259" w:rsidP="004A7259">
      <w:pPr>
        <w:pStyle w:val="A5"/>
      </w:pPr>
      <w:r>
        <w:rPr>
          <w:rFonts w:hint="eastAsia"/>
        </w:rPr>
        <w:t>前面，我们介绍了入门马列毛主义要读的最核心的</w:t>
      </w:r>
      <w:r>
        <w:rPr>
          <w:rFonts w:hint="eastAsia"/>
        </w:rPr>
        <w:t>10</w:t>
      </w:r>
      <w:r>
        <w:rPr>
          <w:rFonts w:hint="eastAsia"/>
        </w:rPr>
        <w:t>本书。读书学习是必要的，但是和网络多媒体相比，在紧跟和分析时事上，多媒体因为更新速度快，比书更有优势，所以借助网络视频学习，也是有必要的。</w:t>
      </w:r>
      <w:r>
        <w:rPr>
          <w:rFonts w:hint="eastAsia"/>
        </w:rPr>
        <w:t xml:space="preserve"> </w:t>
      </w:r>
    </w:p>
    <w:p w14:paraId="56BD1129" w14:textId="77777777" w:rsidR="004A7259" w:rsidRDefault="004A7259" w:rsidP="004A7259">
      <w:pPr>
        <w:pStyle w:val="A5"/>
      </w:pPr>
      <w:r w:rsidRPr="000D307F">
        <w:rPr>
          <w:rStyle w:val="af3"/>
          <w:rFonts w:hint="eastAsia"/>
        </w:rPr>
        <w:t>阳和平老师是网络上为数不多的、真正的马列毛主义者</w:t>
      </w:r>
      <w:r>
        <w:rPr>
          <w:rFonts w:hint="eastAsia"/>
        </w:rPr>
        <w:t>，以前他经常不定期参加</w:t>
      </w:r>
      <w:r>
        <w:rPr>
          <w:rFonts w:hint="eastAsia"/>
        </w:rPr>
        <w:t>Marxist</w:t>
      </w:r>
      <w:r>
        <w:rPr>
          <w:rFonts w:hint="eastAsia"/>
        </w:rPr>
        <w:t>论坛和一些左翼</w:t>
      </w:r>
      <w:r>
        <w:rPr>
          <w:rFonts w:hint="eastAsia"/>
        </w:rPr>
        <w:t>QQ</w:t>
      </w:r>
      <w:r>
        <w:rPr>
          <w:rFonts w:hint="eastAsia"/>
        </w:rPr>
        <w:t>群，在里面进行专题语音讲座，留下了许多珍贵的音频资料。后来，随着</w:t>
      </w:r>
      <w:r>
        <w:rPr>
          <w:rFonts w:hint="eastAsia"/>
        </w:rPr>
        <w:t>Bilibili</w:t>
      </w:r>
      <w:r>
        <w:rPr>
          <w:rFonts w:hint="eastAsia"/>
        </w:rPr>
        <w:t>网站上左翼舆论大潮的崛起，他也在</w:t>
      </w:r>
      <w:r>
        <w:rPr>
          <w:rFonts w:hint="eastAsia"/>
        </w:rPr>
        <w:t>Bilibili</w:t>
      </w:r>
      <w:r>
        <w:rPr>
          <w:rFonts w:hint="eastAsia"/>
        </w:rPr>
        <w:t>网站上开通了个人账号发布视频宣传马克思主义。虽然他的账号一直被官方限流，但视频流量却爆火不衰。短短两三年来，他的</w:t>
      </w:r>
      <w:r>
        <w:rPr>
          <w:rFonts w:hint="eastAsia"/>
        </w:rPr>
        <w:t>Bilibili</w:t>
      </w:r>
      <w:r>
        <w:rPr>
          <w:rFonts w:hint="eastAsia"/>
        </w:rPr>
        <w:t>网站粉丝量迅速增长到七八十万，这充分说明了广大左翼青年对他理论水平和高尚人格的认可。他娴熟运用马列毛主义基本原理，对历史上的各种问题和当下时事，进行偏僻入里的分析，看了都让人有恍然大悟、醍醐灌顶之感。建议大家多看他的讲座和视频，他的资料主要是有两方面：</w:t>
      </w:r>
    </w:p>
    <w:p w14:paraId="6A8C299F" w14:textId="1F07BD0B" w:rsidR="00091635" w:rsidRDefault="00091635" w:rsidP="00091635">
      <w:pPr>
        <w:pStyle w:val="A530"/>
      </w:pPr>
      <w:bookmarkStart w:id="71" w:name="_Toc182735503"/>
      <w:r>
        <w:rPr>
          <w:rFonts w:hint="eastAsia"/>
        </w:rPr>
        <w:t>（一）</w:t>
      </w:r>
      <w:r w:rsidR="00FD3D95" w:rsidRPr="00FD3D95">
        <w:rPr>
          <w:rFonts w:hint="eastAsia"/>
        </w:rPr>
        <w:t>Bilibili</w:t>
      </w:r>
      <w:r w:rsidR="00FD3D95" w:rsidRPr="00FD3D95">
        <w:rPr>
          <w:rFonts w:hint="eastAsia"/>
        </w:rPr>
        <w:t>网站</w:t>
      </w:r>
      <w:r>
        <w:rPr>
          <w:rFonts w:hint="eastAsia"/>
        </w:rPr>
        <w:t>小视频</w:t>
      </w:r>
      <w:bookmarkEnd w:id="71"/>
    </w:p>
    <w:p w14:paraId="1E25A509" w14:textId="51A4F197" w:rsidR="00091635" w:rsidRDefault="00091635" w:rsidP="00091635">
      <w:pPr>
        <w:pStyle w:val="A5"/>
      </w:pPr>
      <w:r>
        <w:rPr>
          <w:rFonts w:hint="eastAsia"/>
        </w:rPr>
        <w:t>阳和平老师在</w:t>
      </w:r>
      <w:r>
        <w:rPr>
          <w:rFonts w:hint="eastAsia"/>
        </w:rPr>
        <w:t>Bilibili</w:t>
      </w:r>
      <w:r>
        <w:rPr>
          <w:rFonts w:hint="eastAsia"/>
        </w:rPr>
        <w:t>网站上几乎每天都会发布</w:t>
      </w:r>
      <w:r w:rsidR="00EF0A16">
        <w:rPr>
          <w:rFonts w:hint="eastAsia"/>
        </w:rPr>
        <w:t>一个小</w:t>
      </w:r>
      <w:r>
        <w:rPr>
          <w:rFonts w:hint="eastAsia"/>
        </w:rPr>
        <w:t>视频</w:t>
      </w:r>
      <w:r w:rsidR="00EF0A16">
        <w:rPr>
          <w:rFonts w:hint="eastAsia"/>
        </w:rPr>
        <w:t>，</w:t>
      </w:r>
      <w:r>
        <w:rPr>
          <w:rFonts w:hint="eastAsia"/>
        </w:rPr>
        <w:t>除了极少数时间比较长一点，绝大部分</w:t>
      </w:r>
      <w:r w:rsidR="00EF0A16">
        <w:rPr>
          <w:rFonts w:hint="eastAsia"/>
        </w:rPr>
        <w:t>视频</w:t>
      </w:r>
      <w:r>
        <w:rPr>
          <w:rFonts w:hint="eastAsia"/>
        </w:rPr>
        <w:t>都短小精悍，</w:t>
      </w:r>
      <w:r w:rsidRPr="000D307F">
        <w:rPr>
          <w:rStyle w:val="af3"/>
          <w:rFonts w:hint="eastAsia"/>
        </w:rPr>
        <w:t>平均每个时长</w:t>
      </w:r>
      <w:r w:rsidRPr="000D307F">
        <w:rPr>
          <w:rStyle w:val="af3"/>
          <w:rFonts w:hint="eastAsia"/>
        </w:rPr>
        <w:t>5-10</w:t>
      </w:r>
      <w:r w:rsidRPr="000D307F">
        <w:rPr>
          <w:rStyle w:val="af3"/>
          <w:rFonts w:hint="eastAsia"/>
        </w:rPr>
        <w:t>分钟，内容一</w:t>
      </w:r>
      <w:r w:rsidRPr="000D307F">
        <w:rPr>
          <w:rStyle w:val="af3"/>
          <w:rFonts w:hint="eastAsia"/>
        </w:rPr>
        <w:lastRenderedPageBreak/>
        <w:t>般都是用马列主义基本原理，简要分析一下</w:t>
      </w:r>
      <w:r w:rsidR="00251CE6" w:rsidRPr="000D307F">
        <w:rPr>
          <w:rStyle w:val="af3"/>
          <w:rFonts w:hint="eastAsia"/>
        </w:rPr>
        <w:t>当下</w:t>
      </w:r>
      <w:r w:rsidRPr="000D307F">
        <w:rPr>
          <w:rStyle w:val="af3"/>
          <w:rFonts w:hint="eastAsia"/>
        </w:rPr>
        <w:t>新闻时事。</w:t>
      </w:r>
    </w:p>
    <w:p w14:paraId="25390FCE" w14:textId="77777777" w:rsidR="00091635" w:rsidRDefault="00091635" w:rsidP="00091635">
      <w:pPr>
        <w:pStyle w:val="A5"/>
      </w:pPr>
      <w:r>
        <w:rPr>
          <w:rFonts w:hint="eastAsia"/>
        </w:rPr>
        <w:t>下面，我们选取几个阳和平老师的视频列出来。这几个视频，我们认为涉及到一些大家必须搞明白的核心问题，也是大家在认识上容易出错误观点的几个问题。建议这几个视频，大家一定要看：</w:t>
      </w:r>
    </w:p>
    <w:p w14:paraId="19201AE5" w14:textId="43690C12" w:rsidR="00091635" w:rsidRDefault="00091635" w:rsidP="00091635">
      <w:pPr>
        <w:pStyle w:val="A5"/>
      </w:pPr>
      <w:r>
        <w:rPr>
          <w:rFonts w:hint="eastAsia"/>
        </w:rPr>
        <w:t>（</w:t>
      </w:r>
      <w:r>
        <w:rPr>
          <w:rFonts w:hint="eastAsia"/>
        </w:rPr>
        <w:t>1</w:t>
      </w:r>
      <w:r>
        <w:rPr>
          <w:rFonts w:hint="eastAsia"/>
        </w:rPr>
        <w:t>）阳和平</w:t>
      </w:r>
      <w:r>
        <w:rPr>
          <w:rFonts w:hint="eastAsia"/>
        </w:rPr>
        <w:t xml:space="preserve">23#001 (22#215) </w:t>
      </w:r>
      <w:r>
        <w:rPr>
          <w:rFonts w:hint="eastAsia"/>
        </w:rPr>
        <w:t>帝国主义是市场经济的必然结果</w:t>
      </w:r>
    </w:p>
    <w:p w14:paraId="7FB47A7C" w14:textId="0EFD96A5" w:rsidR="00091635" w:rsidRDefault="00091635" w:rsidP="00091635">
      <w:pPr>
        <w:pStyle w:val="A5"/>
      </w:pPr>
      <w:r>
        <w:rPr>
          <w:rFonts w:hint="eastAsia"/>
        </w:rPr>
        <w:t>https</w:t>
      </w:r>
      <w:r w:rsidR="00EC7124">
        <w:rPr>
          <w:rFonts w:hint="eastAsia"/>
        </w:rPr>
        <w:t>：</w:t>
      </w:r>
      <w:r>
        <w:rPr>
          <w:rFonts w:hint="eastAsia"/>
        </w:rPr>
        <w:t>//www.bilibili.com/video/BV1P3411D7rv/</w:t>
      </w:r>
    </w:p>
    <w:p w14:paraId="49CBE932" w14:textId="77777777" w:rsidR="00091635" w:rsidRDefault="00091635" w:rsidP="00091635">
      <w:pPr>
        <w:pStyle w:val="A5"/>
      </w:pPr>
      <w:r>
        <w:rPr>
          <w:rFonts w:hint="eastAsia"/>
        </w:rPr>
        <w:t>（</w:t>
      </w:r>
      <w:r>
        <w:rPr>
          <w:rFonts w:hint="eastAsia"/>
        </w:rPr>
        <w:t>2</w:t>
      </w:r>
      <w:r>
        <w:rPr>
          <w:rFonts w:hint="eastAsia"/>
        </w:rPr>
        <w:t>）阳和平</w:t>
      </w:r>
      <w:r>
        <w:rPr>
          <w:rFonts w:hint="eastAsia"/>
        </w:rPr>
        <w:t xml:space="preserve">22#205 </w:t>
      </w:r>
      <w:r>
        <w:rPr>
          <w:rFonts w:hint="eastAsia"/>
        </w:rPr>
        <w:t>计划经济不一定就是社会主义，也可能是是资本主义。</w:t>
      </w:r>
    </w:p>
    <w:p w14:paraId="2EBE10A3" w14:textId="6B8B8740" w:rsidR="00091635" w:rsidRDefault="00091635" w:rsidP="00091635">
      <w:pPr>
        <w:pStyle w:val="A5"/>
      </w:pPr>
      <w:r>
        <w:rPr>
          <w:rFonts w:hint="eastAsia"/>
        </w:rPr>
        <w:t>https</w:t>
      </w:r>
      <w:r w:rsidR="00EC7124">
        <w:rPr>
          <w:rFonts w:hint="eastAsia"/>
        </w:rPr>
        <w:t>：</w:t>
      </w:r>
      <w:r>
        <w:rPr>
          <w:rFonts w:hint="eastAsia"/>
        </w:rPr>
        <w:t>//www.bilibili.com/video/BV1914y1A7Ck/</w:t>
      </w:r>
    </w:p>
    <w:p w14:paraId="4C90FF27" w14:textId="77777777" w:rsidR="00091635" w:rsidRDefault="00091635" w:rsidP="00091635">
      <w:pPr>
        <w:pStyle w:val="A5"/>
      </w:pPr>
      <w:r>
        <w:rPr>
          <w:rFonts w:hint="eastAsia"/>
        </w:rPr>
        <w:t>（</w:t>
      </w:r>
      <w:r>
        <w:rPr>
          <w:rFonts w:hint="eastAsia"/>
        </w:rPr>
        <w:t>3</w:t>
      </w:r>
      <w:r>
        <w:rPr>
          <w:rFonts w:hint="eastAsia"/>
        </w:rPr>
        <w:t>）阳和平</w:t>
      </w:r>
      <w:r>
        <w:rPr>
          <w:rFonts w:hint="eastAsia"/>
        </w:rPr>
        <w:t xml:space="preserve">22#89 </w:t>
      </w:r>
      <w:r>
        <w:rPr>
          <w:rFonts w:hint="eastAsia"/>
        </w:rPr>
        <w:t>计划经济的资本主义，形态畸形终改弦易辙</w:t>
      </w:r>
    </w:p>
    <w:p w14:paraId="71994F03" w14:textId="755D3745" w:rsidR="00091635" w:rsidRDefault="00091635" w:rsidP="00091635">
      <w:pPr>
        <w:pStyle w:val="A5"/>
      </w:pPr>
      <w:r>
        <w:rPr>
          <w:rFonts w:hint="eastAsia"/>
        </w:rPr>
        <w:t>https</w:t>
      </w:r>
      <w:r w:rsidR="00EC7124">
        <w:rPr>
          <w:rFonts w:hint="eastAsia"/>
        </w:rPr>
        <w:t>：</w:t>
      </w:r>
      <w:r>
        <w:rPr>
          <w:rFonts w:hint="eastAsia"/>
        </w:rPr>
        <w:t>//www.bilibili.com/video/BV1xe4y1h7or/</w:t>
      </w:r>
    </w:p>
    <w:p w14:paraId="217909BF" w14:textId="77777777" w:rsidR="00091635" w:rsidRDefault="00091635" w:rsidP="00091635">
      <w:pPr>
        <w:pStyle w:val="A5"/>
      </w:pPr>
      <w:r>
        <w:rPr>
          <w:rFonts w:hint="eastAsia"/>
        </w:rPr>
        <w:t>（</w:t>
      </w:r>
      <w:r>
        <w:rPr>
          <w:rFonts w:hint="eastAsia"/>
        </w:rPr>
        <w:t>4</w:t>
      </w:r>
      <w:r>
        <w:rPr>
          <w:rFonts w:hint="eastAsia"/>
        </w:rPr>
        <w:t>）阳和平</w:t>
      </w:r>
      <w:r>
        <w:rPr>
          <w:rFonts w:hint="eastAsia"/>
        </w:rPr>
        <w:t xml:space="preserve">23#109 </w:t>
      </w:r>
      <w:r>
        <w:rPr>
          <w:rFonts w:hint="eastAsia"/>
        </w:rPr>
        <w:t>国家干预不等于社会主义</w:t>
      </w:r>
    </w:p>
    <w:p w14:paraId="3B77AE57" w14:textId="67A93105" w:rsidR="00091635" w:rsidRDefault="00091635" w:rsidP="00091635">
      <w:pPr>
        <w:pStyle w:val="A5"/>
      </w:pPr>
      <w:r>
        <w:rPr>
          <w:rFonts w:hint="eastAsia"/>
        </w:rPr>
        <w:t>https</w:t>
      </w:r>
      <w:r w:rsidR="00EC7124">
        <w:rPr>
          <w:rFonts w:hint="eastAsia"/>
        </w:rPr>
        <w:t>：</w:t>
      </w:r>
      <w:r>
        <w:rPr>
          <w:rFonts w:hint="eastAsia"/>
        </w:rPr>
        <w:t>//www.bilibili.com/video/BV1QP411f7gp/</w:t>
      </w:r>
    </w:p>
    <w:p w14:paraId="79682428" w14:textId="77777777" w:rsidR="00091635" w:rsidRDefault="00091635" w:rsidP="00091635">
      <w:pPr>
        <w:pStyle w:val="A5"/>
      </w:pPr>
      <w:r>
        <w:rPr>
          <w:rFonts w:hint="eastAsia"/>
        </w:rPr>
        <w:t>（</w:t>
      </w:r>
      <w:r>
        <w:rPr>
          <w:rFonts w:hint="eastAsia"/>
        </w:rPr>
        <w:t>5</w:t>
      </w:r>
      <w:r>
        <w:rPr>
          <w:rFonts w:hint="eastAsia"/>
        </w:rPr>
        <w:t>）阳和平</w:t>
      </w:r>
      <w:r>
        <w:rPr>
          <w:rFonts w:hint="eastAsia"/>
        </w:rPr>
        <w:t xml:space="preserve">23#110 </w:t>
      </w:r>
      <w:r>
        <w:rPr>
          <w:rFonts w:hint="eastAsia"/>
        </w:rPr>
        <w:t>苏联崩溃的原因，苏联崩溃的不是马列主义，而是资本主义</w:t>
      </w:r>
    </w:p>
    <w:p w14:paraId="2B400998" w14:textId="5201937C" w:rsidR="00091635" w:rsidRDefault="00091635" w:rsidP="00091635">
      <w:pPr>
        <w:pStyle w:val="A5"/>
      </w:pPr>
      <w:r>
        <w:rPr>
          <w:rFonts w:hint="eastAsia"/>
        </w:rPr>
        <w:t>https</w:t>
      </w:r>
      <w:r w:rsidR="00EC7124">
        <w:rPr>
          <w:rFonts w:hint="eastAsia"/>
        </w:rPr>
        <w:t>：</w:t>
      </w:r>
      <w:r>
        <w:rPr>
          <w:rFonts w:hint="eastAsia"/>
        </w:rPr>
        <w:t>//www.bilibili.com/video/BV1YL411k78t/</w:t>
      </w:r>
    </w:p>
    <w:p w14:paraId="52BCD7D2" w14:textId="77777777" w:rsidR="00091635" w:rsidRDefault="00091635" w:rsidP="00091635">
      <w:pPr>
        <w:pStyle w:val="A5"/>
      </w:pPr>
      <w:r>
        <w:rPr>
          <w:rFonts w:hint="eastAsia"/>
        </w:rPr>
        <w:t>（</w:t>
      </w:r>
      <w:r>
        <w:rPr>
          <w:rFonts w:hint="eastAsia"/>
        </w:rPr>
        <w:t>6</w:t>
      </w:r>
      <w:r>
        <w:rPr>
          <w:rFonts w:hint="eastAsia"/>
        </w:rPr>
        <w:t>）阳和平</w:t>
      </w:r>
      <w:r>
        <w:rPr>
          <w:rFonts w:hint="eastAsia"/>
        </w:rPr>
        <w:t>23#187</w:t>
      </w:r>
      <w:r>
        <w:rPr>
          <w:rFonts w:hint="eastAsia"/>
        </w:rPr>
        <w:t>朝鲜、古巴，并不是社会主义国家</w:t>
      </w:r>
    </w:p>
    <w:p w14:paraId="31B077B2" w14:textId="59ED946B" w:rsidR="00091635" w:rsidRDefault="00091635" w:rsidP="00091635">
      <w:pPr>
        <w:pStyle w:val="A5"/>
      </w:pPr>
      <w:r>
        <w:rPr>
          <w:rFonts w:hint="eastAsia"/>
        </w:rPr>
        <w:t>https</w:t>
      </w:r>
      <w:r w:rsidR="00EC7124">
        <w:rPr>
          <w:rFonts w:hint="eastAsia"/>
        </w:rPr>
        <w:t>：</w:t>
      </w:r>
      <w:r>
        <w:rPr>
          <w:rFonts w:hint="eastAsia"/>
        </w:rPr>
        <w:t>//www.bilibili.com/video/BV1zk4y1E7Rj/</w:t>
      </w:r>
    </w:p>
    <w:p w14:paraId="59ECAA6D" w14:textId="77777777" w:rsidR="00091635" w:rsidRPr="004A7259" w:rsidRDefault="00091635" w:rsidP="00091635">
      <w:pPr>
        <w:pStyle w:val="A5"/>
      </w:pPr>
      <w:r>
        <w:rPr>
          <w:rFonts w:hint="eastAsia"/>
        </w:rPr>
        <w:lastRenderedPageBreak/>
        <w:t>我们只是列了几个我们觉得比较重要的视频如上。阳和平老师做的几乎所有音频和视频，都是非常优秀的，建议大家多听、多看。</w:t>
      </w:r>
    </w:p>
    <w:p w14:paraId="2E4829B6" w14:textId="14AB9D95" w:rsidR="004A7259" w:rsidRDefault="004A7259" w:rsidP="00D820A3">
      <w:pPr>
        <w:pStyle w:val="A530"/>
      </w:pPr>
      <w:bookmarkStart w:id="72" w:name="_Toc182735504"/>
      <w:r>
        <w:rPr>
          <w:rFonts w:hint="eastAsia"/>
        </w:rPr>
        <w:t>（</w:t>
      </w:r>
      <w:r w:rsidR="00091635">
        <w:rPr>
          <w:rFonts w:hint="eastAsia"/>
        </w:rPr>
        <w:t>二</w:t>
      </w:r>
      <w:r>
        <w:rPr>
          <w:rFonts w:hint="eastAsia"/>
        </w:rPr>
        <w:t>）专题讲座音频</w:t>
      </w:r>
      <w:bookmarkEnd w:id="72"/>
    </w:p>
    <w:p w14:paraId="21750076" w14:textId="1ADA1A55" w:rsidR="004A7259" w:rsidRPr="00A20492" w:rsidRDefault="004A7259" w:rsidP="004A7259">
      <w:pPr>
        <w:pStyle w:val="A5"/>
        <w:rPr>
          <w:rStyle w:val="af3"/>
        </w:rPr>
      </w:pPr>
      <w:r>
        <w:rPr>
          <w:rFonts w:hint="eastAsia"/>
        </w:rPr>
        <w:t>阳和平老师以前在</w:t>
      </w:r>
      <w:r>
        <w:rPr>
          <w:rFonts w:hint="eastAsia"/>
        </w:rPr>
        <w:t>Marxist</w:t>
      </w:r>
      <w:r>
        <w:rPr>
          <w:rFonts w:hint="eastAsia"/>
        </w:rPr>
        <w:t>论坛上和一些左翼</w:t>
      </w:r>
      <w:r>
        <w:rPr>
          <w:rFonts w:hint="eastAsia"/>
        </w:rPr>
        <w:t>QQ</w:t>
      </w:r>
      <w:r>
        <w:rPr>
          <w:rFonts w:hint="eastAsia"/>
        </w:rPr>
        <w:t>群里，</w:t>
      </w:r>
      <w:r w:rsidR="00377FD7">
        <w:rPr>
          <w:rFonts w:hint="eastAsia"/>
        </w:rPr>
        <w:t>做了</w:t>
      </w:r>
      <w:r>
        <w:rPr>
          <w:rFonts w:hint="eastAsia"/>
        </w:rPr>
        <w:t>关于文革、毛主席、苏联、帝国主义等专题的讲座音频；这些专题音频时间比较长，</w:t>
      </w:r>
      <w:r w:rsidRPr="00A20492">
        <w:rPr>
          <w:rStyle w:val="af3"/>
          <w:rFonts w:hint="eastAsia"/>
        </w:rPr>
        <w:t>每个大概</w:t>
      </w:r>
      <w:r w:rsidRPr="00A20492">
        <w:rPr>
          <w:rStyle w:val="af3"/>
          <w:rFonts w:hint="eastAsia"/>
        </w:rPr>
        <w:t>60</w:t>
      </w:r>
      <w:r w:rsidRPr="00A20492">
        <w:rPr>
          <w:rStyle w:val="af3"/>
          <w:rFonts w:hint="eastAsia"/>
        </w:rPr>
        <w:t>分钟，一般都是针对某个理论专题，进行深入讲解，很有理论深度。</w:t>
      </w:r>
    </w:p>
    <w:p w14:paraId="209F8470" w14:textId="7077183A" w:rsidR="004A7259" w:rsidRDefault="004A7259" w:rsidP="004A7259">
      <w:pPr>
        <w:pStyle w:val="A5"/>
      </w:pPr>
      <w:r>
        <w:rPr>
          <w:rFonts w:hint="eastAsia"/>
        </w:rPr>
        <w:t>这些资料，在一些左翼</w:t>
      </w:r>
      <w:r>
        <w:rPr>
          <w:rFonts w:hint="eastAsia"/>
        </w:rPr>
        <w:t>QQ</w:t>
      </w:r>
      <w:r>
        <w:rPr>
          <w:rFonts w:hint="eastAsia"/>
        </w:rPr>
        <w:t>群里</w:t>
      </w:r>
      <w:r w:rsidR="0081243D">
        <w:rPr>
          <w:rFonts w:hint="eastAsia"/>
        </w:rPr>
        <w:t>或者墙外</w:t>
      </w:r>
      <w:r w:rsidR="0081243D">
        <w:rPr>
          <w:rFonts w:hint="eastAsia"/>
        </w:rPr>
        <w:t>TG</w:t>
      </w:r>
      <w:r w:rsidR="0081243D">
        <w:rPr>
          <w:rFonts w:hint="eastAsia"/>
        </w:rPr>
        <w:t>上的一些频道上有</w:t>
      </w:r>
      <w:r>
        <w:rPr>
          <w:rFonts w:hint="eastAsia"/>
        </w:rPr>
        <w:t>保存，打听一下，可以找到。</w:t>
      </w:r>
    </w:p>
    <w:p w14:paraId="6F5F4094" w14:textId="41AD99B3" w:rsidR="00377FD7" w:rsidRDefault="00794406" w:rsidP="00C31899">
      <w:pPr>
        <w:pStyle w:val="A5"/>
      </w:pPr>
      <w:r>
        <w:rPr>
          <w:rFonts w:hint="eastAsia"/>
        </w:rPr>
        <w:t>另外，据说有网友正在自发地利用这部分音频编辑</w:t>
      </w:r>
      <w:r w:rsidRPr="00377FD7">
        <w:rPr>
          <w:rStyle w:val="af3"/>
          <w:rFonts w:hint="eastAsia"/>
        </w:rPr>
        <w:t>阳和平讲稿</w:t>
      </w:r>
      <w:r>
        <w:rPr>
          <w:rFonts w:hint="eastAsia"/>
        </w:rPr>
        <w:t>，这</w:t>
      </w:r>
      <w:r w:rsidR="00AB5B14">
        <w:rPr>
          <w:rFonts w:hint="eastAsia"/>
        </w:rPr>
        <w:t>本书</w:t>
      </w:r>
      <w:r>
        <w:rPr>
          <w:rFonts w:hint="eastAsia"/>
        </w:rPr>
        <w:t>将来如果</w:t>
      </w:r>
      <w:r w:rsidR="00AB5B14">
        <w:rPr>
          <w:rFonts w:hint="eastAsia"/>
        </w:rPr>
        <w:t>整理</w:t>
      </w:r>
      <w:r>
        <w:rPr>
          <w:rFonts w:hint="eastAsia"/>
        </w:rPr>
        <w:t>出来了，可以作为我们</w:t>
      </w:r>
      <w:r w:rsidR="00AB5B14">
        <w:rPr>
          <w:rFonts w:hint="eastAsia"/>
        </w:rPr>
        <w:t>第二章的</w:t>
      </w:r>
      <w:r w:rsidRPr="00377FD7">
        <w:rPr>
          <w:rStyle w:val="af3"/>
          <w:rFonts w:hint="eastAsia"/>
        </w:rPr>
        <w:t>第</w:t>
      </w:r>
      <w:r w:rsidRPr="00377FD7">
        <w:rPr>
          <w:rStyle w:val="af3"/>
          <w:rFonts w:hint="eastAsia"/>
        </w:rPr>
        <w:t>11</w:t>
      </w:r>
      <w:r w:rsidRPr="00377FD7">
        <w:rPr>
          <w:rStyle w:val="af3"/>
        </w:rPr>
        <w:t>本</w:t>
      </w:r>
      <w:r w:rsidRPr="00377FD7">
        <w:rPr>
          <w:rStyle w:val="af3"/>
          <w:rFonts w:hint="eastAsia"/>
        </w:rPr>
        <w:t>核心资料</w:t>
      </w:r>
      <w:r>
        <w:rPr>
          <w:rFonts w:hint="eastAsia"/>
        </w:rPr>
        <w:t>了。</w:t>
      </w:r>
      <w:r w:rsidR="00377FD7">
        <w:rPr>
          <w:rFonts w:hint="eastAsia"/>
        </w:rPr>
        <w:t>希望这本书早日面世。</w:t>
      </w:r>
    </w:p>
    <w:p w14:paraId="001EA8FC" w14:textId="225CA56D" w:rsidR="00975DE0" w:rsidRPr="00975DE0" w:rsidRDefault="00975DE0" w:rsidP="00034D33">
      <w:pPr>
        <w:pStyle w:val="A512"/>
      </w:pPr>
      <w:bookmarkStart w:id="73" w:name="_Toc179843639"/>
      <w:bookmarkStart w:id="74" w:name="_Toc182735505"/>
      <w:r w:rsidRPr="00975DE0">
        <w:rPr>
          <w:rFonts w:hint="eastAsia"/>
        </w:rPr>
        <w:lastRenderedPageBreak/>
        <w:t>第三章</w:t>
      </w:r>
      <w:r w:rsidR="001B7E03">
        <w:rPr>
          <w:rFonts w:hint="eastAsia"/>
        </w:rPr>
        <w:t xml:space="preserve"> </w:t>
      </w:r>
      <w:r w:rsidRPr="00975DE0">
        <w:rPr>
          <w:rFonts w:hint="eastAsia"/>
        </w:rPr>
        <w:t>基本</w:t>
      </w:r>
      <w:r w:rsidR="001B7E03">
        <w:rPr>
          <w:rFonts w:hint="eastAsia"/>
        </w:rPr>
        <w:t>学习</w:t>
      </w:r>
      <w:r w:rsidRPr="00975DE0">
        <w:rPr>
          <w:rFonts w:hint="eastAsia"/>
        </w:rPr>
        <w:t>资料</w:t>
      </w:r>
      <w:bookmarkEnd w:id="73"/>
      <w:bookmarkEnd w:id="74"/>
    </w:p>
    <w:p w14:paraId="33458D56"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我们认为，想基本掌握马列毛主义，读我们第二章列出的那核心书目，平时再多听、多看阳和平老师的音频、</w:t>
      </w:r>
      <w:r w:rsidRPr="00975DE0">
        <w:rPr>
          <w:rFonts w:ascii="Times New Roman" w:eastAsia="宋体" w:hAnsi="Times New Roman" w:hint="eastAsia"/>
          <w:spacing w:val="-8"/>
          <w:sz w:val="30"/>
        </w:rPr>
        <w:t>B</w:t>
      </w:r>
      <w:r w:rsidRPr="00975DE0">
        <w:rPr>
          <w:rFonts w:ascii="Times New Roman" w:eastAsia="宋体" w:hAnsi="Times New Roman" w:hint="eastAsia"/>
          <w:spacing w:val="-8"/>
          <w:sz w:val="30"/>
        </w:rPr>
        <w:t>站上的视频，已经足够了。</w:t>
      </w:r>
    </w:p>
    <w:p w14:paraId="0E4BE228"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但是，如果你想更深入学习，提高理论水平，我们也给你列出相应的推荐书目，指出学习路线。</w:t>
      </w:r>
    </w:p>
    <w:p w14:paraId="102FC617"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本章推荐书目大致分为</w:t>
      </w:r>
      <w:r w:rsidRPr="00975DE0">
        <w:rPr>
          <w:rFonts w:ascii="Times New Roman" w:eastAsia="宋体" w:hAnsi="Times New Roman" w:hint="eastAsia"/>
          <w:spacing w:val="-8"/>
          <w:sz w:val="30"/>
        </w:rPr>
        <w:t>5</w:t>
      </w:r>
      <w:r w:rsidRPr="00975DE0">
        <w:rPr>
          <w:rFonts w:ascii="Times New Roman" w:eastAsia="宋体" w:hAnsi="Times New Roman" w:hint="eastAsia"/>
          <w:spacing w:val="-8"/>
          <w:sz w:val="30"/>
        </w:rPr>
        <w:t>大类：（</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）历史、（</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）政治经济学、（</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）计划经济、（</w:t>
      </w:r>
      <w:r w:rsidRPr="00975DE0">
        <w:rPr>
          <w:rFonts w:ascii="Times New Roman" w:eastAsia="宋体" w:hAnsi="Times New Roman" w:hint="eastAsia"/>
          <w:spacing w:val="-8"/>
          <w:sz w:val="30"/>
        </w:rPr>
        <w:t>4</w:t>
      </w:r>
      <w:r w:rsidRPr="00975DE0">
        <w:rPr>
          <w:rFonts w:ascii="Times New Roman" w:eastAsia="宋体" w:hAnsi="Times New Roman" w:hint="eastAsia"/>
          <w:spacing w:val="-8"/>
          <w:sz w:val="30"/>
        </w:rPr>
        <w:t>）哲学和哲学史、（</w:t>
      </w:r>
      <w:r w:rsidRPr="00975DE0">
        <w:rPr>
          <w:rFonts w:ascii="Times New Roman" w:eastAsia="宋体" w:hAnsi="Times New Roman" w:hint="eastAsia"/>
          <w:spacing w:val="-8"/>
          <w:sz w:val="30"/>
        </w:rPr>
        <w:t>5</w:t>
      </w:r>
      <w:r w:rsidRPr="00975DE0">
        <w:rPr>
          <w:rFonts w:ascii="Times New Roman" w:eastAsia="宋体" w:hAnsi="Times New Roman" w:hint="eastAsia"/>
          <w:spacing w:val="-8"/>
          <w:sz w:val="30"/>
        </w:rPr>
        <w:t>）文学史</w:t>
      </w: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文艺理论</w:t>
      </w: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w:t>
      </w:r>
    </w:p>
    <w:p w14:paraId="13CF249E"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下面分节进行讲述。</w:t>
      </w:r>
    </w:p>
    <w:p w14:paraId="0CBC8716" w14:textId="77777777" w:rsidR="00975DE0" w:rsidRPr="00975DE0" w:rsidRDefault="00975DE0" w:rsidP="00975DE0">
      <w:pPr>
        <w:widowControl/>
        <w:overflowPunct w:val="0"/>
        <w:topLinePunct/>
        <w:spacing w:before="60" w:after="60" w:line="400" w:lineRule="exact"/>
        <w:ind w:firstLineChars="200" w:firstLine="600"/>
        <w:rPr>
          <w:rFonts w:ascii="Times New Roman" w:eastAsia="宋体" w:hAnsi="Times New Roman"/>
          <w:spacing w:val="-8"/>
          <w:sz w:val="30"/>
        </w:rPr>
      </w:pPr>
      <w:r w:rsidRPr="00975DE0">
        <w:rPr>
          <w:rFonts w:ascii="Times New Roman" w:eastAsia="宋体" w:hAnsi="Times New Roman"/>
          <w:spacing w:val="-8"/>
          <w:sz w:val="30"/>
        </w:rPr>
        <w:t> </w:t>
      </w:r>
    </w:p>
    <w:p w14:paraId="3797079F" w14:textId="77777777" w:rsidR="00975DE0" w:rsidRPr="00975DE0" w:rsidRDefault="00975DE0" w:rsidP="00975DE0">
      <w:pPr>
        <w:keepNext/>
        <w:keepLines/>
        <w:spacing w:before="200" w:after="60"/>
        <w:jc w:val="center"/>
        <w:outlineLvl w:val="1"/>
        <w:rPr>
          <w:rFonts w:ascii="Times New Roman" w:eastAsia="黑体" w:hAnsi="Times New Roman"/>
          <w:b/>
          <w:color w:val="FF0000"/>
          <w:sz w:val="34"/>
        </w:rPr>
      </w:pPr>
      <w:r w:rsidRPr="00975DE0">
        <w:rPr>
          <w:rFonts w:ascii="Times New Roman" w:eastAsia="黑体" w:hAnsi="Times New Roman"/>
          <w:b/>
          <w:color w:val="FF0000"/>
          <w:sz w:val="34"/>
        </w:rPr>
        <w:br w:type="page"/>
      </w:r>
    </w:p>
    <w:p w14:paraId="7095EDED" w14:textId="1770A226" w:rsidR="00124E58" w:rsidRDefault="00124E58" w:rsidP="00D25743">
      <w:pPr>
        <w:pStyle w:val="A520"/>
      </w:pPr>
      <w:bookmarkStart w:id="75" w:name="_Toc182735506"/>
      <w:bookmarkStart w:id="76" w:name="_Toc179843640"/>
      <w:r>
        <w:rPr>
          <w:rFonts w:hint="eastAsia"/>
        </w:rPr>
        <w:lastRenderedPageBreak/>
        <w:t>第</w:t>
      </w:r>
      <w:r>
        <w:rPr>
          <w:rFonts w:hint="eastAsia"/>
        </w:rPr>
        <w:t>1</w:t>
      </w:r>
      <w:r>
        <w:rPr>
          <w:rFonts w:hint="eastAsia"/>
        </w:rPr>
        <w:t>节</w:t>
      </w:r>
      <w:r>
        <w:rPr>
          <w:rFonts w:hint="eastAsia"/>
        </w:rPr>
        <w:t xml:space="preserve"> </w:t>
      </w:r>
      <w:r w:rsidR="00B5003A" w:rsidRPr="00B5003A">
        <w:rPr>
          <w:rFonts w:hint="eastAsia"/>
        </w:rPr>
        <w:t>《马列毛主义基本教程》</w:t>
      </w:r>
      <w:bookmarkEnd w:id="75"/>
    </w:p>
    <w:p w14:paraId="6318906E" w14:textId="77777777" w:rsidR="00124E58" w:rsidRPr="00975DE0" w:rsidRDefault="00124E58" w:rsidP="00124E58">
      <w:pPr>
        <w:widowControl/>
        <w:overflowPunct w:val="0"/>
        <w:topLinePunct/>
        <w:spacing w:before="60" w:after="60" w:line="400" w:lineRule="exact"/>
        <w:ind w:firstLineChars="200" w:firstLine="568"/>
        <w:rPr>
          <w:rFonts w:ascii="Times New Roman" w:eastAsia="宋体" w:hAnsi="Times New Roman"/>
          <w:spacing w:val="-8"/>
          <w:sz w:val="30"/>
        </w:rPr>
      </w:pPr>
      <w:bookmarkStart w:id="77" w:name="_Hlk182714741"/>
      <w:r w:rsidRPr="00975DE0">
        <w:rPr>
          <w:rFonts w:ascii="Times New Roman" w:eastAsia="黑体" w:hAnsi="Times New Roman"/>
          <w:color w:val="FF0000"/>
          <w:spacing w:val="-8"/>
          <w:sz w:val="30"/>
        </w:rPr>
        <w:t>《</w:t>
      </w:r>
      <w:r w:rsidRPr="00975DE0">
        <w:rPr>
          <w:rFonts w:ascii="Times New Roman" w:eastAsia="黑体" w:hAnsi="Times New Roman" w:hint="eastAsia"/>
          <w:color w:val="FF0000"/>
          <w:spacing w:val="-8"/>
          <w:sz w:val="30"/>
        </w:rPr>
        <w:t>马列毛主义基本教程</w:t>
      </w:r>
      <w:r w:rsidRPr="00975DE0">
        <w:rPr>
          <w:rFonts w:ascii="Times New Roman" w:eastAsia="黑体" w:hAnsi="Times New Roman"/>
          <w:color w:val="FF0000"/>
          <w:spacing w:val="-8"/>
          <w:sz w:val="30"/>
        </w:rPr>
        <w:t>》</w:t>
      </w:r>
      <w:bookmarkEnd w:id="77"/>
      <w:r w:rsidRPr="00975DE0">
        <w:rPr>
          <w:rFonts w:ascii="Times New Roman" w:eastAsia="宋体" w:hAnsi="Times New Roman" w:hint="eastAsia"/>
          <w:spacing w:val="-8"/>
          <w:sz w:val="30"/>
        </w:rPr>
        <w:t>（印度共产党（毛主义）编）；</w:t>
      </w:r>
    </w:p>
    <w:p w14:paraId="4069B0BD" w14:textId="77777777" w:rsidR="00124E58" w:rsidRPr="00975DE0" w:rsidRDefault="00124E58" w:rsidP="00124E58">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印度共产党（毛主义）编纂的</w:t>
      </w:r>
      <w:r w:rsidRPr="00975DE0">
        <w:rPr>
          <w:rFonts w:ascii="Times New Roman" w:eastAsia="宋体" w:hAnsi="Times New Roman"/>
          <w:spacing w:val="-8"/>
          <w:sz w:val="30"/>
        </w:rPr>
        <w:t>《</w:t>
      </w:r>
      <w:r w:rsidRPr="00975DE0">
        <w:rPr>
          <w:rFonts w:ascii="Times New Roman" w:eastAsia="宋体" w:hAnsi="Times New Roman" w:hint="eastAsia"/>
          <w:spacing w:val="-8"/>
          <w:sz w:val="30"/>
        </w:rPr>
        <w:t>马列毛主义基本教程</w:t>
      </w:r>
      <w:r w:rsidRPr="00975DE0">
        <w:rPr>
          <w:rFonts w:ascii="Times New Roman" w:eastAsia="宋体" w:hAnsi="Times New Roman"/>
          <w:spacing w:val="-8"/>
          <w:sz w:val="30"/>
        </w:rPr>
        <w:t>》</w:t>
      </w:r>
      <w:r w:rsidRPr="00975DE0">
        <w:rPr>
          <w:rFonts w:ascii="Times New Roman" w:eastAsia="宋体" w:hAnsi="Times New Roman" w:hint="eastAsia"/>
          <w:spacing w:val="-8"/>
          <w:sz w:val="30"/>
        </w:rPr>
        <w:t>，是总结马克思主义发展史和马列毛主义基本理论的非常简介、精炼的优秀作品。</w:t>
      </w:r>
    </w:p>
    <w:p w14:paraId="2FD76323" w14:textId="77777777" w:rsidR="00C01502" w:rsidRDefault="00124E58" w:rsidP="00124E58">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这本书是第二章推荐的那些书之外，大概最值得推荐的书了。</w:t>
      </w:r>
      <w:r w:rsidRPr="006242FE">
        <w:rPr>
          <w:rStyle w:val="af3"/>
          <w:rFonts w:hint="eastAsia"/>
        </w:rPr>
        <w:t>如果第二章</w:t>
      </w:r>
      <w:r w:rsidR="00C01502" w:rsidRPr="006242FE">
        <w:rPr>
          <w:rStyle w:val="af3"/>
          <w:rFonts w:hint="eastAsia"/>
        </w:rPr>
        <w:t>一定</w:t>
      </w:r>
      <w:r w:rsidRPr="006242FE">
        <w:rPr>
          <w:rStyle w:val="af3"/>
          <w:rFonts w:hint="eastAsia"/>
        </w:rPr>
        <w:t>要</w:t>
      </w:r>
      <w:r w:rsidR="00C01502" w:rsidRPr="006242FE">
        <w:rPr>
          <w:rStyle w:val="af3"/>
          <w:rFonts w:hint="eastAsia"/>
        </w:rPr>
        <w:t>再</w:t>
      </w:r>
      <w:r w:rsidRPr="006242FE">
        <w:rPr>
          <w:rStyle w:val="af3"/>
          <w:rFonts w:hint="eastAsia"/>
        </w:rPr>
        <w:t>加一本书的话，这本书就应该列入待选的第一名</w:t>
      </w:r>
      <w:r w:rsidRPr="00975DE0">
        <w:rPr>
          <w:rFonts w:ascii="Times New Roman" w:eastAsia="宋体" w:hAnsi="Times New Roman" w:hint="eastAsia"/>
          <w:spacing w:val="-8"/>
          <w:sz w:val="30"/>
        </w:rPr>
        <w:t>。</w:t>
      </w:r>
    </w:p>
    <w:p w14:paraId="243E750E" w14:textId="7947EA25" w:rsidR="00124E58" w:rsidRPr="00124E58" w:rsidRDefault="00124E58" w:rsidP="00124E58">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因此，我们建议读第三章其它书之前，先读读这本书。</w:t>
      </w:r>
    </w:p>
    <w:p w14:paraId="380C342E" w14:textId="42D58805" w:rsidR="00975DE0" w:rsidRPr="00975DE0" w:rsidRDefault="00124E58" w:rsidP="00394E34">
      <w:pPr>
        <w:pStyle w:val="A522"/>
      </w:pPr>
      <w:bookmarkStart w:id="78" w:name="_Toc182735507"/>
      <w:r w:rsidRPr="00975DE0">
        <w:rPr>
          <w:rFonts w:hint="eastAsia"/>
        </w:rPr>
        <w:lastRenderedPageBreak/>
        <w:t>第</w:t>
      </w:r>
      <w:r>
        <w:rPr>
          <w:rFonts w:hint="eastAsia"/>
        </w:rPr>
        <w:t>2</w:t>
      </w:r>
      <w:r w:rsidRPr="00975DE0">
        <w:rPr>
          <w:rFonts w:hint="eastAsia"/>
        </w:rPr>
        <w:t>节</w:t>
      </w:r>
      <w:r w:rsidRPr="00975DE0">
        <w:rPr>
          <w:rFonts w:hint="eastAsia"/>
        </w:rPr>
        <w:t xml:space="preserve"> </w:t>
      </w:r>
      <w:r w:rsidRPr="00975DE0">
        <w:rPr>
          <w:rFonts w:hint="eastAsia"/>
        </w:rPr>
        <w:t>学习阶级斗争史，正本清源</w:t>
      </w:r>
      <w:bookmarkEnd w:id="76"/>
      <w:bookmarkEnd w:id="78"/>
    </w:p>
    <w:p w14:paraId="473AA53F"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近几千年以来的人类历史，都是阶级斗争史。阶级斗争是历史进步的动力，革命是历史的火车头。</w:t>
      </w:r>
      <w:r w:rsidRPr="00975DE0">
        <w:rPr>
          <w:rFonts w:ascii="Times New Roman" w:eastAsia="宋体" w:hAnsi="Times New Roman" w:hint="eastAsia"/>
          <w:spacing w:val="-8"/>
          <w:sz w:val="30"/>
        </w:rPr>
        <w:t>”</w:t>
      </w:r>
    </w:p>
    <w:p w14:paraId="2FE2483D"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可是自</w:t>
      </w:r>
      <w:r w:rsidRPr="00975DE0">
        <w:rPr>
          <w:rFonts w:ascii="Times New Roman" w:eastAsia="宋体" w:hAnsi="Times New Roman" w:hint="eastAsia"/>
          <w:spacing w:val="-8"/>
          <w:sz w:val="30"/>
        </w:rPr>
        <w:t>1976</w:t>
      </w:r>
      <w:r w:rsidRPr="00975DE0">
        <w:rPr>
          <w:rFonts w:ascii="Times New Roman" w:eastAsia="宋体" w:hAnsi="Times New Roman" w:hint="eastAsia"/>
          <w:spacing w:val="-8"/>
          <w:sz w:val="30"/>
        </w:rPr>
        <w:t>年以来国内的历史教科书，却不讲这个道理，也不讲这个具体过程。</w:t>
      </w:r>
      <w:r w:rsidRPr="00975DE0">
        <w:rPr>
          <w:rFonts w:ascii="宋体" w:eastAsia="黑体" w:hAnsi="宋体" w:hint="eastAsia"/>
          <w:spacing w:val="-8"/>
          <w:sz w:val="30"/>
        </w:rPr>
        <w:t>不仅不讲，反而故意模糊历史上的阶级斗争，甚至颠倒黑白。自</w:t>
      </w:r>
      <w:r w:rsidRPr="00975DE0">
        <w:rPr>
          <w:rFonts w:ascii="宋体" w:eastAsia="黑体" w:hAnsi="宋体" w:hint="eastAsia"/>
          <w:spacing w:val="-8"/>
          <w:sz w:val="30"/>
        </w:rPr>
        <w:t>1976</w:t>
      </w:r>
      <w:r w:rsidRPr="00975DE0">
        <w:rPr>
          <w:rFonts w:ascii="宋体" w:eastAsia="黑体" w:hAnsi="宋体" w:hint="eastAsia"/>
          <w:spacing w:val="-8"/>
          <w:sz w:val="30"/>
        </w:rPr>
        <w:t>年以来的历史教科书，是反马克思主义的历史教科书</w:t>
      </w:r>
      <w:r w:rsidRPr="00975DE0">
        <w:rPr>
          <w:rFonts w:ascii="Times New Roman" w:eastAsia="宋体" w:hAnsi="Times New Roman" w:hint="eastAsia"/>
          <w:spacing w:val="-8"/>
          <w:sz w:val="30"/>
        </w:rPr>
        <w:t>。年轻人用这些书学历史，</w:t>
      </w:r>
      <w:r w:rsidRPr="00975DE0">
        <w:rPr>
          <w:rFonts w:ascii="宋体" w:eastAsia="黑体" w:hAnsi="宋体" w:hint="eastAsia"/>
          <w:spacing w:val="-8"/>
          <w:sz w:val="30"/>
        </w:rPr>
        <w:t>无法形成对历史的正确认知，无法形成阶级史观，无法形成唯物史观，自然也就学不懂马克思主义的历史唯物论。</w:t>
      </w:r>
    </w:p>
    <w:p w14:paraId="16FA2AA6"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学历史不懂阶级斗争，那是糊涂虫。</w:t>
      </w:r>
      <w:r w:rsidRPr="00975DE0">
        <w:rPr>
          <w:rFonts w:ascii="Times New Roman" w:eastAsia="黑体" w:hAnsi="Times New Roman" w:hint="eastAsia"/>
          <w:color w:val="FF0000"/>
          <w:spacing w:val="-8"/>
          <w:sz w:val="30"/>
        </w:rPr>
        <w:t>毛主席</w:t>
      </w:r>
      <w:r w:rsidRPr="00975DE0">
        <w:rPr>
          <w:rFonts w:ascii="Times New Roman" w:eastAsia="宋体" w:hAnsi="Times New Roman" w:hint="eastAsia"/>
          <w:spacing w:val="-8"/>
          <w:sz w:val="30"/>
        </w:rPr>
        <w:t>1966</w:t>
      </w:r>
      <w:r w:rsidRPr="00975DE0">
        <w:rPr>
          <w:rFonts w:ascii="Times New Roman" w:eastAsia="宋体" w:hAnsi="Times New Roman" w:hint="eastAsia"/>
          <w:spacing w:val="-8"/>
          <w:sz w:val="30"/>
        </w:rPr>
        <w:t>年说：“</w:t>
      </w:r>
      <w:r w:rsidRPr="00975DE0">
        <w:rPr>
          <w:rFonts w:ascii="宋体" w:eastAsia="黑体" w:hAnsi="宋体" w:hint="eastAsia"/>
          <w:spacing w:val="-8"/>
          <w:sz w:val="30"/>
        </w:rPr>
        <w:t>我看我们的一些孩子，读书十几年把人毁了，睡不着觉，一个孩子读历史，不懂阶段斗争，历史就是阶段斗争的历史，可是读了好几年，就是不懂阶级斗争。</w:t>
      </w:r>
      <w:r w:rsidRPr="00975DE0">
        <w:rPr>
          <w:rFonts w:ascii="Times New Roman" w:eastAsia="宋体" w:hAnsi="Times New Roman" w:hint="eastAsia"/>
          <w:spacing w:val="-8"/>
          <w:sz w:val="30"/>
        </w:rPr>
        <w:t>”</w:t>
      </w:r>
    </w:p>
    <w:p w14:paraId="1642D7A8"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因此，我们要</w:t>
      </w:r>
      <w:r w:rsidRPr="00975DE0">
        <w:rPr>
          <w:rFonts w:ascii="宋体" w:eastAsia="黑体" w:hAnsi="宋体" w:hint="eastAsia"/>
          <w:spacing w:val="-8"/>
          <w:sz w:val="30"/>
        </w:rPr>
        <w:t>重新学习</w:t>
      </w:r>
      <w:r w:rsidRPr="00975DE0">
        <w:rPr>
          <w:rFonts w:ascii="Times New Roman" w:eastAsia="宋体" w:hAnsi="Times New Roman" w:hint="eastAsia"/>
          <w:spacing w:val="-8"/>
          <w:sz w:val="30"/>
        </w:rPr>
        <w:t>阶级斗争史观的</w:t>
      </w:r>
      <w:r w:rsidRPr="00975DE0">
        <w:rPr>
          <w:rFonts w:ascii="宋体" w:eastAsia="黑体" w:hAnsi="宋体" w:hint="eastAsia"/>
          <w:spacing w:val="-8"/>
          <w:sz w:val="30"/>
        </w:rPr>
        <w:t>历史</w:t>
      </w:r>
      <w:r w:rsidRPr="00975DE0">
        <w:rPr>
          <w:rFonts w:ascii="Times New Roman" w:eastAsia="宋体" w:hAnsi="Times New Roman" w:hint="eastAsia"/>
          <w:spacing w:val="-8"/>
          <w:sz w:val="30"/>
        </w:rPr>
        <w:t>，也就是唯物史观的历史。我们要搞明白中国几千年以来，阶级斗争是如何一步一步发展、演绎、连绵至今的；我们要搞明白世界几千年以来，阶级斗争是如何一步一步发展、演绎、连绵至今的；我们要搞明白无产阶级文化大革命不是凭空出现的，因为历史上曾经发生过</w:t>
      </w:r>
      <w:r w:rsidRPr="00975DE0">
        <w:rPr>
          <w:rFonts w:ascii="Times New Roman" w:eastAsia="黑体" w:hAnsi="Times New Roman" w:hint="eastAsia"/>
          <w:color w:val="FF0000"/>
          <w:spacing w:val="-8"/>
          <w:sz w:val="30"/>
        </w:rPr>
        <w:t>地主阶级文化大革命</w:t>
      </w:r>
      <w:r w:rsidRPr="00975DE0">
        <w:rPr>
          <w:rFonts w:ascii="Times New Roman" w:eastAsia="宋体" w:hAnsi="Times New Roman" w:hint="eastAsia"/>
          <w:spacing w:val="-8"/>
          <w:sz w:val="30"/>
        </w:rPr>
        <w:t>和</w:t>
      </w:r>
      <w:r w:rsidRPr="00975DE0">
        <w:rPr>
          <w:rFonts w:ascii="Times New Roman" w:eastAsia="黑体" w:hAnsi="Times New Roman" w:hint="eastAsia"/>
          <w:color w:val="FF0000"/>
          <w:spacing w:val="-8"/>
          <w:sz w:val="30"/>
        </w:rPr>
        <w:t>资产阶级文化大革</w:t>
      </w:r>
      <w:r w:rsidRPr="00975DE0">
        <w:rPr>
          <w:rFonts w:ascii="Times New Roman" w:eastAsia="黑体" w:hAnsi="Times New Roman" w:hint="eastAsia"/>
          <w:color w:val="FF0000"/>
          <w:spacing w:val="-8"/>
          <w:sz w:val="30"/>
        </w:rPr>
        <w:lastRenderedPageBreak/>
        <w:t>命</w:t>
      </w:r>
      <w:r w:rsidRPr="00975DE0">
        <w:rPr>
          <w:rFonts w:ascii="Times New Roman" w:eastAsia="宋体" w:hAnsi="Times New Roman" w:hint="eastAsia"/>
          <w:spacing w:val="-8"/>
          <w:sz w:val="30"/>
        </w:rPr>
        <w:t>；我们还要学习中苏论战史，初步搞明白</w:t>
      </w:r>
      <w:r w:rsidRPr="00975DE0">
        <w:rPr>
          <w:rFonts w:ascii="Times New Roman" w:eastAsia="宋体" w:hAnsi="Times New Roman" w:hint="eastAsia"/>
          <w:spacing w:val="-8"/>
          <w:sz w:val="30"/>
        </w:rPr>
        <w:t>20</w:t>
      </w:r>
      <w:r w:rsidRPr="00975DE0">
        <w:rPr>
          <w:rFonts w:ascii="Times New Roman" w:eastAsia="宋体" w:hAnsi="Times New Roman" w:hint="eastAsia"/>
          <w:spacing w:val="-8"/>
          <w:sz w:val="30"/>
        </w:rPr>
        <w:t>世纪无产阶级在世界革命中暂时失败的根源，为学习继续革命理论打基础。</w:t>
      </w:r>
    </w:p>
    <w:p w14:paraId="1D580819" w14:textId="77777777" w:rsidR="00975DE0" w:rsidRPr="00975DE0" w:rsidRDefault="00975DE0" w:rsidP="00975DE0">
      <w:pPr>
        <w:widowControl/>
        <w:overflowPunct w:val="0"/>
        <w:topLinePunct/>
        <w:spacing w:before="60" w:after="60" w:line="400" w:lineRule="exact"/>
        <w:ind w:firstLineChars="200" w:firstLine="568"/>
        <w:rPr>
          <w:rFonts w:ascii="Times New Roman" w:eastAsia="黑体" w:hAnsi="Times New Roman"/>
          <w:spacing w:val="-8"/>
          <w:sz w:val="30"/>
        </w:rPr>
      </w:pPr>
      <w:r w:rsidRPr="00975DE0">
        <w:rPr>
          <w:rFonts w:ascii="Times New Roman" w:eastAsia="黑体" w:hAnsi="Times New Roman" w:hint="eastAsia"/>
          <w:spacing w:val="-8"/>
          <w:sz w:val="30"/>
        </w:rPr>
        <w:t>要学阶级史观的历史，要正本清源。</w:t>
      </w:r>
    </w:p>
    <w:p w14:paraId="553B662C"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以下书目，都是彻底贯彻唯物史观、彻底贯彻阶级史观的历史书精品。</w:t>
      </w:r>
    </w:p>
    <w:p w14:paraId="62CB7D93" w14:textId="77777777" w:rsidR="00975DE0" w:rsidRPr="00975DE0" w:rsidRDefault="00975DE0" w:rsidP="00975DE0">
      <w:pPr>
        <w:keepNext/>
        <w:keepLines/>
        <w:spacing w:before="180" w:after="60"/>
        <w:jc w:val="left"/>
        <w:outlineLvl w:val="2"/>
        <w:rPr>
          <w:rFonts w:ascii="Times New Roman" w:eastAsia="黑体" w:hAnsi="Times New Roman"/>
          <w:color w:val="FF0000"/>
          <w:sz w:val="32"/>
        </w:rPr>
      </w:pPr>
      <w:r w:rsidRPr="00975DE0">
        <w:rPr>
          <w:rFonts w:ascii="Times New Roman" w:eastAsia="黑体" w:hAnsi="Times New Roman"/>
          <w:color w:val="FF0000"/>
          <w:sz w:val="32"/>
        </w:rPr>
        <w:br w:type="page"/>
      </w:r>
    </w:p>
    <w:p w14:paraId="3D36FE51" w14:textId="77777777" w:rsidR="00175BF1" w:rsidRPr="00975DE0" w:rsidRDefault="00175BF1" w:rsidP="00175BF1">
      <w:pPr>
        <w:pStyle w:val="A530"/>
      </w:pPr>
      <w:bookmarkStart w:id="79" w:name="_Toc179843642"/>
      <w:bookmarkStart w:id="80" w:name="_Toc182735508"/>
      <w:r w:rsidRPr="00975DE0">
        <w:rPr>
          <w:rFonts w:hint="eastAsia"/>
        </w:rPr>
        <w:lastRenderedPageBreak/>
        <w:t>（</w:t>
      </w:r>
      <w:r>
        <w:rPr>
          <w:rFonts w:hint="eastAsia"/>
        </w:rPr>
        <w:t>一</w:t>
      </w:r>
      <w:r w:rsidRPr="00975DE0">
        <w:rPr>
          <w:rFonts w:hint="eastAsia"/>
        </w:rPr>
        <w:t>）唯物史观的中国现代史</w:t>
      </w:r>
      <w:bookmarkEnd w:id="79"/>
      <w:bookmarkEnd w:id="80"/>
    </w:p>
    <w:p w14:paraId="01C74285" w14:textId="77777777" w:rsidR="00175BF1" w:rsidRDefault="00175BF1" w:rsidP="00175BF1">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《无产阶级文化大革命概述</w:t>
      </w:r>
      <w:r w:rsidRPr="0073232A">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简论》</w:t>
      </w:r>
      <w:r w:rsidRPr="00975DE0">
        <w:rPr>
          <w:rFonts w:ascii="Times New Roman" w:eastAsia="宋体" w:hAnsi="Times New Roman" w:hint="eastAsia"/>
          <w:spacing w:val="-8"/>
          <w:sz w:val="30"/>
        </w:rPr>
        <w:t>（水陆洲）；</w:t>
      </w:r>
    </w:p>
    <w:p w14:paraId="544F9AAB" w14:textId="77777777" w:rsidR="00175BF1" w:rsidRDefault="00175BF1" w:rsidP="00175BF1">
      <w:pPr>
        <w:pStyle w:val="A5"/>
      </w:pPr>
      <w:r w:rsidRPr="00975DE0">
        <w:rPr>
          <w:rFonts w:hint="eastAsia"/>
        </w:rPr>
        <w:t>我们前面第二章第</w:t>
      </w:r>
      <w:r w:rsidRPr="00975DE0">
        <w:rPr>
          <w:rFonts w:hint="eastAsia"/>
        </w:rPr>
        <w:t>2</w:t>
      </w:r>
      <w:r w:rsidRPr="00975DE0">
        <w:rPr>
          <w:rFonts w:hint="eastAsia"/>
        </w:rPr>
        <w:t>节第（</w:t>
      </w:r>
      <w:r>
        <w:rPr>
          <w:rFonts w:hint="eastAsia"/>
        </w:rPr>
        <w:t>三</w:t>
      </w:r>
      <w:r w:rsidRPr="00975DE0">
        <w:rPr>
          <w:rFonts w:hint="eastAsia"/>
        </w:rPr>
        <w:t>）条里面讲过，</w:t>
      </w:r>
      <w:r>
        <w:rPr>
          <w:rFonts w:hint="eastAsia"/>
        </w:rPr>
        <w:t>水陆洲同志曾经花了十几年时间，编写了跟文革有关的两大鸿篇巨著：</w:t>
      </w:r>
    </w:p>
    <w:p w14:paraId="0CED6E5D" w14:textId="77777777" w:rsidR="00175BF1" w:rsidRDefault="00175BF1" w:rsidP="00175BF1">
      <w:pPr>
        <w:pStyle w:val="aff2"/>
      </w:pPr>
      <w:r w:rsidRPr="0056447F">
        <w:rPr>
          <w:rFonts w:hint="eastAsia"/>
        </w:rPr>
        <w:t>①</w:t>
      </w:r>
      <w:r>
        <w:rPr>
          <w:rFonts w:hint="eastAsia"/>
        </w:rPr>
        <w:t>《无产阶级文化大革命资料汇编》（</w:t>
      </w:r>
      <w:r w:rsidRPr="00F73141">
        <w:rPr>
          <w:rFonts w:hint="eastAsia"/>
        </w:rPr>
        <w:t>约</w:t>
      </w:r>
      <w:r w:rsidRPr="00F73141">
        <w:rPr>
          <w:rFonts w:hint="eastAsia"/>
        </w:rPr>
        <w:t>2100</w:t>
      </w:r>
      <w:r w:rsidRPr="00F73141">
        <w:rPr>
          <w:rFonts w:hint="eastAsia"/>
        </w:rPr>
        <w:t>余万字</w:t>
      </w:r>
      <w:r>
        <w:rPr>
          <w:rFonts w:hint="eastAsia"/>
        </w:rPr>
        <w:t>，打印出来大约有一二十册之多）</w:t>
      </w:r>
    </w:p>
    <w:p w14:paraId="0BAFA0E8" w14:textId="77777777" w:rsidR="00175BF1" w:rsidRDefault="00175BF1" w:rsidP="00175BF1">
      <w:pPr>
        <w:pStyle w:val="aff2"/>
      </w:pPr>
      <w:r w:rsidRPr="006478AD">
        <w:rPr>
          <w:rFonts w:hint="eastAsia"/>
        </w:rPr>
        <w:t>②</w:t>
      </w:r>
      <w:r>
        <w:rPr>
          <w:rFonts w:hint="eastAsia"/>
        </w:rPr>
        <w:t>《无产阶级文化大革命概述</w:t>
      </w:r>
      <w:r w:rsidRPr="00FC09F7">
        <w:t>·</w:t>
      </w:r>
      <w:r>
        <w:rPr>
          <w:rFonts w:hint="eastAsia"/>
        </w:rPr>
        <w:t>简论》（约</w:t>
      </w:r>
      <w:r>
        <w:rPr>
          <w:rFonts w:hint="eastAsia"/>
        </w:rPr>
        <w:t>500</w:t>
      </w:r>
      <w:r>
        <w:rPr>
          <w:rFonts w:hint="eastAsia"/>
        </w:rPr>
        <w:t>余万字，打印出来大约七八册之多）。</w:t>
      </w:r>
    </w:p>
    <w:p w14:paraId="6BBCA3D1" w14:textId="77777777" w:rsidR="00175BF1" w:rsidRDefault="00175BF1" w:rsidP="00175BF1">
      <w:pPr>
        <w:pStyle w:val="A5"/>
      </w:pPr>
      <w:r>
        <w:rPr>
          <w:rFonts w:hint="eastAsia"/>
        </w:rPr>
        <w:t>如果读</w:t>
      </w:r>
      <w:r w:rsidRPr="00712233">
        <w:rPr>
          <w:rFonts w:hint="eastAsia"/>
        </w:rPr>
        <w:t>《无产阶级文化大革命概述·简论（简要本）》</w:t>
      </w:r>
      <w:r>
        <w:rPr>
          <w:rFonts w:hint="eastAsia"/>
        </w:rPr>
        <w:t>觉得还不过瘾的，可以读上面这个</w:t>
      </w:r>
      <w:r>
        <w:rPr>
          <w:rFonts w:hint="eastAsia"/>
        </w:rPr>
        <w:t>500</w:t>
      </w:r>
      <w:r>
        <w:rPr>
          <w:rFonts w:hint="eastAsia"/>
        </w:rPr>
        <w:t>万字的全本。</w:t>
      </w:r>
    </w:p>
    <w:p w14:paraId="3EE58A54" w14:textId="77777777" w:rsidR="00175BF1" w:rsidRDefault="00175BF1" w:rsidP="00175BF1">
      <w:pPr>
        <w:pStyle w:val="A5"/>
      </w:pPr>
      <w:r>
        <w:rPr>
          <w:rFonts w:hint="eastAsia"/>
        </w:rPr>
        <w:t>（</w:t>
      </w:r>
      <w:r>
        <w:rPr>
          <w:rFonts w:hint="eastAsia"/>
        </w:rPr>
        <w:t>2</w:t>
      </w:r>
      <w:r>
        <w:rPr>
          <w:rFonts w:hint="eastAsia"/>
        </w:rPr>
        <w:t>）</w:t>
      </w:r>
      <w:r w:rsidRPr="00A60D98">
        <w:rPr>
          <w:rStyle w:val="af3"/>
          <w:rFonts w:hint="eastAsia"/>
        </w:rPr>
        <w:t>《戚本禹回忆录》</w:t>
      </w:r>
      <w:r w:rsidRPr="00F75068">
        <w:rPr>
          <w:rFonts w:hint="eastAsia"/>
        </w:rPr>
        <w:t>（戚本禹著，</w:t>
      </w:r>
      <w:r w:rsidRPr="00F75068">
        <w:rPr>
          <w:rFonts w:hint="eastAsia"/>
        </w:rPr>
        <w:t>2016</w:t>
      </w:r>
      <w:r w:rsidRPr="00F75068">
        <w:rPr>
          <w:rFonts w:hint="eastAsia"/>
        </w:rPr>
        <w:t>年，香港出版）；</w:t>
      </w:r>
    </w:p>
    <w:p w14:paraId="06F886AB" w14:textId="70A20A35" w:rsidR="00175BF1" w:rsidRDefault="00175BF1" w:rsidP="00175BF1">
      <w:pPr>
        <w:pStyle w:val="A5"/>
      </w:pPr>
      <w:r>
        <w:rPr>
          <w:rFonts w:hint="eastAsia"/>
        </w:rPr>
        <w:t>这本书是了解文革内幕的非常重要的一本书，是文革回忆录中的首选</w:t>
      </w:r>
      <w:r w:rsidR="00C46CEE">
        <w:rPr>
          <w:rFonts w:hint="eastAsia"/>
        </w:rPr>
        <w:t>，强烈推荐大家读</w:t>
      </w:r>
      <w:r>
        <w:rPr>
          <w:rFonts w:hint="eastAsia"/>
        </w:rPr>
        <w:t>。</w:t>
      </w:r>
    </w:p>
    <w:p w14:paraId="075312E9" w14:textId="77777777" w:rsidR="00175BF1" w:rsidRDefault="00175BF1" w:rsidP="00175BF1">
      <w:pPr>
        <w:pStyle w:val="A5"/>
      </w:pPr>
      <w:r>
        <w:rPr>
          <w:rFonts w:hint="eastAsia"/>
        </w:rPr>
        <w:t>（</w:t>
      </w:r>
      <w:r>
        <w:rPr>
          <w:rFonts w:hint="eastAsia"/>
        </w:rPr>
        <w:t>3</w:t>
      </w:r>
      <w:r>
        <w:rPr>
          <w:rFonts w:hint="eastAsia"/>
        </w:rPr>
        <w:t>）</w:t>
      </w:r>
      <w:r w:rsidRPr="006E7369">
        <w:rPr>
          <w:rStyle w:val="af3"/>
          <w:rFonts w:hint="eastAsia"/>
        </w:rPr>
        <w:t>《文革史话》</w:t>
      </w:r>
      <w:r>
        <w:rPr>
          <w:rFonts w:hint="eastAsia"/>
        </w:rPr>
        <w:t>（刘朝驹著，有网络电子版）；</w:t>
      </w:r>
    </w:p>
    <w:p w14:paraId="0DDF4FC0" w14:textId="38A3F46C" w:rsidR="00175BF1" w:rsidRPr="00B516C2" w:rsidRDefault="00175BF1" w:rsidP="00702191">
      <w:pPr>
        <w:pStyle w:val="A5"/>
      </w:pPr>
      <w:r>
        <w:rPr>
          <w:rFonts w:hint="eastAsia"/>
        </w:rPr>
        <w:t>这是本文革纪实小说，</w:t>
      </w:r>
      <w:r>
        <w:rPr>
          <w:rFonts w:hint="eastAsia"/>
        </w:rPr>
        <w:t>700</w:t>
      </w:r>
      <w:r>
        <w:rPr>
          <w:rFonts w:hint="eastAsia"/>
        </w:rPr>
        <w:t>万字的巨著，非常不错，很值得一读。作者在严格尊重史实的基础上，展开合理想象写出来。这个小说也是阳和平老师推荐过的。</w:t>
      </w:r>
    </w:p>
    <w:p w14:paraId="4B032A6D" w14:textId="77777777" w:rsidR="00175BF1" w:rsidRDefault="00175BF1" w:rsidP="00175BF1">
      <w:pPr>
        <w:pStyle w:val="A5"/>
      </w:pPr>
      <w:r>
        <w:rPr>
          <w:rFonts w:hint="eastAsia"/>
        </w:rPr>
        <w:lastRenderedPageBreak/>
        <w:t>（</w:t>
      </w:r>
      <w:r>
        <w:rPr>
          <w:rFonts w:hint="eastAsia"/>
        </w:rPr>
        <w:t>4</w:t>
      </w:r>
      <w:r>
        <w:rPr>
          <w:rFonts w:hint="eastAsia"/>
        </w:rPr>
        <w:t>）《文革史》</w:t>
      </w:r>
      <w:r w:rsidRPr="00B53720">
        <w:rPr>
          <w:rFonts w:hint="eastAsia"/>
        </w:rPr>
        <w:t>（左翼网络流传作品，非纸质出版物，北京大学马克思主义学会</w:t>
      </w:r>
      <w:r>
        <w:rPr>
          <w:rFonts w:hint="eastAsia"/>
        </w:rPr>
        <w:t>内部某成员的个人作品。</w:t>
      </w:r>
      <w:r w:rsidRPr="00B53720">
        <w:rPr>
          <w:rFonts w:hint="eastAsia"/>
        </w:rPr>
        <w:t>）</w:t>
      </w:r>
    </w:p>
    <w:p w14:paraId="537F81D8" w14:textId="0E3DE86F" w:rsidR="00175BF1" w:rsidRDefault="00175BF1" w:rsidP="00175BF1">
      <w:pPr>
        <w:pStyle w:val="A5"/>
      </w:pPr>
      <w:r>
        <w:rPr>
          <w:rFonts w:hint="eastAsia"/>
        </w:rPr>
        <w:t>此书</w:t>
      </w:r>
      <w:r w:rsidR="00CD13A8">
        <w:rPr>
          <w:rFonts w:hint="eastAsia"/>
        </w:rPr>
        <w:t>有它的优点，但</w:t>
      </w:r>
      <w:r>
        <w:rPr>
          <w:rFonts w:hint="eastAsia"/>
        </w:rPr>
        <w:t>带有比较严重的托派倾向</w:t>
      </w:r>
      <w:r w:rsidR="002C541C">
        <w:rPr>
          <w:rFonts w:hint="eastAsia"/>
        </w:rPr>
        <w:t>和封建权斗史观</w:t>
      </w:r>
      <w:r>
        <w:rPr>
          <w:rFonts w:hint="eastAsia"/>
        </w:rPr>
        <w:t>，读的时候要有批判性思维。初入门、理论水平不过关的同志慎读。</w:t>
      </w:r>
    </w:p>
    <w:p w14:paraId="5DA52B09" w14:textId="6D35BA9D" w:rsidR="00175BF1" w:rsidRDefault="00175BF1" w:rsidP="00175BF1">
      <w:pPr>
        <w:pStyle w:val="A5"/>
      </w:pPr>
      <w:r>
        <w:rPr>
          <w:rFonts w:hint="eastAsia"/>
        </w:rPr>
        <w:t>（</w:t>
      </w:r>
      <w:r>
        <w:rPr>
          <w:rFonts w:hint="eastAsia"/>
        </w:rPr>
        <w:t>5</w:t>
      </w:r>
      <w:r>
        <w:rPr>
          <w:rFonts w:hint="eastAsia"/>
        </w:rPr>
        <w:t>）《文革史简明教程（</w:t>
      </w:r>
      <w:r w:rsidRPr="00265CE7">
        <w:rPr>
          <w:rFonts w:hint="eastAsia"/>
        </w:rPr>
        <w:t>上册</w:t>
      </w:r>
      <w:r w:rsidR="00485548">
        <w:rPr>
          <w:rFonts w:hint="eastAsia"/>
        </w:rPr>
        <w:t>，</w:t>
      </w:r>
      <w:r w:rsidR="00485548">
        <w:rPr>
          <w:rFonts w:hint="eastAsia"/>
        </w:rPr>
        <w:t>2024</w:t>
      </w:r>
      <w:r w:rsidR="00485548">
        <w:rPr>
          <w:rFonts w:hint="eastAsia"/>
        </w:rPr>
        <w:t>年</w:t>
      </w:r>
      <w:r w:rsidRPr="00265CE7">
        <w:rPr>
          <w:rFonts w:hint="eastAsia"/>
        </w:rPr>
        <w:t>修订版</w:t>
      </w:r>
      <w:r>
        <w:rPr>
          <w:rFonts w:hint="eastAsia"/>
        </w:rPr>
        <w:t>）》</w:t>
      </w:r>
      <w:r w:rsidRPr="00BD5930">
        <w:rPr>
          <w:rFonts w:hint="eastAsia"/>
        </w:rPr>
        <w:t>（左翼网络流传作品，非纸质出版物，</w:t>
      </w:r>
      <w:r w:rsidRPr="00BC542B">
        <w:rPr>
          <w:rFonts w:hint="eastAsia"/>
        </w:rPr>
        <w:t>火星写作组</w:t>
      </w:r>
      <w:r w:rsidRPr="00BD5930">
        <w:rPr>
          <w:rFonts w:hint="eastAsia"/>
        </w:rPr>
        <w:t>）</w:t>
      </w:r>
    </w:p>
    <w:p w14:paraId="2470E3DE" w14:textId="7E1B8A29" w:rsidR="00175BF1" w:rsidRDefault="00175BF1" w:rsidP="00175BF1">
      <w:pPr>
        <w:pStyle w:val="A5"/>
      </w:pPr>
      <w:r>
        <w:rPr>
          <w:rFonts w:hint="eastAsia"/>
        </w:rPr>
        <w:t>这是左翼网友，模仿《联共（布）党史简明教程》体例，新编写的文革史读物。但是此书质量一言难尽，先不说观点，就语言来看，它使用了大量的复杂</w:t>
      </w:r>
      <w:r w:rsidR="002B7EDE">
        <w:rPr>
          <w:rFonts w:hint="eastAsia"/>
        </w:rPr>
        <w:t>的</w:t>
      </w:r>
      <w:r>
        <w:rPr>
          <w:rFonts w:hint="eastAsia"/>
        </w:rPr>
        <w:t>复式语句，里面的很多不必要的语义转折，而且标点断句也有大量的错误。这本书读起来，实在很累，非常不流畅。</w:t>
      </w:r>
    </w:p>
    <w:p w14:paraId="19E28F32" w14:textId="77777777" w:rsidR="00175BF1" w:rsidRDefault="00175BF1" w:rsidP="00175BF1">
      <w:pPr>
        <w:pStyle w:val="A5"/>
      </w:pPr>
      <w:r>
        <w:rPr>
          <w:rFonts w:hint="eastAsia"/>
        </w:rPr>
        <w:t>但是，不管怎么说，这本书算是左翼以马列毛主义立场写文革史的一个新尝试，值得鼓励和赞赏。据说这本书还在自我完善迭代新版本，同时还在编辑下册，期待它们早日面世，期待新版本能有更好的阅读体验。</w:t>
      </w:r>
    </w:p>
    <w:p w14:paraId="239C38F3" w14:textId="77777777" w:rsidR="00175BF1" w:rsidRDefault="00175BF1" w:rsidP="00175BF1">
      <w:pPr>
        <w:pStyle w:val="A5"/>
      </w:pPr>
      <w:r>
        <w:rPr>
          <w:rFonts w:hint="eastAsia"/>
        </w:rPr>
        <w:t>有兴趣的人，可以去墙外</w:t>
      </w:r>
      <w:r w:rsidRPr="00162222">
        <w:rPr>
          <w:rFonts w:hint="eastAsia"/>
        </w:rPr>
        <w:t>Z-Library</w:t>
      </w:r>
      <w:r>
        <w:rPr>
          <w:rFonts w:hint="eastAsia"/>
        </w:rPr>
        <w:t>图书馆下载这本书读一读。</w:t>
      </w:r>
    </w:p>
    <w:p w14:paraId="3947FFE4" w14:textId="58F1B6D5" w:rsidR="00426D8E" w:rsidRDefault="00426D8E" w:rsidP="00426D8E">
      <w:pPr>
        <w:pStyle w:val="A530"/>
      </w:pPr>
      <w:bookmarkStart w:id="81" w:name="_Toc182735509"/>
      <w:r w:rsidRPr="00CD6437">
        <w:rPr>
          <w:rFonts w:hint="eastAsia"/>
        </w:rPr>
        <w:lastRenderedPageBreak/>
        <w:t>（</w:t>
      </w:r>
      <w:r>
        <w:rPr>
          <w:rFonts w:hint="eastAsia"/>
        </w:rPr>
        <w:t>二</w:t>
      </w:r>
      <w:r w:rsidRPr="00CD6437">
        <w:rPr>
          <w:rFonts w:hint="eastAsia"/>
        </w:rPr>
        <w:t>）唯物史观的中国近代史</w:t>
      </w:r>
      <w:bookmarkEnd w:id="81"/>
    </w:p>
    <w:p w14:paraId="1A30A87E" w14:textId="77777777" w:rsidR="00426D8E" w:rsidRDefault="00426D8E" w:rsidP="00426D8E">
      <w:pPr>
        <w:pStyle w:val="A5"/>
      </w:pPr>
      <w:r>
        <w:rPr>
          <w:rFonts w:hint="eastAsia"/>
        </w:rPr>
        <w:t>（</w:t>
      </w:r>
      <w:r>
        <w:rPr>
          <w:rFonts w:hint="eastAsia"/>
        </w:rPr>
        <w:t>1</w:t>
      </w:r>
      <w:r>
        <w:rPr>
          <w:rFonts w:hint="eastAsia"/>
        </w:rPr>
        <w:t>）《中国近代史稿（上下册）》（人民出版社，</w:t>
      </w:r>
      <w:r>
        <w:rPr>
          <w:rFonts w:hint="eastAsia"/>
        </w:rPr>
        <w:t>1975</w:t>
      </w:r>
      <w:r>
        <w:rPr>
          <w:rFonts w:hint="eastAsia"/>
        </w:rPr>
        <w:t>年）；</w:t>
      </w:r>
    </w:p>
    <w:p w14:paraId="57BCBB5F" w14:textId="77777777" w:rsidR="00426D8E" w:rsidRDefault="00426D8E" w:rsidP="00426D8E">
      <w:pPr>
        <w:pStyle w:val="A5"/>
      </w:pPr>
      <w:r>
        <w:rPr>
          <w:rFonts w:hint="eastAsia"/>
        </w:rPr>
        <w:t>这套书是比较详细、比较好的阶级史观的中国近代史，想了解近代史的人，可以读读这套书。</w:t>
      </w:r>
    </w:p>
    <w:p w14:paraId="7E6CFDEE" w14:textId="77777777" w:rsidR="00426D8E" w:rsidRDefault="00426D8E" w:rsidP="00426D8E">
      <w:pPr>
        <w:pStyle w:val="A5"/>
      </w:pPr>
      <w:r>
        <w:rPr>
          <w:rFonts w:hint="eastAsia"/>
        </w:rPr>
        <w:t>（</w:t>
      </w:r>
      <w:r>
        <w:rPr>
          <w:rFonts w:hint="eastAsia"/>
        </w:rPr>
        <w:t>2</w:t>
      </w:r>
      <w:r>
        <w:rPr>
          <w:rFonts w:hint="eastAsia"/>
        </w:rPr>
        <w:t>）</w:t>
      </w:r>
      <w:r w:rsidRPr="006B37EB">
        <w:rPr>
          <w:rFonts w:hint="eastAsia"/>
        </w:rPr>
        <w:t>《中国近代简史（青年自学丛书）》（上海人民出版社，</w:t>
      </w:r>
      <w:r w:rsidRPr="006B37EB">
        <w:rPr>
          <w:rFonts w:hint="eastAsia"/>
        </w:rPr>
        <w:t>1975</w:t>
      </w:r>
      <w:r w:rsidRPr="006B37EB">
        <w:rPr>
          <w:rFonts w:hint="eastAsia"/>
        </w:rPr>
        <w:t>年）；</w:t>
      </w:r>
    </w:p>
    <w:p w14:paraId="36568C2C" w14:textId="5390EE84" w:rsidR="00426D8E" w:rsidRPr="00663372" w:rsidRDefault="00426D8E" w:rsidP="00426D8E">
      <w:pPr>
        <w:pStyle w:val="A5"/>
      </w:pPr>
      <w:r>
        <w:rPr>
          <w:rFonts w:hint="eastAsia"/>
        </w:rPr>
        <w:t>比较简明的中国近代史，没时间</w:t>
      </w:r>
      <w:r w:rsidR="00002405">
        <w:rPr>
          <w:rFonts w:hint="eastAsia"/>
        </w:rPr>
        <w:t>、</w:t>
      </w:r>
      <w:r>
        <w:rPr>
          <w:rFonts w:hint="eastAsia"/>
        </w:rPr>
        <w:t>精力读上面两册</w:t>
      </w:r>
      <w:r w:rsidR="003B49EA">
        <w:rPr>
          <w:rFonts w:hint="eastAsia"/>
        </w:rPr>
        <w:t>《中国近代史稿（上下册）》</w:t>
      </w:r>
      <w:r>
        <w:rPr>
          <w:rFonts w:hint="eastAsia"/>
        </w:rPr>
        <w:t>的人，可以选读这一</w:t>
      </w:r>
      <w:r w:rsidR="00142EE8">
        <w:rPr>
          <w:rFonts w:hint="eastAsia"/>
        </w:rPr>
        <w:t>本</w:t>
      </w:r>
      <w:r>
        <w:rPr>
          <w:rFonts w:hint="eastAsia"/>
        </w:rPr>
        <w:t>。</w:t>
      </w:r>
    </w:p>
    <w:p w14:paraId="5C3DE151" w14:textId="73A5549E" w:rsidR="00D00194" w:rsidRPr="00D00194" w:rsidRDefault="00B76CAE" w:rsidP="006402E0">
      <w:pPr>
        <w:pStyle w:val="A532"/>
      </w:pPr>
      <w:bookmarkStart w:id="82" w:name="_Toc182735510"/>
      <w:r w:rsidRPr="00B76CAE">
        <w:rPr>
          <w:rFonts w:hint="eastAsia"/>
        </w:rPr>
        <w:lastRenderedPageBreak/>
        <w:t>（</w:t>
      </w:r>
      <w:r w:rsidR="00426D8E">
        <w:rPr>
          <w:rFonts w:hint="eastAsia"/>
        </w:rPr>
        <w:t>三</w:t>
      </w:r>
      <w:r w:rsidRPr="00B76CAE">
        <w:rPr>
          <w:rFonts w:hint="eastAsia"/>
        </w:rPr>
        <w:t>）唯物史观的中国古代史</w:t>
      </w:r>
      <w:bookmarkEnd w:id="82"/>
    </w:p>
    <w:p w14:paraId="62F01070" w14:textId="0004AD01"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B30E1F">
        <w:rPr>
          <w:rFonts w:ascii="Times New Roman" w:eastAsia="宋体" w:hAnsi="Times New Roman" w:hint="eastAsia"/>
          <w:spacing w:val="-8"/>
          <w:sz w:val="30"/>
        </w:rPr>
        <w:t>1</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《中国古代史（三册）》</w:t>
      </w:r>
      <w:r w:rsidRPr="00975DE0">
        <w:rPr>
          <w:rFonts w:ascii="Times New Roman" w:eastAsia="宋体" w:hAnsi="Times New Roman" w:hint="eastAsia"/>
          <w:spacing w:val="-8"/>
          <w:sz w:val="30"/>
        </w:rPr>
        <w:t>（南京大学</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编）；</w:t>
      </w:r>
    </w:p>
    <w:p w14:paraId="2EB39332"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《儒法斗争史稿》是围绕儒法斗争的主线，来概括性地讲几千年以来的阶级斗争史的。而南京大学</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编的《中国古代史（三册）》，则侧重围绕具体的历史事件，来讲几千年来阶级斗争史，内容更丰富一些。如果你读了《儒法斗争史稿》觉得还不满足，还想了解更多古代中国阶级斗争史，那么可以读《中国古代史（三册）》。这两套书都全面贯彻了阶级斗争史观、唯物史观，是学习中国古代史的必读书目。</w:t>
      </w:r>
    </w:p>
    <w:p w14:paraId="3A22BE54" w14:textId="77777777"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读中国古代阶级斗争史，建议重点研究春秋战国时代，也就是研究</w:t>
      </w:r>
      <w:r w:rsidRPr="00975DE0">
        <w:rPr>
          <w:rFonts w:ascii="宋体" w:eastAsia="黑体" w:hAnsi="宋体" w:hint="eastAsia"/>
          <w:spacing w:val="-8"/>
          <w:sz w:val="30"/>
        </w:rPr>
        <w:t>地主阶级革命势力和奴隶主阶级复辟势力互相斗争</w:t>
      </w:r>
      <w:r w:rsidRPr="00975DE0">
        <w:rPr>
          <w:rFonts w:ascii="Times New Roman" w:eastAsia="宋体" w:hAnsi="Times New Roman" w:hint="eastAsia"/>
          <w:spacing w:val="-8"/>
          <w:sz w:val="30"/>
        </w:rPr>
        <w:t>的历史，以及当时百花齐放、百家争鸣的诸子百家，因为百花齐放百家争鸣，本质上是</w:t>
      </w:r>
      <w:r w:rsidRPr="00975DE0">
        <w:rPr>
          <w:rFonts w:ascii="Times New Roman" w:eastAsia="黑体" w:hAnsi="Times New Roman" w:hint="eastAsia"/>
          <w:color w:val="FF0000"/>
          <w:spacing w:val="-8"/>
          <w:sz w:val="30"/>
        </w:rPr>
        <w:t>地主阶级文化大革命</w:t>
      </w:r>
      <w:r w:rsidRPr="00975DE0">
        <w:rPr>
          <w:rFonts w:ascii="Times New Roman" w:eastAsia="宋体" w:hAnsi="Times New Roman" w:hint="eastAsia"/>
          <w:spacing w:val="-8"/>
          <w:sz w:val="30"/>
        </w:rPr>
        <w:t>。一定要搞明白诸子百家各家理论不同背后的</w:t>
      </w:r>
      <w:r w:rsidRPr="00975DE0">
        <w:rPr>
          <w:rFonts w:ascii="宋体" w:eastAsia="黑体" w:hAnsi="宋体" w:hint="eastAsia"/>
          <w:spacing w:val="-8"/>
          <w:sz w:val="30"/>
        </w:rPr>
        <w:t>阶级立场</w:t>
      </w:r>
      <w:r w:rsidRPr="00975DE0">
        <w:rPr>
          <w:rFonts w:ascii="Times New Roman" w:eastAsia="宋体" w:hAnsi="Times New Roman" w:hint="eastAsia"/>
          <w:spacing w:val="-8"/>
          <w:sz w:val="30"/>
        </w:rPr>
        <w:t>，这就涉及到学习</w:t>
      </w:r>
      <w:r w:rsidRPr="00975DE0">
        <w:rPr>
          <w:rFonts w:ascii="宋体" w:eastAsia="黑体" w:hAnsi="宋体" w:hint="eastAsia"/>
          <w:spacing w:val="-8"/>
          <w:sz w:val="30"/>
        </w:rPr>
        <w:t>中国古代哲学史</w:t>
      </w:r>
      <w:r w:rsidRPr="00975DE0">
        <w:rPr>
          <w:rFonts w:ascii="Times New Roman" w:eastAsia="宋体" w:hAnsi="Times New Roman" w:hint="eastAsia"/>
          <w:spacing w:val="-8"/>
          <w:sz w:val="30"/>
        </w:rPr>
        <w:t>，建议配合读杨荣国的《简明中国哲学史》，这个我们后面在本章第</w:t>
      </w:r>
      <w:r w:rsidRPr="00975DE0">
        <w:rPr>
          <w:rFonts w:ascii="Times New Roman" w:eastAsia="宋体" w:hAnsi="Times New Roman" w:hint="eastAsia"/>
          <w:spacing w:val="-8"/>
          <w:sz w:val="30"/>
        </w:rPr>
        <w:t>5</w:t>
      </w:r>
      <w:r w:rsidRPr="00975DE0">
        <w:rPr>
          <w:rFonts w:ascii="Times New Roman" w:eastAsia="宋体" w:hAnsi="Times New Roman" w:hint="eastAsia"/>
          <w:spacing w:val="-8"/>
          <w:sz w:val="30"/>
        </w:rPr>
        <w:t>节讲哲学史教材的时候，有专门介绍，。</w:t>
      </w:r>
    </w:p>
    <w:p w14:paraId="4EE897B0" w14:textId="6A16429F" w:rsidR="006A741B" w:rsidRDefault="006A741B" w:rsidP="006A741B">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w:t>
      </w:r>
      <w:r>
        <w:rPr>
          <w:rFonts w:ascii="Times New Roman" w:eastAsia="宋体" w:hAnsi="Times New Roman" w:hint="eastAsia"/>
          <w:spacing w:val="-8"/>
          <w:sz w:val="30"/>
        </w:rPr>
        <w:t>2</w:t>
      </w:r>
      <w:r>
        <w:rPr>
          <w:rFonts w:ascii="Times New Roman" w:eastAsia="宋体" w:hAnsi="Times New Roman" w:hint="eastAsia"/>
          <w:spacing w:val="-8"/>
          <w:sz w:val="30"/>
        </w:rPr>
        <w:t>）</w:t>
      </w:r>
      <w:r w:rsidRPr="006A741B">
        <w:rPr>
          <w:rFonts w:ascii="Times New Roman" w:eastAsia="宋体" w:hAnsi="Times New Roman" w:hint="eastAsia"/>
          <w:spacing w:val="-8"/>
          <w:sz w:val="30"/>
        </w:rPr>
        <w:t>《中国</w:t>
      </w:r>
      <w:r>
        <w:rPr>
          <w:rFonts w:ascii="Times New Roman" w:eastAsia="宋体" w:hAnsi="Times New Roman" w:hint="eastAsia"/>
          <w:spacing w:val="-8"/>
          <w:sz w:val="30"/>
        </w:rPr>
        <w:t>古代史讲义</w:t>
      </w:r>
      <w:r w:rsidRPr="006A741B">
        <w:rPr>
          <w:rFonts w:ascii="Times New Roman" w:eastAsia="宋体" w:hAnsi="Times New Roman" w:hint="eastAsia"/>
          <w:spacing w:val="-8"/>
          <w:sz w:val="30"/>
        </w:rPr>
        <w:t>（上下册）》</w:t>
      </w:r>
      <w:r w:rsidRPr="00606A8F">
        <w:rPr>
          <w:rFonts w:ascii="Times New Roman" w:eastAsia="宋体" w:hAnsi="Times New Roman" w:hint="eastAsia"/>
          <w:spacing w:val="-8"/>
          <w:sz w:val="30"/>
        </w:rPr>
        <w:t>（</w:t>
      </w:r>
      <w:r>
        <w:rPr>
          <w:rFonts w:ascii="Times New Roman" w:eastAsia="宋体" w:hAnsi="Times New Roman" w:hint="eastAsia"/>
          <w:spacing w:val="-8"/>
          <w:sz w:val="30"/>
        </w:rPr>
        <w:t>北京大学历史性，试用稿，</w:t>
      </w:r>
      <w:r w:rsidRPr="00606A8F">
        <w:rPr>
          <w:rFonts w:ascii="Times New Roman" w:eastAsia="宋体" w:hAnsi="Times New Roman" w:hint="eastAsia"/>
          <w:spacing w:val="-8"/>
          <w:sz w:val="30"/>
        </w:rPr>
        <w:t>197</w:t>
      </w:r>
      <w:r>
        <w:rPr>
          <w:rFonts w:ascii="Times New Roman" w:eastAsia="宋体" w:hAnsi="Times New Roman" w:hint="eastAsia"/>
          <w:spacing w:val="-8"/>
          <w:sz w:val="30"/>
        </w:rPr>
        <w:t>3</w:t>
      </w:r>
      <w:r>
        <w:rPr>
          <w:rFonts w:ascii="Times New Roman" w:eastAsia="宋体" w:hAnsi="Times New Roman" w:hint="eastAsia"/>
          <w:spacing w:val="-8"/>
          <w:sz w:val="30"/>
        </w:rPr>
        <w:t>年</w:t>
      </w:r>
      <w:r>
        <w:rPr>
          <w:rFonts w:ascii="Times New Roman" w:eastAsia="宋体" w:hAnsi="Times New Roman" w:hint="eastAsia"/>
          <w:spacing w:val="-8"/>
          <w:sz w:val="30"/>
        </w:rPr>
        <w:t>5</w:t>
      </w:r>
      <w:r>
        <w:rPr>
          <w:rFonts w:ascii="Times New Roman" w:eastAsia="宋体" w:hAnsi="Times New Roman" w:hint="eastAsia"/>
          <w:spacing w:val="-8"/>
          <w:sz w:val="30"/>
        </w:rPr>
        <w:t>月</w:t>
      </w:r>
      <w:r w:rsidRPr="00606A8F">
        <w:rPr>
          <w:rFonts w:ascii="Times New Roman" w:eastAsia="宋体" w:hAnsi="Times New Roman" w:hint="eastAsia"/>
          <w:spacing w:val="-8"/>
          <w:sz w:val="30"/>
        </w:rPr>
        <w:t>）；</w:t>
      </w:r>
    </w:p>
    <w:p w14:paraId="2785DC96" w14:textId="60D154EB" w:rsidR="006A741B" w:rsidRPr="006A741B" w:rsidRDefault="006A741B" w:rsidP="006A741B">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这套</w:t>
      </w:r>
      <w:r w:rsidR="004D62D9">
        <w:rPr>
          <w:rFonts w:ascii="Times New Roman" w:eastAsia="宋体" w:hAnsi="Times New Roman" w:hint="eastAsia"/>
          <w:spacing w:val="-8"/>
          <w:sz w:val="30"/>
        </w:rPr>
        <w:t>古代史</w:t>
      </w:r>
      <w:r>
        <w:rPr>
          <w:rFonts w:ascii="Times New Roman" w:eastAsia="宋体" w:hAnsi="Times New Roman" w:hint="eastAsia"/>
          <w:spacing w:val="-8"/>
          <w:sz w:val="30"/>
        </w:rPr>
        <w:t>也可以看看，但它不如上面所说的</w:t>
      </w:r>
      <w:r w:rsidRPr="006A741B">
        <w:rPr>
          <w:rFonts w:ascii="Times New Roman" w:eastAsia="宋体" w:hAnsi="Times New Roman" w:hint="eastAsia"/>
          <w:spacing w:val="-8"/>
          <w:sz w:val="30"/>
        </w:rPr>
        <w:t>《中国古代史（三册）》</w:t>
      </w:r>
      <w:r>
        <w:rPr>
          <w:rFonts w:ascii="Times New Roman" w:eastAsia="宋体" w:hAnsi="Times New Roman" w:hint="eastAsia"/>
          <w:spacing w:val="-8"/>
          <w:sz w:val="30"/>
        </w:rPr>
        <w:t>值得推荐。</w:t>
      </w:r>
    </w:p>
    <w:p w14:paraId="486588A5" w14:textId="2CD98570" w:rsidR="00975DE0" w:rsidRPr="00975DE0" w:rsidRDefault="00975DE0" w:rsidP="001F023A">
      <w:pPr>
        <w:pStyle w:val="A530"/>
      </w:pPr>
      <w:bookmarkStart w:id="83" w:name="_Toc179843643"/>
      <w:bookmarkStart w:id="84" w:name="_Toc182735511"/>
      <w:r w:rsidRPr="00975DE0">
        <w:rPr>
          <w:rFonts w:hint="eastAsia"/>
        </w:rPr>
        <w:lastRenderedPageBreak/>
        <w:t>（</w:t>
      </w:r>
      <w:r w:rsidR="009B6B49">
        <w:rPr>
          <w:rFonts w:hint="eastAsia"/>
        </w:rPr>
        <w:t>四</w:t>
      </w:r>
      <w:r w:rsidRPr="00975DE0">
        <w:rPr>
          <w:rFonts w:hint="eastAsia"/>
        </w:rPr>
        <w:t>）唯物史观的世界历史</w:t>
      </w:r>
      <w:bookmarkEnd w:id="83"/>
      <w:bookmarkEnd w:id="84"/>
    </w:p>
    <w:p w14:paraId="7A37ECCB" w14:textId="78FF670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黑体" w:hAnsi="Times New Roman" w:hint="eastAsia"/>
          <w:color w:val="FF0000"/>
          <w:spacing w:val="-8"/>
          <w:sz w:val="30"/>
        </w:rPr>
        <w:t>《简明世界史（三册）》</w:t>
      </w:r>
      <w:r w:rsidRPr="00975DE0">
        <w:rPr>
          <w:rFonts w:ascii="Times New Roman" w:eastAsia="宋体" w:hAnsi="Times New Roman" w:hint="eastAsia"/>
          <w:spacing w:val="-8"/>
          <w:sz w:val="30"/>
        </w:rPr>
        <w:t>（北京大学</w:t>
      </w:r>
      <w:r w:rsidRPr="00975DE0">
        <w:rPr>
          <w:rFonts w:ascii="Times New Roman" w:eastAsia="宋体" w:hAnsi="Times New Roman" w:hint="eastAsia"/>
          <w:spacing w:val="-8"/>
          <w:sz w:val="30"/>
        </w:rPr>
        <w:t>1974</w:t>
      </w:r>
      <w:r w:rsidRPr="00975DE0">
        <w:rPr>
          <w:rFonts w:ascii="Times New Roman" w:eastAsia="宋体" w:hAnsi="Times New Roman" w:hint="eastAsia"/>
          <w:spacing w:val="-8"/>
          <w:sz w:val="30"/>
        </w:rPr>
        <w:t>年编，这套世界史彻底贯彻了唯物史观、阶级史观，是非常优秀的世界历史）；</w:t>
      </w:r>
    </w:p>
    <w:p w14:paraId="4E841331"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学习《简明世界史（三册）》，要注意研究欧洲历史上的文艺复兴、宗教改革、启蒙运动的历史，因为这三场运动，本质是欧洲的</w:t>
      </w:r>
      <w:r w:rsidRPr="00975DE0">
        <w:rPr>
          <w:rFonts w:ascii="Times New Roman" w:eastAsia="黑体" w:hAnsi="Times New Roman" w:hint="eastAsia"/>
          <w:color w:val="FF0000"/>
          <w:spacing w:val="-8"/>
          <w:sz w:val="30"/>
        </w:rPr>
        <w:t>资产阶级文化大革命</w:t>
      </w:r>
      <w:r w:rsidRPr="00975DE0">
        <w:rPr>
          <w:rFonts w:ascii="Times New Roman" w:eastAsia="宋体" w:hAnsi="Times New Roman" w:hint="eastAsia"/>
          <w:spacing w:val="-8"/>
          <w:sz w:val="30"/>
        </w:rPr>
        <w:t>。</w:t>
      </w:r>
    </w:p>
    <w:p w14:paraId="3BE12AEC" w14:textId="77777777"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其次，是要重点学习各国的革命史，包括资产阶级革命和无产阶级革命。</w:t>
      </w:r>
    </w:p>
    <w:p w14:paraId="5EA5E32F" w14:textId="18A36EA9" w:rsidR="00721927" w:rsidRDefault="00721927" w:rsidP="00975DE0">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读马恩原著前，</w:t>
      </w:r>
      <w:r w:rsidR="0024416F" w:rsidRPr="0024416F">
        <w:rPr>
          <w:rFonts w:ascii="Times New Roman" w:eastAsia="宋体" w:hAnsi="Times New Roman" w:hint="eastAsia"/>
          <w:spacing w:val="-8"/>
          <w:sz w:val="30"/>
        </w:rPr>
        <w:t>先要了解一下马恩著作的写作历史背景</w:t>
      </w:r>
      <w:r w:rsidR="0024416F">
        <w:rPr>
          <w:rFonts w:ascii="Times New Roman" w:eastAsia="宋体" w:hAnsi="Times New Roman" w:hint="eastAsia"/>
          <w:spacing w:val="-8"/>
          <w:sz w:val="30"/>
        </w:rPr>
        <w:t>，</w:t>
      </w:r>
      <w:r>
        <w:rPr>
          <w:rFonts w:ascii="Times New Roman" w:eastAsia="宋体" w:hAnsi="Times New Roman" w:hint="eastAsia"/>
          <w:spacing w:val="-8"/>
          <w:sz w:val="30"/>
        </w:rPr>
        <w:t>建议读一下这套书的第二册，即</w:t>
      </w:r>
      <w:r w:rsidR="00EA372B" w:rsidRPr="00EA372B">
        <w:rPr>
          <w:rFonts w:ascii="Times New Roman" w:eastAsia="宋体" w:hAnsi="Times New Roman" w:hint="eastAsia"/>
          <w:spacing w:val="-8"/>
          <w:sz w:val="30"/>
        </w:rPr>
        <w:t>《简明世界史（近代部分）》</w:t>
      </w:r>
      <w:r w:rsidR="00EA372B">
        <w:rPr>
          <w:rFonts w:ascii="Times New Roman" w:eastAsia="宋体" w:hAnsi="Times New Roman" w:hint="eastAsia"/>
          <w:spacing w:val="-8"/>
          <w:sz w:val="30"/>
        </w:rPr>
        <w:t>。</w:t>
      </w:r>
    </w:p>
    <w:p w14:paraId="53DF1A6A" w14:textId="2CCCE231" w:rsidR="00034CFF" w:rsidRPr="00975DE0" w:rsidRDefault="00034CFF" w:rsidP="00034CFF">
      <w:pPr>
        <w:pStyle w:val="A532"/>
      </w:pPr>
      <w:bookmarkStart w:id="85" w:name="_Toc179843644"/>
      <w:bookmarkStart w:id="86" w:name="_Toc182735512"/>
      <w:r w:rsidRPr="00975DE0">
        <w:rPr>
          <w:rFonts w:hint="eastAsia"/>
        </w:rPr>
        <w:lastRenderedPageBreak/>
        <w:t>（</w:t>
      </w:r>
      <w:r w:rsidR="009B6B49">
        <w:rPr>
          <w:rFonts w:hint="eastAsia"/>
        </w:rPr>
        <w:t>五</w:t>
      </w:r>
      <w:r w:rsidRPr="00975DE0">
        <w:rPr>
          <w:rFonts w:hint="eastAsia"/>
        </w:rPr>
        <w:t>）中苏论战史和背后的理论分歧</w:t>
      </w:r>
      <w:bookmarkEnd w:id="85"/>
      <w:bookmarkEnd w:id="86"/>
    </w:p>
    <w:p w14:paraId="3105262E"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中苏论战的</w:t>
      </w:r>
      <w:r w:rsidRPr="00975DE0">
        <w:rPr>
          <w:rFonts w:ascii="Times New Roman" w:eastAsia="黑体" w:hAnsi="Times New Roman" w:hint="eastAsia"/>
          <w:color w:val="FF0000"/>
          <w:spacing w:val="-8"/>
          <w:sz w:val="30"/>
        </w:rPr>
        <w:t>根本原因</w:t>
      </w:r>
      <w:r w:rsidRPr="00975DE0">
        <w:rPr>
          <w:rFonts w:ascii="Times New Roman" w:eastAsia="宋体" w:hAnsi="Times New Roman" w:hint="eastAsia"/>
          <w:spacing w:val="-8"/>
          <w:sz w:val="30"/>
        </w:rPr>
        <w:t>，是赫鲁晓夫修正主义背叛列宁主义，引发了中国共产党的批评。所以我们要搞明白中苏论战和中苏关系破裂的根本原因，首先有必要先系统</w:t>
      </w:r>
      <w:r w:rsidRPr="008C28C3">
        <w:rPr>
          <w:rStyle w:val="af3"/>
          <w:rFonts w:hint="eastAsia"/>
        </w:rPr>
        <w:t>理解列宁主义是怎么回事</w:t>
      </w:r>
      <w:r w:rsidRPr="00975DE0">
        <w:rPr>
          <w:rFonts w:ascii="Times New Roman" w:eastAsia="宋体" w:hAnsi="Times New Roman" w:hint="eastAsia"/>
          <w:spacing w:val="-8"/>
          <w:sz w:val="30"/>
        </w:rPr>
        <w:t>。</w:t>
      </w:r>
    </w:p>
    <w:p w14:paraId="2D968C1A" w14:textId="732B79C2"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w:t>
      </w:r>
      <w:r w:rsidRPr="00B31C6A">
        <w:rPr>
          <w:rFonts w:ascii="Times New Roman" w:eastAsia="黑体" w:hAnsi="Times New Roman" w:hint="eastAsia"/>
          <w:color w:val="FF0000"/>
          <w:spacing w:val="-8"/>
          <w:sz w:val="30"/>
        </w:rPr>
        <w:t>《联共（布）党史简明教程》</w:t>
      </w:r>
      <w:r w:rsidRPr="00975DE0">
        <w:rPr>
          <w:rFonts w:ascii="Times New Roman" w:eastAsia="宋体" w:hAnsi="Times New Roman" w:hint="eastAsia"/>
          <w:spacing w:val="-8"/>
          <w:sz w:val="30"/>
        </w:rPr>
        <w:t>（苏共中央，</w:t>
      </w:r>
      <w:r w:rsidRPr="00975DE0">
        <w:rPr>
          <w:rFonts w:ascii="Times New Roman" w:eastAsia="宋体" w:hAnsi="Times New Roman" w:hint="eastAsia"/>
          <w:spacing w:val="-8"/>
          <w:sz w:val="30"/>
        </w:rPr>
        <w:t>1938</w:t>
      </w:r>
      <w:r w:rsidRPr="00975DE0">
        <w:rPr>
          <w:rFonts w:ascii="Times New Roman" w:eastAsia="宋体" w:hAnsi="Times New Roman" w:hint="eastAsia"/>
          <w:spacing w:val="-8"/>
          <w:sz w:val="30"/>
        </w:rPr>
        <w:t>年）</w:t>
      </w:r>
      <w:r w:rsidRPr="00975DE0">
        <w:rPr>
          <w:rFonts w:ascii="Times New Roman" w:eastAsia="宋体" w:hAnsi="Times New Roman" w:hint="eastAsia"/>
          <w:spacing w:val="-8"/>
          <w:sz w:val="30"/>
        </w:rPr>
        <w:t xml:space="preserve"> </w:t>
      </w:r>
    </w:p>
    <w:p w14:paraId="03898FAD"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黑体" w:hAnsi="Times New Roman" w:hint="eastAsia"/>
          <w:color w:val="FF0000"/>
          <w:spacing w:val="-8"/>
          <w:sz w:val="30"/>
        </w:rPr>
        <w:t>《论列宁主义基础》</w:t>
      </w:r>
      <w:r w:rsidRPr="00975DE0">
        <w:rPr>
          <w:rFonts w:ascii="Times New Roman" w:eastAsia="宋体" w:hAnsi="Times New Roman" w:hint="eastAsia"/>
          <w:spacing w:val="-8"/>
          <w:sz w:val="30"/>
        </w:rPr>
        <w:t>（斯大林著，</w:t>
      </w:r>
      <w:r w:rsidRPr="00975DE0">
        <w:rPr>
          <w:rFonts w:ascii="Times New Roman" w:eastAsia="宋体" w:hAnsi="Times New Roman" w:hint="eastAsia"/>
          <w:spacing w:val="-8"/>
          <w:sz w:val="30"/>
        </w:rPr>
        <w:t>1924</w:t>
      </w:r>
      <w:r w:rsidRPr="00975DE0">
        <w:rPr>
          <w:rFonts w:ascii="Times New Roman" w:eastAsia="宋体" w:hAnsi="Times New Roman" w:hint="eastAsia"/>
          <w:spacing w:val="-8"/>
          <w:sz w:val="30"/>
        </w:rPr>
        <w:t>年）、</w:t>
      </w:r>
      <w:r w:rsidRPr="00975DE0">
        <w:rPr>
          <w:rFonts w:ascii="Times New Roman" w:eastAsia="宋体" w:hAnsi="Times New Roman" w:hint="eastAsia"/>
          <w:spacing w:val="-8"/>
          <w:sz w:val="30"/>
        </w:rPr>
        <w:t xml:space="preserve"> </w:t>
      </w:r>
    </w:p>
    <w:p w14:paraId="4F59853C"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黑体" w:hAnsi="Times New Roman" w:hint="eastAsia"/>
          <w:color w:val="FF0000"/>
          <w:spacing w:val="-8"/>
          <w:sz w:val="30"/>
        </w:rPr>
        <w:t>《列宁主义万岁》</w:t>
      </w:r>
      <w:r w:rsidRPr="00975DE0">
        <w:rPr>
          <w:rFonts w:ascii="Times New Roman" w:eastAsia="宋体" w:hAnsi="Times New Roman" w:hint="eastAsia"/>
          <w:spacing w:val="-8"/>
          <w:sz w:val="30"/>
        </w:rPr>
        <w:t>（中共中央，</w:t>
      </w:r>
      <w:r w:rsidRPr="00975DE0">
        <w:rPr>
          <w:rFonts w:ascii="Times New Roman" w:eastAsia="宋体" w:hAnsi="Times New Roman" w:hint="eastAsia"/>
          <w:spacing w:val="-8"/>
          <w:sz w:val="30"/>
        </w:rPr>
        <w:t>1960</w:t>
      </w:r>
      <w:r w:rsidRPr="00975DE0">
        <w:rPr>
          <w:rFonts w:ascii="Times New Roman" w:eastAsia="宋体" w:hAnsi="Times New Roman" w:hint="eastAsia"/>
          <w:spacing w:val="-8"/>
          <w:sz w:val="30"/>
        </w:rPr>
        <w:t>年）；</w:t>
      </w:r>
      <w:r w:rsidRPr="00975DE0">
        <w:rPr>
          <w:rFonts w:ascii="Times New Roman" w:eastAsia="宋体" w:hAnsi="Times New Roman" w:hint="eastAsia"/>
          <w:spacing w:val="-8"/>
          <w:sz w:val="30"/>
        </w:rPr>
        <w:t xml:space="preserve"> </w:t>
      </w:r>
    </w:p>
    <w:p w14:paraId="38594123"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以上</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本书，基本上非常深刻地囊括了列宁主义的全貌。要搞明白列宁主义的基本内容，除了读列宁原著外，最快速的方法，就是读上面这</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本书，他们是列宁主义的最集中概括。</w:t>
      </w:r>
    </w:p>
    <w:p w14:paraId="5324BC99"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《十年论战</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中苏关系回忆录》</w:t>
      </w:r>
      <w:r w:rsidRPr="00975DE0">
        <w:rPr>
          <w:rFonts w:ascii="Times New Roman" w:eastAsia="宋体" w:hAnsi="Times New Roman" w:hint="eastAsia"/>
          <w:spacing w:val="-8"/>
          <w:sz w:val="30"/>
        </w:rPr>
        <w:t>（吴冷西著）；</w:t>
      </w:r>
    </w:p>
    <w:p w14:paraId="43640E1A"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这本书是吴冷西对中苏十年论战前因后果全过程的全面回顾，通过对历史的回顾，也完成了对《关于国际共产主义运动总路线的论战》这本书理论要点的高度总结，是以论带史的优秀的马列主义著作</w:t>
      </w:r>
      <w:r w:rsidRPr="00975DE0">
        <w:rPr>
          <w:rFonts w:ascii="Times New Roman" w:eastAsia="宋体" w:hAnsi="Times New Roman" w:hint="eastAsia"/>
          <w:spacing w:val="-8"/>
          <w:sz w:val="30"/>
        </w:rPr>
        <w:t>.</w:t>
      </w:r>
    </w:p>
    <w:p w14:paraId="707DD116" w14:textId="77777777" w:rsidR="00034CFF" w:rsidRPr="00975DE0" w:rsidRDefault="00034CFF" w:rsidP="00034CFF">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《关于国际共产主义运动总路线的论战（九评苏联共产党）》</w:t>
      </w:r>
      <w:r w:rsidRPr="00975DE0">
        <w:rPr>
          <w:rFonts w:ascii="Times New Roman" w:eastAsia="宋体" w:hAnsi="Times New Roman" w:hint="eastAsia"/>
          <w:spacing w:val="-8"/>
          <w:sz w:val="30"/>
        </w:rPr>
        <w:t>（中共中央，</w:t>
      </w:r>
      <w:r w:rsidRPr="00975DE0">
        <w:rPr>
          <w:rFonts w:ascii="Times New Roman" w:eastAsia="宋体" w:hAnsi="Times New Roman" w:hint="eastAsia"/>
          <w:spacing w:val="-8"/>
          <w:sz w:val="30"/>
        </w:rPr>
        <w:t>1965</w:t>
      </w:r>
      <w:r w:rsidRPr="00975DE0">
        <w:rPr>
          <w:rFonts w:ascii="Times New Roman" w:eastAsia="宋体" w:hAnsi="Times New Roman" w:hint="eastAsia"/>
          <w:spacing w:val="-8"/>
          <w:sz w:val="30"/>
        </w:rPr>
        <w:t>年出版）；</w:t>
      </w:r>
    </w:p>
    <w:p w14:paraId="25CB2A70" w14:textId="77777777" w:rsidR="00034CFF" w:rsidRDefault="00034CFF" w:rsidP="00034CFF">
      <w:pPr>
        <w:widowControl/>
        <w:overflowPunct w:val="0"/>
        <w:topLinePunct/>
        <w:spacing w:before="60" w:after="60" w:line="400" w:lineRule="exact"/>
        <w:ind w:firstLineChars="200" w:firstLine="568"/>
        <w:rPr>
          <w:rFonts w:ascii="宋体" w:eastAsia="黑体" w:hAnsi="宋体" w:hint="eastAsia"/>
          <w:spacing w:val="-8"/>
          <w:sz w:val="30"/>
        </w:rPr>
      </w:pPr>
      <w:r w:rsidRPr="00975DE0">
        <w:rPr>
          <w:rFonts w:ascii="Times New Roman" w:eastAsia="宋体" w:hAnsi="Times New Roman" w:hint="eastAsia"/>
          <w:spacing w:val="-8"/>
          <w:sz w:val="30"/>
        </w:rPr>
        <w:t>这本书是中苏论战中，中方发表的九篇反驳赫鲁晓夫修正主义的文章集合</w:t>
      </w:r>
      <w:r>
        <w:rPr>
          <w:rFonts w:ascii="Times New Roman" w:eastAsia="宋体" w:hAnsi="Times New Roman" w:hint="eastAsia"/>
          <w:spacing w:val="-8"/>
          <w:sz w:val="30"/>
        </w:rPr>
        <w:t>。</w:t>
      </w:r>
      <w:r w:rsidRPr="00975DE0">
        <w:rPr>
          <w:rFonts w:ascii="Times New Roman" w:eastAsia="宋体" w:hAnsi="Times New Roman" w:hint="eastAsia"/>
          <w:spacing w:val="-8"/>
          <w:sz w:val="30"/>
        </w:rPr>
        <w:t>这九篇文章，全部都是在毛主席的亲自指导下，精心写作而成。文章有理有</w:t>
      </w:r>
      <w:r w:rsidRPr="00975DE0">
        <w:rPr>
          <w:rFonts w:ascii="Times New Roman" w:eastAsia="宋体" w:hAnsi="Times New Roman" w:hint="eastAsia"/>
          <w:spacing w:val="-8"/>
          <w:sz w:val="30"/>
        </w:rPr>
        <w:lastRenderedPageBreak/>
        <w:t>剧，高屋建瓴，论述精辟。九篇文章通过对赫鲁晓夫修正主义背叛列宁主义的批判，完成了自</w:t>
      </w:r>
      <w:r w:rsidRPr="00975DE0">
        <w:rPr>
          <w:rFonts w:ascii="Times New Roman" w:eastAsia="宋体" w:hAnsi="Times New Roman" w:hint="eastAsia"/>
          <w:spacing w:val="-8"/>
          <w:sz w:val="30"/>
        </w:rPr>
        <w:t>1917</w:t>
      </w:r>
      <w:r w:rsidRPr="00975DE0">
        <w:rPr>
          <w:rFonts w:ascii="Times New Roman" w:eastAsia="宋体" w:hAnsi="Times New Roman" w:hint="eastAsia"/>
          <w:spacing w:val="-8"/>
          <w:sz w:val="30"/>
        </w:rPr>
        <w:t>年俄国十月革命以来，国际共产主义运动正反两方面经验教训的全面总结</w:t>
      </w:r>
      <w:r>
        <w:rPr>
          <w:rFonts w:ascii="Times New Roman" w:eastAsia="宋体" w:hAnsi="Times New Roman" w:hint="eastAsia"/>
          <w:spacing w:val="-8"/>
          <w:sz w:val="30"/>
        </w:rPr>
        <w:t>。它</w:t>
      </w:r>
      <w:r w:rsidRPr="00975DE0">
        <w:rPr>
          <w:rFonts w:ascii="Times New Roman" w:eastAsia="宋体" w:hAnsi="Times New Roman" w:hint="eastAsia"/>
          <w:spacing w:val="-8"/>
          <w:sz w:val="30"/>
        </w:rPr>
        <w:t>是迄今为止，国际共运经验教训的最高理论总结。</w:t>
      </w:r>
      <w:r w:rsidRPr="0026565F">
        <w:rPr>
          <w:rStyle w:val="af3"/>
          <w:rFonts w:hint="eastAsia"/>
        </w:rPr>
        <w:t>建议先读吴冷西的《十年论战</w:t>
      </w:r>
      <w:r w:rsidRPr="0026565F">
        <w:rPr>
          <w:rStyle w:val="af3"/>
          <w:rFonts w:hint="eastAsia"/>
        </w:rPr>
        <w:t>-</w:t>
      </w:r>
      <w:r w:rsidRPr="0026565F">
        <w:rPr>
          <w:rStyle w:val="af3"/>
          <w:rFonts w:hint="eastAsia"/>
        </w:rPr>
        <w:t>中苏关系回忆录》，然后读这本书。</w:t>
      </w:r>
    </w:p>
    <w:p w14:paraId="13D46A21" w14:textId="3A261A2B" w:rsidR="0086231A" w:rsidRPr="00975DE0" w:rsidRDefault="0086231A" w:rsidP="00BC2090">
      <w:pPr>
        <w:pStyle w:val="A532"/>
      </w:pPr>
      <w:bookmarkStart w:id="87" w:name="_Toc182735513"/>
      <w:r>
        <w:rPr>
          <w:rFonts w:hint="eastAsia"/>
        </w:rPr>
        <w:lastRenderedPageBreak/>
        <w:t>（</w:t>
      </w:r>
      <w:r w:rsidR="009B6B49">
        <w:rPr>
          <w:rFonts w:hint="eastAsia"/>
        </w:rPr>
        <w:t>六</w:t>
      </w:r>
      <w:r>
        <w:rPr>
          <w:rFonts w:hint="eastAsia"/>
        </w:rPr>
        <w:t>）国际共运史</w:t>
      </w:r>
      <w:bookmarkEnd w:id="87"/>
    </w:p>
    <w:p w14:paraId="48387DB2" w14:textId="4C813832" w:rsidR="00975DE0" w:rsidRPr="00975DE0" w:rsidRDefault="00BC209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Pr>
          <w:rFonts w:ascii="Times New Roman" w:eastAsia="宋体" w:hAnsi="Times New Roman" w:hint="eastAsia"/>
          <w:spacing w:val="-8"/>
          <w:sz w:val="30"/>
        </w:rPr>
        <w:t>1</w:t>
      </w:r>
      <w:r w:rsidRPr="00975DE0">
        <w:rPr>
          <w:rFonts w:ascii="Times New Roman" w:eastAsia="宋体" w:hAnsi="Times New Roman" w:hint="eastAsia"/>
          <w:spacing w:val="-8"/>
          <w:sz w:val="30"/>
        </w:rPr>
        <w:t>）</w:t>
      </w:r>
      <w:r w:rsidR="00975DE0" w:rsidRPr="00975DE0">
        <w:rPr>
          <w:rFonts w:ascii="Times New Roman" w:eastAsia="黑体" w:hAnsi="Times New Roman" w:hint="eastAsia"/>
          <w:color w:val="FF0000"/>
          <w:spacing w:val="-8"/>
          <w:sz w:val="30"/>
        </w:rPr>
        <w:t>《国际共产主义运动史讲义（四册）》</w:t>
      </w:r>
      <w:r w:rsidR="00975DE0" w:rsidRPr="00975DE0">
        <w:rPr>
          <w:rFonts w:ascii="Times New Roman" w:eastAsia="宋体" w:hAnsi="Times New Roman" w:hint="eastAsia"/>
          <w:spacing w:val="-8"/>
          <w:sz w:val="30"/>
        </w:rPr>
        <w:t>（北京大学</w:t>
      </w:r>
      <w:r w:rsidR="00975DE0" w:rsidRPr="00975DE0">
        <w:rPr>
          <w:rFonts w:ascii="Times New Roman" w:eastAsia="宋体" w:hAnsi="Times New Roman" w:hint="eastAsia"/>
          <w:spacing w:val="-8"/>
          <w:sz w:val="30"/>
        </w:rPr>
        <w:t>1976</w:t>
      </w:r>
      <w:r w:rsidR="00975DE0" w:rsidRPr="00975DE0">
        <w:rPr>
          <w:rFonts w:ascii="Times New Roman" w:eastAsia="宋体" w:hAnsi="Times New Roman" w:hint="eastAsia"/>
          <w:spacing w:val="-8"/>
          <w:sz w:val="30"/>
        </w:rPr>
        <w:t>年编）</w:t>
      </w:r>
      <w:r w:rsidR="00080D03">
        <w:rPr>
          <w:rFonts w:ascii="Times New Roman" w:eastAsia="宋体" w:hAnsi="Times New Roman" w:hint="eastAsia"/>
          <w:spacing w:val="-8"/>
          <w:sz w:val="30"/>
        </w:rPr>
        <w:t>；</w:t>
      </w:r>
    </w:p>
    <w:p w14:paraId="3A3AE6F6" w14:textId="08B33C68" w:rsidR="00975DE0" w:rsidRDefault="00F5561B"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读国际共运史，这套书是最好的书了。</w:t>
      </w:r>
      <w:r w:rsidR="00975DE0" w:rsidRPr="00975DE0">
        <w:rPr>
          <w:rFonts w:ascii="Times New Roman" w:eastAsia="宋体" w:hAnsi="Times New Roman" w:hint="eastAsia"/>
          <w:spacing w:val="-8"/>
          <w:sz w:val="30"/>
        </w:rPr>
        <w:t>这套国际共运史，吸收了中苏论战和文化大革命时期的</w:t>
      </w:r>
      <w:r>
        <w:rPr>
          <w:rFonts w:ascii="Times New Roman" w:eastAsia="宋体" w:hAnsi="Times New Roman" w:hint="eastAsia"/>
          <w:spacing w:val="-8"/>
          <w:sz w:val="30"/>
        </w:rPr>
        <w:t>最新</w:t>
      </w:r>
      <w:r w:rsidR="00975DE0" w:rsidRPr="00975DE0">
        <w:rPr>
          <w:rFonts w:ascii="Times New Roman" w:eastAsia="宋体" w:hAnsi="Times New Roman" w:hint="eastAsia"/>
          <w:spacing w:val="-8"/>
          <w:sz w:val="30"/>
        </w:rPr>
        <w:t>理论观点，是新中国成立后最优秀的国际共运史。学习国际共运史，</w:t>
      </w:r>
      <w:r w:rsidR="00975DE0" w:rsidRPr="001F354A">
        <w:rPr>
          <w:rStyle w:val="af3"/>
          <w:rFonts w:hint="eastAsia"/>
        </w:rPr>
        <w:t>重点</w:t>
      </w:r>
      <w:r w:rsidR="00975DE0" w:rsidRPr="00975DE0">
        <w:rPr>
          <w:rFonts w:ascii="Times New Roman" w:eastAsia="宋体" w:hAnsi="Times New Roman" w:hint="eastAsia"/>
          <w:spacing w:val="-8"/>
          <w:sz w:val="30"/>
        </w:rPr>
        <w:t>是学习</w:t>
      </w:r>
      <w:r w:rsidR="00975DE0" w:rsidRPr="00975DE0">
        <w:rPr>
          <w:rFonts w:ascii="Times New Roman" w:eastAsia="黑体" w:hAnsi="Times New Roman" w:hint="eastAsia"/>
          <w:color w:val="FF0000"/>
          <w:spacing w:val="-8"/>
          <w:sz w:val="30"/>
        </w:rPr>
        <w:t>马克思主义和各种形形色色</w:t>
      </w:r>
      <w:r w:rsidR="00387C6A">
        <w:rPr>
          <w:rFonts w:ascii="Times New Roman" w:eastAsia="黑体" w:hAnsi="Times New Roman" w:hint="eastAsia"/>
          <w:color w:val="FF0000"/>
          <w:spacing w:val="-8"/>
          <w:sz w:val="30"/>
        </w:rPr>
        <w:t>改良主义、</w:t>
      </w:r>
      <w:r w:rsidR="00975DE0" w:rsidRPr="00975DE0">
        <w:rPr>
          <w:rFonts w:ascii="Times New Roman" w:eastAsia="黑体" w:hAnsi="Times New Roman" w:hint="eastAsia"/>
          <w:color w:val="FF0000"/>
          <w:spacing w:val="-8"/>
          <w:sz w:val="30"/>
        </w:rPr>
        <w:t>修正主义作斗争</w:t>
      </w:r>
      <w:r w:rsidR="00975DE0" w:rsidRPr="00975DE0">
        <w:rPr>
          <w:rFonts w:ascii="Times New Roman" w:eastAsia="宋体" w:hAnsi="Times New Roman" w:hint="eastAsia"/>
          <w:spacing w:val="-8"/>
          <w:sz w:val="30"/>
        </w:rPr>
        <w:t>的历史。</w:t>
      </w:r>
    </w:p>
    <w:p w14:paraId="4F44A178" w14:textId="1DAA542A" w:rsidR="00AB2A39" w:rsidRDefault="00AB2A39" w:rsidP="00AB2A39">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w:t>
      </w:r>
      <w:r>
        <w:rPr>
          <w:rFonts w:ascii="Times New Roman" w:eastAsia="宋体" w:hAnsi="Times New Roman" w:hint="eastAsia"/>
          <w:spacing w:val="-8"/>
          <w:sz w:val="30"/>
        </w:rPr>
        <w:t>2</w:t>
      </w:r>
      <w:r>
        <w:rPr>
          <w:rFonts w:ascii="Times New Roman" w:eastAsia="宋体" w:hAnsi="Times New Roman" w:hint="eastAsia"/>
          <w:spacing w:val="-8"/>
          <w:sz w:val="30"/>
        </w:rPr>
        <w:t>）《</w:t>
      </w:r>
      <w:r w:rsidRPr="00AB2A39">
        <w:rPr>
          <w:rFonts w:ascii="Times New Roman" w:eastAsia="宋体" w:hAnsi="Times New Roman" w:hint="eastAsia"/>
          <w:spacing w:val="-8"/>
          <w:sz w:val="30"/>
        </w:rPr>
        <w:t>国际共产主义运动简史</w:t>
      </w:r>
      <w:r>
        <w:rPr>
          <w:rFonts w:ascii="Times New Roman" w:eastAsia="宋体" w:hAnsi="Times New Roman" w:hint="eastAsia"/>
          <w:spacing w:val="-8"/>
          <w:sz w:val="30"/>
        </w:rPr>
        <w:t>（</w:t>
      </w:r>
      <w:r w:rsidRPr="00AB2A39">
        <w:rPr>
          <w:rFonts w:ascii="Times New Roman" w:eastAsia="宋体" w:hAnsi="Times New Roman" w:hint="eastAsia"/>
          <w:spacing w:val="-8"/>
          <w:sz w:val="30"/>
        </w:rPr>
        <w:t>青年自学丛书</w:t>
      </w:r>
      <w:r>
        <w:rPr>
          <w:rFonts w:ascii="Times New Roman" w:eastAsia="宋体" w:hAnsi="Times New Roman" w:hint="eastAsia"/>
          <w:spacing w:val="-8"/>
          <w:sz w:val="30"/>
        </w:rPr>
        <w:t>）》</w:t>
      </w:r>
      <w:r w:rsidR="00AB6FC0" w:rsidRPr="00975DE0">
        <w:rPr>
          <w:rFonts w:ascii="Times New Roman" w:eastAsia="宋体" w:hAnsi="Times New Roman" w:hint="eastAsia"/>
          <w:spacing w:val="-8"/>
          <w:sz w:val="30"/>
        </w:rPr>
        <w:t>（</w:t>
      </w:r>
      <w:r w:rsidR="00AB6FC0" w:rsidRPr="00AB6FC0">
        <w:rPr>
          <w:rFonts w:ascii="Times New Roman" w:eastAsia="宋体" w:hAnsi="Times New Roman" w:hint="eastAsia"/>
          <w:spacing w:val="-8"/>
          <w:sz w:val="30"/>
        </w:rPr>
        <w:t>上海人民出版社</w:t>
      </w:r>
      <w:r w:rsidR="00AB6FC0">
        <w:rPr>
          <w:rFonts w:ascii="Times New Roman" w:eastAsia="宋体" w:hAnsi="Times New Roman" w:hint="eastAsia"/>
          <w:spacing w:val="-8"/>
          <w:sz w:val="30"/>
        </w:rPr>
        <w:t>，</w:t>
      </w:r>
      <w:r w:rsidR="00AB6FC0">
        <w:rPr>
          <w:rFonts w:ascii="Times New Roman" w:eastAsia="宋体" w:hAnsi="Times New Roman" w:hint="eastAsia"/>
          <w:spacing w:val="-8"/>
          <w:sz w:val="30"/>
        </w:rPr>
        <w:t>1975</w:t>
      </w:r>
      <w:r w:rsidR="00AB6FC0">
        <w:rPr>
          <w:rFonts w:ascii="Times New Roman" w:eastAsia="宋体" w:hAnsi="Times New Roman" w:hint="eastAsia"/>
          <w:spacing w:val="-8"/>
          <w:sz w:val="30"/>
        </w:rPr>
        <w:t>年</w:t>
      </w:r>
      <w:r w:rsidR="00AB6FC0" w:rsidRPr="00975DE0">
        <w:rPr>
          <w:rFonts w:ascii="Times New Roman" w:eastAsia="宋体" w:hAnsi="Times New Roman" w:hint="eastAsia"/>
          <w:spacing w:val="-8"/>
          <w:sz w:val="30"/>
        </w:rPr>
        <w:t>）；</w:t>
      </w:r>
    </w:p>
    <w:p w14:paraId="6949473C" w14:textId="36F05C35" w:rsidR="00AB6FC0" w:rsidRPr="00975DE0" w:rsidRDefault="00AB6FC0" w:rsidP="00AB2A39">
      <w:pPr>
        <w:widowControl/>
        <w:overflowPunct w:val="0"/>
        <w:topLinePunct/>
        <w:spacing w:before="60" w:after="60" w:line="400" w:lineRule="exact"/>
        <w:ind w:firstLineChars="200" w:firstLine="568"/>
        <w:rPr>
          <w:rFonts w:ascii="Times New Roman" w:eastAsia="宋体" w:hAnsi="Times New Roman"/>
          <w:b/>
          <w:bCs/>
          <w:spacing w:val="-8"/>
          <w:sz w:val="30"/>
        </w:rPr>
      </w:pPr>
      <w:r>
        <w:rPr>
          <w:rFonts w:ascii="Times New Roman" w:eastAsia="宋体" w:hAnsi="Times New Roman" w:hint="eastAsia"/>
          <w:spacing w:val="-8"/>
          <w:sz w:val="30"/>
        </w:rPr>
        <w:t>这本书只有一册的篇幅，比上面那个</w:t>
      </w:r>
      <w:r>
        <w:rPr>
          <w:rFonts w:ascii="Times New Roman" w:eastAsia="宋体" w:hAnsi="Times New Roman" w:hint="eastAsia"/>
          <w:spacing w:val="-8"/>
          <w:sz w:val="30"/>
        </w:rPr>
        <w:t>4</w:t>
      </w:r>
      <w:r>
        <w:rPr>
          <w:rFonts w:ascii="Times New Roman" w:eastAsia="宋体" w:hAnsi="Times New Roman" w:hint="eastAsia"/>
          <w:spacing w:val="-8"/>
          <w:sz w:val="30"/>
        </w:rPr>
        <w:t>册的要简明一些，没那么多时间和精力的人，可以选读这册国际共运史。</w:t>
      </w:r>
    </w:p>
    <w:p w14:paraId="00BB4848" w14:textId="60A4243B"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AB2A39">
        <w:rPr>
          <w:rFonts w:ascii="Times New Roman" w:eastAsia="宋体" w:hAnsi="Times New Roman" w:hint="eastAsia"/>
          <w:spacing w:val="-8"/>
          <w:sz w:val="30"/>
        </w:rPr>
        <w:t>3</w:t>
      </w:r>
      <w:r w:rsidRPr="00975DE0">
        <w:rPr>
          <w:rFonts w:ascii="Times New Roman" w:eastAsia="宋体" w:hAnsi="Times New Roman" w:hint="eastAsia"/>
          <w:spacing w:val="-8"/>
          <w:sz w:val="30"/>
        </w:rPr>
        <w:t>）《社会发展史》（艾思奇著）；</w:t>
      </w:r>
    </w:p>
    <w:p w14:paraId="2BD0AEA0" w14:textId="77777777"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这个书是论述人类社会从原始公有制进入奴隶制社会，然后从奴隶制社会进入封建社会，从封建社会进入资本主义社会，又从资本主义社会进入社会主义，最后进入共产主义的必然性的。可以选读。</w:t>
      </w:r>
    </w:p>
    <w:p w14:paraId="608A81F1" w14:textId="096A642B" w:rsidR="00BC2090" w:rsidRDefault="00BC2090" w:rsidP="00975DE0">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书中有一些错误，比如认为周朝是中国</w:t>
      </w:r>
      <w:r w:rsidR="00BB59A6">
        <w:rPr>
          <w:rFonts w:ascii="Times New Roman" w:eastAsia="宋体" w:hAnsi="Times New Roman" w:hint="eastAsia"/>
          <w:spacing w:val="-8"/>
          <w:sz w:val="30"/>
        </w:rPr>
        <w:t>的</w:t>
      </w:r>
      <w:r>
        <w:rPr>
          <w:rFonts w:ascii="Times New Roman" w:eastAsia="宋体" w:hAnsi="Times New Roman" w:hint="eastAsia"/>
          <w:spacing w:val="-8"/>
          <w:sz w:val="30"/>
        </w:rPr>
        <w:t>封建社会</w:t>
      </w:r>
      <w:r w:rsidR="00BB59A6">
        <w:rPr>
          <w:rFonts w:ascii="Times New Roman" w:eastAsia="宋体" w:hAnsi="Times New Roman" w:hint="eastAsia"/>
          <w:spacing w:val="-8"/>
          <w:sz w:val="30"/>
        </w:rPr>
        <w:t>，这个观点不太对，周朝其实是中国的奴隶社会晚期。作者写这本的时候还比较早，那时候有些学术问题还没有搞清楚，</w:t>
      </w:r>
      <w:r w:rsidR="00265848">
        <w:rPr>
          <w:rFonts w:ascii="Times New Roman" w:eastAsia="宋体" w:hAnsi="Times New Roman" w:hint="eastAsia"/>
          <w:spacing w:val="-8"/>
          <w:sz w:val="30"/>
        </w:rPr>
        <w:t>这些问题基本是在文革期间才</w:t>
      </w:r>
      <w:r w:rsidR="00265848">
        <w:rPr>
          <w:rFonts w:ascii="Times New Roman" w:eastAsia="宋体" w:hAnsi="Times New Roman" w:hint="eastAsia"/>
          <w:spacing w:val="-8"/>
          <w:sz w:val="30"/>
        </w:rPr>
        <w:lastRenderedPageBreak/>
        <w:t>搞明白，而作者是在文革</w:t>
      </w:r>
      <w:r w:rsidR="00A16BF3">
        <w:rPr>
          <w:rFonts w:ascii="Times New Roman" w:eastAsia="宋体" w:hAnsi="Times New Roman" w:hint="eastAsia"/>
          <w:spacing w:val="-8"/>
          <w:sz w:val="30"/>
        </w:rPr>
        <w:t>爆发</w:t>
      </w:r>
      <w:r w:rsidR="00265848">
        <w:rPr>
          <w:rFonts w:ascii="Times New Roman" w:eastAsia="宋体" w:hAnsi="Times New Roman" w:hint="eastAsia"/>
          <w:spacing w:val="-8"/>
          <w:sz w:val="30"/>
        </w:rPr>
        <w:t>前夕——</w:t>
      </w:r>
      <w:r w:rsidR="00265848">
        <w:rPr>
          <w:rFonts w:ascii="Times New Roman" w:eastAsia="宋体" w:hAnsi="Times New Roman" w:hint="eastAsia"/>
          <w:spacing w:val="-8"/>
          <w:sz w:val="30"/>
        </w:rPr>
        <w:t>1965</w:t>
      </w:r>
      <w:r w:rsidR="00265848">
        <w:rPr>
          <w:rFonts w:ascii="Times New Roman" w:eastAsia="宋体" w:hAnsi="Times New Roman" w:hint="eastAsia"/>
          <w:spacing w:val="-8"/>
          <w:sz w:val="30"/>
        </w:rPr>
        <w:t>年去世的，</w:t>
      </w:r>
      <w:r w:rsidR="00BB59A6">
        <w:rPr>
          <w:rFonts w:ascii="Times New Roman" w:eastAsia="宋体" w:hAnsi="Times New Roman" w:hint="eastAsia"/>
          <w:spacing w:val="-8"/>
          <w:sz w:val="30"/>
        </w:rPr>
        <w:t>所以这也是情有可原的。</w:t>
      </w:r>
    </w:p>
    <w:p w14:paraId="49E9C4AB" w14:textId="03009D17" w:rsidR="00562B70" w:rsidRDefault="00562B70" w:rsidP="00562B70">
      <w:pPr>
        <w:pStyle w:val="A530"/>
      </w:pPr>
      <w:bookmarkStart w:id="88" w:name="_Toc182735514"/>
      <w:r>
        <w:rPr>
          <w:rFonts w:hint="eastAsia"/>
        </w:rPr>
        <w:t>（七）白寿彝</w:t>
      </w:r>
      <w:r w:rsidR="00C57E25">
        <w:rPr>
          <w:rFonts w:hint="eastAsia"/>
        </w:rPr>
        <w:t>的《中国通史》</w:t>
      </w:r>
      <w:bookmarkEnd w:id="88"/>
    </w:p>
    <w:p w14:paraId="7E7F749C" w14:textId="354486B7" w:rsidR="00D96864" w:rsidRDefault="00407D5D" w:rsidP="00AC42F7">
      <w:pPr>
        <w:pStyle w:val="A5"/>
      </w:pPr>
      <w:r>
        <w:rPr>
          <w:rFonts w:hint="eastAsia"/>
        </w:rPr>
        <w:t>目前中国</w:t>
      </w:r>
      <w:r w:rsidR="00161283">
        <w:rPr>
          <w:rFonts w:hint="eastAsia"/>
        </w:rPr>
        <w:t>的</w:t>
      </w:r>
      <w:r>
        <w:rPr>
          <w:rFonts w:hint="eastAsia"/>
        </w:rPr>
        <w:t>通史著作，还是</w:t>
      </w:r>
      <w:r w:rsidRPr="00407D5D">
        <w:rPr>
          <w:rFonts w:hint="eastAsia"/>
        </w:rPr>
        <w:t>白寿彝的《中国通史》</w:t>
      </w:r>
      <w:r>
        <w:rPr>
          <w:rFonts w:hint="eastAsia"/>
        </w:rPr>
        <w:t>最好，</w:t>
      </w:r>
      <w:r w:rsidR="00D96864">
        <w:rPr>
          <w:rFonts w:hint="eastAsia"/>
        </w:rPr>
        <w:t>20</w:t>
      </w:r>
      <w:r w:rsidR="00D96864">
        <w:rPr>
          <w:rFonts w:hint="eastAsia"/>
        </w:rPr>
        <w:t>世纪的现代史学家里面，马列主义立场最稳的，要数白寿彝老先生。</w:t>
      </w:r>
    </w:p>
    <w:p w14:paraId="7AA98206" w14:textId="77777777" w:rsidR="00D96864" w:rsidRDefault="00D96864" w:rsidP="00D96864">
      <w:pPr>
        <w:pStyle w:val="A5"/>
      </w:pPr>
      <w:r>
        <w:rPr>
          <w:rFonts w:hint="eastAsia"/>
        </w:rPr>
        <w:t>毛主席当年要读</w:t>
      </w:r>
      <w:r>
        <w:rPr>
          <w:rFonts w:hint="eastAsia"/>
        </w:rPr>
        <w:t>24</w:t>
      </w:r>
      <w:r>
        <w:rPr>
          <w:rFonts w:hint="eastAsia"/>
        </w:rPr>
        <w:t>史，就安排人先去标点</w:t>
      </w:r>
      <w:r>
        <w:rPr>
          <w:rFonts w:hint="eastAsia"/>
        </w:rPr>
        <w:t>24</w:t>
      </w:r>
      <w:r>
        <w:rPr>
          <w:rFonts w:hint="eastAsia"/>
        </w:rPr>
        <w:t>史，当时他就是里面的核心力量之一。</w:t>
      </w:r>
    </w:p>
    <w:p w14:paraId="53EE1C09" w14:textId="77777777" w:rsidR="00D96864" w:rsidRDefault="00D96864" w:rsidP="00D96864">
      <w:pPr>
        <w:pStyle w:val="A5"/>
      </w:pPr>
      <w:r>
        <w:rPr>
          <w:rFonts w:hint="eastAsia"/>
        </w:rPr>
        <w:t>白寿彝研究历史坚持马列主义史观、阶级立场。改革开放后，他主持编纂了</w:t>
      </w:r>
      <w:r>
        <w:rPr>
          <w:rFonts w:hint="eastAsia"/>
        </w:rPr>
        <w:t>12</w:t>
      </w:r>
      <w:r>
        <w:rPr>
          <w:rFonts w:hint="eastAsia"/>
        </w:rPr>
        <w:t>册的官方版《中国通史》</w:t>
      </w:r>
    </w:p>
    <w:p w14:paraId="70B668D9" w14:textId="77777777" w:rsidR="00D96864" w:rsidRDefault="00D96864" w:rsidP="00D96864">
      <w:pPr>
        <w:pStyle w:val="A5"/>
      </w:pPr>
      <w:r>
        <w:rPr>
          <w:rFonts w:hint="eastAsia"/>
        </w:rPr>
        <w:t>这套书虽然受改革开放淡化阶级的意识形态的影响，对阶级分析没敢着墨太多，但是它在重大问题上都是鲜明的阶级立场，对历史事件背后来龙去脉的把握，也是阶级分析的方法。他虽然没有明着讲太多阶级分析，但基本都坚持了阶级立场。</w:t>
      </w:r>
    </w:p>
    <w:p w14:paraId="20E13609" w14:textId="77777777" w:rsidR="00D96864" w:rsidRDefault="00D96864" w:rsidP="00D96864">
      <w:pPr>
        <w:pStyle w:val="A5"/>
      </w:pPr>
      <w:r>
        <w:rPr>
          <w:rFonts w:hint="eastAsia"/>
        </w:rPr>
        <w:t>白寿彝和改革开放后很多人暗戳戳否定马列主义史观，否定阶级立场解释历史，是非常不同的。</w:t>
      </w:r>
    </w:p>
    <w:p w14:paraId="7AE2ABA4" w14:textId="5570E9C3" w:rsidR="00D96864" w:rsidRDefault="00D96864" w:rsidP="00D96864">
      <w:pPr>
        <w:pStyle w:val="A5"/>
      </w:pPr>
      <w:r>
        <w:rPr>
          <w:rFonts w:hint="eastAsia"/>
        </w:rPr>
        <w:t>白寿彝为啥被网上很多人骂是少数民族的民族主义者</w:t>
      </w:r>
      <w:r w:rsidR="006D0497">
        <w:rPr>
          <w:rFonts w:hint="eastAsia"/>
        </w:rPr>
        <w:t>？</w:t>
      </w:r>
    </w:p>
    <w:p w14:paraId="64DFB181" w14:textId="3035554B" w:rsidR="00D96864" w:rsidRDefault="00D96864" w:rsidP="00D96864">
      <w:pPr>
        <w:pStyle w:val="A5"/>
      </w:pPr>
      <w:r>
        <w:rPr>
          <w:rFonts w:hint="eastAsia"/>
        </w:rPr>
        <w:t>答曰</w:t>
      </w:r>
      <w:r w:rsidR="00EC7124">
        <w:rPr>
          <w:rFonts w:hint="eastAsia"/>
        </w:rPr>
        <w:t>：</w:t>
      </w:r>
      <w:r>
        <w:rPr>
          <w:rFonts w:hint="eastAsia"/>
        </w:rPr>
        <w:t>中国古代大多数时候都是汉族欺压少数民族，古代中原汉族王朝出兵征伐四夷维护国家统</w:t>
      </w:r>
      <w:r>
        <w:rPr>
          <w:rFonts w:hint="eastAsia"/>
        </w:rPr>
        <w:lastRenderedPageBreak/>
        <w:t>一的行动，大多数时候本质上是镇压少数民族的反抗，这里面很多反抗其实是陈胜吴广那样性质的农民起义。白寿彝是比较彻底的马列主义史观，不是大汉民族主义史观，所以，白寿彝这时候往往是站在少数民族立场，反对中原汉族王朝，这就让很多皇汉们很不满，所以大骂白是屁股歪的少数民族主义分裂分子。这就是真相。</w:t>
      </w:r>
    </w:p>
    <w:p w14:paraId="74A996AC" w14:textId="77777777" w:rsidR="00D96864" w:rsidRDefault="00D96864" w:rsidP="00D96864">
      <w:pPr>
        <w:pStyle w:val="A5"/>
      </w:pPr>
      <w:r>
        <w:rPr>
          <w:rFonts w:hint="eastAsia"/>
        </w:rPr>
        <w:t>网上很多人鼓吹的那些“厉害”的史学家，比如范文澜、翦伯赞、顾颉刚、吕思勉、张荫麟、钱穆，都不如白寿彝。</w:t>
      </w:r>
    </w:p>
    <w:p w14:paraId="29064B82" w14:textId="77777777" w:rsidR="00D96864" w:rsidRDefault="00D96864" w:rsidP="00D96864">
      <w:pPr>
        <w:pStyle w:val="A5"/>
      </w:pPr>
      <w:r>
        <w:rPr>
          <w:rFonts w:hint="eastAsia"/>
        </w:rPr>
        <w:t>这里面，范文澜、翦伯赞、吕思勉三人算好的，基本是马列主义立场，但是范文澜、翦伯赞两人马列主义还是不够彻底，还有一定的儒家史观倾向，否则文化大革命期间也就不会被树立为反动学术权威。</w:t>
      </w:r>
    </w:p>
    <w:p w14:paraId="718B79FD" w14:textId="77777777" w:rsidR="00D96864" w:rsidRDefault="00D96864" w:rsidP="00D96864">
      <w:pPr>
        <w:pStyle w:val="A5"/>
      </w:pPr>
      <w:r>
        <w:rPr>
          <w:rFonts w:hint="eastAsia"/>
        </w:rPr>
        <w:t>吕思勉去世的早，好作品不多。</w:t>
      </w:r>
    </w:p>
    <w:p w14:paraId="0ED3CEDB" w14:textId="77777777" w:rsidR="00D96864" w:rsidRDefault="00D96864" w:rsidP="00D96864">
      <w:pPr>
        <w:pStyle w:val="A5"/>
      </w:pPr>
      <w:r>
        <w:rPr>
          <w:rFonts w:hint="eastAsia"/>
        </w:rPr>
        <w:t>顾颉刚、张荫麟、钱穆，这三人是彻底的反动阶级立场。都是国民党那边的知识分子，现在网上很多人偏偏就吹这三人的史学著作。</w:t>
      </w:r>
    </w:p>
    <w:p w14:paraId="03B5D0F1" w14:textId="6EB3696B" w:rsidR="00D96864" w:rsidRDefault="00D96864" w:rsidP="00D96864">
      <w:pPr>
        <w:pStyle w:val="A5"/>
      </w:pPr>
      <w:r>
        <w:rPr>
          <w:rFonts w:hint="eastAsia"/>
        </w:rPr>
        <w:t>白寿彝老先生写的</w:t>
      </w:r>
      <w:r>
        <w:rPr>
          <w:rFonts w:hint="eastAsia"/>
        </w:rPr>
        <w:t>12</w:t>
      </w:r>
      <w:r>
        <w:rPr>
          <w:rFonts w:hint="eastAsia"/>
        </w:rPr>
        <w:t>册通史，写作文字极为凝练准确，功力非常深厚，不是一般书能比的。</w:t>
      </w:r>
    </w:p>
    <w:p w14:paraId="39121D17" w14:textId="1DB5BFF8" w:rsidR="00444518" w:rsidRDefault="00444518" w:rsidP="00444518">
      <w:pPr>
        <w:pStyle w:val="A530"/>
      </w:pPr>
      <w:bookmarkStart w:id="89" w:name="_Toc182735515"/>
      <w:r>
        <w:rPr>
          <w:rFonts w:hint="eastAsia"/>
        </w:rPr>
        <w:lastRenderedPageBreak/>
        <w:t>（八）</w:t>
      </w:r>
      <w:r w:rsidR="00943FC7">
        <w:rPr>
          <w:rFonts w:hint="eastAsia"/>
        </w:rPr>
        <w:t>吐槽一下</w:t>
      </w:r>
      <w:r w:rsidR="00161283">
        <w:rPr>
          <w:rFonts w:hint="eastAsia"/>
        </w:rPr>
        <w:t>中国</w:t>
      </w:r>
      <w:r>
        <w:rPr>
          <w:rFonts w:hint="eastAsia"/>
        </w:rPr>
        <w:t>历史研究院</w:t>
      </w:r>
      <w:r w:rsidR="00161283">
        <w:rPr>
          <w:rFonts w:hint="eastAsia"/>
        </w:rPr>
        <w:t>2024</w:t>
      </w:r>
      <w:r w:rsidR="00161283">
        <w:rPr>
          <w:rFonts w:hint="eastAsia"/>
        </w:rPr>
        <w:t>年出版</w:t>
      </w:r>
      <w:r>
        <w:rPr>
          <w:rFonts w:hint="eastAsia"/>
        </w:rPr>
        <w:t>的</w:t>
      </w:r>
      <w:r w:rsidRPr="00444518">
        <w:rPr>
          <w:rFonts w:hint="eastAsia"/>
        </w:rPr>
        <w:t>《（新编）中国通史纲要》</w:t>
      </w:r>
      <w:bookmarkEnd w:id="89"/>
    </w:p>
    <w:p w14:paraId="17CFBBC1" w14:textId="6741FE7C" w:rsidR="00161283" w:rsidRDefault="00161283" w:rsidP="00161283">
      <w:pPr>
        <w:pStyle w:val="A5"/>
      </w:pPr>
      <w:r w:rsidRPr="00161283">
        <w:rPr>
          <w:rFonts w:hint="eastAsia"/>
        </w:rPr>
        <w:t>中国历史研究院</w:t>
      </w:r>
      <w:r>
        <w:rPr>
          <w:rFonts w:hint="eastAsia"/>
        </w:rPr>
        <w:t>，是</w:t>
      </w:r>
      <w:r w:rsidR="00FD4496">
        <w:rPr>
          <w:rFonts w:hint="eastAsia"/>
        </w:rPr>
        <w:t>当代</w:t>
      </w:r>
      <w:r>
        <w:rPr>
          <w:rFonts w:hint="eastAsia"/>
        </w:rPr>
        <w:t>某领导人为了贯彻自己的的意识形态</w:t>
      </w:r>
      <w:r w:rsidR="005F38E0">
        <w:rPr>
          <w:rFonts w:hint="eastAsia"/>
        </w:rPr>
        <w:t>主张</w:t>
      </w:r>
      <w:r w:rsidR="00C41454">
        <w:rPr>
          <w:rFonts w:hint="eastAsia"/>
        </w:rPr>
        <w:t>（文明史观）</w:t>
      </w:r>
      <w:r>
        <w:rPr>
          <w:rFonts w:hint="eastAsia"/>
        </w:rPr>
        <w:t>，</w:t>
      </w:r>
      <w:r w:rsidR="00FE087F">
        <w:rPr>
          <w:rFonts w:hint="eastAsia"/>
        </w:rPr>
        <w:t>于</w:t>
      </w:r>
      <w:r w:rsidR="00FE087F">
        <w:rPr>
          <w:rFonts w:hint="eastAsia"/>
        </w:rPr>
        <w:t>2019</w:t>
      </w:r>
      <w:r w:rsidR="00FE087F">
        <w:rPr>
          <w:rFonts w:hint="eastAsia"/>
        </w:rPr>
        <w:t>年</w:t>
      </w:r>
      <w:r w:rsidR="005F38E0">
        <w:rPr>
          <w:rFonts w:hint="eastAsia"/>
        </w:rPr>
        <w:t>专门设立的意识形态喉舌机构</w:t>
      </w:r>
      <w:r w:rsidR="00D5707F">
        <w:rPr>
          <w:rFonts w:hint="eastAsia"/>
        </w:rPr>
        <w:t>，</w:t>
      </w:r>
      <w:r w:rsidR="005F38E0">
        <w:rPr>
          <w:rFonts w:hint="eastAsia"/>
        </w:rPr>
        <w:t>。</w:t>
      </w:r>
    </w:p>
    <w:p w14:paraId="61E23DB6" w14:textId="22BDC1B5" w:rsidR="00D5707F" w:rsidRDefault="005F38E0" w:rsidP="00705353">
      <w:pPr>
        <w:pStyle w:val="A5"/>
      </w:pPr>
      <w:r>
        <w:rPr>
          <w:rFonts w:hint="eastAsia"/>
        </w:rPr>
        <w:t>这个机构号称要新编一套中国通史</w:t>
      </w:r>
      <w:r w:rsidR="00D5707F">
        <w:rPr>
          <w:rFonts w:hint="eastAsia"/>
        </w:rPr>
        <w:t>（他们宣称白寿彝编的那个阶级史观的中国通史已经</w:t>
      </w:r>
      <w:r w:rsidR="00D5707F" w:rsidRPr="00B47C74">
        <w:rPr>
          <w:rStyle w:val="af3"/>
          <w:rFonts w:hint="eastAsia"/>
        </w:rPr>
        <w:t>“不合时宜”</w:t>
      </w:r>
      <w:r w:rsidR="00D5707F">
        <w:rPr>
          <w:rFonts w:hint="eastAsia"/>
        </w:rPr>
        <w:t>了，呵呵）</w:t>
      </w:r>
      <w:r>
        <w:rPr>
          <w:rFonts w:hint="eastAsia"/>
        </w:rPr>
        <w:t>，</w:t>
      </w:r>
      <w:r w:rsidR="00244DBB">
        <w:rPr>
          <w:rFonts w:hint="eastAsia"/>
        </w:rPr>
        <w:t>作为</w:t>
      </w:r>
      <w:r w:rsidR="00896B28">
        <w:rPr>
          <w:rFonts w:hint="eastAsia"/>
        </w:rPr>
        <w:t>这一工程的</w:t>
      </w:r>
      <w:r w:rsidR="00244DBB">
        <w:rPr>
          <w:rFonts w:hint="eastAsia"/>
        </w:rPr>
        <w:t>阶段性学术成果，他们在</w:t>
      </w:r>
      <w:r w:rsidR="00244DBB">
        <w:rPr>
          <w:rFonts w:hint="eastAsia"/>
        </w:rPr>
        <w:t>2024</w:t>
      </w:r>
      <w:r w:rsidR="00244DBB">
        <w:rPr>
          <w:rFonts w:hint="eastAsia"/>
        </w:rPr>
        <w:t>年出版了《（新编）中国通史纲要》、</w:t>
      </w:r>
      <w:r w:rsidR="00444518">
        <w:rPr>
          <w:rFonts w:hint="eastAsia"/>
        </w:rPr>
        <w:t>《中华文明史简明读本》</w:t>
      </w:r>
      <w:r w:rsidR="00896B28">
        <w:rPr>
          <w:rFonts w:hint="eastAsia"/>
        </w:rPr>
        <w:t>。他们号称这两本书</w:t>
      </w:r>
      <w:r w:rsidR="00517899">
        <w:rPr>
          <w:rFonts w:hint="eastAsia"/>
        </w:rPr>
        <w:t>是历史唯物主义的</w:t>
      </w:r>
      <w:r w:rsidR="00D5707F">
        <w:rPr>
          <w:rFonts w:hint="eastAsia"/>
        </w:rPr>
        <w:t>优秀</w:t>
      </w:r>
      <w:r w:rsidR="00517899">
        <w:rPr>
          <w:rFonts w:hint="eastAsia"/>
        </w:rPr>
        <w:t>著作，实则是</w:t>
      </w:r>
      <w:r w:rsidR="00517899" w:rsidRPr="00B47C74">
        <w:rPr>
          <w:rStyle w:val="af3"/>
          <w:rFonts w:hint="eastAsia"/>
        </w:rPr>
        <w:t>彻头彻尾的唯心主义臭狗屎！</w:t>
      </w:r>
      <w:r w:rsidR="00C514EB" w:rsidRPr="00B47C74">
        <w:rPr>
          <w:rFonts w:hint="eastAsia"/>
          <w:u w:val="single"/>
        </w:rPr>
        <w:t>史实稀薄，</w:t>
      </w:r>
      <w:r w:rsidR="00420245" w:rsidRPr="00B47C74">
        <w:rPr>
          <w:rFonts w:hint="eastAsia"/>
          <w:u w:val="single"/>
        </w:rPr>
        <w:t>史论歪曲，文笔粗劣，</w:t>
      </w:r>
      <w:r w:rsidR="00C514EB" w:rsidRPr="00B47C74">
        <w:rPr>
          <w:rFonts w:hint="eastAsia"/>
          <w:u w:val="single"/>
        </w:rPr>
        <w:t>废话连篇。东扯西拉，毫无逻辑</w:t>
      </w:r>
      <w:r w:rsidR="00110E77" w:rsidRPr="00B47C74">
        <w:rPr>
          <w:rFonts w:hint="eastAsia"/>
          <w:u w:val="single"/>
        </w:rPr>
        <w:t>。</w:t>
      </w:r>
      <w:r w:rsidR="00C514EB" w:rsidRPr="00B47C74">
        <w:rPr>
          <w:rFonts w:hint="eastAsia"/>
          <w:u w:val="single"/>
        </w:rPr>
        <w:t>像说梦话一样</w:t>
      </w:r>
      <w:r w:rsidR="00110E77" w:rsidRPr="00B47C74">
        <w:rPr>
          <w:rFonts w:hint="eastAsia"/>
          <w:u w:val="single"/>
        </w:rPr>
        <w:t>，</w:t>
      </w:r>
      <w:r w:rsidR="00C514EB" w:rsidRPr="00B47C74">
        <w:rPr>
          <w:rFonts w:hint="eastAsia"/>
          <w:u w:val="single"/>
        </w:rPr>
        <w:t>就是官八股，恶臭无比</w:t>
      </w:r>
      <w:r w:rsidR="00420245" w:rsidRPr="00B47C74">
        <w:rPr>
          <w:rFonts w:hint="eastAsia"/>
          <w:u w:val="single"/>
        </w:rPr>
        <w:t>，</w:t>
      </w:r>
      <w:r w:rsidR="00517899" w:rsidRPr="00B47C74">
        <w:rPr>
          <w:rFonts w:hint="eastAsia"/>
          <w:u w:val="single"/>
        </w:rPr>
        <w:t>比</w:t>
      </w:r>
      <w:r w:rsidR="00705353" w:rsidRPr="00B47C74">
        <w:rPr>
          <w:rFonts w:hint="eastAsia"/>
          <w:u w:val="single"/>
        </w:rPr>
        <w:t>臭狗屎</w:t>
      </w:r>
      <w:r w:rsidR="00517899" w:rsidRPr="00B47C74">
        <w:rPr>
          <w:rFonts w:hint="eastAsia"/>
          <w:u w:val="single"/>
        </w:rPr>
        <w:t>还臭！</w:t>
      </w:r>
      <w:r w:rsidR="00043E37">
        <w:rPr>
          <w:rFonts w:hint="eastAsia"/>
        </w:rPr>
        <w:t>大家可以去看看豆瓣评论区读者的</w:t>
      </w:r>
      <w:r w:rsidR="008603F7">
        <w:rPr>
          <w:rFonts w:hint="eastAsia"/>
        </w:rPr>
        <w:t>痛骂</w:t>
      </w:r>
      <w:r w:rsidR="00043E37">
        <w:rPr>
          <w:rFonts w:hint="eastAsia"/>
        </w:rPr>
        <w:t>。</w:t>
      </w:r>
    </w:p>
    <w:p w14:paraId="67AEDFB0" w14:textId="40345C66" w:rsidR="00E2571B" w:rsidRPr="00444518" w:rsidRDefault="00C72D9B" w:rsidP="00244DBB">
      <w:pPr>
        <w:pStyle w:val="A5"/>
      </w:pPr>
      <w:r w:rsidRPr="004C3726">
        <w:rPr>
          <w:rStyle w:val="af3"/>
          <w:rFonts w:hint="eastAsia"/>
        </w:rPr>
        <w:t>这两本书是历史唯心主义</w:t>
      </w:r>
      <w:r w:rsidR="0052324B" w:rsidRPr="004C3726">
        <w:rPr>
          <w:rStyle w:val="af3"/>
          <w:rFonts w:hint="eastAsia"/>
        </w:rPr>
        <w:t>垃圾</w:t>
      </w:r>
      <w:r w:rsidRPr="004C3726">
        <w:rPr>
          <w:rStyle w:val="af3"/>
          <w:rFonts w:hint="eastAsia"/>
        </w:rPr>
        <w:t>的典范</w:t>
      </w:r>
      <w:r>
        <w:rPr>
          <w:rFonts w:hint="eastAsia"/>
        </w:rPr>
        <w:t>，不懂什么是历史唯心主义，又想了解的同学，可以去</w:t>
      </w:r>
      <w:r w:rsidR="007113DF">
        <w:rPr>
          <w:rFonts w:hint="eastAsia"/>
        </w:rPr>
        <w:t>墙外</w:t>
      </w:r>
      <w:r w:rsidR="00043E37">
        <w:rPr>
          <w:rFonts w:hint="eastAsia"/>
        </w:rPr>
        <w:t>Z</w:t>
      </w:r>
      <w:r w:rsidR="007113DF">
        <w:rPr>
          <w:rFonts w:hint="eastAsia"/>
        </w:rPr>
        <w:t>-</w:t>
      </w:r>
      <w:r w:rsidR="00421044">
        <w:rPr>
          <w:rFonts w:hint="eastAsia"/>
        </w:rPr>
        <w:t>L</w:t>
      </w:r>
      <w:r w:rsidR="007113DF">
        <w:rPr>
          <w:rFonts w:hint="eastAsia"/>
        </w:rPr>
        <w:t>ibra</w:t>
      </w:r>
      <w:r w:rsidR="00CC0BC4">
        <w:rPr>
          <w:rFonts w:hint="eastAsia"/>
        </w:rPr>
        <w:t>r</w:t>
      </w:r>
      <w:r w:rsidR="007113DF">
        <w:rPr>
          <w:rFonts w:hint="eastAsia"/>
        </w:rPr>
        <w:t>y</w:t>
      </w:r>
      <w:r w:rsidR="00043E37">
        <w:rPr>
          <w:rFonts w:hint="eastAsia"/>
        </w:rPr>
        <w:t>图书馆下载看看</w:t>
      </w:r>
      <w:r w:rsidR="00FE1553">
        <w:rPr>
          <w:rFonts w:hint="eastAsia"/>
        </w:rPr>
        <w:t>，</w:t>
      </w:r>
      <w:r w:rsidR="00061437">
        <w:rPr>
          <w:rFonts w:hint="eastAsia"/>
        </w:rPr>
        <w:t>深入体会一下修正主义走资派“二共”的</w:t>
      </w:r>
      <w:r w:rsidR="00FE1553">
        <w:rPr>
          <w:rFonts w:hint="eastAsia"/>
        </w:rPr>
        <w:t>“文明叙事”</w:t>
      </w:r>
      <w:r w:rsidR="00E87756">
        <w:rPr>
          <w:rFonts w:hint="eastAsia"/>
        </w:rPr>
        <w:t>，然后对比我们推荐的这些</w:t>
      </w:r>
      <w:r w:rsidR="00627CD7">
        <w:rPr>
          <w:rFonts w:hint="eastAsia"/>
        </w:rPr>
        <w:t>“阶级叙事”的</w:t>
      </w:r>
      <w:r w:rsidR="00E87756">
        <w:rPr>
          <w:rFonts w:hint="eastAsia"/>
        </w:rPr>
        <w:t>书</w:t>
      </w:r>
      <w:r>
        <w:rPr>
          <w:rFonts w:hint="eastAsia"/>
        </w:rPr>
        <w:t>一起阅读</w:t>
      </w:r>
      <w:r w:rsidR="00E87756">
        <w:rPr>
          <w:rFonts w:hint="eastAsia"/>
        </w:rPr>
        <w:t>，深入</w:t>
      </w:r>
      <w:r w:rsidR="00E97345">
        <w:rPr>
          <w:rFonts w:hint="eastAsia"/>
        </w:rPr>
        <w:t>体会一下</w:t>
      </w:r>
      <w:r w:rsidR="00E87756">
        <w:rPr>
          <w:rFonts w:hint="eastAsia"/>
        </w:rPr>
        <w:t>唯心主义</w:t>
      </w:r>
      <w:r w:rsidR="00E97345">
        <w:rPr>
          <w:rFonts w:hint="eastAsia"/>
        </w:rPr>
        <w:t>历史观</w:t>
      </w:r>
      <w:r w:rsidR="00E87756">
        <w:rPr>
          <w:rFonts w:hint="eastAsia"/>
        </w:rPr>
        <w:t>和唯物主义</w:t>
      </w:r>
      <w:r w:rsidR="00E97345">
        <w:rPr>
          <w:rFonts w:hint="eastAsia"/>
        </w:rPr>
        <w:t>历史观</w:t>
      </w:r>
      <w:r w:rsidR="00E87756">
        <w:rPr>
          <w:rFonts w:hint="eastAsia"/>
        </w:rPr>
        <w:t>的区别</w:t>
      </w:r>
      <w:r w:rsidR="00043E37">
        <w:rPr>
          <w:rFonts w:hint="eastAsia"/>
        </w:rPr>
        <w:t>。</w:t>
      </w:r>
    </w:p>
    <w:p w14:paraId="7D329624" w14:textId="77777777" w:rsidR="00E2571B" w:rsidRPr="00E2571B" w:rsidRDefault="00E2571B" w:rsidP="00E2571B">
      <w:pPr>
        <w:pStyle w:val="A5"/>
      </w:pPr>
    </w:p>
    <w:p w14:paraId="29E4607D" w14:textId="54C44792" w:rsidR="00F10951" w:rsidRDefault="00F10951" w:rsidP="00F10951">
      <w:pPr>
        <w:pStyle w:val="A530"/>
      </w:pPr>
      <w:bookmarkStart w:id="90" w:name="_Toc182735516"/>
      <w:r>
        <w:rPr>
          <w:rFonts w:hint="eastAsia"/>
        </w:rPr>
        <w:lastRenderedPageBreak/>
        <w:t>小节</w:t>
      </w:r>
      <w:bookmarkEnd w:id="90"/>
    </w:p>
    <w:p w14:paraId="69278263" w14:textId="2F57F6F4" w:rsidR="00F10951" w:rsidRDefault="00F10951" w:rsidP="00F10951">
      <w:pPr>
        <w:pStyle w:val="A5"/>
      </w:pPr>
      <w:r>
        <w:rPr>
          <w:rFonts w:hint="eastAsia"/>
        </w:rPr>
        <w:t>想</w:t>
      </w:r>
      <w:r w:rsidR="006B0F3D">
        <w:rPr>
          <w:rFonts w:hint="eastAsia"/>
        </w:rPr>
        <w:t>深入学习了解文革史，推荐</w:t>
      </w:r>
      <w:r w:rsidR="003B50B2">
        <w:rPr>
          <w:rFonts w:hint="eastAsia"/>
        </w:rPr>
        <w:t>阅读</w:t>
      </w:r>
      <w:r w:rsidR="006B0F3D">
        <w:rPr>
          <w:rFonts w:hint="eastAsia"/>
        </w:rPr>
        <w:t>水陆洲的</w:t>
      </w:r>
      <w:r>
        <w:rPr>
          <w:rFonts w:hint="eastAsia"/>
        </w:rPr>
        <w:t>《无产阶级文化大革命概述·简论》</w:t>
      </w:r>
      <w:r w:rsidR="006B0F3D">
        <w:rPr>
          <w:rFonts w:hint="eastAsia"/>
        </w:rPr>
        <w:t>和《戚本禹回忆录》</w:t>
      </w:r>
      <w:r w:rsidR="006B0F3D">
        <w:rPr>
          <w:rFonts w:hint="eastAsia"/>
        </w:rPr>
        <w:t>;</w:t>
      </w:r>
    </w:p>
    <w:p w14:paraId="1F70DDDB" w14:textId="77777777" w:rsidR="00540D80" w:rsidRDefault="00540D80" w:rsidP="00540D80">
      <w:pPr>
        <w:pStyle w:val="A5"/>
      </w:pPr>
      <w:r>
        <w:rPr>
          <w:rFonts w:hint="eastAsia"/>
        </w:rPr>
        <w:t>想学习阶级史观的中国近代史，推荐阅读</w:t>
      </w:r>
      <w:r w:rsidRPr="00CF307E">
        <w:rPr>
          <w:rFonts w:hint="eastAsia"/>
        </w:rPr>
        <w:t>《中国近代史稿（上下册）》（人民出版社，</w:t>
      </w:r>
      <w:r w:rsidRPr="00CF307E">
        <w:rPr>
          <w:rFonts w:hint="eastAsia"/>
        </w:rPr>
        <w:t>1975</w:t>
      </w:r>
      <w:r w:rsidRPr="00CF307E">
        <w:rPr>
          <w:rFonts w:hint="eastAsia"/>
        </w:rPr>
        <w:t>年）；</w:t>
      </w:r>
    </w:p>
    <w:p w14:paraId="36451E99" w14:textId="1FE1E2B7" w:rsidR="006B0F3D" w:rsidRDefault="006B0F3D" w:rsidP="00F10951">
      <w:pPr>
        <w:pStyle w:val="A5"/>
      </w:pPr>
      <w:r>
        <w:rPr>
          <w:rFonts w:hint="eastAsia"/>
        </w:rPr>
        <w:t>想学习阶级史观的中国古代史，推荐</w:t>
      </w:r>
      <w:r w:rsidR="003B50B2">
        <w:rPr>
          <w:rFonts w:hint="eastAsia"/>
        </w:rPr>
        <w:t>阅读</w:t>
      </w:r>
      <w:r w:rsidR="00E07A0A" w:rsidRPr="00E07A0A">
        <w:rPr>
          <w:rFonts w:hint="eastAsia"/>
        </w:rPr>
        <w:t>《儒法斗争史稿》（云南大学，</w:t>
      </w:r>
      <w:r w:rsidR="00E07A0A" w:rsidRPr="00E07A0A">
        <w:rPr>
          <w:rFonts w:hint="eastAsia"/>
        </w:rPr>
        <w:t>1975</w:t>
      </w:r>
      <w:r w:rsidR="00E07A0A" w:rsidRPr="00E07A0A">
        <w:rPr>
          <w:rFonts w:hint="eastAsia"/>
        </w:rPr>
        <w:t>年编）</w:t>
      </w:r>
      <w:r w:rsidR="008E7AA8">
        <w:rPr>
          <w:rFonts w:hint="eastAsia"/>
        </w:rPr>
        <w:t>、</w:t>
      </w:r>
      <w:r w:rsidR="00CF307E" w:rsidRPr="00CF307E">
        <w:rPr>
          <w:rFonts w:hint="eastAsia"/>
        </w:rPr>
        <w:t>《中国古代史（三册）》（南京大学</w:t>
      </w:r>
      <w:r w:rsidR="00CF307E" w:rsidRPr="00CF307E">
        <w:rPr>
          <w:rFonts w:hint="eastAsia"/>
        </w:rPr>
        <w:t>1975</w:t>
      </w:r>
      <w:r w:rsidR="00CF307E" w:rsidRPr="00CF307E">
        <w:rPr>
          <w:rFonts w:hint="eastAsia"/>
        </w:rPr>
        <w:t>编</w:t>
      </w:r>
      <w:r w:rsidR="00CF307E">
        <w:rPr>
          <w:rFonts w:hint="eastAsia"/>
        </w:rPr>
        <w:t>）；</w:t>
      </w:r>
    </w:p>
    <w:p w14:paraId="2E87E47E" w14:textId="598411DC" w:rsidR="00806233" w:rsidRDefault="00806233" w:rsidP="00F10951">
      <w:pPr>
        <w:pStyle w:val="A5"/>
      </w:pPr>
      <w:r>
        <w:rPr>
          <w:rFonts w:hint="eastAsia"/>
        </w:rPr>
        <w:t>想学习阶级史观的世界历史，推荐阅读</w:t>
      </w:r>
      <w:r w:rsidRPr="00806233">
        <w:rPr>
          <w:rFonts w:hint="eastAsia"/>
        </w:rPr>
        <w:t>《简明世界史（三册）》（北京大学</w:t>
      </w:r>
      <w:r w:rsidRPr="00806233">
        <w:rPr>
          <w:rFonts w:hint="eastAsia"/>
        </w:rPr>
        <w:t>1974</w:t>
      </w:r>
      <w:r w:rsidRPr="00806233">
        <w:rPr>
          <w:rFonts w:hint="eastAsia"/>
        </w:rPr>
        <w:t>年编</w:t>
      </w:r>
      <w:r>
        <w:rPr>
          <w:rFonts w:hint="eastAsia"/>
        </w:rPr>
        <w:t>）；</w:t>
      </w:r>
    </w:p>
    <w:p w14:paraId="5D810ADC" w14:textId="49ED5882" w:rsidR="003B50B2" w:rsidRDefault="003B50B2" w:rsidP="00F10951">
      <w:pPr>
        <w:pStyle w:val="A5"/>
      </w:pPr>
      <w:r>
        <w:rPr>
          <w:rFonts w:hint="eastAsia"/>
        </w:rPr>
        <w:t>想深入学习了解中苏论战史，推荐阅读</w:t>
      </w:r>
      <w:r w:rsidR="00612A14" w:rsidRPr="00612A14">
        <w:rPr>
          <w:rFonts w:hint="eastAsia"/>
        </w:rPr>
        <w:t>《联共（布）党史简明教程》</w:t>
      </w:r>
      <w:r w:rsidR="00612A14">
        <w:rPr>
          <w:rFonts w:hint="eastAsia"/>
        </w:rPr>
        <w:t>、</w:t>
      </w:r>
      <w:r w:rsidR="00183EBF" w:rsidRPr="00183EBF">
        <w:rPr>
          <w:rFonts w:hint="eastAsia"/>
        </w:rPr>
        <w:t>《论列宁主义基础》</w:t>
      </w:r>
      <w:r w:rsidR="00506287">
        <w:rPr>
          <w:rFonts w:hint="eastAsia"/>
        </w:rPr>
        <w:t>、</w:t>
      </w:r>
      <w:r w:rsidR="00506287" w:rsidRPr="00506287">
        <w:rPr>
          <w:rFonts w:hint="eastAsia"/>
        </w:rPr>
        <w:t>《十年论战</w:t>
      </w:r>
      <w:r w:rsidR="00506287" w:rsidRPr="00506287">
        <w:rPr>
          <w:rFonts w:hint="eastAsia"/>
        </w:rPr>
        <w:t>-</w:t>
      </w:r>
      <w:r w:rsidR="00506287" w:rsidRPr="00506287">
        <w:rPr>
          <w:rFonts w:hint="eastAsia"/>
        </w:rPr>
        <w:t>中苏关系回忆录》</w:t>
      </w:r>
      <w:r w:rsidR="00506287">
        <w:rPr>
          <w:rFonts w:hint="eastAsia"/>
        </w:rPr>
        <w:t>；</w:t>
      </w:r>
    </w:p>
    <w:p w14:paraId="1B4A094C" w14:textId="0BAC2720" w:rsidR="00CF307E" w:rsidRDefault="00CF307E" w:rsidP="00F10951">
      <w:pPr>
        <w:pStyle w:val="A5"/>
      </w:pPr>
      <w:r>
        <w:rPr>
          <w:rFonts w:hint="eastAsia"/>
        </w:rPr>
        <w:t>想学习</w:t>
      </w:r>
      <w:r w:rsidR="00AB2A39">
        <w:rPr>
          <w:rFonts w:hint="eastAsia"/>
        </w:rPr>
        <w:t>国际共运史，推荐</w:t>
      </w:r>
      <w:r w:rsidR="003B50B2">
        <w:rPr>
          <w:rFonts w:hint="eastAsia"/>
        </w:rPr>
        <w:t>阅读</w:t>
      </w:r>
      <w:r w:rsidR="00AB2A39" w:rsidRPr="00AB2A39">
        <w:rPr>
          <w:rFonts w:hint="eastAsia"/>
        </w:rPr>
        <w:t>《国际共产主义运动史讲义（四册）》（北京大学</w:t>
      </w:r>
      <w:r w:rsidR="00AB2A39" w:rsidRPr="00AB2A39">
        <w:rPr>
          <w:rFonts w:hint="eastAsia"/>
        </w:rPr>
        <w:t>1976</w:t>
      </w:r>
      <w:r w:rsidR="00AB2A39" w:rsidRPr="00AB2A39">
        <w:rPr>
          <w:rFonts w:hint="eastAsia"/>
        </w:rPr>
        <w:t>年编）</w:t>
      </w:r>
      <w:r w:rsidR="002D3E2E">
        <w:rPr>
          <w:rFonts w:hint="eastAsia"/>
        </w:rPr>
        <w:t>。</w:t>
      </w:r>
    </w:p>
    <w:p w14:paraId="59F9D1A0" w14:textId="029C80FD" w:rsidR="00975DE0" w:rsidRPr="00975DE0" w:rsidRDefault="00975DE0" w:rsidP="00D25743">
      <w:pPr>
        <w:pStyle w:val="A522"/>
      </w:pPr>
      <w:bookmarkStart w:id="91" w:name="_Toc179843645"/>
      <w:bookmarkStart w:id="92" w:name="_Toc182735517"/>
      <w:r w:rsidRPr="00975DE0">
        <w:rPr>
          <w:rFonts w:hint="eastAsia"/>
        </w:rPr>
        <w:lastRenderedPageBreak/>
        <w:t>第</w:t>
      </w:r>
      <w:r w:rsidR="00124E58">
        <w:rPr>
          <w:rFonts w:hint="eastAsia"/>
        </w:rPr>
        <w:t>3</w:t>
      </w:r>
      <w:r w:rsidRPr="00975DE0">
        <w:rPr>
          <w:rFonts w:hint="eastAsia"/>
        </w:rPr>
        <w:t>节</w:t>
      </w:r>
      <w:r w:rsidRPr="00975DE0">
        <w:rPr>
          <w:rFonts w:hint="eastAsia"/>
        </w:rPr>
        <w:t xml:space="preserve"> </w:t>
      </w:r>
      <w:r w:rsidRPr="00975DE0">
        <w:rPr>
          <w:rFonts w:hint="eastAsia"/>
        </w:rPr>
        <w:t>政治经济学</w:t>
      </w:r>
      <w:bookmarkEnd w:id="91"/>
      <w:bookmarkEnd w:id="92"/>
    </w:p>
    <w:p w14:paraId="1FF51373" w14:textId="75D50871" w:rsidR="00522B8D" w:rsidRPr="00473548" w:rsidRDefault="00975DE0" w:rsidP="00473548">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政治经济学，是理解人类社会发展规律的根本的学说。我们要理解原始社会公有制是如何一步步瓦解变成私有制、变成奴隶制社会？</w:t>
      </w:r>
      <w:r w:rsidR="00584DDD">
        <w:rPr>
          <w:rFonts w:ascii="Times New Roman" w:eastAsia="宋体" w:hAnsi="Times New Roman" w:hint="eastAsia"/>
          <w:spacing w:val="-8"/>
          <w:sz w:val="30"/>
        </w:rPr>
        <w:t>再</w:t>
      </w:r>
      <w:r w:rsidRPr="00975DE0">
        <w:rPr>
          <w:rFonts w:ascii="Times New Roman" w:eastAsia="宋体" w:hAnsi="Times New Roman" w:hint="eastAsia"/>
          <w:spacing w:val="-8"/>
          <w:sz w:val="30"/>
        </w:rPr>
        <w:t>变成封建社会？</w:t>
      </w:r>
      <w:r w:rsidR="00584DDD">
        <w:rPr>
          <w:rFonts w:ascii="Times New Roman" w:eastAsia="宋体" w:hAnsi="Times New Roman" w:hint="eastAsia"/>
          <w:spacing w:val="-8"/>
          <w:sz w:val="30"/>
        </w:rPr>
        <w:t>又</w:t>
      </w:r>
      <w:r w:rsidRPr="00975DE0">
        <w:rPr>
          <w:rFonts w:ascii="Times New Roman" w:eastAsia="宋体" w:hAnsi="Times New Roman" w:hint="eastAsia"/>
          <w:spacing w:val="-8"/>
          <w:sz w:val="30"/>
        </w:rPr>
        <w:t>变成资本主义社会？</w:t>
      </w:r>
      <w:r w:rsidR="00584DDD">
        <w:rPr>
          <w:rFonts w:ascii="Times New Roman" w:eastAsia="宋体" w:hAnsi="Times New Roman" w:hint="eastAsia"/>
          <w:spacing w:val="-8"/>
          <w:sz w:val="30"/>
        </w:rPr>
        <w:t>又必然演变</w:t>
      </w:r>
      <w:r w:rsidRPr="00975DE0">
        <w:rPr>
          <w:rFonts w:ascii="Times New Roman" w:eastAsia="宋体" w:hAnsi="Times New Roman" w:hint="eastAsia"/>
          <w:spacing w:val="-8"/>
          <w:sz w:val="30"/>
        </w:rPr>
        <w:t>成社会主义社会？最后必然演变成共产主义社会？</w:t>
      </w:r>
      <w:r w:rsidR="00584DDD">
        <w:rPr>
          <w:rFonts w:ascii="Times New Roman" w:eastAsia="宋体" w:hAnsi="Times New Roman" w:hint="eastAsia"/>
          <w:spacing w:val="-8"/>
          <w:sz w:val="30"/>
        </w:rPr>
        <w:t>从</w:t>
      </w:r>
      <w:r w:rsidRPr="00975DE0">
        <w:rPr>
          <w:rFonts w:ascii="Times New Roman" w:eastAsia="宋体" w:hAnsi="Times New Roman" w:hint="eastAsia"/>
          <w:spacing w:val="-8"/>
          <w:sz w:val="30"/>
        </w:rPr>
        <w:t>根本上来说，是要理解这些历史变化进程背后的、不以人的意志为转移的政治经济学规律。正是这些规律，支配了人类社会的发展。</w:t>
      </w:r>
      <w:r w:rsidR="00473548" w:rsidRPr="00975DE0">
        <w:rPr>
          <w:rFonts w:ascii="Times New Roman" w:eastAsia="宋体" w:hAnsi="Times New Roman" w:hint="eastAsia"/>
          <w:spacing w:val="-8"/>
          <w:sz w:val="30"/>
        </w:rPr>
        <w:t>理解政治经济学规律，是理解人类社会发展规律的钥匙。</w:t>
      </w:r>
    </w:p>
    <w:p w14:paraId="7627E96E" w14:textId="672F926C" w:rsidR="00975DE0" w:rsidRPr="00975DE0" w:rsidRDefault="00975DE0" w:rsidP="00473548">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我们又说，几千年以来的人类社会</w:t>
      </w:r>
      <w:r w:rsidR="00522B8D">
        <w:rPr>
          <w:rFonts w:ascii="Times New Roman" w:eastAsia="宋体" w:hAnsi="Times New Roman" w:hint="eastAsia"/>
          <w:spacing w:val="-8"/>
          <w:sz w:val="30"/>
        </w:rPr>
        <w:t>的</w:t>
      </w:r>
      <w:r w:rsidRPr="00975DE0">
        <w:rPr>
          <w:rFonts w:ascii="Times New Roman" w:eastAsia="宋体" w:hAnsi="Times New Roman" w:hint="eastAsia"/>
          <w:spacing w:val="-8"/>
          <w:sz w:val="30"/>
        </w:rPr>
        <w:t>历史</w:t>
      </w:r>
      <w:r w:rsidR="00522B8D">
        <w:rPr>
          <w:rFonts w:ascii="Times New Roman" w:eastAsia="宋体" w:hAnsi="Times New Roman" w:hint="eastAsia"/>
          <w:spacing w:val="-8"/>
          <w:sz w:val="30"/>
        </w:rPr>
        <w:t>，</w:t>
      </w:r>
      <w:r w:rsidRPr="00975DE0">
        <w:rPr>
          <w:rFonts w:ascii="Times New Roman" w:eastAsia="宋体" w:hAnsi="Times New Roman" w:hint="eastAsia"/>
          <w:spacing w:val="-8"/>
          <w:sz w:val="30"/>
        </w:rPr>
        <w:t>是阶级斗争史，阶级斗争是历史进步的动力</w:t>
      </w:r>
      <w:r w:rsidR="00522B8D">
        <w:rPr>
          <w:rFonts w:ascii="Times New Roman" w:eastAsia="宋体" w:hAnsi="Times New Roman" w:hint="eastAsia"/>
          <w:spacing w:val="-8"/>
          <w:sz w:val="30"/>
        </w:rPr>
        <w:t>。</w:t>
      </w:r>
      <w:r w:rsidRPr="00975DE0">
        <w:rPr>
          <w:rFonts w:ascii="Times New Roman" w:eastAsia="宋体" w:hAnsi="Times New Roman" w:hint="eastAsia"/>
          <w:spacing w:val="-8"/>
          <w:sz w:val="30"/>
        </w:rPr>
        <w:t>因此，阶级斗争的客观规律，本质上来说就是政治经济学规律在起作用。研究政治经济学，可以帮助我们把握人类历史上阶级斗争起伏变化背后的根源。反过来，如果我们掌握了这些政治经济学规律，能驾驭这些规律，那么这些规律自然也就能为我们现实中的阶级斗争、社会主义革命事业服务。</w:t>
      </w:r>
    </w:p>
    <w:p w14:paraId="74330CA1" w14:textId="77777777" w:rsidR="00975DE0" w:rsidRPr="00975DE0" w:rsidRDefault="00975DE0" w:rsidP="00D25743">
      <w:pPr>
        <w:pStyle w:val="A530"/>
      </w:pPr>
      <w:bookmarkStart w:id="93" w:name="_Toc179843646"/>
      <w:bookmarkStart w:id="94" w:name="_Toc182735518"/>
      <w:r w:rsidRPr="00975DE0">
        <w:rPr>
          <w:rFonts w:hint="eastAsia"/>
        </w:rPr>
        <w:t>（一）包含公有制和私有制政治经济学的综合性著作</w:t>
      </w:r>
      <w:bookmarkEnd w:id="93"/>
      <w:bookmarkEnd w:id="94"/>
    </w:p>
    <w:p w14:paraId="65787D70" w14:textId="0080021F"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《政治经济学基础知识</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青年自学丛书</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w:t>
      </w:r>
      <w:r w:rsidRPr="00975DE0">
        <w:rPr>
          <w:rFonts w:ascii="Times New Roman" w:eastAsia="宋体" w:hAnsi="Times New Roman" w:hint="eastAsia"/>
          <w:spacing w:val="-8"/>
          <w:sz w:val="30"/>
        </w:rPr>
        <w:t>（上海</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年）；</w:t>
      </w:r>
    </w:p>
    <w:p w14:paraId="5A7122C1"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lastRenderedPageBreak/>
        <w:t>此书非常简明地介绍了奴隶社会、封建社会、资本主义社会、社会主义社会共</w:t>
      </w:r>
      <w:r w:rsidRPr="00975DE0">
        <w:rPr>
          <w:rFonts w:ascii="Times New Roman" w:eastAsia="宋体" w:hAnsi="Times New Roman" w:hint="eastAsia"/>
          <w:spacing w:val="-8"/>
          <w:sz w:val="30"/>
        </w:rPr>
        <w:t>5</w:t>
      </w:r>
      <w:r w:rsidRPr="00975DE0">
        <w:rPr>
          <w:rFonts w:ascii="Times New Roman" w:eastAsia="宋体" w:hAnsi="Times New Roman" w:hint="eastAsia"/>
          <w:spacing w:val="-8"/>
          <w:sz w:val="30"/>
        </w:rPr>
        <w:t>种社会形态的政治经济学规律，如果以这本书配合我们读唯物史观的历史书特别好，它可以帮助我们去理解历史中的阶级斗争；或者反过来，我们通过研究唯物史观史书中的阶级斗争，去深刻理解这些阶级斗争背后的政治经济学规律。此书</w:t>
      </w:r>
      <w:r w:rsidRPr="00975DE0">
        <w:rPr>
          <w:rFonts w:ascii="宋体" w:eastAsia="黑体" w:hAnsi="宋体" w:hint="eastAsia"/>
          <w:spacing w:val="-8"/>
          <w:sz w:val="30"/>
        </w:rPr>
        <w:t>短小精悍通俗易懂</w:t>
      </w:r>
      <w:r w:rsidRPr="00975DE0">
        <w:rPr>
          <w:rFonts w:ascii="Times New Roman" w:eastAsia="宋体" w:hAnsi="Times New Roman" w:hint="eastAsia"/>
          <w:spacing w:val="-8"/>
          <w:sz w:val="30"/>
        </w:rPr>
        <w:t>，</w:t>
      </w:r>
      <w:r w:rsidRPr="00975DE0">
        <w:rPr>
          <w:rFonts w:ascii="宋体" w:eastAsia="黑体" w:hAnsi="宋体" w:hint="eastAsia"/>
          <w:spacing w:val="-8"/>
          <w:sz w:val="30"/>
        </w:rPr>
        <w:t>非常适合作为政治经济学入门读物。</w:t>
      </w:r>
    </w:p>
    <w:p w14:paraId="414F23A0" w14:textId="3973AE8A"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）《政治经济学》（北京人民出版社，</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年）；</w:t>
      </w:r>
    </w:p>
    <w:p w14:paraId="14167EFA"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此书和上面那本青年自学丛书一样论述了</w:t>
      </w:r>
      <w:r w:rsidRPr="00975DE0">
        <w:rPr>
          <w:rFonts w:ascii="Times New Roman" w:eastAsia="宋体" w:hAnsi="Times New Roman" w:hint="eastAsia"/>
          <w:spacing w:val="-8"/>
          <w:sz w:val="30"/>
        </w:rPr>
        <w:t>5</w:t>
      </w:r>
      <w:r w:rsidRPr="00975DE0">
        <w:rPr>
          <w:rFonts w:ascii="Times New Roman" w:eastAsia="宋体" w:hAnsi="Times New Roman" w:hint="eastAsia"/>
          <w:spacing w:val="-8"/>
          <w:sz w:val="30"/>
        </w:rPr>
        <w:t>种社会形态的政治经济学规律，但比那本</w:t>
      </w:r>
      <w:r w:rsidRPr="00975DE0">
        <w:rPr>
          <w:rFonts w:ascii="宋体" w:eastAsia="黑体" w:hAnsi="宋体" w:hint="eastAsia"/>
          <w:spacing w:val="-8"/>
          <w:sz w:val="30"/>
        </w:rPr>
        <w:t>稍详细系统</w:t>
      </w:r>
      <w:r w:rsidRPr="00975DE0">
        <w:rPr>
          <w:rFonts w:ascii="Times New Roman" w:eastAsia="宋体" w:hAnsi="Times New Roman" w:hint="eastAsia"/>
          <w:spacing w:val="-8"/>
          <w:sz w:val="30"/>
        </w:rPr>
        <w:t>，篇幅适中，也</w:t>
      </w:r>
      <w:r w:rsidRPr="00975DE0">
        <w:rPr>
          <w:rFonts w:ascii="宋体" w:eastAsia="黑体" w:hAnsi="宋体" w:hint="eastAsia"/>
          <w:spacing w:val="-8"/>
          <w:sz w:val="30"/>
        </w:rPr>
        <w:t>非常适合</w:t>
      </w:r>
      <w:r w:rsidRPr="00975DE0">
        <w:rPr>
          <w:rFonts w:ascii="Times New Roman" w:eastAsia="宋体" w:hAnsi="Times New Roman" w:hint="eastAsia"/>
          <w:spacing w:val="-8"/>
          <w:sz w:val="30"/>
        </w:rPr>
        <w:t>作为政治经济学</w:t>
      </w:r>
      <w:r w:rsidRPr="00975DE0">
        <w:rPr>
          <w:rFonts w:ascii="宋体" w:eastAsia="黑体" w:hAnsi="宋体" w:hint="eastAsia"/>
          <w:spacing w:val="-8"/>
          <w:sz w:val="30"/>
        </w:rPr>
        <w:t>入门读物</w:t>
      </w:r>
      <w:r w:rsidRPr="00975DE0">
        <w:rPr>
          <w:rFonts w:ascii="Times New Roman" w:eastAsia="宋体" w:hAnsi="Times New Roman" w:hint="eastAsia"/>
          <w:spacing w:val="-8"/>
          <w:sz w:val="30"/>
        </w:rPr>
        <w:t>）；</w:t>
      </w:r>
    </w:p>
    <w:p w14:paraId="3E120C18" w14:textId="77777777" w:rsidR="00975DE0" w:rsidRPr="00975DE0" w:rsidRDefault="00975DE0" w:rsidP="003B40F3">
      <w:pPr>
        <w:pStyle w:val="A532"/>
      </w:pPr>
      <w:bookmarkStart w:id="95" w:name="_Toc179843647"/>
      <w:bookmarkStart w:id="96" w:name="_Toc182735519"/>
      <w:r w:rsidRPr="00975DE0">
        <w:rPr>
          <w:rFonts w:hint="eastAsia"/>
        </w:rPr>
        <w:lastRenderedPageBreak/>
        <w:t>（二）私有制下的政治经济学专著</w:t>
      </w:r>
      <w:bookmarkEnd w:id="95"/>
      <w:bookmarkEnd w:id="96"/>
    </w:p>
    <w:p w14:paraId="5566D54D" w14:textId="6CE56C5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《政治经济学概论》</w:t>
      </w:r>
      <w:r w:rsidRPr="00975DE0">
        <w:rPr>
          <w:rFonts w:ascii="Times New Roman" w:eastAsia="宋体" w:hAnsi="Times New Roman" w:hint="eastAsia"/>
          <w:spacing w:val="-8"/>
          <w:sz w:val="30"/>
        </w:rPr>
        <w:t>（徐禾主编，</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w:t>
      </w:r>
    </w:p>
    <w:p w14:paraId="6511C9FB" w14:textId="2E01FFDE"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注意这本书最好读</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年版的，改开后的版本，有删节，不够尖锐。这本书是《资本论》的高度凝练浓缩本，是目前</w:t>
      </w:r>
      <w:r w:rsidRPr="00975DE0">
        <w:rPr>
          <w:rFonts w:ascii="宋体" w:eastAsia="黑体" w:hAnsi="宋体" w:hint="eastAsia"/>
          <w:spacing w:val="-8"/>
          <w:sz w:val="30"/>
        </w:rPr>
        <w:t>最优秀的《资本论》简本</w:t>
      </w:r>
      <w:r w:rsidRPr="00975DE0">
        <w:rPr>
          <w:rFonts w:ascii="Times New Roman" w:eastAsia="宋体" w:hAnsi="Times New Roman" w:hint="eastAsia"/>
          <w:spacing w:val="-8"/>
          <w:sz w:val="30"/>
        </w:rPr>
        <w:t>。因为非常优秀，很多国家都翻译后直接作为他们的政治经济学教科书。《资本论》是资本主义政治经济学的百科全书式的巨著，但它篇幅浩大，只适合专业人员专业研究，不太适合一般人读。</w:t>
      </w:r>
      <w:r w:rsidRPr="00975DE0">
        <w:rPr>
          <w:rFonts w:ascii="宋体" w:eastAsia="黑体" w:hAnsi="宋体" w:hint="eastAsia"/>
          <w:spacing w:val="-8"/>
          <w:sz w:val="30"/>
        </w:rPr>
        <w:t>一般人不建议啃《资本论》，读徐禾的这本就够了</w:t>
      </w:r>
      <w:r w:rsidRPr="00975DE0">
        <w:rPr>
          <w:rFonts w:ascii="Times New Roman" w:eastAsia="宋体" w:hAnsi="Times New Roman" w:hint="eastAsia"/>
          <w:spacing w:val="-8"/>
          <w:sz w:val="30"/>
        </w:rPr>
        <w:t>。</w:t>
      </w:r>
    </w:p>
    <w:p w14:paraId="767E884F"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《政治经济学（资本主义部分）》</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《政治经济学（帝国主义部分）》</w:t>
      </w:r>
      <w:r w:rsidRPr="00975DE0">
        <w:rPr>
          <w:rFonts w:ascii="Times New Roman" w:eastAsia="宋体" w:hAnsi="Times New Roman" w:hint="eastAsia"/>
          <w:spacing w:val="-8"/>
          <w:sz w:val="30"/>
        </w:rPr>
        <w:t>（南开大学，</w:t>
      </w:r>
      <w:r w:rsidRPr="00975DE0">
        <w:rPr>
          <w:rFonts w:ascii="Times New Roman" w:eastAsia="宋体" w:hAnsi="Times New Roman" w:hint="eastAsia"/>
          <w:spacing w:val="-8"/>
          <w:sz w:val="30"/>
        </w:rPr>
        <w:t>1976</w:t>
      </w:r>
      <w:r w:rsidRPr="00975DE0">
        <w:rPr>
          <w:rFonts w:ascii="Times New Roman" w:eastAsia="宋体" w:hAnsi="Times New Roman" w:hint="eastAsia"/>
          <w:spacing w:val="-8"/>
          <w:sz w:val="30"/>
        </w:rPr>
        <w:t>年）；</w:t>
      </w:r>
    </w:p>
    <w:p w14:paraId="6F402EA4"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这两本书，都是非常好的政治经济学专著，论述深刻。另外，这套书还有第</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册《政治经济学（社会主义部分）》，都是非常好的书）</w:t>
      </w:r>
    </w:p>
    <w:p w14:paraId="0C4A31CF" w14:textId="77777777" w:rsidR="00975DE0" w:rsidRPr="00975DE0" w:rsidRDefault="00975DE0" w:rsidP="003B40F3">
      <w:pPr>
        <w:pStyle w:val="A532"/>
      </w:pPr>
      <w:bookmarkStart w:id="97" w:name="_Toc179843648"/>
      <w:bookmarkStart w:id="98" w:name="_Toc182735520"/>
      <w:r w:rsidRPr="00975DE0">
        <w:rPr>
          <w:rFonts w:hint="eastAsia"/>
        </w:rPr>
        <w:lastRenderedPageBreak/>
        <w:t>（三）公有制下的政治经济学专著</w:t>
      </w:r>
      <w:bookmarkEnd w:id="97"/>
      <w:bookmarkEnd w:id="98"/>
    </w:p>
    <w:p w14:paraId="156578CA"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）《苏联社会主义经济问题》、《政治经济学教科书》（斯大林著）；</w:t>
      </w:r>
    </w:p>
    <w:p w14:paraId="70D7A5C3" w14:textId="54927988"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此书是人类历史上首部社会主义政治经济学理论著作，问题也比较多。毛主席后来对这本书进行了细致研读，对里面错误观点进行了一针见血的批判，由此形成了《读苏联</w:t>
      </w:r>
      <w:r w:rsidR="00464492">
        <w:rPr>
          <w:rFonts w:ascii="Times New Roman" w:eastAsia="宋体" w:hAnsi="Times New Roman" w:hint="eastAsia"/>
          <w:spacing w:val="-8"/>
          <w:sz w:val="30"/>
        </w:rPr>
        <w:t>〈</w:t>
      </w:r>
      <w:r w:rsidRPr="00975DE0">
        <w:rPr>
          <w:rFonts w:ascii="Times New Roman" w:eastAsia="宋体" w:hAnsi="Times New Roman" w:hint="eastAsia"/>
          <w:spacing w:val="-8"/>
          <w:sz w:val="30"/>
        </w:rPr>
        <w:t>政治经济学教科书</w:t>
      </w:r>
      <w:r w:rsidR="00464492">
        <w:rPr>
          <w:rFonts w:ascii="Times New Roman" w:eastAsia="宋体" w:hAnsi="Times New Roman" w:hint="eastAsia"/>
          <w:spacing w:val="-8"/>
          <w:sz w:val="30"/>
        </w:rPr>
        <w:t>〉</w:t>
      </w:r>
      <w:r w:rsidRPr="00975DE0">
        <w:rPr>
          <w:rFonts w:ascii="Times New Roman" w:eastAsia="宋体" w:hAnsi="Times New Roman" w:hint="eastAsia"/>
          <w:spacing w:val="-8"/>
          <w:sz w:val="30"/>
        </w:rPr>
        <w:t>的批注和谈话》，所以</w:t>
      </w:r>
      <w:r w:rsidRPr="00975DE0">
        <w:rPr>
          <w:rFonts w:ascii="宋体" w:eastAsia="黑体" w:hAnsi="宋体" w:hint="eastAsia"/>
          <w:spacing w:val="-8"/>
          <w:sz w:val="30"/>
        </w:rPr>
        <w:t>一般人直接读后者</w:t>
      </w:r>
      <w:r w:rsidRPr="00975DE0">
        <w:rPr>
          <w:rFonts w:ascii="Times New Roman" w:eastAsia="宋体" w:hAnsi="Times New Roman" w:hint="eastAsia"/>
          <w:spacing w:val="-8"/>
          <w:sz w:val="30"/>
        </w:rPr>
        <w:t>就行了。</w:t>
      </w:r>
    </w:p>
    <w:p w14:paraId="1BFF1584" w14:textId="391AE8B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《读苏联</w:t>
      </w:r>
      <w:r w:rsidR="00464492">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政治经济学教科书</w:t>
      </w:r>
      <w:r w:rsidR="00464492">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的批注和谈话》</w:t>
      </w:r>
      <w:r w:rsidRPr="00975DE0">
        <w:rPr>
          <w:rFonts w:ascii="Times New Roman" w:eastAsia="宋体" w:hAnsi="Times New Roman" w:hint="eastAsia"/>
          <w:spacing w:val="-8"/>
          <w:sz w:val="30"/>
        </w:rPr>
        <w:t>；</w:t>
      </w:r>
    </w:p>
    <w:p w14:paraId="572920A3" w14:textId="18691E28" w:rsidR="00DB79D0" w:rsidRPr="00DB79D0" w:rsidRDefault="00975DE0" w:rsidP="0002580E">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这是毛主席</w:t>
      </w:r>
      <w:r w:rsidRPr="00975DE0">
        <w:rPr>
          <w:rFonts w:ascii="Times New Roman" w:eastAsia="宋体" w:hAnsi="Times New Roman" w:hint="eastAsia"/>
          <w:spacing w:val="-8"/>
          <w:sz w:val="30"/>
        </w:rPr>
        <w:t>1958</w:t>
      </w:r>
      <w:r w:rsidRPr="00975DE0">
        <w:rPr>
          <w:rFonts w:ascii="Times New Roman" w:eastAsia="宋体" w:hAnsi="Times New Roman" w:hint="eastAsia"/>
          <w:spacing w:val="-8"/>
          <w:sz w:val="30"/>
        </w:rPr>
        <w:t>年读书会上，对斯大林政治经济学理论的批判。毛主席的批判闪耀着唯物主义辩证法的哲学光辉，体现了彻底的无产阶级立场和辩证法的方法论，为未来社会主义政治经济学的发展，指明了正确的方向和道路。这本书因为是九十年代后，聆听毛主席当年谈话的人通过回忆和整理笔记，总结编辑出来的。而不同的人，做的笔记也不完全一样，因此此书有多种版本，虽然差异并不大。邓力群</w:t>
      </w:r>
      <w:r w:rsidRPr="00975DE0">
        <w:rPr>
          <w:rFonts w:ascii="Times New Roman" w:eastAsia="宋体" w:hAnsi="Times New Roman" w:hint="eastAsia"/>
          <w:spacing w:val="-8"/>
          <w:sz w:val="30"/>
        </w:rPr>
        <w:t>1998</w:t>
      </w:r>
      <w:r w:rsidRPr="00975DE0">
        <w:rPr>
          <w:rFonts w:ascii="Times New Roman" w:eastAsia="宋体" w:hAnsi="Times New Roman" w:hint="eastAsia"/>
          <w:spacing w:val="-8"/>
          <w:sz w:val="30"/>
        </w:rPr>
        <w:t>年编辑出版的版本还不错，另外</w:t>
      </w:r>
      <w:r w:rsidR="00DF0060" w:rsidRPr="00DF0060">
        <w:rPr>
          <w:rFonts w:ascii="宋体" w:eastAsia="黑体" w:hAnsi="宋体" w:hint="eastAsia"/>
          <w:spacing w:val="-8"/>
          <w:sz w:val="30"/>
        </w:rPr>
        <w:t>润之</w:t>
      </w:r>
      <w:r w:rsidRPr="00975DE0">
        <w:rPr>
          <w:rFonts w:ascii="宋体" w:eastAsia="黑体" w:hAnsi="宋体" w:hint="eastAsia"/>
          <w:spacing w:val="-8"/>
          <w:sz w:val="30"/>
        </w:rPr>
        <w:t>赤旗版《毛泽东选集</w:t>
      </w:r>
      <w:r w:rsidRPr="00975DE0">
        <w:rPr>
          <w:rFonts w:ascii="宋体" w:eastAsia="黑体" w:hAnsi="宋体" w:hint="eastAsia"/>
          <w:spacing w:val="-8"/>
          <w:sz w:val="30"/>
        </w:rPr>
        <w:t>(</w:t>
      </w:r>
      <w:r w:rsidRPr="00975DE0">
        <w:rPr>
          <w:rFonts w:ascii="宋体" w:eastAsia="黑体" w:hAnsi="宋体" w:hint="eastAsia"/>
          <w:spacing w:val="-8"/>
          <w:sz w:val="30"/>
        </w:rPr>
        <w:t>第六卷</w:t>
      </w:r>
      <w:r w:rsidRPr="00975DE0">
        <w:rPr>
          <w:rFonts w:ascii="宋体" w:eastAsia="黑体" w:hAnsi="宋体" w:hint="eastAsia"/>
          <w:spacing w:val="-8"/>
          <w:sz w:val="30"/>
        </w:rPr>
        <w:t>)</w:t>
      </w:r>
      <w:r w:rsidRPr="00975DE0">
        <w:rPr>
          <w:rFonts w:ascii="宋体" w:eastAsia="黑体" w:hAnsi="宋体" w:hint="eastAsia"/>
          <w:spacing w:val="-8"/>
          <w:sz w:val="30"/>
        </w:rPr>
        <w:t>》里面也收录</w:t>
      </w:r>
      <w:r w:rsidRPr="00975DE0">
        <w:rPr>
          <w:rFonts w:ascii="Times New Roman" w:eastAsia="宋体" w:hAnsi="Times New Roman" w:hint="eastAsia"/>
          <w:spacing w:val="-8"/>
          <w:sz w:val="30"/>
        </w:rPr>
        <w:t>、加工整理出来了一个更全面、完整的版本</w:t>
      </w:r>
      <w:r w:rsidR="005E2E32">
        <w:rPr>
          <w:rFonts w:ascii="Times New Roman" w:eastAsia="宋体" w:hAnsi="Times New Roman" w:hint="eastAsia"/>
          <w:spacing w:val="-8"/>
          <w:sz w:val="30"/>
        </w:rPr>
        <w:t>（有网友把这部分内容单独整理成册</w:t>
      </w:r>
      <w:r w:rsidR="005E2E32" w:rsidRPr="00C53DDC">
        <w:rPr>
          <w:rStyle w:val="af3"/>
          <w:rFonts w:hint="eastAsia"/>
        </w:rPr>
        <w:t>《毛主席论社会主义政治经济学》</w:t>
      </w:r>
      <w:r w:rsidR="005E2E32" w:rsidRPr="005E2E32">
        <w:rPr>
          <w:rFonts w:ascii="Times New Roman" w:eastAsia="宋体" w:hAnsi="Times New Roman" w:hint="eastAsia"/>
          <w:spacing w:val="-8"/>
          <w:sz w:val="30"/>
        </w:rPr>
        <w:t>（滴水出版社）</w:t>
      </w:r>
      <w:r w:rsidR="005E2E32">
        <w:rPr>
          <w:rFonts w:ascii="Times New Roman" w:eastAsia="宋体" w:hAnsi="Times New Roman" w:hint="eastAsia"/>
          <w:spacing w:val="-8"/>
          <w:sz w:val="30"/>
        </w:rPr>
        <w:t>，发布到了</w:t>
      </w:r>
      <w:r w:rsidR="001E7A67">
        <w:rPr>
          <w:rFonts w:ascii="Times New Roman" w:eastAsia="宋体" w:hAnsi="Times New Roman" w:hint="eastAsia"/>
          <w:spacing w:val="-8"/>
          <w:sz w:val="30"/>
        </w:rPr>
        <w:t>墙外</w:t>
      </w:r>
      <w:r w:rsidR="00592A56" w:rsidRPr="00592A56">
        <w:rPr>
          <w:rFonts w:ascii="Times New Roman" w:eastAsia="宋体" w:hAnsi="Times New Roman" w:hint="eastAsia"/>
          <w:spacing w:val="-8"/>
          <w:sz w:val="30"/>
        </w:rPr>
        <w:t>Z-Library</w:t>
      </w:r>
      <w:r w:rsidR="005E2E32">
        <w:rPr>
          <w:rFonts w:ascii="Times New Roman" w:eastAsia="宋体" w:hAnsi="Times New Roman" w:hint="eastAsia"/>
          <w:spacing w:val="-8"/>
          <w:sz w:val="30"/>
        </w:rPr>
        <w:t>图书馆）</w:t>
      </w:r>
      <w:r w:rsidRPr="00975DE0">
        <w:rPr>
          <w:rFonts w:ascii="Times New Roman" w:eastAsia="宋体" w:hAnsi="Times New Roman" w:hint="eastAsia"/>
          <w:spacing w:val="-8"/>
          <w:sz w:val="30"/>
        </w:rPr>
        <w:t>。这本书非常</w:t>
      </w:r>
      <w:r w:rsidRPr="00975DE0">
        <w:rPr>
          <w:rFonts w:ascii="Times New Roman" w:eastAsia="宋体" w:hAnsi="Times New Roman" w:hint="eastAsia"/>
          <w:spacing w:val="-8"/>
          <w:sz w:val="30"/>
        </w:rPr>
        <w:lastRenderedPageBreak/>
        <w:t>值得读，因为后来的社会主义政治经济学著作，都是在这次主席的批判的思想指导下写出来的，理论源泉都来自主席的这次批判。</w:t>
      </w:r>
      <w:r w:rsidRPr="00975DE0">
        <w:rPr>
          <w:rFonts w:ascii="宋体" w:eastAsia="黑体" w:hAnsi="宋体" w:hint="eastAsia"/>
          <w:spacing w:val="-8"/>
          <w:sz w:val="30"/>
        </w:rPr>
        <w:t>主席的批判，构成了社会主义政治经济学的整个的大框架</w:t>
      </w:r>
      <w:r w:rsidRPr="00975DE0">
        <w:rPr>
          <w:rFonts w:ascii="Times New Roman" w:eastAsia="宋体" w:hAnsi="Times New Roman" w:hint="eastAsia"/>
          <w:spacing w:val="-8"/>
          <w:sz w:val="30"/>
        </w:rPr>
        <w:t>。</w:t>
      </w:r>
    </w:p>
    <w:p w14:paraId="41113857" w14:textId="15AAF881"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02580E">
        <w:rPr>
          <w:rFonts w:ascii="Times New Roman" w:eastAsia="宋体" w:hAnsi="Times New Roman" w:hint="eastAsia"/>
          <w:spacing w:val="-8"/>
          <w:sz w:val="30"/>
        </w:rPr>
        <w:t>3</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《政治经济学（社会主义部分）》</w:t>
      </w:r>
      <w:r w:rsidRPr="00975DE0">
        <w:rPr>
          <w:rFonts w:ascii="Times New Roman" w:eastAsia="宋体" w:hAnsi="Times New Roman" w:hint="eastAsia"/>
          <w:spacing w:val="-8"/>
          <w:sz w:val="30"/>
        </w:rPr>
        <w:t>（南开大学，</w:t>
      </w:r>
      <w:r w:rsidRPr="00975DE0">
        <w:rPr>
          <w:rFonts w:ascii="Times New Roman" w:eastAsia="宋体" w:hAnsi="Times New Roman" w:hint="eastAsia"/>
          <w:spacing w:val="-8"/>
          <w:sz w:val="30"/>
        </w:rPr>
        <w:t>1976</w:t>
      </w:r>
      <w:r w:rsidRPr="00975DE0">
        <w:rPr>
          <w:rFonts w:ascii="Times New Roman" w:eastAsia="宋体" w:hAnsi="Times New Roman" w:hint="eastAsia"/>
          <w:spacing w:val="-8"/>
          <w:sz w:val="30"/>
        </w:rPr>
        <w:t>年）；</w:t>
      </w:r>
    </w:p>
    <w:p w14:paraId="4CAB3826"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上面已经说过，这是本不错的社会主义政治经济学理论著作。</w:t>
      </w:r>
    </w:p>
    <w:p w14:paraId="5F95DBC6" w14:textId="5E68FF9B"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02580E">
        <w:rPr>
          <w:rFonts w:ascii="Times New Roman" w:eastAsia="宋体" w:hAnsi="Times New Roman" w:hint="eastAsia"/>
          <w:spacing w:val="-8"/>
          <w:sz w:val="30"/>
        </w:rPr>
        <w:t>4</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《社会主义政治经济学》</w:t>
      </w:r>
      <w:r w:rsidRPr="00975DE0">
        <w:rPr>
          <w:rFonts w:ascii="Times New Roman" w:eastAsia="宋体" w:hAnsi="Times New Roman" w:hint="eastAsia"/>
          <w:spacing w:val="-8"/>
          <w:sz w:val="30"/>
        </w:rPr>
        <w:t>（上海编写，</w:t>
      </w:r>
      <w:r w:rsidRPr="00975DE0">
        <w:rPr>
          <w:rFonts w:ascii="Times New Roman" w:eastAsia="宋体" w:hAnsi="Times New Roman" w:hint="eastAsia"/>
          <w:spacing w:val="-8"/>
          <w:sz w:val="30"/>
        </w:rPr>
        <w:t>1976</w:t>
      </w:r>
      <w:r w:rsidRPr="00975DE0">
        <w:rPr>
          <w:rFonts w:ascii="Times New Roman" w:eastAsia="宋体" w:hAnsi="Times New Roman" w:hint="eastAsia"/>
          <w:spacing w:val="-8"/>
          <w:sz w:val="30"/>
        </w:rPr>
        <w:t>年未定稿第二版）；</w:t>
      </w:r>
    </w:p>
    <w:p w14:paraId="131D3032"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这本书是</w:t>
      </w:r>
      <w:r w:rsidRPr="00975DE0">
        <w:rPr>
          <w:rFonts w:ascii="Times New Roman" w:eastAsia="黑体" w:hAnsi="Times New Roman" w:hint="eastAsia"/>
          <w:color w:val="FF0000"/>
          <w:spacing w:val="-8"/>
          <w:sz w:val="30"/>
        </w:rPr>
        <w:t>文化大革命的直接思想成果</w:t>
      </w:r>
      <w:r w:rsidRPr="00975DE0">
        <w:rPr>
          <w:rFonts w:ascii="Times New Roman" w:eastAsia="宋体" w:hAnsi="Times New Roman" w:hint="eastAsia"/>
          <w:spacing w:val="-8"/>
          <w:sz w:val="30"/>
        </w:rPr>
        <w:t>，是中国政治经济学理论发展的</w:t>
      </w:r>
      <w:r w:rsidRPr="00975DE0">
        <w:rPr>
          <w:rFonts w:ascii="Times New Roman" w:eastAsia="黑体" w:hAnsi="Times New Roman" w:hint="eastAsia"/>
          <w:color w:val="FF0000"/>
          <w:spacing w:val="-8"/>
          <w:sz w:val="30"/>
        </w:rPr>
        <w:t>最高潮</w:t>
      </w:r>
      <w:r w:rsidRPr="00975DE0">
        <w:rPr>
          <w:rFonts w:ascii="Times New Roman" w:eastAsia="宋体" w:hAnsi="Times New Roman" w:hint="eastAsia"/>
          <w:spacing w:val="-8"/>
          <w:sz w:val="30"/>
        </w:rPr>
        <w:t>，是社会主义理论</w:t>
      </w:r>
      <w:r w:rsidRPr="00975DE0">
        <w:rPr>
          <w:rFonts w:ascii="Times New Roman" w:eastAsia="黑体" w:hAnsi="Times New Roman" w:hint="eastAsia"/>
          <w:color w:val="FF0000"/>
          <w:spacing w:val="-8"/>
          <w:sz w:val="30"/>
        </w:rPr>
        <w:t>集大成者</w:t>
      </w:r>
      <w:r w:rsidRPr="00975DE0">
        <w:rPr>
          <w:rFonts w:ascii="Times New Roman" w:eastAsia="宋体" w:hAnsi="Times New Roman" w:hint="eastAsia"/>
          <w:spacing w:val="-8"/>
          <w:sz w:val="30"/>
        </w:rPr>
        <w:t>，代表了截止今天马克思、列宁之后社会主义</w:t>
      </w: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共产主义学说政治经济学大厦的</w:t>
      </w:r>
      <w:r w:rsidRPr="00975DE0">
        <w:rPr>
          <w:rFonts w:ascii="Times New Roman" w:eastAsia="黑体" w:hAnsi="Times New Roman" w:hint="eastAsia"/>
          <w:color w:val="FF0000"/>
          <w:spacing w:val="-8"/>
          <w:sz w:val="30"/>
        </w:rPr>
        <w:t>最新成就</w:t>
      </w:r>
      <w:r w:rsidRPr="00975DE0">
        <w:rPr>
          <w:rFonts w:ascii="Times New Roman" w:eastAsia="宋体" w:hAnsi="Times New Roman" w:hint="eastAsia"/>
          <w:spacing w:val="-8"/>
          <w:sz w:val="30"/>
        </w:rPr>
        <w:t>，已经具有了</w:t>
      </w:r>
      <w:r w:rsidRPr="00975DE0">
        <w:rPr>
          <w:rFonts w:ascii="Times New Roman" w:eastAsia="黑体" w:hAnsi="Times New Roman" w:hint="eastAsia"/>
          <w:color w:val="FF0000"/>
          <w:spacing w:val="-8"/>
          <w:sz w:val="30"/>
        </w:rPr>
        <w:t>指引未来的纲领般的意义</w:t>
      </w:r>
      <w:r w:rsidRPr="00975DE0">
        <w:rPr>
          <w:rFonts w:ascii="Times New Roman" w:eastAsia="宋体" w:hAnsi="Times New Roman" w:hint="eastAsia"/>
          <w:spacing w:val="-8"/>
          <w:sz w:val="30"/>
        </w:rPr>
        <w:t>。大概是目前人类历史上政治经济学的</w:t>
      </w:r>
      <w:r w:rsidRPr="00975DE0">
        <w:rPr>
          <w:rFonts w:ascii="Times New Roman" w:eastAsia="黑体" w:hAnsi="Times New Roman" w:hint="eastAsia"/>
          <w:color w:val="FF0000"/>
          <w:spacing w:val="-8"/>
          <w:sz w:val="30"/>
        </w:rPr>
        <w:t>最前沿</w:t>
      </w:r>
      <w:r w:rsidRPr="00975DE0">
        <w:rPr>
          <w:rFonts w:ascii="Times New Roman" w:eastAsia="宋体" w:hAnsi="Times New Roman" w:hint="eastAsia"/>
          <w:spacing w:val="-8"/>
          <w:sz w:val="30"/>
        </w:rPr>
        <w:t>的著作了。</w:t>
      </w:r>
    </w:p>
    <w:p w14:paraId="61CEABE7" w14:textId="77777777"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社会主义公有制到底是什么，仅仅是名义上的法律层面的所有制形式，还是需要落实到具体实践中的生产关系中人和人的关系层面？社会主义生产关系究竟是什么，在具体实践中我们是要“马钢宪法”还是要“鞍钢宪法”，是要“厂长负责制”还是要“两参一改三结合”？“资产阶级法权”在生产关系层面、交换关系层面、分配层面、所有制层面如何体现？这些都是现在闭口不谈，讳莫如深的问题。社</w:t>
      </w:r>
      <w:r w:rsidRPr="00975DE0">
        <w:rPr>
          <w:rFonts w:ascii="Times New Roman" w:eastAsia="宋体" w:hAnsi="Times New Roman" w:hint="eastAsia"/>
          <w:spacing w:val="-8"/>
          <w:sz w:val="30"/>
        </w:rPr>
        <w:lastRenderedPageBreak/>
        <w:t>会主义作为资本主义社会和共产主义社会之间的一个过渡形态的社会，既有生长着的共产主义因素，又有衰亡着的资本主义传统或痕迹。社会主义社会也有阶级、阶级斗争。也因此及其他一些理论创新，</w:t>
      </w:r>
      <w:r w:rsidRPr="00975DE0">
        <w:rPr>
          <w:rFonts w:ascii="宋体" w:eastAsia="黑体" w:hAnsi="宋体" w:hint="eastAsia"/>
          <w:spacing w:val="-8"/>
          <w:sz w:val="30"/>
        </w:rPr>
        <w:t>毛主席由此才具有了比肩马、恩、列等的导师般的历史地位。</w:t>
      </w:r>
      <w:r w:rsidRPr="00975DE0">
        <w:rPr>
          <w:rFonts w:ascii="Times New Roman" w:eastAsia="宋体" w:hAnsi="Times New Roman" w:hint="eastAsia"/>
          <w:spacing w:val="-8"/>
          <w:sz w:val="30"/>
        </w:rPr>
        <w:t>毫不夸张地说，未来如果我们重建社会主义后，</w:t>
      </w:r>
      <w:r w:rsidRPr="00975DE0">
        <w:rPr>
          <w:rFonts w:ascii="Times New Roman" w:eastAsia="黑体" w:hAnsi="Times New Roman" w:hint="eastAsia"/>
          <w:color w:val="FF0000"/>
          <w:spacing w:val="-8"/>
          <w:sz w:val="30"/>
        </w:rPr>
        <w:t>这本书就是我们的社会主义政治经济学的理论起点和纲领</w:t>
      </w:r>
      <w:r w:rsidRPr="00975DE0">
        <w:rPr>
          <w:rFonts w:ascii="Times New Roman" w:eastAsia="宋体" w:hAnsi="Times New Roman" w:hint="eastAsia"/>
          <w:spacing w:val="-8"/>
          <w:sz w:val="30"/>
        </w:rPr>
        <w:t>。</w:t>
      </w:r>
    </w:p>
    <w:p w14:paraId="6CEBBA10" w14:textId="56CB130D" w:rsidR="009E4FE2" w:rsidRDefault="009E4FE2" w:rsidP="009E4FE2">
      <w:pPr>
        <w:pStyle w:val="A530"/>
      </w:pPr>
      <w:bookmarkStart w:id="99" w:name="_Toc182735521"/>
      <w:r>
        <w:rPr>
          <w:rFonts w:hint="eastAsia"/>
        </w:rPr>
        <w:t>小节</w:t>
      </w:r>
      <w:bookmarkEnd w:id="99"/>
    </w:p>
    <w:p w14:paraId="159A3383" w14:textId="33BAFBEB" w:rsidR="009E4FE2" w:rsidRDefault="009E4FE2" w:rsidP="009E4FE2">
      <w:pPr>
        <w:pStyle w:val="A5"/>
      </w:pPr>
      <w:r>
        <w:rPr>
          <w:rFonts w:hint="eastAsia"/>
        </w:rPr>
        <w:t>政治经济学，主要包括资本主义和社会主义两大部分。</w:t>
      </w:r>
    </w:p>
    <w:p w14:paraId="572399E3" w14:textId="71D03EE1" w:rsidR="009E4FE2" w:rsidRDefault="009E4FE2" w:rsidP="009E4FE2">
      <w:pPr>
        <w:pStyle w:val="A5"/>
      </w:pPr>
      <w:r>
        <w:rPr>
          <w:rFonts w:hint="eastAsia"/>
        </w:rPr>
        <w:t>资本主义政治经济学</w:t>
      </w:r>
      <w:r w:rsidR="00785A18">
        <w:rPr>
          <w:rFonts w:hint="eastAsia"/>
        </w:rPr>
        <w:t>，</w:t>
      </w:r>
      <w:r w:rsidR="00C30E29">
        <w:rPr>
          <w:rFonts w:hint="eastAsia"/>
        </w:rPr>
        <w:t>最为推荐的</w:t>
      </w:r>
      <w:r w:rsidR="00785A18">
        <w:rPr>
          <w:rFonts w:hint="eastAsia"/>
        </w:rPr>
        <w:t>是徐禾</w:t>
      </w:r>
      <w:r w:rsidR="00C30E29">
        <w:rPr>
          <w:rFonts w:hint="eastAsia"/>
        </w:rPr>
        <w:t>主编</w:t>
      </w:r>
      <w:r w:rsidR="00785A18">
        <w:rPr>
          <w:rFonts w:hint="eastAsia"/>
        </w:rPr>
        <w:t>的《政治经济学</w:t>
      </w:r>
      <w:r w:rsidR="00886049">
        <w:rPr>
          <w:rFonts w:hint="eastAsia"/>
        </w:rPr>
        <w:t>概论</w:t>
      </w:r>
      <w:r w:rsidR="00785A18">
        <w:rPr>
          <w:rFonts w:hint="eastAsia"/>
        </w:rPr>
        <w:t>》</w:t>
      </w:r>
      <w:r w:rsidR="00886049">
        <w:rPr>
          <w:rFonts w:hint="eastAsia"/>
        </w:rPr>
        <w:t>；</w:t>
      </w:r>
    </w:p>
    <w:p w14:paraId="78A0EA32" w14:textId="5E3A01B7" w:rsidR="00886049" w:rsidRDefault="00886049" w:rsidP="009E4FE2">
      <w:pPr>
        <w:pStyle w:val="A5"/>
      </w:pPr>
      <w:r>
        <w:rPr>
          <w:rFonts w:hint="eastAsia"/>
        </w:rPr>
        <w:t>社会主义政治经济学，最为推荐的是</w:t>
      </w:r>
      <w:r w:rsidR="008E5985" w:rsidRPr="008E5985">
        <w:rPr>
          <w:rFonts w:hint="eastAsia"/>
        </w:rPr>
        <w:t>《毛主席论社会主义政治经济学》</w:t>
      </w:r>
      <w:r w:rsidR="008E5985">
        <w:rPr>
          <w:rFonts w:hint="eastAsia"/>
        </w:rPr>
        <w:t>（即</w:t>
      </w:r>
      <w:r w:rsidR="008E5985" w:rsidRPr="008E5985">
        <w:rPr>
          <w:rFonts w:hint="eastAsia"/>
        </w:rPr>
        <w:t>《读苏联〈政治经济学教科书〉的批注和谈话》</w:t>
      </w:r>
      <w:r w:rsidR="008E5985">
        <w:rPr>
          <w:rFonts w:hint="eastAsia"/>
        </w:rPr>
        <w:t>）和</w:t>
      </w:r>
      <w:r w:rsidR="008E5985" w:rsidRPr="008E5985">
        <w:rPr>
          <w:rFonts w:hint="eastAsia"/>
        </w:rPr>
        <w:t>《社会主义政治经济学》（上海编写，</w:t>
      </w:r>
      <w:r w:rsidR="008E5985" w:rsidRPr="008E5985">
        <w:rPr>
          <w:rFonts w:hint="eastAsia"/>
        </w:rPr>
        <w:t>1976</w:t>
      </w:r>
      <w:r w:rsidR="008E5985" w:rsidRPr="008E5985">
        <w:rPr>
          <w:rFonts w:hint="eastAsia"/>
        </w:rPr>
        <w:t>年未定稿第二版）</w:t>
      </w:r>
      <w:r w:rsidR="008E5985">
        <w:rPr>
          <w:rFonts w:hint="eastAsia"/>
        </w:rPr>
        <w:t>；</w:t>
      </w:r>
    </w:p>
    <w:p w14:paraId="54016C48" w14:textId="6F3FC031" w:rsidR="008E5985" w:rsidRPr="009E4FE2" w:rsidRDefault="008E5985" w:rsidP="009E4FE2">
      <w:pPr>
        <w:pStyle w:val="A5"/>
      </w:pPr>
      <w:r>
        <w:rPr>
          <w:rFonts w:hint="eastAsia"/>
        </w:rPr>
        <w:t>当然，以上</w:t>
      </w:r>
      <w:r w:rsidR="00F74747">
        <w:rPr>
          <w:rFonts w:hint="eastAsia"/>
        </w:rPr>
        <w:t>三本书</w:t>
      </w:r>
      <w:r>
        <w:rPr>
          <w:rFonts w:hint="eastAsia"/>
        </w:rPr>
        <w:t>都写的比较全面、系统、有深度。初入门的同学，可以读</w:t>
      </w:r>
      <w:r w:rsidR="007F5ADD" w:rsidRPr="007F5ADD">
        <w:rPr>
          <w:rFonts w:hint="eastAsia"/>
        </w:rPr>
        <w:t>《政治经济学基础知识</w:t>
      </w:r>
      <w:r w:rsidR="007F5ADD" w:rsidRPr="007F5ADD">
        <w:rPr>
          <w:rFonts w:hint="eastAsia"/>
        </w:rPr>
        <w:t>(</w:t>
      </w:r>
      <w:r w:rsidR="007F5ADD" w:rsidRPr="007F5ADD">
        <w:rPr>
          <w:rFonts w:hint="eastAsia"/>
        </w:rPr>
        <w:t>青年自学丛书</w:t>
      </w:r>
      <w:r w:rsidR="007F5ADD" w:rsidRPr="007F5ADD">
        <w:rPr>
          <w:rFonts w:hint="eastAsia"/>
        </w:rPr>
        <w:t>)</w:t>
      </w:r>
      <w:r w:rsidR="007F5ADD" w:rsidRPr="007F5ADD">
        <w:rPr>
          <w:rFonts w:hint="eastAsia"/>
        </w:rPr>
        <w:t>》（上海</w:t>
      </w:r>
      <w:r w:rsidR="007F5ADD" w:rsidRPr="007F5ADD">
        <w:rPr>
          <w:rFonts w:hint="eastAsia"/>
        </w:rPr>
        <w:t>1975</w:t>
      </w:r>
      <w:r w:rsidR="007F5ADD" w:rsidRPr="007F5ADD">
        <w:rPr>
          <w:rFonts w:hint="eastAsia"/>
        </w:rPr>
        <w:t>年）</w:t>
      </w:r>
      <w:r w:rsidR="00140B9D">
        <w:rPr>
          <w:rFonts w:hint="eastAsia"/>
        </w:rPr>
        <w:t>入门</w:t>
      </w:r>
      <w:r w:rsidR="007F5ADD">
        <w:rPr>
          <w:rFonts w:hint="eastAsia"/>
        </w:rPr>
        <w:t>。</w:t>
      </w:r>
    </w:p>
    <w:p w14:paraId="50A5B088" w14:textId="77777777" w:rsidR="00975DE0" w:rsidRPr="00975DE0" w:rsidRDefault="00975DE0" w:rsidP="00975DE0">
      <w:pPr>
        <w:keepNext/>
        <w:keepLines/>
        <w:spacing w:before="200" w:after="60"/>
        <w:jc w:val="center"/>
        <w:outlineLvl w:val="1"/>
        <w:rPr>
          <w:rFonts w:ascii="Times New Roman" w:eastAsia="黑体" w:hAnsi="Times New Roman"/>
          <w:b/>
          <w:color w:val="FF0000"/>
          <w:sz w:val="34"/>
        </w:rPr>
      </w:pPr>
      <w:r w:rsidRPr="00975DE0">
        <w:rPr>
          <w:rFonts w:ascii="Times New Roman" w:eastAsia="黑体" w:hAnsi="Times New Roman"/>
          <w:b/>
          <w:color w:val="FF0000"/>
          <w:sz w:val="34"/>
        </w:rPr>
        <w:br w:type="page"/>
      </w:r>
    </w:p>
    <w:p w14:paraId="7F7235A8" w14:textId="63B4E5E1" w:rsidR="00975DE0" w:rsidRPr="00975DE0" w:rsidRDefault="00975DE0" w:rsidP="00D25743">
      <w:pPr>
        <w:pStyle w:val="A522"/>
      </w:pPr>
      <w:bookmarkStart w:id="100" w:name="_Toc179843649"/>
      <w:bookmarkStart w:id="101" w:name="_Toc182735522"/>
      <w:r w:rsidRPr="00975DE0">
        <w:rPr>
          <w:rFonts w:hint="eastAsia"/>
        </w:rPr>
        <w:lastRenderedPageBreak/>
        <w:t>第</w:t>
      </w:r>
      <w:r w:rsidR="00124E58">
        <w:rPr>
          <w:rFonts w:hint="eastAsia"/>
        </w:rPr>
        <w:t>4</w:t>
      </w:r>
      <w:r w:rsidRPr="00975DE0">
        <w:rPr>
          <w:rFonts w:hint="eastAsia"/>
        </w:rPr>
        <w:t>节</w:t>
      </w:r>
      <w:r w:rsidRPr="00975DE0">
        <w:rPr>
          <w:rFonts w:hint="eastAsia"/>
        </w:rPr>
        <w:t xml:space="preserve"> </w:t>
      </w:r>
      <w:r w:rsidRPr="00975DE0">
        <w:rPr>
          <w:rFonts w:hint="eastAsia"/>
        </w:rPr>
        <w:t>计划经济学</w:t>
      </w:r>
      <w:bookmarkEnd w:id="100"/>
      <w:bookmarkEnd w:id="101"/>
    </w:p>
    <w:p w14:paraId="5B816F95"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计划经济学是指用以指导具体计划经济工作的理论，主要是讲如何做计划的。</w:t>
      </w:r>
    </w:p>
    <w:p w14:paraId="0FA28338"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黑体" w:hAnsi="Times New Roman" w:hint="eastAsia"/>
          <w:color w:val="FF0000"/>
          <w:spacing w:val="-8"/>
          <w:sz w:val="30"/>
        </w:rPr>
        <w:t>《计划经济学》</w:t>
      </w:r>
      <w:r w:rsidRPr="00975DE0">
        <w:rPr>
          <w:rFonts w:ascii="Times New Roman" w:eastAsia="宋体" w:hAnsi="Times New Roman" w:hint="eastAsia"/>
          <w:spacing w:val="-8"/>
          <w:sz w:val="30"/>
        </w:rPr>
        <w:t>（中国人民大学出版社，李震中主编，</w:t>
      </w:r>
      <w:r w:rsidRPr="00975DE0">
        <w:rPr>
          <w:rFonts w:ascii="Times New Roman" w:eastAsia="宋体" w:hAnsi="Times New Roman" w:hint="eastAsia"/>
          <w:spacing w:val="-8"/>
          <w:sz w:val="30"/>
        </w:rPr>
        <w:t>1982</w:t>
      </w:r>
      <w:r w:rsidRPr="00975DE0">
        <w:rPr>
          <w:rFonts w:ascii="Times New Roman" w:eastAsia="宋体" w:hAnsi="Times New Roman" w:hint="eastAsia"/>
          <w:spacing w:val="-8"/>
          <w:sz w:val="30"/>
        </w:rPr>
        <w:t>年）；</w:t>
      </w:r>
    </w:p>
    <w:p w14:paraId="6890B7E2"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是改革开放后的计划经济学理论著作，有很多缺点，比如它引入了很多苏联当时利润挂帅的原则并将它合理化、扩大化。毛病很多，但是，这本书大概已经是目前国内计划经济学方面，最好的书了。批判着研读吧。</w:t>
      </w:r>
    </w:p>
    <w:p w14:paraId="12EB5051" w14:textId="77777777" w:rsidR="00975DE0" w:rsidRPr="00975DE0" w:rsidRDefault="00975DE0" w:rsidP="00975DE0">
      <w:pPr>
        <w:widowControl/>
        <w:overflowPunct w:val="0"/>
        <w:topLinePunct/>
        <w:spacing w:before="60" w:after="60" w:line="400" w:lineRule="exact"/>
        <w:ind w:firstLineChars="200" w:firstLine="600"/>
        <w:rPr>
          <w:rFonts w:ascii="Times New Roman" w:eastAsia="宋体" w:hAnsi="Times New Roman"/>
          <w:spacing w:val="-8"/>
          <w:sz w:val="30"/>
        </w:rPr>
      </w:pPr>
      <w:r w:rsidRPr="00975DE0">
        <w:rPr>
          <w:rFonts w:ascii="Times New Roman" w:eastAsia="宋体" w:hAnsi="Times New Roman"/>
          <w:spacing w:val="-8"/>
          <w:sz w:val="30"/>
        </w:rPr>
        <w:t> </w:t>
      </w:r>
    </w:p>
    <w:p w14:paraId="6874E686" w14:textId="77777777" w:rsidR="00975DE0" w:rsidRPr="00975DE0" w:rsidRDefault="00975DE0" w:rsidP="00975DE0">
      <w:pPr>
        <w:keepNext/>
        <w:keepLines/>
        <w:spacing w:before="200" w:after="60"/>
        <w:jc w:val="center"/>
        <w:outlineLvl w:val="1"/>
        <w:rPr>
          <w:rFonts w:ascii="Times New Roman" w:eastAsia="黑体" w:hAnsi="Times New Roman"/>
          <w:b/>
          <w:color w:val="FF0000"/>
          <w:sz w:val="34"/>
        </w:rPr>
      </w:pPr>
      <w:r w:rsidRPr="00975DE0">
        <w:rPr>
          <w:rFonts w:ascii="Times New Roman" w:eastAsia="黑体" w:hAnsi="Times New Roman"/>
          <w:b/>
          <w:color w:val="FF0000"/>
          <w:sz w:val="34"/>
        </w:rPr>
        <w:br w:type="page"/>
      </w:r>
    </w:p>
    <w:p w14:paraId="67BC9E3C" w14:textId="7D2A8E14" w:rsidR="00975DE0" w:rsidRPr="00975DE0" w:rsidRDefault="00975DE0" w:rsidP="00D25743">
      <w:pPr>
        <w:pStyle w:val="A522"/>
      </w:pPr>
      <w:bookmarkStart w:id="102" w:name="_Toc179843650"/>
      <w:bookmarkStart w:id="103" w:name="_Toc182735523"/>
      <w:r w:rsidRPr="00975DE0">
        <w:rPr>
          <w:rFonts w:hint="eastAsia"/>
        </w:rPr>
        <w:lastRenderedPageBreak/>
        <w:t>第</w:t>
      </w:r>
      <w:r w:rsidR="00124E58">
        <w:rPr>
          <w:rFonts w:hint="eastAsia"/>
        </w:rPr>
        <w:t>5</w:t>
      </w:r>
      <w:r w:rsidRPr="00975DE0">
        <w:rPr>
          <w:rFonts w:hint="eastAsia"/>
        </w:rPr>
        <w:t>节</w:t>
      </w:r>
      <w:r w:rsidRPr="00975DE0">
        <w:rPr>
          <w:rFonts w:hint="eastAsia"/>
        </w:rPr>
        <w:t xml:space="preserve"> </w:t>
      </w:r>
      <w:r w:rsidRPr="00975DE0">
        <w:rPr>
          <w:rFonts w:hint="eastAsia"/>
        </w:rPr>
        <w:t>哲学和哲学史教材推荐</w:t>
      </w:r>
      <w:bookmarkEnd w:id="102"/>
      <w:bookmarkEnd w:id="103"/>
    </w:p>
    <w:p w14:paraId="4A0F51CB" w14:textId="77777777" w:rsidR="00975DE0" w:rsidRPr="00975DE0" w:rsidRDefault="00975DE0" w:rsidP="00D25743">
      <w:pPr>
        <w:pStyle w:val="A530"/>
      </w:pPr>
      <w:bookmarkStart w:id="104" w:name="_Toc179843651"/>
      <w:bookmarkStart w:id="105" w:name="_Toc182735524"/>
      <w:r w:rsidRPr="00975DE0">
        <w:rPr>
          <w:rFonts w:hint="eastAsia"/>
        </w:rPr>
        <w:t>（一）马哲教材</w:t>
      </w:r>
      <w:bookmarkEnd w:id="104"/>
      <w:bookmarkEnd w:id="105"/>
    </w:p>
    <w:p w14:paraId="48C1A519" w14:textId="77777777" w:rsidR="00975DE0" w:rsidRDefault="00975DE0" w:rsidP="005E0E97">
      <w:pPr>
        <w:pStyle w:val="af5"/>
      </w:pPr>
      <w:r w:rsidRPr="00975DE0">
        <w:rPr>
          <w:rFonts w:eastAsia="黑体" w:hint="eastAsia"/>
          <w:color w:val="FF0000"/>
        </w:rPr>
        <w:t>(1)</w:t>
      </w:r>
      <w:r w:rsidRPr="00975DE0">
        <w:rPr>
          <w:rFonts w:hint="eastAsia"/>
        </w:rPr>
        <w:t>首推</w:t>
      </w:r>
      <w:r w:rsidRPr="00975DE0">
        <w:rPr>
          <w:rFonts w:eastAsia="黑体" w:hint="eastAsia"/>
          <w:color w:val="FF0000"/>
        </w:rPr>
        <w:t>《艾思奇讲稿选》</w:t>
      </w:r>
      <w:r w:rsidRPr="00975DE0">
        <w:rPr>
          <w:rFonts w:hint="eastAsia"/>
        </w:rPr>
        <w:t>，这本书是学马列基本原理是</w:t>
      </w:r>
      <w:r w:rsidRPr="0057496B">
        <w:rPr>
          <w:rStyle w:val="af3"/>
          <w:rFonts w:hint="eastAsia"/>
        </w:rPr>
        <w:t>核心教材</w:t>
      </w:r>
      <w:r w:rsidRPr="00975DE0">
        <w:rPr>
          <w:rFonts w:hint="eastAsia"/>
        </w:rPr>
        <w:t>。</w:t>
      </w:r>
    </w:p>
    <w:p w14:paraId="601D38FF" w14:textId="756D5E65" w:rsidR="00FE378E" w:rsidRPr="00975DE0" w:rsidRDefault="00FE378E" w:rsidP="00E41224">
      <w:pPr>
        <w:pStyle w:val="aff2"/>
        <w:ind w:leftChars="202" w:left="424"/>
        <w:rPr>
          <w:rFonts w:eastAsia="宋体"/>
        </w:rPr>
      </w:pPr>
      <w:bookmarkStart w:id="106" w:name="_Hlk182713189"/>
      <w:r>
        <w:rPr>
          <w:rFonts w:hint="eastAsia"/>
        </w:rPr>
        <w:t>这本书我们在第二章</w:t>
      </w:r>
      <w:r w:rsidR="005E0E97">
        <w:rPr>
          <w:rFonts w:hint="eastAsia"/>
        </w:rPr>
        <w:t>第</w:t>
      </w:r>
      <w:r w:rsidR="005E0E97">
        <w:rPr>
          <w:rFonts w:hint="eastAsia"/>
        </w:rPr>
        <w:t>2</w:t>
      </w:r>
      <w:r w:rsidR="005E0E97">
        <w:rPr>
          <w:rFonts w:hint="eastAsia"/>
        </w:rPr>
        <w:t>节第（七）条里面有详细介绍，这里不再赘述。</w:t>
      </w:r>
    </w:p>
    <w:bookmarkEnd w:id="106"/>
    <w:p w14:paraId="47E78D71" w14:textId="77777777" w:rsidR="00975DE0" w:rsidRPr="00975DE0" w:rsidRDefault="00975DE0" w:rsidP="00975DE0">
      <w:pPr>
        <w:widowControl/>
        <w:overflowPunct w:val="0"/>
        <w:topLinePunct/>
        <w:spacing w:before="60" w:after="60" w:line="400" w:lineRule="exact"/>
        <w:ind w:left="426" w:hangingChars="150" w:hanging="426"/>
        <w:rPr>
          <w:rFonts w:ascii="宋体" w:eastAsia="宋体" w:hAnsi="宋体" w:hint="eastAsia"/>
          <w:b/>
          <w:bCs/>
          <w:spacing w:val="-8"/>
          <w:sz w:val="30"/>
        </w:rPr>
      </w:pPr>
      <w:r w:rsidRPr="00975DE0">
        <w:rPr>
          <w:rFonts w:ascii="Times New Roman" w:eastAsia="黑体" w:hAnsi="Times New Roman" w:hint="eastAsia"/>
          <w:color w:val="FF0000"/>
          <w:spacing w:val="-8"/>
          <w:sz w:val="30"/>
        </w:rPr>
        <w:t>(2)</w:t>
      </w:r>
      <w:r w:rsidRPr="00975DE0">
        <w:rPr>
          <w:rFonts w:ascii="Times New Roman" w:eastAsia="宋体" w:hAnsi="Times New Roman" w:hint="eastAsia"/>
          <w:spacing w:val="-8"/>
          <w:sz w:val="30"/>
        </w:rPr>
        <w:t>其次，读完《艾思奇讲稿选》后，建议在以下</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本中任选一本作为补充：</w:t>
      </w:r>
    </w:p>
    <w:p w14:paraId="192A0E55" w14:textId="66C65160" w:rsidR="00975DE0" w:rsidRDefault="00975DE0" w:rsidP="00975DE0">
      <w:pPr>
        <w:widowControl/>
        <w:overflowPunct w:val="0"/>
        <w:topLinePunct/>
        <w:spacing w:before="60" w:after="60" w:line="400" w:lineRule="exact"/>
        <w:ind w:leftChars="150" w:left="769" w:hangingChars="160" w:hanging="454"/>
        <w:rPr>
          <w:rFonts w:ascii="Times New Roman" w:eastAsia="楷体" w:hAnsi="Times New Roman"/>
          <w:bCs/>
          <w:spacing w:val="-8"/>
          <w:sz w:val="30"/>
          <w:szCs w:val="72"/>
        </w:rPr>
      </w:pPr>
      <w:r w:rsidRPr="00975DE0">
        <w:rPr>
          <w:rFonts w:ascii="Times New Roman" w:eastAsia="黑体" w:hAnsi="Times New Roman" w:hint="eastAsia"/>
          <w:color w:val="FF0000"/>
          <w:spacing w:val="-8"/>
          <w:sz w:val="30"/>
        </w:rPr>
        <w:t>①</w:t>
      </w:r>
      <w:bookmarkStart w:id="107" w:name="_Hlk182713614"/>
      <w:r w:rsidRPr="00975DE0">
        <w:rPr>
          <w:rFonts w:ascii="Times New Roman" w:eastAsia="黑体" w:hAnsi="Times New Roman" w:hint="eastAsia"/>
          <w:color w:val="FF0000"/>
          <w:spacing w:val="-8"/>
          <w:sz w:val="30"/>
        </w:rPr>
        <w:t>《辩证唯物主义历史唯物主义</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上下册</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w:t>
      </w:r>
      <w:r w:rsidRPr="00975DE0">
        <w:rPr>
          <w:rFonts w:ascii="Times New Roman" w:eastAsia="楷体" w:hAnsi="Times New Roman" w:hint="eastAsia"/>
          <w:bCs/>
          <w:spacing w:val="-8"/>
          <w:sz w:val="30"/>
          <w:szCs w:val="72"/>
        </w:rPr>
        <w:t>（武</w:t>
      </w:r>
      <w:r w:rsidRPr="00975DE0">
        <w:rPr>
          <w:rFonts w:ascii="Times New Roman" w:eastAsia="楷体" w:hAnsi="Times New Roman" w:hint="eastAsia"/>
          <w:bCs/>
          <w:spacing w:val="-8"/>
          <w:sz w:val="30"/>
          <w:szCs w:val="72"/>
        </w:rPr>
        <w:t xml:space="preserve">    </w:t>
      </w:r>
      <w:r w:rsidRPr="00975DE0">
        <w:rPr>
          <w:rFonts w:ascii="Times New Roman" w:eastAsia="楷体" w:hAnsi="Times New Roman" w:hint="eastAsia"/>
          <w:bCs/>
          <w:spacing w:val="-8"/>
          <w:sz w:val="30"/>
          <w:szCs w:val="72"/>
        </w:rPr>
        <w:t>汉大学，</w:t>
      </w:r>
      <w:r w:rsidRPr="00975DE0">
        <w:rPr>
          <w:rFonts w:ascii="Times New Roman" w:eastAsia="楷体" w:hAnsi="Times New Roman" w:hint="eastAsia"/>
          <w:bCs/>
          <w:spacing w:val="-8"/>
          <w:sz w:val="30"/>
          <w:szCs w:val="72"/>
        </w:rPr>
        <w:t>1972</w:t>
      </w:r>
      <w:r w:rsidRPr="00975DE0">
        <w:rPr>
          <w:rFonts w:ascii="Times New Roman" w:eastAsia="楷体" w:hAnsi="Times New Roman" w:hint="eastAsia"/>
          <w:bCs/>
          <w:spacing w:val="-8"/>
          <w:sz w:val="30"/>
          <w:szCs w:val="72"/>
        </w:rPr>
        <w:t>编）</w:t>
      </w:r>
      <w:bookmarkEnd w:id="107"/>
      <w:r w:rsidRPr="00975DE0">
        <w:rPr>
          <w:rFonts w:ascii="Times New Roman" w:eastAsia="楷体" w:hAnsi="Times New Roman" w:hint="eastAsia"/>
          <w:bCs/>
          <w:spacing w:val="-8"/>
          <w:sz w:val="30"/>
          <w:szCs w:val="72"/>
        </w:rPr>
        <w:t>；</w:t>
      </w:r>
    </w:p>
    <w:p w14:paraId="2D08B3A5" w14:textId="5F6D8D24" w:rsidR="00DA23AB" w:rsidRPr="00180081" w:rsidRDefault="00DA23AB" w:rsidP="007B036F">
      <w:pPr>
        <w:pStyle w:val="aff2"/>
        <w:ind w:leftChars="337" w:left="708"/>
        <w:rPr>
          <w:bCs/>
          <w:color w:val="FF0000"/>
          <w:szCs w:val="72"/>
          <w:u w:val="single"/>
        </w:rPr>
      </w:pPr>
      <w:r w:rsidRPr="00180081">
        <w:rPr>
          <w:rFonts w:hint="eastAsia"/>
          <w:bCs/>
          <w:color w:val="FF0000"/>
          <w:szCs w:val="72"/>
          <w:u w:val="single"/>
        </w:rPr>
        <w:t>这本书是除了《艾思奇讲稿选》外，我们最为推崇的马哲教材。</w:t>
      </w:r>
    </w:p>
    <w:p w14:paraId="7D748407" w14:textId="77777777" w:rsidR="00975DE0" w:rsidRPr="00975DE0" w:rsidRDefault="00975DE0" w:rsidP="00975DE0">
      <w:pPr>
        <w:widowControl/>
        <w:overflowPunct w:val="0"/>
        <w:topLinePunct/>
        <w:spacing w:before="60" w:after="60" w:line="400" w:lineRule="exact"/>
        <w:ind w:leftChars="150" w:left="769" w:hangingChars="160" w:hanging="454"/>
        <w:rPr>
          <w:rFonts w:ascii="Times New Roman" w:eastAsia="楷体" w:hAnsi="Times New Roman"/>
          <w:spacing w:val="-8"/>
          <w:sz w:val="30"/>
          <w:szCs w:val="72"/>
        </w:rPr>
      </w:pPr>
      <w:r w:rsidRPr="00975DE0">
        <w:rPr>
          <w:rFonts w:ascii="Times New Roman" w:eastAsia="黑体" w:hAnsi="Times New Roman" w:hint="eastAsia"/>
          <w:color w:val="FF0000"/>
          <w:spacing w:val="-8"/>
          <w:sz w:val="30"/>
        </w:rPr>
        <w:t>②《辩证唯物论历史唯物论</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试用稿</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w:t>
      </w:r>
      <w:r w:rsidRPr="00975DE0">
        <w:rPr>
          <w:rFonts w:ascii="宋体" w:eastAsia="宋体" w:hAnsi="宋体" w:hint="eastAsia"/>
          <w:spacing w:val="-8"/>
          <w:sz w:val="30"/>
        </w:rPr>
        <w:t>（北京高校，1976年编）；</w:t>
      </w:r>
    </w:p>
    <w:p w14:paraId="79FA06BD" w14:textId="6BBE382F" w:rsidR="00975DE0" w:rsidRDefault="00975DE0" w:rsidP="00975DE0">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黑体" w:hAnsi="Times New Roman" w:hint="eastAsia"/>
          <w:color w:val="FF0000"/>
          <w:spacing w:val="-8"/>
          <w:sz w:val="30"/>
        </w:rPr>
        <w:t>③《马克思主义哲学讲稿》</w:t>
      </w:r>
      <w:r w:rsidRPr="00975DE0">
        <w:rPr>
          <w:rFonts w:ascii="Times New Roman" w:eastAsia="宋体" w:hAnsi="Times New Roman" w:hint="eastAsia"/>
          <w:spacing w:val="-8"/>
          <w:sz w:val="30"/>
        </w:rPr>
        <w:t>（左翼网络流传作品，非纸质出版物，</w:t>
      </w:r>
      <w:r w:rsidR="00C1366B" w:rsidRPr="00975DE0">
        <w:rPr>
          <w:rFonts w:ascii="Times New Roman" w:eastAsia="宋体" w:hAnsi="Times New Roman" w:hint="eastAsia"/>
          <w:spacing w:val="-8"/>
          <w:sz w:val="30"/>
        </w:rPr>
        <w:t>铁木尔哈达著，</w:t>
      </w:r>
      <w:r w:rsidRPr="00975DE0">
        <w:rPr>
          <w:rFonts w:ascii="Times New Roman" w:eastAsia="宋体" w:hAnsi="Times New Roman" w:hint="eastAsia"/>
          <w:spacing w:val="-8"/>
          <w:sz w:val="30"/>
        </w:rPr>
        <w:t>光朴工作室，</w:t>
      </w:r>
      <w:r w:rsidR="00C1366B" w:rsidRPr="00975DE0">
        <w:rPr>
          <w:rFonts w:ascii="Times New Roman" w:eastAsia="宋体" w:hAnsi="Times New Roman" w:hint="eastAsia"/>
          <w:spacing w:val="-8"/>
          <w:sz w:val="30"/>
        </w:rPr>
        <w:t xml:space="preserve"> </w:t>
      </w:r>
      <w:r w:rsidRPr="00975DE0">
        <w:rPr>
          <w:rFonts w:ascii="Times New Roman" w:eastAsia="宋体" w:hAnsi="Times New Roman" w:hint="eastAsia"/>
          <w:spacing w:val="-8"/>
          <w:sz w:val="30"/>
        </w:rPr>
        <w:t>2020</w:t>
      </w:r>
      <w:r w:rsidRPr="00975DE0">
        <w:rPr>
          <w:rFonts w:ascii="Times New Roman" w:eastAsia="宋体" w:hAnsi="Times New Roman" w:hint="eastAsia"/>
          <w:spacing w:val="-8"/>
          <w:sz w:val="30"/>
        </w:rPr>
        <w:t>年）。</w:t>
      </w:r>
    </w:p>
    <w:p w14:paraId="7206A7D5" w14:textId="0927A1F2" w:rsidR="00872EDB" w:rsidRPr="00872EDB" w:rsidRDefault="00872EDB" w:rsidP="00872EDB">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黑体" w:hAnsi="Times New Roman" w:hint="eastAsia"/>
          <w:color w:val="FF0000"/>
          <w:spacing w:val="-8"/>
          <w:sz w:val="30"/>
        </w:rPr>
        <w:t>(3)</w:t>
      </w:r>
      <w:r w:rsidRPr="00872EDB">
        <w:rPr>
          <w:rStyle w:val="af3"/>
          <w:rFonts w:hint="eastAsia"/>
        </w:rPr>
        <w:t>《辩证法唯物论讲授提纲》</w:t>
      </w:r>
      <w:r w:rsidRPr="00872EDB">
        <w:rPr>
          <w:rFonts w:ascii="Times New Roman" w:eastAsia="宋体" w:hAnsi="Times New Roman" w:hint="eastAsia"/>
          <w:spacing w:val="-8"/>
          <w:sz w:val="30"/>
        </w:rPr>
        <w:t>；</w:t>
      </w:r>
    </w:p>
    <w:p w14:paraId="41125FC1" w14:textId="2C6AE004" w:rsidR="00872EDB" w:rsidRPr="005C48C6" w:rsidRDefault="00872EDB" w:rsidP="000A4E3E">
      <w:pPr>
        <w:pStyle w:val="aff2"/>
        <w:ind w:leftChars="337" w:left="708"/>
      </w:pPr>
      <w:r w:rsidRPr="005C48C6">
        <w:rPr>
          <w:rFonts w:hint="eastAsia"/>
        </w:rPr>
        <w:t>这本小册子是</w:t>
      </w:r>
      <w:r w:rsidRPr="005C48C6">
        <w:rPr>
          <w:rFonts w:hint="eastAsia"/>
        </w:rPr>
        <w:t>1937</w:t>
      </w:r>
      <w:r w:rsidRPr="005C48C6">
        <w:rPr>
          <w:rFonts w:hint="eastAsia"/>
        </w:rPr>
        <w:t>年毛泽东在延安抗日军政大学讲授《辩证法唯物论》的提纲，内容包括唯心论与唯物论、辩证法唯物论、唯物辩证法三章，后来这里面的《实践论》和《矛盾</w:t>
      </w:r>
      <w:r w:rsidRPr="005C48C6">
        <w:rPr>
          <w:rFonts w:hint="eastAsia"/>
        </w:rPr>
        <w:lastRenderedPageBreak/>
        <w:t>论》两篇，被单独摘录出来稍加修改后编入《毛泽东选集》的第一卷。《辩证法唯物论讲授提纲》是毛泽东系统论述辩证唯物主义的著作。</w:t>
      </w:r>
    </w:p>
    <w:p w14:paraId="07E166CB" w14:textId="17B77FA8"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黑体" w:hAnsi="Times New Roman" w:hint="eastAsia"/>
          <w:color w:val="FF0000"/>
          <w:spacing w:val="-8"/>
          <w:sz w:val="30"/>
        </w:rPr>
        <w:t>(</w:t>
      </w:r>
      <w:r w:rsidR="00B60B28">
        <w:rPr>
          <w:rFonts w:ascii="Times New Roman" w:eastAsia="黑体" w:hAnsi="Times New Roman" w:hint="eastAsia"/>
          <w:color w:val="FF0000"/>
          <w:spacing w:val="-8"/>
          <w:sz w:val="30"/>
        </w:rPr>
        <w:t>4</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《毛泽东选集（第六卷）》</w:t>
      </w:r>
      <w:r w:rsidRPr="00975DE0">
        <w:rPr>
          <w:rFonts w:ascii="Times New Roman" w:eastAsia="楷体" w:hAnsi="Times New Roman" w:hint="eastAsia"/>
          <w:bCs/>
          <w:spacing w:val="-8"/>
          <w:sz w:val="30"/>
          <w:szCs w:val="72"/>
        </w:rPr>
        <w:t>（润之赤旗版）</w:t>
      </w:r>
      <w:r w:rsidRPr="00975DE0">
        <w:rPr>
          <w:rFonts w:ascii="Times New Roman" w:eastAsia="宋体" w:hAnsi="Times New Roman" w:hint="eastAsia"/>
          <w:spacing w:val="-8"/>
          <w:sz w:val="30"/>
        </w:rPr>
        <w:t>；</w:t>
      </w:r>
    </w:p>
    <w:p w14:paraId="6D311D09" w14:textId="77777777" w:rsidR="00975DE0" w:rsidRPr="00CC3380" w:rsidRDefault="00975DE0" w:rsidP="00CC3380">
      <w:pPr>
        <w:pStyle w:val="aff2"/>
        <w:ind w:leftChars="270" w:left="567"/>
      </w:pPr>
      <w:r w:rsidRPr="00CC3380">
        <w:rPr>
          <w:rFonts w:hint="eastAsia"/>
        </w:rPr>
        <w:t>这本书里面有很多毛主席论述马哲的片段，都非常精辟，建议读。</w:t>
      </w:r>
    </w:p>
    <w:p w14:paraId="1033D151" w14:textId="77777777" w:rsidR="00975DE0" w:rsidRPr="00CC3380" w:rsidRDefault="00975DE0" w:rsidP="00CC3380">
      <w:pPr>
        <w:pStyle w:val="aff2"/>
        <w:ind w:leftChars="270" w:left="567"/>
      </w:pPr>
      <w:r w:rsidRPr="00CC3380">
        <w:rPr>
          <w:rFonts w:hint="eastAsia"/>
        </w:rPr>
        <w:t>（注：我们已经把这部分内容，单独摘录到本册子后面的附录“毛主席论哲学</w:t>
      </w:r>
      <w:r w:rsidRPr="00CC3380">
        <w:rPr>
          <w:rFonts w:hint="eastAsia"/>
        </w:rPr>
        <w:t>(</w:t>
      </w:r>
      <w:r w:rsidRPr="00CC3380">
        <w:rPr>
          <w:rFonts w:hint="eastAsia"/>
        </w:rPr>
        <w:t>选编</w:t>
      </w:r>
      <w:r w:rsidRPr="00CC3380">
        <w:rPr>
          <w:rFonts w:hint="eastAsia"/>
        </w:rPr>
        <w:t>)</w:t>
      </w:r>
      <w:r w:rsidRPr="00CC3380">
        <w:rPr>
          <w:rFonts w:hint="eastAsia"/>
        </w:rPr>
        <w:t>”里面了）</w:t>
      </w:r>
    </w:p>
    <w:p w14:paraId="2EF1CB65" w14:textId="62C05FA8"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黑体" w:hAnsi="Times New Roman" w:hint="eastAsia"/>
          <w:color w:val="FF0000"/>
          <w:spacing w:val="-8"/>
          <w:sz w:val="30"/>
        </w:rPr>
        <w:t>(</w:t>
      </w:r>
      <w:r w:rsidR="00B60B28">
        <w:rPr>
          <w:rFonts w:ascii="Times New Roman" w:eastAsia="黑体" w:hAnsi="Times New Roman" w:hint="eastAsia"/>
          <w:color w:val="FF0000"/>
          <w:spacing w:val="-8"/>
          <w:sz w:val="30"/>
        </w:rPr>
        <w:t>5</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《实践论》、《矛盾论》、《辩证法唯物论讲授提纲》</w:t>
      </w:r>
      <w:r w:rsidRPr="00975DE0">
        <w:rPr>
          <w:rFonts w:ascii="Times New Roman" w:eastAsia="宋体" w:hAnsi="Times New Roman" w:hint="eastAsia"/>
          <w:spacing w:val="-8"/>
          <w:sz w:val="30"/>
        </w:rPr>
        <w:t>（经典毛泽东哲学著作）；</w:t>
      </w:r>
    </w:p>
    <w:p w14:paraId="0D14B9A9" w14:textId="19EA1624"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黑体" w:hAnsi="Times New Roman" w:hint="eastAsia"/>
          <w:color w:val="FF0000"/>
          <w:spacing w:val="-8"/>
          <w:sz w:val="30"/>
        </w:rPr>
        <w:t>(</w:t>
      </w:r>
      <w:r w:rsidR="00B60B28">
        <w:rPr>
          <w:rFonts w:ascii="Times New Roman" w:eastAsia="黑体" w:hAnsi="Times New Roman" w:hint="eastAsia"/>
          <w:color w:val="FF0000"/>
          <w:spacing w:val="-8"/>
          <w:sz w:val="30"/>
        </w:rPr>
        <w:t>6</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《哲学小辞典（辩证唯物主义和历史唯物主义部分）》</w:t>
      </w:r>
      <w:r w:rsidRPr="00975DE0">
        <w:rPr>
          <w:rFonts w:ascii="Times New Roman" w:eastAsia="宋体" w:hAnsi="Times New Roman" w:hint="eastAsia"/>
          <w:spacing w:val="-8"/>
          <w:sz w:val="30"/>
        </w:rPr>
        <w:t>（上海人民出版社，</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年）；</w:t>
      </w:r>
    </w:p>
    <w:p w14:paraId="6F23454F" w14:textId="77777777" w:rsidR="00975DE0" w:rsidRPr="00915723" w:rsidRDefault="00975DE0" w:rsidP="00915723">
      <w:pPr>
        <w:pStyle w:val="aff2"/>
        <w:ind w:leftChars="270" w:left="567"/>
      </w:pPr>
      <w:bookmarkStart w:id="108" w:name="_Hlk177915240"/>
      <w:r w:rsidRPr="00915723">
        <w:rPr>
          <w:rFonts w:hint="eastAsia"/>
        </w:rPr>
        <w:t>上海出版的</w:t>
      </w:r>
      <w:r w:rsidRPr="00915723">
        <w:rPr>
          <w:rFonts w:hint="eastAsia"/>
        </w:rPr>
        <w:t>3</w:t>
      </w:r>
      <w:r w:rsidRPr="00915723">
        <w:rPr>
          <w:rFonts w:hint="eastAsia"/>
        </w:rPr>
        <w:t>册《哲学小辞典》，都很不错。</w:t>
      </w:r>
    </w:p>
    <w:bookmarkEnd w:id="108"/>
    <w:p w14:paraId="3726DB64" w14:textId="45BC3224"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黑体" w:hAnsi="Times New Roman" w:hint="eastAsia"/>
          <w:color w:val="FF0000"/>
          <w:spacing w:val="-8"/>
          <w:sz w:val="30"/>
        </w:rPr>
        <w:t>(</w:t>
      </w:r>
      <w:r w:rsidR="00790B91">
        <w:rPr>
          <w:rFonts w:ascii="Times New Roman" w:eastAsia="黑体" w:hAnsi="Times New Roman" w:hint="eastAsia"/>
          <w:color w:val="FF0000"/>
          <w:spacing w:val="-8"/>
          <w:sz w:val="30"/>
        </w:rPr>
        <w:t>7</w:t>
      </w:r>
      <w:r w:rsidRPr="00975DE0">
        <w:rPr>
          <w:rFonts w:ascii="Times New Roman" w:eastAsia="黑体" w:hAnsi="Times New Roman" w:hint="eastAsia"/>
          <w:color w:val="FF0000"/>
          <w:spacing w:val="-8"/>
          <w:sz w:val="30"/>
        </w:rPr>
        <w:t>)</w:t>
      </w:r>
      <w:r w:rsidRPr="00975DE0">
        <w:rPr>
          <w:rFonts w:ascii="宋体" w:eastAsia="黑体" w:hAnsi="宋体" w:hint="eastAsia"/>
          <w:spacing w:val="-8"/>
          <w:sz w:val="30"/>
        </w:rPr>
        <w:t>不推荐</w:t>
      </w:r>
      <w:r w:rsidRPr="00975DE0">
        <w:rPr>
          <w:rFonts w:ascii="Times New Roman" w:eastAsia="宋体" w:hAnsi="Times New Roman" w:hint="eastAsia"/>
          <w:spacing w:val="-8"/>
          <w:sz w:val="30"/>
        </w:rPr>
        <w:t>艾思奇的《大众哲学》和《辩证唯物主义历史唯物主义》；</w:t>
      </w:r>
    </w:p>
    <w:p w14:paraId="68BB502F" w14:textId="77777777" w:rsidR="00975DE0" w:rsidRPr="00975DE0" w:rsidRDefault="00975DE0" w:rsidP="008B1C4A">
      <w:pPr>
        <w:pStyle w:val="aff2"/>
        <w:ind w:leftChars="270" w:left="567"/>
      </w:pPr>
      <w:r w:rsidRPr="00975DE0">
        <w:rPr>
          <w:rFonts w:hint="eastAsia"/>
        </w:rPr>
        <w:t>《艾思奇讲稿选》里面有讲，艾思奇本人六十年代说，《大众哲学》这本书因为成书在三十年代，比较早，里面有很多错误，还不够成熟。另外，艾思奇</w:t>
      </w:r>
      <w:r w:rsidRPr="00975DE0">
        <w:rPr>
          <w:rFonts w:hint="eastAsia"/>
        </w:rPr>
        <w:t>1961</w:t>
      </w:r>
      <w:r w:rsidRPr="00975DE0">
        <w:rPr>
          <w:rFonts w:hint="eastAsia"/>
        </w:rPr>
        <w:t>年著《辩证唯物主义历史唯物主义》教材，也不及上面</w:t>
      </w:r>
      <w:r w:rsidRPr="00975DE0">
        <w:rPr>
          <w:rFonts w:hint="eastAsia"/>
        </w:rPr>
        <w:t>(1) (2) (3)</w:t>
      </w:r>
      <w:r w:rsidRPr="00975DE0">
        <w:rPr>
          <w:rFonts w:hint="eastAsia"/>
        </w:rPr>
        <w:t>条里面的书好，所以也不推荐。</w:t>
      </w:r>
    </w:p>
    <w:p w14:paraId="75001880" w14:textId="4A73AE18"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黑体" w:hAnsi="Times New Roman" w:hint="eastAsia"/>
          <w:color w:val="FF0000"/>
          <w:spacing w:val="-8"/>
          <w:sz w:val="30"/>
        </w:rPr>
        <w:lastRenderedPageBreak/>
        <w:t>(</w:t>
      </w:r>
      <w:r w:rsidR="0063020F">
        <w:rPr>
          <w:rFonts w:ascii="Times New Roman" w:eastAsia="黑体" w:hAnsi="Times New Roman" w:hint="eastAsia"/>
          <w:color w:val="FF0000"/>
          <w:spacing w:val="-8"/>
          <w:sz w:val="30"/>
        </w:rPr>
        <w:t>8</w:t>
      </w:r>
      <w:r w:rsidRPr="00975DE0">
        <w:rPr>
          <w:rFonts w:ascii="Times New Roman" w:eastAsia="黑体" w:hAnsi="Times New Roman" w:hint="eastAsia"/>
          <w:color w:val="FF0000"/>
          <w:spacing w:val="-8"/>
          <w:sz w:val="30"/>
        </w:rPr>
        <w:t>)</w:t>
      </w:r>
      <w:r w:rsidRPr="00975DE0">
        <w:rPr>
          <w:rFonts w:ascii="宋体" w:eastAsia="黑体" w:hAnsi="宋体" w:hint="eastAsia"/>
          <w:spacing w:val="-8"/>
          <w:sz w:val="30"/>
        </w:rPr>
        <w:t>不推荐</w:t>
      </w:r>
      <w:r w:rsidRPr="00975DE0">
        <w:rPr>
          <w:rFonts w:ascii="Times New Roman" w:eastAsia="宋体" w:hAnsi="Times New Roman" w:hint="eastAsia"/>
          <w:spacing w:val="-8"/>
          <w:sz w:val="30"/>
        </w:rPr>
        <w:t>李达的书。《唯物辩证法大纲》</w:t>
      </w:r>
      <w:r w:rsidRPr="00975DE0">
        <w:rPr>
          <w:rFonts w:ascii="Times New Roman" w:eastAsia="宋体" w:hAnsi="Times New Roman" w:hint="eastAsia"/>
          <w:spacing w:val="-8"/>
          <w:sz w:val="30"/>
        </w:rPr>
        <w:t>1978</w:t>
      </w:r>
      <w:r w:rsidRPr="00975DE0">
        <w:rPr>
          <w:rFonts w:ascii="Times New Roman" w:eastAsia="宋体" w:hAnsi="Times New Roman" w:hint="eastAsia"/>
          <w:spacing w:val="-8"/>
          <w:sz w:val="30"/>
        </w:rPr>
        <w:t>年版本稍可读，</w:t>
      </w:r>
      <w:r w:rsidRPr="00975DE0">
        <w:rPr>
          <w:rFonts w:ascii="Times New Roman" w:eastAsia="宋体" w:hAnsi="Times New Roman" w:hint="eastAsia"/>
          <w:spacing w:val="-8"/>
          <w:sz w:val="30"/>
        </w:rPr>
        <w:t xml:space="preserve"> 2010</w:t>
      </w:r>
      <w:r w:rsidRPr="00975DE0">
        <w:rPr>
          <w:rFonts w:ascii="Times New Roman" w:eastAsia="宋体" w:hAnsi="Times New Roman" w:hint="eastAsia"/>
          <w:spacing w:val="-8"/>
          <w:sz w:val="30"/>
        </w:rPr>
        <w:t>版的不要读，</w:t>
      </w:r>
      <w:r w:rsidRPr="00031CF7">
        <w:rPr>
          <w:rStyle w:val="af4"/>
          <w:rFonts w:hint="eastAsia"/>
        </w:rPr>
        <w:t>李达的书内容过于繁琐</w:t>
      </w:r>
      <w:r w:rsidRPr="00192438">
        <w:rPr>
          <w:rStyle w:val="af4"/>
          <w:rFonts w:hint="eastAsia"/>
        </w:rPr>
        <w:t>，没有把唯物辩证法最核心的东西突出出来</w:t>
      </w:r>
      <w:r w:rsidRPr="00975DE0">
        <w:rPr>
          <w:rFonts w:ascii="Times New Roman" w:eastAsia="宋体" w:hAnsi="Times New Roman" w:hint="eastAsia"/>
          <w:spacing w:val="-8"/>
          <w:sz w:val="30"/>
        </w:rPr>
        <w:t>，总体而言我们不推荐。</w:t>
      </w:r>
    </w:p>
    <w:p w14:paraId="1FB8E941" w14:textId="347D5B15"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黑体" w:hAnsi="Times New Roman" w:hint="eastAsia"/>
          <w:color w:val="FF0000"/>
          <w:spacing w:val="-8"/>
          <w:sz w:val="30"/>
        </w:rPr>
        <w:t>(</w:t>
      </w:r>
      <w:r w:rsidR="0063020F">
        <w:rPr>
          <w:rFonts w:ascii="Times New Roman" w:eastAsia="黑体" w:hAnsi="Times New Roman" w:hint="eastAsia"/>
          <w:color w:val="FF0000"/>
          <w:spacing w:val="-8"/>
          <w:sz w:val="30"/>
        </w:rPr>
        <w:t>9</w:t>
      </w:r>
      <w:r w:rsidRPr="00975DE0">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改开后的马哲教材，一律不能读</w:t>
      </w:r>
      <w:r w:rsidRPr="00975DE0">
        <w:rPr>
          <w:rFonts w:ascii="Times New Roman" w:eastAsia="宋体" w:hAnsi="Times New Roman" w:hint="eastAsia"/>
          <w:spacing w:val="-8"/>
          <w:sz w:val="30"/>
        </w:rPr>
        <w:t>。</w:t>
      </w:r>
    </w:p>
    <w:p w14:paraId="13D914BE"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spacing w:val="-8"/>
          <w:sz w:val="30"/>
        </w:rPr>
        <w:t>改开后出版的马哲教材，基本都是修正主义观点，一律不能读。</w:t>
      </w:r>
    </w:p>
    <w:p w14:paraId="09FD845C" w14:textId="535FE162" w:rsidR="00975DE0" w:rsidRPr="00975DE0" w:rsidRDefault="00F65884" w:rsidP="00F65884">
      <w:pPr>
        <w:pStyle w:val="A540"/>
      </w:pPr>
      <w:bookmarkStart w:id="109" w:name="_Toc182735525"/>
      <w:r>
        <w:rPr>
          <w:rFonts w:hint="eastAsia"/>
        </w:rPr>
        <w:t>小</w:t>
      </w:r>
      <w:r w:rsidR="00975DE0" w:rsidRPr="00975DE0">
        <w:rPr>
          <w:rFonts w:hint="eastAsia"/>
        </w:rPr>
        <w:t>结：</w:t>
      </w:r>
      <w:bookmarkEnd w:id="109"/>
    </w:p>
    <w:p w14:paraId="5DCB6DE6" w14:textId="24301D26"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学马克思主义哲学基本理论，</w:t>
      </w:r>
      <w:r w:rsidRPr="00975DE0">
        <w:rPr>
          <w:rFonts w:ascii="Times New Roman" w:eastAsia="黑体" w:hAnsi="Times New Roman" w:hint="eastAsia"/>
          <w:color w:val="FF0000"/>
          <w:spacing w:val="-8"/>
          <w:sz w:val="30"/>
        </w:rPr>
        <w:t>重点是读《艾思奇讲稿选》</w:t>
      </w:r>
      <w:r w:rsidRPr="00975DE0">
        <w:rPr>
          <w:rFonts w:ascii="Times New Roman" w:eastAsia="宋体" w:hAnsi="Times New Roman" w:hint="eastAsia"/>
          <w:spacing w:val="-8"/>
          <w:sz w:val="30"/>
        </w:rPr>
        <w:t>，</w:t>
      </w:r>
      <w:r w:rsidRPr="00D137C2">
        <w:rPr>
          <w:rFonts w:ascii="Times New Roman" w:eastAsia="宋体" w:hAnsi="Times New Roman" w:hint="eastAsia"/>
          <w:spacing w:val="-8"/>
          <w:sz w:val="30"/>
          <w:u w:val="single"/>
        </w:rPr>
        <w:t>读完《艾思奇讲稿选》后</w:t>
      </w:r>
      <w:r w:rsidR="00CC3380" w:rsidRPr="00D137C2">
        <w:rPr>
          <w:rFonts w:ascii="Times New Roman" w:eastAsia="宋体" w:hAnsi="Times New Roman" w:hint="eastAsia"/>
          <w:spacing w:val="-8"/>
          <w:sz w:val="30"/>
          <w:u w:val="single"/>
        </w:rPr>
        <w:t>，建议读读</w:t>
      </w:r>
      <w:r w:rsidR="00F65884" w:rsidRPr="00D137C2">
        <w:rPr>
          <w:rFonts w:ascii="Times New Roman" w:eastAsia="宋体" w:hAnsi="Times New Roman" w:hint="eastAsia"/>
          <w:spacing w:val="-8"/>
          <w:sz w:val="30"/>
          <w:u w:val="single"/>
        </w:rPr>
        <w:t>《辩证唯物主义历史唯物主义</w:t>
      </w:r>
      <w:r w:rsidR="00F65884" w:rsidRPr="00D137C2">
        <w:rPr>
          <w:rFonts w:ascii="Times New Roman" w:eastAsia="宋体" w:hAnsi="Times New Roman" w:hint="eastAsia"/>
          <w:spacing w:val="-8"/>
          <w:sz w:val="30"/>
          <w:u w:val="single"/>
        </w:rPr>
        <w:t>(</w:t>
      </w:r>
      <w:r w:rsidR="00F65884" w:rsidRPr="00D137C2">
        <w:rPr>
          <w:rFonts w:ascii="Times New Roman" w:eastAsia="宋体" w:hAnsi="Times New Roman" w:hint="eastAsia"/>
          <w:spacing w:val="-8"/>
          <w:sz w:val="30"/>
          <w:u w:val="single"/>
        </w:rPr>
        <w:t>上下册</w:t>
      </w:r>
      <w:r w:rsidR="00F65884" w:rsidRPr="00D137C2">
        <w:rPr>
          <w:rFonts w:ascii="Times New Roman" w:eastAsia="宋体" w:hAnsi="Times New Roman" w:hint="eastAsia"/>
          <w:spacing w:val="-8"/>
          <w:sz w:val="30"/>
          <w:u w:val="single"/>
        </w:rPr>
        <w:t>)</w:t>
      </w:r>
      <w:r w:rsidR="00F65884" w:rsidRPr="00D137C2">
        <w:rPr>
          <w:rFonts w:ascii="Times New Roman" w:eastAsia="宋体" w:hAnsi="Times New Roman" w:hint="eastAsia"/>
          <w:spacing w:val="-8"/>
          <w:sz w:val="30"/>
          <w:u w:val="single"/>
        </w:rPr>
        <w:t>》（武汉大学，</w:t>
      </w:r>
      <w:r w:rsidR="00F65884" w:rsidRPr="00D137C2">
        <w:rPr>
          <w:rFonts w:ascii="Times New Roman" w:eastAsia="宋体" w:hAnsi="Times New Roman" w:hint="eastAsia"/>
          <w:spacing w:val="-8"/>
          <w:sz w:val="30"/>
          <w:u w:val="single"/>
        </w:rPr>
        <w:t>1972</w:t>
      </w:r>
      <w:r w:rsidR="00F65884" w:rsidRPr="00D137C2">
        <w:rPr>
          <w:rFonts w:ascii="Times New Roman" w:eastAsia="宋体" w:hAnsi="Times New Roman" w:hint="eastAsia"/>
          <w:spacing w:val="-8"/>
          <w:sz w:val="30"/>
          <w:u w:val="single"/>
        </w:rPr>
        <w:t>编）</w:t>
      </w:r>
      <w:r w:rsidRPr="00D137C2">
        <w:rPr>
          <w:rFonts w:ascii="Times New Roman" w:eastAsia="宋体" w:hAnsi="Times New Roman" w:hint="eastAsia"/>
          <w:spacing w:val="-8"/>
          <w:sz w:val="30"/>
          <w:u w:val="single"/>
        </w:rPr>
        <w:t>。不建议越过《艾思奇讲稿选》直接读</w:t>
      </w:r>
      <w:r w:rsidR="00CC3380" w:rsidRPr="00D137C2">
        <w:rPr>
          <w:rFonts w:ascii="Times New Roman" w:eastAsia="宋体" w:hAnsi="Times New Roman" w:hint="eastAsia"/>
          <w:spacing w:val="-8"/>
          <w:sz w:val="30"/>
          <w:u w:val="single"/>
        </w:rPr>
        <w:t>《辩证唯物主义历史唯物主义</w:t>
      </w:r>
      <w:r w:rsidR="00CC3380" w:rsidRPr="00D137C2">
        <w:rPr>
          <w:rFonts w:ascii="Times New Roman" w:eastAsia="宋体" w:hAnsi="Times New Roman" w:hint="eastAsia"/>
          <w:spacing w:val="-8"/>
          <w:sz w:val="30"/>
          <w:u w:val="single"/>
        </w:rPr>
        <w:t>(</w:t>
      </w:r>
      <w:r w:rsidR="00CC3380" w:rsidRPr="00D137C2">
        <w:rPr>
          <w:rFonts w:ascii="Times New Roman" w:eastAsia="宋体" w:hAnsi="Times New Roman" w:hint="eastAsia"/>
          <w:spacing w:val="-8"/>
          <w:sz w:val="30"/>
          <w:u w:val="single"/>
        </w:rPr>
        <w:t>上下册</w:t>
      </w:r>
      <w:r w:rsidR="00CC3380" w:rsidRPr="00D137C2">
        <w:rPr>
          <w:rFonts w:ascii="Times New Roman" w:eastAsia="宋体" w:hAnsi="Times New Roman" w:hint="eastAsia"/>
          <w:spacing w:val="-8"/>
          <w:sz w:val="30"/>
          <w:u w:val="single"/>
        </w:rPr>
        <w:t>)</w:t>
      </w:r>
      <w:r w:rsidR="00CC3380" w:rsidRPr="00D137C2">
        <w:rPr>
          <w:rFonts w:ascii="Times New Roman" w:eastAsia="宋体" w:hAnsi="Times New Roman" w:hint="eastAsia"/>
          <w:spacing w:val="-8"/>
          <w:sz w:val="30"/>
          <w:u w:val="single"/>
        </w:rPr>
        <w:t>》</w:t>
      </w:r>
      <w:r w:rsidRPr="00D137C2">
        <w:rPr>
          <w:rFonts w:ascii="Times New Roman" w:eastAsia="宋体" w:hAnsi="Times New Roman" w:hint="eastAsia"/>
          <w:spacing w:val="-8"/>
          <w:sz w:val="30"/>
          <w:u w:val="single"/>
        </w:rPr>
        <w:t>。因为</w:t>
      </w:r>
      <w:r w:rsidR="00CC3380" w:rsidRPr="00D137C2">
        <w:rPr>
          <w:rFonts w:ascii="Times New Roman" w:eastAsia="宋体" w:hAnsi="Times New Roman" w:hint="eastAsia"/>
          <w:spacing w:val="-8"/>
          <w:sz w:val="30"/>
          <w:u w:val="single"/>
        </w:rPr>
        <w:t>《辩证唯物主义历史唯物主义</w:t>
      </w:r>
      <w:r w:rsidR="00CC3380" w:rsidRPr="00D137C2">
        <w:rPr>
          <w:rFonts w:ascii="Times New Roman" w:eastAsia="宋体" w:hAnsi="Times New Roman" w:hint="eastAsia"/>
          <w:spacing w:val="-8"/>
          <w:sz w:val="30"/>
          <w:u w:val="single"/>
        </w:rPr>
        <w:t>(</w:t>
      </w:r>
      <w:r w:rsidR="00CC3380" w:rsidRPr="00D137C2">
        <w:rPr>
          <w:rFonts w:ascii="Times New Roman" w:eastAsia="宋体" w:hAnsi="Times New Roman" w:hint="eastAsia"/>
          <w:spacing w:val="-8"/>
          <w:sz w:val="30"/>
          <w:u w:val="single"/>
        </w:rPr>
        <w:t>上下册</w:t>
      </w:r>
      <w:r w:rsidR="00CC3380" w:rsidRPr="00D137C2">
        <w:rPr>
          <w:rFonts w:ascii="Times New Roman" w:eastAsia="宋体" w:hAnsi="Times New Roman" w:hint="eastAsia"/>
          <w:spacing w:val="-8"/>
          <w:sz w:val="30"/>
          <w:u w:val="single"/>
        </w:rPr>
        <w:t>)</w:t>
      </w:r>
      <w:r w:rsidR="00CC3380" w:rsidRPr="00D137C2">
        <w:rPr>
          <w:rFonts w:ascii="Times New Roman" w:eastAsia="宋体" w:hAnsi="Times New Roman" w:hint="eastAsia"/>
          <w:spacing w:val="-8"/>
          <w:sz w:val="30"/>
          <w:u w:val="single"/>
        </w:rPr>
        <w:t>》讲的相对</w:t>
      </w:r>
      <w:r w:rsidRPr="00D137C2">
        <w:rPr>
          <w:rFonts w:ascii="Times New Roman" w:eastAsia="宋体" w:hAnsi="Times New Roman" w:hint="eastAsia"/>
          <w:spacing w:val="-8"/>
          <w:sz w:val="30"/>
          <w:u w:val="single"/>
        </w:rPr>
        <w:t>要抽象</w:t>
      </w:r>
      <w:r w:rsidR="00CC3380" w:rsidRPr="00D137C2">
        <w:rPr>
          <w:rFonts w:ascii="Times New Roman" w:eastAsia="宋体" w:hAnsi="Times New Roman" w:hint="eastAsia"/>
          <w:spacing w:val="-8"/>
          <w:sz w:val="30"/>
          <w:u w:val="single"/>
        </w:rPr>
        <w:t>一些</w:t>
      </w:r>
      <w:r w:rsidRPr="00D137C2">
        <w:rPr>
          <w:rFonts w:ascii="Times New Roman" w:eastAsia="宋体" w:hAnsi="Times New Roman" w:hint="eastAsia"/>
          <w:spacing w:val="-8"/>
          <w:sz w:val="30"/>
          <w:u w:val="single"/>
        </w:rPr>
        <w:t>，不如《艾思奇讲稿选》通俗易懂。</w:t>
      </w:r>
    </w:p>
    <w:p w14:paraId="6043FE66"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润之赤旗版《毛泽东选集（第六卷）》、《实践论》、《矛盾论》、《辩证法唯物论讲授提纲》可以作为学习辩证法的不错的补充。</w:t>
      </w:r>
    </w:p>
    <w:p w14:paraId="2B8373D6"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 xml:space="preserve"> </w:t>
      </w:r>
    </w:p>
    <w:p w14:paraId="6CFF97FB" w14:textId="77777777" w:rsidR="00975DE0" w:rsidRPr="00975DE0" w:rsidRDefault="00975DE0" w:rsidP="006911BF">
      <w:pPr>
        <w:pStyle w:val="A532"/>
      </w:pPr>
      <w:bookmarkStart w:id="110" w:name="_Toc179843652"/>
      <w:bookmarkStart w:id="111" w:name="_Toc182735526"/>
      <w:r w:rsidRPr="00975DE0">
        <w:rPr>
          <w:rFonts w:hint="eastAsia"/>
        </w:rPr>
        <w:lastRenderedPageBreak/>
        <w:t>（二）西方哲学史教材</w:t>
      </w:r>
      <w:bookmarkEnd w:id="110"/>
      <w:bookmarkEnd w:id="111"/>
    </w:p>
    <w:p w14:paraId="24765DB7"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(1)</w:t>
      </w:r>
      <w:r w:rsidRPr="00975DE0">
        <w:rPr>
          <w:rFonts w:ascii="Times New Roman" w:eastAsia="黑体" w:hAnsi="Times New Roman" w:hint="eastAsia"/>
          <w:color w:val="FF0000"/>
          <w:spacing w:val="-8"/>
          <w:sz w:val="30"/>
        </w:rPr>
        <w:t>首推《艾思奇讲稿选》</w:t>
      </w:r>
      <w:r w:rsidRPr="00975DE0">
        <w:rPr>
          <w:rFonts w:ascii="Times New Roman" w:eastAsia="宋体" w:hAnsi="Times New Roman" w:hint="eastAsia"/>
          <w:spacing w:val="-8"/>
          <w:sz w:val="30"/>
        </w:rPr>
        <w:t>；</w:t>
      </w:r>
    </w:p>
    <w:p w14:paraId="6BF5EDC0" w14:textId="3B75F4C4"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这本书里面的第一篇</w:t>
      </w:r>
      <w:r w:rsidR="00464492">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西洋哲学史</w:t>
      </w:r>
      <w:r w:rsidR="00464492">
        <w:rPr>
          <w:rFonts w:ascii="Times New Roman" w:eastAsia="黑体" w:hAnsi="Times New Roman" w:hint="eastAsia"/>
          <w:color w:val="FF0000"/>
          <w:spacing w:val="-8"/>
          <w:sz w:val="30"/>
        </w:rPr>
        <w:t>〉</w:t>
      </w:r>
      <w:r w:rsidRPr="00975DE0">
        <w:rPr>
          <w:rFonts w:ascii="Times New Roman" w:eastAsia="宋体" w:hAnsi="Times New Roman" w:hint="eastAsia"/>
          <w:spacing w:val="-8"/>
          <w:sz w:val="30"/>
        </w:rPr>
        <w:t>，写的极为精炼通俗、简明扼要。建议作为学习西方哲学史的</w:t>
      </w:r>
      <w:r w:rsidRPr="00975DE0">
        <w:rPr>
          <w:rFonts w:ascii="Times New Roman" w:eastAsia="黑体" w:hAnsi="Times New Roman" w:hint="eastAsia"/>
          <w:color w:val="FF0000"/>
          <w:spacing w:val="-8"/>
          <w:sz w:val="30"/>
        </w:rPr>
        <w:t>核心资料</w:t>
      </w:r>
      <w:r w:rsidRPr="00975DE0">
        <w:rPr>
          <w:rFonts w:ascii="Times New Roman" w:eastAsia="宋体" w:hAnsi="Times New Roman" w:hint="eastAsia"/>
          <w:spacing w:val="-8"/>
          <w:sz w:val="30"/>
        </w:rPr>
        <w:t>。</w:t>
      </w:r>
    </w:p>
    <w:p w14:paraId="54AEC866"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其次，读完《艾思奇讲稿选》后，建议</w:t>
      </w:r>
      <w:r w:rsidRPr="00975DE0">
        <w:rPr>
          <w:rFonts w:ascii="宋体" w:eastAsia="黑体" w:hAnsi="宋体" w:hint="eastAsia"/>
          <w:spacing w:val="-8"/>
          <w:sz w:val="30"/>
        </w:rPr>
        <w:t>在以下</w:t>
      </w:r>
      <w:r w:rsidRPr="00975DE0">
        <w:rPr>
          <w:rFonts w:ascii="宋体" w:eastAsia="黑体" w:hAnsi="宋体" w:hint="eastAsia"/>
          <w:spacing w:val="-8"/>
          <w:sz w:val="30"/>
        </w:rPr>
        <w:t>3</w:t>
      </w:r>
      <w:r w:rsidRPr="00975DE0">
        <w:rPr>
          <w:rFonts w:ascii="宋体" w:eastAsia="黑体" w:hAnsi="宋体" w:hint="eastAsia"/>
          <w:spacing w:val="-8"/>
          <w:sz w:val="30"/>
        </w:rPr>
        <w:t>本中任选一本作为补充</w:t>
      </w:r>
      <w:r w:rsidRPr="00975DE0">
        <w:rPr>
          <w:rFonts w:ascii="Times New Roman" w:eastAsia="宋体" w:hAnsi="Times New Roman" w:hint="eastAsia"/>
          <w:spacing w:val="-8"/>
          <w:sz w:val="30"/>
        </w:rPr>
        <w:t>：</w:t>
      </w:r>
    </w:p>
    <w:p w14:paraId="504ACF64" w14:textId="77777777" w:rsidR="00975DE0" w:rsidRPr="00975DE0" w:rsidRDefault="00975DE0" w:rsidP="00975DE0">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宋体" w:hAnsi="Times New Roman" w:hint="eastAsia"/>
          <w:spacing w:val="-8"/>
          <w:sz w:val="30"/>
        </w:rPr>
        <w:t>①</w:t>
      </w:r>
      <w:r w:rsidRPr="00975DE0">
        <w:rPr>
          <w:rFonts w:ascii="Times New Roman" w:eastAsia="黑体" w:hAnsi="Times New Roman" w:hint="eastAsia"/>
          <w:color w:val="FF0000"/>
          <w:spacing w:val="-8"/>
          <w:sz w:val="30"/>
        </w:rPr>
        <w:t>《欧洲哲学史简编》</w:t>
      </w:r>
      <w:r w:rsidRPr="00975DE0">
        <w:rPr>
          <w:rFonts w:ascii="Times New Roman" w:eastAsia="宋体" w:hAnsi="Times New Roman" w:hint="eastAsia"/>
          <w:spacing w:val="-8"/>
          <w:sz w:val="30"/>
        </w:rPr>
        <w:t>（汪子嵩编、人民出版社出版，</w:t>
      </w:r>
      <w:r w:rsidRPr="00975DE0">
        <w:rPr>
          <w:rFonts w:ascii="Times New Roman" w:eastAsia="宋体" w:hAnsi="Times New Roman" w:hint="eastAsia"/>
          <w:spacing w:val="-8"/>
          <w:sz w:val="30"/>
        </w:rPr>
        <w:t>1972</w:t>
      </w:r>
      <w:r w:rsidRPr="00975DE0">
        <w:rPr>
          <w:rFonts w:ascii="Times New Roman" w:eastAsia="宋体" w:hAnsi="Times New Roman" w:hint="eastAsia"/>
          <w:spacing w:val="-8"/>
          <w:sz w:val="30"/>
        </w:rPr>
        <w:t>年）；</w:t>
      </w:r>
    </w:p>
    <w:p w14:paraId="6102FD1A" w14:textId="77777777" w:rsidR="00975DE0" w:rsidRPr="00975DE0" w:rsidRDefault="00975DE0" w:rsidP="00975DE0">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宋体" w:hAnsi="Times New Roman" w:hint="eastAsia"/>
          <w:spacing w:val="-8"/>
          <w:sz w:val="30"/>
        </w:rPr>
        <w:t>②</w:t>
      </w:r>
      <w:r w:rsidRPr="00975DE0">
        <w:rPr>
          <w:rFonts w:ascii="Times New Roman" w:eastAsia="黑体" w:hAnsi="Times New Roman" w:hint="eastAsia"/>
          <w:color w:val="FF0000"/>
          <w:spacing w:val="-8"/>
          <w:sz w:val="30"/>
        </w:rPr>
        <w:t>《西欧近代哲学史》</w:t>
      </w:r>
      <w:r w:rsidRPr="00975DE0">
        <w:rPr>
          <w:rFonts w:ascii="Times New Roman" w:eastAsia="宋体" w:hAnsi="Times New Roman" w:hint="eastAsia"/>
          <w:spacing w:val="-8"/>
          <w:sz w:val="30"/>
        </w:rPr>
        <w:t>（安徽劳动大学编，</w:t>
      </w:r>
      <w:r w:rsidRPr="00975DE0">
        <w:rPr>
          <w:rFonts w:ascii="Times New Roman" w:eastAsia="宋体" w:hAnsi="Times New Roman" w:hint="eastAsia"/>
          <w:spacing w:val="-8"/>
          <w:sz w:val="30"/>
        </w:rPr>
        <w:t>1974</w:t>
      </w:r>
      <w:r w:rsidRPr="00975DE0">
        <w:rPr>
          <w:rFonts w:ascii="Times New Roman" w:eastAsia="宋体" w:hAnsi="Times New Roman" w:hint="eastAsia"/>
          <w:spacing w:val="-8"/>
          <w:sz w:val="30"/>
        </w:rPr>
        <w:t>年）；</w:t>
      </w:r>
    </w:p>
    <w:p w14:paraId="4AB4BD1D" w14:textId="77777777" w:rsidR="00975DE0" w:rsidRPr="00975DE0" w:rsidRDefault="00975DE0" w:rsidP="00975DE0">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宋体" w:hAnsi="Times New Roman" w:hint="eastAsia"/>
          <w:spacing w:val="-8"/>
          <w:sz w:val="30"/>
        </w:rPr>
        <w:t>③</w:t>
      </w:r>
      <w:r w:rsidRPr="00975DE0">
        <w:rPr>
          <w:rFonts w:ascii="Times New Roman" w:eastAsia="黑体" w:hAnsi="Times New Roman" w:hint="eastAsia"/>
          <w:color w:val="FF0000"/>
          <w:spacing w:val="-8"/>
          <w:sz w:val="30"/>
        </w:rPr>
        <w:t>《欧洲哲学史讲话》</w:t>
      </w:r>
      <w:r w:rsidRPr="00975DE0">
        <w:rPr>
          <w:rFonts w:ascii="Times New Roman" w:eastAsia="宋体" w:hAnsi="Times New Roman" w:hint="eastAsia"/>
          <w:spacing w:val="-8"/>
          <w:sz w:val="30"/>
        </w:rPr>
        <w:t>（复旦大学哲学系外国哲学史教研组编、上海人民出版社出版，</w:t>
      </w:r>
      <w:r w:rsidRPr="00975DE0">
        <w:rPr>
          <w:rFonts w:ascii="Times New Roman" w:eastAsia="宋体" w:hAnsi="Times New Roman" w:hint="eastAsia"/>
          <w:spacing w:val="-8"/>
          <w:sz w:val="30"/>
        </w:rPr>
        <w:t>1978</w:t>
      </w:r>
      <w:r w:rsidRPr="00975DE0">
        <w:rPr>
          <w:rFonts w:ascii="Times New Roman" w:eastAsia="宋体" w:hAnsi="Times New Roman" w:hint="eastAsia"/>
          <w:spacing w:val="-8"/>
          <w:sz w:val="30"/>
        </w:rPr>
        <w:t>年）；</w:t>
      </w:r>
    </w:p>
    <w:p w14:paraId="12C7E63E" w14:textId="7A8F5721"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《艾思奇讲稿选》中</w:t>
      </w:r>
      <w:r w:rsidR="00464492">
        <w:rPr>
          <w:rFonts w:ascii="Times New Roman" w:eastAsia="宋体" w:hAnsi="Times New Roman" w:hint="eastAsia"/>
          <w:spacing w:val="-8"/>
          <w:sz w:val="30"/>
        </w:rPr>
        <w:t>〈</w:t>
      </w:r>
      <w:r w:rsidRPr="00975DE0">
        <w:rPr>
          <w:rFonts w:ascii="Times New Roman" w:eastAsia="宋体" w:hAnsi="Times New Roman" w:hint="eastAsia"/>
          <w:spacing w:val="-8"/>
          <w:sz w:val="30"/>
        </w:rPr>
        <w:t>西洋哲学史</w:t>
      </w:r>
      <w:r w:rsidR="00464492">
        <w:rPr>
          <w:rFonts w:ascii="Times New Roman" w:eastAsia="宋体" w:hAnsi="Times New Roman" w:hint="eastAsia"/>
          <w:spacing w:val="-8"/>
          <w:sz w:val="30"/>
        </w:rPr>
        <w:t>〉</w:t>
      </w:r>
      <w:r w:rsidRPr="00975DE0">
        <w:rPr>
          <w:rFonts w:ascii="Times New Roman" w:eastAsia="宋体" w:hAnsi="Times New Roman" w:hint="eastAsia"/>
          <w:spacing w:val="-8"/>
          <w:sz w:val="30"/>
        </w:rPr>
        <w:t>非常好，但稍微简略，如果要专门研究西方哲学史，还需要补充。</w:t>
      </w:r>
      <w:r w:rsidRPr="00975DE0">
        <w:rPr>
          <w:rFonts w:ascii="Times New Roman" w:eastAsia="宋体" w:hAnsi="Times New Roman" w:hint="eastAsia"/>
          <w:spacing w:val="-8"/>
          <w:sz w:val="30"/>
        </w:rPr>
        <w:t>1966-1976</w:t>
      </w:r>
      <w:r w:rsidRPr="00975DE0">
        <w:rPr>
          <w:rFonts w:ascii="Times New Roman" w:eastAsia="宋体" w:hAnsi="Times New Roman" w:hint="eastAsia"/>
          <w:spacing w:val="-8"/>
          <w:sz w:val="30"/>
        </w:rPr>
        <w:t>年文革期间出版的西方哲学史或者欧洲哲学史，大都很不错，以上</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本书，是从里面精选出来的，建议任选一本读一读。题外话：研究西方哲学史，要读</w:t>
      </w:r>
      <w:r w:rsidRPr="00975DE0">
        <w:rPr>
          <w:rFonts w:ascii="Times New Roman" w:eastAsia="宋体" w:hAnsi="Times New Roman" w:hint="eastAsia"/>
          <w:spacing w:val="-8"/>
          <w:sz w:val="30"/>
        </w:rPr>
        <w:t>1966-1976</w:t>
      </w:r>
      <w:r w:rsidRPr="00975DE0">
        <w:rPr>
          <w:rFonts w:ascii="Times New Roman" w:eastAsia="宋体" w:hAnsi="Times New Roman" w:hint="eastAsia"/>
          <w:spacing w:val="-8"/>
          <w:sz w:val="30"/>
        </w:rPr>
        <w:t>年的出版物。</w:t>
      </w:r>
    </w:p>
    <w:p w14:paraId="19D890CC"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(3)</w:t>
      </w:r>
      <w:r w:rsidRPr="00975DE0">
        <w:rPr>
          <w:rFonts w:ascii="Times New Roman" w:eastAsia="黑体" w:hAnsi="Times New Roman" w:hint="eastAsia"/>
          <w:color w:val="FF0000"/>
          <w:spacing w:val="-8"/>
          <w:sz w:val="30"/>
        </w:rPr>
        <w:t>《哲学小辞典（外国哲学史部分）》</w:t>
      </w:r>
      <w:r w:rsidRPr="00975DE0">
        <w:rPr>
          <w:rFonts w:ascii="Times New Roman" w:eastAsia="宋体" w:hAnsi="Times New Roman" w:hint="eastAsia"/>
          <w:spacing w:val="-8"/>
          <w:sz w:val="30"/>
        </w:rPr>
        <w:t>（上海人民出版社，</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年）；</w:t>
      </w:r>
    </w:p>
    <w:p w14:paraId="2437A566"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上海出版的</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册《哲学小辞典》，都很不错。</w:t>
      </w:r>
    </w:p>
    <w:p w14:paraId="05D0F1E1"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(4)</w:t>
      </w:r>
      <w:r w:rsidRPr="00975DE0">
        <w:rPr>
          <w:rFonts w:ascii="Times New Roman" w:eastAsia="黑体" w:hAnsi="Times New Roman" w:hint="eastAsia"/>
          <w:color w:val="FF0000"/>
          <w:spacing w:val="-8"/>
          <w:sz w:val="30"/>
        </w:rPr>
        <w:t>《西方哲学史》</w:t>
      </w:r>
      <w:r w:rsidRPr="00975DE0">
        <w:rPr>
          <w:rFonts w:ascii="Times New Roman" w:eastAsia="宋体" w:hAnsi="Times New Roman" w:hint="eastAsia"/>
          <w:spacing w:val="-8"/>
          <w:sz w:val="30"/>
        </w:rPr>
        <w:t>（全增嘏，</w:t>
      </w:r>
      <w:r w:rsidRPr="00975DE0">
        <w:rPr>
          <w:rFonts w:ascii="Times New Roman" w:eastAsia="宋体" w:hAnsi="Times New Roman" w:hint="eastAsia"/>
          <w:spacing w:val="-8"/>
          <w:sz w:val="30"/>
        </w:rPr>
        <w:t>1983-1985</w:t>
      </w:r>
      <w:r w:rsidRPr="00975DE0">
        <w:rPr>
          <w:rFonts w:ascii="Times New Roman" w:eastAsia="宋体" w:hAnsi="Times New Roman" w:hint="eastAsia"/>
          <w:spacing w:val="-8"/>
          <w:sz w:val="30"/>
        </w:rPr>
        <w:t>年编）；</w:t>
      </w:r>
    </w:p>
    <w:p w14:paraId="3BDC0494"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lastRenderedPageBreak/>
        <w:t>虽然是八十年出版的书，但难得坚持了马列主义立场。此书</w:t>
      </w:r>
      <w:r w:rsidRPr="00975DE0">
        <w:rPr>
          <w:rFonts w:ascii="宋体" w:eastAsia="黑体" w:hAnsi="宋体" w:hint="eastAsia"/>
          <w:spacing w:val="-8"/>
          <w:sz w:val="30"/>
        </w:rPr>
        <w:t>介绍了二战后西方最新的一些哲学思潮，如现象学、西马等</w:t>
      </w:r>
      <w:r w:rsidRPr="00975DE0">
        <w:rPr>
          <w:rFonts w:ascii="Times New Roman" w:eastAsia="宋体" w:hAnsi="Times New Roman" w:hint="eastAsia"/>
          <w:spacing w:val="-8"/>
          <w:sz w:val="30"/>
        </w:rPr>
        <w:t>，这是很多西方哲学史书所没有的，这是这本书的优点。但这书的缺点，就是书太大部头了，可以作为参考选读书目。</w:t>
      </w:r>
    </w:p>
    <w:p w14:paraId="02A87251"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(5)</w:t>
      </w:r>
      <w:r w:rsidRPr="00975DE0">
        <w:rPr>
          <w:rFonts w:ascii="宋体" w:eastAsia="黑体" w:hAnsi="宋体" w:hint="eastAsia"/>
          <w:spacing w:val="-8"/>
          <w:sz w:val="30"/>
        </w:rPr>
        <w:t>《西方马克思主义》</w:t>
      </w:r>
      <w:r w:rsidRPr="00975DE0">
        <w:rPr>
          <w:rFonts w:ascii="Times New Roman" w:eastAsia="宋体" w:hAnsi="Times New Roman" w:hint="eastAsia"/>
          <w:spacing w:val="-8"/>
          <w:sz w:val="30"/>
        </w:rPr>
        <w:t>（徐崇温，</w:t>
      </w:r>
      <w:r w:rsidRPr="00975DE0">
        <w:rPr>
          <w:rFonts w:ascii="Times New Roman" w:eastAsia="宋体" w:hAnsi="Times New Roman" w:hint="eastAsia"/>
          <w:spacing w:val="-8"/>
          <w:sz w:val="30"/>
        </w:rPr>
        <w:t>1982</w:t>
      </w:r>
      <w:r w:rsidRPr="00975DE0">
        <w:rPr>
          <w:rFonts w:ascii="Times New Roman" w:eastAsia="宋体" w:hAnsi="Times New Roman" w:hint="eastAsia"/>
          <w:spacing w:val="-8"/>
          <w:sz w:val="30"/>
        </w:rPr>
        <w:t>年）；</w:t>
      </w:r>
    </w:p>
    <w:p w14:paraId="13364B05" w14:textId="77777777"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这本书是以马列主义立场介绍</w:t>
      </w:r>
      <w:r w:rsidRPr="00975DE0">
        <w:rPr>
          <w:rFonts w:ascii="宋体" w:eastAsia="黑体" w:hAnsi="宋体" w:hint="eastAsia"/>
          <w:spacing w:val="-8"/>
          <w:sz w:val="30"/>
        </w:rPr>
        <w:t>西马</w:t>
      </w:r>
      <w:r w:rsidRPr="00975DE0">
        <w:rPr>
          <w:rFonts w:ascii="Times New Roman" w:eastAsia="宋体" w:hAnsi="Times New Roman" w:hint="eastAsia"/>
          <w:spacing w:val="-8"/>
          <w:sz w:val="30"/>
        </w:rPr>
        <w:t>的专著，介绍地比较详细，感兴趣的人可以读一读。</w:t>
      </w:r>
    </w:p>
    <w:p w14:paraId="316ECC39" w14:textId="77777777" w:rsidR="00915723" w:rsidRDefault="00915723"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w:t>
      </w:r>
      <w:r>
        <w:rPr>
          <w:rFonts w:ascii="Times New Roman" w:eastAsia="宋体" w:hAnsi="Times New Roman" w:hint="eastAsia"/>
          <w:spacing w:val="-8"/>
          <w:sz w:val="30"/>
        </w:rPr>
        <w:t>6</w:t>
      </w:r>
      <w:r w:rsidRPr="00975DE0">
        <w:rPr>
          <w:rFonts w:ascii="Times New Roman" w:eastAsia="宋体" w:hAnsi="Times New Roman" w:hint="eastAsia"/>
          <w:spacing w:val="-8"/>
          <w:sz w:val="30"/>
        </w:rPr>
        <w:t xml:space="preserve">) </w:t>
      </w:r>
      <w:r>
        <w:rPr>
          <w:rFonts w:ascii="Times New Roman" w:eastAsia="宋体" w:hAnsi="Times New Roman" w:hint="eastAsia"/>
          <w:spacing w:val="-8"/>
          <w:sz w:val="30"/>
        </w:rPr>
        <w:t>《西方哲学史》</w:t>
      </w:r>
      <w:r w:rsidRPr="00975DE0">
        <w:rPr>
          <w:rFonts w:ascii="Times New Roman" w:eastAsia="宋体" w:hAnsi="Times New Roman" w:hint="eastAsia"/>
          <w:spacing w:val="-8"/>
          <w:sz w:val="30"/>
        </w:rPr>
        <w:t>（</w:t>
      </w:r>
      <w:r>
        <w:rPr>
          <w:rFonts w:ascii="Times New Roman" w:eastAsia="宋体" w:hAnsi="Times New Roman" w:hint="eastAsia"/>
          <w:spacing w:val="-8"/>
          <w:sz w:val="30"/>
        </w:rPr>
        <w:t>邓晓芒、赵林编</w:t>
      </w:r>
      <w:r w:rsidRPr="00975DE0">
        <w:rPr>
          <w:rFonts w:ascii="Times New Roman" w:eastAsia="宋体" w:hAnsi="Times New Roman" w:hint="eastAsia"/>
          <w:spacing w:val="-8"/>
          <w:sz w:val="30"/>
        </w:rPr>
        <w:t>）；</w:t>
      </w:r>
    </w:p>
    <w:p w14:paraId="3F69A42C" w14:textId="0D98D6E8" w:rsidR="00915723" w:rsidRDefault="00915723" w:rsidP="00915723">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这本书是</w:t>
      </w:r>
      <w:r w:rsidRPr="00876B30">
        <w:rPr>
          <w:rStyle w:val="af4"/>
        </w:rPr>
        <w:t>资产阶级立场</w:t>
      </w:r>
      <w:r>
        <w:rPr>
          <w:rFonts w:ascii="Times New Roman" w:eastAsia="宋体" w:hAnsi="Times New Roman" w:hint="eastAsia"/>
          <w:spacing w:val="-8"/>
          <w:sz w:val="30"/>
        </w:rPr>
        <w:t>的西方哲学史里面，写的比较好、比较简明扼要的一本。</w:t>
      </w:r>
    </w:p>
    <w:p w14:paraId="24E8BE23" w14:textId="5EB4212D"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w:t>
      </w:r>
      <w:r w:rsidR="00915723">
        <w:rPr>
          <w:rFonts w:ascii="Times New Roman" w:eastAsia="宋体" w:hAnsi="Times New Roman" w:hint="eastAsia"/>
          <w:spacing w:val="-8"/>
          <w:sz w:val="30"/>
        </w:rPr>
        <w:t>7</w:t>
      </w:r>
      <w:r w:rsidRPr="00975DE0">
        <w:rPr>
          <w:rFonts w:ascii="Times New Roman" w:eastAsia="宋体" w:hAnsi="Times New Roman" w:hint="eastAsia"/>
          <w:spacing w:val="-8"/>
          <w:sz w:val="30"/>
        </w:rPr>
        <w:t>)</w:t>
      </w:r>
      <w:r w:rsidRPr="00975DE0">
        <w:rPr>
          <w:rFonts w:ascii="Times New Roman" w:eastAsia="黑体" w:hAnsi="Times New Roman" w:hint="eastAsia"/>
          <w:color w:val="FF0000"/>
          <w:spacing w:val="-8"/>
          <w:sz w:val="30"/>
        </w:rPr>
        <w:t>1976</w:t>
      </w:r>
      <w:r w:rsidRPr="00975DE0">
        <w:rPr>
          <w:rFonts w:ascii="Times New Roman" w:eastAsia="黑体" w:hAnsi="Times New Roman" w:hint="eastAsia"/>
          <w:color w:val="FF0000"/>
          <w:spacing w:val="-8"/>
          <w:sz w:val="30"/>
        </w:rPr>
        <w:t>年后、改革开放后</w:t>
      </w:r>
      <w:r w:rsidRPr="00975DE0">
        <w:rPr>
          <w:rFonts w:ascii="Times New Roman" w:eastAsia="宋体" w:hAnsi="Times New Roman" w:hint="eastAsia"/>
          <w:spacing w:val="-8"/>
          <w:sz w:val="30"/>
        </w:rPr>
        <w:t>出版的其它的西方哲学史，</w:t>
      </w:r>
      <w:r w:rsidRPr="00975DE0">
        <w:rPr>
          <w:rFonts w:ascii="Times New Roman" w:eastAsia="黑体" w:hAnsi="Times New Roman" w:hint="eastAsia"/>
          <w:color w:val="FF0000"/>
          <w:spacing w:val="-8"/>
          <w:sz w:val="30"/>
        </w:rPr>
        <w:t>基本上都是修正主义立场</w:t>
      </w:r>
      <w:r w:rsidRPr="00975DE0">
        <w:rPr>
          <w:rFonts w:ascii="Times New Roman" w:eastAsia="宋体" w:hAnsi="Times New Roman" w:hint="eastAsia"/>
          <w:spacing w:val="-8"/>
          <w:sz w:val="30"/>
        </w:rPr>
        <w:t>。</w:t>
      </w:r>
    </w:p>
    <w:p w14:paraId="0FD2FB7E" w14:textId="7FBFA856" w:rsidR="00975DE0" w:rsidRPr="00975DE0" w:rsidRDefault="003A6994" w:rsidP="003A6994">
      <w:pPr>
        <w:pStyle w:val="A540"/>
      </w:pPr>
      <w:bookmarkStart w:id="112" w:name="_Toc182735527"/>
      <w:r>
        <w:rPr>
          <w:rFonts w:hint="eastAsia"/>
        </w:rPr>
        <w:t>小结</w:t>
      </w:r>
      <w:r w:rsidR="00975DE0" w:rsidRPr="00975DE0">
        <w:rPr>
          <w:rFonts w:hint="eastAsia"/>
        </w:rPr>
        <w:t>：</w:t>
      </w:r>
      <w:bookmarkEnd w:id="112"/>
    </w:p>
    <w:p w14:paraId="2C06BBC9" w14:textId="10936AD4"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读西方哲学史，</w:t>
      </w:r>
      <w:r w:rsidRPr="00975DE0">
        <w:rPr>
          <w:rFonts w:ascii="Times New Roman" w:eastAsia="黑体" w:hAnsi="Times New Roman" w:hint="eastAsia"/>
          <w:color w:val="FF0000"/>
          <w:spacing w:val="-8"/>
          <w:sz w:val="30"/>
        </w:rPr>
        <w:t>重点推荐读《艾思奇讲稿选》里的第一篇</w:t>
      </w:r>
      <w:r w:rsidR="00464492">
        <w:rPr>
          <w:rFonts w:ascii="Times New Roman" w:eastAsia="黑体" w:hAnsi="Times New Roman" w:hint="eastAsia"/>
          <w:color w:val="FF0000"/>
          <w:spacing w:val="-8"/>
          <w:sz w:val="30"/>
        </w:rPr>
        <w:t>〈</w:t>
      </w:r>
      <w:r w:rsidRPr="00975DE0">
        <w:rPr>
          <w:rFonts w:ascii="Times New Roman" w:eastAsia="黑体" w:hAnsi="Times New Roman" w:hint="eastAsia"/>
          <w:color w:val="FF0000"/>
          <w:spacing w:val="-8"/>
          <w:sz w:val="30"/>
        </w:rPr>
        <w:t>西洋哲学史</w:t>
      </w:r>
      <w:r w:rsidR="00464492">
        <w:rPr>
          <w:rFonts w:ascii="Times New Roman" w:eastAsia="黑体" w:hAnsi="Times New Roman" w:hint="eastAsia"/>
          <w:color w:val="FF0000"/>
          <w:spacing w:val="-8"/>
          <w:sz w:val="30"/>
        </w:rPr>
        <w:t>〉</w:t>
      </w:r>
      <w:r w:rsidRPr="00975DE0">
        <w:rPr>
          <w:rFonts w:ascii="Times New Roman" w:eastAsia="宋体" w:hAnsi="Times New Roman" w:hint="eastAsia"/>
          <w:spacing w:val="-8"/>
          <w:sz w:val="30"/>
        </w:rPr>
        <w:t>，</w:t>
      </w:r>
      <w:r w:rsidRPr="00975DE0">
        <w:rPr>
          <w:rFonts w:ascii="宋体" w:eastAsia="黑体" w:hAnsi="宋体" w:hint="eastAsia"/>
          <w:spacing w:val="-8"/>
          <w:sz w:val="30"/>
        </w:rPr>
        <w:t>以及第</w:t>
      </w:r>
      <w:r w:rsidRPr="00975DE0">
        <w:rPr>
          <w:rFonts w:ascii="宋体" w:eastAsia="黑体" w:hAnsi="宋体" w:hint="eastAsia"/>
          <w:spacing w:val="-8"/>
          <w:sz w:val="30"/>
        </w:rPr>
        <w:t>(2)</w:t>
      </w:r>
      <w:r w:rsidRPr="00975DE0">
        <w:rPr>
          <w:rFonts w:ascii="宋体" w:eastAsia="黑体" w:hAnsi="宋体" w:hint="eastAsia"/>
          <w:spacing w:val="-8"/>
          <w:sz w:val="30"/>
        </w:rPr>
        <w:t>条里面的教材。</w:t>
      </w:r>
    </w:p>
    <w:p w14:paraId="195ECB8A"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 xml:space="preserve"> </w:t>
      </w:r>
    </w:p>
    <w:p w14:paraId="64B3257A" w14:textId="77777777" w:rsidR="00975DE0" w:rsidRPr="00975DE0" w:rsidRDefault="00975DE0" w:rsidP="00975DE0">
      <w:pPr>
        <w:keepNext/>
        <w:keepLines/>
        <w:spacing w:before="180" w:after="60"/>
        <w:jc w:val="left"/>
        <w:outlineLvl w:val="2"/>
        <w:rPr>
          <w:rFonts w:ascii="Times New Roman" w:eastAsia="黑体" w:hAnsi="Times New Roman"/>
          <w:b/>
          <w:color w:val="FF0000"/>
          <w:sz w:val="32"/>
        </w:rPr>
      </w:pPr>
      <w:r w:rsidRPr="00975DE0">
        <w:rPr>
          <w:rFonts w:ascii="Times New Roman" w:eastAsia="黑体" w:hAnsi="Times New Roman"/>
          <w:b/>
          <w:color w:val="FF0000"/>
          <w:sz w:val="32"/>
        </w:rPr>
        <w:br w:type="page"/>
      </w:r>
    </w:p>
    <w:p w14:paraId="47B1A9F0" w14:textId="77777777" w:rsidR="00975DE0" w:rsidRPr="00975DE0" w:rsidRDefault="00975DE0" w:rsidP="00D25743">
      <w:pPr>
        <w:pStyle w:val="A530"/>
      </w:pPr>
      <w:bookmarkStart w:id="113" w:name="_Toc179843653"/>
      <w:bookmarkStart w:id="114" w:name="_Toc182735528"/>
      <w:r w:rsidRPr="00975DE0">
        <w:rPr>
          <w:rFonts w:hint="eastAsia"/>
        </w:rPr>
        <w:lastRenderedPageBreak/>
        <w:t>（三）中国哲学史教材</w:t>
      </w:r>
      <w:bookmarkEnd w:id="113"/>
      <w:bookmarkEnd w:id="114"/>
    </w:p>
    <w:p w14:paraId="05D13641"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 xml:space="preserve">(1) </w:t>
      </w:r>
      <w:r w:rsidRPr="00975DE0">
        <w:rPr>
          <w:rFonts w:ascii="Times New Roman" w:eastAsia="宋体" w:hAnsi="Times New Roman" w:hint="eastAsia"/>
          <w:spacing w:val="-8"/>
          <w:sz w:val="30"/>
        </w:rPr>
        <w:t>首推这两本：</w:t>
      </w:r>
    </w:p>
    <w:p w14:paraId="461B1BD4" w14:textId="77777777" w:rsidR="00975DE0" w:rsidRPr="00975DE0" w:rsidRDefault="00975DE0" w:rsidP="00975DE0">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宋体" w:hAnsi="Times New Roman" w:hint="eastAsia"/>
          <w:spacing w:val="-8"/>
          <w:sz w:val="30"/>
        </w:rPr>
        <w:t>①</w:t>
      </w:r>
      <w:r w:rsidRPr="00975DE0">
        <w:rPr>
          <w:rFonts w:ascii="Times New Roman" w:eastAsia="黑体" w:hAnsi="Times New Roman" w:hint="eastAsia"/>
          <w:color w:val="FF0000"/>
          <w:spacing w:val="-8"/>
          <w:sz w:val="30"/>
        </w:rPr>
        <w:t>《儒法斗争史稿》</w:t>
      </w:r>
      <w:r w:rsidRPr="00975DE0">
        <w:rPr>
          <w:rFonts w:ascii="Times New Roman" w:eastAsia="宋体" w:hAnsi="Times New Roman" w:hint="eastAsia"/>
          <w:spacing w:val="-8"/>
          <w:sz w:val="30"/>
        </w:rPr>
        <w:t>（云南大学，</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年编）；</w:t>
      </w:r>
    </w:p>
    <w:p w14:paraId="1907610B" w14:textId="77777777" w:rsidR="00975DE0" w:rsidRPr="00975DE0" w:rsidRDefault="00975DE0" w:rsidP="00975DE0">
      <w:pPr>
        <w:widowControl/>
        <w:overflowPunct w:val="0"/>
        <w:topLinePunct/>
        <w:spacing w:before="60" w:after="60" w:line="400" w:lineRule="exact"/>
        <w:ind w:leftChars="150" w:left="769" w:hangingChars="160" w:hanging="454"/>
        <w:rPr>
          <w:rFonts w:ascii="Times New Roman" w:eastAsia="宋体" w:hAnsi="Times New Roman"/>
          <w:spacing w:val="-8"/>
          <w:sz w:val="30"/>
        </w:rPr>
      </w:pPr>
      <w:r w:rsidRPr="00975DE0">
        <w:rPr>
          <w:rFonts w:ascii="Times New Roman" w:eastAsia="宋体" w:hAnsi="Times New Roman" w:hint="eastAsia"/>
          <w:spacing w:val="-8"/>
          <w:sz w:val="30"/>
        </w:rPr>
        <w:t>②</w:t>
      </w:r>
      <w:r w:rsidRPr="00975DE0">
        <w:rPr>
          <w:rFonts w:ascii="Times New Roman" w:eastAsia="黑体" w:hAnsi="Times New Roman" w:hint="eastAsia"/>
          <w:color w:val="FF0000"/>
          <w:spacing w:val="-8"/>
          <w:sz w:val="30"/>
        </w:rPr>
        <w:t>《简明中国哲学史》</w:t>
      </w:r>
      <w:r w:rsidRPr="00975DE0">
        <w:rPr>
          <w:rFonts w:ascii="Times New Roman" w:eastAsia="宋体" w:hAnsi="Times New Roman" w:hint="eastAsia"/>
          <w:spacing w:val="-8"/>
          <w:sz w:val="30"/>
        </w:rPr>
        <w:t>（杨荣国，</w:t>
      </w:r>
      <w:r w:rsidRPr="00975DE0">
        <w:rPr>
          <w:rFonts w:ascii="Times New Roman" w:eastAsia="宋体" w:hAnsi="Times New Roman" w:hint="eastAsia"/>
          <w:spacing w:val="-8"/>
          <w:sz w:val="30"/>
        </w:rPr>
        <w:t>1975</w:t>
      </w:r>
      <w:r w:rsidRPr="00975DE0">
        <w:rPr>
          <w:rFonts w:ascii="Times New Roman" w:eastAsia="宋体" w:hAnsi="Times New Roman" w:hint="eastAsia"/>
          <w:spacing w:val="-8"/>
          <w:sz w:val="30"/>
        </w:rPr>
        <w:t>年）；</w:t>
      </w:r>
    </w:p>
    <w:p w14:paraId="4B22B258"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《儒法斗争史稿》一针见血地指出中国封建社会几千年以来哲学史上两条路线斗争的主线是儒法斗争，这本书是不可不读的中国哲学史教材。而杨荣国编的《简明中国哲学史》，是</w:t>
      </w:r>
      <w:r w:rsidRPr="00975DE0">
        <w:rPr>
          <w:rFonts w:ascii="Times New Roman" w:eastAsia="黑体" w:hAnsi="Times New Roman" w:hint="eastAsia"/>
          <w:color w:val="FF0000"/>
          <w:spacing w:val="-8"/>
          <w:sz w:val="30"/>
        </w:rPr>
        <w:t>毛主席推荐阅读</w:t>
      </w:r>
      <w:r w:rsidRPr="00975DE0">
        <w:rPr>
          <w:rFonts w:ascii="Times New Roman" w:eastAsia="宋体" w:hAnsi="Times New Roman" w:hint="eastAsia"/>
          <w:spacing w:val="-8"/>
          <w:sz w:val="30"/>
        </w:rPr>
        <w:t>的中国古代哲学史，它以面面俱到又不失于精准而见长。</w:t>
      </w:r>
      <w:r w:rsidRPr="00975DE0">
        <w:rPr>
          <w:rFonts w:ascii="Times New Roman" w:eastAsia="黑体" w:hAnsi="Times New Roman" w:hint="eastAsia"/>
          <w:color w:val="FF0000"/>
          <w:spacing w:val="-8"/>
          <w:sz w:val="30"/>
        </w:rPr>
        <w:t>以上两本书</w:t>
      </w:r>
      <w:r w:rsidRPr="00975DE0">
        <w:rPr>
          <w:rFonts w:ascii="Times New Roman" w:eastAsia="宋体" w:hAnsi="Times New Roman" w:hint="eastAsia"/>
          <w:spacing w:val="-8"/>
          <w:sz w:val="30"/>
        </w:rPr>
        <w:t>，建议学习中国哲学史的人</w:t>
      </w:r>
      <w:r w:rsidRPr="00975DE0">
        <w:rPr>
          <w:rFonts w:ascii="Times New Roman" w:eastAsia="黑体" w:hAnsi="Times New Roman" w:hint="eastAsia"/>
          <w:color w:val="FF0000"/>
          <w:spacing w:val="-8"/>
          <w:sz w:val="30"/>
        </w:rPr>
        <w:t>都要认真读</w:t>
      </w:r>
      <w:r w:rsidRPr="00975DE0">
        <w:rPr>
          <w:rFonts w:ascii="Times New Roman" w:eastAsia="宋体" w:hAnsi="Times New Roman" w:hint="eastAsia"/>
          <w:spacing w:val="-8"/>
          <w:sz w:val="30"/>
        </w:rPr>
        <w:t>。</w:t>
      </w:r>
    </w:p>
    <w:p w14:paraId="0D20C186"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(2)</w:t>
      </w:r>
      <w:r w:rsidRPr="00975DE0">
        <w:rPr>
          <w:rFonts w:ascii="Times New Roman" w:eastAsia="黑体" w:hAnsi="Times New Roman" w:hint="eastAsia"/>
          <w:color w:val="FF0000"/>
          <w:spacing w:val="-8"/>
          <w:sz w:val="30"/>
        </w:rPr>
        <w:t>《哲学小辞典（儒法斗争史部分）》</w:t>
      </w:r>
      <w:r w:rsidRPr="00975DE0">
        <w:rPr>
          <w:rFonts w:ascii="Times New Roman" w:eastAsia="宋体" w:hAnsi="Times New Roman" w:hint="eastAsia"/>
          <w:spacing w:val="-8"/>
          <w:sz w:val="30"/>
        </w:rPr>
        <w:t>（上海人民出版社，</w:t>
      </w:r>
      <w:r w:rsidRPr="00975DE0">
        <w:rPr>
          <w:rFonts w:ascii="Times New Roman" w:eastAsia="宋体" w:hAnsi="Times New Roman" w:hint="eastAsia"/>
          <w:spacing w:val="-8"/>
          <w:sz w:val="30"/>
        </w:rPr>
        <w:t>1974</w:t>
      </w:r>
      <w:r w:rsidRPr="00975DE0">
        <w:rPr>
          <w:rFonts w:ascii="Times New Roman" w:eastAsia="宋体" w:hAnsi="Times New Roman" w:hint="eastAsia"/>
          <w:spacing w:val="-8"/>
          <w:sz w:val="30"/>
        </w:rPr>
        <w:t>年）；</w:t>
      </w:r>
    </w:p>
    <w:p w14:paraId="3CACE634"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上海出版的</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册《哲学小辞典》，都很不错。</w:t>
      </w:r>
    </w:p>
    <w:p w14:paraId="50083F64"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(3)</w:t>
      </w:r>
      <w:r w:rsidRPr="00975DE0">
        <w:rPr>
          <w:rFonts w:ascii="宋体" w:eastAsia="黑体" w:hAnsi="宋体" w:hint="eastAsia"/>
          <w:spacing w:val="-8"/>
          <w:sz w:val="30"/>
        </w:rPr>
        <w:t>《中国哲学史》</w:t>
      </w:r>
      <w:r w:rsidRPr="00975DE0">
        <w:rPr>
          <w:rFonts w:ascii="Times New Roman" w:eastAsia="宋体" w:hAnsi="Times New Roman" w:hint="eastAsia"/>
          <w:spacing w:val="-8"/>
          <w:sz w:val="30"/>
        </w:rPr>
        <w:t>（任继愈编）；</w:t>
      </w:r>
    </w:p>
    <w:p w14:paraId="6774CBBF"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这本书可供参考，但水平不如《儒法斗争史稿》、《简明中国哲学史》。</w:t>
      </w:r>
    </w:p>
    <w:p w14:paraId="06B95839"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(4)</w:t>
      </w:r>
      <w:r w:rsidRPr="00975DE0">
        <w:rPr>
          <w:rFonts w:ascii="宋体" w:eastAsia="黑体" w:hAnsi="宋体" w:hint="eastAsia"/>
          <w:spacing w:val="-8"/>
          <w:sz w:val="30"/>
        </w:rPr>
        <w:t>不要读</w:t>
      </w:r>
      <w:r w:rsidRPr="00975DE0">
        <w:rPr>
          <w:rFonts w:ascii="Times New Roman" w:eastAsia="宋体" w:hAnsi="Times New Roman" w:hint="eastAsia"/>
          <w:spacing w:val="-8"/>
          <w:sz w:val="30"/>
        </w:rPr>
        <w:t>《中国哲学史》（冯友兰编）；</w:t>
      </w:r>
    </w:p>
    <w:p w14:paraId="0F7A4386"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这本书是反动的剥削阶级立场，是</w:t>
      </w:r>
      <w:r w:rsidRPr="00975DE0">
        <w:rPr>
          <w:rFonts w:ascii="Times New Roman" w:eastAsia="黑体" w:hAnsi="Times New Roman" w:hint="eastAsia"/>
          <w:color w:val="FF0000"/>
          <w:spacing w:val="-8"/>
          <w:sz w:val="30"/>
        </w:rPr>
        <w:t>大毒草</w:t>
      </w:r>
      <w:r w:rsidRPr="00975DE0">
        <w:rPr>
          <w:rFonts w:ascii="Times New Roman" w:eastAsia="宋体" w:hAnsi="Times New Roman" w:hint="eastAsia"/>
          <w:spacing w:val="-8"/>
          <w:sz w:val="30"/>
        </w:rPr>
        <w:t>。</w:t>
      </w:r>
    </w:p>
    <w:p w14:paraId="607D23B9" w14:textId="77777777" w:rsidR="00975DE0" w:rsidRPr="00975DE0" w:rsidRDefault="00975DE0" w:rsidP="00975DE0">
      <w:pPr>
        <w:widowControl/>
        <w:overflowPunct w:val="0"/>
        <w:topLinePunct/>
        <w:spacing w:before="60" w:after="60" w:line="400" w:lineRule="exact"/>
        <w:ind w:left="426" w:hangingChars="150" w:hanging="426"/>
        <w:rPr>
          <w:rFonts w:ascii="Times New Roman" w:eastAsia="宋体" w:hAnsi="Times New Roman"/>
          <w:spacing w:val="-8"/>
          <w:sz w:val="30"/>
        </w:rPr>
      </w:pPr>
      <w:r w:rsidRPr="00975DE0">
        <w:rPr>
          <w:rFonts w:ascii="Times New Roman" w:eastAsia="宋体" w:hAnsi="Times New Roman" w:hint="eastAsia"/>
          <w:spacing w:val="-8"/>
          <w:sz w:val="30"/>
        </w:rPr>
        <w:t>(5)</w:t>
      </w:r>
      <w:r w:rsidRPr="00975DE0">
        <w:rPr>
          <w:rFonts w:ascii="宋体" w:eastAsia="黑体" w:hAnsi="宋体" w:hint="eastAsia"/>
          <w:spacing w:val="-8"/>
          <w:sz w:val="30"/>
        </w:rPr>
        <w:t>不要读</w:t>
      </w:r>
      <w:r w:rsidRPr="00975DE0">
        <w:rPr>
          <w:rFonts w:ascii="Times New Roman" w:eastAsia="宋体" w:hAnsi="Times New Roman" w:hint="eastAsia"/>
          <w:spacing w:val="-8"/>
          <w:sz w:val="30"/>
        </w:rPr>
        <w:t>《中国哲学史大纲》（胡适编）；</w:t>
      </w:r>
    </w:p>
    <w:p w14:paraId="3BD06B51"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这本哲学史是反动的剥削阶级立场，是</w:t>
      </w:r>
      <w:r w:rsidRPr="00975DE0">
        <w:rPr>
          <w:rFonts w:ascii="Times New Roman" w:eastAsia="黑体" w:hAnsi="Times New Roman" w:hint="eastAsia"/>
          <w:color w:val="FF0000"/>
          <w:spacing w:val="-8"/>
          <w:sz w:val="30"/>
        </w:rPr>
        <w:t>毒药</w:t>
      </w:r>
      <w:r w:rsidRPr="00975DE0">
        <w:rPr>
          <w:rFonts w:ascii="Times New Roman" w:eastAsia="宋体" w:hAnsi="Times New Roman" w:hint="eastAsia"/>
          <w:spacing w:val="-8"/>
          <w:sz w:val="30"/>
        </w:rPr>
        <w:t>。</w:t>
      </w:r>
    </w:p>
    <w:p w14:paraId="45B1C69C" w14:textId="79C0DB99" w:rsidR="00975DE0" w:rsidRPr="00975DE0" w:rsidRDefault="005E3BD2" w:rsidP="005E3BD2">
      <w:pPr>
        <w:pStyle w:val="A540"/>
      </w:pPr>
      <w:bookmarkStart w:id="115" w:name="_Toc182735529"/>
      <w:r>
        <w:rPr>
          <w:rFonts w:hint="eastAsia"/>
        </w:rPr>
        <w:lastRenderedPageBreak/>
        <w:t>小</w:t>
      </w:r>
      <w:r w:rsidR="00975DE0" w:rsidRPr="00975DE0">
        <w:rPr>
          <w:rFonts w:hint="eastAsia"/>
        </w:rPr>
        <w:t>结：</w:t>
      </w:r>
      <w:bookmarkEnd w:id="115"/>
    </w:p>
    <w:p w14:paraId="501D33C0" w14:textId="77777777" w:rsidR="00975DE0" w:rsidRPr="00975DE0" w:rsidRDefault="00975DE0" w:rsidP="00975DE0">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975DE0">
        <w:rPr>
          <w:rFonts w:ascii="Times New Roman" w:eastAsia="宋体" w:hAnsi="Times New Roman" w:hint="eastAsia"/>
          <w:spacing w:val="-8"/>
          <w:sz w:val="30"/>
        </w:rPr>
        <w:t>读中国古代哲学史，重点推荐</w:t>
      </w:r>
      <w:r w:rsidRPr="00975DE0">
        <w:rPr>
          <w:rFonts w:ascii="Times New Roman" w:eastAsia="黑体" w:hAnsi="Times New Roman" w:hint="eastAsia"/>
          <w:color w:val="FF0000"/>
          <w:spacing w:val="-8"/>
          <w:sz w:val="30"/>
        </w:rPr>
        <w:t>读《儒法斗争史稿》、《简明中国哲学史》两本书，两本书都要读。</w:t>
      </w:r>
    </w:p>
    <w:p w14:paraId="0B5727DE" w14:textId="77777777" w:rsidR="00975DE0" w:rsidRPr="00975DE0" w:rsidRDefault="00975DE0" w:rsidP="00975DE0">
      <w:pPr>
        <w:keepNext/>
        <w:keepLines/>
        <w:spacing w:before="160" w:after="60"/>
        <w:jc w:val="left"/>
        <w:outlineLvl w:val="3"/>
        <w:rPr>
          <w:rFonts w:ascii="Times New Roman" w:eastAsia="黑体" w:hAnsi="Times New Roman"/>
          <w:b/>
          <w:sz w:val="33"/>
        </w:rPr>
      </w:pPr>
      <w:r w:rsidRPr="00975DE0">
        <w:rPr>
          <w:rFonts w:ascii="Times New Roman" w:eastAsia="黑体" w:hAnsi="Times New Roman"/>
          <w:b/>
          <w:sz w:val="33"/>
        </w:rPr>
        <w:br w:type="page"/>
      </w:r>
    </w:p>
    <w:p w14:paraId="29A11E55" w14:textId="77777777" w:rsidR="00975DE0" w:rsidRPr="00975DE0" w:rsidRDefault="00975DE0" w:rsidP="00D25743">
      <w:pPr>
        <w:pStyle w:val="A540"/>
      </w:pPr>
      <w:bookmarkStart w:id="116" w:name="_Toc179843654"/>
      <w:bookmarkStart w:id="117" w:name="_Toc182735530"/>
      <w:r w:rsidRPr="00975DE0">
        <w:rPr>
          <w:rFonts w:hint="eastAsia"/>
        </w:rPr>
        <w:lastRenderedPageBreak/>
        <w:t>附：中国古代哲学入门经典书单：</w:t>
      </w:r>
      <w:bookmarkEnd w:id="116"/>
      <w:bookmarkEnd w:id="117"/>
    </w:p>
    <w:p w14:paraId="25155C93"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有些人想直接读中国古代哲学经典，想找一个这方面的书单，我们在此也顺便给出篇幅最小、同时又尽可能最全面涵盖各个时期主流的哲学理论的经典书单：</w:t>
      </w:r>
    </w:p>
    <w:p w14:paraId="3F8D47FF"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）《论语》《大学》《中庸》《孟子》，这</w:t>
      </w:r>
      <w:r w:rsidRPr="00975DE0">
        <w:rPr>
          <w:rFonts w:ascii="Times New Roman" w:eastAsia="宋体" w:hAnsi="Times New Roman" w:hint="eastAsia"/>
          <w:spacing w:val="-8"/>
          <w:sz w:val="30"/>
        </w:rPr>
        <w:t>4</w:t>
      </w:r>
      <w:r w:rsidRPr="00975DE0">
        <w:rPr>
          <w:rFonts w:ascii="Times New Roman" w:eastAsia="宋体" w:hAnsi="Times New Roman" w:hint="eastAsia"/>
          <w:spacing w:val="-8"/>
          <w:sz w:val="30"/>
        </w:rPr>
        <w:t>本书是早期儒家核心经典；</w:t>
      </w:r>
    </w:p>
    <w:p w14:paraId="2A0FDE40"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）《老子道德经》《庄子》，这</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本书是道家核心经典；</w:t>
      </w:r>
    </w:p>
    <w:p w14:paraId="3DCE0435"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3</w:t>
      </w:r>
      <w:r w:rsidRPr="00975DE0">
        <w:rPr>
          <w:rFonts w:ascii="Times New Roman" w:eastAsia="宋体" w:hAnsi="Times New Roman" w:hint="eastAsia"/>
          <w:spacing w:val="-8"/>
          <w:sz w:val="30"/>
        </w:rPr>
        <w:t>）《墨子》，这本书是墨家核心经典；</w:t>
      </w:r>
    </w:p>
    <w:p w14:paraId="23843F9F"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4</w:t>
      </w:r>
      <w:r w:rsidRPr="00975DE0">
        <w:rPr>
          <w:rFonts w:ascii="Times New Roman" w:eastAsia="宋体" w:hAnsi="Times New Roman" w:hint="eastAsia"/>
          <w:spacing w:val="-8"/>
          <w:sz w:val="30"/>
        </w:rPr>
        <w:t>）《韩非子》，这本书是先秦法家的集大成之作，是法家的最高理论结晶；</w:t>
      </w:r>
    </w:p>
    <w:p w14:paraId="23896C7D"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5</w:t>
      </w:r>
      <w:r w:rsidRPr="00975DE0">
        <w:rPr>
          <w:rFonts w:ascii="Times New Roman" w:eastAsia="宋体" w:hAnsi="Times New Roman" w:hint="eastAsia"/>
          <w:spacing w:val="-8"/>
          <w:sz w:val="30"/>
        </w:rPr>
        <w:t>）《心经》《金刚经》，这</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本书是佛家理论核心经典；</w:t>
      </w:r>
    </w:p>
    <w:p w14:paraId="6A13B3F3"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6</w:t>
      </w:r>
      <w:r w:rsidRPr="00975DE0">
        <w:rPr>
          <w:rFonts w:ascii="Times New Roman" w:eastAsia="宋体" w:hAnsi="Times New Roman" w:hint="eastAsia"/>
          <w:spacing w:val="-8"/>
          <w:sz w:val="30"/>
        </w:rPr>
        <w:t>）《六组坛经》，这本书是唐、宋禅宗核心经典。禅宗不仅仅是佛家理论，而是儒、道、佛家第一次大融合的产物；</w:t>
      </w:r>
    </w:p>
    <w:p w14:paraId="10EB687E"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7</w:t>
      </w:r>
      <w:r w:rsidRPr="00975DE0">
        <w:rPr>
          <w:rFonts w:ascii="Times New Roman" w:eastAsia="宋体" w:hAnsi="Times New Roman" w:hint="eastAsia"/>
          <w:spacing w:val="-8"/>
          <w:sz w:val="30"/>
        </w:rPr>
        <w:t>）《近思录》（朱熹、吕祖谦著），这本书是快速、全面理解宋明理学基本观点的最好读物；</w:t>
      </w:r>
    </w:p>
    <w:p w14:paraId="32145CE0"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8</w:t>
      </w:r>
      <w:r w:rsidRPr="00975DE0">
        <w:rPr>
          <w:rFonts w:ascii="Times New Roman" w:eastAsia="宋体" w:hAnsi="Times New Roman" w:hint="eastAsia"/>
          <w:spacing w:val="-8"/>
          <w:sz w:val="30"/>
        </w:rPr>
        <w:t>）《传习录》（王阳明著），这本书是快速、全面理解阳明心学基本观点的最好读物。</w:t>
      </w:r>
    </w:p>
    <w:p w14:paraId="523BD291"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lastRenderedPageBreak/>
        <w:t>以上书籍，囊括先秦诸子百家中四个最主要流派儒、道、墨、法的最核心著作；囊括魏、晋、南北朝、隋、唐期间极为兴盛的佛教的最核心的著作；囊括唐、宋期间极为兴盛的禅宗的最核心著作；囊括宋、明理学的最核心理论；囊括王阳明心学最核心的理论。</w:t>
      </w:r>
    </w:p>
    <w:p w14:paraId="5C09F2AB"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也就是说，以上这个书单，囊括了中国古代各个时期的最主流学术的最核心经典，只要是核心的哲学流派，我们都选取它的最经典著作。而非核心的哲学流派，或者核心哲学流派的非核心书目，我们没有选列。以此保证这个书单篇幅最小、同时又尽可能最全面涵盖各个时期主流的哲学理论，尽量让大家以最少的时间和精力，全面掌握中国古代哲学发展的主脉络。抓住主脉络，也就抓住了纲，抓住了纲，细枝末节的内容理解起来就不难，俗话说纲举目张。</w:t>
      </w:r>
    </w:p>
    <w:p w14:paraId="04AF7CD7"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学习中国古代哲学要注意：</w:t>
      </w:r>
      <w:r w:rsidRPr="0032684A">
        <w:rPr>
          <w:rStyle w:val="af3"/>
          <w:rFonts w:hint="eastAsia"/>
        </w:rPr>
        <w:t>一定要先学西方哲学和掌握马哲后，再学中国古代哲学。</w:t>
      </w:r>
      <w:r w:rsidRPr="00975DE0">
        <w:rPr>
          <w:rFonts w:ascii="Times New Roman" w:eastAsia="宋体" w:hAnsi="Times New Roman" w:hint="eastAsia"/>
          <w:spacing w:val="-8"/>
          <w:sz w:val="30"/>
        </w:rPr>
        <w:t>因为中国古代哲学里面很多概率是含混不清的，又不怎么讲逻辑。古人动不动就“道可道，非常道”、“佛说不可说”，道理它讲不明白就总是让你自己去“悟”，搞的高深莫测、神秘兮兮的。像王阳明那样坐在院子里，对着一片竹子冥思苦想，把此行为称之为“格物”，最后道理没“格”出来，却把自己“格”病了，这是个很操蛋的事。所以很多没有西方哲学基础的人直接读</w:t>
      </w:r>
      <w:r w:rsidRPr="00975DE0">
        <w:rPr>
          <w:rFonts w:ascii="Times New Roman" w:eastAsia="宋体" w:hAnsi="Times New Roman" w:hint="eastAsia"/>
          <w:spacing w:val="-8"/>
          <w:sz w:val="30"/>
        </w:rPr>
        <w:lastRenderedPageBreak/>
        <w:t>中国古代哲学，经常想骂娘。想骂娘就对了，应该骂娘，因为他们经常不讲人话。</w:t>
      </w:r>
    </w:p>
    <w:p w14:paraId="5B54FB1A"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但是</w:t>
      </w:r>
      <w:r w:rsidRPr="0032684A">
        <w:rPr>
          <w:rStyle w:val="af3"/>
          <w:rFonts w:hint="eastAsia"/>
        </w:rPr>
        <w:t>你如果先搞明白了西方哲学和马哲，回头看中国古代在哲学，就很容易看懂：</w:t>
      </w:r>
      <w:r w:rsidRPr="00975DE0">
        <w:rPr>
          <w:rFonts w:ascii="Times New Roman" w:eastAsia="宋体" w:hAnsi="Times New Roman" w:hint="eastAsia"/>
          <w:spacing w:val="-8"/>
          <w:sz w:val="30"/>
        </w:rPr>
        <w:t>道家无非是反复讲对立面之间的互相转化，佛家无非是反复讲概念的流变；道家和佛教还有一定的哲学价值，至于儒家，可以说基本没有哲学价值，儒家无非是在坚持等级制度的前提下永远和稀泥罢了。</w:t>
      </w:r>
    </w:p>
    <w:p w14:paraId="6631FAB8"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所以记住，要读中国古代哲学，一定要先读西方哲学和马哲，这样事半功倍；否则就是事倍功半浪费很多时间和精力，这是经验之谈。</w:t>
      </w:r>
    </w:p>
    <w:p w14:paraId="266C62BA"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另外，要真正读明白中国古代哲学经典，还是要从这些学说诞生和流行的历史背景中去把握它们，也就是要搞明白每一派学说背后的阶级根源，只有从学说背后的阶级属性上分析，才能看透这些不同学说的真正意图所在。</w:t>
      </w:r>
      <w:r w:rsidRPr="0032684A">
        <w:rPr>
          <w:rStyle w:val="af3"/>
          <w:rFonts w:hint="eastAsia"/>
        </w:rPr>
        <w:t>所以读中国古代哲学经典，一定要配合杨荣国的《简明中国哲学史》来读。</w:t>
      </w:r>
    </w:p>
    <w:p w14:paraId="2714330B"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以上，是附加的关于学习中国古代哲学经典的题外话。</w:t>
      </w:r>
    </w:p>
    <w:p w14:paraId="4CF6ECAF" w14:textId="77777777" w:rsidR="00975DE0" w:rsidRPr="00975DE0" w:rsidRDefault="00975DE0" w:rsidP="00975DE0">
      <w:pPr>
        <w:widowControl/>
        <w:overflowPunct w:val="0"/>
        <w:topLinePunct/>
        <w:spacing w:before="60" w:after="60" w:line="400" w:lineRule="exact"/>
        <w:ind w:firstLineChars="200" w:firstLine="600"/>
        <w:rPr>
          <w:rFonts w:ascii="Times New Roman" w:eastAsia="宋体" w:hAnsi="Times New Roman"/>
          <w:spacing w:val="-8"/>
          <w:sz w:val="30"/>
        </w:rPr>
      </w:pPr>
      <w:r w:rsidRPr="00975DE0">
        <w:rPr>
          <w:rFonts w:ascii="Times New Roman" w:eastAsia="宋体" w:hAnsi="Times New Roman"/>
          <w:spacing w:val="-8"/>
          <w:sz w:val="30"/>
        </w:rPr>
        <w:t> </w:t>
      </w:r>
    </w:p>
    <w:p w14:paraId="37E2DE8D" w14:textId="77777777" w:rsidR="00975DE0" w:rsidRPr="00975DE0" w:rsidRDefault="00975DE0" w:rsidP="00975DE0">
      <w:pPr>
        <w:keepNext/>
        <w:keepLines/>
        <w:spacing w:before="200" w:after="60"/>
        <w:jc w:val="center"/>
        <w:outlineLvl w:val="1"/>
        <w:rPr>
          <w:rFonts w:ascii="Times New Roman" w:eastAsia="黑体" w:hAnsi="Times New Roman"/>
          <w:b/>
          <w:color w:val="FF0000"/>
          <w:sz w:val="34"/>
        </w:rPr>
      </w:pPr>
      <w:r w:rsidRPr="00975DE0">
        <w:rPr>
          <w:rFonts w:ascii="Times New Roman" w:eastAsia="黑体" w:hAnsi="Times New Roman"/>
          <w:b/>
          <w:color w:val="FF0000"/>
          <w:sz w:val="34"/>
        </w:rPr>
        <w:br w:type="page"/>
      </w:r>
    </w:p>
    <w:p w14:paraId="15808D0F" w14:textId="624F771F" w:rsidR="00975DE0" w:rsidRPr="00975DE0" w:rsidRDefault="00975DE0" w:rsidP="00D25743">
      <w:pPr>
        <w:pStyle w:val="A522"/>
      </w:pPr>
      <w:bookmarkStart w:id="118" w:name="_Toc179843655"/>
      <w:bookmarkStart w:id="119" w:name="_Toc182735531"/>
      <w:r w:rsidRPr="00975DE0">
        <w:rPr>
          <w:rFonts w:hint="eastAsia"/>
        </w:rPr>
        <w:lastRenderedPageBreak/>
        <w:t>第</w:t>
      </w:r>
      <w:r w:rsidR="00124E58">
        <w:rPr>
          <w:rFonts w:hint="eastAsia"/>
        </w:rPr>
        <w:t>6</w:t>
      </w:r>
      <w:r w:rsidRPr="00975DE0">
        <w:rPr>
          <w:rFonts w:hint="eastAsia"/>
        </w:rPr>
        <w:t>节</w:t>
      </w:r>
      <w:r w:rsidRPr="00975DE0">
        <w:rPr>
          <w:rFonts w:hint="eastAsia"/>
        </w:rPr>
        <w:t xml:space="preserve"> </w:t>
      </w:r>
      <w:r w:rsidR="000D665F">
        <w:rPr>
          <w:rFonts w:hint="eastAsia"/>
        </w:rPr>
        <w:t>唯物史观</w:t>
      </w:r>
      <w:r w:rsidR="009E223D">
        <w:rPr>
          <w:rFonts w:hint="eastAsia"/>
        </w:rPr>
        <w:t>的</w:t>
      </w:r>
      <w:r w:rsidRPr="00975DE0">
        <w:rPr>
          <w:rFonts w:hint="eastAsia"/>
        </w:rPr>
        <w:t>文学史</w:t>
      </w:r>
      <w:bookmarkEnd w:id="118"/>
      <w:bookmarkEnd w:id="119"/>
    </w:p>
    <w:p w14:paraId="7FB03703" w14:textId="77777777" w:rsidR="00975DE0" w:rsidRPr="00975DE0" w:rsidRDefault="00975DE0" w:rsidP="00D25743">
      <w:pPr>
        <w:pStyle w:val="A530"/>
      </w:pPr>
      <w:bookmarkStart w:id="120" w:name="_Toc179843656"/>
      <w:bookmarkStart w:id="121" w:name="_Toc182735532"/>
      <w:r w:rsidRPr="00975DE0">
        <w:rPr>
          <w:rFonts w:hint="eastAsia"/>
        </w:rPr>
        <w:t>（一）中国文学史</w:t>
      </w:r>
      <w:bookmarkEnd w:id="120"/>
      <w:bookmarkEnd w:id="121"/>
    </w:p>
    <w:p w14:paraId="263B61A2"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黑体" w:hAnsi="Times New Roman" w:hint="eastAsia"/>
          <w:color w:val="FF0000"/>
          <w:spacing w:val="-8"/>
          <w:sz w:val="30"/>
        </w:rPr>
        <w:t>《中国文学发展史》</w:t>
      </w: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刘大杰</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版</w:t>
      </w: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w:t>
      </w:r>
    </w:p>
    <w:p w14:paraId="4F1D3AEC"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说明：刘大杰《中国文学发展史》初版是两册，建国前后出版。</w:t>
      </w:r>
      <w:r w:rsidRPr="00975DE0">
        <w:rPr>
          <w:rFonts w:ascii="Times New Roman" w:eastAsia="宋体" w:hAnsi="Times New Roman" w:hint="eastAsia"/>
          <w:spacing w:val="-8"/>
          <w:sz w:val="30"/>
        </w:rPr>
        <w:t>1957</w:t>
      </w:r>
      <w:r w:rsidRPr="00975DE0">
        <w:rPr>
          <w:rFonts w:ascii="Times New Roman" w:eastAsia="宋体" w:hAnsi="Times New Roman" w:hint="eastAsia"/>
          <w:spacing w:val="-8"/>
          <w:sz w:val="30"/>
        </w:rPr>
        <w:t>年又修订了一版，改为上、中、下三册；</w:t>
      </w:r>
      <w:r w:rsidRPr="00975DE0">
        <w:rPr>
          <w:rFonts w:ascii="Times New Roman" w:eastAsia="宋体" w:hAnsi="Times New Roman" w:hint="eastAsia"/>
          <w:spacing w:val="-8"/>
          <w:sz w:val="30"/>
        </w:rPr>
        <w:t>1962</w:t>
      </w:r>
      <w:r w:rsidRPr="00975DE0">
        <w:rPr>
          <w:rFonts w:ascii="Times New Roman" w:eastAsia="宋体" w:hAnsi="Times New Roman" w:hint="eastAsia"/>
          <w:spacing w:val="-8"/>
          <w:sz w:val="30"/>
        </w:rPr>
        <w:t>刘大杰根据马列主义立场又修订了一版。到了</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年，他再次严格按照唯物史观进行大改。</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年版也是</w:t>
      </w:r>
      <w:r w:rsidRPr="00975DE0">
        <w:rPr>
          <w:rFonts w:ascii="Times New Roman" w:eastAsia="黑体" w:hAnsi="Times New Roman" w:hint="eastAsia"/>
          <w:color w:val="FF0000"/>
          <w:spacing w:val="-8"/>
          <w:sz w:val="30"/>
        </w:rPr>
        <w:t>毛主席亲自指导下修订出版的</w:t>
      </w:r>
      <w:r w:rsidRPr="00975DE0">
        <w:rPr>
          <w:rFonts w:ascii="Times New Roman" w:eastAsia="宋体" w:hAnsi="Times New Roman" w:hint="eastAsia"/>
          <w:spacing w:val="-8"/>
          <w:sz w:val="30"/>
        </w:rPr>
        <w:t>，也是毛主席推荐让江青阅读的，也是我们推荐的版本。可惜</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年版只出版了一、二册后，文革就结束了，作者很快也去世了，第三册没能面世，这是一大遗憾。</w:t>
      </w:r>
    </w:p>
    <w:p w14:paraId="2F6A5CFB"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刘大杰的《中国文学发展史》很成功、很有名，台湾也出版他的初版作为大学里的文学史教材。目前中国大陆公开出版的是</w:t>
      </w:r>
      <w:r w:rsidRPr="00975DE0">
        <w:rPr>
          <w:rFonts w:ascii="Times New Roman" w:eastAsia="宋体" w:hAnsi="Times New Roman" w:hint="eastAsia"/>
          <w:spacing w:val="-8"/>
          <w:sz w:val="30"/>
        </w:rPr>
        <w:t>1957</w:t>
      </w:r>
      <w:r w:rsidRPr="00975DE0">
        <w:rPr>
          <w:rFonts w:ascii="Times New Roman" w:eastAsia="宋体" w:hAnsi="Times New Roman" w:hint="eastAsia"/>
          <w:spacing w:val="-8"/>
          <w:sz w:val="30"/>
        </w:rPr>
        <w:t>年版，而不敢出版</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年版。官方污蔑</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年版是所谓“外力压力下的版本，非作者本意”，事实上</w:t>
      </w:r>
      <w:r w:rsidRPr="00975DE0">
        <w:rPr>
          <w:rFonts w:ascii="Times New Roman" w:eastAsia="宋体" w:hAnsi="Times New Roman" w:hint="eastAsia"/>
          <w:spacing w:val="-8"/>
          <w:sz w:val="30"/>
        </w:rPr>
        <w:t>1973</w:t>
      </w:r>
      <w:r w:rsidRPr="00975DE0">
        <w:rPr>
          <w:rFonts w:ascii="Times New Roman" w:eastAsia="宋体" w:hAnsi="Times New Roman" w:hint="eastAsia"/>
          <w:spacing w:val="-8"/>
          <w:sz w:val="30"/>
        </w:rPr>
        <w:t>年版才是最好的版本，最符合作者的本意，其次是</w:t>
      </w:r>
      <w:r w:rsidRPr="00975DE0">
        <w:rPr>
          <w:rFonts w:ascii="Times New Roman" w:eastAsia="宋体" w:hAnsi="Times New Roman" w:hint="eastAsia"/>
          <w:spacing w:val="-8"/>
          <w:sz w:val="30"/>
        </w:rPr>
        <w:t>1962</w:t>
      </w:r>
      <w:r w:rsidRPr="00975DE0">
        <w:rPr>
          <w:rFonts w:ascii="Times New Roman" w:eastAsia="宋体" w:hAnsi="Times New Roman" w:hint="eastAsia"/>
          <w:spacing w:val="-8"/>
          <w:sz w:val="30"/>
        </w:rPr>
        <w:t>年版。</w:t>
      </w:r>
    </w:p>
    <w:p w14:paraId="1E7DDC95" w14:textId="77777777" w:rsidR="00975DE0" w:rsidRPr="00975DE0" w:rsidRDefault="00975DE0" w:rsidP="00D25743">
      <w:pPr>
        <w:pStyle w:val="A530"/>
      </w:pPr>
      <w:bookmarkStart w:id="122" w:name="_Toc179843657"/>
      <w:bookmarkStart w:id="123" w:name="_Toc182735533"/>
      <w:r w:rsidRPr="00975DE0">
        <w:rPr>
          <w:rFonts w:hint="eastAsia"/>
        </w:rPr>
        <w:t>（二）西方文学史</w:t>
      </w:r>
      <w:bookmarkEnd w:id="122"/>
      <w:bookmarkEnd w:id="123"/>
    </w:p>
    <w:p w14:paraId="5D83F9F9"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黑体" w:hAnsi="Times New Roman" w:hint="eastAsia"/>
          <w:color w:val="FF0000"/>
          <w:spacing w:val="-8"/>
          <w:sz w:val="30"/>
        </w:rPr>
        <w:t>《欧洲文学史》</w:t>
      </w:r>
      <w:r w:rsidRPr="00975DE0">
        <w:rPr>
          <w:rFonts w:ascii="Times New Roman" w:eastAsia="宋体" w:hAnsi="Times New Roman" w:hint="eastAsia"/>
          <w:spacing w:val="-8"/>
          <w:sz w:val="30"/>
        </w:rPr>
        <w:t>（杨周翰、吴达元、赵萝蕤主编</w:t>
      </w:r>
      <w:r w:rsidRPr="00975DE0">
        <w:rPr>
          <w:rFonts w:ascii="Times New Roman" w:eastAsia="宋体" w:hAnsi="Times New Roman" w:hint="eastAsia"/>
          <w:spacing w:val="-8"/>
          <w:sz w:val="30"/>
        </w:rPr>
        <w:t xml:space="preserve"> </w:t>
      </w: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1964</w:t>
      </w:r>
      <w:r w:rsidRPr="00975DE0">
        <w:rPr>
          <w:rFonts w:ascii="Times New Roman" w:eastAsia="宋体" w:hAnsi="Times New Roman" w:hint="eastAsia"/>
          <w:spacing w:val="-8"/>
          <w:sz w:val="30"/>
        </w:rPr>
        <w:t>年版）。</w:t>
      </w:r>
    </w:p>
    <w:p w14:paraId="2B19A7FD" w14:textId="2D5954FB" w:rsidR="00975DE0" w:rsidRPr="00975DE0" w:rsidRDefault="00975DE0" w:rsidP="00975DE0">
      <w:pPr>
        <w:widowControl/>
        <w:overflowPunct w:val="0"/>
        <w:topLinePunct/>
        <w:spacing w:before="60" w:after="60" w:line="400" w:lineRule="exact"/>
        <w:ind w:firstLineChars="200" w:firstLine="568"/>
        <w:rPr>
          <w:rFonts w:ascii="Times New Roman" w:eastAsia="黑体" w:hAnsi="Times New Roman"/>
          <w:spacing w:val="-8"/>
          <w:sz w:val="30"/>
        </w:rPr>
      </w:pPr>
      <w:r w:rsidRPr="00975DE0">
        <w:rPr>
          <w:rFonts w:ascii="Times New Roman" w:eastAsia="黑体" w:hAnsi="Times New Roman" w:hint="eastAsia"/>
          <w:spacing w:val="-8"/>
          <w:sz w:val="30"/>
        </w:rPr>
        <w:lastRenderedPageBreak/>
        <w:t>提醒：第三章列出的这些书，如果在内网找不到，</w:t>
      </w:r>
      <w:r w:rsidR="007803F5" w:rsidRPr="00982493">
        <w:rPr>
          <w:rFonts w:ascii="Times New Roman" w:eastAsia="黑体" w:hAnsi="Times New Roman" w:hint="eastAsia"/>
          <w:spacing w:val="-8"/>
          <w:sz w:val="30"/>
        </w:rPr>
        <w:t>均可以去墙外</w:t>
      </w:r>
      <w:r w:rsidR="007803F5" w:rsidRPr="00982493">
        <w:rPr>
          <w:rFonts w:ascii="Times New Roman" w:eastAsia="黑体" w:hAnsi="Times New Roman" w:hint="eastAsia"/>
          <w:spacing w:val="-8"/>
          <w:sz w:val="30"/>
        </w:rPr>
        <w:t>Z-Library</w:t>
      </w:r>
      <w:r w:rsidR="007803F5" w:rsidRPr="00982493">
        <w:rPr>
          <w:rFonts w:ascii="Times New Roman" w:eastAsia="黑体" w:hAnsi="Times New Roman" w:hint="eastAsia"/>
          <w:spacing w:val="-8"/>
          <w:sz w:val="30"/>
        </w:rPr>
        <w:t>网站上找到</w:t>
      </w:r>
      <w:r w:rsidR="007803F5" w:rsidRPr="00982493">
        <w:rPr>
          <w:rFonts w:ascii="Times New Roman" w:eastAsia="黑体" w:hAnsi="Times New Roman" w:hint="eastAsia"/>
          <w:spacing w:val="-8"/>
          <w:sz w:val="30"/>
        </w:rPr>
        <w:t>epub</w:t>
      </w:r>
      <w:r w:rsidR="007803F5" w:rsidRPr="00982493">
        <w:rPr>
          <w:rFonts w:ascii="Times New Roman" w:eastAsia="黑体" w:hAnsi="Times New Roman" w:hint="eastAsia"/>
          <w:spacing w:val="-8"/>
          <w:sz w:val="30"/>
        </w:rPr>
        <w:t>格式或者</w:t>
      </w:r>
      <w:r w:rsidR="007803F5" w:rsidRPr="00982493">
        <w:rPr>
          <w:rFonts w:ascii="Times New Roman" w:eastAsia="黑体" w:hAnsi="Times New Roman" w:hint="eastAsia"/>
          <w:spacing w:val="-8"/>
          <w:sz w:val="30"/>
        </w:rPr>
        <w:t>PDF</w:t>
      </w:r>
      <w:r w:rsidR="007803F5" w:rsidRPr="00982493">
        <w:rPr>
          <w:rFonts w:ascii="Times New Roman" w:eastAsia="黑体" w:hAnsi="Times New Roman" w:hint="eastAsia"/>
          <w:spacing w:val="-8"/>
          <w:sz w:val="30"/>
        </w:rPr>
        <w:t>格式电子版。</w:t>
      </w:r>
      <w:r w:rsidR="007803F5">
        <w:rPr>
          <w:rFonts w:ascii="Times New Roman" w:eastAsia="黑体" w:hAnsi="Times New Roman" w:hint="eastAsia"/>
          <w:spacing w:val="-8"/>
          <w:sz w:val="30"/>
        </w:rPr>
        <w:t>e</w:t>
      </w:r>
      <w:r w:rsidR="007803F5" w:rsidRPr="00E570AD">
        <w:rPr>
          <w:rFonts w:ascii="Times New Roman" w:eastAsia="黑体" w:hAnsi="Times New Roman" w:hint="eastAsia"/>
          <w:spacing w:val="-8"/>
          <w:sz w:val="30"/>
        </w:rPr>
        <w:t>pub</w:t>
      </w:r>
      <w:r w:rsidR="007803F5">
        <w:rPr>
          <w:rFonts w:ascii="Times New Roman" w:eastAsia="黑体" w:hAnsi="Times New Roman" w:hint="eastAsia"/>
          <w:spacing w:val="-8"/>
          <w:sz w:val="30"/>
        </w:rPr>
        <w:t>格式电子书更适合手机等电子设备阅读；</w:t>
      </w:r>
      <w:r w:rsidR="007803F5" w:rsidRPr="00982493">
        <w:rPr>
          <w:rFonts w:ascii="Times New Roman" w:eastAsia="黑体" w:hAnsi="Times New Roman" w:hint="eastAsia"/>
          <w:spacing w:val="-8"/>
          <w:sz w:val="30"/>
        </w:rPr>
        <w:t>如果需要纸质版，建议下载</w:t>
      </w:r>
      <w:r w:rsidR="007803F5" w:rsidRPr="00982493">
        <w:rPr>
          <w:rFonts w:ascii="Times New Roman" w:eastAsia="黑体" w:hAnsi="Times New Roman" w:hint="eastAsia"/>
          <w:spacing w:val="-8"/>
          <w:sz w:val="30"/>
        </w:rPr>
        <w:t>PDF</w:t>
      </w:r>
      <w:r w:rsidR="007803F5" w:rsidRPr="00982493">
        <w:rPr>
          <w:rFonts w:ascii="Times New Roman" w:eastAsia="黑体" w:hAnsi="Times New Roman" w:hint="eastAsia"/>
          <w:spacing w:val="-8"/>
          <w:sz w:val="30"/>
        </w:rPr>
        <w:t>格式自行打印很便宜，不建议在孔夫子旧书网等二手书网上，购买天价旧书。</w:t>
      </w:r>
    </w:p>
    <w:p w14:paraId="124E6948" w14:textId="77777777" w:rsidR="00975DE0" w:rsidRPr="00975DE0" w:rsidRDefault="00975DE0" w:rsidP="00975DE0">
      <w:pPr>
        <w:keepNext/>
        <w:keepLines/>
        <w:spacing w:before="200" w:after="60"/>
        <w:jc w:val="center"/>
        <w:outlineLvl w:val="1"/>
        <w:rPr>
          <w:rFonts w:ascii="Times New Roman" w:eastAsia="黑体" w:hAnsi="Times New Roman"/>
          <w:b/>
          <w:color w:val="FF0000"/>
          <w:sz w:val="34"/>
        </w:rPr>
      </w:pPr>
      <w:r w:rsidRPr="00975DE0">
        <w:rPr>
          <w:rFonts w:ascii="Times New Roman" w:eastAsia="黑体" w:hAnsi="Times New Roman"/>
          <w:b/>
          <w:color w:val="FF0000"/>
          <w:sz w:val="34"/>
        </w:rPr>
        <w:br w:type="page"/>
      </w:r>
    </w:p>
    <w:p w14:paraId="6529B6DC" w14:textId="77777777" w:rsidR="00975DE0" w:rsidRPr="00975DE0" w:rsidRDefault="00975DE0" w:rsidP="00D25743">
      <w:pPr>
        <w:pStyle w:val="A522"/>
      </w:pPr>
      <w:bookmarkStart w:id="124" w:name="_Toc179843658"/>
      <w:bookmarkStart w:id="125" w:name="_Toc182735534"/>
      <w:r w:rsidRPr="00975DE0">
        <w:rPr>
          <w:rFonts w:hint="eastAsia"/>
        </w:rPr>
        <w:lastRenderedPageBreak/>
        <w:t>本章总结</w:t>
      </w:r>
      <w:bookmarkEnd w:id="124"/>
      <w:bookmarkEnd w:id="125"/>
    </w:p>
    <w:p w14:paraId="0C590F9C" w14:textId="77777777"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第三章内容，是对马列毛主义各方面涉及的内容，进行全面地单项进阶学习。这些方面包括：</w:t>
      </w:r>
    </w:p>
    <w:p w14:paraId="4FB8868C" w14:textId="7DB8148B"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Pr="00975DE0">
        <w:rPr>
          <w:rFonts w:ascii="Times New Roman" w:eastAsia="宋体" w:hAnsi="Times New Roman" w:hint="eastAsia"/>
          <w:spacing w:val="-8"/>
          <w:sz w:val="30"/>
        </w:rPr>
        <w:t>）马克思主义发展史</w:t>
      </w:r>
      <w:r w:rsidR="004E33B2">
        <w:rPr>
          <w:rFonts w:ascii="Times New Roman" w:eastAsia="宋体" w:hAnsi="Times New Roman" w:hint="eastAsia"/>
          <w:spacing w:val="-8"/>
          <w:sz w:val="30"/>
        </w:rPr>
        <w:t>（</w:t>
      </w:r>
      <w:r w:rsidR="004E33B2" w:rsidRPr="004E33B2">
        <w:rPr>
          <w:rFonts w:ascii="Times New Roman" w:eastAsia="宋体" w:hAnsi="Times New Roman" w:hint="eastAsia"/>
          <w:spacing w:val="-8"/>
          <w:sz w:val="30"/>
        </w:rPr>
        <w:t>《马列毛主义基本教程</w:t>
      </w:r>
      <w:r w:rsidR="00D40A7E">
        <w:rPr>
          <w:rFonts w:ascii="Times New Roman" w:eastAsia="宋体" w:hAnsi="Times New Roman" w:hint="eastAsia"/>
          <w:spacing w:val="-8"/>
          <w:sz w:val="30"/>
        </w:rPr>
        <w:t>（印共毛）</w:t>
      </w:r>
      <w:r w:rsidR="004E33B2" w:rsidRPr="004E33B2">
        <w:rPr>
          <w:rFonts w:ascii="Times New Roman" w:eastAsia="宋体" w:hAnsi="Times New Roman" w:hint="eastAsia"/>
          <w:spacing w:val="-8"/>
          <w:sz w:val="30"/>
        </w:rPr>
        <w:t>》</w:t>
      </w:r>
      <w:r w:rsidR="004E33B2">
        <w:rPr>
          <w:rFonts w:ascii="Times New Roman" w:eastAsia="宋体" w:hAnsi="Times New Roman" w:hint="eastAsia"/>
          <w:spacing w:val="-8"/>
          <w:sz w:val="30"/>
        </w:rPr>
        <w:t>）</w:t>
      </w:r>
      <w:r w:rsidRPr="00975DE0">
        <w:rPr>
          <w:rFonts w:ascii="Times New Roman" w:eastAsia="宋体" w:hAnsi="Times New Roman" w:hint="eastAsia"/>
          <w:spacing w:val="-8"/>
          <w:sz w:val="30"/>
        </w:rPr>
        <w:t>；</w:t>
      </w:r>
    </w:p>
    <w:p w14:paraId="750E8F82" w14:textId="5B2DA924"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2</w:t>
      </w:r>
      <w:r w:rsidRPr="00975DE0">
        <w:rPr>
          <w:rFonts w:ascii="Times New Roman" w:eastAsia="宋体" w:hAnsi="Times New Roman" w:hint="eastAsia"/>
          <w:spacing w:val="-8"/>
          <w:sz w:val="30"/>
        </w:rPr>
        <w:t>）唯物史观的中国</w:t>
      </w:r>
      <w:r w:rsidR="00AB122D">
        <w:rPr>
          <w:rFonts w:ascii="Times New Roman" w:eastAsia="宋体" w:hAnsi="Times New Roman" w:hint="eastAsia"/>
          <w:spacing w:val="-8"/>
          <w:sz w:val="30"/>
        </w:rPr>
        <w:t>现代</w:t>
      </w:r>
      <w:r w:rsidRPr="00975DE0">
        <w:rPr>
          <w:rFonts w:ascii="Times New Roman" w:eastAsia="宋体" w:hAnsi="Times New Roman" w:hint="eastAsia"/>
          <w:spacing w:val="-8"/>
          <w:sz w:val="30"/>
        </w:rPr>
        <w:t>史</w:t>
      </w:r>
      <w:r w:rsidR="00FA239C">
        <w:rPr>
          <w:rFonts w:ascii="Times New Roman" w:eastAsia="宋体" w:hAnsi="Times New Roman" w:hint="eastAsia"/>
          <w:spacing w:val="-8"/>
          <w:sz w:val="30"/>
        </w:rPr>
        <w:t>（主要是文革史）</w:t>
      </w:r>
      <w:r w:rsidRPr="00975DE0">
        <w:rPr>
          <w:rFonts w:ascii="Times New Roman" w:eastAsia="宋体" w:hAnsi="Times New Roman" w:hint="eastAsia"/>
          <w:spacing w:val="-8"/>
          <w:sz w:val="30"/>
        </w:rPr>
        <w:t>；</w:t>
      </w:r>
    </w:p>
    <w:p w14:paraId="00D8C34C" w14:textId="77980931" w:rsidR="00AB122D" w:rsidRPr="00975DE0" w:rsidRDefault="00AB122D" w:rsidP="00AB122D">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Pr>
          <w:rFonts w:ascii="Times New Roman" w:eastAsia="宋体" w:hAnsi="Times New Roman" w:hint="eastAsia"/>
          <w:spacing w:val="-8"/>
          <w:sz w:val="30"/>
        </w:rPr>
        <w:t>3</w:t>
      </w:r>
      <w:r w:rsidRPr="00975DE0">
        <w:rPr>
          <w:rFonts w:ascii="Times New Roman" w:eastAsia="宋体" w:hAnsi="Times New Roman" w:hint="eastAsia"/>
          <w:spacing w:val="-8"/>
          <w:sz w:val="30"/>
        </w:rPr>
        <w:t>）唯物史观的中国</w:t>
      </w:r>
      <w:r>
        <w:rPr>
          <w:rFonts w:ascii="Times New Roman" w:eastAsia="宋体" w:hAnsi="Times New Roman" w:hint="eastAsia"/>
          <w:spacing w:val="-8"/>
          <w:sz w:val="30"/>
        </w:rPr>
        <w:t>近代</w:t>
      </w:r>
      <w:r w:rsidRPr="00975DE0">
        <w:rPr>
          <w:rFonts w:ascii="Times New Roman" w:eastAsia="宋体" w:hAnsi="Times New Roman" w:hint="eastAsia"/>
          <w:spacing w:val="-8"/>
          <w:sz w:val="30"/>
        </w:rPr>
        <w:t>史；</w:t>
      </w:r>
    </w:p>
    <w:p w14:paraId="71866980" w14:textId="2DBFE10B" w:rsidR="00AB122D" w:rsidRPr="00AB122D" w:rsidRDefault="00AB122D" w:rsidP="00AB122D">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Pr>
          <w:rFonts w:ascii="Times New Roman" w:eastAsia="宋体" w:hAnsi="Times New Roman" w:hint="eastAsia"/>
          <w:spacing w:val="-8"/>
          <w:sz w:val="30"/>
        </w:rPr>
        <w:t>4</w:t>
      </w:r>
      <w:r w:rsidRPr="00975DE0">
        <w:rPr>
          <w:rFonts w:ascii="Times New Roman" w:eastAsia="宋体" w:hAnsi="Times New Roman" w:hint="eastAsia"/>
          <w:spacing w:val="-8"/>
          <w:sz w:val="30"/>
        </w:rPr>
        <w:t>）唯物史观的中国古代史；</w:t>
      </w:r>
    </w:p>
    <w:p w14:paraId="204D0DCC" w14:textId="6F8F1118"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AB122D">
        <w:rPr>
          <w:rFonts w:ascii="Times New Roman" w:eastAsia="宋体" w:hAnsi="Times New Roman" w:hint="eastAsia"/>
          <w:spacing w:val="-8"/>
          <w:sz w:val="30"/>
        </w:rPr>
        <w:t>5</w:t>
      </w:r>
      <w:r w:rsidRPr="00975DE0">
        <w:rPr>
          <w:rFonts w:ascii="Times New Roman" w:eastAsia="宋体" w:hAnsi="Times New Roman" w:hint="eastAsia"/>
          <w:spacing w:val="-8"/>
          <w:sz w:val="30"/>
        </w:rPr>
        <w:t>）唯物史观的世界历史；</w:t>
      </w:r>
    </w:p>
    <w:p w14:paraId="5B594DD2" w14:textId="4F447E7D" w:rsid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6</w:t>
      </w:r>
      <w:r w:rsidRPr="00975DE0">
        <w:rPr>
          <w:rFonts w:ascii="Times New Roman" w:eastAsia="宋体" w:hAnsi="Times New Roman" w:hint="eastAsia"/>
          <w:spacing w:val="-8"/>
          <w:sz w:val="30"/>
        </w:rPr>
        <w:t>）中苏论战史和</w:t>
      </w:r>
      <w:r w:rsidR="00AB122D">
        <w:rPr>
          <w:rFonts w:ascii="Times New Roman" w:eastAsia="宋体" w:hAnsi="Times New Roman" w:hint="eastAsia"/>
          <w:spacing w:val="-8"/>
          <w:sz w:val="30"/>
        </w:rPr>
        <w:t>背后的</w:t>
      </w:r>
      <w:r w:rsidRPr="00975DE0">
        <w:rPr>
          <w:rFonts w:ascii="Times New Roman" w:eastAsia="宋体" w:hAnsi="Times New Roman" w:hint="eastAsia"/>
          <w:spacing w:val="-8"/>
          <w:sz w:val="30"/>
        </w:rPr>
        <w:t>理论</w:t>
      </w:r>
      <w:r w:rsidR="00AB122D">
        <w:rPr>
          <w:rFonts w:ascii="Times New Roman" w:eastAsia="宋体" w:hAnsi="Times New Roman" w:hint="eastAsia"/>
          <w:spacing w:val="-8"/>
          <w:sz w:val="30"/>
        </w:rPr>
        <w:t>分歧</w:t>
      </w:r>
      <w:r w:rsidRPr="00975DE0">
        <w:rPr>
          <w:rFonts w:ascii="Times New Roman" w:eastAsia="宋体" w:hAnsi="Times New Roman" w:hint="eastAsia"/>
          <w:spacing w:val="-8"/>
          <w:sz w:val="30"/>
        </w:rPr>
        <w:t>；</w:t>
      </w:r>
    </w:p>
    <w:p w14:paraId="04541D03" w14:textId="3E10BFCF" w:rsidR="00AB122D" w:rsidRPr="00AB122D" w:rsidRDefault="00AB122D" w:rsidP="00AB122D">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Pr>
          <w:rFonts w:ascii="Times New Roman" w:eastAsia="宋体" w:hAnsi="Times New Roman" w:hint="eastAsia"/>
          <w:spacing w:val="-8"/>
          <w:sz w:val="30"/>
        </w:rPr>
        <w:t>7</w:t>
      </w:r>
      <w:r w:rsidRPr="00975DE0">
        <w:rPr>
          <w:rFonts w:ascii="Times New Roman" w:eastAsia="宋体" w:hAnsi="Times New Roman" w:hint="eastAsia"/>
          <w:spacing w:val="-8"/>
          <w:sz w:val="30"/>
        </w:rPr>
        <w:t>）国际共运史；</w:t>
      </w:r>
    </w:p>
    <w:p w14:paraId="0C0B69ED" w14:textId="6D7AFD30"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AB122D">
        <w:rPr>
          <w:rFonts w:ascii="Times New Roman" w:eastAsia="宋体" w:hAnsi="Times New Roman" w:hint="eastAsia"/>
          <w:spacing w:val="-8"/>
          <w:sz w:val="30"/>
        </w:rPr>
        <w:t>8</w:t>
      </w:r>
      <w:r w:rsidRPr="00975DE0">
        <w:rPr>
          <w:rFonts w:ascii="Times New Roman" w:eastAsia="宋体" w:hAnsi="Times New Roman" w:hint="eastAsia"/>
          <w:spacing w:val="-8"/>
          <w:sz w:val="30"/>
        </w:rPr>
        <w:t>）私有制政治经济学；</w:t>
      </w:r>
    </w:p>
    <w:p w14:paraId="2CEB6D82" w14:textId="0D458634"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AB122D">
        <w:rPr>
          <w:rFonts w:ascii="Times New Roman" w:eastAsia="宋体" w:hAnsi="Times New Roman" w:hint="eastAsia"/>
          <w:spacing w:val="-8"/>
          <w:sz w:val="30"/>
        </w:rPr>
        <w:t>9</w:t>
      </w:r>
      <w:r w:rsidRPr="00975DE0">
        <w:rPr>
          <w:rFonts w:ascii="Times New Roman" w:eastAsia="宋体" w:hAnsi="Times New Roman" w:hint="eastAsia"/>
          <w:spacing w:val="-8"/>
          <w:sz w:val="30"/>
        </w:rPr>
        <w:t>）社会主义政治经济学；</w:t>
      </w:r>
    </w:p>
    <w:p w14:paraId="5ED4E7D8" w14:textId="4CAE5685"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00AB122D">
        <w:rPr>
          <w:rFonts w:ascii="Times New Roman" w:eastAsia="宋体" w:hAnsi="Times New Roman" w:hint="eastAsia"/>
          <w:spacing w:val="-8"/>
          <w:sz w:val="30"/>
        </w:rPr>
        <w:t>10</w:t>
      </w:r>
      <w:r w:rsidRPr="00975DE0">
        <w:rPr>
          <w:rFonts w:ascii="Times New Roman" w:eastAsia="宋体" w:hAnsi="Times New Roman" w:hint="eastAsia"/>
          <w:spacing w:val="-8"/>
          <w:sz w:val="30"/>
        </w:rPr>
        <w:t>）计划经济学；</w:t>
      </w:r>
    </w:p>
    <w:p w14:paraId="28CF3E95" w14:textId="16BF6C1C"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00AB122D">
        <w:rPr>
          <w:rFonts w:ascii="Times New Roman" w:eastAsia="宋体" w:hAnsi="Times New Roman" w:hint="eastAsia"/>
          <w:spacing w:val="-8"/>
          <w:sz w:val="30"/>
        </w:rPr>
        <w:t>1</w:t>
      </w:r>
      <w:r w:rsidRPr="00975DE0">
        <w:rPr>
          <w:rFonts w:ascii="Times New Roman" w:eastAsia="宋体" w:hAnsi="Times New Roman" w:hint="eastAsia"/>
          <w:spacing w:val="-8"/>
          <w:sz w:val="30"/>
        </w:rPr>
        <w:t>）马列主义基本原理；</w:t>
      </w:r>
    </w:p>
    <w:p w14:paraId="31A0B04C" w14:textId="6A1CAEA5"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00AB122D">
        <w:rPr>
          <w:rFonts w:ascii="Times New Roman" w:eastAsia="宋体" w:hAnsi="Times New Roman" w:hint="eastAsia"/>
          <w:spacing w:val="-8"/>
          <w:sz w:val="30"/>
        </w:rPr>
        <w:t>2</w:t>
      </w:r>
      <w:r w:rsidRPr="00975DE0">
        <w:rPr>
          <w:rFonts w:ascii="Times New Roman" w:eastAsia="宋体" w:hAnsi="Times New Roman" w:hint="eastAsia"/>
          <w:spacing w:val="-8"/>
          <w:sz w:val="30"/>
        </w:rPr>
        <w:t>）唯物史观的西方哲学史；</w:t>
      </w:r>
    </w:p>
    <w:p w14:paraId="7C982919" w14:textId="0E454358"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00AB122D">
        <w:rPr>
          <w:rFonts w:ascii="Times New Roman" w:eastAsia="宋体" w:hAnsi="Times New Roman" w:hint="eastAsia"/>
          <w:spacing w:val="-8"/>
          <w:sz w:val="30"/>
        </w:rPr>
        <w:t>3</w:t>
      </w:r>
      <w:r w:rsidRPr="00975DE0">
        <w:rPr>
          <w:rFonts w:ascii="Times New Roman" w:eastAsia="宋体" w:hAnsi="Times New Roman" w:hint="eastAsia"/>
          <w:spacing w:val="-8"/>
          <w:sz w:val="30"/>
        </w:rPr>
        <w:t>）唯物史观的中国哲学史；</w:t>
      </w:r>
    </w:p>
    <w:p w14:paraId="746DADF2" w14:textId="10A9509A"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00AB122D">
        <w:rPr>
          <w:rFonts w:ascii="Times New Roman" w:eastAsia="宋体" w:hAnsi="Times New Roman" w:hint="eastAsia"/>
          <w:spacing w:val="-8"/>
          <w:sz w:val="30"/>
        </w:rPr>
        <w:t>4</w:t>
      </w:r>
      <w:r w:rsidRPr="00975DE0">
        <w:rPr>
          <w:rFonts w:ascii="Times New Roman" w:eastAsia="宋体" w:hAnsi="Times New Roman" w:hint="eastAsia"/>
          <w:spacing w:val="-8"/>
          <w:sz w:val="30"/>
        </w:rPr>
        <w:t>）唯物史观的中国文学史；</w:t>
      </w:r>
    </w:p>
    <w:p w14:paraId="2EB72582" w14:textId="52102F53"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t>（</w:t>
      </w:r>
      <w:r w:rsidRPr="00975DE0">
        <w:rPr>
          <w:rFonts w:ascii="Times New Roman" w:eastAsia="宋体" w:hAnsi="Times New Roman" w:hint="eastAsia"/>
          <w:spacing w:val="-8"/>
          <w:sz w:val="30"/>
        </w:rPr>
        <w:t>1</w:t>
      </w:r>
      <w:r w:rsidR="00AB122D">
        <w:rPr>
          <w:rFonts w:ascii="Times New Roman" w:eastAsia="宋体" w:hAnsi="Times New Roman" w:hint="eastAsia"/>
          <w:spacing w:val="-8"/>
          <w:sz w:val="30"/>
        </w:rPr>
        <w:t>5</w:t>
      </w:r>
      <w:r w:rsidRPr="00975DE0">
        <w:rPr>
          <w:rFonts w:ascii="Times New Roman" w:eastAsia="宋体" w:hAnsi="Times New Roman" w:hint="eastAsia"/>
          <w:spacing w:val="-8"/>
          <w:sz w:val="30"/>
        </w:rPr>
        <w:t>）唯物史观的西方文学史；</w:t>
      </w:r>
    </w:p>
    <w:p w14:paraId="4326CB29" w14:textId="269D0572" w:rsidR="00975DE0" w:rsidRPr="00975DE0" w:rsidRDefault="00975DE0" w:rsidP="00975DE0">
      <w:pPr>
        <w:widowControl/>
        <w:overflowPunct w:val="0"/>
        <w:topLinePunct/>
        <w:spacing w:before="60" w:after="60" w:line="400" w:lineRule="exact"/>
        <w:ind w:firstLineChars="200" w:firstLine="568"/>
        <w:rPr>
          <w:rFonts w:ascii="Times New Roman" w:eastAsia="宋体" w:hAnsi="Times New Roman"/>
          <w:spacing w:val="-8"/>
          <w:sz w:val="30"/>
        </w:rPr>
      </w:pPr>
      <w:r w:rsidRPr="00975DE0">
        <w:rPr>
          <w:rFonts w:ascii="Times New Roman" w:eastAsia="宋体" w:hAnsi="Times New Roman" w:hint="eastAsia"/>
          <w:spacing w:val="-8"/>
          <w:sz w:val="30"/>
        </w:rPr>
        <w:lastRenderedPageBreak/>
        <w:t>一共</w:t>
      </w:r>
      <w:r w:rsidRPr="00975DE0">
        <w:rPr>
          <w:rFonts w:ascii="Times New Roman" w:eastAsia="宋体" w:hAnsi="Times New Roman" w:hint="eastAsia"/>
          <w:spacing w:val="-8"/>
          <w:sz w:val="30"/>
        </w:rPr>
        <w:t>1</w:t>
      </w:r>
      <w:r w:rsidR="00DF44B2">
        <w:rPr>
          <w:rFonts w:ascii="Times New Roman" w:eastAsia="宋体" w:hAnsi="Times New Roman" w:hint="eastAsia"/>
          <w:spacing w:val="-8"/>
          <w:sz w:val="30"/>
        </w:rPr>
        <w:t>5</w:t>
      </w:r>
      <w:r w:rsidRPr="00975DE0">
        <w:rPr>
          <w:rFonts w:ascii="Times New Roman" w:eastAsia="宋体" w:hAnsi="Times New Roman" w:hint="eastAsia"/>
          <w:spacing w:val="-8"/>
          <w:sz w:val="30"/>
        </w:rPr>
        <w:t>项内容。如果想要全面提高马列毛主义理论素养，建议这里面每一项，都要进行针对性的学习，建议每一项至少要选一本书研究一下。</w:t>
      </w:r>
    </w:p>
    <w:p w14:paraId="37A4956C" w14:textId="5145AB1E" w:rsidR="00681491" w:rsidRDefault="00681491" w:rsidP="00034D33">
      <w:pPr>
        <w:pStyle w:val="A512"/>
      </w:pPr>
      <w:bookmarkStart w:id="126" w:name="_Toc182735535"/>
      <w:r>
        <w:rPr>
          <w:rFonts w:hint="eastAsia"/>
        </w:rPr>
        <w:lastRenderedPageBreak/>
        <w:t>第四章</w:t>
      </w:r>
      <w:r>
        <w:rPr>
          <w:rFonts w:hint="eastAsia"/>
        </w:rPr>
        <w:t xml:space="preserve"> </w:t>
      </w:r>
      <w:r>
        <w:rPr>
          <w:rFonts w:hint="eastAsia"/>
        </w:rPr>
        <w:t>进阶学习——马列经典原著</w:t>
      </w:r>
      <w:bookmarkEnd w:id="126"/>
    </w:p>
    <w:p w14:paraId="400523EE" w14:textId="41AF1700" w:rsidR="00681491" w:rsidRDefault="0093171A" w:rsidP="0093171A">
      <w:pPr>
        <w:pStyle w:val="A5"/>
      </w:pPr>
      <w:r>
        <w:rPr>
          <w:rFonts w:hint="eastAsia"/>
        </w:rPr>
        <w:t>我们在</w:t>
      </w:r>
      <w:r w:rsidR="00522A88">
        <w:rPr>
          <w:rFonts w:hint="eastAsia"/>
        </w:rPr>
        <w:t>第二章</w:t>
      </w:r>
      <w:r w:rsidR="008B68A7">
        <w:rPr>
          <w:rFonts w:hint="eastAsia"/>
        </w:rPr>
        <w:t>第</w:t>
      </w:r>
      <w:r w:rsidR="008B68A7">
        <w:rPr>
          <w:rFonts w:hint="eastAsia"/>
        </w:rPr>
        <w:t>3</w:t>
      </w:r>
      <w:r w:rsidR="008B68A7">
        <w:rPr>
          <w:rFonts w:hint="eastAsia"/>
        </w:rPr>
        <w:t>节</w:t>
      </w:r>
      <w:r w:rsidR="00522A88">
        <w:rPr>
          <w:rFonts w:hint="eastAsia"/>
        </w:rPr>
        <w:t>已经讲过，</w:t>
      </w:r>
      <w:r w:rsidR="00681491">
        <w:rPr>
          <w:rFonts w:hint="eastAsia"/>
        </w:rPr>
        <w:t>不建议直接</w:t>
      </w:r>
      <w:r w:rsidR="00AC3EC9">
        <w:rPr>
          <w:rFonts w:hint="eastAsia"/>
        </w:rPr>
        <w:t>阅读</w:t>
      </w:r>
      <w:r w:rsidR="00681491">
        <w:rPr>
          <w:rFonts w:hint="eastAsia"/>
        </w:rPr>
        <w:t>马列经典原著</w:t>
      </w:r>
      <w:r w:rsidR="008D11CD">
        <w:rPr>
          <w:rFonts w:hint="eastAsia"/>
        </w:rPr>
        <w:t>作为</w:t>
      </w:r>
      <w:r w:rsidR="00681491">
        <w:rPr>
          <w:rFonts w:hint="eastAsia"/>
        </w:rPr>
        <w:t>入门</w:t>
      </w:r>
      <w:r w:rsidR="008D11CD">
        <w:rPr>
          <w:rFonts w:hint="eastAsia"/>
        </w:rPr>
        <w:t>资料</w:t>
      </w:r>
      <w:r w:rsidR="00681491">
        <w:rPr>
          <w:rFonts w:hint="eastAsia"/>
        </w:rPr>
        <w:t>学习马列毛主义，这不是因为经典原著不好，而是它们有一定的</w:t>
      </w:r>
      <w:r w:rsidR="003105C6">
        <w:rPr>
          <w:rFonts w:hint="eastAsia"/>
        </w:rPr>
        <w:t>学习</w:t>
      </w:r>
      <w:r w:rsidR="00681491">
        <w:rPr>
          <w:rFonts w:hint="eastAsia"/>
        </w:rPr>
        <w:t>门槛，</w:t>
      </w:r>
      <w:r w:rsidR="00AC3EC9">
        <w:rPr>
          <w:rFonts w:hint="eastAsia"/>
        </w:rPr>
        <w:t>它们</w:t>
      </w:r>
      <w:r w:rsidR="00681491">
        <w:rPr>
          <w:rFonts w:hint="eastAsia"/>
        </w:rPr>
        <w:t>不适合</w:t>
      </w:r>
      <w:r w:rsidR="00AC3EC9">
        <w:rPr>
          <w:rFonts w:hint="eastAsia"/>
        </w:rPr>
        <w:t>对马、恩、列、斯时代的历史背景一无所知、又</w:t>
      </w:r>
      <w:r w:rsidR="00681491">
        <w:rPr>
          <w:rFonts w:hint="eastAsia"/>
        </w:rPr>
        <w:t>没有任何理论基础的人。</w:t>
      </w:r>
      <w:r>
        <w:rPr>
          <w:rFonts w:hint="eastAsia"/>
        </w:rPr>
        <w:t>但如果你</w:t>
      </w:r>
      <w:r w:rsidR="00681491">
        <w:rPr>
          <w:rFonts w:hint="eastAsia"/>
        </w:rPr>
        <w:t>具备了一定的</w:t>
      </w:r>
      <w:r w:rsidR="00551AC3">
        <w:rPr>
          <w:rFonts w:hint="eastAsia"/>
        </w:rPr>
        <w:t>历史背景知识和</w:t>
      </w:r>
      <w:r w:rsidR="00681491">
        <w:rPr>
          <w:rFonts w:hint="eastAsia"/>
        </w:rPr>
        <w:t>理论基础，</w:t>
      </w:r>
      <w:r>
        <w:rPr>
          <w:rFonts w:hint="eastAsia"/>
        </w:rPr>
        <w:t>那么</w:t>
      </w:r>
      <w:r w:rsidR="00681491">
        <w:rPr>
          <w:rFonts w:hint="eastAsia"/>
        </w:rPr>
        <w:t>我们</w:t>
      </w:r>
      <w:r w:rsidR="005D35F3">
        <w:rPr>
          <w:rFonts w:hint="eastAsia"/>
        </w:rPr>
        <w:t>就要</w:t>
      </w:r>
      <w:r w:rsidR="00681491">
        <w:rPr>
          <w:rFonts w:hint="eastAsia"/>
        </w:rPr>
        <w:t>建议</w:t>
      </w:r>
      <w:r w:rsidR="00B1436A">
        <w:rPr>
          <w:rFonts w:hint="eastAsia"/>
        </w:rPr>
        <w:t>，</w:t>
      </w:r>
      <w:r w:rsidR="00681491">
        <w:rPr>
          <w:rFonts w:hint="eastAsia"/>
        </w:rPr>
        <w:t>应该认真研究马列经典原著。</w:t>
      </w:r>
    </w:p>
    <w:p w14:paraId="2040372E" w14:textId="7035B6BA" w:rsidR="00681491" w:rsidRDefault="00B76C9F" w:rsidP="00681491">
      <w:pPr>
        <w:pStyle w:val="A5"/>
      </w:pPr>
      <w:r>
        <w:rPr>
          <w:rFonts w:hint="eastAsia"/>
        </w:rPr>
        <w:t>所以，我们</w:t>
      </w:r>
      <w:r w:rsidR="00681491">
        <w:rPr>
          <w:rFonts w:hint="eastAsia"/>
        </w:rPr>
        <w:t>建议学习完</w:t>
      </w:r>
      <w:r w:rsidR="004666CB">
        <w:rPr>
          <w:rFonts w:hint="eastAsia"/>
        </w:rPr>
        <w:t>第二章和</w:t>
      </w:r>
      <w:r w:rsidR="00681491">
        <w:rPr>
          <w:rFonts w:hint="eastAsia"/>
        </w:rPr>
        <w:t>第三章里面的资料后，选读第四章里面的资料</w:t>
      </w:r>
      <w:r>
        <w:rPr>
          <w:rFonts w:hint="eastAsia"/>
        </w:rPr>
        <w:t>，进行进阶学习</w:t>
      </w:r>
      <w:r w:rsidR="00681491">
        <w:rPr>
          <w:rFonts w:hint="eastAsia"/>
        </w:rPr>
        <w:t>。</w:t>
      </w:r>
    </w:p>
    <w:p w14:paraId="2CA3A6F4" w14:textId="34334C88" w:rsidR="00681491" w:rsidRDefault="00DA56CC" w:rsidP="005D3037">
      <w:pPr>
        <w:pStyle w:val="A522"/>
      </w:pPr>
      <w:bookmarkStart w:id="127" w:name="_Toc182735536"/>
      <w:r>
        <w:rPr>
          <w:rFonts w:hint="eastAsia"/>
        </w:rPr>
        <w:lastRenderedPageBreak/>
        <w:t>第</w:t>
      </w:r>
      <w:r w:rsidR="006F291A">
        <w:rPr>
          <w:rFonts w:hint="eastAsia"/>
        </w:rPr>
        <w:t>1</w:t>
      </w:r>
      <w:r>
        <w:rPr>
          <w:rFonts w:hint="eastAsia"/>
        </w:rPr>
        <w:t>节</w:t>
      </w:r>
      <w:r>
        <w:rPr>
          <w:rFonts w:hint="eastAsia"/>
        </w:rPr>
        <w:t xml:space="preserve"> </w:t>
      </w:r>
      <w:r w:rsidR="00681491">
        <w:rPr>
          <w:rFonts w:hint="eastAsia"/>
        </w:rPr>
        <w:t>读单行本、选集还是全集？</w:t>
      </w:r>
      <w:bookmarkEnd w:id="127"/>
    </w:p>
    <w:p w14:paraId="63406D9F" w14:textId="77777777" w:rsidR="0030415F" w:rsidRDefault="00681491" w:rsidP="0030415F">
      <w:pPr>
        <w:pStyle w:val="A5"/>
      </w:pPr>
      <w:r>
        <w:rPr>
          <w:rFonts w:hint="eastAsia"/>
        </w:rPr>
        <w:t>五大</w:t>
      </w:r>
      <w:r w:rsidR="00D931EE">
        <w:rPr>
          <w:rFonts w:hint="eastAsia"/>
        </w:rPr>
        <w:t>革命</w:t>
      </w:r>
      <w:r>
        <w:rPr>
          <w:rFonts w:hint="eastAsia"/>
        </w:rPr>
        <w:t>导师的全集，都内容非常多，篇幅巨大，恐怕一般人要读也难以读完；再说了，全集里面也不是所有的内容，都值得读。</w:t>
      </w:r>
    </w:p>
    <w:p w14:paraId="07871321" w14:textId="5364F60F" w:rsidR="00681491" w:rsidRDefault="00681491" w:rsidP="00F75C43">
      <w:pPr>
        <w:pStyle w:val="af1"/>
      </w:pPr>
      <w:r>
        <w:rPr>
          <w:rFonts w:hint="eastAsia"/>
        </w:rPr>
        <w:t>因此，不建议一般人读全集。</w:t>
      </w:r>
    </w:p>
    <w:p w14:paraId="63F59514" w14:textId="77777777" w:rsidR="00681491" w:rsidRDefault="00681491" w:rsidP="00681491">
      <w:pPr>
        <w:pStyle w:val="A5"/>
      </w:pPr>
      <w:r>
        <w:rPr>
          <w:rFonts w:hint="eastAsia"/>
        </w:rPr>
        <w:t>那么，选集和单行本，读哪个更好呢？</w:t>
      </w:r>
    </w:p>
    <w:p w14:paraId="5F651407" w14:textId="14919326" w:rsidR="00681491" w:rsidRDefault="00681491" w:rsidP="00681491">
      <w:pPr>
        <w:pStyle w:val="A5"/>
      </w:pPr>
      <w:r>
        <w:rPr>
          <w:rFonts w:hint="eastAsia"/>
        </w:rPr>
        <w:t>答曰：五大导师的单行本和选集都可以作为重点读</w:t>
      </w:r>
      <w:r w:rsidR="0023161C">
        <w:rPr>
          <w:rFonts w:hint="eastAsia"/>
        </w:rPr>
        <w:t>，</w:t>
      </w:r>
      <w:r w:rsidR="00C716E2">
        <w:rPr>
          <w:rFonts w:hint="eastAsia"/>
        </w:rPr>
        <w:t>但</w:t>
      </w:r>
      <w:r>
        <w:rPr>
          <w:rFonts w:hint="eastAsia"/>
        </w:rPr>
        <w:t>同时</w:t>
      </w:r>
      <w:r w:rsidR="00803ED1">
        <w:rPr>
          <w:rFonts w:hint="eastAsia"/>
        </w:rPr>
        <w:t>我们建议</w:t>
      </w:r>
      <w:r w:rsidR="00BA17B4">
        <w:rPr>
          <w:rFonts w:hint="eastAsia"/>
        </w:rPr>
        <w:t>：</w:t>
      </w:r>
      <w:r w:rsidRPr="00C57EC0">
        <w:rPr>
          <w:rStyle w:val="af3"/>
          <w:rFonts w:hint="eastAsia"/>
          <w:u w:val="single"/>
        </w:rPr>
        <w:t>马、恩、列的著作</w:t>
      </w:r>
      <w:r w:rsidR="00803ED1" w:rsidRPr="00C57EC0">
        <w:rPr>
          <w:rStyle w:val="af3"/>
          <w:rFonts w:hint="eastAsia"/>
          <w:u w:val="single"/>
        </w:rPr>
        <w:t>以</w:t>
      </w:r>
      <w:r w:rsidRPr="00C57EC0">
        <w:rPr>
          <w:rStyle w:val="af3"/>
          <w:rFonts w:hint="eastAsia"/>
          <w:u w:val="single"/>
        </w:rPr>
        <w:t>读单行本为主</w:t>
      </w:r>
      <w:r w:rsidR="00D230C2" w:rsidRPr="00C57EC0">
        <w:rPr>
          <w:rStyle w:val="af3"/>
          <w:rFonts w:hint="eastAsia"/>
          <w:u w:val="single"/>
        </w:rPr>
        <w:t>；</w:t>
      </w:r>
      <w:r w:rsidRPr="00C57EC0">
        <w:rPr>
          <w:rStyle w:val="af3"/>
          <w:rFonts w:hint="eastAsia"/>
          <w:u w:val="single"/>
        </w:rPr>
        <w:t>斯、毛的著作</w:t>
      </w:r>
      <w:r w:rsidR="00803ED1" w:rsidRPr="00C57EC0">
        <w:rPr>
          <w:rStyle w:val="af3"/>
          <w:rFonts w:hint="eastAsia"/>
          <w:u w:val="single"/>
        </w:rPr>
        <w:t>以</w:t>
      </w:r>
      <w:r w:rsidRPr="00C57EC0">
        <w:rPr>
          <w:rStyle w:val="af3"/>
          <w:rFonts w:hint="eastAsia"/>
          <w:u w:val="single"/>
        </w:rPr>
        <w:t>读选集为主。</w:t>
      </w:r>
    </w:p>
    <w:p w14:paraId="656E2860" w14:textId="77777777" w:rsidR="00697BDC" w:rsidRDefault="00681491" w:rsidP="00681491">
      <w:pPr>
        <w:pStyle w:val="A5"/>
      </w:pPr>
      <w:r>
        <w:rPr>
          <w:rFonts w:hint="eastAsia"/>
        </w:rPr>
        <w:t>这是为什么呢？</w:t>
      </w:r>
    </w:p>
    <w:p w14:paraId="43BE42BC" w14:textId="20F801EA" w:rsidR="00681491" w:rsidRPr="004F751F" w:rsidRDefault="00681491" w:rsidP="00681491">
      <w:pPr>
        <w:pStyle w:val="A5"/>
        <w:rPr>
          <w:u w:val="single"/>
        </w:rPr>
      </w:pPr>
      <w:r w:rsidRPr="004F751F">
        <w:rPr>
          <w:rFonts w:hint="eastAsia"/>
          <w:u w:val="single"/>
        </w:rPr>
        <w:t>因为马、恩、列原创理论比较多，每一个核心理论模块，几乎都有相对应的单行本。我们自己哪一块理论不足，就对症下药，去找那个理论模块的单行本阅读就行了。</w:t>
      </w:r>
    </w:p>
    <w:p w14:paraId="7512F93D" w14:textId="77777777" w:rsidR="00681491" w:rsidRPr="004F751F" w:rsidRDefault="00681491" w:rsidP="00681491">
      <w:pPr>
        <w:pStyle w:val="A5"/>
        <w:rPr>
          <w:u w:val="single"/>
        </w:rPr>
      </w:pPr>
      <w:r w:rsidRPr="004F751F">
        <w:rPr>
          <w:rFonts w:hint="eastAsia"/>
          <w:u w:val="single"/>
        </w:rPr>
        <w:t>而斯、毛，主要是直接应用马、恩、列的理论，短篇文章居多，长篇大论原创的单行本没有那么多，所以这两人的著作主要读他们的选集。</w:t>
      </w:r>
    </w:p>
    <w:p w14:paraId="154AD11F" w14:textId="195C3F81" w:rsidR="006F291A" w:rsidRDefault="006F291A" w:rsidP="00CB660C">
      <w:pPr>
        <w:pStyle w:val="A522"/>
      </w:pPr>
      <w:bookmarkStart w:id="128" w:name="_Toc182735537"/>
      <w:r>
        <w:rPr>
          <w:rFonts w:hint="eastAsia"/>
        </w:rPr>
        <w:lastRenderedPageBreak/>
        <w:t>第</w:t>
      </w:r>
      <w:r>
        <w:rPr>
          <w:rFonts w:hint="eastAsia"/>
        </w:rPr>
        <w:t>2</w:t>
      </w:r>
      <w:r>
        <w:rPr>
          <w:rFonts w:hint="eastAsia"/>
        </w:rPr>
        <w:t>节</w:t>
      </w:r>
      <w:r>
        <w:rPr>
          <w:rFonts w:hint="eastAsia"/>
        </w:rPr>
        <w:t xml:space="preserve"> </w:t>
      </w:r>
      <w:r>
        <w:rPr>
          <w:rFonts w:hint="eastAsia"/>
        </w:rPr>
        <w:t>原著导读</w:t>
      </w:r>
      <w:bookmarkEnd w:id="128"/>
    </w:p>
    <w:p w14:paraId="6B2E826C" w14:textId="51D2B9AA" w:rsidR="007D54C6" w:rsidRDefault="006F291A" w:rsidP="006F291A">
      <w:pPr>
        <w:pStyle w:val="A5"/>
      </w:pPr>
      <w:r>
        <w:rPr>
          <w:rFonts w:hint="eastAsia"/>
        </w:rPr>
        <w:t>原著导读，是帮助我们快速理解原著</w:t>
      </w:r>
      <w:r w:rsidR="007C2696">
        <w:rPr>
          <w:rFonts w:hint="eastAsia"/>
        </w:rPr>
        <w:t>的</w:t>
      </w:r>
      <w:r>
        <w:rPr>
          <w:rFonts w:hint="eastAsia"/>
        </w:rPr>
        <w:t>有力工具</w:t>
      </w:r>
      <w:r w:rsidR="004944DA">
        <w:rPr>
          <w:rFonts w:hint="eastAsia"/>
        </w:rPr>
        <w:t>，它引导我们以高屋建瓴地方式，</w:t>
      </w:r>
      <w:r w:rsidR="00731811">
        <w:rPr>
          <w:rFonts w:hint="eastAsia"/>
        </w:rPr>
        <w:t>从</w:t>
      </w:r>
      <w:r w:rsidR="004944DA">
        <w:rPr>
          <w:rFonts w:hint="eastAsia"/>
        </w:rPr>
        <w:t>整体上把握马列原著的核心内容</w:t>
      </w:r>
      <w:r w:rsidR="007D54C6">
        <w:rPr>
          <w:rFonts w:hint="eastAsia"/>
        </w:rPr>
        <w:t>。</w:t>
      </w:r>
      <w:r w:rsidR="007D54C6" w:rsidRPr="00B85903">
        <w:rPr>
          <w:rFonts w:hint="eastAsia"/>
          <w:u w:val="single"/>
        </w:rPr>
        <w:t>我们</w:t>
      </w:r>
      <w:r w:rsidRPr="00B85903">
        <w:rPr>
          <w:rFonts w:hint="eastAsia"/>
          <w:u w:val="single"/>
        </w:rPr>
        <w:t>建议</w:t>
      </w:r>
      <w:r w:rsidR="00731811" w:rsidRPr="00B85903">
        <w:rPr>
          <w:rFonts w:hint="eastAsia"/>
          <w:u w:val="single"/>
        </w:rPr>
        <w:t>如果</w:t>
      </w:r>
      <w:r w:rsidR="00DA4DAF" w:rsidRPr="00B85903">
        <w:rPr>
          <w:rFonts w:hint="eastAsia"/>
          <w:u w:val="single"/>
        </w:rPr>
        <w:t>条件允许</w:t>
      </w:r>
      <w:r w:rsidR="007D54C6" w:rsidRPr="00B85903">
        <w:rPr>
          <w:rFonts w:hint="eastAsia"/>
          <w:u w:val="single"/>
        </w:rPr>
        <w:t>，尽量</w:t>
      </w:r>
      <w:r w:rsidR="00DA4DAF" w:rsidRPr="00B85903">
        <w:rPr>
          <w:rFonts w:hint="eastAsia"/>
          <w:u w:val="single"/>
        </w:rPr>
        <w:t>先读</w:t>
      </w:r>
      <w:r w:rsidR="004D2C47" w:rsidRPr="00B85903">
        <w:rPr>
          <w:rFonts w:hint="eastAsia"/>
          <w:u w:val="single"/>
        </w:rPr>
        <w:t>原著</w:t>
      </w:r>
      <w:r w:rsidR="00DA4DAF" w:rsidRPr="00B85903">
        <w:rPr>
          <w:rFonts w:hint="eastAsia"/>
          <w:u w:val="single"/>
        </w:rPr>
        <w:t>导读，通过</w:t>
      </w:r>
      <w:r w:rsidRPr="00B85903">
        <w:rPr>
          <w:rFonts w:hint="eastAsia"/>
          <w:u w:val="single"/>
        </w:rPr>
        <w:t>原著导读来阅读马</w:t>
      </w:r>
      <w:r w:rsidR="00B205F4" w:rsidRPr="00B85903">
        <w:rPr>
          <w:rFonts w:hint="eastAsia"/>
          <w:u w:val="single"/>
        </w:rPr>
        <w:t>列</w:t>
      </w:r>
      <w:r w:rsidRPr="00B85903">
        <w:rPr>
          <w:rFonts w:hint="eastAsia"/>
          <w:u w:val="single"/>
        </w:rPr>
        <w:t>原著</w:t>
      </w:r>
      <w:r w:rsidR="00DA4DAF" w:rsidRPr="00B85903">
        <w:rPr>
          <w:rFonts w:hint="eastAsia"/>
          <w:u w:val="single"/>
        </w:rPr>
        <w:t>，这样能达到</w:t>
      </w:r>
      <w:r w:rsidR="00DA4DAF" w:rsidRPr="00B85903">
        <w:rPr>
          <w:rStyle w:val="af3"/>
          <w:rFonts w:hint="eastAsia"/>
          <w:u w:val="single"/>
        </w:rPr>
        <w:t>事半功倍</w:t>
      </w:r>
      <w:r w:rsidR="00DA4DAF" w:rsidRPr="00B85903">
        <w:rPr>
          <w:rFonts w:hint="eastAsia"/>
          <w:u w:val="single"/>
        </w:rPr>
        <w:t>的效果</w:t>
      </w:r>
      <w:r w:rsidRPr="00B85903">
        <w:rPr>
          <w:rFonts w:hint="eastAsia"/>
          <w:u w:val="single"/>
        </w:rPr>
        <w:t>。</w:t>
      </w:r>
    </w:p>
    <w:p w14:paraId="72455AB7" w14:textId="62477A5F" w:rsidR="006F291A" w:rsidRDefault="00C80C97" w:rsidP="006F291A">
      <w:pPr>
        <w:pStyle w:val="A5"/>
      </w:pPr>
      <w:r w:rsidRPr="00C80C97">
        <w:rPr>
          <w:rFonts w:hint="eastAsia"/>
        </w:rPr>
        <w:t>下面</w:t>
      </w:r>
      <w:r w:rsidR="008349DB">
        <w:rPr>
          <w:rFonts w:hint="eastAsia"/>
        </w:rPr>
        <w:t>简单介绍一些比较好的</w:t>
      </w:r>
      <w:r w:rsidRPr="00C80C97">
        <w:rPr>
          <w:rFonts w:hint="eastAsia"/>
        </w:rPr>
        <w:t>原著导读</w:t>
      </w:r>
      <w:r w:rsidR="00885E19">
        <w:rPr>
          <w:rFonts w:hint="eastAsia"/>
        </w:rPr>
        <w:t>。</w:t>
      </w:r>
    </w:p>
    <w:p w14:paraId="69B6111E" w14:textId="4CED7AC0" w:rsidR="006F291A" w:rsidRDefault="000F7DC8" w:rsidP="000F7DC8">
      <w:pPr>
        <w:pStyle w:val="A530"/>
        <w:ind w:left="1020"/>
        <w:jc w:val="both"/>
      </w:pPr>
      <w:bookmarkStart w:id="129" w:name="_Toc182735538"/>
      <w:r>
        <w:rPr>
          <w:rFonts w:hint="eastAsia"/>
        </w:rPr>
        <w:t>（一）</w:t>
      </w:r>
      <w:r w:rsidR="00C80C97">
        <w:rPr>
          <w:rFonts w:hint="eastAsia"/>
        </w:rPr>
        <w:t>马恩原著导读</w:t>
      </w:r>
      <w:bookmarkEnd w:id="129"/>
    </w:p>
    <w:p w14:paraId="52FEB367" w14:textId="59D5E0CC" w:rsidR="000A3D12" w:rsidRDefault="000A3D12" w:rsidP="000A3D12">
      <w:pPr>
        <w:pStyle w:val="A5"/>
      </w:pPr>
      <w:r>
        <w:rPr>
          <w:rFonts w:hint="eastAsia"/>
        </w:rPr>
        <w:t>（</w:t>
      </w:r>
      <w:r>
        <w:rPr>
          <w:rFonts w:hint="eastAsia"/>
        </w:rPr>
        <w:t>1</w:t>
      </w:r>
      <w:r>
        <w:rPr>
          <w:rFonts w:hint="eastAsia"/>
        </w:rPr>
        <w:t>）</w:t>
      </w:r>
      <w:r w:rsidR="007721EA" w:rsidRPr="007721EA">
        <w:rPr>
          <w:rFonts w:hint="eastAsia"/>
        </w:rPr>
        <w:t>《简明世界史（</w:t>
      </w:r>
      <w:r w:rsidR="002E5BCF">
        <w:rPr>
          <w:rFonts w:hint="eastAsia"/>
        </w:rPr>
        <w:t>近代部分</w:t>
      </w:r>
      <w:r w:rsidR="007721EA" w:rsidRPr="007721EA">
        <w:rPr>
          <w:rFonts w:hint="eastAsia"/>
        </w:rPr>
        <w:t>）》（北京大学</w:t>
      </w:r>
      <w:r w:rsidR="007721EA" w:rsidRPr="007721EA">
        <w:rPr>
          <w:rFonts w:hint="eastAsia"/>
        </w:rPr>
        <w:t>1974</w:t>
      </w:r>
      <w:r w:rsidR="007721EA" w:rsidRPr="007721EA">
        <w:rPr>
          <w:rFonts w:hint="eastAsia"/>
        </w:rPr>
        <w:t>年编</w:t>
      </w:r>
      <w:r w:rsidR="007721EA">
        <w:rPr>
          <w:rFonts w:hint="eastAsia"/>
        </w:rPr>
        <w:t>）；</w:t>
      </w:r>
    </w:p>
    <w:p w14:paraId="7A1E4CA2" w14:textId="3BFDBA25" w:rsidR="007721EA" w:rsidRPr="000A3D12" w:rsidRDefault="007721EA" w:rsidP="000A3D12">
      <w:pPr>
        <w:pStyle w:val="A5"/>
      </w:pPr>
      <w:r>
        <w:rPr>
          <w:rFonts w:hint="eastAsia"/>
        </w:rPr>
        <w:t>读马恩原著，就一定先了解马恩生活的时代的</w:t>
      </w:r>
      <w:r w:rsidR="002F4178">
        <w:rPr>
          <w:rFonts w:hint="eastAsia"/>
        </w:rPr>
        <w:t>欧洲</w:t>
      </w:r>
      <w:r>
        <w:rPr>
          <w:rFonts w:hint="eastAsia"/>
        </w:rPr>
        <w:t>历史背景，建议</w:t>
      </w:r>
      <w:r w:rsidR="002F4178">
        <w:rPr>
          <w:rFonts w:hint="eastAsia"/>
        </w:rPr>
        <w:t>先</w:t>
      </w:r>
      <w:r>
        <w:rPr>
          <w:rFonts w:hint="eastAsia"/>
        </w:rPr>
        <w:t>读</w:t>
      </w:r>
      <w:r w:rsidR="002F4178">
        <w:rPr>
          <w:rFonts w:hint="eastAsia"/>
        </w:rPr>
        <w:t>一下这本书。</w:t>
      </w:r>
    </w:p>
    <w:p w14:paraId="08BBA8CF" w14:textId="4A80C3AB" w:rsidR="006F291A" w:rsidRDefault="006F291A" w:rsidP="006F291A">
      <w:pPr>
        <w:pStyle w:val="A5"/>
      </w:pPr>
      <w:r>
        <w:rPr>
          <w:rFonts w:hint="eastAsia"/>
        </w:rPr>
        <w:t>（</w:t>
      </w:r>
      <w:r w:rsidR="000A3D12">
        <w:rPr>
          <w:rFonts w:hint="eastAsia"/>
        </w:rPr>
        <w:t>2</w:t>
      </w:r>
      <w:r>
        <w:rPr>
          <w:rFonts w:hint="eastAsia"/>
        </w:rPr>
        <w:t>）《马恩原著导读》</w:t>
      </w:r>
      <w:bookmarkStart w:id="130" w:name="_Hlk182626325"/>
      <w:r>
        <w:rPr>
          <w:rFonts w:hint="eastAsia"/>
        </w:rPr>
        <w:t>（非纸质电子书，激流网出品，</w:t>
      </w:r>
      <w:r>
        <w:rPr>
          <w:rFonts w:hint="eastAsia"/>
        </w:rPr>
        <w:t>2018</w:t>
      </w:r>
      <w:r>
        <w:rPr>
          <w:rFonts w:hint="eastAsia"/>
        </w:rPr>
        <w:t>年）；</w:t>
      </w:r>
    </w:p>
    <w:bookmarkEnd w:id="130"/>
    <w:p w14:paraId="5F6C2DE8" w14:textId="56098B49" w:rsidR="00043F65" w:rsidRDefault="00C74701" w:rsidP="00581515">
      <w:pPr>
        <w:pStyle w:val="aff2"/>
      </w:pPr>
      <w:r>
        <w:rPr>
          <w:rFonts w:hint="eastAsia"/>
        </w:rPr>
        <w:t>这本激流网做的导读囊括了马恩</w:t>
      </w:r>
      <w:r>
        <w:rPr>
          <w:rFonts w:hint="eastAsia"/>
        </w:rPr>
        <w:t>13</w:t>
      </w:r>
      <w:r>
        <w:rPr>
          <w:rFonts w:hint="eastAsia"/>
        </w:rPr>
        <w:t>本经典，选取的这</w:t>
      </w:r>
      <w:r>
        <w:rPr>
          <w:rFonts w:hint="eastAsia"/>
        </w:rPr>
        <w:t>13</w:t>
      </w:r>
      <w:r>
        <w:rPr>
          <w:rFonts w:hint="eastAsia"/>
        </w:rPr>
        <w:t>本，都是结合了当下我们时代的特点，</w:t>
      </w:r>
      <w:r w:rsidR="007D5FC2">
        <w:rPr>
          <w:rFonts w:hint="eastAsia"/>
        </w:rPr>
        <w:t>为了有利于我们的斗争，</w:t>
      </w:r>
      <w:r>
        <w:rPr>
          <w:rFonts w:hint="eastAsia"/>
        </w:rPr>
        <w:t>有针对性</w:t>
      </w:r>
      <w:r w:rsidR="00CF59D1">
        <w:rPr>
          <w:rFonts w:hint="eastAsia"/>
        </w:rPr>
        <w:t>地</w:t>
      </w:r>
      <w:r w:rsidR="00CF59D1" w:rsidRPr="00CF59D1">
        <w:rPr>
          <w:rFonts w:hint="eastAsia"/>
        </w:rPr>
        <w:t>选取的书</w:t>
      </w:r>
      <w:r>
        <w:rPr>
          <w:rFonts w:hint="eastAsia"/>
        </w:rPr>
        <w:t>。</w:t>
      </w:r>
      <w:r w:rsidR="00043F65">
        <w:rPr>
          <w:rFonts w:hint="eastAsia"/>
        </w:rPr>
        <w:t>此</w:t>
      </w:r>
      <w:r w:rsidR="00CF59D1">
        <w:rPr>
          <w:rFonts w:hint="eastAsia"/>
        </w:rPr>
        <w:t>导读</w:t>
      </w:r>
      <w:r w:rsidR="00043F65" w:rsidRPr="00043F65">
        <w:rPr>
          <w:rFonts w:hint="eastAsia"/>
        </w:rPr>
        <w:t>看起来非常短小精悍，但它对马恩原著的总结</w:t>
      </w:r>
      <w:r w:rsidR="00043F65">
        <w:rPr>
          <w:rFonts w:hint="eastAsia"/>
        </w:rPr>
        <w:t>准确、</w:t>
      </w:r>
      <w:r w:rsidR="00043F65" w:rsidRPr="00043F65">
        <w:rPr>
          <w:rFonts w:hint="eastAsia"/>
        </w:rPr>
        <w:t>全面</w:t>
      </w:r>
      <w:r w:rsidR="00CF59D1">
        <w:rPr>
          <w:rFonts w:hint="eastAsia"/>
        </w:rPr>
        <w:t>、</w:t>
      </w:r>
      <w:r w:rsidR="00043F65" w:rsidRPr="00043F65">
        <w:rPr>
          <w:rFonts w:hint="eastAsia"/>
        </w:rPr>
        <w:t>高度凝练</w:t>
      </w:r>
      <w:r w:rsidR="00043F65">
        <w:rPr>
          <w:rFonts w:hint="eastAsia"/>
        </w:rPr>
        <w:t>，</w:t>
      </w:r>
      <w:r w:rsidR="005A4058">
        <w:rPr>
          <w:rFonts w:hint="eastAsia"/>
        </w:rPr>
        <w:t>而且结合当下现实，</w:t>
      </w:r>
      <w:r w:rsidR="00043F65">
        <w:rPr>
          <w:rFonts w:hint="eastAsia"/>
        </w:rPr>
        <w:t>鞭辟入里</w:t>
      </w:r>
      <w:r w:rsidR="00D147D3">
        <w:rPr>
          <w:rFonts w:hint="eastAsia"/>
        </w:rPr>
        <w:t>、</w:t>
      </w:r>
      <w:r w:rsidR="005A4058">
        <w:rPr>
          <w:rFonts w:hint="eastAsia"/>
        </w:rPr>
        <w:t>醍醐灌顶</w:t>
      </w:r>
      <w:r w:rsidR="00043F65">
        <w:rPr>
          <w:rFonts w:hint="eastAsia"/>
        </w:rPr>
        <w:t>，</w:t>
      </w:r>
      <w:r w:rsidR="00043F65" w:rsidRPr="00043F65">
        <w:rPr>
          <w:rFonts w:hint="eastAsia"/>
        </w:rPr>
        <w:t>质量很高</w:t>
      </w:r>
      <w:r w:rsidR="00043F65">
        <w:rPr>
          <w:rFonts w:hint="eastAsia"/>
        </w:rPr>
        <w:t>。</w:t>
      </w:r>
    </w:p>
    <w:p w14:paraId="21781A1C" w14:textId="6454D4AB" w:rsidR="00043F65" w:rsidRDefault="00043F65" w:rsidP="00A84805">
      <w:pPr>
        <w:pStyle w:val="af1"/>
      </w:pPr>
      <w:r>
        <w:rPr>
          <w:rFonts w:hint="eastAsia"/>
        </w:rPr>
        <w:t>这本书是我们</w:t>
      </w:r>
      <w:r w:rsidR="00712A9D">
        <w:rPr>
          <w:rFonts w:hint="eastAsia"/>
        </w:rPr>
        <w:t>比较</w:t>
      </w:r>
      <w:r>
        <w:rPr>
          <w:rFonts w:hint="eastAsia"/>
        </w:rPr>
        <w:t>推荐的马恩原著导读。</w:t>
      </w:r>
    </w:p>
    <w:p w14:paraId="67958AAA" w14:textId="0DB0E0F8" w:rsidR="00047A82" w:rsidRDefault="00047A82" w:rsidP="00047A82">
      <w:pPr>
        <w:pStyle w:val="aff2"/>
        <w:rPr>
          <w:rFonts w:eastAsia="宋体"/>
        </w:rPr>
      </w:pPr>
      <w:r w:rsidRPr="0079348D">
        <w:rPr>
          <w:rFonts w:eastAsia="宋体" w:hint="eastAsia"/>
        </w:rPr>
        <w:lastRenderedPageBreak/>
        <w:t>（</w:t>
      </w:r>
      <w:r w:rsidR="000A3D12">
        <w:rPr>
          <w:rFonts w:eastAsia="宋体" w:hint="eastAsia"/>
        </w:rPr>
        <w:t>3</w:t>
      </w:r>
      <w:r w:rsidRPr="0079348D">
        <w:rPr>
          <w:rFonts w:eastAsia="宋体" w:hint="eastAsia"/>
        </w:rPr>
        <w:t>）毛主席晚年重点</w:t>
      </w:r>
      <w:r>
        <w:rPr>
          <w:rFonts w:eastAsia="宋体" w:hint="eastAsia"/>
        </w:rPr>
        <w:t>推荐的</w:t>
      </w:r>
      <w:r>
        <w:rPr>
          <w:rFonts w:eastAsia="宋体" w:hint="eastAsia"/>
        </w:rPr>
        <w:t>5</w:t>
      </w:r>
      <w:r>
        <w:rPr>
          <w:rFonts w:eastAsia="宋体" w:hint="eastAsia"/>
        </w:rPr>
        <w:t>本马</w:t>
      </w:r>
      <w:r w:rsidR="00F8241A">
        <w:rPr>
          <w:rFonts w:eastAsia="宋体" w:hint="eastAsia"/>
        </w:rPr>
        <w:t>列</w:t>
      </w:r>
      <w:r>
        <w:rPr>
          <w:rFonts w:eastAsia="宋体" w:hint="eastAsia"/>
        </w:rPr>
        <w:t>原著的导读单行本：</w:t>
      </w:r>
    </w:p>
    <w:p w14:paraId="6EF5961D" w14:textId="77777777" w:rsidR="00047A82" w:rsidRDefault="00047A82" w:rsidP="00047A82">
      <w:pPr>
        <w:pStyle w:val="aff2"/>
        <w:rPr>
          <w:rFonts w:eastAsia="宋体"/>
        </w:rPr>
      </w:pPr>
      <w:r w:rsidRPr="00B52208">
        <w:rPr>
          <w:rFonts w:eastAsia="宋体" w:hint="eastAsia"/>
        </w:rPr>
        <w:t>《〈共产党宣言〉</w:t>
      </w:r>
      <w:r w:rsidRPr="003F2632">
        <w:rPr>
          <w:rFonts w:eastAsia="宋体" w:hint="eastAsia"/>
        </w:rPr>
        <w:t>解说</w:t>
      </w:r>
      <w:r w:rsidRPr="00B52208">
        <w:rPr>
          <w:rFonts w:eastAsia="宋体" w:hint="eastAsia"/>
        </w:rPr>
        <w:t>》（人民出版社</w:t>
      </w:r>
      <w:r>
        <w:rPr>
          <w:rFonts w:eastAsia="宋体" w:hint="eastAsia"/>
        </w:rPr>
        <w:t>，</w:t>
      </w:r>
      <w:r w:rsidRPr="00B52208">
        <w:rPr>
          <w:rFonts w:eastAsia="宋体" w:hint="eastAsia"/>
        </w:rPr>
        <w:t>197</w:t>
      </w:r>
      <w:r>
        <w:rPr>
          <w:rFonts w:eastAsia="宋体" w:hint="eastAsia"/>
        </w:rPr>
        <w:t>6</w:t>
      </w:r>
      <w:r w:rsidRPr="00B52208">
        <w:rPr>
          <w:rFonts w:eastAsia="宋体" w:hint="eastAsia"/>
        </w:rPr>
        <w:t>年）；</w:t>
      </w:r>
    </w:p>
    <w:p w14:paraId="5E8CC820" w14:textId="77777777" w:rsidR="00047A82" w:rsidRDefault="00047A82" w:rsidP="00047A82">
      <w:pPr>
        <w:pStyle w:val="aff2"/>
        <w:rPr>
          <w:rFonts w:eastAsia="宋体"/>
        </w:rPr>
      </w:pPr>
      <w:r w:rsidRPr="002A49AC">
        <w:rPr>
          <w:rFonts w:eastAsia="宋体" w:hint="eastAsia"/>
        </w:rPr>
        <w:t>《</w:t>
      </w:r>
      <w:r w:rsidRPr="00B52208">
        <w:rPr>
          <w:rFonts w:eastAsia="宋体" w:hint="eastAsia"/>
        </w:rPr>
        <w:t>〈共产党宣言〉</w:t>
      </w:r>
      <w:r w:rsidRPr="002A49AC">
        <w:rPr>
          <w:rFonts w:eastAsia="宋体" w:hint="eastAsia"/>
        </w:rPr>
        <w:t>浅说》（</w:t>
      </w:r>
      <w:r w:rsidRPr="00742D7F">
        <w:rPr>
          <w:rFonts w:eastAsia="宋体" w:hint="eastAsia"/>
        </w:rPr>
        <w:t>辽宁人民出版社</w:t>
      </w:r>
      <w:r>
        <w:rPr>
          <w:rFonts w:eastAsia="宋体" w:hint="eastAsia"/>
        </w:rPr>
        <w:t>，</w:t>
      </w:r>
      <w:r>
        <w:rPr>
          <w:rFonts w:eastAsia="宋体" w:hint="eastAsia"/>
        </w:rPr>
        <w:t>1976</w:t>
      </w:r>
      <w:r>
        <w:rPr>
          <w:rFonts w:eastAsia="宋体" w:hint="eastAsia"/>
        </w:rPr>
        <w:t>年</w:t>
      </w:r>
      <w:r w:rsidRPr="002A49AC">
        <w:rPr>
          <w:rFonts w:eastAsia="宋体" w:hint="eastAsia"/>
        </w:rPr>
        <w:t>）；</w:t>
      </w:r>
    </w:p>
    <w:p w14:paraId="59E65B8D" w14:textId="77777777" w:rsidR="00047A82" w:rsidRDefault="00047A82" w:rsidP="00047A82">
      <w:pPr>
        <w:pStyle w:val="aff2"/>
        <w:rPr>
          <w:rFonts w:eastAsia="宋体"/>
        </w:rPr>
      </w:pPr>
      <w:r w:rsidRPr="002A49AC">
        <w:rPr>
          <w:rFonts w:eastAsia="宋体" w:hint="eastAsia"/>
        </w:rPr>
        <w:t>《</w:t>
      </w:r>
      <w:r w:rsidRPr="00CC3F4B">
        <w:rPr>
          <w:rFonts w:eastAsia="宋体"/>
        </w:rPr>
        <w:t>〈</w:t>
      </w:r>
      <w:r w:rsidRPr="002A49AC">
        <w:rPr>
          <w:rFonts w:eastAsia="宋体" w:hint="eastAsia"/>
        </w:rPr>
        <w:t>反杜林论</w:t>
      </w:r>
      <w:r w:rsidRPr="00CC3F4B">
        <w:rPr>
          <w:rFonts w:eastAsia="宋体" w:hint="eastAsia"/>
        </w:rPr>
        <w:t>〉</w:t>
      </w:r>
      <w:r w:rsidRPr="002A49AC">
        <w:rPr>
          <w:rFonts w:eastAsia="宋体" w:hint="eastAsia"/>
        </w:rPr>
        <w:t>浅说</w:t>
      </w:r>
      <w:r>
        <w:rPr>
          <w:rFonts w:eastAsia="宋体" w:hint="eastAsia"/>
        </w:rPr>
        <w:t>（上下册）</w:t>
      </w:r>
      <w:r w:rsidRPr="002A49AC">
        <w:rPr>
          <w:rFonts w:eastAsia="宋体" w:hint="eastAsia"/>
        </w:rPr>
        <w:t>》（</w:t>
      </w:r>
      <w:r>
        <w:rPr>
          <w:rFonts w:eastAsia="宋体" w:hint="eastAsia"/>
        </w:rPr>
        <w:t>上海人民出版社，</w:t>
      </w:r>
      <w:r>
        <w:rPr>
          <w:rFonts w:eastAsia="宋体" w:hint="eastAsia"/>
        </w:rPr>
        <w:t>1975</w:t>
      </w:r>
      <w:r>
        <w:rPr>
          <w:rFonts w:eastAsia="宋体" w:hint="eastAsia"/>
        </w:rPr>
        <w:t>年</w:t>
      </w:r>
      <w:r w:rsidRPr="002A49AC">
        <w:rPr>
          <w:rFonts w:eastAsia="宋体" w:hint="eastAsia"/>
        </w:rPr>
        <w:t>）；</w:t>
      </w:r>
    </w:p>
    <w:p w14:paraId="75530796" w14:textId="77777777" w:rsidR="00047A82" w:rsidRDefault="00047A82" w:rsidP="00047A82">
      <w:pPr>
        <w:pStyle w:val="aff2"/>
        <w:rPr>
          <w:rFonts w:eastAsia="宋体"/>
        </w:rPr>
      </w:pPr>
      <w:r w:rsidRPr="002A49AC">
        <w:rPr>
          <w:rFonts w:eastAsia="宋体" w:hint="eastAsia"/>
        </w:rPr>
        <w:t>《</w:t>
      </w:r>
      <w:r w:rsidRPr="00CC3F4B">
        <w:rPr>
          <w:rFonts w:eastAsia="宋体"/>
        </w:rPr>
        <w:t>〈</w:t>
      </w:r>
      <w:r w:rsidRPr="002A49AC">
        <w:rPr>
          <w:rFonts w:eastAsia="宋体" w:hint="eastAsia"/>
        </w:rPr>
        <w:t>哥达纲领批判</w:t>
      </w:r>
      <w:r w:rsidRPr="00CC3F4B">
        <w:rPr>
          <w:rFonts w:eastAsia="宋体" w:hint="eastAsia"/>
        </w:rPr>
        <w:t>〉</w:t>
      </w:r>
      <w:r w:rsidRPr="002A49AC">
        <w:rPr>
          <w:rFonts w:eastAsia="宋体" w:hint="eastAsia"/>
        </w:rPr>
        <w:t>浅说》（</w:t>
      </w:r>
      <w:r>
        <w:rPr>
          <w:rFonts w:eastAsia="宋体" w:hint="eastAsia"/>
        </w:rPr>
        <w:t>上海人民出版社，</w:t>
      </w:r>
      <w:r>
        <w:rPr>
          <w:rFonts w:eastAsia="宋体" w:hint="eastAsia"/>
        </w:rPr>
        <w:t>1974</w:t>
      </w:r>
      <w:r>
        <w:rPr>
          <w:rFonts w:eastAsia="宋体" w:hint="eastAsia"/>
        </w:rPr>
        <w:t>年</w:t>
      </w:r>
      <w:r w:rsidRPr="002A49AC">
        <w:rPr>
          <w:rFonts w:eastAsia="宋体" w:hint="eastAsia"/>
        </w:rPr>
        <w:t>）；</w:t>
      </w:r>
    </w:p>
    <w:p w14:paraId="0D56FDC1" w14:textId="77777777" w:rsidR="00047A82" w:rsidRPr="00A24C00" w:rsidRDefault="00047A82" w:rsidP="00047A82">
      <w:pPr>
        <w:pStyle w:val="aff2"/>
        <w:rPr>
          <w:rFonts w:eastAsia="宋体"/>
        </w:rPr>
      </w:pPr>
      <w:r w:rsidRPr="002A49AC">
        <w:rPr>
          <w:rFonts w:eastAsia="宋体" w:hint="eastAsia"/>
        </w:rPr>
        <w:t>《</w:t>
      </w:r>
      <w:r w:rsidRPr="00A05524">
        <w:rPr>
          <w:rFonts w:eastAsia="宋体" w:hint="eastAsia"/>
        </w:rPr>
        <w:t>学习</w:t>
      </w:r>
      <w:r w:rsidRPr="00CC3F4B">
        <w:rPr>
          <w:rFonts w:eastAsia="宋体"/>
        </w:rPr>
        <w:t>〈</w:t>
      </w:r>
      <w:r w:rsidRPr="00A05524">
        <w:rPr>
          <w:rFonts w:eastAsia="宋体" w:hint="eastAsia"/>
        </w:rPr>
        <w:t>哥达纲领批判</w:t>
      </w:r>
      <w:r w:rsidRPr="00CC3F4B">
        <w:rPr>
          <w:rFonts w:eastAsia="宋体" w:hint="eastAsia"/>
        </w:rPr>
        <w:t>〉</w:t>
      </w:r>
      <w:r w:rsidRPr="00A05524">
        <w:rPr>
          <w:rFonts w:eastAsia="宋体" w:hint="eastAsia"/>
        </w:rPr>
        <w:t>加强无产阶级专政</w:t>
      </w:r>
      <w:r w:rsidRPr="002A49AC">
        <w:rPr>
          <w:rFonts w:eastAsia="宋体" w:hint="eastAsia"/>
        </w:rPr>
        <w:t>》（</w:t>
      </w:r>
      <w:r>
        <w:rPr>
          <w:rFonts w:eastAsia="宋体" w:hint="eastAsia"/>
        </w:rPr>
        <w:t>中央党校编，人民出版社，</w:t>
      </w:r>
      <w:r>
        <w:rPr>
          <w:rFonts w:eastAsia="宋体" w:hint="eastAsia"/>
        </w:rPr>
        <w:t>1975</w:t>
      </w:r>
      <w:r>
        <w:rPr>
          <w:rFonts w:eastAsia="宋体" w:hint="eastAsia"/>
        </w:rPr>
        <w:t>年</w:t>
      </w:r>
      <w:r w:rsidRPr="002A49AC">
        <w:rPr>
          <w:rFonts w:eastAsia="宋体" w:hint="eastAsia"/>
        </w:rPr>
        <w:t>）；</w:t>
      </w:r>
    </w:p>
    <w:p w14:paraId="5D519D1E" w14:textId="77777777" w:rsidR="00047A82" w:rsidRPr="008264A4" w:rsidRDefault="00047A82" w:rsidP="00047A82">
      <w:pPr>
        <w:pStyle w:val="aff2"/>
        <w:rPr>
          <w:rFonts w:eastAsia="宋体"/>
        </w:rPr>
      </w:pPr>
      <w:r w:rsidRPr="002A49AC">
        <w:rPr>
          <w:rFonts w:eastAsia="宋体" w:hint="eastAsia"/>
        </w:rPr>
        <w:t>《</w:t>
      </w:r>
      <w:r w:rsidRPr="00CC3F4B">
        <w:rPr>
          <w:rFonts w:eastAsia="宋体"/>
        </w:rPr>
        <w:t>〈</w:t>
      </w:r>
      <w:r w:rsidRPr="002A49AC">
        <w:rPr>
          <w:rFonts w:eastAsia="宋体" w:hint="eastAsia"/>
        </w:rPr>
        <w:t>法兰西内战</w:t>
      </w:r>
      <w:r w:rsidRPr="00CC3F4B">
        <w:rPr>
          <w:rFonts w:eastAsia="宋体" w:hint="eastAsia"/>
        </w:rPr>
        <w:t>〉</w:t>
      </w:r>
      <w:r w:rsidRPr="002A49AC">
        <w:rPr>
          <w:rFonts w:eastAsia="宋体" w:hint="eastAsia"/>
        </w:rPr>
        <w:t>介绍提要》（</w:t>
      </w:r>
      <w:r w:rsidRPr="004F637A">
        <w:rPr>
          <w:rFonts w:eastAsia="宋体" w:hint="eastAsia"/>
        </w:rPr>
        <w:t>中国人民解放军军政大学训练部</w:t>
      </w:r>
      <w:r>
        <w:rPr>
          <w:rFonts w:eastAsia="宋体" w:hint="eastAsia"/>
        </w:rPr>
        <w:t>，</w:t>
      </w:r>
      <w:r>
        <w:rPr>
          <w:rFonts w:eastAsia="宋体" w:hint="eastAsia"/>
        </w:rPr>
        <w:t>1971</w:t>
      </w:r>
      <w:r>
        <w:rPr>
          <w:rFonts w:eastAsia="宋体" w:hint="eastAsia"/>
        </w:rPr>
        <w:t>年</w:t>
      </w:r>
      <w:r w:rsidRPr="002A49AC">
        <w:rPr>
          <w:rFonts w:eastAsia="宋体" w:hint="eastAsia"/>
        </w:rPr>
        <w:t>）；</w:t>
      </w:r>
    </w:p>
    <w:p w14:paraId="1F057718" w14:textId="77777777" w:rsidR="00047A82" w:rsidRDefault="00047A82" w:rsidP="00047A82">
      <w:pPr>
        <w:pStyle w:val="aff2"/>
        <w:rPr>
          <w:rFonts w:eastAsia="宋体"/>
        </w:rPr>
      </w:pPr>
      <w:r w:rsidRPr="002A49AC">
        <w:rPr>
          <w:rFonts w:eastAsia="宋体" w:hint="eastAsia"/>
        </w:rPr>
        <w:t>《</w:t>
      </w:r>
      <w:r w:rsidRPr="00CC3F4B">
        <w:rPr>
          <w:rFonts w:eastAsia="宋体"/>
        </w:rPr>
        <w:t>〈</w:t>
      </w:r>
      <w:r w:rsidRPr="002A49AC">
        <w:rPr>
          <w:rFonts w:eastAsia="宋体" w:hint="eastAsia"/>
        </w:rPr>
        <w:t>法兰西内战</w:t>
      </w:r>
      <w:r w:rsidRPr="00CC3F4B">
        <w:rPr>
          <w:rFonts w:eastAsia="宋体" w:hint="eastAsia"/>
        </w:rPr>
        <w:t>〉</w:t>
      </w:r>
      <w:r w:rsidRPr="002A49AC">
        <w:rPr>
          <w:rFonts w:eastAsia="宋体" w:hint="eastAsia"/>
        </w:rPr>
        <w:t>浅说》（</w:t>
      </w:r>
      <w:r w:rsidRPr="00536DD4">
        <w:rPr>
          <w:rFonts w:eastAsia="宋体" w:hint="eastAsia"/>
        </w:rPr>
        <w:t>赵佐良著</w:t>
      </w:r>
      <w:r>
        <w:rPr>
          <w:rFonts w:eastAsia="宋体" w:hint="eastAsia"/>
        </w:rPr>
        <w:t>，</w:t>
      </w:r>
      <w:r w:rsidRPr="00536DD4">
        <w:rPr>
          <w:rFonts w:eastAsia="宋体"/>
        </w:rPr>
        <w:t>沈阳师范学院政教系</w:t>
      </w:r>
      <w:r>
        <w:rPr>
          <w:rFonts w:eastAsia="宋体" w:hint="eastAsia"/>
        </w:rPr>
        <w:t>，</w:t>
      </w:r>
      <w:r>
        <w:rPr>
          <w:rFonts w:eastAsia="宋体" w:hint="eastAsia"/>
        </w:rPr>
        <w:t>1980</w:t>
      </w:r>
      <w:r>
        <w:rPr>
          <w:rFonts w:eastAsia="宋体" w:hint="eastAsia"/>
        </w:rPr>
        <w:t>年</w:t>
      </w:r>
      <w:r w:rsidRPr="002A49AC">
        <w:rPr>
          <w:rFonts w:eastAsia="宋体" w:hint="eastAsia"/>
        </w:rPr>
        <w:t>）；</w:t>
      </w:r>
    </w:p>
    <w:p w14:paraId="2FB69C7A" w14:textId="68597A79" w:rsidR="00047A82" w:rsidRDefault="00047A82" w:rsidP="00047A82">
      <w:pPr>
        <w:pStyle w:val="aff2"/>
        <w:rPr>
          <w:rFonts w:eastAsia="宋体"/>
        </w:rPr>
      </w:pPr>
      <w:r w:rsidRPr="002A49AC">
        <w:rPr>
          <w:rFonts w:eastAsia="宋体" w:hint="eastAsia"/>
        </w:rPr>
        <w:t>《</w:t>
      </w:r>
      <w:r w:rsidRPr="00CC3F4B">
        <w:rPr>
          <w:rFonts w:eastAsia="宋体"/>
        </w:rPr>
        <w:t>〈</w:t>
      </w:r>
      <w:r w:rsidRPr="002A49AC">
        <w:rPr>
          <w:rFonts w:eastAsia="宋体" w:hint="eastAsia"/>
        </w:rPr>
        <w:t>法兰西内战</w:t>
      </w:r>
      <w:r w:rsidRPr="00CC3F4B">
        <w:rPr>
          <w:rFonts w:eastAsia="宋体" w:hint="eastAsia"/>
        </w:rPr>
        <w:t>〉</w:t>
      </w:r>
      <w:r w:rsidRPr="002A49AC">
        <w:rPr>
          <w:rFonts w:eastAsia="宋体" w:hint="eastAsia"/>
        </w:rPr>
        <w:t>提要和注释》</w:t>
      </w:r>
      <w:r w:rsidRPr="002A49AC">
        <w:rPr>
          <w:rFonts w:eastAsia="宋体" w:hint="eastAsia"/>
        </w:rPr>
        <w:t xml:space="preserve"> (</w:t>
      </w:r>
      <w:r w:rsidRPr="002A49AC">
        <w:rPr>
          <w:rFonts w:eastAsia="宋体" w:hint="eastAsia"/>
        </w:rPr>
        <w:t>中央党校编</w:t>
      </w:r>
      <w:r>
        <w:rPr>
          <w:rFonts w:eastAsia="宋体" w:hint="eastAsia"/>
        </w:rPr>
        <w:t>，人民出版社，</w:t>
      </w:r>
      <w:r>
        <w:rPr>
          <w:rFonts w:eastAsia="宋体" w:hint="eastAsia"/>
        </w:rPr>
        <w:t>1972</w:t>
      </w:r>
      <w:r>
        <w:rPr>
          <w:rFonts w:eastAsia="宋体" w:hint="eastAsia"/>
        </w:rPr>
        <w:t>年</w:t>
      </w:r>
      <w:r w:rsidR="00BD7C01" w:rsidRPr="002A49AC">
        <w:rPr>
          <w:rFonts w:eastAsia="宋体" w:hint="eastAsia"/>
        </w:rPr>
        <w:t>）；</w:t>
      </w:r>
    </w:p>
    <w:p w14:paraId="4587E40E" w14:textId="66681705" w:rsidR="00712A9D" w:rsidRPr="00712A9D" w:rsidRDefault="00047A82" w:rsidP="00712A9D">
      <w:pPr>
        <w:pStyle w:val="aff2"/>
        <w:rPr>
          <w:rFonts w:eastAsia="宋体"/>
        </w:rPr>
      </w:pPr>
      <w:r w:rsidRPr="002A49AC">
        <w:rPr>
          <w:rFonts w:eastAsia="宋体" w:hint="eastAsia"/>
        </w:rPr>
        <w:t>《</w:t>
      </w:r>
      <w:r w:rsidRPr="00CC3F4B">
        <w:rPr>
          <w:rFonts w:eastAsia="宋体"/>
        </w:rPr>
        <w:t>〈</w:t>
      </w:r>
      <w:r w:rsidRPr="002A49AC">
        <w:rPr>
          <w:rFonts w:eastAsia="宋体" w:hint="eastAsia"/>
        </w:rPr>
        <w:t>国家与革命</w:t>
      </w:r>
      <w:r w:rsidRPr="00CC3F4B">
        <w:rPr>
          <w:rFonts w:eastAsia="宋体" w:hint="eastAsia"/>
        </w:rPr>
        <w:t>〉</w:t>
      </w:r>
      <w:r w:rsidRPr="002A49AC">
        <w:rPr>
          <w:rFonts w:eastAsia="宋体" w:hint="eastAsia"/>
        </w:rPr>
        <w:t>浅说》（</w:t>
      </w:r>
      <w:r>
        <w:rPr>
          <w:rFonts w:eastAsia="宋体" w:hint="eastAsia"/>
        </w:rPr>
        <w:t>上海人民出版社，</w:t>
      </w:r>
      <w:r>
        <w:rPr>
          <w:rFonts w:eastAsia="宋体" w:hint="eastAsia"/>
        </w:rPr>
        <w:t>1976</w:t>
      </w:r>
      <w:r>
        <w:rPr>
          <w:rFonts w:eastAsia="宋体" w:hint="eastAsia"/>
        </w:rPr>
        <w:t>年</w:t>
      </w:r>
      <w:r w:rsidRPr="002A49AC">
        <w:rPr>
          <w:rFonts w:eastAsia="宋体" w:hint="eastAsia"/>
        </w:rPr>
        <w:t>）；</w:t>
      </w:r>
    </w:p>
    <w:p w14:paraId="337F8F7D" w14:textId="642C2686" w:rsidR="00712A9D" w:rsidRPr="00712A9D" w:rsidRDefault="00712A9D" w:rsidP="00712A9D">
      <w:pPr>
        <w:pStyle w:val="af1"/>
      </w:pPr>
      <w:r w:rsidRPr="00545E46">
        <w:rPr>
          <w:rFonts w:eastAsia="宋体" w:hint="eastAsia"/>
          <w:color w:val="auto"/>
        </w:rPr>
        <w:t>以上几本导读都是毛时代出版的很薄的小册子。毛时代的书有个特点，简明扼要</w:t>
      </w:r>
      <w:r w:rsidR="00574BB9" w:rsidRPr="00545E46">
        <w:rPr>
          <w:rFonts w:eastAsia="宋体" w:hint="eastAsia"/>
          <w:color w:val="auto"/>
        </w:rPr>
        <w:t>、清晰明达、</w:t>
      </w:r>
      <w:r w:rsidRPr="00545E46">
        <w:rPr>
          <w:rFonts w:eastAsia="宋体" w:hint="eastAsia"/>
          <w:color w:val="auto"/>
        </w:rPr>
        <w:t>没有废话，所以这些导读质量都很高，</w:t>
      </w:r>
      <w:r>
        <w:rPr>
          <w:rFonts w:hint="eastAsia"/>
        </w:rPr>
        <w:t>我们极力推荐。</w:t>
      </w:r>
    </w:p>
    <w:p w14:paraId="4DBF127C" w14:textId="2C8E2A11" w:rsidR="00744FA4" w:rsidRDefault="00744FA4" w:rsidP="00744FA4">
      <w:pPr>
        <w:pStyle w:val="A5"/>
      </w:pPr>
      <w:r>
        <w:rPr>
          <w:rFonts w:hint="eastAsia"/>
        </w:rPr>
        <w:lastRenderedPageBreak/>
        <w:t>（</w:t>
      </w:r>
      <w:r w:rsidR="000A3D12">
        <w:rPr>
          <w:rFonts w:hint="eastAsia"/>
        </w:rPr>
        <w:t>4</w:t>
      </w:r>
      <w:r>
        <w:rPr>
          <w:rFonts w:hint="eastAsia"/>
        </w:rPr>
        <w:t>）《马恩原著导读——欧洲革命四部曲》（非纸质电子书，群众出版社）；</w:t>
      </w:r>
    </w:p>
    <w:p w14:paraId="48BF6A49" w14:textId="10B9BD52" w:rsidR="00557871" w:rsidRDefault="00557871" w:rsidP="00581515">
      <w:pPr>
        <w:pStyle w:val="aff2"/>
      </w:pPr>
      <w:r>
        <w:rPr>
          <w:rFonts w:hint="eastAsia"/>
        </w:rPr>
        <w:t>这本导读是网友制作的，是关于《</w:t>
      </w:r>
      <w:r>
        <w:rPr>
          <w:rFonts w:hint="eastAsia"/>
        </w:rPr>
        <w:t>1848</w:t>
      </w:r>
      <w:r>
        <w:rPr>
          <w:rFonts w:hint="eastAsia"/>
        </w:rPr>
        <w:t>至</w:t>
      </w:r>
      <w:r>
        <w:rPr>
          <w:rFonts w:hint="eastAsia"/>
        </w:rPr>
        <w:t>1850</w:t>
      </w:r>
      <w:r>
        <w:rPr>
          <w:rFonts w:hint="eastAsia"/>
        </w:rPr>
        <w:t>年的法兰西阶级斗争》、《路易·波拿巴的雾月十八日》、《德国的革命和反革命》、</w:t>
      </w:r>
      <w:r w:rsidRPr="00557871">
        <w:rPr>
          <w:rFonts w:hint="eastAsia"/>
        </w:rPr>
        <w:t>《法兰西内战》</w:t>
      </w:r>
      <w:r>
        <w:rPr>
          <w:rFonts w:hint="eastAsia"/>
        </w:rPr>
        <w:t>这</w:t>
      </w:r>
      <w:r>
        <w:rPr>
          <w:rFonts w:hint="eastAsia"/>
        </w:rPr>
        <w:t>4</w:t>
      </w:r>
      <w:r>
        <w:rPr>
          <w:rFonts w:hint="eastAsia"/>
        </w:rPr>
        <w:t>本书的导读。这</w:t>
      </w:r>
      <w:r>
        <w:rPr>
          <w:rFonts w:hint="eastAsia"/>
        </w:rPr>
        <w:t>4</w:t>
      </w:r>
      <w:r>
        <w:rPr>
          <w:rFonts w:hint="eastAsia"/>
        </w:rPr>
        <w:t>本书恰好都是马恩专门论述具体阶级斗争历史经验教训而写的书。</w:t>
      </w:r>
    </w:p>
    <w:p w14:paraId="6B950172" w14:textId="50D551A2" w:rsidR="00B906F0" w:rsidRPr="00A96A14" w:rsidRDefault="00557871" w:rsidP="00BD7C01">
      <w:pPr>
        <w:pStyle w:val="aff2"/>
      </w:pPr>
      <w:r>
        <w:rPr>
          <w:rFonts w:hint="eastAsia"/>
        </w:rPr>
        <w:t>所以，</w:t>
      </w:r>
      <w:r w:rsidRPr="00A96A14">
        <w:rPr>
          <w:rFonts w:hint="eastAsia"/>
        </w:rPr>
        <w:t>这本导读</w:t>
      </w:r>
      <w:r w:rsidR="004F7A81" w:rsidRPr="00A96A14">
        <w:rPr>
          <w:rFonts w:hint="eastAsia"/>
        </w:rPr>
        <w:t>侧重于总结阶级斗争的经验教训，</w:t>
      </w:r>
      <w:r w:rsidRPr="00A96A14">
        <w:rPr>
          <w:rFonts w:hint="eastAsia"/>
        </w:rPr>
        <w:t>是</w:t>
      </w:r>
      <w:r w:rsidR="004F7A81" w:rsidRPr="00A96A14">
        <w:rPr>
          <w:rFonts w:hint="eastAsia"/>
        </w:rPr>
        <w:t>为了无产阶级革命而</w:t>
      </w:r>
      <w:r w:rsidRPr="00A96A14">
        <w:rPr>
          <w:rFonts w:hint="eastAsia"/>
        </w:rPr>
        <w:t>专门制作的，有很强的现实意义。</w:t>
      </w:r>
    </w:p>
    <w:p w14:paraId="2247B8CF" w14:textId="2B1ADCC9" w:rsidR="006F291A" w:rsidRDefault="006F291A" w:rsidP="006F291A">
      <w:pPr>
        <w:pStyle w:val="A5"/>
      </w:pPr>
      <w:r>
        <w:rPr>
          <w:rFonts w:hint="eastAsia"/>
        </w:rPr>
        <w:t>（</w:t>
      </w:r>
      <w:r w:rsidR="000A3D12">
        <w:rPr>
          <w:rFonts w:hint="eastAsia"/>
        </w:rPr>
        <w:t>5</w:t>
      </w:r>
      <w:r>
        <w:rPr>
          <w:rFonts w:hint="eastAsia"/>
        </w:rPr>
        <w:t>）《十五部马恩经典著作导读》（人民出版社，</w:t>
      </w:r>
      <w:r>
        <w:rPr>
          <w:rFonts w:hint="eastAsia"/>
        </w:rPr>
        <w:t>2018</w:t>
      </w:r>
      <w:r>
        <w:rPr>
          <w:rFonts w:hint="eastAsia"/>
        </w:rPr>
        <w:t>年）；</w:t>
      </w:r>
    </w:p>
    <w:p w14:paraId="74909B70" w14:textId="17831785" w:rsidR="00BE0089" w:rsidRDefault="00BE0089" w:rsidP="00581515">
      <w:pPr>
        <w:pStyle w:val="aff2"/>
      </w:pPr>
      <w:r>
        <w:rPr>
          <w:rFonts w:hint="eastAsia"/>
        </w:rPr>
        <w:t>这本</w:t>
      </w:r>
      <w:r w:rsidR="001167CB">
        <w:rPr>
          <w:rFonts w:hint="eastAsia"/>
        </w:rPr>
        <w:t>导读里面选取的马恩原著，本身都是精品，但因为导读</w:t>
      </w:r>
      <w:r w:rsidR="001167CB" w:rsidRPr="001167CB">
        <w:rPr>
          <w:rFonts w:hint="eastAsia"/>
        </w:rPr>
        <w:t>是官方出版</w:t>
      </w:r>
      <w:r w:rsidR="001167CB">
        <w:rPr>
          <w:rFonts w:hint="eastAsia"/>
        </w:rPr>
        <w:t>物</w:t>
      </w:r>
      <w:r w:rsidR="001167CB" w:rsidRPr="001167CB">
        <w:rPr>
          <w:rFonts w:hint="eastAsia"/>
        </w:rPr>
        <w:t>，</w:t>
      </w:r>
      <w:r w:rsidR="001167CB">
        <w:rPr>
          <w:rFonts w:hint="eastAsia"/>
        </w:rPr>
        <w:t>所以它在结合现实上，在深度上，都很有限</w:t>
      </w:r>
      <w:r w:rsidR="005B43B9">
        <w:rPr>
          <w:rFonts w:hint="eastAsia"/>
        </w:rPr>
        <w:t>。但有导读读一下，比没</w:t>
      </w:r>
      <w:r w:rsidR="0028590B">
        <w:rPr>
          <w:rFonts w:hint="eastAsia"/>
        </w:rPr>
        <w:t>有</w:t>
      </w:r>
      <w:r w:rsidR="005B43B9">
        <w:rPr>
          <w:rFonts w:hint="eastAsia"/>
        </w:rPr>
        <w:t>导读好。</w:t>
      </w:r>
    </w:p>
    <w:p w14:paraId="420D542B" w14:textId="2DBE56AA" w:rsidR="00C80C97" w:rsidRDefault="00C80C97" w:rsidP="00B567C4">
      <w:pPr>
        <w:pStyle w:val="A532"/>
      </w:pPr>
      <w:bookmarkStart w:id="131" w:name="_Toc182735539"/>
      <w:r>
        <w:rPr>
          <w:rFonts w:hint="eastAsia"/>
        </w:rPr>
        <w:lastRenderedPageBreak/>
        <w:t>（二）关于列</w:t>
      </w:r>
      <w:r w:rsidR="00EB798B">
        <w:rPr>
          <w:rFonts w:hint="eastAsia"/>
        </w:rPr>
        <w:t>宁</w:t>
      </w:r>
      <w:r>
        <w:rPr>
          <w:rFonts w:hint="eastAsia"/>
        </w:rPr>
        <w:t>原著导读的问题</w:t>
      </w:r>
      <w:bookmarkEnd w:id="131"/>
    </w:p>
    <w:p w14:paraId="3BE80B21" w14:textId="417746A2" w:rsidR="00D62A9F" w:rsidRPr="00822474" w:rsidRDefault="00D62A9F" w:rsidP="00D62A9F">
      <w:pPr>
        <w:pStyle w:val="A5"/>
        <w:rPr>
          <w:u w:val="single"/>
        </w:rPr>
      </w:pPr>
      <w:bookmarkStart w:id="132" w:name="_Hlk180945185"/>
      <w:r>
        <w:rPr>
          <w:rFonts w:hint="eastAsia"/>
        </w:rPr>
        <w:t>市面上大概并没有</w:t>
      </w:r>
      <w:r w:rsidR="00E913A1">
        <w:rPr>
          <w:rFonts w:hint="eastAsia"/>
        </w:rPr>
        <w:t>正式命名为</w:t>
      </w:r>
      <w:r>
        <w:rPr>
          <w:rFonts w:hint="eastAsia"/>
        </w:rPr>
        <w:t>列宁原著导读</w:t>
      </w:r>
      <w:r w:rsidR="00E913A1">
        <w:rPr>
          <w:rFonts w:hint="eastAsia"/>
        </w:rPr>
        <w:t>的</w:t>
      </w:r>
      <w:r>
        <w:rPr>
          <w:rFonts w:hint="eastAsia"/>
        </w:rPr>
        <w:t>作品</w:t>
      </w:r>
      <w:bookmarkEnd w:id="132"/>
      <w:r>
        <w:rPr>
          <w:rFonts w:hint="eastAsia"/>
        </w:rPr>
        <w:t>，</w:t>
      </w:r>
      <w:r w:rsidR="00E913A1">
        <w:rPr>
          <w:rFonts w:hint="eastAsia"/>
        </w:rPr>
        <w:t>但这</w:t>
      </w:r>
      <w:r w:rsidR="003D3705">
        <w:rPr>
          <w:rFonts w:hint="eastAsia"/>
        </w:rPr>
        <w:t>并</w:t>
      </w:r>
      <w:r w:rsidR="00E913A1">
        <w:rPr>
          <w:rFonts w:hint="eastAsia"/>
        </w:rPr>
        <w:t>不意味着实质上没有。</w:t>
      </w:r>
      <w:r w:rsidR="00E913A1" w:rsidRPr="00822474">
        <w:rPr>
          <w:rFonts w:hint="eastAsia"/>
          <w:u w:val="single"/>
        </w:rPr>
        <w:t>事实上，斯大林</w:t>
      </w:r>
      <w:r w:rsidR="00693D0F" w:rsidRPr="00822474">
        <w:rPr>
          <w:rFonts w:hint="eastAsia"/>
          <w:u w:val="single"/>
        </w:rPr>
        <w:t>著</w:t>
      </w:r>
      <w:r w:rsidR="00E913A1" w:rsidRPr="00822474">
        <w:rPr>
          <w:rFonts w:hint="eastAsia"/>
          <w:u w:val="single"/>
        </w:rPr>
        <w:t>的</w:t>
      </w:r>
      <w:r w:rsidR="00E913A1" w:rsidRPr="00822474">
        <w:rPr>
          <w:rStyle w:val="af3"/>
          <w:rFonts w:hint="eastAsia"/>
          <w:u w:val="single"/>
        </w:rPr>
        <w:t>《论列宁主义基础》</w:t>
      </w:r>
      <w:r w:rsidR="00E913A1" w:rsidRPr="00822474">
        <w:rPr>
          <w:rFonts w:hint="eastAsia"/>
          <w:u w:val="single"/>
        </w:rPr>
        <w:t>和</w:t>
      </w:r>
      <w:bookmarkStart w:id="133" w:name="_Hlk182717653"/>
      <w:r w:rsidR="00E913A1" w:rsidRPr="00822474">
        <w:rPr>
          <w:rStyle w:val="af3"/>
          <w:rFonts w:hint="eastAsia"/>
          <w:u w:val="single"/>
        </w:rPr>
        <w:t>《联共</w:t>
      </w:r>
      <w:r w:rsidR="003E63E9" w:rsidRPr="00822474">
        <w:rPr>
          <w:rStyle w:val="af3"/>
          <w:rFonts w:hint="eastAsia"/>
          <w:u w:val="single"/>
        </w:rPr>
        <w:t>（布）</w:t>
      </w:r>
      <w:r w:rsidR="00E913A1" w:rsidRPr="00822474">
        <w:rPr>
          <w:rStyle w:val="af3"/>
          <w:rFonts w:hint="eastAsia"/>
          <w:u w:val="single"/>
        </w:rPr>
        <w:t>党史简明教程》</w:t>
      </w:r>
      <w:bookmarkEnd w:id="133"/>
      <w:r w:rsidR="00E913A1" w:rsidRPr="00822474">
        <w:rPr>
          <w:rFonts w:hint="eastAsia"/>
          <w:u w:val="single"/>
        </w:rPr>
        <w:t>，就是绝佳的列宁原著导读。</w:t>
      </w:r>
      <w:r w:rsidR="003E63E9" w:rsidRPr="00822474">
        <w:rPr>
          <w:rFonts w:hint="eastAsia"/>
          <w:u w:val="single"/>
        </w:rPr>
        <w:t>尤其是《联共（布）党史简明教程》，被毛主席指定为学习列宁主义的</w:t>
      </w:r>
      <w:r w:rsidR="003E63E9" w:rsidRPr="00C561BF">
        <w:rPr>
          <w:rStyle w:val="af3"/>
          <w:rFonts w:hint="eastAsia"/>
          <w:u w:val="single"/>
        </w:rPr>
        <w:t>中心教材</w:t>
      </w:r>
      <w:r w:rsidR="003E63E9" w:rsidRPr="00C561BF">
        <w:rPr>
          <w:rFonts w:hint="eastAsia"/>
          <w:u w:val="single"/>
        </w:rPr>
        <w:t>。</w:t>
      </w:r>
    </w:p>
    <w:p w14:paraId="48432692" w14:textId="3057B53A" w:rsidR="000F0DF6" w:rsidRDefault="000F0DF6" w:rsidP="001C625A">
      <w:pPr>
        <w:pStyle w:val="A530"/>
      </w:pPr>
      <w:bookmarkStart w:id="134" w:name="_Toc182735540"/>
      <w:r>
        <w:rPr>
          <w:rFonts w:hint="eastAsia"/>
        </w:rPr>
        <w:t>（三）关于</w:t>
      </w:r>
      <w:r w:rsidR="000A5530" w:rsidRPr="000A5530">
        <w:rPr>
          <w:rFonts w:hint="eastAsia"/>
        </w:rPr>
        <w:t>斯</w:t>
      </w:r>
      <w:r w:rsidR="000A5530">
        <w:rPr>
          <w:rFonts w:hint="eastAsia"/>
        </w:rPr>
        <w:t>、</w:t>
      </w:r>
      <w:r>
        <w:rPr>
          <w:rFonts w:hint="eastAsia"/>
        </w:rPr>
        <w:t>毛原著导读的问题</w:t>
      </w:r>
      <w:bookmarkEnd w:id="134"/>
    </w:p>
    <w:p w14:paraId="1BFF12AB" w14:textId="77777777" w:rsidR="009E48CE" w:rsidRDefault="0070190F" w:rsidP="009E48CE">
      <w:pPr>
        <w:pStyle w:val="A5"/>
      </w:pPr>
      <w:r>
        <w:rPr>
          <w:rFonts w:hint="eastAsia"/>
        </w:rPr>
        <w:t>同列宁类似，</w:t>
      </w:r>
      <w:r w:rsidR="004047E0" w:rsidRPr="004047E0">
        <w:rPr>
          <w:rFonts w:hint="eastAsia"/>
        </w:rPr>
        <w:t>市面上</w:t>
      </w:r>
      <w:r w:rsidR="004047E0">
        <w:rPr>
          <w:rFonts w:hint="eastAsia"/>
        </w:rPr>
        <w:t>也</w:t>
      </w:r>
      <w:r w:rsidR="004047E0" w:rsidRPr="004047E0">
        <w:rPr>
          <w:rFonts w:hint="eastAsia"/>
        </w:rPr>
        <w:t>并没有正式命名为</w:t>
      </w:r>
      <w:r w:rsidR="004047E0">
        <w:rPr>
          <w:rFonts w:hint="eastAsia"/>
        </w:rPr>
        <w:t>斯大林</w:t>
      </w:r>
      <w:r w:rsidR="004047E0" w:rsidRPr="004047E0">
        <w:rPr>
          <w:rFonts w:hint="eastAsia"/>
        </w:rPr>
        <w:t>原著导读</w:t>
      </w:r>
      <w:r w:rsidR="00AF5203">
        <w:rPr>
          <w:rFonts w:hint="eastAsia"/>
        </w:rPr>
        <w:t>或者</w:t>
      </w:r>
      <w:r w:rsidR="004047E0">
        <w:rPr>
          <w:rFonts w:hint="eastAsia"/>
        </w:rPr>
        <w:t>毛泽东</w:t>
      </w:r>
      <w:r w:rsidR="004047E0" w:rsidRPr="004047E0">
        <w:rPr>
          <w:rFonts w:hint="eastAsia"/>
        </w:rPr>
        <w:t>原著导读的</w:t>
      </w:r>
      <w:r w:rsidR="00F4167F">
        <w:rPr>
          <w:rFonts w:hint="eastAsia"/>
        </w:rPr>
        <w:t>书</w:t>
      </w:r>
      <w:r w:rsidR="004047E0">
        <w:rPr>
          <w:rFonts w:hint="eastAsia"/>
        </w:rPr>
        <w:t>。</w:t>
      </w:r>
      <w:r w:rsidR="00407B2B">
        <w:rPr>
          <w:rFonts w:hint="eastAsia"/>
        </w:rPr>
        <w:t>斯大林</w:t>
      </w:r>
      <w:r w:rsidR="004F19DA">
        <w:rPr>
          <w:rFonts w:hint="eastAsia"/>
        </w:rPr>
        <w:t>在理论上的重大建树并不多，</w:t>
      </w:r>
      <w:r w:rsidR="00407B2B">
        <w:rPr>
          <w:rFonts w:hint="eastAsia"/>
        </w:rPr>
        <w:t>基本就是继承列宁主义</w:t>
      </w:r>
      <w:r>
        <w:rPr>
          <w:rFonts w:hint="eastAsia"/>
        </w:rPr>
        <w:t>，所以这个问题并不突出</w:t>
      </w:r>
      <w:r w:rsidR="004F19DA">
        <w:rPr>
          <w:rFonts w:hint="eastAsia"/>
        </w:rPr>
        <w:t>。</w:t>
      </w:r>
    </w:p>
    <w:p w14:paraId="59AD0D5F" w14:textId="276C7E22" w:rsidR="00F219CD" w:rsidRDefault="004F19DA" w:rsidP="009E48CE">
      <w:pPr>
        <w:pStyle w:val="A5"/>
      </w:pPr>
      <w:r>
        <w:rPr>
          <w:rFonts w:hint="eastAsia"/>
        </w:rPr>
        <w:t>而毛泽东</w:t>
      </w:r>
      <w:r w:rsidR="0097338C">
        <w:rPr>
          <w:rFonts w:hint="eastAsia"/>
        </w:rPr>
        <w:t>在继承列宁主义的基础上，又有自己的非常</w:t>
      </w:r>
      <w:r w:rsidR="00F219CD">
        <w:rPr>
          <w:rFonts w:hint="eastAsia"/>
        </w:rPr>
        <w:t>重大</w:t>
      </w:r>
      <w:r>
        <w:rPr>
          <w:rFonts w:hint="eastAsia"/>
        </w:rPr>
        <w:t>的理论建树</w:t>
      </w:r>
      <w:r w:rsidR="0097338C">
        <w:rPr>
          <w:rFonts w:hint="eastAsia"/>
        </w:rPr>
        <w:t>，所以如果有导读材料引导我们学习毛著是最好的。</w:t>
      </w:r>
      <w:r w:rsidR="009E48CE">
        <w:rPr>
          <w:rFonts w:hint="eastAsia"/>
        </w:rPr>
        <w:t>我们推荐</w:t>
      </w:r>
      <w:r w:rsidR="002A4413">
        <w:rPr>
          <w:rFonts w:hint="eastAsia"/>
        </w:rPr>
        <w:t>印度共产党（毛主义）主编的</w:t>
      </w:r>
      <w:r w:rsidR="009E48CE" w:rsidRPr="00E54000">
        <w:rPr>
          <w:rStyle w:val="af3"/>
          <w:rFonts w:hint="eastAsia"/>
        </w:rPr>
        <w:t>《马列毛主义基本教程》</w:t>
      </w:r>
      <w:r w:rsidR="009E48CE">
        <w:rPr>
          <w:rFonts w:hint="eastAsia"/>
        </w:rPr>
        <w:t>这本书，可以把它作为毛泽东著作的导读</w:t>
      </w:r>
      <w:r w:rsidR="00F219CD">
        <w:rPr>
          <w:rFonts w:hint="eastAsia"/>
        </w:rPr>
        <w:t>；</w:t>
      </w:r>
      <w:r w:rsidR="009E48CE">
        <w:rPr>
          <w:rFonts w:hint="eastAsia"/>
        </w:rPr>
        <w:t>另外，</w:t>
      </w:r>
      <w:r w:rsidR="007C6F43" w:rsidRPr="00E54000">
        <w:rPr>
          <w:rStyle w:val="af3"/>
        </w:rPr>
        <w:t>《</w:t>
      </w:r>
      <w:r w:rsidR="007C6F43" w:rsidRPr="00E54000">
        <w:rPr>
          <w:rStyle w:val="af3"/>
          <w:rFonts w:hint="eastAsia"/>
        </w:rPr>
        <w:t>毛主席语录</w:t>
      </w:r>
      <w:r w:rsidR="007C6F43" w:rsidRPr="00E54000">
        <w:rPr>
          <w:rStyle w:val="af3"/>
        </w:rPr>
        <w:t>》</w:t>
      </w:r>
      <w:r w:rsidR="009E48CE">
        <w:rPr>
          <w:rFonts w:hint="eastAsia"/>
        </w:rPr>
        <w:t>也是对毛泽东思想（</w:t>
      </w:r>
      <w:r w:rsidR="009E48CE">
        <w:rPr>
          <w:rFonts w:hint="eastAsia"/>
        </w:rPr>
        <w:t>1964</w:t>
      </w:r>
      <w:r w:rsidR="009E48CE">
        <w:rPr>
          <w:rFonts w:hint="eastAsia"/>
        </w:rPr>
        <w:t>年前的部分）非常提纲挈领的总结</w:t>
      </w:r>
      <w:r w:rsidR="00BA7DC2">
        <w:rPr>
          <w:rFonts w:hint="eastAsia"/>
        </w:rPr>
        <w:t>；还有就是</w:t>
      </w:r>
      <w:r w:rsidR="00BA7DC2" w:rsidRPr="005D18DA">
        <w:rPr>
          <w:rStyle w:val="af3"/>
          <w:rFonts w:hint="eastAsia"/>
        </w:rPr>
        <w:t>《艾思奇讲稿选》里面</w:t>
      </w:r>
      <w:r w:rsidR="00403CBB" w:rsidRPr="005D18DA">
        <w:rPr>
          <w:rStyle w:val="af3"/>
          <w:rFonts w:hint="eastAsia"/>
        </w:rPr>
        <w:t>第</w:t>
      </w:r>
      <w:r w:rsidR="00403CBB" w:rsidRPr="005D18DA">
        <w:rPr>
          <w:rStyle w:val="af3"/>
          <w:rFonts w:hint="eastAsia"/>
        </w:rPr>
        <w:t>23</w:t>
      </w:r>
      <w:r w:rsidR="00403CBB" w:rsidRPr="005D18DA">
        <w:rPr>
          <w:rStyle w:val="af3"/>
          <w:rFonts w:hint="eastAsia"/>
        </w:rPr>
        <w:t>章</w:t>
      </w:r>
      <w:r w:rsidR="00403CBB" w:rsidRPr="00403CBB">
        <w:rPr>
          <w:rFonts w:hint="eastAsia"/>
        </w:rPr>
        <w:t>“关于学习毛泽东哲学思想的布置”，选取了毛泽东</w:t>
      </w:r>
      <w:r w:rsidR="00403CBB" w:rsidRPr="00403CBB">
        <w:rPr>
          <w:rFonts w:hint="eastAsia"/>
        </w:rPr>
        <w:t>26</w:t>
      </w:r>
      <w:r w:rsidR="00403CBB" w:rsidRPr="00403CBB">
        <w:rPr>
          <w:rFonts w:hint="eastAsia"/>
        </w:rPr>
        <w:t>篇文章作为精华内容选读</w:t>
      </w:r>
      <w:r w:rsidR="00E01C61">
        <w:rPr>
          <w:rFonts w:hint="eastAsia"/>
        </w:rPr>
        <w:t>并进行了</w:t>
      </w:r>
      <w:r w:rsidR="00277953">
        <w:rPr>
          <w:rFonts w:hint="eastAsia"/>
        </w:rPr>
        <w:t>讲解</w:t>
      </w:r>
      <w:r w:rsidR="00403CBB" w:rsidRPr="00403CBB">
        <w:rPr>
          <w:rFonts w:hint="eastAsia"/>
        </w:rPr>
        <w:t>，其中有</w:t>
      </w:r>
      <w:r w:rsidR="00403CBB" w:rsidRPr="00403CBB">
        <w:rPr>
          <w:rFonts w:hint="eastAsia"/>
        </w:rPr>
        <w:t>23</w:t>
      </w:r>
      <w:r w:rsidR="00403CBB" w:rsidRPr="00403CBB">
        <w:rPr>
          <w:rFonts w:hint="eastAsia"/>
        </w:rPr>
        <w:t>篇来自毛选</w:t>
      </w:r>
      <w:r w:rsidR="00403CBB" w:rsidRPr="00403CBB">
        <w:rPr>
          <w:rFonts w:hint="eastAsia"/>
        </w:rPr>
        <w:t>1-4</w:t>
      </w:r>
      <w:r w:rsidR="00403CBB" w:rsidRPr="00403CBB">
        <w:rPr>
          <w:rFonts w:hint="eastAsia"/>
        </w:rPr>
        <w:t>卷。艾思奇的这个选取，确实抓住了毛</w:t>
      </w:r>
      <w:r w:rsidR="00403CBB" w:rsidRPr="00403CBB">
        <w:rPr>
          <w:rFonts w:hint="eastAsia"/>
        </w:rPr>
        <w:lastRenderedPageBreak/>
        <w:t>选</w:t>
      </w:r>
      <w:r w:rsidR="00403CBB" w:rsidRPr="00403CBB">
        <w:rPr>
          <w:rFonts w:hint="eastAsia"/>
        </w:rPr>
        <w:t>1-4</w:t>
      </w:r>
      <w:r w:rsidR="00403CBB" w:rsidRPr="00403CBB">
        <w:rPr>
          <w:rFonts w:hint="eastAsia"/>
        </w:rPr>
        <w:t>卷里面的核心内容</w:t>
      </w:r>
      <w:r w:rsidR="00741486">
        <w:rPr>
          <w:rFonts w:hint="eastAsia"/>
        </w:rPr>
        <w:t>。</w:t>
      </w:r>
      <w:r w:rsidR="00277953">
        <w:rPr>
          <w:rFonts w:hint="eastAsia"/>
        </w:rPr>
        <w:t>这部分内容可以作为毛选</w:t>
      </w:r>
      <w:r w:rsidR="00277953">
        <w:rPr>
          <w:rFonts w:hint="eastAsia"/>
        </w:rPr>
        <w:t>1-4</w:t>
      </w:r>
      <w:r w:rsidR="00277953">
        <w:rPr>
          <w:rFonts w:hint="eastAsia"/>
        </w:rPr>
        <w:t>的导读。</w:t>
      </w:r>
    </w:p>
    <w:p w14:paraId="12051901" w14:textId="4FD8A41F" w:rsidR="008349DB" w:rsidRPr="000D3F3A" w:rsidRDefault="009E48CE" w:rsidP="009E48CE">
      <w:pPr>
        <w:pStyle w:val="A5"/>
      </w:pPr>
      <w:r w:rsidRPr="000D3F3A">
        <w:rPr>
          <w:rFonts w:hint="eastAsia"/>
          <w:u w:val="single"/>
        </w:rPr>
        <w:t>这</w:t>
      </w:r>
      <w:r w:rsidR="00EA4B02">
        <w:rPr>
          <w:rFonts w:hint="eastAsia"/>
          <w:u w:val="single"/>
        </w:rPr>
        <w:t>几</w:t>
      </w:r>
      <w:r w:rsidRPr="000D3F3A">
        <w:rPr>
          <w:rFonts w:hint="eastAsia"/>
          <w:u w:val="single"/>
        </w:rPr>
        <w:t>本书</w:t>
      </w:r>
      <w:r w:rsidR="00F219CD" w:rsidRPr="000D3F3A">
        <w:rPr>
          <w:rFonts w:hint="eastAsia"/>
          <w:u w:val="single"/>
        </w:rPr>
        <w:t>可以尝试作为毛泽东著作的导读</w:t>
      </w:r>
      <w:r w:rsidR="00A52622" w:rsidRPr="000D3F3A">
        <w:rPr>
          <w:rFonts w:hint="eastAsia"/>
          <w:u w:val="single"/>
        </w:rPr>
        <w:t>，虽然可能不全面，</w:t>
      </w:r>
      <w:r w:rsidR="00A52622" w:rsidRPr="000D3F3A">
        <w:rPr>
          <w:rStyle w:val="af4"/>
          <w:rFonts w:hint="eastAsia"/>
          <w:u w:val="single"/>
        </w:rPr>
        <w:t>但聊胜于无</w:t>
      </w:r>
      <w:r w:rsidR="00A52622" w:rsidRPr="000D3F3A">
        <w:rPr>
          <w:rStyle w:val="af4"/>
          <w:rFonts w:hint="eastAsia"/>
        </w:rPr>
        <w:t>。</w:t>
      </w:r>
    </w:p>
    <w:p w14:paraId="70A8718F" w14:textId="2BD7D4A2" w:rsidR="00681491" w:rsidRDefault="00DA56CC" w:rsidP="00CB660C">
      <w:pPr>
        <w:pStyle w:val="A522"/>
      </w:pPr>
      <w:bookmarkStart w:id="135" w:name="_Toc182735541"/>
      <w:r>
        <w:rPr>
          <w:rFonts w:hint="eastAsia"/>
        </w:rPr>
        <w:lastRenderedPageBreak/>
        <w:t>第</w:t>
      </w:r>
      <w:r>
        <w:rPr>
          <w:rFonts w:hint="eastAsia"/>
        </w:rPr>
        <w:t>3</w:t>
      </w:r>
      <w:r>
        <w:rPr>
          <w:rFonts w:hint="eastAsia"/>
        </w:rPr>
        <w:t>节</w:t>
      </w:r>
      <w:r>
        <w:rPr>
          <w:rFonts w:hint="eastAsia"/>
        </w:rPr>
        <w:t xml:space="preserve"> </w:t>
      </w:r>
      <w:r w:rsidR="00681491">
        <w:rPr>
          <w:rFonts w:hint="eastAsia"/>
        </w:rPr>
        <w:t>马恩著作单行本</w:t>
      </w:r>
      <w:bookmarkEnd w:id="135"/>
    </w:p>
    <w:p w14:paraId="103AE083" w14:textId="0EE78225" w:rsidR="00EE3093" w:rsidRDefault="00EE3093" w:rsidP="00EE3093">
      <w:pPr>
        <w:pStyle w:val="A530"/>
      </w:pPr>
      <w:bookmarkStart w:id="136" w:name="_Toc182735542"/>
      <w:r>
        <w:rPr>
          <w:rFonts w:hint="eastAsia"/>
        </w:rPr>
        <w:t>（一）书单列表和</w:t>
      </w:r>
      <w:r w:rsidR="00A02CA6">
        <w:rPr>
          <w:rFonts w:hint="eastAsia"/>
        </w:rPr>
        <w:t>内容</w:t>
      </w:r>
      <w:r>
        <w:rPr>
          <w:rFonts w:hint="eastAsia"/>
        </w:rPr>
        <w:t>简介</w:t>
      </w:r>
      <w:bookmarkEnd w:id="136"/>
    </w:p>
    <w:p w14:paraId="647823AA" w14:textId="1C8D69BC" w:rsidR="00D549C4" w:rsidRPr="00D549C4" w:rsidRDefault="00A5619E" w:rsidP="00C14B3E">
      <w:pPr>
        <w:pStyle w:val="A5"/>
      </w:pPr>
      <w:bookmarkStart w:id="137" w:name="_Hlk180946492"/>
      <w:r>
        <w:rPr>
          <w:rFonts w:hint="eastAsia"/>
        </w:rPr>
        <w:t>马恩著作</w:t>
      </w:r>
      <w:r w:rsidR="00EF6FB8">
        <w:rPr>
          <w:rFonts w:hint="eastAsia"/>
        </w:rPr>
        <w:t>非常丰富</w:t>
      </w:r>
      <w:r>
        <w:rPr>
          <w:rFonts w:hint="eastAsia"/>
        </w:rPr>
        <w:t>，</w:t>
      </w:r>
      <w:r w:rsidR="00D549C4">
        <w:rPr>
          <w:rFonts w:hint="eastAsia"/>
        </w:rPr>
        <w:t>首先我们列出马恩原著单行本</w:t>
      </w:r>
      <w:r w:rsidR="00A92DF4">
        <w:rPr>
          <w:rFonts w:hint="eastAsia"/>
        </w:rPr>
        <w:t>2</w:t>
      </w:r>
      <w:r w:rsidR="00187F0D">
        <w:rPr>
          <w:rFonts w:hint="eastAsia"/>
        </w:rPr>
        <w:t>4</w:t>
      </w:r>
      <w:r w:rsidR="00A92DF4">
        <w:rPr>
          <w:rFonts w:hint="eastAsia"/>
        </w:rPr>
        <w:t>本，</w:t>
      </w:r>
      <w:r w:rsidR="00D549C4">
        <w:rPr>
          <w:rFonts w:hint="eastAsia"/>
        </w:rPr>
        <w:t>列表如下：</w:t>
      </w:r>
    </w:p>
    <w:bookmarkEnd w:id="137"/>
    <w:p w14:paraId="53467103" w14:textId="4EEA7423" w:rsidR="00AC417B" w:rsidRDefault="00E21F4D" w:rsidP="00581515">
      <w:pPr>
        <w:pStyle w:val="aff2"/>
      </w:pPr>
      <w:r>
        <w:rPr>
          <w:rFonts w:hint="eastAsia"/>
        </w:rPr>
        <w:t>（</w:t>
      </w:r>
      <w:r>
        <w:rPr>
          <w:rFonts w:hint="eastAsia"/>
        </w:rPr>
        <w:t>1</w:t>
      </w:r>
      <w:r>
        <w:rPr>
          <w:rFonts w:hint="eastAsia"/>
        </w:rPr>
        <w:t>）</w:t>
      </w:r>
      <w:r w:rsidR="00AC417B">
        <w:rPr>
          <w:rFonts w:hint="eastAsia"/>
        </w:rPr>
        <w:t>《共产党宣言》</w:t>
      </w:r>
      <w:r w:rsidR="00AC417B">
        <w:rPr>
          <w:rFonts w:hint="eastAsia"/>
        </w:rPr>
        <w:t>;</w:t>
      </w:r>
    </w:p>
    <w:p w14:paraId="506A6A43" w14:textId="36B1F8D2" w:rsidR="00AC417B" w:rsidRDefault="00E21F4D" w:rsidP="00581515">
      <w:pPr>
        <w:pStyle w:val="aff2"/>
      </w:pPr>
      <w:r>
        <w:rPr>
          <w:rFonts w:hint="eastAsia"/>
        </w:rPr>
        <w:t>（</w:t>
      </w:r>
      <w:r>
        <w:rPr>
          <w:rFonts w:hint="eastAsia"/>
        </w:rPr>
        <w:t>2</w:t>
      </w:r>
      <w:r>
        <w:rPr>
          <w:rFonts w:hint="eastAsia"/>
        </w:rPr>
        <w:t>）</w:t>
      </w:r>
      <w:r w:rsidR="00AC417B">
        <w:rPr>
          <w:rFonts w:hint="eastAsia"/>
        </w:rPr>
        <w:t>《反杜林论》</w:t>
      </w:r>
      <w:r w:rsidR="00AC417B">
        <w:rPr>
          <w:rFonts w:hint="eastAsia"/>
        </w:rPr>
        <w:t>;</w:t>
      </w:r>
    </w:p>
    <w:p w14:paraId="1D7B74F1" w14:textId="1C4E12D5" w:rsidR="00AC417B" w:rsidRDefault="00E21F4D" w:rsidP="00581515">
      <w:pPr>
        <w:pStyle w:val="aff2"/>
      </w:pPr>
      <w:r>
        <w:rPr>
          <w:rFonts w:hint="eastAsia"/>
        </w:rPr>
        <w:t>（</w:t>
      </w:r>
      <w:r>
        <w:rPr>
          <w:rFonts w:hint="eastAsia"/>
        </w:rPr>
        <w:t>3</w:t>
      </w:r>
      <w:r>
        <w:rPr>
          <w:rFonts w:hint="eastAsia"/>
        </w:rPr>
        <w:t>）</w:t>
      </w:r>
      <w:r w:rsidR="00AC417B">
        <w:rPr>
          <w:rFonts w:hint="eastAsia"/>
        </w:rPr>
        <w:t>《社会主义从空想到科学的发展》</w:t>
      </w:r>
    </w:p>
    <w:p w14:paraId="24420AE8" w14:textId="396E5A6C" w:rsidR="00AC417B" w:rsidRDefault="00E21F4D" w:rsidP="00581515">
      <w:pPr>
        <w:pStyle w:val="aff2"/>
      </w:pPr>
      <w:r>
        <w:rPr>
          <w:rFonts w:hint="eastAsia"/>
        </w:rPr>
        <w:t>（</w:t>
      </w:r>
      <w:r>
        <w:rPr>
          <w:rFonts w:hint="eastAsia"/>
        </w:rPr>
        <w:t>4</w:t>
      </w:r>
      <w:r>
        <w:rPr>
          <w:rFonts w:hint="eastAsia"/>
        </w:rPr>
        <w:t>）</w:t>
      </w:r>
      <w:r w:rsidR="00AC417B">
        <w:rPr>
          <w:rFonts w:hint="eastAsia"/>
        </w:rPr>
        <w:t>《法兰西内战》</w:t>
      </w:r>
      <w:r w:rsidR="00AC417B">
        <w:rPr>
          <w:rFonts w:hint="eastAsia"/>
        </w:rPr>
        <w:t>;</w:t>
      </w:r>
    </w:p>
    <w:p w14:paraId="14A93974" w14:textId="05DCC707" w:rsidR="00AC417B" w:rsidRDefault="00E21F4D" w:rsidP="00581515">
      <w:pPr>
        <w:pStyle w:val="aff2"/>
      </w:pPr>
      <w:r>
        <w:rPr>
          <w:rFonts w:hint="eastAsia"/>
        </w:rPr>
        <w:t>（</w:t>
      </w:r>
      <w:r>
        <w:rPr>
          <w:rFonts w:hint="eastAsia"/>
        </w:rPr>
        <w:t>5</w:t>
      </w:r>
      <w:r>
        <w:rPr>
          <w:rFonts w:hint="eastAsia"/>
        </w:rPr>
        <w:t>）</w:t>
      </w:r>
      <w:r w:rsidR="00AC417B">
        <w:rPr>
          <w:rFonts w:hint="eastAsia"/>
        </w:rPr>
        <w:t>《哥达纲领批判》</w:t>
      </w:r>
      <w:r w:rsidR="00AC417B">
        <w:rPr>
          <w:rFonts w:hint="eastAsia"/>
        </w:rPr>
        <w:t>;</w:t>
      </w:r>
    </w:p>
    <w:p w14:paraId="3B0DE272" w14:textId="54D44F07" w:rsidR="00AC417B" w:rsidRDefault="00E21F4D" w:rsidP="00581515">
      <w:pPr>
        <w:pStyle w:val="aff2"/>
      </w:pPr>
      <w:r>
        <w:rPr>
          <w:rFonts w:hint="eastAsia"/>
        </w:rPr>
        <w:t>（</w:t>
      </w:r>
      <w:r>
        <w:rPr>
          <w:rFonts w:hint="eastAsia"/>
        </w:rPr>
        <w:t>6</w:t>
      </w:r>
      <w:r>
        <w:rPr>
          <w:rFonts w:hint="eastAsia"/>
        </w:rPr>
        <w:t>）</w:t>
      </w:r>
      <w:r w:rsidR="00AC417B">
        <w:rPr>
          <w:rFonts w:hint="eastAsia"/>
        </w:rPr>
        <w:t>《路德维希·费尔巴哈和德国古典哲学的终结》</w:t>
      </w:r>
      <w:r w:rsidR="00187F0D" w:rsidRPr="00187F0D">
        <w:rPr>
          <w:rFonts w:hint="eastAsia"/>
        </w:rPr>
        <w:t>；</w:t>
      </w:r>
    </w:p>
    <w:p w14:paraId="1EB4F7F2" w14:textId="6CCD8616" w:rsidR="00AC417B" w:rsidRDefault="00E21F4D" w:rsidP="00581515">
      <w:pPr>
        <w:pStyle w:val="aff2"/>
      </w:pPr>
      <w:r>
        <w:rPr>
          <w:rFonts w:hint="eastAsia"/>
        </w:rPr>
        <w:t>（</w:t>
      </w:r>
      <w:r>
        <w:rPr>
          <w:rFonts w:hint="eastAsia"/>
        </w:rPr>
        <w:t>7</w:t>
      </w:r>
      <w:r>
        <w:rPr>
          <w:rFonts w:hint="eastAsia"/>
        </w:rPr>
        <w:t>）</w:t>
      </w:r>
      <w:r w:rsidR="00AC417B">
        <w:rPr>
          <w:rFonts w:hint="eastAsia"/>
        </w:rPr>
        <w:t>《</w:t>
      </w:r>
      <w:r w:rsidR="00AC417B">
        <w:rPr>
          <w:rFonts w:hint="eastAsia"/>
        </w:rPr>
        <w:t>1844</w:t>
      </w:r>
      <w:r w:rsidR="00AC417B">
        <w:rPr>
          <w:rFonts w:hint="eastAsia"/>
        </w:rPr>
        <w:t>年经济学</w:t>
      </w:r>
      <w:r w:rsidR="00F815CC">
        <w:rPr>
          <w:rFonts w:hint="eastAsia"/>
        </w:rPr>
        <w:t>——</w:t>
      </w:r>
      <w:r w:rsidR="00AC417B">
        <w:rPr>
          <w:rFonts w:hint="eastAsia"/>
        </w:rPr>
        <w:t>哲学手稿》</w:t>
      </w:r>
      <w:r w:rsidR="00187F0D" w:rsidRPr="00187F0D">
        <w:rPr>
          <w:rFonts w:hint="eastAsia"/>
        </w:rPr>
        <w:t>；</w:t>
      </w:r>
    </w:p>
    <w:p w14:paraId="1F98D229" w14:textId="7BBC8E26" w:rsidR="00AC417B" w:rsidRDefault="00E21F4D" w:rsidP="00581515">
      <w:pPr>
        <w:pStyle w:val="aff2"/>
      </w:pPr>
      <w:r>
        <w:rPr>
          <w:rFonts w:hint="eastAsia"/>
        </w:rPr>
        <w:t>（</w:t>
      </w:r>
      <w:r>
        <w:rPr>
          <w:rFonts w:hint="eastAsia"/>
        </w:rPr>
        <w:t>8</w:t>
      </w:r>
      <w:r>
        <w:rPr>
          <w:rFonts w:hint="eastAsia"/>
        </w:rPr>
        <w:t>）</w:t>
      </w:r>
      <w:r w:rsidR="00AC417B">
        <w:rPr>
          <w:rFonts w:hint="eastAsia"/>
        </w:rPr>
        <w:t>《自然辩证法》</w:t>
      </w:r>
      <w:r w:rsidR="00AC417B">
        <w:rPr>
          <w:rFonts w:hint="eastAsia"/>
        </w:rPr>
        <w:t>;</w:t>
      </w:r>
    </w:p>
    <w:p w14:paraId="4BEA8442" w14:textId="28A3CA49" w:rsidR="00AC417B" w:rsidRDefault="00E21F4D" w:rsidP="00581515">
      <w:pPr>
        <w:pStyle w:val="aff2"/>
      </w:pPr>
      <w:r>
        <w:rPr>
          <w:rFonts w:hint="eastAsia"/>
        </w:rPr>
        <w:t>（</w:t>
      </w:r>
      <w:r>
        <w:rPr>
          <w:rFonts w:hint="eastAsia"/>
        </w:rPr>
        <w:t>9</w:t>
      </w:r>
      <w:r>
        <w:rPr>
          <w:rFonts w:hint="eastAsia"/>
        </w:rPr>
        <w:t>）</w:t>
      </w:r>
      <w:r w:rsidR="00AC417B">
        <w:rPr>
          <w:rFonts w:hint="eastAsia"/>
        </w:rPr>
        <w:t>《德意志意识形态》</w:t>
      </w:r>
      <w:r w:rsidR="00AC417B">
        <w:rPr>
          <w:rFonts w:hint="eastAsia"/>
        </w:rPr>
        <w:t>;</w:t>
      </w:r>
    </w:p>
    <w:p w14:paraId="5972F402" w14:textId="45B0769E" w:rsidR="00AC417B" w:rsidRDefault="00E21F4D" w:rsidP="00581515">
      <w:pPr>
        <w:pStyle w:val="aff2"/>
      </w:pPr>
      <w:r>
        <w:rPr>
          <w:rFonts w:hint="eastAsia"/>
        </w:rPr>
        <w:t>（</w:t>
      </w:r>
      <w:r>
        <w:rPr>
          <w:rFonts w:hint="eastAsia"/>
        </w:rPr>
        <w:t>10</w:t>
      </w:r>
      <w:r>
        <w:rPr>
          <w:rFonts w:hint="eastAsia"/>
        </w:rPr>
        <w:t>）</w:t>
      </w:r>
      <w:r w:rsidR="00AC417B">
        <w:rPr>
          <w:rFonts w:hint="eastAsia"/>
        </w:rPr>
        <w:t>《家庭、私有制和国家的起源》</w:t>
      </w:r>
      <w:r w:rsidR="00187F0D" w:rsidRPr="00187F0D">
        <w:rPr>
          <w:rFonts w:hint="eastAsia"/>
        </w:rPr>
        <w:t>；</w:t>
      </w:r>
    </w:p>
    <w:p w14:paraId="2A07E6D1" w14:textId="186DBC7E" w:rsidR="00AC417B" w:rsidRDefault="00E21F4D" w:rsidP="00581515">
      <w:pPr>
        <w:pStyle w:val="aff2"/>
      </w:pPr>
      <w:r>
        <w:rPr>
          <w:rFonts w:hint="eastAsia"/>
        </w:rPr>
        <w:t>（</w:t>
      </w:r>
      <w:r>
        <w:rPr>
          <w:rFonts w:hint="eastAsia"/>
        </w:rPr>
        <w:t>11</w:t>
      </w:r>
      <w:r>
        <w:rPr>
          <w:rFonts w:hint="eastAsia"/>
        </w:rPr>
        <w:t>）</w:t>
      </w:r>
      <w:r w:rsidR="00AC417B">
        <w:rPr>
          <w:rFonts w:hint="eastAsia"/>
        </w:rPr>
        <w:t>《资本论》</w:t>
      </w:r>
      <w:r w:rsidR="00187F0D" w:rsidRPr="00187F0D">
        <w:rPr>
          <w:rFonts w:hint="eastAsia"/>
        </w:rPr>
        <w:t>；</w:t>
      </w:r>
    </w:p>
    <w:p w14:paraId="0C2E9D98" w14:textId="4BDF5F69" w:rsidR="00AC417B" w:rsidRDefault="00E21F4D" w:rsidP="00581515">
      <w:pPr>
        <w:pStyle w:val="aff2"/>
      </w:pPr>
      <w:r>
        <w:rPr>
          <w:rFonts w:hint="eastAsia"/>
        </w:rPr>
        <w:t>（</w:t>
      </w:r>
      <w:r>
        <w:rPr>
          <w:rFonts w:hint="eastAsia"/>
        </w:rPr>
        <w:t>12</w:t>
      </w:r>
      <w:r>
        <w:rPr>
          <w:rFonts w:hint="eastAsia"/>
        </w:rPr>
        <w:t>）</w:t>
      </w:r>
      <w:r w:rsidR="00AC417B">
        <w:rPr>
          <w:rFonts w:hint="eastAsia"/>
        </w:rPr>
        <w:t>《政治经济学批判》</w:t>
      </w:r>
    </w:p>
    <w:p w14:paraId="73609680" w14:textId="03E47464" w:rsidR="00AC417B" w:rsidRDefault="00E21F4D" w:rsidP="00581515">
      <w:pPr>
        <w:pStyle w:val="aff2"/>
      </w:pPr>
      <w:r>
        <w:rPr>
          <w:rFonts w:hint="eastAsia"/>
        </w:rPr>
        <w:t>（</w:t>
      </w:r>
      <w:r>
        <w:rPr>
          <w:rFonts w:hint="eastAsia"/>
        </w:rPr>
        <w:t>13</w:t>
      </w:r>
      <w:r>
        <w:rPr>
          <w:rFonts w:hint="eastAsia"/>
        </w:rPr>
        <w:t>）</w:t>
      </w:r>
      <w:r w:rsidR="00AC417B">
        <w:rPr>
          <w:rFonts w:hint="eastAsia"/>
        </w:rPr>
        <w:t>《雇佣劳动与资本》</w:t>
      </w:r>
      <w:r w:rsidR="00187F0D" w:rsidRPr="00187F0D">
        <w:rPr>
          <w:rFonts w:hint="eastAsia"/>
        </w:rPr>
        <w:t>；</w:t>
      </w:r>
    </w:p>
    <w:p w14:paraId="5B7A94E0" w14:textId="641934D9" w:rsidR="00AC417B" w:rsidRDefault="00E21F4D" w:rsidP="00581515">
      <w:pPr>
        <w:pStyle w:val="aff2"/>
      </w:pPr>
      <w:r>
        <w:rPr>
          <w:rFonts w:hint="eastAsia"/>
        </w:rPr>
        <w:t>（</w:t>
      </w:r>
      <w:r>
        <w:rPr>
          <w:rFonts w:hint="eastAsia"/>
        </w:rPr>
        <w:t>14</w:t>
      </w:r>
      <w:r>
        <w:rPr>
          <w:rFonts w:hint="eastAsia"/>
        </w:rPr>
        <w:t>）</w:t>
      </w:r>
      <w:r w:rsidR="00AC417B">
        <w:rPr>
          <w:rFonts w:hint="eastAsia"/>
        </w:rPr>
        <w:t>《工资、价格和利润》</w:t>
      </w:r>
      <w:r w:rsidR="00AC417B">
        <w:rPr>
          <w:rFonts w:hint="eastAsia"/>
        </w:rPr>
        <w:t>;</w:t>
      </w:r>
    </w:p>
    <w:p w14:paraId="4F801295" w14:textId="5570417E" w:rsidR="00187F0D" w:rsidRDefault="00187F0D" w:rsidP="00581515">
      <w:pPr>
        <w:pStyle w:val="aff2"/>
      </w:pPr>
      <w:r w:rsidRPr="00187F0D">
        <w:rPr>
          <w:rFonts w:hint="eastAsia"/>
        </w:rPr>
        <w:t>（</w:t>
      </w:r>
      <w:r w:rsidRPr="00187F0D">
        <w:rPr>
          <w:rFonts w:hint="eastAsia"/>
        </w:rPr>
        <w:t>15</w:t>
      </w:r>
      <w:r w:rsidRPr="00187F0D">
        <w:rPr>
          <w:rFonts w:hint="eastAsia"/>
        </w:rPr>
        <w:t>）《论住宅问题》；</w:t>
      </w:r>
    </w:p>
    <w:p w14:paraId="08AE3044" w14:textId="21B876A8" w:rsidR="00AC417B" w:rsidRDefault="00E21F4D" w:rsidP="00581515">
      <w:pPr>
        <w:pStyle w:val="aff2"/>
      </w:pPr>
      <w:r>
        <w:rPr>
          <w:rFonts w:hint="eastAsia"/>
        </w:rPr>
        <w:lastRenderedPageBreak/>
        <w:t>（</w:t>
      </w:r>
      <w:r>
        <w:rPr>
          <w:rFonts w:hint="eastAsia"/>
        </w:rPr>
        <w:t>1</w:t>
      </w:r>
      <w:r w:rsidR="00C1756A">
        <w:rPr>
          <w:rFonts w:hint="eastAsia"/>
        </w:rPr>
        <w:t>6</w:t>
      </w:r>
      <w:r>
        <w:rPr>
          <w:rFonts w:hint="eastAsia"/>
        </w:rPr>
        <w:t>）</w:t>
      </w:r>
      <w:bookmarkStart w:id="138" w:name="_Hlk180943450"/>
      <w:r w:rsidR="00AC417B">
        <w:rPr>
          <w:rFonts w:hint="eastAsia"/>
        </w:rPr>
        <w:t>《</w:t>
      </w:r>
      <w:r w:rsidR="00AC417B">
        <w:rPr>
          <w:rFonts w:hint="eastAsia"/>
        </w:rPr>
        <w:t>1848</w:t>
      </w:r>
      <w:r w:rsidR="00AC417B">
        <w:rPr>
          <w:rFonts w:hint="eastAsia"/>
        </w:rPr>
        <w:t>至</w:t>
      </w:r>
      <w:r w:rsidR="00AC417B">
        <w:rPr>
          <w:rFonts w:hint="eastAsia"/>
        </w:rPr>
        <w:t>1850</w:t>
      </w:r>
      <w:r w:rsidR="00AC417B">
        <w:rPr>
          <w:rFonts w:hint="eastAsia"/>
        </w:rPr>
        <w:t>年的法兰西阶级斗争》</w:t>
      </w:r>
      <w:r w:rsidR="00AC417B">
        <w:rPr>
          <w:rFonts w:hint="eastAsia"/>
        </w:rPr>
        <w:t>;</w:t>
      </w:r>
    </w:p>
    <w:p w14:paraId="1D7E60D8" w14:textId="0C949B4D" w:rsidR="00AC417B" w:rsidRDefault="00E21F4D" w:rsidP="00581515">
      <w:pPr>
        <w:pStyle w:val="aff2"/>
      </w:pPr>
      <w:r>
        <w:rPr>
          <w:rFonts w:hint="eastAsia"/>
        </w:rPr>
        <w:t>（</w:t>
      </w:r>
      <w:r>
        <w:rPr>
          <w:rFonts w:hint="eastAsia"/>
        </w:rPr>
        <w:t>1</w:t>
      </w:r>
      <w:r w:rsidR="00C1756A">
        <w:rPr>
          <w:rFonts w:hint="eastAsia"/>
        </w:rPr>
        <w:t>7</w:t>
      </w:r>
      <w:r>
        <w:rPr>
          <w:rFonts w:hint="eastAsia"/>
        </w:rPr>
        <w:t>）</w:t>
      </w:r>
      <w:r w:rsidR="00AC417B">
        <w:rPr>
          <w:rFonts w:hint="eastAsia"/>
        </w:rPr>
        <w:t>《路易·波拿巴的雾月十八日》</w:t>
      </w:r>
      <w:r w:rsidR="00AC417B">
        <w:rPr>
          <w:rFonts w:hint="eastAsia"/>
        </w:rPr>
        <w:t>;</w:t>
      </w:r>
    </w:p>
    <w:p w14:paraId="14560488" w14:textId="2BC45C7A" w:rsidR="00AC417B" w:rsidRDefault="00E21F4D" w:rsidP="00581515">
      <w:pPr>
        <w:pStyle w:val="aff2"/>
      </w:pPr>
      <w:r>
        <w:rPr>
          <w:rFonts w:hint="eastAsia"/>
        </w:rPr>
        <w:t>（</w:t>
      </w:r>
      <w:r>
        <w:rPr>
          <w:rFonts w:hint="eastAsia"/>
        </w:rPr>
        <w:t>1</w:t>
      </w:r>
      <w:r w:rsidR="00C1756A">
        <w:rPr>
          <w:rFonts w:hint="eastAsia"/>
        </w:rPr>
        <w:t>8</w:t>
      </w:r>
      <w:r>
        <w:rPr>
          <w:rFonts w:hint="eastAsia"/>
        </w:rPr>
        <w:t>）</w:t>
      </w:r>
      <w:r w:rsidR="00AC417B">
        <w:rPr>
          <w:rFonts w:hint="eastAsia"/>
        </w:rPr>
        <w:t>《德国的革命和反革命》</w:t>
      </w:r>
      <w:r w:rsidR="00AC417B">
        <w:rPr>
          <w:rFonts w:hint="eastAsia"/>
        </w:rPr>
        <w:t>;</w:t>
      </w:r>
    </w:p>
    <w:bookmarkEnd w:id="138"/>
    <w:p w14:paraId="42F88283" w14:textId="10956157" w:rsidR="00AC417B" w:rsidRDefault="00E21F4D" w:rsidP="00581515">
      <w:pPr>
        <w:pStyle w:val="aff2"/>
      </w:pPr>
      <w:r>
        <w:rPr>
          <w:rFonts w:hint="eastAsia"/>
        </w:rPr>
        <w:t>（</w:t>
      </w:r>
      <w:r>
        <w:rPr>
          <w:rFonts w:hint="eastAsia"/>
        </w:rPr>
        <w:t>1</w:t>
      </w:r>
      <w:r w:rsidR="00C1756A">
        <w:rPr>
          <w:rFonts w:hint="eastAsia"/>
        </w:rPr>
        <w:t>9</w:t>
      </w:r>
      <w:r>
        <w:rPr>
          <w:rFonts w:hint="eastAsia"/>
        </w:rPr>
        <w:t>）</w:t>
      </w:r>
      <w:r w:rsidR="00AC417B">
        <w:rPr>
          <w:rFonts w:hint="eastAsia"/>
        </w:rPr>
        <w:t>《英国工人阶级状况》</w:t>
      </w:r>
      <w:r w:rsidR="00AC417B">
        <w:rPr>
          <w:rFonts w:hint="eastAsia"/>
        </w:rPr>
        <w:t>;</w:t>
      </w:r>
    </w:p>
    <w:p w14:paraId="52B3C2C4" w14:textId="578D8435" w:rsidR="00AC417B" w:rsidRDefault="00E21F4D" w:rsidP="00581515">
      <w:pPr>
        <w:pStyle w:val="aff2"/>
      </w:pPr>
      <w:r>
        <w:rPr>
          <w:rFonts w:hint="eastAsia"/>
        </w:rPr>
        <w:t>（</w:t>
      </w:r>
      <w:r w:rsidR="00C1756A">
        <w:rPr>
          <w:rFonts w:hint="eastAsia"/>
        </w:rPr>
        <w:t>20</w:t>
      </w:r>
      <w:r>
        <w:rPr>
          <w:rFonts w:hint="eastAsia"/>
        </w:rPr>
        <w:t>）</w:t>
      </w:r>
      <w:r w:rsidR="00AC417B">
        <w:rPr>
          <w:rFonts w:hint="eastAsia"/>
        </w:rPr>
        <w:t>《哲学的贫困》</w:t>
      </w:r>
      <w:r w:rsidR="00187F0D" w:rsidRPr="00187F0D">
        <w:rPr>
          <w:rFonts w:hint="eastAsia"/>
        </w:rPr>
        <w:t>；</w:t>
      </w:r>
    </w:p>
    <w:p w14:paraId="5543B79D" w14:textId="52661BFE" w:rsidR="00AC417B" w:rsidRDefault="00E21F4D" w:rsidP="00581515">
      <w:pPr>
        <w:pStyle w:val="aff2"/>
      </w:pPr>
      <w:r>
        <w:rPr>
          <w:rFonts w:hint="eastAsia"/>
        </w:rPr>
        <w:t>（</w:t>
      </w:r>
      <w:r>
        <w:rPr>
          <w:rFonts w:hint="eastAsia"/>
        </w:rPr>
        <w:t>2</w:t>
      </w:r>
      <w:r w:rsidR="00C1756A">
        <w:rPr>
          <w:rFonts w:hint="eastAsia"/>
        </w:rPr>
        <w:t>1</w:t>
      </w:r>
      <w:r>
        <w:rPr>
          <w:rFonts w:hint="eastAsia"/>
        </w:rPr>
        <w:t>）</w:t>
      </w:r>
      <w:r w:rsidR="00AC417B">
        <w:rPr>
          <w:rFonts w:hint="eastAsia"/>
        </w:rPr>
        <w:t>《关于费尔巴哈的提纲》</w:t>
      </w:r>
      <w:r w:rsidR="00187F0D" w:rsidRPr="00187F0D">
        <w:rPr>
          <w:rFonts w:hint="eastAsia"/>
        </w:rPr>
        <w:t>；</w:t>
      </w:r>
    </w:p>
    <w:p w14:paraId="21E7D6C8" w14:textId="4FF9AC45" w:rsidR="00AC417B" w:rsidRDefault="00E21F4D" w:rsidP="00581515">
      <w:pPr>
        <w:pStyle w:val="aff2"/>
      </w:pPr>
      <w:r>
        <w:rPr>
          <w:rFonts w:hint="eastAsia"/>
        </w:rPr>
        <w:t>（</w:t>
      </w:r>
      <w:r>
        <w:rPr>
          <w:rFonts w:hint="eastAsia"/>
        </w:rPr>
        <w:t>2</w:t>
      </w:r>
      <w:r w:rsidR="00C1756A">
        <w:rPr>
          <w:rFonts w:hint="eastAsia"/>
        </w:rPr>
        <w:t>2</w:t>
      </w:r>
      <w:r>
        <w:rPr>
          <w:rFonts w:hint="eastAsia"/>
        </w:rPr>
        <w:t>）</w:t>
      </w:r>
      <w:r w:rsidR="00AC417B">
        <w:rPr>
          <w:rFonts w:hint="eastAsia"/>
        </w:rPr>
        <w:t>《神圣家族》</w:t>
      </w:r>
      <w:r w:rsidR="00AC417B">
        <w:rPr>
          <w:rFonts w:hint="eastAsia"/>
        </w:rPr>
        <w:t>;</w:t>
      </w:r>
    </w:p>
    <w:p w14:paraId="56277AD7" w14:textId="03AA2167" w:rsidR="00AC417B" w:rsidRDefault="00E21F4D" w:rsidP="00581515">
      <w:pPr>
        <w:pStyle w:val="aff2"/>
      </w:pPr>
      <w:r>
        <w:rPr>
          <w:rFonts w:hint="eastAsia"/>
        </w:rPr>
        <w:t>（</w:t>
      </w:r>
      <w:r>
        <w:rPr>
          <w:rFonts w:hint="eastAsia"/>
        </w:rPr>
        <w:t>2</w:t>
      </w:r>
      <w:r w:rsidR="00C1756A">
        <w:rPr>
          <w:rFonts w:hint="eastAsia"/>
        </w:rPr>
        <w:t>3</w:t>
      </w:r>
      <w:r>
        <w:rPr>
          <w:rFonts w:hint="eastAsia"/>
        </w:rPr>
        <w:t>）</w:t>
      </w:r>
      <w:r w:rsidR="00AC417B">
        <w:rPr>
          <w:rFonts w:hint="eastAsia"/>
        </w:rPr>
        <w:t>《共产主义原理》</w:t>
      </w:r>
      <w:r w:rsidR="00AC417B">
        <w:rPr>
          <w:rFonts w:hint="eastAsia"/>
        </w:rPr>
        <w:t>;</w:t>
      </w:r>
    </w:p>
    <w:p w14:paraId="775770C3" w14:textId="4B0711C0" w:rsidR="00AC417B" w:rsidRDefault="00E21F4D" w:rsidP="00581515">
      <w:pPr>
        <w:pStyle w:val="aff2"/>
      </w:pPr>
      <w:r>
        <w:rPr>
          <w:rFonts w:hint="eastAsia"/>
        </w:rPr>
        <w:t>（</w:t>
      </w:r>
      <w:r>
        <w:rPr>
          <w:rFonts w:hint="eastAsia"/>
        </w:rPr>
        <w:t>2</w:t>
      </w:r>
      <w:r w:rsidR="00C1756A">
        <w:rPr>
          <w:rFonts w:hint="eastAsia"/>
        </w:rPr>
        <w:t>4</w:t>
      </w:r>
      <w:r>
        <w:rPr>
          <w:rFonts w:hint="eastAsia"/>
        </w:rPr>
        <w:t>）</w:t>
      </w:r>
      <w:r w:rsidR="00AC417B">
        <w:rPr>
          <w:rFonts w:hint="eastAsia"/>
        </w:rPr>
        <w:t>《黑格尔法哲学批判》</w:t>
      </w:r>
      <w:r w:rsidR="00D549C4">
        <w:rPr>
          <w:rFonts w:hint="eastAsia"/>
        </w:rPr>
        <w:t>；</w:t>
      </w:r>
    </w:p>
    <w:p w14:paraId="3D98B321" w14:textId="77777777" w:rsidR="00BD6E42" w:rsidRDefault="00A34DD3" w:rsidP="00BD6E42">
      <w:pPr>
        <w:pStyle w:val="A5"/>
      </w:pPr>
      <w:r>
        <w:rPr>
          <w:rFonts w:hint="eastAsia"/>
        </w:rPr>
        <w:t>马恩原著里面，最核心的是《共产党宣言》、《反杜林论》、《法兰西内战》、《哥达纲领批判》</w:t>
      </w:r>
      <w:r w:rsidRPr="00430DA3">
        <w:rPr>
          <w:rStyle w:val="af3"/>
          <w:rFonts w:hint="eastAsia"/>
        </w:rPr>
        <w:t>这四本书</w:t>
      </w:r>
      <w:r>
        <w:rPr>
          <w:rFonts w:hint="eastAsia"/>
        </w:rPr>
        <w:t>。</w:t>
      </w:r>
      <w:r w:rsidRPr="00904CAF">
        <w:rPr>
          <w:rStyle w:val="af3"/>
          <w:rFonts w:hint="eastAsia"/>
        </w:rPr>
        <w:t>毛主席晚年</w:t>
      </w:r>
      <w:r>
        <w:rPr>
          <w:rFonts w:hint="eastAsia"/>
        </w:rPr>
        <w:t>，曾经列出了一个读马列原著</w:t>
      </w:r>
      <w:r w:rsidRPr="00904CAF">
        <w:rPr>
          <w:rStyle w:val="af3"/>
          <w:rFonts w:hint="eastAsia"/>
        </w:rPr>
        <w:t>最精简的五本书</w:t>
      </w:r>
      <w:r>
        <w:rPr>
          <w:rFonts w:hint="eastAsia"/>
        </w:rPr>
        <w:t>书单，就是以上四本，再加上列宁的《国家与革命》。</w:t>
      </w:r>
    </w:p>
    <w:p w14:paraId="0D6D289C" w14:textId="31484C02" w:rsidR="00A34DD3" w:rsidRPr="00A34DD3" w:rsidRDefault="00A34DD3" w:rsidP="00BD6E42">
      <w:pPr>
        <w:pStyle w:val="A5"/>
      </w:pPr>
      <w:r>
        <w:rPr>
          <w:rFonts w:hint="eastAsia"/>
        </w:rPr>
        <w:t>这五本书，是指导社会主义革命和社会主义建设的总原则、大框架，是高屋建瓴的经典作品。可以说，毛主席晚年发动无产阶级文化大革命的很多理论依据的灵感，就来自这五本书。</w:t>
      </w:r>
    </w:p>
    <w:p w14:paraId="36F7603A" w14:textId="42DBD552" w:rsidR="00D549C4" w:rsidRPr="00AC417B" w:rsidRDefault="00D549C4" w:rsidP="00A92DF4">
      <w:pPr>
        <w:pStyle w:val="A5"/>
      </w:pPr>
      <w:r>
        <w:rPr>
          <w:rFonts w:hint="eastAsia"/>
        </w:rPr>
        <w:t>下面，我们对</w:t>
      </w:r>
      <w:r w:rsidR="00F06216">
        <w:rPr>
          <w:rFonts w:hint="eastAsia"/>
        </w:rPr>
        <w:t>马恩</w:t>
      </w:r>
      <w:r w:rsidR="00217B37">
        <w:rPr>
          <w:rFonts w:hint="eastAsia"/>
        </w:rPr>
        <w:t>著作</w:t>
      </w:r>
      <w:r w:rsidR="00F06216">
        <w:rPr>
          <w:rFonts w:hint="eastAsia"/>
        </w:rPr>
        <w:t>单行本</w:t>
      </w:r>
      <w:r w:rsidR="00A92DF4">
        <w:rPr>
          <w:rFonts w:hint="eastAsia"/>
        </w:rPr>
        <w:t>的</w:t>
      </w:r>
      <w:r>
        <w:rPr>
          <w:rFonts w:hint="eastAsia"/>
        </w:rPr>
        <w:t>内容，进行简要介绍。</w:t>
      </w:r>
    </w:p>
    <w:p w14:paraId="60115026" w14:textId="77777777" w:rsidR="00E40739" w:rsidRDefault="00E40739" w:rsidP="008230C8">
      <w:pPr>
        <w:pStyle w:val="A540"/>
      </w:pPr>
      <w:r>
        <w:br w:type="page"/>
      </w:r>
    </w:p>
    <w:p w14:paraId="09198173" w14:textId="4CC2966A" w:rsidR="00681491" w:rsidRDefault="00681491" w:rsidP="008230C8">
      <w:pPr>
        <w:pStyle w:val="A540"/>
      </w:pPr>
      <w:bookmarkStart w:id="139" w:name="_Toc182735543"/>
      <w:r w:rsidRPr="00E70CC5">
        <w:rPr>
          <w:rFonts w:hint="eastAsia"/>
        </w:rPr>
        <w:lastRenderedPageBreak/>
        <w:t>（</w:t>
      </w:r>
      <w:r w:rsidRPr="00E70CC5">
        <w:rPr>
          <w:rFonts w:hint="eastAsia"/>
        </w:rPr>
        <w:t>1</w:t>
      </w:r>
      <w:r w:rsidRPr="00E70CC5">
        <w:rPr>
          <w:rFonts w:hint="eastAsia"/>
        </w:rPr>
        <w:t>）《共产党宣言》；</w:t>
      </w:r>
      <w:bookmarkEnd w:id="139"/>
    </w:p>
    <w:p w14:paraId="1686CD6F" w14:textId="33BCF24B" w:rsidR="00C1538C" w:rsidRPr="00CF237F" w:rsidRDefault="00CC7CCD"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37F">
        <w:rPr>
          <w:rFonts w:ascii="Times New Roman" w:eastAsia="楷体" w:hAnsi="Times New Roman" w:hint="eastAsia"/>
          <w:spacing w:val="-8"/>
          <w:sz w:val="30"/>
        </w:rPr>
        <w:t>马恩合著于</w:t>
      </w:r>
      <w:r w:rsidRPr="00CF237F">
        <w:rPr>
          <w:rFonts w:ascii="Times New Roman" w:eastAsia="楷体" w:hAnsi="Times New Roman" w:hint="eastAsia"/>
          <w:spacing w:val="-8"/>
          <w:sz w:val="30"/>
        </w:rPr>
        <w:t>1847</w:t>
      </w:r>
      <w:r w:rsidRPr="00CF237F">
        <w:rPr>
          <w:rFonts w:ascii="Times New Roman" w:eastAsia="楷体" w:hAnsi="Times New Roman" w:hint="eastAsia"/>
          <w:spacing w:val="-8"/>
          <w:sz w:val="30"/>
        </w:rPr>
        <w:t>年</w:t>
      </w:r>
      <w:r w:rsidR="00D72F36">
        <w:rPr>
          <w:rFonts w:ascii="Times New Roman" w:eastAsia="楷体" w:hAnsi="Times New Roman" w:hint="eastAsia"/>
          <w:spacing w:val="-8"/>
          <w:sz w:val="30"/>
        </w:rPr>
        <w:t>底</w:t>
      </w:r>
      <w:r w:rsidRPr="00CF237F">
        <w:rPr>
          <w:rFonts w:ascii="Times New Roman" w:eastAsia="楷体" w:hAnsi="Times New Roman" w:hint="eastAsia"/>
          <w:spacing w:val="-8"/>
          <w:sz w:val="30"/>
        </w:rPr>
        <w:t>-1848</w:t>
      </w:r>
      <w:r w:rsidRPr="00CF237F">
        <w:rPr>
          <w:rFonts w:ascii="Times New Roman" w:eastAsia="楷体" w:hAnsi="Times New Roman" w:hint="eastAsia"/>
          <w:spacing w:val="-8"/>
          <w:sz w:val="30"/>
        </w:rPr>
        <w:t>年</w:t>
      </w:r>
      <w:r w:rsidR="00D72F36">
        <w:rPr>
          <w:rFonts w:ascii="Times New Roman" w:eastAsia="楷体" w:hAnsi="Times New Roman" w:hint="eastAsia"/>
          <w:spacing w:val="-8"/>
          <w:sz w:val="30"/>
        </w:rPr>
        <w:t>初</w:t>
      </w:r>
      <w:r w:rsidRPr="00CF237F">
        <w:rPr>
          <w:rFonts w:ascii="Times New Roman" w:eastAsia="楷体" w:hAnsi="Times New Roman" w:hint="eastAsia"/>
          <w:spacing w:val="-8"/>
          <w:sz w:val="30"/>
        </w:rPr>
        <w:t>。</w:t>
      </w:r>
    </w:p>
    <w:p w14:paraId="449344F4" w14:textId="5CEF1477" w:rsidR="00753C56" w:rsidRPr="00CF237F" w:rsidRDefault="00753C56"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37F">
        <w:rPr>
          <w:rFonts w:ascii="Times New Roman" w:eastAsia="楷体" w:hAnsi="Times New Roman" w:hint="eastAsia"/>
          <w:spacing w:val="-8"/>
          <w:sz w:val="30"/>
        </w:rPr>
        <w:t>此书</w:t>
      </w:r>
      <w:r w:rsidR="000A501F">
        <w:rPr>
          <w:rFonts w:ascii="Times New Roman" w:eastAsia="楷体" w:hAnsi="Times New Roman" w:hint="eastAsia"/>
          <w:spacing w:val="-8"/>
          <w:sz w:val="30"/>
        </w:rPr>
        <w:t>的</w:t>
      </w:r>
      <w:r w:rsidRPr="00CF237F">
        <w:rPr>
          <w:rFonts w:ascii="Times New Roman" w:eastAsia="楷体" w:hAnsi="Times New Roman" w:hint="eastAsia"/>
          <w:spacing w:val="-8"/>
          <w:sz w:val="30"/>
        </w:rPr>
        <w:t>内容介绍</w:t>
      </w:r>
      <w:r w:rsidR="000A501F">
        <w:rPr>
          <w:rFonts w:ascii="Times New Roman" w:eastAsia="楷体" w:hAnsi="Times New Roman" w:hint="eastAsia"/>
          <w:spacing w:val="-8"/>
          <w:sz w:val="30"/>
        </w:rPr>
        <w:t>和重要性，</w:t>
      </w:r>
      <w:r w:rsidRPr="00CF237F">
        <w:rPr>
          <w:rFonts w:ascii="Times New Roman" w:eastAsia="楷体" w:hAnsi="Times New Roman" w:hint="eastAsia"/>
          <w:spacing w:val="-8"/>
          <w:sz w:val="30"/>
        </w:rPr>
        <w:t>在第二章第</w:t>
      </w:r>
      <w:r w:rsidRPr="00CF237F">
        <w:rPr>
          <w:rFonts w:ascii="Times New Roman" w:eastAsia="楷体" w:hAnsi="Times New Roman" w:hint="eastAsia"/>
          <w:spacing w:val="-8"/>
          <w:sz w:val="30"/>
        </w:rPr>
        <w:t>2</w:t>
      </w:r>
      <w:r w:rsidRPr="00CF237F">
        <w:rPr>
          <w:rFonts w:ascii="Times New Roman" w:eastAsia="楷体" w:hAnsi="Times New Roman" w:hint="eastAsia"/>
          <w:spacing w:val="-8"/>
          <w:sz w:val="30"/>
        </w:rPr>
        <w:t>节</w:t>
      </w:r>
      <w:r w:rsidR="003C2E1B" w:rsidRPr="00CF237F">
        <w:rPr>
          <w:rFonts w:ascii="Times New Roman" w:eastAsia="楷体" w:hAnsi="Times New Roman" w:hint="eastAsia"/>
          <w:spacing w:val="-8"/>
          <w:sz w:val="30"/>
        </w:rPr>
        <w:t>第（</w:t>
      </w:r>
      <w:r w:rsidR="003C2E1B" w:rsidRPr="00CF237F">
        <w:rPr>
          <w:rFonts w:ascii="Times New Roman" w:eastAsia="楷体" w:hAnsi="Times New Roman" w:hint="eastAsia"/>
          <w:spacing w:val="-8"/>
          <w:sz w:val="30"/>
        </w:rPr>
        <w:t>1</w:t>
      </w:r>
      <w:r w:rsidR="003C2E1B" w:rsidRPr="00CF237F">
        <w:rPr>
          <w:rFonts w:ascii="Times New Roman" w:eastAsia="楷体" w:hAnsi="Times New Roman" w:hint="eastAsia"/>
          <w:spacing w:val="-8"/>
          <w:sz w:val="30"/>
        </w:rPr>
        <w:t>）条</w:t>
      </w:r>
      <w:r w:rsidRPr="00CF237F">
        <w:rPr>
          <w:rFonts w:ascii="Times New Roman" w:eastAsia="楷体" w:hAnsi="Times New Roman" w:hint="eastAsia"/>
          <w:spacing w:val="-8"/>
          <w:sz w:val="30"/>
        </w:rPr>
        <w:t>已经</w:t>
      </w:r>
      <w:r w:rsidR="001A2D61">
        <w:rPr>
          <w:rFonts w:ascii="Times New Roman" w:eastAsia="楷体" w:hAnsi="Times New Roman" w:hint="eastAsia"/>
          <w:spacing w:val="-8"/>
          <w:sz w:val="30"/>
        </w:rPr>
        <w:t>详细</w:t>
      </w:r>
      <w:r w:rsidRPr="00CF237F">
        <w:rPr>
          <w:rFonts w:ascii="Times New Roman" w:eastAsia="楷体" w:hAnsi="Times New Roman" w:hint="eastAsia"/>
          <w:spacing w:val="-8"/>
          <w:sz w:val="30"/>
        </w:rPr>
        <w:t>讲过，不再赘述。</w:t>
      </w:r>
    </w:p>
    <w:p w14:paraId="1EF8A82F" w14:textId="447B93A6" w:rsidR="00681491" w:rsidRDefault="00681491" w:rsidP="008230C8">
      <w:pPr>
        <w:pStyle w:val="A540"/>
      </w:pPr>
      <w:bookmarkStart w:id="140" w:name="_Toc182735544"/>
      <w:r>
        <w:rPr>
          <w:rFonts w:hint="eastAsia"/>
        </w:rPr>
        <w:t>（</w:t>
      </w:r>
      <w:r w:rsidR="005C6725">
        <w:rPr>
          <w:rFonts w:hint="eastAsia"/>
        </w:rPr>
        <w:t>2</w:t>
      </w:r>
      <w:r>
        <w:rPr>
          <w:rFonts w:hint="eastAsia"/>
        </w:rPr>
        <w:t>）《反杜林论》；</w:t>
      </w:r>
      <w:bookmarkEnd w:id="140"/>
    </w:p>
    <w:p w14:paraId="2849205C" w14:textId="7CE7E8D7" w:rsidR="00A62637" w:rsidRDefault="00056021" w:rsidP="001A3687">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37F">
        <w:rPr>
          <w:rFonts w:ascii="Times New Roman" w:eastAsia="楷体" w:hAnsi="Times New Roman" w:hint="eastAsia"/>
          <w:spacing w:val="-8"/>
          <w:sz w:val="30"/>
        </w:rPr>
        <w:t>恩格斯写于</w:t>
      </w:r>
      <w:r w:rsidRPr="00CF237F">
        <w:rPr>
          <w:rFonts w:ascii="Times New Roman" w:eastAsia="楷体" w:hAnsi="Times New Roman" w:hint="eastAsia"/>
          <w:spacing w:val="-8"/>
          <w:sz w:val="30"/>
        </w:rPr>
        <w:t>1876</w:t>
      </w:r>
      <w:r w:rsidRPr="00CF237F">
        <w:rPr>
          <w:rFonts w:ascii="Times New Roman" w:eastAsia="楷体" w:hAnsi="Times New Roman" w:hint="eastAsia"/>
          <w:spacing w:val="-8"/>
          <w:sz w:val="30"/>
        </w:rPr>
        <w:t>年</w:t>
      </w:r>
      <w:r w:rsidRPr="00CF237F">
        <w:rPr>
          <w:rFonts w:ascii="Times New Roman" w:eastAsia="楷体" w:hAnsi="Times New Roman" w:hint="eastAsia"/>
          <w:spacing w:val="-8"/>
          <w:sz w:val="30"/>
        </w:rPr>
        <w:t>-1878</w:t>
      </w:r>
      <w:r w:rsidRPr="00CF237F">
        <w:rPr>
          <w:rFonts w:ascii="Times New Roman" w:eastAsia="楷体" w:hAnsi="Times New Roman" w:hint="eastAsia"/>
          <w:spacing w:val="-8"/>
          <w:sz w:val="30"/>
        </w:rPr>
        <w:t>年。</w:t>
      </w:r>
    </w:p>
    <w:p w14:paraId="0F902A6B" w14:textId="049B3F2B" w:rsidR="00E465C7" w:rsidRDefault="00D37C89" w:rsidP="00E465C7">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D37C89">
        <w:rPr>
          <w:rFonts w:ascii="Times New Roman" w:eastAsia="楷体" w:hAnsi="Times New Roman" w:hint="eastAsia"/>
          <w:spacing w:val="-8"/>
          <w:sz w:val="30"/>
        </w:rPr>
        <w:t>《反杜林论》</w:t>
      </w:r>
      <w:r w:rsidR="000E7F15">
        <w:rPr>
          <w:rFonts w:ascii="Times New Roman" w:eastAsia="楷体" w:hAnsi="Times New Roman" w:hint="eastAsia"/>
          <w:spacing w:val="-8"/>
          <w:sz w:val="30"/>
        </w:rPr>
        <w:t>被誉为</w:t>
      </w:r>
      <w:r w:rsidRPr="00D37C89">
        <w:rPr>
          <w:rFonts w:ascii="Times New Roman" w:eastAsia="楷体" w:hAnsi="Times New Roman" w:hint="eastAsia"/>
          <w:spacing w:val="-8"/>
          <w:sz w:val="30"/>
        </w:rPr>
        <w:t>是</w:t>
      </w:r>
      <w:r w:rsidRPr="009058D5">
        <w:rPr>
          <w:rStyle w:val="af3"/>
          <w:rFonts w:hint="eastAsia"/>
        </w:rPr>
        <w:t>马克思主义理论的百科全书</w:t>
      </w:r>
      <w:r w:rsidRPr="00D37C89">
        <w:rPr>
          <w:rFonts w:ascii="Times New Roman" w:eastAsia="楷体" w:hAnsi="Times New Roman" w:hint="eastAsia"/>
          <w:spacing w:val="-8"/>
          <w:sz w:val="30"/>
        </w:rPr>
        <w:t>，</w:t>
      </w:r>
      <w:r w:rsidR="00D93CDC">
        <w:rPr>
          <w:rFonts w:ascii="Times New Roman" w:eastAsia="楷体" w:hAnsi="Times New Roman" w:hint="eastAsia"/>
          <w:spacing w:val="-8"/>
          <w:sz w:val="30"/>
        </w:rPr>
        <w:t>它是马恩</w:t>
      </w:r>
      <w:r w:rsidRPr="009058D5">
        <w:rPr>
          <w:rStyle w:val="af3"/>
          <w:rFonts w:hint="eastAsia"/>
        </w:rPr>
        <w:t>首次</w:t>
      </w:r>
      <w:r w:rsidRPr="00D37C89">
        <w:rPr>
          <w:rFonts w:ascii="Times New Roman" w:eastAsia="楷体" w:hAnsi="Times New Roman" w:hint="eastAsia"/>
          <w:spacing w:val="-8"/>
          <w:sz w:val="30"/>
        </w:rPr>
        <w:t>对马克思主义的</w:t>
      </w:r>
      <w:r w:rsidRPr="009058D5">
        <w:rPr>
          <w:rStyle w:val="af3"/>
          <w:rFonts w:hint="eastAsia"/>
        </w:rPr>
        <w:t>三个组成部分</w:t>
      </w:r>
      <w:r w:rsidR="0066411D">
        <w:rPr>
          <w:rFonts w:ascii="Times New Roman" w:eastAsia="楷体" w:hAnsi="Times New Roman" w:hint="eastAsia"/>
          <w:spacing w:val="-8"/>
          <w:sz w:val="30"/>
        </w:rPr>
        <w:t>（哲学、政治经济学、科学社会主义）</w:t>
      </w:r>
      <w:r w:rsidRPr="00925247">
        <w:rPr>
          <w:rStyle w:val="af4"/>
          <w:rFonts w:hint="eastAsia"/>
        </w:rPr>
        <w:t>进</w:t>
      </w:r>
      <w:r w:rsidRPr="009058D5">
        <w:rPr>
          <w:rStyle w:val="af3"/>
          <w:rFonts w:hint="eastAsia"/>
        </w:rPr>
        <w:t>行了系统</w:t>
      </w:r>
      <w:r w:rsidR="000E7F15" w:rsidRPr="009058D5">
        <w:rPr>
          <w:rStyle w:val="af3"/>
          <w:rFonts w:hint="eastAsia"/>
        </w:rPr>
        <w:t>、全面</w:t>
      </w:r>
      <w:r w:rsidRPr="009058D5">
        <w:rPr>
          <w:rStyle w:val="af3"/>
          <w:rFonts w:hint="eastAsia"/>
        </w:rPr>
        <w:t>、完整的阐释。</w:t>
      </w:r>
      <w:r w:rsidR="009C4F48">
        <w:rPr>
          <w:rFonts w:ascii="Times New Roman" w:eastAsia="楷体" w:hAnsi="Times New Roman" w:hint="eastAsia"/>
          <w:spacing w:val="-8"/>
          <w:sz w:val="30"/>
        </w:rPr>
        <w:t>在这之前，</w:t>
      </w:r>
      <w:r w:rsidR="009C4F48" w:rsidRPr="009C4F48">
        <w:rPr>
          <w:rFonts w:ascii="Times New Roman" w:eastAsia="楷体" w:hAnsi="Times New Roman" w:hint="eastAsia"/>
          <w:spacing w:val="-8"/>
          <w:sz w:val="30"/>
        </w:rPr>
        <w:t>马</w:t>
      </w:r>
      <w:r w:rsidR="009C4F48">
        <w:rPr>
          <w:rFonts w:ascii="Times New Roman" w:eastAsia="楷体" w:hAnsi="Times New Roman" w:hint="eastAsia"/>
          <w:spacing w:val="-8"/>
          <w:sz w:val="30"/>
        </w:rPr>
        <w:t>恩</w:t>
      </w:r>
      <w:r w:rsidR="00E465C7">
        <w:rPr>
          <w:rFonts w:ascii="Times New Roman" w:eastAsia="楷体" w:hAnsi="Times New Roman" w:hint="eastAsia"/>
          <w:spacing w:val="-8"/>
          <w:sz w:val="30"/>
        </w:rPr>
        <w:t>还没有</w:t>
      </w:r>
      <w:r w:rsidR="009C4F48" w:rsidRPr="009C4F48">
        <w:rPr>
          <w:rFonts w:ascii="Times New Roman" w:eastAsia="楷体" w:hAnsi="Times New Roman" w:hint="eastAsia"/>
          <w:spacing w:val="-8"/>
          <w:sz w:val="30"/>
        </w:rPr>
        <w:t>在一</w:t>
      </w:r>
      <w:r w:rsidR="009C4F48">
        <w:rPr>
          <w:rFonts w:ascii="Times New Roman" w:eastAsia="楷体" w:hAnsi="Times New Roman" w:hint="eastAsia"/>
          <w:spacing w:val="-8"/>
          <w:sz w:val="30"/>
        </w:rPr>
        <w:t>本</w:t>
      </w:r>
      <w:r w:rsidR="009C4F48" w:rsidRPr="009C4F48">
        <w:rPr>
          <w:rFonts w:ascii="Times New Roman" w:eastAsia="楷体" w:hAnsi="Times New Roman" w:hint="eastAsia"/>
          <w:spacing w:val="-8"/>
          <w:sz w:val="30"/>
        </w:rPr>
        <w:t>著作里面</w:t>
      </w:r>
      <w:r w:rsidR="000E7F15">
        <w:rPr>
          <w:rFonts w:ascii="Times New Roman" w:eastAsia="楷体" w:hAnsi="Times New Roman" w:hint="eastAsia"/>
          <w:spacing w:val="-8"/>
          <w:sz w:val="30"/>
        </w:rPr>
        <w:t>，</w:t>
      </w:r>
      <w:r w:rsidR="009C4F48" w:rsidRPr="009C4F48">
        <w:rPr>
          <w:rFonts w:ascii="Times New Roman" w:eastAsia="楷体" w:hAnsi="Times New Roman" w:hint="eastAsia"/>
          <w:spacing w:val="-8"/>
          <w:sz w:val="30"/>
        </w:rPr>
        <w:t>把马克思主义各个方面的一切问题都谈到，</w:t>
      </w:r>
      <w:r w:rsidR="000E7F15">
        <w:rPr>
          <w:rFonts w:ascii="Times New Roman" w:eastAsia="楷体" w:hAnsi="Times New Roman" w:hint="eastAsia"/>
          <w:spacing w:val="-8"/>
          <w:sz w:val="30"/>
        </w:rPr>
        <w:t>一般</w:t>
      </w:r>
      <w:r w:rsidR="009C4F48" w:rsidRPr="009C4F48">
        <w:rPr>
          <w:rFonts w:ascii="Times New Roman" w:eastAsia="楷体" w:hAnsi="Times New Roman" w:hint="eastAsia"/>
          <w:spacing w:val="-8"/>
          <w:sz w:val="30"/>
        </w:rPr>
        <w:t>总是有个重点，</w:t>
      </w:r>
      <w:r w:rsidR="000E7F15">
        <w:rPr>
          <w:rFonts w:ascii="Times New Roman" w:eastAsia="楷体" w:hAnsi="Times New Roman" w:hint="eastAsia"/>
          <w:spacing w:val="-8"/>
          <w:sz w:val="30"/>
        </w:rPr>
        <w:t>有个</w:t>
      </w:r>
      <w:r w:rsidR="009C4F48" w:rsidRPr="009C4F48">
        <w:rPr>
          <w:rFonts w:ascii="Times New Roman" w:eastAsia="楷体" w:hAnsi="Times New Roman" w:hint="eastAsia"/>
          <w:spacing w:val="-8"/>
          <w:sz w:val="30"/>
        </w:rPr>
        <w:t>着重阐述</w:t>
      </w:r>
      <w:r w:rsidR="000E7F15">
        <w:rPr>
          <w:rFonts w:ascii="Times New Roman" w:eastAsia="楷体" w:hAnsi="Times New Roman" w:hint="eastAsia"/>
          <w:spacing w:val="-8"/>
          <w:sz w:val="30"/>
        </w:rPr>
        <w:t>的</w:t>
      </w:r>
      <w:r w:rsidR="00216873">
        <w:rPr>
          <w:rFonts w:ascii="Times New Roman" w:eastAsia="楷体" w:hAnsi="Times New Roman" w:hint="eastAsia"/>
          <w:spacing w:val="-8"/>
          <w:sz w:val="30"/>
        </w:rPr>
        <w:t>某个</w:t>
      </w:r>
      <w:r w:rsidR="009C4F48" w:rsidRPr="009C4F48">
        <w:rPr>
          <w:rFonts w:ascii="Times New Roman" w:eastAsia="楷体" w:hAnsi="Times New Roman" w:hint="eastAsia"/>
          <w:spacing w:val="-8"/>
          <w:sz w:val="30"/>
        </w:rPr>
        <w:t>方面</w:t>
      </w:r>
      <w:r w:rsidR="00E465C7">
        <w:rPr>
          <w:rFonts w:ascii="Times New Roman" w:eastAsia="楷体" w:hAnsi="Times New Roman" w:hint="eastAsia"/>
          <w:spacing w:val="-8"/>
          <w:sz w:val="30"/>
        </w:rPr>
        <w:t>，而</w:t>
      </w:r>
      <w:r w:rsidR="009C4F48">
        <w:rPr>
          <w:rFonts w:ascii="Times New Roman" w:eastAsia="楷体" w:hAnsi="Times New Roman" w:hint="eastAsia"/>
          <w:spacing w:val="-8"/>
          <w:sz w:val="30"/>
        </w:rPr>
        <w:t>这本书</w:t>
      </w:r>
      <w:r w:rsidR="00E465C7">
        <w:rPr>
          <w:rFonts w:ascii="Times New Roman" w:eastAsia="楷体" w:hAnsi="Times New Roman" w:hint="eastAsia"/>
          <w:spacing w:val="-8"/>
          <w:sz w:val="30"/>
        </w:rPr>
        <w:t>是第一次</w:t>
      </w:r>
      <w:r w:rsidR="000E7F15">
        <w:rPr>
          <w:rFonts w:ascii="Times New Roman" w:eastAsia="楷体" w:hAnsi="Times New Roman" w:hint="eastAsia"/>
          <w:spacing w:val="-8"/>
          <w:sz w:val="30"/>
        </w:rPr>
        <w:t>进行全面系统阐述</w:t>
      </w:r>
      <w:r w:rsidR="00E465C7">
        <w:rPr>
          <w:rFonts w:ascii="Times New Roman" w:eastAsia="楷体" w:hAnsi="Times New Roman" w:hint="eastAsia"/>
          <w:spacing w:val="-8"/>
          <w:sz w:val="30"/>
        </w:rPr>
        <w:t>。</w:t>
      </w:r>
    </w:p>
    <w:p w14:paraId="174D0452" w14:textId="03048577" w:rsidR="000E7F15" w:rsidRDefault="00E465C7" w:rsidP="000E7F15">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为什么这本书是</w:t>
      </w:r>
      <w:r w:rsidR="005A1E25" w:rsidRPr="005A1E25">
        <w:rPr>
          <w:rFonts w:ascii="Times New Roman" w:eastAsia="楷体" w:hAnsi="Times New Roman" w:hint="eastAsia"/>
          <w:spacing w:val="-8"/>
          <w:sz w:val="30"/>
        </w:rPr>
        <w:t>这样</w:t>
      </w:r>
      <w:r>
        <w:rPr>
          <w:rFonts w:ascii="Times New Roman" w:eastAsia="楷体" w:hAnsi="Times New Roman" w:hint="eastAsia"/>
          <w:spacing w:val="-8"/>
          <w:sz w:val="30"/>
        </w:rPr>
        <w:t>呢？这</w:t>
      </w:r>
      <w:r w:rsidR="006038D2">
        <w:rPr>
          <w:rFonts w:ascii="Times New Roman" w:eastAsia="楷体" w:hAnsi="Times New Roman" w:hint="eastAsia"/>
          <w:spacing w:val="-8"/>
          <w:sz w:val="30"/>
        </w:rPr>
        <w:t>还</w:t>
      </w:r>
      <w:r>
        <w:rPr>
          <w:rFonts w:ascii="Times New Roman" w:eastAsia="楷体" w:hAnsi="Times New Roman" w:hint="eastAsia"/>
          <w:spacing w:val="-8"/>
          <w:sz w:val="30"/>
        </w:rPr>
        <w:t>要从这本书的诞生</w:t>
      </w:r>
      <w:r w:rsidR="007F79F2">
        <w:rPr>
          <w:rFonts w:ascii="Times New Roman" w:eastAsia="楷体" w:hAnsi="Times New Roman" w:hint="eastAsia"/>
          <w:spacing w:val="-8"/>
          <w:sz w:val="30"/>
        </w:rPr>
        <w:t>背景</w:t>
      </w:r>
      <w:r>
        <w:rPr>
          <w:rFonts w:ascii="Times New Roman" w:eastAsia="楷体" w:hAnsi="Times New Roman" w:hint="eastAsia"/>
          <w:spacing w:val="-8"/>
          <w:sz w:val="30"/>
        </w:rPr>
        <w:t>说起。</w:t>
      </w:r>
    </w:p>
    <w:p w14:paraId="1945CB98" w14:textId="707AC40F" w:rsidR="00302304" w:rsidRDefault="002559DA" w:rsidP="003A6B50">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这本书是恩格斯和杜林进行论战的作品</w:t>
      </w:r>
      <w:r w:rsidR="000E7F15">
        <w:rPr>
          <w:rFonts w:ascii="Times New Roman" w:eastAsia="楷体" w:hAnsi="Times New Roman" w:hint="eastAsia"/>
          <w:spacing w:val="-8"/>
          <w:sz w:val="30"/>
        </w:rPr>
        <w:t>。</w:t>
      </w:r>
      <w:r w:rsidR="005A1E25">
        <w:rPr>
          <w:rFonts w:ascii="Times New Roman" w:eastAsia="楷体" w:hAnsi="Times New Roman" w:hint="eastAsia"/>
          <w:spacing w:val="-8"/>
          <w:sz w:val="30"/>
        </w:rPr>
        <w:t>杜林当时</w:t>
      </w:r>
      <w:r w:rsidR="00ED11BC" w:rsidRPr="00ED11BC">
        <w:rPr>
          <w:rFonts w:ascii="Times New Roman" w:eastAsia="楷体" w:hAnsi="Times New Roman" w:hint="eastAsia"/>
          <w:spacing w:val="-8"/>
          <w:sz w:val="30"/>
        </w:rPr>
        <w:t>写了很大的著作，</w:t>
      </w:r>
      <w:r w:rsidR="005A1E25" w:rsidRPr="005A1E25">
        <w:rPr>
          <w:rFonts w:ascii="Times New Roman" w:eastAsia="楷体" w:hAnsi="Times New Roman" w:hint="eastAsia"/>
          <w:spacing w:val="-8"/>
          <w:sz w:val="30"/>
        </w:rPr>
        <w:t>搞了</w:t>
      </w:r>
      <w:r w:rsidR="000E7F15">
        <w:rPr>
          <w:rFonts w:ascii="Times New Roman" w:eastAsia="楷体" w:hAnsi="Times New Roman" w:hint="eastAsia"/>
          <w:spacing w:val="-8"/>
          <w:sz w:val="30"/>
        </w:rPr>
        <w:t>一个包罗万象的理论体系</w:t>
      </w:r>
      <w:r w:rsidR="00C12C66">
        <w:rPr>
          <w:rFonts w:ascii="Times New Roman" w:eastAsia="楷体" w:hAnsi="Times New Roman" w:hint="eastAsia"/>
          <w:spacing w:val="-8"/>
          <w:sz w:val="30"/>
        </w:rPr>
        <w:t>（现</w:t>
      </w:r>
      <w:r w:rsidR="00527ACB">
        <w:rPr>
          <w:rFonts w:ascii="Times New Roman" w:eastAsia="楷体" w:hAnsi="Times New Roman" w:hint="eastAsia"/>
          <w:spacing w:val="-8"/>
          <w:sz w:val="30"/>
        </w:rPr>
        <w:t>在</w:t>
      </w:r>
      <w:r w:rsidR="00042D4C">
        <w:rPr>
          <w:rFonts w:ascii="Times New Roman" w:eastAsia="楷体" w:hAnsi="Times New Roman" w:hint="eastAsia"/>
          <w:spacing w:val="-8"/>
          <w:sz w:val="30"/>
        </w:rPr>
        <w:t>B</w:t>
      </w:r>
      <w:r w:rsidR="00042D4C">
        <w:rPr>
          <w:rFonts w:ascii="Times New Roman" w:eastAsia="楷体" w:hAnsi="Times New Roman" w:hint="eastAsia"/>
          <w:spacing w:val="-8"/>
          <w:sz w:val="30"/>
        </w:rPr>
        <w:t>站上</w:t>
      </w:r>
      <w:r w:rsidR="00527ACB">
        <w:rPr>
          <w:rFonts w:ascii="Times New Roman" w:eastAsia="楷体" w:hAnsi="Times New Roman" w:hint="eastAsia"/>
          <w:spacing w:val="-8"/>
          <w:sz w:val="30"/>
        </w:rPr>
        <w:t>的</w:t>
      </w:r>
      <w:r w:rsidR="00C12C66">
        <w:rPr>
          <w:rFonts w:ascii="Times New Roman" w:eastAsia="楷体" w:hAnsi="Times New Roman" w:hint="eastAsia"/>
          <w:spacing w:val="-8"/>
          <w:sz w:val="30"/>
        </w:rPr>
        <w:t>“未明子”的</w:t>
      </w:r>
      <w:r w:rsidR="00527ACB">
        <w:rPr>
          <w:rFonts w:ascii="Times New Roman" w:eastAsia="楷体" w:hAnsi="Times New Roman" w:hint="eastAsia"/>
          <w:spacing w:val="-8"/>
          <w:sz w:val="30"/>
        </w:rPr>
        <w:t>所谓包罗一切哲学理论体系的</w:t>
      </w:r>
      <w:r w:rsidR="0080749B">
        <w:rPr>
          <w:rFonts w:ascii="Times New Roman" w:eastAsia="楷体" w:hAnsi="Times New Roman" w:hint="eastAsia"/>
          <w:spacing w:val="-8"/>
          <w:sz w:val="30"/>
        </w:rPr>
        <w:t>“主义主义”</w:t>
      </w:r>
      <w:r w:rsidR="00C12C66">
        <w:rPr>
          <w:rFonts w:ascii="Times New Roman" w:eastAsia="楷体" w:hAnsi="Times New Roman" w:hint="eastAsia"/>
          <w:spacing w:val="-8"/>
          <w:sz w:val="30"/>
        </w:rPr>
        <w:t>，和</w:t>
      </w:r>
      <w:r w:rsidR="00042D4C">
        <w:rPr>
          <w:rFonts w:ascii="Times New Roman" w:eastAsia="楷体" w:hAnsi="Times New Roman" w:hint="eastAsia"/>
          <w:spacing w:val="-8"/>
          <w:sz w:val="30"/>
        </w:rPr>
        <w:t>当年</w:t>
      </w:r>
      <w:r w:rsidR="00C12C66">
        <w:rPr>
          <w:rFonts w:ascii="Times New Roman" w:eastAsia="楷体" w:hAnsi="Times New Roman" w:hint="eastAsia"/>
          <w:spacing w:val="-8"/>
          <w:sz w:val="30"/>
        </w:rPr>
        <w:t>杜林的</w:t>
      </w:r>
      <w:r w:rsidR="00527ACB">
        <w:rPr>
          <w:rFonts w:ascii="Times New Roman" w:eastAsia="楷体" w:hAnsi="Times New Roman" w:hint="eastAsia"/>
          <w:spacing w:val="-8"/>
          <w:sz w:val="30"/>
        </w:rPr>
        <w:t>哲学</w:t>
      </w:r>
      <w:r w:rsidR="00C12C66">
        <w:rPr>
          <w:rFonts w:ascii="Times New Roman" w:eastAsia="楷体" w:hAnsi="Times New Roman" w:hint="eastAsia"/>
          <w:spacing w:val="-8"/>
          <w:sz w:val="30"/>
        </w:rPr>
        <w:t>理论神似</w:t>
      </w:r>
      <w:r w:rsidR="00527ACB">
        <w:rPr>
          <w:rFonts w:ascii="Times New Roman" w:eastAsia="楷体" w:hAnsi="Times New Roman" w:hint="eastAsia"/>
          <w:spacing w:val="-8"/>
          <w:sz w:val="30"/>
        </w:rPr>
        <w:t>，可见虽然几百年过去了，</w:t>
      </w:r>
      <w:r w:rsidR="00527ACB" w:rsidRPr="00527ACB">
        <w:rPr>
          <w:rFonts w:ascii="Times New Roman" w:eastAsia="楷体" w:hAnsi="Times New Roman" w:hint="eastAsia"/>
          <w:spacing w:val="-8"/>
          <w:sz w:val="30"/>
        </w:rPr>
        <w:t>这些</w:t>
      </w:r>
      <w:r w:rsidR="00FF4054">
        <w:rPr>
          <w:rFonts w:ascii="Times New Roman" w:eastAsia="楷体" w:hAnsi="Times New Roman" w:hint="eastAsia"/>
          <w:spacing w:val="-8"/>
          <w:sz w:val="30"/>
        </w:rPr>
        <w:t>反革命</w:t>
      </w:r>
      <w:r w:rsidR="006C24F7">
        <w:rPr>
          <w:rFonts w:ascii="Times New Roman" w:eastAsia="楷体" w:hAnsi="Times New Roman" w:hint="eastAsia"/>
          <w:spacing w:val="-8"/>
          <w:sz w:val="30"/>
        </w:rPr>
        <w:t>理论家的</w:t>
      </w:r>
      <w:r w:rsidR="00F55A2A">
        <w:rPr>
          <w:rFonts w:ascii="Times New Roman" w:eastAsia="楷体" w:hAnsi="Times New Roman" w:hint="eastAsia"/>
          <w:spacing w:val="-8"/>
          <w:sz w:val="30"/>
        </w:rPr>
        <w:t>货色，</w:t>
      </w:r>
      <w:r w:rsidR="00527ACB">
        <w:rPr>
          <w:rFonts w:ascii="Times New Roman" w:eastAsia="楷体" w:hAnsi="Times New Roman" w:hint="eastAsia"/>
          <w:spacing w:val="-8"/>
          <w:sz w:val="30"/>
        </w:rPr>
        <w:t>依然没啥长进</w:t>
      </w:r>
      <w:r w:rsidR="00527ACB" w:rsidRPr="00527ACB">
        <w:rPr>
          <w:rFonts w:ascii="Times New Roman" w:eastAsia="楷体" w:hAnsi="Times New Roman" w:hint="eastAsia"/>
          <w:spacing w:val="-8"/>
          <w:sz w:val="30"/>
        </w:rPr>
        <w:t>，</w:t>
      </w:r>
      <w:r w:rsidR="00527ACB">
        <w:rPr>
          <w:rFonts w:ascii="Times New Roman" w:eastAsia="楷体" w:hAnsi="Times New Roman" w:hint="eastAsia"/>
          <w:spacing w:val="-8"/>
          <w:sz w:val="30"/>
        </w:rPr>
        <w:t>玩的</w:t>
      </w:r>
      <w:r w:rsidR="00F55A2A">
        <w:rPr>
          <w:rFonts w:ascii="Times New Roman" w:eastAsia="楷体" w:hAnsi="Times New Roman" w:hint="eastAsia"/>
          <w:spacing w:val="-8"/>
          <w:sz w:val="30"/>
        </w:rPr>
        <w:t>还是</w:t>
      </w:r>
      <w:r w:rsidR="00527ACB">
        <w:rPr>
          <w:rFonts w:ascii="Times New Roman" w:eastAsia="楷体" w:hAnsi="Times New Roman" w:hint="eastAsia"/>
          <w:spacing w:val="-8"/>
          <w:sz w:val="30"/>
        </w:rPr>
        <w:t>同一</w:t>
      </w:r>
      <w:r w:rsidR="00527ACB">
        <w:rPr>
          <w:rFonts w:ascii="Times New Roman" w:eastAsia="楷体" w:hAnsi="Times New Roman" w:hint="eastAsia"/>
          <w:spacing w:val="-8"/>
          <w:sz w:val="30"/>
        </w:rPr>
        <w:lastRenderedPageBreak/>
        <w:t>套</w:t>
      </w:r>
      <w:r w:rsidR="00C12C66">
        <w:rPr>
          <w:rFonts w:ascii="Times New Roman" w:eastAsia="楷体" w:hAnsi="Times New Roman" w:hint="eastAsia"/>
          <w:spacing w:val="-8"/>
          <w:sz w:val="30"/>
        </w:rPr>
        <w:t>）</w:t>
      </w:r>
      <w:r w:rsidR="000E7F15">
        <w:rPr>
          <w:rFonts w:ascii="Times New Roman" w:eastAsia="楷体" w:hAnsi="Times New Roman" w:hint="eastAsia"/>
          <w:spacing w:val="-8"/>
          <w:sz w:val="30"/>
        </w:rPr>
        <w:t>，</w:t>
      </w:r>
      <w:r w:rsidR="00527ACB">
        <w:rPr>
          <w:rFonts w:ascii="Times New Roman" w:eastAsia="楷体" w:hAnsi="Times New Roman" w:hint="eastAsia"/>
          <w:spacing w:val="-8"/>
          <w:sz w:val="30"/>
        </w:rPr>
        <w:t>看起来很吓人，</w:t>
      </w:r>
      <w:r w:rsidR="00971CE2">
        <w:rPr>
          <w:rFonts w:ascii="Times New Roman" w:eastAsia="楷体" w:hAnsi="Times New Roman" w:hint="eastAsia"/>
          <w:spacing w:val="-8"/>
          <w:sz w:val="30"/>
        </w:rPr>
        <w:t>他</w:t>
      </w:r>
      <w:r w:rsidR="000E7F15" w:rsidRPr="000E7F15">
        <w:rPr>
          <w:rFonts w:ascii="Times New Roman" w:eastAsia="楷体" w:hAnsi="Times New Roman" w:hint="eastAsia"/>
          <w:spacing w:val="-8"/>
          <w:sz w:val="30"/>
        </w:rPr>
        <w:t>全面地向马克思主义</w:t>
      </w:r>
      <w:r w:rsidR="003A6B50">
        <w:rPr>
          <w:rFonts w:ascii="Times New Roman" w:eastAsia="楷体" w:hAnsi="Times New Roman" w:hint="eastAsia"/>
          <w:spacing w:val="-8"/>
          <w:sz w:val="30"/>
        </w:rPr>
        <w:t>发起</w:t>
      </w:r>
      <w:r w:rsidR="000E7F15" w:rsidRPr="000E7F15">
        <w:rPr>
          <w:rFonts w:ascii="Times New Roman" w:eastAsia="楷体" w:hAnsi="Times New Roman" w:hint="eastAsia"/>
          <w:spacing w:val="-8"/>
          <w:sz w:val="30"/>
        </w:rPr>
        <w:t>进攻</w:t>
      </w:r>
      <w:r w:rsidR="003A6B50">
        <w:rPr>
          <w:rFonts w:ascii="Times New Roman" w:eastAsia="楷体" w:hAnsi="Times New Roman" w:hint="eastAsia"/>
          <w:spacing w:val="-8"/>
          <w:sz w:val="30"/>
        </w:rPr>
        <w:t>。</w:t>
      </w:r>
    </w:p>
    <w:p w14:paraId="06FC5A91" w14:textId="4B59DF75" w:rsidR="006062AD" w:rsidRDefault="006062AD" w:rsidP="003A6B50">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6062AD">
        <w:rPr>
          <w:rFonts w:ascii="Times New Roman" w:eastAsia="楷体" w:hAnsi="Times New Roman" w:hint="eastAsia"/>
          <w:spacing w:val="-8"/>
          <w:sz w:val="30"/>
        </w:rPr>
        <w:t>当时杜林的著作很流行，在工人运动中起了很大的影响，同时又有伯恩</w:t>
      </w:r>
      <w:r>
        <w:rPr>
          <w:rFonts w:ascii="Times New Roman" w:eastAsia="楷体" w:hAnsi="Times New Roman" w:hint="eastAsia"/>
          <w:spacing w:val="-8"/>
          <w:sz w:val="30"/>
        </w:rPr>
        <w:t>斯</w:t>
      </w:r>
      <w:r w:rsidRPr="006062AD">
        <w:rPr>
          <w:rFonts w:ascii="Times New Roman" w:eastAsia="楷体" w:hAnsi="Times New Roman" w:hint="eastAsia"/>
          <w:spacing w:val="-8"/>
          <w:sz w:val="30"/>
        </w:rPr>
        <w:t>坦这样的人给他宣传。所以，恩格斯不能不用很大的力量来粉碎他，</w:t>
      </w:r>
      <w:r w:rsidR="00D62E60">
        <w:rPr>
          <w:rFonts w:ascii="Times New Roman" w:eastAsia="楷体" w:hAnsi="Times New Roman"/>
          <w:spacing w:val="-8"/>
          <w:sz w:val="30"/>
        </w:rPr>
        <w:t xml:space="preserve"> </w:t>
      </w:r>
      <w:r w:rsidR="00D62E60" w:rsidRPr="00D62E60">
        <w:rPr>
          <w:rFonts w:ascii="Times New Roman" w:eastAsia="楷体" w:hAnsi="Times New Roman" w:hint="eastAsia"/>
          <w:spacing w:val="-8"/>
          <w:sz w:val="30"/>
        </w:rPr>
        <w:t>虽然实际上他的内容不值得批判，很肤浅的，杂乱无章。</w:t>
      </w:r>
    </w:p>
    <w:p w14:paraId="3528FCDA" w14:textId="7A1741C4" w:rsidR="00D62E60" w:rsidRDefault="00F77973" w:rsidP="00FD4B32">
      <w:pPr>
        <w:widowControl/>
        <w:overflowPunct w:val="0"/>
        <w:topLinePunct/>
        <w:spacing w:before="60" w:after="60" w:line="400" w:lineRule="exact"/>
        <w:ind w:leftChars="202" w:left="424" w:firstLineChars="199" w:firstLine="565"/>
        <w:rPr>
          <w:rStyle w:val="af4"/>
        </w:rPr>
      </w:pPr>
      <w:r>
        <w:rPr>
          <w:rFonts w:ascii="Times New Roman" w:eastAsia="楷体" w:hAnsi="Times New Roman" w:hint="eastAsia"/>
          <w:spacing w:val="-8"/>
          <w:sz w:val="30"/>
        </w:rPr>
        <w:t>杜林</w:t>
      </w:r>
      <w:r w:rsidR="003A6B50">
        <w:rPr>
          <w:rFonts w:ascii="Times New Roman" w:eastAsia="楷体" w:hAnsi="Times New Roman" w:hint="eastAsia"/>
          <w:spacing w:val="-8"/>
          <w:sz w:val="30"/>
        </w:rPr>
        <w:t>的理论体系</w:t>
      </w:r>
      <w:r w:rsidR="009F3D0F">
        <w:rPr>
          <w:rFonts w:ascii="Times New Roman" w:eastAsia="楷体" w:hAnsi="Times New Roman" w:hint="eastAsia"/>
          <w:spacing w:val="-8"/>
          <w:sz w:val="30"/>
        </w:rPr>
        <w:t>包罗万象，</w:t>
      </w:r>
      <w:r w:rsidR="003A6B50">
        <w:rPr>
          <w:rFonts w:ascii="Times New Roman" w:eastAsia="楷体" w:hAnsi="Times New Roman" w:hint="eastAsia"/>
          <w:spacing w:val="-8"/>
          <w:sz w:val="30"/>
        </w:rPr>
        <w:t>主要的内容有</w:t>
      </w:r>
      <w:r w:rsidR="005A1E25" w:rsidRPr="005A1E25">
        <w:rPr>
          <w:rFonts w:ascii="Times New Roman" w:eastAsia="楷体" w:hAnsi="Times New Roman" w:hint="eastAsia"/>
          <w:spacing w:val="-8"/>
          <w:sz w:val="30"/>
        </w:rPr>
        <w:t>三部分东西，第一是“哲学讲义”</w:t>
      </w:r>
      <w:r w:rsidR="000E7F15">
        <w:rPr>
          <w:rFonts w:ascii="Times New Roman" w:eastAsia="楷体" w:hAnsi="Times New Roman" w:hint="eastAsia"/>
          <w:spacing w:val="-8"/>
          <w:sz w:val="30"/>
        </w:rPr>
        <w:t>，</w:t>
      </w:r>
      <w:r w:rsidR="005A1E25" w:rsidRPr="005A1E25">
        <w:rPr>
          <w:rFonts w:ascii="Times New Roman" w:eastAsia="楷体" w:hAnsi="Times New Roman" w:hint="eastAsia"/>
          <w:spacing w:val="-8"/>
          <w:sz w:val="30"/>
        </w:rPr>
        <w:t>第二是经济学讲义</w:t>
      </w:r>
      <w:r w:rsidR="005A1E25" w:rsidRPr="005A1E25">
        <w:rPr>
          <w:rFonts w:ascii="Times New Roman" w:eastAsia="楷体" w:hAnsi="Times New Roman" w:hint="eastAsia"/>
          <w:spacing w:val="-8"/>
          <w:sz w:val="30"/>
        </w:rPr>
        <w:t>(</w:t>
      </w:r>
      <w:r w:rsidR="005A1E25" w:rsidRPr="005A1E25">
        <w:rPr>
          <w:rFonts w:ascii="Times New Roman" w:eastAsia="楷体" w:hAnsi="Times New Roman" w:hint="eastAsia"/>
          <w:spacing w:val="-8"/>
          <w:sz w:val="30"/>
        </w:rPr>
        <w:t>“国民经济学和社会经济学讲义”</w:t>
      </w:r>
      <w:r w:rsidR="005A1E25" w:rsidRPr="005A1E25">
        <w:rPr>
          <w:rFonts w:ascii="Times New Roman" w:eastAsia="楷体" w:hAnsi="Times New Roman" w:hint="eastAsia"/>
          <w:spacing w:val="-8"/>
          <w:sz w:val="30"/>
        </w:rPr>
        <w:t>)</w:t>
      </w:r>
      <w:r w:rsidR="000E7F15">
        <w:rPr>
          <w:rFonts w:ascii="Times New Roman" w:eastAsia="楷体" w:hAnsi="Times New Roman" w:hint="eastAsia"/>
          <w:spacing w:val="-8"/>
          <w:sz w:val="30"/>
        </w:rPr>
        <w:t>，</w:t>
      </w:r>
      <w:r w:rsidR="005A1E25" w:rsidRPr="005A1E25">
        <w:rPr>
          <w:rFonts w:ascii="Times New Roman" w:eastAsia="楷体" w:hAnsi="Times New Roman" w:hint="eastAsia"/>
          <w:spacing w:val="-8"/>
          <w:sz w:val="30"/>
        </w:rPr>
        <w:t>第三是关于社会主义的著作</w:t>
      </w:r>
      <w:r w:rsidR="005A1E25" w:rsidRPr="005A1E25">
        <w:rPr>
          <w:rFonts w:ascii="Times New Roman" w:eastAsia="楷体" w:hAnsi="Times New Roman" w:hint="eastAsia"/>
          <w:spacing w:val="-8"/>
          <w:sz w:val="30"/>
        </w:rPr>
        <w:t>(</w:t>
      </w:r>
      <w:r w:rsidR="005A1E25" w:rsidRPr="005A1E25">
        <w:rPr>
          <w:rFonts w:ascii="Times New Roman" w:eastAsia="楷体" w:hAnsi="Times New Roman" w:hint="eastAsia"/>
          <w:spacing w:val="-8"/>
          <w:sz w:val="30"/>
        </w:rPr>
        <w:t>“国民经济学和社会主义批判史”</w:t>
      </w:r>
      <w:r w:rsidR="005A1E25" w:rsidRPr="005A1E25">
        <w:rPr>
          <w:rFonts w:ascii="Times New Roman" w:eastAsia="楷体" w:hAnsi="Times New Roman" w:hint="eastAsia"/>
          <w:spacing w:val="-8"/>
          <w:sz w:val="30"/>
        </w:rPr>
        <w:t>)</w:t>
      </w:r>
      <w:r w:rsidR="000E7F15">
        <w:rPr>
          <w:rFonts w:ascii="Times New Roman" w:eastAsia="楷体" w:hAnsi="Times New Roman" w:hint="eastAsia"/>
          <w:spacing w:val="-8"/>
          <w:sz w:val="30"/>
        </w:rPr>
        <w:t>，</w:t>
      </w:r>
      <w:r w:rsidR="000E7F15" w:rsidRPr="000E7F15">
        <w:rPr>
          <w:rFonts w:ascii="Times New Roman" w:eastAsia="楷体" w:hAnsi="Times New Roman" w:hint="eastAsia"/>
          <w:spacing w:val="-8"/>
          <w:sz w:val="30"/>
        </w:rPr>
        <w:t>当然还有其他著作，但这三部分是他最基本的著作。</w:t>
      </w:r>
      <w:bookmarkStart w:id="141" w:name="_Hlk180883178"/>
      <w:r w:rsidR="00D62E60">
        <w:rPr>
          <w:rFonts w:ascii="Times New Roman" w:eastAsia="楷体" w:hAnsi="Times New Roman" w:hint="eastAsia"/>
          <w:spacing w:val="-8"/>
          <w:sz w:val="30"/>
        </w:rPr>
        <w:t>恩格斯要彻底批判杜林，也就不得不同样搞了一个主要包括这三个重要方面（哲学、政治经济学、科学社会主义），同时又包罗万象的庞大</w:t>
      </w:r>
      <w:r w:rsidR="003973BF">
        <w:rPr>
          <w:rFonts w:ascii="Times New Roman" w:eastAsia="楷体" w:hAnsi="Times New Roman" w:hint="eastAsia"/>
          <w:spacing w:val="-8"/>
          <w:sz w:val="30"/>
        </w:rPr>
        <w:t>理论</w:t>
      </w:r>
      <w:r w:rsidR="00D62E60">
        <w:rPr>
          <w:rFonts w:ascii="Times New Roman" w:eastAsia="楷体" w:hAnsi="Times New Roman" w:hint="eastAsia"/>
          <w:spacing w:val="-8"/>
          <w:sz w:val="30"/>
        </w:rPr>
        <w:t>体系，和杜林针锋相对。</w:t>
      </w:r>
      <w:r w:rsidR="00E10215" w:rsidRPr="00925247">
        <w:rPr>
          <w:rStyle w:val="af4"/>
          <w:rFonts w:hint="eastAsia"/>
        </w:rPr>
        <w:t>于是</w:t>
      </w:r>
      <w:r w:rsidR="00D62E60" w:rsidRPr="00925247">
        <w:rPr>
          <w:rStyle w:val="af4"/>
        </w:rPr>
        <w:t>，这本书也就</w:t>
      </w:r>
      <w:r w:rsidR="00E10215" w:rsidRPr="00925247">
        <w:rPr>
          <w:rStyle w:val="af4"/>
          <w:rFonts w:hint="eastAsia"/>
        </w:rPr>
        <w:t>在论战中</w:t>
      </w:r>
      <w:r w:rsidR="00D62E60" w:rsidRPr="00925247">
        <w:rPr>
          <w:rStyle w:val="af4"/>
        </w:rPr>
        <w:t>变成了全面</w:t>
      </w:r>
      <w:r w:rsidR="00D62E60" w:rsidRPr="00925247">
        <w:rPr>
          <w:rStyle w:val="af4"/>
          <w:rFonts w:hint="eastAsia"/>
        </w:rPr>
        <w:t>阐述马克思主义的百科全书式的作品了。成为马恩原著里面，和《共产党宣言》</w:t>
      </w:r>
      <w:r w:rsidR="001E1E88" w:rsidRPr="00925247">
        <w:rPr>
          <w:rStyle w:val="af4"/>
          <w:rFonts w:hint="eastAsia"/>
        </w:rPr>
        <w:t>几乎同等</w:t>
      </w:r>
      <w:r w:rsidR="00D62E60" w:rsidRPr="00925247">
        <w:rPr>
          <w:rStyle w:val="af4"/>
          <w:rFonts w:hint="eastAsia"/>
        </w:rPr>
        <w:t>地位的最重要的书了。</w:t>
      </w:r>
      <w:r w:rsidR="00732447" w:rsidRPr="00925247">
        <w:rPr>
          <w:rStyle w:val="af4"/>
          <w:rFonts w:hint="eastAsia"/>
        </w:rPr>
        <w:t>《共产党宣言》是一个</w:t>
      </w:r>
      <w:r w:rsidR="00732447" w:rsidRPr="00925247">
        <w:rPr>
          <w:rStyle w:val="af4"/>
        </w:rPr>
        <w:t>高屋建瓴的纲领性文件，</w:t>
      </w:r>
      <w:r w:rsidR="00732447" w:rsidRPr="00925247">
        <w:rPr>
          <w:rStyle w:val="af4"/>
          <w:rFonts w:hint="eastAsia"/>
        </w:rPr>
        <w:t>是马克思主义的祖宗，而《反杜林论》则是面面俱到</w:t>
      </w:r>
      <w:r w:rsidR="00807972" w:rsidRPr="00925247">
        <w:rPr>
          <w:rStyle w:val="af4"/>
          <w:rFonts w:hint="eastAsia"/>
        </w:rPr>
        <w:t>包罗万象</w:t>
      </w:r>
      <w:r w:rsidR="00732447" w:rsidRPr="00925247">
        <w:rPr>
          <w:rStyle w:val="af4"/>
          <w:rFonts w:hint="eastAsia"/>
        </w:rPr>
        <w:t>的</w:t>
      </w:r>
      <w:r w:rsidR="00807972" w:rsidRPr="00925247">
        <w:rPr>
          <w:rStyle w:val="af4"/>
          <w:rFonts w:hint="eastAsia"/>
        </w:rPr>
        <w:t>马克思主义</w:t>
      </w:r>
      <w:r w:rsidR="00732447" w:rsidRPr="00925247">
        <w:rPr>
          <w:rStyle w:val="af4"/>
          <w:rFonts w:hint="eastAsia"/>
        </w:rPr>
        <w:t>百科全书，二者互为补充</w:t>
      </w:r>
      <w:r w:rsidR="005D0849" w:rsidRPr="00925247">
        <w:rPr>
          <w:rStyle w:val="af4"/>
          <w:rFonts w:hint="eastAsia"/>
        </w:rPr>
        <w:t>，相得益彰</w:t>
      </w:r>
      <w:r w:rsidR="00732447" w:rsidRPr="00925247">
        <w:rPr>
          <w:rStyle w:val="af4"/>
          <w:rFonts w:hint="eastAsia"/>
        </w:rPr>
        <w:t>。</w:t>
      </w:r>
    </w:p>
    <w:p w14:paraId="02FE4037" w14:textId="14834580" w:rsidR="00651E99" w:rsidRPr="00651E99" w:rsidRDefault="00651E99" w:rsidP="00651E99">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651E99">
        <w:rPr>
          <w:rFonts w:ascii="Times New Roman" w:eastAsia="楷体" w:hAnsi="Times New Roman" w:hint="eastAsia"/>
          <w:spacing w:val="-8"/>
          <w:sz w:val="30"/>
        </w:rPr>
        <w:t>看《反杜林论》推荐可以先看以下导读：</w:t>
      </w:r>
    </w:p>
    <w:p w14:paraId="107E3F58" w14:textId="790B25EC" w:rsidR="00651E99" w:rsidRPr="00651E99" w:rsidRDefault="00651E99" w:rsidP="00651E99">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651E99">
        <w:rPr>
          <w:rFonts w:ascii="Times New Roman" w:eastAsia="楷体" w:hAnsi="Times New Roman" w:hint="eastAsia"/>
          <w:spacing w:val="-8"/>
          <w:sz w:val="30"/>
        </w:rPr>
        <w:lastRenderedPageBreak/>
        <w:t>《〈反杜林论〉浅说（上下册）》（上海人民出版社，</w:t>
      </w:r>
      <w:r w:rsidRPr="00651E99">
        <w:rPr>
          <w:rFonts w:ascii="Times New Roman" w:eastAsia="楷体" w:hAnsi="Times New Roman" w:hint="eastAsia"/>
          <w:spacing w:val="-8"/>
          <w:sz w:val="30"/>
        </w:rPr>
        <w:t>1975</w:t>
      </w:r>
      <w:r w:rsidRPr="00651E99">
        <w:rPr>
          <w:rFonts w:ascii="Times New Roman" w:eastAsia="楷体" w:hAnsi="Times New Roman" w:hint="eastAsia"/>
          <w:spacing w:val="-8"/>
          <w:sz w:val="30"/>
        </w:rPr>
        <w:t>年）</w:t>
      </w:r>
      <w:r>
        <w:rPr>
          <w:rFonts w:ascii="Times New Roman" w:eastAsia="楷体" w:hAnsi="Times New Roman" w:hint="eastAsia"/>
          <w:spacing w:val="-8"/>
          <w:sz w:val="30"/>
        </w:rPr>
        <w:t>。</w:t>
      </w:r>
    </w:p>
    <w:p w14:paraId="223D37AA" w14:textId="5DFC0DA6" w:rsidR="00E30B75" w:rsidRPr="00E30B75" w:rsidRDefault="00E30B75" w:rsidP="00E30B75">
      <w:pPr>
        <w:keepNext/>
        <w:keepLines/>
        <w:widowControl/>
        <w:spacing w:before="160" w:after="60"/>
        <w:jc w:val="left"/>
        <w:outlineLvl w:val="3"/>
        <w:rPr>
          <w:rFonts w:ascii="Times New Roman" w:eastAsia="黑体" w:hAnsi="Times New Roman"/>
          <w:b/>
          <w:sz w:val="31"/>
        </w:rPr>
      </w:pPr>
      <w:r w:rsidRPr="00E30B75">
        <w:rPr>
          <w:rFonts w:ascii="Times New Roman" w:eastAsia="黑体" w:hAnsi="Times New Roman" w:hint="eastAsia"/>
          <w:b/>
          <w:sz w:val="31"/>
        </w:rPr>
        <w:t>（</w:t>
      </w:r>
      <w:r w:rsidR="00E81456">
        <w:rPr>
          <w:rFonts w:ascii="Times New Roman" w:eastAsia="黑体" w:hAnsi="Times New Roman" w:hint="eastAsia"/>
          <w:b/>
          <w:sz w:val="31"/>
        </w:rPr>
        <w:t>3</w:t>
      </w:r>
      <w:r w:rsidRPr="00E30B75">
        <w:rPr>
          <w:rFonts w:ascii="Times New Roman" w:eastAsia="黑体" w:hAnsi="Times New Roman" w:hint="eastAsia"/>
          <w:b/>
          <w:sz w:val="31"/>
        </w:rPr>
        <w:t>）《社会主义从空想到科学的发展》</w:t>
      </w:r>
      <w:r w:rsidRPr="00E30B75">
        <w:rPr>
          <w:rFonts w:ascii="Times New Roman" w:eastAsia="黑体" w:hAnsi="Times New Roman" w:hint="eastAsia"/>
          <w:b/>
          <w:sz w:val="31"/>
        </w:rPr>
        <w:t xml:space="preserve"> </w:t>
      </w:r>
    </w:p>
    <w:p w14:paraId="218D478E" w14:textId="77777777" w:rsidR="00E30B75" w:rsidRPr="00E30B75" w:rsidRDefault="00E30B75" w:rsidP="00E30B75">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E30B75">
        <w:rPr>
          <w:rFonts w:ascii="Times New Roman" w:eastAsia="楷体" w:hAnsi="Times New Roman" w:hint="eastAsia"/>
          <w:spacing w:val="-8"/>
          <w:sz w:val="30"/>
        </w:rPr>
        <w:t>恩格斯写于</w:t>
      </w:r>
      <w:r w:rsidRPr="00E30B75">
        <w:rPr>
          <w:rFonts w:ascii="Times New Roman" w:eastAsia="楷体" w:hAnsi="Times New Roman" w:hint="eastAsia"/>
          <w:spacing w:val="-8"/>
          <w:sz w:val="30"/>
        </w:rPr>
        <w:t>1880</w:t>
      </w:r>
      <w:r w:rsidRPr="00E30B75">
        <w:rPr>
          <w:rFonts w:ascii="Times New Roman" w:eastAsia="楷体" w:hAnsi="Times New Roman" w:hint="eastAsia"/>
          <w:spacing w:val="-8"/>
          <w:sz w:val="30"/>
        </w:rPr>
        <w:t>年。</w:t>
      </w:r>
    </w:p>
    <w:p w14:paraId="4CDD652D" w14:textId="602B4A2D" w:rsidR="00E30B75" w:rsidRPr="00E30B75" w:rsidRDefault="00E30B75" w:rsidP="00E30B75">
      <w:pPr>
        <w:widowControl/>
        <w:overflowPunct w:val="0"/>
        <w:topLinePunct/>
        <w:spacing w:before="60" w:after="60" w:line="400" w:lineRule="exact"/>
        <w:ind w:leftChars="202" w:left="424" w:firstLineChars="199" w:firstLine="565"/>
        <w:rPr>
          <w:rStyle w:val="af4"/>
          <w:rFonts w:eastAsia="楷体"/>
        </w:rPr>
      </w:pPr>
      <w:r w:rsidRPr="00E30B75">
        <w:rPr>
          <w:rFonts w:ascii="Times New Roman" w:eastAsia="楷体" w:hAnsi="Times New Roman" w:hint="eastAsia"/>
          <w:spacing w:val="-8"/>
          <w:sz w:val="30"/>
        </w:rPr>
        <w:t>这本书其实是《反杜林论》的第三部分。《反杜林论》出版后，为了更好地传播正确的科学理论，清除杜林思想在工人阶级中的毒害作用，恩格斯又将《反杜林论》第三部分内容，稍加整理单独刊印成册。</w:t>
      </w:r>
    </w:p>
    <w:p w14:paraId="1F2185BD" w14:textId="1F9A97D4" w:rsidR="00681491" w:rsidRDefault="00681491" w:rsidP="008230C8">
      <w:pPr>
        <w:pStyle w:val="A540"/>
      </w:pPr>
      <w:bookmarkStart w:id="142" w:name="_Toc182735545"/>
      <w:bookmarkEnd w:id="141"/>
      <w:r>
        <w:rPr>
          <w:rFonts w:hint="eastAsia"/>
        </w:rPr>
        <w:t>（</w:t>
      </w:r>
      <w:r w:rsidR="00E81456">
        <w:rPr>
          <w:rFonts w:hint="eastAsia"/>
        </w:rPr>
        <w:t>4</w:t>
      </w:r>
      <w:r>
        <w:rPr>
          <w:rFonts w:hint="eastAsia"/>
        </w:rPr>
        <w:t>）</w:t>
      </w:r>
      <w:bookmarkStart w:id="143" w:name="_Hlk180923928"/>
      <w:r>
        <w:rPr>
          <w:rFonts w:hint="eastAsia"/>
        </w:rPr>
        <w:t>《法兰西内战》</w:t>
      </w:r>
      <w:bookmarkEnd w:id="143"/>
      <w:r>
        <w:rPr>
          <w:rFonts w:hint="eastAsia"/>
        </w:rPr>
        <w:t>；</w:t>
      </w:r>
      <w:bookmarkEnd w:id="142"/>
    </w:p>
    <w:p w14:paraId="0D2435EC" w14:textId="77777777" w:rsidR="00C1538C" w:rsidRPr="00CF237F" w:rsidRDefault="008862B3"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37F">
        <w:rPr>
          <w:rFonts w:ascii="Times New Roman" w:eastAsia="楷体" w:hAnsi="Times New Roman" w:hint="eastAsia"/>
          <w:spacing w:val="-8"/>
          <w:sz w:val="30"/>
        </w:rPr>
        <w:t>马克思写于</w:t>
      </w:r>
      <w:r w:rsidRPr="00CF237F">
        <w:rPr>
          <w:rFonts w:ascii="Times New Roman" w:eastAsia="楷体" w:hAnsi="Times New Roman" w:hint="eastAsia"/>
          <w:spacing w:val="-8"/>
          <w:sz w:val="30"/>
        </w:rPr>
        <w:t>1871</w:t>
      </w:r>
      <w:r w:rsidRPr="00CF237F">
        <w:rPr>
          <w:rFonts w:ascii="Times New Roman" w:eastAsia="楷体" w:hAnsi="Times New Roman" w:hint="eastAsia"/>
          <w:spacing w:val="-8"/>
          <w:sz w:val="30"/>
        </w:rPr>
        <w:t>年。</w:t>
      </w:r>
    </w:p>
    <w:p w14:paraId="400F8D8F" w14:textId="7FB114CD" w:rsidR="008862B3" w:rsidRDefault="002266EA"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2266EA">
        <w:rPr>
          <w:rFonts w:ascii="Times New Roman" w:eastAsia="楷体" w:hAnsi="Times New Roman" w:hint="eastAsia"/>
          <w:spacing w:val="-8"/>
          <w:sz w:val="30"/>
        </w:rPr>
        <w:t>巴黎公社是人类历史上首次建设无产阶级专政</w:t>
      </w:r>
      <w:r>
        <w:rPr>
          <w:rFonts w:ascii="Times New Roman" w:eastAsia="楷体" w:hAnsi="Times New Roman" w:hint="eastAsia"/>
          <w:spacing w:val="-8"/>
          <w:sz w:val="30"/>
        </w:rPr>
        <w:t>的</w:t>
      </w:r>
      <w:r w:rsidRPr="002266EA">
        <w:rPr>
          <w:rFonts w:ascii="Times New Roman" w:eastAsia="楷体" w:hAnsi="Times New Roman" w:hint="eastAsia"/>
          <w:spacing w:val="-8"/>
          <w:sz w:val="30"/>
        </w:rPr>
        <w:t>尝试，它留下了很多</w:t>
      </w:r>
      <w:r>
        <w:rPr>
          <w:rFonts w:ascii="Times New Roman" w:eastAsia="楷体" w:hAnsi="Times New Roman" w:hint="eastAsia"/>
          <w:spacing w:val="-8"/>
          <w:sz w:val="30"/>
        </w:rPr>
        <w:t>宝贵的</w:t>
      </w:r>
      <w:r w:rsidRPr="002266EA">
        <w:rPr>
          <w:rFonts w:ascii="Times New Roman" w:eastAsia="楷体" w:hAnsi="Times New Roman" w:hint="eastAsia"/>
          <w:spacing w:val="-8"/>
          <w:sz w:val="30"/>
        </w:rPr>
        <w:t>历史经验和教训。</w:t>
      </w:r>
      <w:r w:rsidRPr="00240465">
        <w:rPr>
          <w:rStyle w:val="af3"/>
          <w:rFonts w:hint="eastAsia"/>
        </w:rPr>
        <w:t>《法兰西内战》即</w:t>
      </w:r>
      <w:r w:rsidR="008318A2" w:rsidRPr="00240465">
        <w:rPr>
          <w:rStyle w:val="af3"/>
          <w:rFonts w:hint="eastAsia"/>
        </w:rPr>
        <w:t>是对</w:t>
      </w:r>
      <w:r w:rsidR="008862B3" w:rsidRPr="00240465">
        <w:rPr>
          <w:rStyle w:val="af3"/>
          <w:rFonts w:hint="eastAsia"/>
        </w:rPr>
        <w:t>巴黎公社的发展过程和</w:t>
      </w:r>
      <w:r w:rsidR="003E493C" w:rsidRPr="00240465">
        <w:rPr>
          <w:rStyle w:val="af3"/>
          <w:rFonts w:hint="eastAsia"/>
        </w:rPr>
        <w:t>经验教训</w:t>
      </w:r>
      <w:r w:rsidR="008318A2" w:rsidRPr="00240465">
        <w:rPr>
          <w:rStyle w:val="af3"/>
          <w:rFonts w:hint="eastAsia"/>
        </w:rPr>
        <w:t>的</w:t>
      </w:r>
      <w:r w:rsidR="008862B3" w:rsidRPr="00240465">
        <w:rPr>
          <w:rStyle w:val="af3"/>
          <w:rFonts w:hint="eastAsia"/>
        </w:rPr>
        <w:t>总结</w:t>
      </w:r>
      <w:r w:rsidR="0084258F">
        <w:rPr>
          <w:rFonts w:ascii="Times New Roman" w:eastAsia="楷体" w:hAnsi="Times New Roman" w:hint="eastAsia"/>
          <w:spacing w:val="-8"/>
          <w:sz w:val="30"/>
        </w:rPr>
        <w:t>。</w:t>
      </w:r>
      <w:r w:rsidR="00E3100F">
        <w:rPr>
          <w:rFonts w:ascii="Times New Roman" w:eastAsia="楷体" w:hAnsi="Times New Roman" w:hint="eastAsia"/>
          <w:spacing w:val="-8"/>
          <w:sz w:val="30"/>
        </w:rPr>
        <w:t>马克思在这本书里面，</w:t>
      </w:r>
      <w:r>
        <w:rPr>
          <w:rFonts w:ascii="Times New Roman" w:eastAsia="楷体" w:hAnsi="Times New Roman" w:hint="eastAsia"/>
          <w:spacing w:val="-8"/>
          <w:sz w:val="30"/>
        </w:rPr>
        <w:t>正式</w:t>
      </w:r>
      <w:r w:rsidR="008862B3" w:rsidRPr="00CF237F">
        <w:rPr>
          <w:rFonts w:ascii="Times New Roman" w:eastAsia="楷体" w:hAnsi="Times New Roman" w:hint="eastAsia"/>
          <w:spacing w:val="-8"/>
          <w:sz w:val="30"/>
        </w:rPr>
        <w:t>提出了巴黎公社的原则即建设无产阶级政党、无产阶级军队、无产阶级专政和无产阶级政权的一系列思想</w:t>
      </w:r>
      <w:r w:rsidR="00E12527">
        <w:rPr>
          <w:rFonts w:ascii="Times New Roman" w:eastAsia="楷体" w:hAnsi="Times New Roman" w:hint="eastAsia"/>
          <w:spacing w:val="-8"/>
          <w:sz w:val="30"/>
        </w:rPr>
        <w:t>，这些思想是无产阶级在革命夺取政权的过程中和革命胜利后搞社会主义政治必须坚持的原则</w:t>
      </w:r>
      <w:r w:rsidR="008243CE">
        <w:rPr>
          <w:rFonts w:ascii="Times New Roman" w:eastAsia="楷体" w:hAnsi="Times New Roman" w:hint="eastAsia"/>
          <w:spacing w:val="-8"/>
          <w:sz w:val="30"/>
        </w:rPr>
        <w:t>；</w:t>
      </w:r>
      <w:r w:rsidR="00956D65" w:rsidRPr="0025202E">
        <w:rPr>
          <w:rStyle w:val="af3"/>
          <w:rFonts w:hint="eastAsia"/>
        </w:rPr>
        <w:t>后来，列宁</w:t>
      </w:r>
      <w:r w:rsidR="00E278B0" w:rsidRPr="0025202E">
        <w:rPr>
          <w:rStyle w:val="af3"/>
          <w:rFonts w:hint="eastAsia"/>
        </w:rPr>
        <w:t>为了更好地贯彻这些原则</w:t>
      </w:r>
      <w:r w:rsidR="00956D65" w:rsidRPr="0025202E">
        <w:rPr>
          <w:rStyle w:val="af3"/>
          <w:rFonts w:hint="eastAsia"/>
        </w:rPr>
        <w:t>，创立了</w:t>
      </w:r>
      <w:r w:rsidR="00E278B0" w:rsidRPr="0025202E">
        <w:rPr>
          <w:rStyle w:val="af3"/>
          <w:rFonts w:hint="eastAsia"/>
        </w:rPr>
        <w:t>无产阶级</w:t>
      </w:r>
      <w:r w:rsidR="00956D65" w:rsidRPr="0025202E">
        <w:rPr>
          <w:rStyle w:val="af3"/>
          <w:rFonts w:hint="eastAsia"/>
        </w:rPr>
        <w:t>先锋队理论</w:t>
      </w:r>
      <w:r w:rsidR="00E278B0">
        <w:rPr>
          <w:rFonts w:ascii="Times New Roman" w:eastAsia="楷体" w:hAnsi="Times New Roman" w:hint="eastAsia"/>
          <w:spacing w:val="-8"/>
          <w:sz w:val="30"/>
        </w:rPr>
        <w:t>，苏联和中国革命即</w:t>
      </w:r>
      <w:r w:rsidR="00E278B0">
        <w:rPr>
          <w:rFonts w:ascii="Times New Roman" w:eastAsia="楷体" w:hAnsi="Times New Roman" w:hint="eastAsia"/>
          <w:spacing w:val="-8"/>
          <w:sz w:val="30"/>
        </w:rPr>
        <w:lastRenderedPageBreak/>
        <w:t>是在列宁主义的直接指导下取得成功的</w:t>
      </w:r>
      <w:r w:rsidR="00F878AA">
        <w:rPr>
          <w:rFonts w:ascii="Times New Roman" w:eastAsia="楷体" w:hAnsi="Times New Roman" w:hint="eastAsia"/>
          <w:spacing w:val="-8"/>
          <w:sz w:val="30"/>
        </w:rPr>
        <w:t>，这都是</w:t>
      </w:r>
      <w:r w:rsidR="001B5381">
        <w:rPr>
          <w:rFonts w:ascii="Times New Roman" w:eastAsia="楷体" w:hAnsi="Times New Roman" w:hint="eastAsia"/>
          <w:spacing w:val="-8"/>
          <w:sz w:val="30"/>
        </w:rPr>
        <w:t>在</w:t>
      </w:r>
      <w:r w:rsidR="00F878AA">
        <w:rPr>
          <w:rFonts w:ascii="Times New Roman" w:eastAsia="楷体" w:hAnsi="Times New Roman" w:hint="eastAsia"/>
          <w:spacing w:val="-8"/>
          <w:sz w:val="30"/>
        </w:rPr>
        <w:t>巴黎公社的经验教训的基础上取得的成果。</w:t>
      </w:r>
    </w:p>
    <w:p w14:paraId="40D5A20E" w14:textId="5261DF17" w:rsidR="009F7EF5" w:rsidRDefault="007F2A1A"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形形色色的修正主义政治理论，无不违反了《法兰西内战》中提出的巴黎公社的原则，</w:t>
      </w:r>
      <w:r w:rsidR="009F7EF5" w:rsidRPr="009F7EF5">
        <w:rPr>
          <w:rFonts w:ascii="Times New Roman" w:eastAsia="楷体" w:hAnsi="Times New Roman" w:hint="eastAsia"/>
          <w:spacing w:val="-8"/>
          <w:sz w:val="30"/>
        </w:rPr>
        <w:t>《法兰西内战》是无产阶级</w:t>
      </w:r>
      <w:r w:rsidR="009F7EF5" w:rsidRPr="00755215">
        <w:rPr>
          <w:rStyle w:val="af3"/>
          <w:rFonts w:hint="eastAsia"/>
        </w:rPr>
        <w:t>政治活动</w:t>
      </w:r>
      <w:r w:rsidR="009F7EF5" w:rsidRPr="009F7EF5">
        <w:rPr>
          <w:rFonts w:ascii="Times New Roman" w:eastAsia="楷体" w:hAnsi="Times New Roman" w:hint="eastAsia"/>
          <w:spacing w:val="-8"/>
          <w:sz w:val="30"/>
        </w:rPr>
        <w:t>的具体</w:t>
      </w:r>
      <w:r w:rsidR="009F7EF5" w:rsidRPr="00755215">
        <w:rPr>
          <w:rStyle w:val="af3"/>
          <w:rFonts w:hint="eastAsia"/>
        </w:rPr>
        <w:t>总指导</w:t>
      </w:r>
      <w:r w:rsidR="009F7EF5" w:rsidRPr="009F7EF5">
        <w:rPr>
          <w:rFonts w:ascii="Times New Roman" w:eastAsia="楷体" w:hAnsi="Times New Roman" w:hint="eastAsia"/>
          <w:spacing w:val="-8"/>
          <w:sz w:val="30"/>
        </w:rPr>
        <w:t>。</w:t>
      </w:r>
    </w:p>
    <w:p w14:paraId="2B0C39FD" w14:textId="430ED80B" w:rsidR="00651E99" w:rsidRDefault="00651E99"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651E99">
        <w:rPr>
          <w:rFonts w:ascii="Times New Roman" w:eastAsia="楷体" w:hAnsi="Times New Roman" w:hint="eastAsia"/>
          <w:spacing w:val="-8"/>
          <w:sz w:val="30"/>
        </w:rPr>
        <w:t>看《</w:t>
      </w:r>
      <w:r w:rsidR="006D28EC">
        <w:rPr>
          <w:rFonts w:ascii="Times New Roman" w:eastAsia="楷体" w:hAnsi="Times New Roman" w:hint="eastAsia"/>
          <w:spacing w:val="-8"/>
          <w:sz w:val="30"/>
        </w:rPr>
        <w:t>法兰西内战</w:t>
      </w:r>
      <w:r w:rsidRPr="00651E99">
        <w:rPr>
          <w:rFonts w:ascii="Times New Roman" w:eastAsia="楷体" w:hAnsi="Times New Roman" w:hint="eastAsia"/>
          <w:spacing w:val="-8"/>
          <w:sz w:val="30"/>
        </w:rPr>
        <w:t>》推荐可以先看以下</w:t>
      </w:r>
      <w:r w:rsidR="006D28EC">
        <w:rPr>
          <w:rFonts w:ascii="Times New Roman" w:eastAsia="楷体" w:hAnsi="Times New Roman" w:hint="eastAsia"/>
          <w:spacing w:val="-8"/>
          <w:sz w:val="30"/>
        </w:rPr>
        <w:t>三</w:t>
      </w:r>
      <w:r w:rsidRPr="00651E99">
        <w:rPr>
          <w:rFonts w:ascii="Times New Roman" w:eastAsia="楷体" w:hAnsi="Times New Roman" w:hint="eastAsia"/>
          <w:spacing w:val="-8"/>
          <w:sz w:val="30"/>
        </w:rPr>
        <w:t>本导读：</w:t>
      </w:r>
    </w:p>
    <w:p w14:paraId="00B13117" w14:textId="77777777" w:rsidR="002E7863" w:rsidRPr="002E7863" w:rsidRDefault="002E7863" w:rsidP="002E786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2E7863">
        <w:rPr>
          <w:rFonts w:ascii="Times New Roman" w:eastAsia="楷体" w:hAnsi="Times New Roman" w:hint="eastAsia"/>
          <w:spacing w:val="-8"/>
          <w:sz w:val="30"/>
        </w:rPr>
        <w:t>《〈法兰西内战〉介绍提要》（中国人民解放军军政大学训练部，</w:t>
      </w:r>
      <w:r w:rsidRPr="002E7863">
        <w:rPr>
          <w:rFonts w:ascii="Times New Roman" w:eastAsia="楷体" w:hAnsi="Times New Roman" w:hint="eastAsia"/>
          <w:spacing w:val="-8"/>
          <w:sz w:val="30"/>
        </w:rPr>
        <w:t>1971</w:t>
      </w:r>
      <w:r w:rsidRPr="002E7863">
        <w:rPr>
          <w:rFonts w:ascii="Times New Roman" w:eastAsia="楷体" w:hAnsi="Times New Roman" w:hint="eastAsia"/>
          <w:spacing w:val="-8"/>
          <w:sz w:val="30"/>
        </w:rPr>
        <w:t>年）；</w:t>
      </w:r>
    </w:p>
    <w:p w14:paraId="28B4F575" w14:textId="77777777" w:rsidR="002E7863" w:rsidRPr="002E7863" w:rsidRDefault="002E7863" w:rsidP="002E786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2E7863">
        <w:rPr>
          <w:rFonts w:ascii="Times New Roman" w:eastAsia="楷体" w:hAnsi="Times New Roman" w:hint="eastAsia"/>
          <w:spacing w:val="-8"/>
          <w:sz w:val="30"/>
        </w:rPr>
        <w:t>《〈法兰西内战〉浅说》（赵佐良著，沈阳师范学院政教系，</w:t>
      </w:r>
      <w:r w:rsidRPr="002E7863">
        <w:rPr>
          <w:rFonts w:ascii="Times New Roman" w:eastAsia="楷体" w:hAnsi="Times New Roman" w:hint="eastAsia"/>
          <w:spacing w:val="-8"/>
          <w:sz w:val="30"/>
        </w:rPr>
        <w:t>1980</w:t>
      </w:r>
      <w:r w:rsidRPr="002E7863">
        <w:rPr>
          <w:rFonts w:ascii="Times New Roman" w:eastAsia="楷体" w:hAnsi="Times New Roman" w:hint="eastAsia"/>
          <w:spacing w:val="-8"/>
          <w:sz w:val="30"/>
        </w:rPr>
        <w:t>年）；</w:t>
      </w:r>
    </w:p>
    <w:p w14:paraId="0C7CD016" w14:textId="1A69520C" w:rsidR="002E7863" w:rsidRPr="009F7EF5" w:rsidRDefault="002E7863" w:rsidP="002E786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2E7863">
        <w:rPr>
          <w:rFonts w:ascii="Times New Roman" w:eastAsia="楷体" w:hAnsi="Times New Roman" w:hint="eastAsia"/>
          <w:spacing w:val="-8"/>
          <w:sz w:val="30"/>
        </w:rPr>
        <w:t>《〈法兰西内战〉提要和注释》</w:t>
      </w:r>
      <w:r w:rsidRPr="002E7863">
        <w:rPr>
          <w:rFonts w:ascii="Times New Roman" w:eastAsia="楷体" w:hAnsi="Times New Roman" w:hint="eastAsia"/>
          <w:spacing w:val="-8"/>
          <w:sz w:val="30"/>
        </w:rPr>
        <w:t xml:space="preserve"> (</w:t>
      </w:r>
      <w:r w:rsidRPr="002E7863">
        <w:rPr>
          <w:rFonts w:ascii="Times New Roman" w:eastAsia="楷体" w:hAnsi="Times New Roman" w:hint="eastAsia"/>
          <w:spacing w:val="-8"/>
          <w:sz w:val="30"/>
        </w:rPr>
        <w:t>中央党校编，人民出版社，</w:t>
      </w:r>
      <w:r w:rsidRPr="002E7863">
        <w:rPr>
          <w:rFonts w:ascii="Times New Roman" w:eastAsia="楷体" w:hAnsi="Times New Roman" w:hint="eastAsia"/>
          <w:spacing w:val="-8"/>
          <w:sz w:val="30"/>
        </w:rPr>
        <w:t>1972</w:t>
      </w:r>
      <w:r w:rsidRPr="002E7863">
        <w:rPr>
          <w:rFonts w:ascii="Times New Roman" w:eastAsia="楷体" w:hAnsi="Times New Roman" w:hint="eastAsia"/>
          <w:spacing w:val="-8"/>
          <w:sz w:val="30"/>
        </w:rPr>
        <w:t>年</w:t>
      </w:r>
      <w:r w:rsidRPr="002E7863">
        <w:rPr>
          <w:rFonts w:ascii="Times New Roman" w:eastAsia="楷体" w:hAnsi="Times New Roman" w:hint="eastAsia"/>
          <w:spacing w:val="-8"/>
          <w:sz w:val="30"/>
        </w:rPr>
        <w:t>)</w:t>
      </w:r>
      <w:r>
        <w:rPr>
          <w:rFonts w:ascii="Times New Roman" w:eastAsia="楷体" w:hAnsi="Times New Roman" w:hint="eastAsia"/>
          <w:spacing w:val="-8"/>
          <w:sz w:val="30"/>
        </w:rPr>
        <w:t>。</w:t>
      </w:r>
    </w:p>
    <w:p w14:paraId="67BB1992" w14:textId="0711B5F3" w:rsidR="005C6725" w:rsidRPr="005C6725" w:rsidRDefault="005C6725" w:rsidP="008230C8">
      <w:pPr>
        <w:pStyle w:val="A540"/>
      </w:pPr>
      <w:bookmarkStart w:id="144" w:name="_Toc182735546"/>
      <w:r w:rsidRPr="005C6725">
        <w:rPr>
          <w:rFonts w:hint="eastAsia"/>
        </w:rPr>
        <w:t>（</w:t>
      </w:r>
      <w:r w:rsidR="00E81456">
        <w:rPr>
          <w:rFonts w:hint="eastAsia"/>
        </w:rPr>
        <w:t>5</w:t>
      </w:r>
      <w:r w:rsidRPr="005C6725">
        <w:rPr>
          <w:rFonts w:hint="eastAsia"/>
        </w:rPr>
        <w:t>）《哥达纲领批判》；</w:t>
      </w:r>
      <w:bookmarkEnd w:id="144"/>
    </w:p>
    <w:p w14:paraId="577B9A1E" w14:textId="77777777" w:rsidR="00C1538C" w:rsidRDefault="005C6725" w:rsidP="00CF237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5C6725">
        <w:rPr>
          <w:rFonts w:ascii="Times New Roman" w:eastAsia="楷体" w:hAnsi="Times New Roman" w:hint="eastAsia"/>
          <w:spacing w:val="-8"/>
          <w:sz w:val="30"/>
        </w:rPr>
        <w:t>马克思写于</w:t>
      </w:r>
      <w:r w:rsidRPr="005C6725">
        <w:rPr>
          <w:rFonts w:ascii="Times New Roman" w:eastAsia="楷体" w:hAnsi="Times New Roman" w:hint="eastAsia"/>
          <w:spacing w:val="-8"/>
          <w:sz w:val="30"/>
        </w:rPr>
        <w:t>1875</w:t>
      </w:r>
      <w:r w:rsidRPr="005C6725">
        <w:rPr>
          <w:rFonts w:ascii="Times New Roman" w:eastAsia="楷体" w:hAnsi="Times New Roman" w:hint="eastAsia"/>
          <w:spacing w:val="-8"/>
          <w:sz w:val="30"/>
        </w:rPr>
        <w:t>年</w:t>
      </w:r>
      <w:r w:rsidRPr="005C6725">
        <w:rPr>
          <w:rFonts w:ascii="Times New Roman" w:eastAsia="楷体" w:hAnsi="Times New Roman"/>
          <w:spacing w:val="-8"/>
          <w:sz w:val="30"/>
        </w:rPr>
        <w:t>。</w:t>
      </w:r>
    </w:p>
    <w:p w14:paraId="3CCCD29F" w14:textId="77777777" w:rsidR="002F21B9" w:rsidRDefault="00FF45F8" w:rsidP="000644A9">
      <w:pPr>
        <w:widowControl/>
        <w:overflowPunct w:val="0"/>
        <w:topLinePunct/>
        <w:spacing w:before="60" w:after="60" w:line="400" w:lineRule="exact"/>
        <w:ind w:leftChars="202" w:left="424" w:firstLineChars="199" w:firstLine="565"/>
        <w:rPr>
          <w:rFonts w:ascii="楷体" w:eastAsia="楷体" w:hAnsi="楷体" w:cs="楷体" w:hint="eastAsia"/>
          <w:spacing w:val="-8"/>
          <w:sz w:val="30"/>
        </w:rPr>
      </w:pPr>
      <w:r>
        <w:rPr>
          <w:rFonts w:ascii="Times New Roman" w:eastAsia="楷体" w:hAnsi="Times New Roman" w:hint="eastAsia"/>
          <w:spacing w:val="-8"/>
          <w:sz w:val="30"/>
        </w:rPr>
        <w:t>这本书是马克思为了批判</w:t>
      </w:r>
      <w:r w:rsidRPr="005C6725">
        <w:rPr>
          <w:rFonts w:ascii="Times New Roman" w:eastAsia="楷体" w:hAnsi="Times New Roman" w:hint="eastAsia"/>
          <w:spacing w:val="-8"/>
          <w:sz w:val="30"/>
        </w:rPr>
        <w:t>拉萨尔主义</w:t>
      </w:r>
      <w:r>
        <w:rPr>
          <w:rFonts w:ascii="Times New Roman" w:eastAsia="楷体" w:hAnsi="Times New Roman" w:hint="eastAsia"/>
          <w:spacing w:val="-8"/>
          <w:sz w:val="30"/>
        </w:rPr>
        <w:t>而写的</w:t>
      </w:r>
      <w:r w:rsidR="00286EDE">
        <w:rPr>
          <w:rFonts w:ascii="Times New Roman" w:eastAsia="楷体" w:hAnsi="Times New Roman" w:hint="eastAsia"/>
          <w:spacing w:val="-8"/>
          <w:sz w:val="30"/>
        </w:rPr>
        <w:t>。</w:t>
      </w:r>
      <w:r w:rsidR="00286EDE" w:rsidRPr="00286EDE">
        <w:rPr>
          <w:rFonts w:ascii="Times New Roman" w:eastAsia="楷体" w:hAnsi="Times New Roman" w:hint="eastAsia"/>
          <w:spacing w:val="-8"/>
          <w:sz w:val="30"/>
        </w:rPr>
        <w:t>拉萨尔主义是</w:t>
      </w:r>
      <w:r w:rsidR="00286EDE">
        <w:rPr>
          <w:rFonts w:ascii="Times New Roman" w:eastAsia="楷体" w:hAnsi="Times New Roman" w:hint="eastAsia"/>
          <w:spacing w:val="-8"/>
          <w:sz w:val="30"/>
        </w:rPr>
        <w:t>当时</w:t>
      </w:r>
      <w:r w:rsidR="00286EDE" w:rsidRPr="00286EDE">
        <w:rPr>
          <w:rFonts w:ascii="Times New Roman" w:eastAsia="楷体" w:hAnsi="Times New Roman"/>
          <w:spacing w:val="-8"/>
          <w:sz w:val="30"/>
        </w:rPr>
        <w:t>德国工人运动中的机会主义错误思想</w:t>
      </w:r>
      <w:r w:rsidR="00286EDE">
        <w:rPr>
          <w:rFonts w:ascii="Times New Roman" w:eastAsia="楷体" w:hAnsi="Times New Roman" w:hint="eastAsia"/>
          <w:spacing w:val="-8"/>
          <w:sz w:val="30"/>
        </w:rPr>
        <w:t>，</w:t>
      </w:r>
      <w:r w:rsidR="00792C8B">
        <w:rPr>
          <w:rFonts w:ascii="Times New Roman" w:eastAsia="楷体" w:hAnsi="Times New Roman" w:hint="eastAsia"/>
          <w:spacing w:val="-8"/>
          <w:sz w:val="30"/>
        </w:rPr>
        <w:t>影响很大。</w:t>
      </w:r>
      <w:r w:rsidR="000141A2" w:rsidRPr="000141A2">
        <w:rPr>
          <w:rFonts w:ascii="Times New Roman" w:eastAsia="楷体" w:hAnsi="Times New Roman" w:hint="eastAsia"/>
          <w:spacing w:val="-8"/>
          <w:sz w:val="30"/>
        </w:rPr>
        <w:t>拉萨尔认为，劳动者只有组织生产合作社，并自身成为合作社企业家才有助于劳动者解放</w:t>
      </w:r>
      <w:r w:rsidR="000141A2">
        <w:rPr>
          <w:rFonts w:ascii="Times New Roman" w:eastAsia="楷体" w:hAnsi="Times New Roman" w:hint="eastAsia"/>
          <w:spacing w:val="-8"/>
          <w:sz w:val="30"/>
        </w:rPr>
        <w:t>，他</w:t>
      </w:r>
      <w:r w:rsidR="00286EDE" w:rsidRPr="00286EDE">
        <w:rPr>
          <w:rFonts w:ascii="Times New Roman" w:eastAsia="楷体" w:hAnsi="Times New Roman"/>
          <w:spacing w:val="-8"/>
          <w:sz w:val="30"/>
        </w:rPr>
        <w:t>鼓吹国家是全体人民的共同体，</w:t>
      </w:r>
      <w:r w:rsidR="00286EDE" w:rsidRPr="00286EDE">
        <w:rPr>
          <w:rFonts w:ascii="Times New Roman" w:eastAsia="楷体" w:hAnsi="Times New Roman" w:hint="eastAsia"/>
          <w:spacing w:val="-8"/>
          <w:sz w:val="30"/>
        </w:rPr>
        <w:t>主张</w:t>
      </w:r>
      <w:r w:rsidR="00286EDE">
        <w:rPr>
          <w:rFonts w:ascii="Times New Roman" w:eastAsia="楷体" w:hAnsi="Times New Roman" w:hint="eastAsia"/>
          <w:spacing w:val="-8"/>
          <w:sz w:val="30"/>
        </w:rPr>
        <w:t>工人要</w:t>
      </w:r>
      <w:r w:rsidR="00286EDE" w:rsidRPr="00286EDE">
        <w:rPr>
          <w:rFonts w:ascii="Times New Roman" w:eastAsia="楷体" w:hAnsi="Times New Roman" w:hint="eastAsia"/>
          <w:spacing w:val="-8"/>
          <w:sz w:val="30"/>
        </w:rPr>
        <w:t>通过</w:t>
      </w:r>
      <w:r w:rsidR="00286EDE">
        <w:rPr>
          <w:rFonts w:ascii="Times New Roman" w:eastAsia="楷体" w:hAnsi="Times New Roman" w:hint="eastAsia"/>
          <w:spacing w:val="-8"/>
          <w:sz w:val="30"/>
        </w:rPr>
        <w:t>争取</w:t>
      </w:r>
      <w:r w:rsidR="00286EDE" w:rsidRPr="00286EDE">
        <w:rPr>
          <w:rFonts w:ascii="Times New Roman" w:eastAsia="楷体" w:hAnsi="Times New Roman" w:hint="eastAsia"/>
          <w:spacing w:val="-8"/>
          <w:sz w:val="30"/>
        </w:rPr>
        <w:t>普选权</w:t>
      </w:r>
      <w:r w:rsidR="00286EDE">
        <w:rPr>
          <w:rFonts w:ascii="Times New Roman" w:eastAsia="楷体" w:hAnsi="Times New Roman" w:hint="eastAsia"/>
          <w:spacing w:val="-8"/>
          <w:sz w:val="30"/>
        </w:rPr>
        <w:t>，在</w:t>
      </w:r>
      <w:r w:rsidR="00286EDE" w:rsidRPr="00286EDE">
        <w:rPr>
          <w:rFonts w:ascii="Times New Roman" w:eastAsia="楷体" w:hAnsi="Times New Roman" w:hint="eastAsia"/>
          <w:spacing w:val="-8"/>
          <w:sz w:val="30"/>
        </w:rPr>
        <w:t>国家帮助</w:t>
      </w:r>
      <w:r w:rsidR="00286EDE">
        <w:rPr>
          <w:rFonts w:ascii="Times New Roman" w:eastAsia="楷体" w:hAnsi="Times New Roman" w:hint="eastAsia"/>
          <w:spacing w:val="-8"/>
          <w:sz w:val="30"/>
        </w:rPr>
        <w:t>下</w:t>
      </w:r>
      <w:r w:rsidR="00286EDE" w:rsidRPr="00286EDE">
        <w:rPr>
          <w:rFonts w:ascii="Times New Roman" w:eastAsia="楷体" w:hAnsi="Times New Roman" w:hint="eastAsia"/>
          <w:spacing w:val="-8"/>
          <w:sz w:val="30"/>
        </w:rPr>
        <w:t>建立生产合作社，走和平过渡的“</w:t>
      </w:r>
      <w:r w:rsidR="00286EDE" w:rsidRPr="00286EDE">
        <w:rPr>
          <w:rFonts w:ascii="MS Gothic" w:eastAsia="MS Gothic" w:hAnsi="MS Gothic" w:cs="MS Gothic" w:hint="eastAsia"/>
          <w:spacing w:val="-8"/>
          <w:sz w:val="30"/>
        </w:rPr>
        <w:t>‌</w:t>
      </w:r>
      <w:r w:rsidR="00286EDE" w:rsidRPr="00286EDE">
        <w:rPr>
          <w:rFonts w:ascii="楷体" w:eastAsia="楷体" w:hAnsi="楷体" w:cs="楷体" w:hint="eastAsia"/>
          <w:spacing w:val="-8"/>
          <w:sz w:val="30"/>
        </w:rPr>
        <w:t>国家社会主义”道路。</w:t>
      </w:r>
      <w:bookmarkStart w:id="145" w:name="_Hlk180918303"/>
      <w:r w:rsidR="00792C8B" w:rsidRPr="00792C8B">
        <w:rPr>
          <w:rFonts w:ascii="Times New Roman" w:eastAsia="楷体" w:hAnsi="Times New Roman" w:hint="eastAsia"/>
          <w:spacing w:val="-8"/>
          <w:sz w:val="30"/>
        </w:rPr>
        <w:t>《</w:t>
      </w:r>
      <w:r w:rsidR="00792C8B" w:rsidRPr="00792C8B">
        <w:rPr>
          <w:rFonts w:ascii="MS Gothic" w:eastAsia="MS Gothic" w:hAnsi="MS Gothic" w:cs="MS Gothic" w:hint="eastAsia"/>
          <w:spacing w:val="-8"/>
          <w:sz w:val="30"/>
        </w:rPr>
        <w:t>‌</w:t>
      </w:r>
      <w:r w:rsidR="00792C8B" w:rsidRPr="00792C8B">
        <w:rPr>
          <w:rFonts w:ascii="楷体" w:eastAsia="楷体" w:hAnsi="楷体" w:cs="楷体" w:hint="eastAsia"/>
          <w:spacing w:val="-8"/>
          <w:sz w:val="30"/>
        </w:rPr>
        <w:t>哥达纲领批判》</w:t>
      </w:r>
      <w:bookmarkEnd w:id="145"/>
      <w:r w:rsidR="00792C8B" w:rsidRPr="00792C8B">
        <w:rPr>
          <w:rFonts w:ascii="楷体" w:eastAsia="楷体" w:hAnsi="楷体" w:cs="楷体" w:hint="eastAsia"/>
          <w:spacing w:val="-8"/>
          <w:sz w:val="30"/>
        </w:rPr>
        <w:t>对拉萨尔主义进行了</w:t>
      </w:r>
      <w:r w:rsidR="00792C8B" w:rsidRPr="00792C8B">
        <w:rPr>
          <w:rFonts w:ascii="楷体" w:eastAsia="楷体" w:hAnsi="楷体" w:cs="楷体" w:hint="eastAsia"/>
          <w:spacing w:val="-8"/>
          <w:sz w:val="30"/>
        </w:rPr>
        <w:lastRenderedPageBreak/>
        <w:t>深刻的批判。</w:t>
      </w:r>
      <w:r w:rsidR="00792C8B" w:rsidRPr="00792C8B">
        <w:rPr>
          <w:rFonts w:ascii="MS Gothic" w:eastAsia="MS Gothic" w:hAnsi="MS Gothic" w:cs="MS Gothic" w:hint="eastAsia"/>
          <w:spacing w:val="-8"/>
          <w:sz w:val="30"/>
        </w:rPr>
        <w:t>‌</w:t>
      </w:r>
      <w:r w:rsidR="00792C8B" w:rsidRPr="00792C8B">
        <w:rPr>
          <w:rFonts w:ascii="楷体" w:eastAsia="楷体" w:hAnsi="楷体" w:cs="楷体" w:hint="eastAsia"/>
          <w:spacing w:val="-8"/>
          <w:sz w:val="30"/>
        </w:rPr>
        <w:t>马克思在该书中提出了无产阶级专政的国家是资本主义向</w:t>
      </w:r>
      <w:r w:rsidR="00792C8B" w:rsidRPr="00792C8B">
        <w:rPr>
          <w:rFonts w:ascii="MS Gothic" w:eastAsia="MS Gothic" w:hAnsi="MS Gothic" w:cs="MS Gothic" w:hint="eastAsia"/>
          <w:spacing w:val="-8"/>
          <w:sz w:val="30"/>
        </w:rPr>
        <w:t>‌</w:t>
      </w:r>
      <w:r w:rsidR="00792C8B" w:rsidRPr="00792C8B">
        <w:rPr>
          <w:rFonts w:ascii="楷体" w:eastAsia="楷体" w:hAnsi="楷体" w:cs="楷体" w:hint="eastAsia"/>
          <w:spacing w:val="-8"/>
          <w:sz w:val="30"/>
        </w:rPr>
        <w:t>共产主义转变的政治上的</w:t>
      </w:r>
      <w:r w:rsidR="0066673C">
        <w:rPr>
          <w:rFonts w:ascii="楷体" w:eastAsia="楷体" w:hAnsi="楷体" w:cs="楷体" w:hint="eastAsia"/>
          <w:spacing w:val="-8"/>
          <w:sz w:val="30"/>
        </w:rPr>
        <w:t>必要条件</w:t>
      </w:r>
      <w:r w:rsidR="00792C8B" w:rsidRPr="00792C8B">
        <w:rPr>
          <w:rFonts w:ascii="楷体" w:eastAsia="楷体" w:hAnsi="楷体" w:cs="楷体" w:hint="eastAsia"/>
          <w:spacing w:val="-8"/>
          <w:sz w:val="30"/>
        </w:rPr>
        <w:t>，并</w:t>
      </w:r>
      <w:r w:rsidR="000644A9" w:rsidRPr="000644A9">
        <w:rPr>
          <w:rFonts w:ascii="楷体" w:eastAsia="楷体" w:hAnsi="楷体" w:cs="楷体" w:hint="eastAsia"/>
          <w:spacing w:val="-8"/>
          <w:sz w:val="30"/>
        </w:rPr>
        <w:t>厘清了科学社会主义与非科学的社会主义思想理论的本质区别，进而对未来社会从制度、发展阶段以及分配等方面做了原则构想。</w:t>
      </w:r>
    </w:p>
    <w:p w14:paraId="79C9202C" w14:textId="4B3253FE" w:rsidR="005C6725" w:rsidRDefault="000644A9" w:rsidP="000644A9">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0644A9">
        <w:rPr>
          <w:rFonts w:ascii="Times New Roman" w:eastAsia="楷体" w:hAnsi="Times New Roman" w:hint="eastAsia"/>
          <w:spacing w:val="-8"/>
          <w:sz w:val="30"/>
        </w:rPr>
        <w:t>《哥达纲领批判》</w:t>
      </w:r>
      <w:r w:rsidR="00E21E59">
        <w:rPr>
          <w:rFonts w:ascii="Times New Roman" w:eastAsia="楷体" w:hAnsi="Times New Roman" w:hint="eastAsia"/>
          <w:spacing w:val="-8"/>
          <w:sz w:val="30"/>
        </w:rPr>
        <w:t>是</w:t>
      </w:r>
      <w:r w:rsidR="005C6725" w:rsidRPr="005C6725">
        <w:rPr>
          <w:rFonts w:ascii="Times New Roman" w:eastAsia="楷体" w:hAnsi="Times New Roman" w:hint="eastAsia"/>
          <w:spacing w:val="-8"/>
          <w:sz w:val="30"/>
        </w:rPr>
        <w:t>科学共产主义的重要纲领性文献之一，</w:t>
      </w:r>
      <w:r>
        <w:rPr>
          <w:rFonts w:ascii="Times New Roman" w:eastAsia="楷体" w:hAnsi="Times New Roman" w:hint="eastAsia"/>
          <w:spacing w:val="-8"/>
          <w:sz w:val="30"/>
        </w:rPr>
        <w:t>是无产阶级</w:t>
      </w:r>
      <w:r w:rsidR="00383A76">
        <w:rPr>
          <w:rFonts w:ascii="Times New Roman" w:eastAsia="楷体" w:hAnsi="Times New Roman" w:hint="eastAsia"/>
          <w:spacing w:val="-8"/>
          <w:sz w:val="30"/>
        </w:rPr>
        <w:t>进行</w:t>
      </w:r>
      <w:r>
        <w:rPr>
          <w:rFonts w:ascii="Times New Roman" w:eastAsia="楷体" w:hAnsi="Times New Roman" w:hint="eastAsia"/>
          <w:spacing w:val="-8"/>
          <w:sz w:val="30"/>
        </w:rPr>
        <w:t>社会主义</w:t>
      </w:r>
      <w:r w:rsidR="00620974">
        <w:rPr>
          <w:rFonts w:ascii="Times New Roman" w:eastAsia="楷体" w:hAnsi="Times New Roman" w:hint="eastAsia"/>
          <w:spacing w:val="-8"/>
          <w:sz w:val="30"/>
        </w:rPr>
        <w:t>建设，尤其是</w:t>
      </w:r>
      <w:r w:rsidRPr="0053138C">
        <w:rPr>
          <w:rStyle w:val="af3"/>
          <w:rFonts w:hint="eastAsia"/>
        </w:rPr>
        <w:t>经济建设</w:t>
      </w:r>
      <w:r>
        <w:rPr>
          <w:rFonts w:ascii="Times New Roman" w:eastAsia="楷体" w:hAnsi="Times New Roman" w:hint="eastAsia"/>
          <w:spacing w:val="-8"/>
          <w:sz w:val="30"/>
        </w:rPr>
        <w:t>的</w:t>
      </w:r>
      <w:r w:rsidR="006E07D8">
        <w:rPr>
          <w:rFonts w:ascii="Times New Roman" w:eastAsia="楷体" w:hAnsi="Times New Roman" w:hint="eastAsia"/>
          <w:spacing w:val="-8"/>
          <w:sz w:val="30"/>
        </w:rPr>
        <w:t>具体</w:t>
      </w:r>
      <w:r w:rsidRPr="0053138C">
        <w:rPr>
          <w:rStyle w:val="af3"/>
          <w:rFonts w:hint="eastAsia"/>
        </w:rPr>
        <w:t>总指导</w:t>
      </w:r>
      <w:r>
        <w:rPr>
          <w:rFonts w:ascii="Times New Roman" w:eastAsia="楷体" w:hAnsi="Times New Roman" w:hint="eastAsia"/>
          <w:spacing w:val="-8"/>
          <w:sz w:val="30"/>
        </w:rPr>
        <w:t>。</w:t>
      </w:r>
      <w:r w:rsidRPr="005C6725">
        <w:rPr>
          <w:rFonts w:ascii="Times New Roman" w:eastAsia="楷体" w:hAnsi="Times New Roman"/>
          <w:spacing w:val="-8"/>
          <w:sz w:val="30"/>
        </w:rPr>
        <w:t xml:space="preserve"> </w:t>
      </w:r>
      <w:r w:rsidR="00A91278" w:rsidRPr="00A91278">
        <w:rPr>
          <w:rFonts w:ascii="Times New Roman" w:eastAsia="楷体" w:hAnsi="Times New Roman" w:hint="eastAsia"/>
          <w:spacing w:val="-8"/>
          <w:sz w:val="30"/>
        </w:rPr>
        <w:t>形形色色的修正主义经济理论，都可以在里面找到批判的依据</w:t>
      </w:r>
      <w:r w:rsidR="00A91278">
        <w:rPr>
          <w:rFonts w:ascii="Times New Roman" w:eastAsia="楷体" w:hAnsi="Times New Roman" w:hint="eastAsia"/>
          <w:spacing w:val="-8"/>
          <w:sz w:val="30"/>
        </w:rPr>
        <w:t>。</w:t>
      </w:r>
    </w:p>
    <w:p w14:paraId="13E6E1BB" w14:textId="507588D9" w:rsidR="00651E99" w:rsidRDefault="00651E99" w:rsidP="000644A9">
      <w:pPr>
        <w:widowControl/>
        <w:overflowPunct w:val="0"/>
        <w:topLinePunct/>
        <w:spacing w:before="60" w:after="60" w:line="400" w:lineRule="exact"/>
        <w:ind w:leftChars="202" w:left="424" w:firstLineChars="199" w:firstLine="565"/>
        <w:rPr>
          <w:rFonts w:ascii="楷体" w:eastAsia="楷体" w:hAnsi="楷体" w:cs="楷体" w:hint="eastAsia"/>
          <w:spacing w:val="-8"/>
          <w:sz w:val="30"/>
        </w:rPr>
      </w:pPr>
      <w:r w:rsidRPr="00651E99">
        <w:rPr>
          <w:rFonts w:ascii="楷体" w:eastAsia="楷体" w:hAnsi="楷体" w:cs="楷体" w:hint="eastAsia"/>
          <w:spacing w:val="-8"/>
          <w:sz w:val="30"/>
        </w:rPr>
        <w:t>看《</w:t>
      </w:r>
      <w:r w:rsidR="00AB28BD" w:rsidRPr="00AB28BD">
        <w:rPr>
          <w:rFonts w:ascii="楷体" w:eastAsia="楷体" w:hAnsi="楷体" w:cs="楷体" w:hint="eastAsia"/>
          <w:spacing w:val="-8"/>
          <w:sz w:val="30"/>
        </w:rPr>
        <w:t>哥达纲领批判</w:t>
      </w:r>
      <w:r w:rsidRPr="00651E99">
        <w:rPr>
          <w:rFonts w:ascii="楷体" w:eastAsia="楷体" w:hAnsi="楷体" w:cs="楷体" w:hint="eastAsia"/>
          <w:spacing w:val="-8"/>
          <w:sz w:val="30"/>
        </w:rPr>
        <w:t>》推荐可以先看以下两本导读：</w:t>
      </w:r>
    </w:p>
    <w:p w14:paraId="00D076FE" w14:textId="77777777" w:rsidR="00AB28BD" w:rsidRPr="00AB28BD" w:rsidRDefault="00AB28BD" w:rsidP="00AB28BD">
      <w:pPr>
        <w:widowControl/>
        <w:overflowPunct w:val="0"/>
        <w:topLinePunct/>
        <w:spacing w:before="60" w:after="60" w:line="400" w:lineRule="exact"/>
        <w:ind w:leftChars="202" w:left="424" w:firstLineChars="199" w:firstLine="565"/>
        <w:rPr>
          <w:rFonts w:ascii="楷体" w:eastAsia="楷体" w:hAnsi="楷体" w:cs="楷体" w:hint="eastAsia"/>
          <w:spacing w:val="-8"/>
          <w:sz w:val="30"/>
        </w:rPr>
      </w:pPr>
      <w:r w:rsidRPr="00AB28BD">
        <w:rPr>
          <w:rFonts w:ascii="楷体" w:eastAsia="楷体" w:hAnsi="楷体" w:cs="楷体" w:hint="eastAsia"/>
          <w:spacing w:val="-8"/>
          <w:sz w:val="30"/>
        </w:rPr>
        <w:t>《〈哥达纲领批判〉浅说》（上海人民出版社，1974年）；</w:t>
      </w:r>
    </w:p>
    <w:p w14:paraId="34B71773" w14:textId="58718C78" w:rsidR="00AB28BD" w:rsidRPr="000644A9" w:rsidRDefault="00AB28BD" w:rsidP="00AB28BD">
      <w:pPr>
        <w:widowControl/>
        <w:overflowPunct w:val="0"/>
        <w:topLinePunct/>
        <w:spacing w:before="60" w:after="60" w:line="400" w:lineRule="exact"/>
        <w:ind w:leftChars="202" w:left="424" w:firstLineChars="199" w:firstLine="565"/>
        <w:rPr>
          <w:rFonts w:ascii="楷体" w:eastAsia="楷体" w:hAnsi="楷体" w:cs="楷体" w:hint="eastAsia"/>
          <w:spacing w:val="-8"/>
          <w:sz w:val="30"/>
        </w:rPr>
      </w:pPr>
      <w:r w:rsidRPr="00AB28BD">
        <w:rPr>
          <w:rFonts w:ascii="楷体" w:eastAsia="楷体" w:hAnsi="楷体" w:cs="楷体" w:hint="eastAsia"/>
          <w:spacing w:val="-8"/>
          <w:sz w:val="30"/>
        </w:rPr>
        <w:t>《学习〈哥达纲领批判〉加强无产阶级专政》（中央党校编，人民出版社，1975年）；</w:t>
      </w:r>
    </w:p>
    <w:p w14:paraId="6414679E" w14:textId="449195D9" w:rsidR="00681491" w:rsidRDefault="00681491" w:rsidP="008230C8">
      <w:pPr>
        <w:pStyle w:val="A540"/>
      </w:pPr>
      <w:bookmarkStart w:id="146" w:name="_Toc182735547"/>
      <w:r>
        <w:rPr>
          <w:rFonts w:hint="eastAsia"/>
        </w:rPr>
        <w:t>（</w:t>
      </w:r>
      <w:r w:rsidR="00E81456">
        <w:rPr>
          <w:rFonts w:hint="eastAsia"/>
        </w:rPr>
        <w:t>6</w:t>
      </w:r>
      <w:r>
        <w:rPr>
          <w:rFonts w:hint="eastAsia"/>
        </w:rPr>
        <w:t>）</w:t>
      </w:r>
      <w:bookmarkStart w:id="147" w:name="_Hlk180920120"/>
      <w:r>
        <w:rPr>
          <w:rFonts w:hint="eastAsia"/>
        </w:rPr>
        <w:t>《路德维希·费尔巴哈和德国古典哲学的终结》</w:t>
      </w:r>
      <w:bookmarkEnd w:id="147"/>
      <w:r>
        <w:rPr>
          <w:rFonts w:hint="eastAsia"/>
        </w:rPr>
        <w:t>；</w:t>
      </w:r>
      <w:bookmarkEnd w:id="146"/>
    </w:p>
    <w:p w14:paraId="0271FB9D" w14:textId="63E8EB46" w:rsidR="00C1538C" w:rsidRPr="00CF237F" w:rsidRDefault="00F83AFE" w:rsidP="004A42C9">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F237F">
        <w:rPr>
          <w:rFonts w:ascii="Times New Roman" w:eastAsia="楷体" w:hAnsi="Times New Roman" w:hint="eastAsia"/>
          <w:spacing w:val="-8"/>
          <w:sz w:val="30"/>
        </w:rPr>
        <w:t>马克思写于</w:t>
      </w:r>
      <w:r w:rsidRPr="00CF237F">
        <w:rPr>
          <w:rFonts w:ascii="Times New Roman" w:eastAsia="楷体" w:hAnsi="Times New Roman" w:hint="eastAsia"/>
          <w:spacing w:val="-8"/>
          <w:sz w:val="30"/>
        </w:rPr>
        <w:t>1845</w:t>
      </w:r>
      <w:r w:rsidRPr="00CF237F">
        <w:rPr>
          <w:rFonts w:ascii="Times New Roman" w:eastAsia="楷体" w:hAnsi="Times New Roman" w:hint="eastAsia"/>
          <w:spacing w:val="-8"/>
          <w:sz w:val="30"/>
        </w:rPr>
        <w:t>年</w:t>
      </w:r>
      <w:r w:rsidR="003D6F57">
        <w:rPr>
          <w:rFonts w:ascii="Times New Roman" w:eastAsia="楷体" w:hAnsi="Times New Roman" w:hint="eastAsia"/>
          <w:spacing w:val="-8"/>
          <w:sz w:val="30"/>
        </w:rPr>
        <w:t>，</w:t>
      </w:r>
      <w:bookmarkStart w:id="148" w:name="_Hlk180928127"/>
      <w:r w:rsidRPr="00CF237F">
        <w:rPr>
          <w:rFonts w:ascii="Times New Roman" w:eastAsia="楷体" w:hAnsi="Times New Roman" w:hint="eastAsia"/>
          <w:spacing w:val="-8"/>
          <w:sz w:val="30"/>
        </w:rPr>
        <w:t>恩格斯整理发表于</w:t>
      </w:r>
      <w:r w:rsidRPr="00CF237F">
        <w:rPr>
          <w:rFonts w:ascii="Times New Roman" w:eastAsia="楷体" w:hAnsi="Times New Roman" w:hint="eastAsia"/>
          <w:spacing w:val="-8"/>
          <w:sz w:val="30"/>
        </w:rPr>
        <w:t>1888</w:t>
      </w:r>
      <w:bookmarkEnd w:id="148"/>
      <w:r w:rsidRPr="00CF237F">
        <w:rPr>
          <w:rFonts w:ascii="Times New Roman" w:eastAsia="楷体" w:hAnsi="Times New Roman" w:hint="eastAsia"/>
          <w:spacing w:val="-8"/>
          <w:sz w:val="30"/>
        </w:rPr>
        <w:t>。</w:t>
      </w:r>
    </w:p>
    <w:p w14:paraId="1708B358" w14:textId="75583365" w:rsidR="00DA202B" w:rsidRDefault="00DA202B" w:rsidP="004A42C9">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Pr>
          <w:rFonts w:ascii="Times New Roman" w:eastAsia="楷体" w:hAnsi="Times New Roman" w:hint="eastAsia"/>
          <w:spacing w:val="-8"/>
          <w:sz w:val="30"/>
        </w:rPr>
        <w:t>这</w:t>
      </w:r>
      <w:r w:rsidR="008D5846">
        <w:rPr>
          <w:rFonts w:ascii="Times New Roman" w:eastAsia="楷体" w:hAnsi="Times New Roman" w:hint="eastAsia"/>
          <w:spacing w:val="-8"/>
          <w:sz w:val="30"/>
        </w:rPr>
        <w:t>本书</w:t>
      </w:r>
      <w:r w:rsidR="00F83AFE" w:rsidRPr="00CF237F">
        <w:rPr>
          <w:rFonts w:ascii="Times New Roman" w:eastAsia="楷体" w:hAnsi="Times New Roman" w:hint="eastAsia"/>
          <w:spacing w:val="-8"/>
          <w:sz w:val="30"/>
        </w:rPr>
        <w:t>批判了费尔巴哈</w:t>
      </w:r>
      <w:r>
        <w:rPr>
          <w:rFonts w:ascii="Times New Roman" w:eastAsia="楷体" w:hAnsi="Times New Roman" w:hint="eastAsia"/>
          <w:spacing w:val="-8"/>
          <w:sz w:val="30"/>
        </w:rPr>
        <w:t>的</w:t>
      </w:r>
      <w:r w:rsidR="00F83AFE" w:rsidRPr="00CF237F">
        <w:rPr>
          <w:rFonts w:ascii="Times New Roman" w:eastAsia="楷体" w:hAnsi="Times New Roman" w:hint="eastAsia"/>
          <w:spacing w:val="-8"/>
          <w:sz w:val="30"/>
        </w:rPr>
        <w:t>旧唯物主义</w:t>
      </w:r>
      <w:r>
        <w:rPr>
          <w:rFonts w:ascii="Times New Roman" w:eastAsia="楷体" w:hAnsi="Times New Roman" w:hint="eastAsia"/>
          <w:spacing w:val="-8"/>
          <w:sz w:val="30"/>
        </w:rPr>
        <w:t>。</w:t>
      </w:r>
      <w:r w:rsidR="008D5846" w:rsidRPr="008D5846">
        <w:rPr>
          <w:rFonts w:ascii="Times New Roman" w:eastAsia="楷体" w:hAnsi="Times New Roman" w:hint="eastAsia"/>
          <w:spacing w:val="-8"/>
          <w:sz w:val="30"/>
        </w:rPr>
        <w:t>费尔巴哈</w:t>
      </w:r>
      <w:r w:rsidR="008D5846">
        <w:rPr>
          <w:rFonts w:ascii="Times New Roman" w:eastAsia="楷体" w:hAnsi="Times New Roman" w:hint="eastAsia"/>
          <w:spacing w:val="-8"/>
          <w:sz w:val="30"/>
        </w:rPr>
        <w:t>在当时算是比较先进的哲学思想了，他</w:t>
      </w:r>
      <w:r w:rsidR="00CD589F">
        <w:rPr>
          <w:rFonts w:ascii="Times New Roman" w:eastAsia="楷体" w:hAnsi="Times New Roman" w:hint="eastAsia"/>
          <w:spacing w:val="-8"/>
          <w:sz w:val="30"/>
        </w:rPr>
        <w:t>反对</w:t>
      </w:r>
      <w:r w:rsidR="00CD589F">
        <w:rPr>
          <w:rFonts w:ascii="Times New Roman" w:eastAsia="楷体" w:hAnsi="Times New Roman" w:hint="eastAsia"/>
          <w:spacing w:val="-8"/>
          <w:sz w:val="30"/>
        </w:rPr>
        <w:lastRenderedPageBreak/>
        <w:t>黑格尔等唯心主义派别，</w:t>
      </w:r>
      <w:r w:rsidR="008D5846">
        <w:rPr>
          <w:rFonts w:ascii="Times New Roman" w:eastAsia="楷体" w:hAnsi="Times New Roman" w:hint="eastAsia"/>
          <w:spacing w:val="-8"/>
          <w:sz w:val="30"/>
        </w:rPr>
        <w:t>坚持了自然科学上的唯物主义原则，但在社会科学上，</w:t>
      </w:r>
      <w:r w:rsidR="00CD589F">
        <w:rPr>
          <w:rFonts w:ascii="Times New Roman" w:eastAsia="楷体" w:hAnsi="Times New Roman" w:hint="eastAsia"/>
          <w:spacing w:val="-8"/>
          <w:sz w:val="30"/>
        </w:rPr>
        <w:t>费尔巴哈</w:t>
      </w:r>
      <w:r w:rsidR="008D5846">
        <w:rPr>
          <w:rFonts w:ascii="Times New Roman" w:eastAsia="楷体" w:hAnsi="Times New Roman" w:hint="eastAsia"/>
          <w:spacing w:val="-8"/>
          <w:sz w:val="30"/>
        </w:rPr>
        <w:t>又陷入到了唯心主义的泥</w:t>
      </w:r>
      <w:r w:rsidR="008D5846" w:rsidRPr="008D5846">
        <w:rPr>
          <w:rFonts w:ascii="Times New Roman" w:eastAsia="楷体" w:hAnsi="Times New Roman" w:hint="eastAsia"/>
          <w:spacing w:val="-8"/>
          <w:sz w:val="30"/>
        </w:rPr>
        <w:t>淖</w:t>
      </w:r>
      <w:r w:rsidR="00CD589F">
        <w:rPr>
          <w:rFonts w:ascii="Times New Roman" w:eastAsia="楷体" w:hAnsi="Times New Roman" w:hint="eastAsia"/>
          <w:spacing w:val="-8"/>
          <w:sz w:val="30"/>
        </w:rPr>
        <w:t>。</w:t>
      </w:r>
      <w:r w:rsidR="00CD589F" w:rsidRPr="00D42A69">
        <w:rPr>
          <w:rStyle w:val="af4"/>
          <w:rFonts w:hint="eastAsia"/>
        </w:rPr>
        <w:t>费尔巴哈哲学</w:t>
      </w:r>
      <w:r w:rsidR="008D5846" w:rsidRPr="00D42A69">
        <w:rPr>
          <w:rStyle w:val="af4"/>
          <w:rFonts w:hint="eastAsia"/>
        </w:rPr>
        <w:t>是个</w:t>
      </w:r>
      <w:r w:rsidR="009A2201" w:rsidRPr="00D42A69">
        <w:rPr>
          <w:rStyle w:val="af4"/>
          <w:rFonts w:hint="eastAsia"/>
        </w:rPr>
        <w:t>“半截子的唯物主义”</w:t>
      </w:r>
      <w:r w:rsidR="008D5846" w:rsidRPr="00D42A69">
        <w:rPr>
          <w:rStyle w:val="af4"/>
          <w:rFonts w:hint="eastAsia"/>
        </w:rPr>
        <w:t>。</w:t>
      </w:r>
    </w:p>
    <w:p w14:paraId="5EDD0D8A" w14:textId="061BE72C" w:rsidR="00E13A3F" w:rsidRDefault="00513696" w:rsidP="004A42C9">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D42A69">
        <w:rPr>
          <w:rStyle w:val="af4"/>
          <w:rFonts w:hint="eastAsia"/>
        </w:rPr>
        <w:t>这本书</w:t>
      </w:r>
      <w:r w:rsidR="00835C49" w:rsidRPr="00D42A69">
        <w:rPr>
          <w:rStyle w:val="af4"/>
          <w:rFonts w:hint="eastAsia"/>
        </w:rPr>
        <w:t>通过对费尔巴哈哲学的批判，</w:t>
      </w:r>
      <w:r w:rsidR="00E13A3F" w:rsidRPr="00D42A69">
        <w:rPr>
          <w:rStyle w:val="af4"/>
          <w:rFonts w:hint="eastAsia"/>
        </w:rPr>
        <w:t>把唯物主义从自然科学领域推进到了社会科学领域，把唯物主义的原则贯彻到底。</w:t>
      </w:r>
      <w:r w:rsidR="008E01D9" w:rsidRPr="008E01D9">
        <w:rPr>
          <w:rFonts w:ascii="Times New Roman" w:eastAsia="楷体" w:hAnsi="Times New Roman" w:hint="eastAsia"/>
          <w:spacing w:val="-8"/>
          <w:sz w:val="30"/>
        </w:rPr>
        <w:t>它批判了旧唯物主义的唯心史观，论述</w:t>
      </w:r>
      <w:r w:rsidR="003F1D16">
        <w:rPr>
          <w:rFonts w:ascii="Times New Roman" w:eastAsia="楷体" w:hAnsi="Times New Roman" w:hint="eastAsia"/>
          <w:spacing w:val="-8"/>
          <w:sz w:val="30"/>
        </w:rPr>
        <w:t>了</w:t>
      </w:r>
      <w:r w:rsidR="008E01D9" w:rsidRPr="008E01D9">
        <w:rPr>
          <w:rFonts w:ascii="Times New Roman" w:eastAsia="楷体" w:hAnsi="Times New Roman" w:hint="eastAsia"/>
          <w:spacing w:val="-8"/>
          <w:sz w:val="30"/>
        </w:rPr>
        <w:t>历史唯物主义的几个基本问题；从阶级基础、哲学功能和使命等角度阐述了新、旧</w:t>
      </w:r>
      <w:r w:rsidR="008E01D9">
        <w:rPr>
          <w:rFonts w:ascii="Times New Roman" w:eastAsia="楷体" w:hAnsi="Times New Roman" w:hint="eastAsia"/>
          <w:spacing w:val="-8"/>
          <w:sz w:val="30"/>
        </w:rPr>
        <w:t>唯物主义</w:t>
      </w:r>
      <w:r w:rsidR="008E01D9" w:rsidRPr="008E01D9">
        <w:rPr>
          <w:rFonts w:ascii="Times New Roman" w:eastAsia="楷体" w:hAnsi="Times New Roman" w:hint="eastAsia"/>
          <w:spacing w:val="-8"/>
          <w:sz w:val="30"/>
        </w:rPr>
        <w:t>哲学的区别</w:t>
      </w:r>
      <w:r w:rsidR="00437FF2">
        <w:rPr>
          <w:rFonts w:ascii="Times New Roman" w:eastAsia="楷体" w:hAnsi="Times New Roman" w:hint="eastAsia"/>
          <w:spacing w:val="-8"/>
          <w:sz w:val="30"/>
        </w:rPr>
        <w:t>，是</w:t>
      </w:r>
      <w:r w:rsidR="0057740F">
        <w:rPr>
          <w:rFonts w:ascii="Times New Roman" w:eastAsia="楷体" w:hAnsi="Times New Roman" w:hint="eastAsia"/>
          <w:spacing w:val="-8"/>
          <w:sz w:val="30"/>
        </w:rPr>
        <w:t>马恩</w:t>
      </w:r>
      <w:r w:rsidR="00437FF2">
        <w:rPr>
          <w:rFonts w:ascii="Times New Roman" w:eastAsia="楷体" w:hAnsi="Times New Roman" w:hint="eastAsia"/>
          <w:spacing w:val="-8"/>
          <w:sz w:val="30"/>
        </w:rPr>
        <w:t>和旧唯物主义决裂的标志。</w:t>
      </w:r>
    </w:p>
    <w:p w14:paraId="2C579428" w14:textId="6220FB49" w:rsidR="008A6C85" w:rsidRDefault="008A6C85" w:rsidP="001034A6">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254AEF">
        <w:rPr>
          <w:rStyle w:val="af3"/>
        </w:rPr>
        <w:t>题外话：</w:t>
      </w:r>
      <w:r w:rsidR="00FA66DD">
        <w:rPr>
          <w:rFonts w:ascii="Times New Roman" w:eastAsia="楷体" w:hAnsi="Times New Roman" w:hint="eastAsia"/>
          <w:spacing w:val="-8"/>
          <w:sz w:val="30"/>
        </w:rPr>
        <w:t>1943</w:t>
      </w:r>
      <w:r w:rsidR="00FA66DD" w:rsidRPr="00FA66DD">
        <w:rPr>
          <w:rFonts w:ascii="Times New Roman" w:eastAsia="楷体" w:hAnsi="Times New Roman" w:hint="eastAsia"/>
          <w:spacing w:val="-8"/>
          <w:sz w:val="30"/>
        </w:rPr>
        <w:t>年</w:t>
      </w:r>
      <w:r w:rsidR="00FA66DD">
        <w:rPr>
          <w:rFonts w:ascii="Times New Roman" w:eastAsia="楷体" w:hAnsi="Times New Roman" w:hint="eastAsia"/>
          <w:spacing w:val="-8"/>
          <w:sz w:val="30"/>
        </w:rPr>
        <w:t>6</w:t>
      </w:r>
      <w:r w:rsidR="00FA66DD" w:rsidRPr="00FA66DD">
        <w:rPr>
          <w:rFonts w:ascii="Times New Roman" w:eastAsia="楷体" w:hAnsi="Times New Roman" w:hint="eastAsia"/>
          <w:spacing w:val="-8"/>
          <w:sz w:val="30"/>
        </w:rPr>
        <w:t>月</w:t>
      </w:r>
      <w:r w:rsidR="00FA66DD">
        <w:rPr>
          <w:rFonts w:ascii="Times New Roman" w:eastAsia="楷体" w:hAnsi="Times New Roman" w:hint="eastAsia"/>
          <w:spacing w:val="-8"/>
          <w:sz w:val="30"/>
        </w:rPr>
        <w:t>28</w:t>
      </w:r>
      <w:r w:rsidR="00FA66DD" w:rsidRPr="00FA66DD">
        <w:rPr>
          <w:rFonts w:ascii="Times New Roman" w:eastAsia="楷体" w:hAnsi="Times New Roman" w:hint="eastAsia"/>
          <w:spacing w:val="-8"/>
          <w:sz w:val="30"/>
        </w:rPr>
        <w:t>日，刘少奇给晋西北行政公署主任兼晋绥军区副司令员续范亭写了一封信，</w:t>
      </w:r>
      <w:r w:rsidR="00FA66DD" w:rsidRPr="00FA66DD">
        <w:rPr>
          <w:rFonts w:ascii="Times New Roman" w:eastAsia="楷体" w:hAnsi="Times New Roman" w:hint="eastAsia"/>
          <w:spacing w:val="-8"/>
          <w:sz w:val="30"/>
        </w:rPr>
        <w:t xml:space="preserve"> </w:t>
      </w:r>
      <w:r w:rsidR="00FA66DD" w:rsidRPr="00FA66DD">
        <w:rPr>
          <w:rFonts w:ascii="Times New Roman" w:eastAsia="楷体" w:hAnsi="Times New Roman" w:hint="eastAsia"/>
          <w:spacing w:val="-8"/>
          <w:sz w:val="30"/>
        </w:rPr>
        <w:t>其内容主要是论述“人性”问题。毛主席读了这封信后，对其中的一些观点和提法表达了自己的意见，写下</w:t>
      </w:r>
      <w:r w:rsidR="00BE7FDD">
        <w:rPr>
          <w:rFonts w:ascii="Times New Roman" w:eastAsia="楷体" w:hAnsi="Times New Roman" w:hint="eastAsia"/>
          <w:spacing w:val="-8"/>
          <w:sz w:val="30"/>
        </w:rPr>
        <w:t>多达</w:t>
      </w:r>
      <w:r w:rsidR="00FA66DD" w:rsidRPr="00FA66DD">
        <w:rPr>
          <w:rFonts w:ascii="Times New Roman" w:eastAsia="楷体" w:hAnsi="Times New Roman" w:hint="eastAsia"/>
          <w:spacing w:val="-8"/>
          <w:sz w:val="30"/>
        </w:rPr>
        <w:t xml:space="preserve">66 </w:t>
      </w:r>
      <w:r w:rsidR="00FA66DD" w:rsidRPr="00FA66DD">
        <w:rPr>
          <w:rFonts w:ascii="Times New Roman" w:eastAsia="楷体" w:hAnsi="Times New Roman" w:hint="eastAsia"/>
          <w:spacing w:val="-8"/>
          <w:sz w:val="30"/>
        </w:rPr>
        <w:t>处批</w:t>
      </w:r>
      <w:r w:rsidR="001034A6">
        <w:rPr>
          <w:rFonts w:ascii="Times New Roman" w:eastAsia="楷体" w:hAnsi="Times New Roman" w:hint="eastAsia"/>
          <w:spacing w:val="-8"/>
          <w:sz w:val="30"/>
        </w:rPr>
        <w:t>注</w:t>
      </w:r>
      <w:r w:rsidR="00FA66DD" w:rsidRPr="00FA66DD">
        <w:rPr>
          <w:rFonts w:ascii="Times New Roman" w:eastAsia="楷体" w:hAnsi="Times New Roman" w:hint="eastAsia"/>
          <w:spacing w:val="-8"/>
          <w:sz w:val="30"/>
        </w:rPr>
        <w:t>，毛主席在</w:t>
      </w:r>
      <w:r w:rsidR="001034A6" w:rsidRPr="00FA66DD">
        <w:rPr>
          <w:rFonts w:ascii="Times New Roman" w:eastAsia="楷体" w:hAnsi="Times New Roman" w:hint="eastAsia"/>
          <w:spacing w:val="-8"/>
          <w:sz w:val="30"/>
        </w:rPr>
        <w:t>批</w:t>
      </w:r>
      <w:r w:rsidR="001034A6">
        <w:rPr>
          <w:rFonts w:ascii="Times New Roman" w:eastAsia="楷体" w:hAnsi="Times New Roman" w:hint="eastAsia"/>
          <w:spacing w:val="-8"/>
          <w:sz w:val="30"/>
        </w:rPr>
        <w:t>注</w:t>
      </w:r>
      <w:r w:rsidR="00FA66DD" w:rsidRPr="00FA66DD">
        <w:rPr>
          <w:rFonts w:ascii="Times New Roman" w:eastAsia="楷体" w:hAnsi="Times New Roman" w:hint="eastAsia"/>
          <w:spacing w:val="-8"/>
          <w:sz w:val="30"/>
        </w:rPr>
        <w:t>中对关于“人性”问题</w:t>
      </w:r>
      <w:r w:rsidR="00BE7FDD">
        <w:rPr>
          <w:rFonts w:ascii="Times New Roman" w:eastAsia="楷体" w:hAnsi="Times New Roman" w:hint="eastAsia"/>
          <w:spacing w:val="-8"/>
          <w:sz w:val="30"/>
        </w:rPr>
        <w:t>进行了</w:t>
      </w:r>
      <w:r w:rsidR="00FA66DD" w:rsidRPr="00FA66DD">
        <w:rPr>
          <w:rFonts w:ascii="Times New Roman" w:eastAsia="楷体" w:hAnsi="Times New Roman" w:hint="eastAsia"/>
          <w:spacing w:val="-8"/>
          <w:sz w:val="30"/>
        </w:rPr>
        <w:t>集中、全面而深刻的耐心讲解，批评了刘少奇关于“人性”问题的一系列历史唯心主义、</w:t>
      </w:r>
      <w:r w:rsidR="00FA66DD" w:rsidRPr="00FA66DD">
        <w:rPr>
          <w:rFonts w:ascii="Times New Roman" w:eastAsia="楷体" w:hAnsi="Times New Roman" w:hint="eastAsia"/>
          <w:spacing w:val="-8"/>
          <w:sz w:val="30"/>
        </w:rPr>
        <w:t xml:space="preserve"> </w:t>
      </w:r>
      <w:r w:rsidR="00FA66DD" w:rsidRPr="00FA66DD">
        <w:rPr>
          <w:rFonts w:ascii="Times New Roman" w:eastAsia="楷体" w:hAnsi="Times New Roman" w:hint="eastAsia"/>
          <w:spacing w:val="-8"/>
          <w:sz w:val="30"/>
        </w:rPr>
        <w:t>庸俗唯物主义和二元论的错误观点。</w:t>
      </w:r>
      <w:r w:rsidR="00AD7970" w:rsidRPr="0060018E">
        <w:rPr>
          <w:rStyle w:val="af4"/>
          <w:rFonts w:hint="eastAsia"/>
        </w:rPr>
        <w:t>刘少奇的这些观点，就是费尔巴哈哲学</w:t>
      </w:r>
      <w:r w:rsidR="00C36455">
        <w:rPr>
          <w:rStyle w:val="af4"/>
          <w:rFonts w:hint="eastAsia"/>
        </w:rPr>
        <w:t>的</w:t>
      </w:r>
      <w:r w:rsidR="00AD7970" w:rsidRPr="0060018E">
        <w:rPr>
          <w:rStyle w:val="af4"/>
          <w:rFonts w:hint="eastAsia"/>
        </w:rPr>
        <w:t>观点。</w:t>
      </w:r>
      <w:r w:rsidR="00331011">
        <w:rPr>
          <w:rFonts w:ascii="Times New Roman" w:eastAsia="楷体" w:hAnsi="Times New Roman" w:hint="eastAsia"/>
          <w:spacing w:val="-8"/>
          <w:sz w:val="30"/>
        </w:rPr>
        <w:t>感兴趣的人，可以去</w:t>
      </w:r>
      <w:r w:rsidR="00741EA2">
        <w:rPr>
          <w:rFonts w:ascii="Times New Roman" w:eastAsia="楷体" w:hAnsi="Times New Roman" w:hint="eastAsia"/>
          <w:spacing w:val="-8"/>
          <w:sz w:val="30"/>
        </w:rPr>
        <w:t>墙外</w:t>
      </w:r>
      <w:r w:rsidR="00331011">
        <w:rPr>
          <w:rFonts w:ascii="Times New Roman" w:eastAsia="楷体" w:hAnsi="Times New Roman" w:hint="eastAsia"/>
          <w:spacing w:val="-8"/>
          <w:sz w:val="30"/>
        </w:rPr>
        <w:t>Z</w:t>
      </w:r>
      <w:r w:rsidR="002331FF">
        <w:rPr>
          <w:rFonts w:ascii="Times New Roman" w:eastAsia="楷体" w:hAnsi="Times New Roman" w:hint="eastAsia"/>
          <w:spacing w:val="-8"/>
          <w:sz w:val="30"/>
        </w:rPr>
        <w:t>-Library</w:t>
      </w:r>
      <w:r w:rsidR="00331011">
        <w:rPr>
          <w:rFonts w:ascii="Times New Roman" w:eastAsia="楷体" w:hAnsi="Times New Roman" w:hint="eastAsia"/>
          <w:spacing w:val="-8"/>
          <w:sz w:val="30"/>
        </w:rPr>
        <w:t>图书馆下载</w:t>
      </w:r>
      <w:r w:rsidR="00331011" w:rsidRPr="00D42A69">
        <w:rPr>
          <w:rStyle w:val="af4"/>
          <w:rFonts w:hint="eastAsia"/>
        </w:rPr>
        <w:t>《毛泽东与刘少奇在人性认识问题上的分歧——毛主席在刘少奇给续范亭信</w:t>
      </w:r>
      <w:r w:rsidR="00331011" w:rsidRPr="00D42A69">
        <w:rPr>
          <w:rStyle w:val="af4"/>
          <w:rFonts w:hint="eastAsia"/>
        </w:rPr>
        <w:lastRenderedPageBreak/>
        <w:t>上的批语》</w:t>
      </w:r>
      <w:r w:rsidR="00331011">
        <w:rPr>
          <w:rFonts w:ascii="Times New Roman" w:eastAsia="楷体" w:hAnsi="Times New Roman" w:hint="eastAsia"/>
          <w:spacing w:val="-8"/>
          <w:sz w:val="30"/>
        </w:rPr>
        <w:t>这个小册子。</w:t>
      </w:r>
      <w:r w:rsidR="001034A6">
        <w:rPr>
          <w:rFonts w:ascii="Times New Roman" w:eastAsia="楷体" w:hAnsi="Times New Roman" w:hint="eastAsia"/>
          <w:spacing w:val="-8"/>
          <w:sz w:val="30"/>
        </w:rPr>
        <w:t>毛主席的这些批注，都是非常一针见血，让人醍醐灌顶的。</w:t>
      </w:r>
    </w:p>
    <w:p w14:paraId="0380F83C" w14:textId="5D448B2F" w:rsidR="008232A1" w:rsidRDefault="008232A1" w:rsidP="008232A1">
      <w:pPr>
        <w:pStyle w:val="A540"/>
      </w:pPr>
      <w:bookmarkStart w:id="149" w:name="_Toc182735548"/>
      <w:r w:rsidRPr="002072C0">
        <w:rPr>
          <w:rFonts w:hint="eastAsia"/>
        </w:rPr>
        <w:t>（</w:t>
      </w:r>
      <w:r w:rsidR="00E81456">
        <w:rPr>
          <w:rFonts w:hint="eastAsia"/>
        </w:rPr>
        <w:t>7</w:t>
      </w:r>
      <w:r w:rsidRPr="002072C0">
        <w:rPr>
          <w:rFonts w:hint="eastAsia"/>
        </w:rPr>
        <w:t>）《</w:t>
      </w:r>
      <w:r w:rsidRPr="002072C0">
        <w:rPr>
          <w:rFonts w:hint="eastAsia"/>
        </w:rPr>
        <w:t>1844</w:t>
      </w:r>
      <w:r w:rsidRPr="002072C0">
        <w:rPr>
          <w:rFonts w:hint="eastAsia"/>
        </w:rPr>
        <w:t>年经济学—哲学手稿》</w:t>
      </w:r>
      <w:bookmarkEnd w:id="149"/>
    </w:p>
    <w:p w14:paraId="14CE1B09" w14:textId="416F72B4" w:rsidR="00890933" w:rsidRDefault="008232A1" w:rsidP="00890933">
      <w:pPr>
        <w:widowControl/>
        <w:overflowPunct w:val="0"/>
        <w:topLinePunct/>
        <w:spacing w:before="60" w:after="60" w:line="400" w:lineRule="exact"/>
        <w:ind w:leftChars="200" w:left="420" w:firstLineChars="200" w:firstLine="568"/>
        <w:rPr>
          <w:rStyle w:val="af4"/>
        </w:rPr>
      </w:pPr>
      <w:r w:rsidRPr="00CF61D8">
        <w:rPr>
          <w:rFonts w:ascii="Times New Roman" w:eastAsia="楷体" w:hAnsi="Times New Roman" w:hint="eastAsia"/>
          <w:spacing w:val="-8"/>
          <w:sz w:val="30"/>
        </w:rPr>
        <w:t>这本书</w:t>
      </w:r>
      <w:r w:rsidR="003C2B92">
        <w:rPr>
          <w:rFonts w:ascii="Times New Roman" w:eastAsia="楷体" w:hAnsi="Times New Roman" w:hint="eastAsia"/>
          <w:spacing w:val="-8"/>
          <w:sz w:val="30"/>
        </w:rPr>
        <w:t>我们</w:t>
      </w:r>
      <w:r w:rsidRPr="00CF61D8">
        <w:rPr>
          <w:rFonts w:ascii="Times New Roman" w:eastAsia="楷体" w:hAnsi="Times New Roman" w:hint="eastAsia"/>
          <w:spacing w:val="-8"/>
          <w:sz w:val="30"/>
        </w:rPr>
        <w:t>不得不</w:t>
      </w:r>
      <w:r>
        <w:rPr>
          <w:rFonts w:ascii="Times New Roman" w:eastAsia="楷体" w:hAnsi="Times New Roman" w:hint="eastAsia"/>
          <w:spacing w:val="-8"/>
          <w:sz w:val="30"/>
        </w:rPr>
        <w:t>重点讲讲，</w:t>
      </w:r>
      <w:r w:rsidRPr="00C365F8">
        <w:rPr>
          <w:rStyle w:val="af4"/>
          <w:rFonts w:hint="eastAsia"/>
        </w:rPr>
        <w:t>因为</w:t>
      </w:r>
      <w:r w:rsidR="00890933" w:rsidRPr="00C365F8">
        <w:rPr>
          <w:rStyle w:val="af4"/>
          <w:rFonts w:hint="eastAsia"/>
        </w:rPr>
        <w:t>说清楚</w:t>
      </w:r>
      <w:r w:rsidRPr="00C365F8">
        <w:rPr>
          <w:rStyle w:val="af4"/>
          <w:rFonts w:hint="eastAsia"/>
        </w:rPr>
        <w:t>这本书</w:t>
      </w:r>
      <w:r w:rsidR="00453B18" w:rsidRPr="00C365F8">
        <w:rPr>
          <w:rStyle w:val="af4"/>
          <w:rFonts w:hint="eastAsia"/>
        </w:rPr>
        <w:t>这件事情，</w:t>
      </w:r>
      <w:r w:rsidRPr="00C365F8">
        <w:rPr>
          <w:rStyle w:val="af4"/>
          <w:rFonts w:hint="eastAsia"/>
        </w:rPr>
        <w:t>“实在太重要了”</w:t>
      </w:r>
      <w:r>
        <w:rPr>
          <w:rFonts w:ascii="Times New Roman" w:eastAsia="楷体" w:hAnsi="Times New Roman" w:hint="eastAsia"/>
          <w:spacing w:val="-8"/>
          <w:sz w:val="30"/>
        </w:rPr>
        <w:t>——它在马恩原著里面的地位本身并没有那么高，但是</w:t>
      </w:r>
      <w:r w:rsidRPr="00932E53">
        <w:rPr>
          <w:rStyle w:val="af4"/>
          <w:rFonts w:hint="eastAsia"/>
        </w:rPr>
        <w:t>被现在的西方马克思主义等唯心主义者们，</w:t>
      </w:r>
      <w:r>
        <w:rPr>
          <w:rStyle w:val="af4"/>
          <w:rFonts w:hint="eastAsia"/>
        </w:rPr>
        <w:t>别有用心地</w:t>
      </w:r>
      <w:r w:rsidRPr="00932E53">
        <w:rPr>
          <w:rStyle w:val="af4"/>
          <w:rFonts w:hint="eastAsia"/>
        </w:rPr>
        <w:t>捧的太高了</w:t>
      </w:r>
      <w:r w:rsidRPr="00932E53">
        <w:rPr>
          <w:rStyle w:val="af4"/>
        </w:rPr>
        <w:t>。</w:t>
      </w:r>
    </w:p>
    <w:p w14:paraId="00865F43" w14:textId="48DCE3E2" w:rsidR="00890933" w:rsidRPr="00453B18" w:rsidRDefault="00453B18" w:rsidP="00453B18">
      <w:pPr>
        <w:widowControl/>
        <w:overflowPunct w:val="0"/>
        <w:topLinePunct/>
        <w:spacing w:before="60" w:after="60" w:line="400" w:lineRule="exact"/>
        <w:ind w:leftChars="200" w:left="420" w:firstLineChars="200" w:firstLine="568"/>
        <w:rPr>
          <w:rStyle w:val="af4"/>
          <w:rFonts w:eastAsia="楷体"/>
        </w:rPr>
      </w:pPr>
      <w:r>
        <w:rPr>
          <w:rFonts w:ascii="Times New Roman" w:eastAsia="楷体" w:hAnsi="Times New Roman" w:hint="eastAsia"/>
          <w:spacing w:val="-8"/>
          <w:sz w:val="30"/>
        </w:rPr>
        <w:t>本</w:t>
      </w:r>
      <w:r w:rsidR="00890933" w:rsidRPr="00890933">
        <w:rPr>
          <w:rFonts w:ascii="Times New Roman" w:eastAsia="楷体" w:hAnsi="Times New Roman" w:hint="eastAsia"/>
          <w:spacing w:val="-8"/>
          <w:sz w:val="30"/>
        </w:rPr>
        <w:t>书是马克思在年轻时代未完成的</w:t>
      </w:r>
      <w:r w:rsidR="00EA12CB">
        <w:rPr>
          <w:rFonts w:ascii="Times New Roman" w:eastAsia="楷体" w:hAnsi="Times New Roman" w:hint="eastAsia"/>
          <w:spacing w:val="-8"/>
          <w:sz w:val="30"/>
        </w:rPr>
        <w:t>一个</w:t>
      </w:r>
      <w:r w:rsidR="00890933" w:rsidRPr="00890933">
        <w:rPr>
          <w:rFonts w:ascii="Times New Roman" w:eastAsia="楷体" w:hAnsi="Times New Roman" w:hint="eastAsia"/>
          <w:spacing w:val="-8"/>
          <w:sz w:val="30"/>
        </w:rPr>
        <w:t>手稿，马克思在世时手稿从未发表</w:t>
      </w:r>
      <w:r w:rsidR="00AF67BF">
        <w:rPr>
          <w:rFonts w:ascii="Times New Roman" w:eastAsia="楷体" w:hAnsi="Times New Roman" w:hint="eastAsia"/>
          <w:spacing w:val="-8"/>
          <w:sz w:val="30"/>
        </w:rPr>
        <w:t>。</w:t>
      </w:r>
      <w:r w:rsidR="00890933" w:rsidRPr="00890933">
        <w:rPr>
          <w:rFonts w:ascii="Times New Roman" w:eastAsia="楷体" w:hAnsi="Times New Roman" w:hint="eastAsia"/>
          <w:spacing w:val="-8"/>
          <w:sz w:val="30"/>
        </w:rPr>
        <w:t>1927</w:t>
      </w:r>
      <w:r w:rsidR="00890933" w:rsidRPr="00890933">
        <w:rPr>
          <w:rFonts w:ascii="Times New Roman" w:eastAsia="楷体" w:hAnsi="Times New Roman" w:hint="eastAsia"/>
          <w:spacing w:val="-8"/>
          <w:sz w:val="30"/>
        </w:rPr>
        <w:t>年，苏联</w:t>
      </w:r>
      <w:r w:rsidR="00E601B8">
        <w:rPr>
          <w:rFonts w:ascii="Times New Roman" w:eastAsia="楷体" w:hAnsi="Times New Roman" w:hint="eastAsia"/>
          <w:spacing w:val="-8"/>
          <w:sz w:val="30"/>
        </w:rPr>
        <w:t>对它</w:t>
      </w:r>
      <w:r w:rsidR="00AF67BF">
        <w:rPr>
          <w:rFonts w:ascii="Times New Roman" w:eastAsia="楷体" w:hAnsi="Times New Roman" w:hint="eastAsia"/>
          <w:spacing w:val="-8"/>
          <w:sz w:val="30"/>
        </w:rPr>
        <w:t>进行了</w:t>
      </w:r>
      <w:r w:rsidR="00890933" w:rsidRPr="00890933">
        <w:rPr>
          <w:rFonts w:ascii="Times New Roman" w:eastAsia="楷体" w:hAnsi="Times New Roman" w:hint="eastAsia"/>
          <w:spacing w:val="-8"/>
          <w:sz w:val="30"/>
        </w:rPr>
        <w:t>部分发表，</w:t>
      </w:r>
      <w:r w:rsidR="00E601B8" w:rsidRPr="00890933">
        <w:rPr>
          <w:rFonts w:ascii="Times New Roman" w:eastAsia="楷体" w:hAnsi="Times New Roman" w:hint="eastAsia"/>
          <w:spacing w:val="-8"/>
          <w:sz w:val="30"/>
        </w:rPr>
        <w:t>1932</w:t>
      </w:r>
      <w:r w:rsidR="00E601B8" w:rsidRPr="00890933">
        <w:rPr>
          <w:rFonts w:ascii="Times New Roman" w:eastAsia="楷体" w:hAnsi="Times New Roman" w:hint="eastAsia"/>
          <w:spacing w:val="-8"/>
          <w:sz w:val="30"/>
        </w:rPr>
        <w:t>年</w:t>
      </w:r>
      <w:r w:rsidR="00890933" w:rsidRPr="00890933">
        <w:rPr>
          <w:rFonts w:ascii="Times New Roman" w:eastAsia="楷体" w:hAnsi="Times New Roman" w:hint="eastAsia"/>
          <w:spacing w:val="-8"/>
          <w:sz w:val="30"/>
        </w:rPr>
        <w:t>全文首次发表</w:t>
      </w:r>
      <w:r w:rsidR="00426F90">
        <w:rPr>
          <w:rFonts w:ascii="Times New Roman" w:eastAsia="楷体" w:hAnsi="Times New Roman" w:hint="eastAsia"/>
          <w:spacing w:val="-8"/>
          <w:sz w:val="30"/>
        </w:rPr>
        <w:t>，</w:t>
      </w:r>
      <w:r w:rsidR="00AF67BF" w:rsidRPr="00AF67BF">
        <w:rPr>
          <w:rFonts w:ascii="Times New Roman" w:eastAsia="楷体" w:hAnsi="Times New Roman" w:hint="eastAsia"/>
          <w:spacing w:val="-8"/>
          <w:sz w:val="30"/>
        </w:rPr>
        <w:t>直到</w:t>
      </w:r>
      <w:r w:rsidR="00AF67BF" w:rsidRPr="00AF67BF">
        <w:rPr>
          <w:rFonts w:ascii="Times New Roman" w:eastAsia="楷体" w:hAnsi="Times New Roman" w:hint="eastAsia"/>
          <w:spacing w:val="-8"/>
          <w:sz w:val="30"/>
        </w:rPr>
        <w:t>1959</w:t>
      </w:r>
      <w:r w:rsidR="00AF67BF" w:rsidRPr="00AF67BF">
        <w:rPr>
          <w:rFonts w:ascii="Times New Roman" w:eastAsia="楷体" w:hAnsi="Times New Roman" w:hint="eastAsia"/>
          <w:spacing w:val="-8"/>
          <w:sz w:val="30"/>
        </w:rPr>
        <w:t>年才出版英文版本，</w:t>
      </w:r>
      <w:r w:rsidR="00D069DF" w:rsidRPr="008F1ACB">
        <w:rPr>
          <w:rFonts w:ascii="Times New Roman" w:eastAsia="楷体" w:hAnsi="Times New Roman" w:hint="eastAsia"/>
          <w:spacing w:val="-8"/>
          <w:sz w:val="30"/>
          <w:u w:val="single"/>
        </w:rPr>
        <w:t>引发了</w:t>
      </w:r>
      <w:r w:rsidR="00AF67BF" w:rsidRPr="008F1ACB">
        <w:rPr>
          <w:rFonts w:ascii="Times New Roman" w:eastAsia="楷体" w:hAnsi="Times New Roman" w:hint="eastAsia"/>
          <w:spacing w:val="-8"/>
          <w:sz w:val="30"/>
          <w:u w:val="single"/>
        </w:rPr>
        <w:t>对马克思和马克思主义</w:t>
      </w:r>
      <w:r w:rsidR="00E676B3" w:rsidRPr="008F1ACB">
        <w:rPr>
          <w:rFonts w:ascii="Times New Roman" w:eastAsia="楷体" w:hAnsi="Times New Roman" w:hint="eastAsia"/>
          <w:spacing w:val="-8"/>
          <w:sz w:val="30"/>
          <w:u w:val="single"/>
        </w:rPr>
        <w:t>研究的</w:t>
      </w:r>
      <w:r w:rsidR="00AF67BF" w:rsidRPr="008F1ACB">
        <w:rPr>
          <w:rFonts w:ascii="Times New Roman" w:eastAsia="楷体" w:hAnsi="Times New Roman" w:hint="eastAsia"/>
          <w:spacing w:val="-8"/>
          <w:sz w:val="30"/>
          <w:u w:val="single"/>
        </w:rPr>
        <w:t>深远的影响</w:t>
      </w:r>
      <w:r w:rsidR="00E676B3" w:rsidRPr="008F1ACB">
        <w:rPr>
          <w:rFonts w:ascii="Times New Roman" w:eastAsia="楷体" w:hAnsi="Times New Roman" w:hint="eastAsia"/>
          <w:spacing w:val="-8"/>
          <w:sz w:val="30"/>
          <w:u w:val="single"/>
        </w:rPr>
        <w:t>，</w:t>
      </w:r>
      <w:r w:rsidR="00890933" w:rsidRPr="008F1ACB">
        <w:rPr>
          <w:rFonts w:ascii="Times New Roman" w:eastAsia="楷体" w:hAnsi="Times New Roman" w:hint="eastAsia"/>
          <w:spacing w:val="-8"/>
          <w:sz w:val="30"/>
          <w:u w:val="single"/>
        </w:rPr>
        <w:t>引起了西方人研究马克思主义不断从政治学和经济学向哲学</w:t>
      </w:r>
      <w:r w:rsidR="00E676B3" w:rsidRPr="008F1ACB">
        <w:rPr>
          <w:rFonts w:ascii="Times New Roman" w:eastAsia="楷体" w:hAnsi="Times New Roman" w:hint="eastAsia"/>
          <w:spacing w:val="-8"/>
          <w:sz w:val="30"/>
          <w:u w:val="single"/>
        </w:rPr>
        <w:t>的转向</w:t>
      </w:r>
      <w:r w:rsidR="00890933" w:rsidRPr="008F1ACB">
        <w:rPr>
          <w:rFonts w:ascii="Times New Roman" w:eastAsia="楷体" w:hAnsi="Times New Roman" w:hint="eastAsia"/>
          <w:spacing w:val="-8"/>
          <w:sz w:val="30"/>
          <w:u w:val="single"/>
        </w:rPr>
        <w:t>，</w:t>
      </w:r>
      <w:r w:rsidR="00890933" w:rsidRPr="008F1ACB">
        <w:rPr>
          <w:rStyle w:val="af4"/>
          <w:rFonts w:hint="eastAsia"/>
          <w:u w:val="single"/>
        </w:rPr>
        <w:t>促使了所谓西方马克思主义的诞生</w:t>
      </w:r>
      <w:r w:rsidR="00890933" w:rsidRPr="008F1ACB">
        <w:rPr>
          <w:rFonts w:ascii="Times New Roman" w:eastAsia="楷体" w:hAnsi="Times New Roman" w:hint="eastAsia"/>
          <w:spacing w:val="-8"/>
          <w:sz w:val="30"/>
          <w:u w:val="single"/>
        </w:rPr>
        <w:t>。</w:t>
      </w:r>
    </w:p>
    <w:p w14:paraId="056CBF1F" w14:textId="1DF2A3E6" w:rsidR="00890933" w:rsidRDefault="008232A1" w:rsidP="00890933">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586738">
        <w:rPr>
          <w:rStyle w:val="af4"/>
        </w:rPr>
        <w:t>所以我们必须把这本书重点讲一</w:t>
      </w:r>
      <w:r w:rsidRPr="00586738">
        <w:rPr>
          <w:rStyle w:val="af4"/>
          <w:rFonts w:hint="eastAsia"/>
        </w:rPr>
        <w:t>讲</w:t>
      </w:r>
      <w:r w:rsidRPr="00932FB1">
        <w:rPr>
          <w:rFonts w:ascii="Times New Roman" w:eastAsia="楷体" w:hAnsi="Times New Roman" w:hint="eastAsia"/>
          <w:spacing w:val="-8"/>
          <w:sz w:val="30"/>
        </w:rPr>
        <w:t>。</w:t>
      </w:r>
    </w:p>
    <w:p w14:paraId="27630D95" w14:textId="77777777" w:rsidR="008232A1" w:rsidRDefault="008232A1" w:rsidP="008232A1">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Pr>
          <w:rFonts w:ascii="Times New Roman" w:eastAsia="楷体" w:hAnsi="Times New Roman" w:hint="eastAsia"/>
          <w:spacing w:val="-8"/>
          <w:sz w:val="30"/>
        </w:rPr>
        <w:t>我们要知道，马克思本人并非生来就是马克思主义者，他的思想也有一个发展、形成过程。马克思年轻的时候，曾经一度是</w:t>
      </w:r>
      <w:r w:rsidRPr="00943084">
        <w:rPr>
          <w:rFonts w:ascii="Times New Roman" w:eastAsia="楷体" w:hAnsi="Times New Roman" w:hint="eastAsia"/>
          <w:spacing w:val="-8"/>
          <w:sz w:val="30"/>
        </w:rPr>
        <w:t>“青年黑格尔派”</w:t>
      </w:r>
      <w:r>
        <w:rPr>
          <w:rFonts w:ascii="Times New Roman" w:eastAsia="楷体" w:hAnsi="Times New Roman" w:hint="eastAsia"/>
          <w:spacing w:val="-8"/>
          <w:sz w:val="30"/>
        </w:rPr>
        <w:t>，后来也短暂追随过费尔巴哈哲学。马克思主义正式诞生的标志，一般认为是</w:t>
      </w:r>
      <w:r>
        <w:rPr>
          <w:rFonts w:ascii="Times New Roman" w:eastAsia="楷体" w:hAnsi="Times New Roman" w:hint="eastAsia"/>
          <w:spacing w:val="-8"/>
          <w:sz w:val="30"/>
        </w:rPr>
        <w:t>1848</w:t>
      </w:r>
      <w:r>
        <w:rPr>
          <w:rFonts w:ascii="Times New Roman" w:eastAsia="楷体" w:hAnsi="Times New Roman" w:hint="eastAsia"/>
          <w:spacing w:val="-8"/>
          <w:sz w:val="30"/>
        </w:rPr>
        <w:t>年《共产党宣言》的发表。在此之前，马克思本人大体上处于一个思想上转型的阶段。</w:t>
      </w:r>
      <w:r w:rsidRPr="005A0B95">
        <w:rPr>
          <w:rFonts w:ascii="Times New Roman" w:eastAsia="楷体" w:hAnsi="Times New Roman" w:hint="eastAsia"/>
          <w:spacing w:val="-8"/>
          <w:sz w:val="30"/>
        </w:rPr>
        <w:t>《</w:t>
      </w:r>
      <w:r w:rsidRPr="005A0B95">
        <w:rPr>
          <w:rFonts w:ascii="Times New Roman" w:eastAsia="楷体" w:hAnsi="Times New Roman" w:hint="eastAsia"/>
          <w:spacing w:val="-8"/>
          <w:sz w:val="30"/>
        </w:rPr>
        <w:t>1844</w:t>
      </w:r>
      <w:r w:rsidRPr="005A0B95">
        <w:rPr>
          <w:rFonts w:ascii="Times New Roman" w:eastAsia="楷体" w:hAnsi="Times New Roman" w:hint="eastAsia"/>
          <w:spacing w:val="-8"/>
          <w:sz w:val="30"/>
        </w:rPr>
        <w:t>年经济学—哲</w:t>
      </w:r>
      <w:r w:rsidRPr="005A0B95">
        <w:rPr>
          <w:rFonts w:ascii="Times New Roman" w:eastAsia="楷体" w:hAnsi="Times New Roman" w:hint="eastAsia"/>
          <w:spacing w:val="-8"/>
          <w:sz w:val="30"/>
        </w:rPr>
        <w:lastRenderedPageBreak/>
        <w:t>学手稿》</w:t>
      </w:r>
      <w:r>
        <w:rPr>
          <w:rFonts w:ascii="Times New Roman" w:eastAsia="楷体" w:hAnsi="Times New Roman" w:hint="eastAsia"/>
          <w:spacing w:val="-8"/>
          <w:sz w:val="30"/>
        </w:rPr>
        <w:t>即是这一过程中的产物，他是马克思本人在撰写</w:t>
      </w:r>
      <w:r w:rsidRPr="005A0B95">
        <w:rPr>
          <w:rFonts w:ascii="Times New Roman" w:eastAsia="楷体" w:hAnsi="Times New Roman" w:hint="eastAsia"/>
          <w:spacing w:val="-8"/>
          <w:sz w:val="30"/>
        </w:rPr>
        <w:t>《路德维希·费尔巴哈和德国古典哲学的终结》</w:t>
      </w:r>
      <w:r>
        <w:rPr>
          <w:rFonts w:ascii="Times New Roman" w:eastAsia="楷体" w:hAnsi="Times New Roman" w:hint="eastAsia"/>
          <w:spacing w:val="-8"/>
          <w:sz w:val="30"/>
        </w:rPr>
        <w:t>之前，也就是和费尔巴哈哲学决裂之前的作品，因此，它保留了一些费尔巴哈哲学的残余。</w:t>
      </w:r>
    </w:p>
    <w:p w14:paraId="1E0CC660" w14:textId="06ADC007" w:rsidR="008232A1" w:rsidRPr="00C92BED" w:rsidRDefault="008232A1" w:rsidP="008232A1">
      <w:pPr>
        <w:widowControl/>
        <w:overflowPunct w:val="0"/>
        <w:topLinePunct/>
        <w:spacing w:before="60" w:after="60" w:line="400" w:lineRule="exact"/>
        <w:ind w:leftChars="200" w:left="420" w:firstLineChars="200" w:firstLine="568"/>
        <w:rPr>
          <w:rFonts w:ascii="Times New Roman" w:eastAsia="楷体" w:hAnsi="Times New Roman"/>
          <w:spacing w:val="-8"/>
          <w:sz w:val="30"/>
        </w:rPr>
      </w:pPr>
      <w:bookmarkStart w:id="150" w:name="_Hlk180927487"/>
      <w:r w:rsidRPr="00B84A0F">
        <w:rPr>
          <w:rFonts w:ascii="Times New Roman" w:eastAsia="楷体" w:hAnsi="Times New Roman" w:hint="eastAsia"/>
          <w:spacing w:val="-8"/>
          <w:sz w:val="30"/>
        </w:rPr>
        <w:t>《</w:t>
      </w:r>
      <w:r w:rsidRPr="00B84A0F">
        <w:rPr>
          <w:rFonts w:ascii="Times New Roman" w:eastAsia="楷体" w:hAnsi="Times New Roman" w:hint="eastAsia"/>
          <w:spacing w:val="-8"/>
          <w:sz w:val="30"/>
        </w:rPr>
        <w:t>1844</w:t>
      </w:r>
      <w:r w:rsidRPr="00B84A0F">
        <w:rPr>
          <w:rFonts w:ascii="Times New Roman" w:eastAsia="楷体" w:hAnsi="Times New Roman" w:hint="eastAsia"/>
          <w:spacing w:val="-8"/>
          <w:sz w:val="30"/>
        </w:rPr>
        <w:t>年经济学—哲学手稿》</w:t>
      </w:r>
      <w:bookmarkEnd w:id="150"/>
      <w:r w:rsidRPr="00ED10E0">
        <w:rPr>
          <w:rFonts w:ascii="Times New Roman" w:eastAsia="楷体" w:hAnsi="Times New Roman" w:hint="eastAsia"/>
          <w:spacing w:val="-8"/>
          <w:sz w:val="30"/>
        </w:rPr>
        <w:t>是哲学与经济学的第一次结晶，开创了哲学指导下的经济学研究道路以及以经济学为基础的哲学发展道路，</w:t>
      </w:r>
      <w:r>
        <w:rPr>
          <w:rFonts w:ascii="Times New Roman" w:eastAsia="楷体" w:hAnsi="Times New Roman" w:hint="eastAsia"/>
          <w:spacing w:val="-8"/>
          <w:sz w:val="30"/>
        </w:rPr>
        <w:t>它是</w:t>
      </w:r>
      <w:r w:rsidRPr="00C16D65">
        <w:rPr>
          <w:rFonts w:ascii="Times New Roman" w:eastAsia="楷体" w:hAnsi="Times New Roman" w:hint="eastAsia"/>
          <w:spacing w:val="-8"/>
          <w:sz w:val="30"/>
        </w:rPr>
        <w:t>马克思第一次试图对资本主义经济制度和资产阶级政治经济学（“国民政治经济学”）进行批判考察的早期文献，成为他后来成熟思想的萌芽。</w:t>
      </w:r>
      <w:r>
        <w:rPr>
          <w:rFonts w:ascii="Times New Roman" w:eastAsia="楷体" w:hAnsi="Times New Roman" w:hint="eastAsia"/>
          <w:spacing w:val="-8"/>
          <w:sz w:val="30"/>
        </w:rPr>
        <w:t>但它</w:t>
      </w:r>
      <w:r w:rsidRPr="00B84A0F">
        <w:rPr>
          <w:rFonts w:ascii="Times New Roman" w:eastAsia="楷体" w:hAnsi="Times New Roman" w:hint="eastAsia"/>
          <w:spacing w:val="-8"/>
          <w:sz w:val="30"/>
        </w:rPr>
        <w:t>在分析思路上</w:t>
      </w:r>
      <w:r>
        <w:rPr>
          <w:rFonts w:ascii="Times New Roman" w:eastAsia="楷体" w:hAnsi="Times New Roman" w:hint="eastAsia"/>
          <w:spacing w:val="-8"/>
          <w:sz w:val="30"/>
        </w:rPr>
        <w:t>，</w:t>
      </w:r>
      <w:r w:rsidRPr="00B84A0F">
        <w:rPr>
          <w:rFonts w:ascii="Times New Roman" w:eastAsia="楷体" w:hAnsi="Times New Roman" w:hint="eastAsia"/>
          <w:spacing w:val="-8"/>
          <w:sz w:val="30"/>
        </w:rPr>
        <w:t>主要</w:t>
      </w:r>
      <w:r>
        <w:rPr>
          <w:rFonts w:ascii="Times New Roman" w:eastAsia="楷体" w:hAnsi="Times New Roman" w:hint="eastAsia"/>
          <w:spacing w:val="-8"/>
          <w:sz w:val="30"/>
        </w:rPr>
        <w:t>还是</w:t>
      </w:r>
      <w:r w:rsidRPr="00B84A0F">
        <w:rPr>
          <w:rFonts w:ascii="Times New Roman" w:eastAsia="楷体" w:hAnsi="Times New Roman" w:hint="eastAsia"/>
          <w:spacing w:val="-8"/>
          <w:sz w:val="30"/>
        </w:rPr>
        <w:t>借助于费尔巴哈的人本主义思想</w:t>
      </w:r>
      <w:r>
        <w:rPr>
          <w:rFonts w:ascii="Times New Roman" w:eastAsia="楷体" w:hAnsi="Times New Roman" w:hint="eastAsia"/>
          <w:spacing w:val="-8"/>
          <w:sz w:val="30"/>
        </w:rPr>
        <w:t>，</w:t>
      </w:r>
      <w:r w:rsidRPr="007A4C2E">
        <w:rPr>
          <w:rFonts w:ascii="Times New Roman" w:eastAsia="楷体" w:hAnsi="Times New Roman" w:hint="eastAsia"/>
          <w:spacing w:val="-8"/>
          <w:sz w:val="30"/>
        </w:rPr>
        <w:t>在人本主义框架下构建起来的“异化”理论</w:t>
      </w:r>
      <w:r>
        <w:rPr>
          <w:rFonts w:ascii="Times New Roman" w:eastAsia="楷体" w:hAnsi="Times New Roman" w:hint="eastAsia"/>
          <w:spacing w:val="-8"/>
          <w:sz w:val="30"/>
        </w:rPr>
        <w:t>，是书中</w:t>
      </w:r>
      <w:r w:rsidRPr="007A4C2E">
        <w:rPr>
          <w:rFonts w:ascii="Times New Roman" w:eastAsia="楷体" w:hAnsi="Times New Roman" w:hint="eastAsia"/>
          <w:spacing w:val="-8"/>
          <w:sz w:val="30"/>
        </w:rPr>
        <w:t>支撑其经济学批判的哲学根据。</w:t>
      </w:r>
      <w:r>
        <w:rPr>
          <w:rFonts w:ascii="Times New Roman" w:eastAsia="楷体" w:hAnsi="Times New Roman" w:hint="eastAsia"/>
          <w:spacing w:val="-8"/>
          <w:sz w:val="30"/>
        </w:rPr>
        <w:t>一方面，</w:t>
      </w:r>
      <w:r w:rsidRPr="00FD3CD1">
        <w:rPr>
          <w:rFonts w:ascii="Times New Roman" w:eastAsia="楷体" w:hAnsi="Times New Roman" w:hint="eastAsia"/>
          <w:spacing w:val="-8"/>
          <w:sz w:val="30"/>
        </w:rPr>
        <w:t>“异化劳动”理论有其合理性和深刻性（实际上就是后来“雇佣劳动”理论的雏形），值得我们吸收和借鉴；另一方面，</w:t>
      </w:r>
      <w:r>
        <w:rPr>
          <w:rFonts w:ascii="Times New Roman" w:eastAsia="楷体" w:hAnsi="Times New Roman" w:hint="eastAsia"/>
          <w:spacing w:val="-8"/>
          <w:sz w:val="30"/>
        </w:rPr>
        <w:t>这种</w:t>
      </w:r>
      <w:r w:rsidRPr="00FD3CD1">
        <w:rPr>
          <w:rFonts w:ascii="Times New Roman" w:eastAsia="楷体" w:hAnsi="Times New Roman" w:hint="eastAsia"/>
          <w:spacing w:val="-8"/>
          <w:sz w:val="30"/>
        </w:rPr>
        <w:t>费尔巴哈人本主义</w:t>
      </w:r>
      <w:r>
        <w:rPr>
          <w:rFonts w:ascii="Times New Roman" w:eastAsia="楷体" w:hAnsi="Times New Roman" w:hint="eastAsia"/>
          <w:spacing w:val="-8"/>
          <w:sz w:val="30"/>
        </w:rPr>
        <w:t>思想</w:t>
      </w:r>
      <w:r w:rsidRPr="00FD3CD1">
        <w:rPr>
          <w:rFonts w:ascii="Times New Roman" w:eastAsia="楷体" w:hAnsi="Times New Roman" w:hint="eastAsia"/>
          <w:spacing w:val="-8"/>
          <w:sz w:val="30"/>
        </w:rPr>
        <w:t>，带有一定的混乱和唯心主义倾向，需要我们批判和纠正，而不能全盘接受</w:t>
      </w:r>
      <w:r>
        <w:rPr>
          <w:rFonts w:ascii="Times New Roman" w:eastAsia="楷体" w:hAnsi="Times New Roman" w:hint="eastAsia"/>
          <w:spacing w:val="-8"/>
          <w:sz w:val="30"/>
        </w:rPr>
        <w:t>。</w:t>
      </w:r>
      <w:r w:rsidRPr="00C92BED">
        <w:rPr>
          <w:rStyle w:val="af4"/>
          <w:rFonts w:hint="eastAsia"/>
        </w:rPr>
        <w:t>事实上，马克思后来写的《雇佣劳动与资本》、《政治经济学批判》乃至于《资本论》，都比《</w:t>
      </w:r>
      <w:r w:rsidRPr="00C92BED">
        <w:rPr>
          <w:rStyle w:val="af4"/>
          <w:rFonts w:hint="eastAsia"/>
        </w:rPr>
        <w:t>1844</w:t>
      </w:r>
      <w:r w:rsidRPr="00C92BED">
        <w:rPr>
          <w:rStyle w:val="af4"/>
          <w:rFonts w:hint="eastAsia"/>
        </w:rPr>
        <w:t>年经济学—哲学手稿》在理论上要</w:t>
      </w:r>
      <w:r w:rsidR="00E03816" w:rsidRPr="00E03816">
        <w:rPr>
          <w:rStyle w:val="af4"/>
          <w:rFonts w:hint="eastAsia"/>
        </w:rPr>
        <w:t>成熟和</w:t>
      </w:r>
      <w:r w:rsidRPr="00C92BED">
        <w:rPr>
          <w:rStyle w:val="af4"/>
          <w:rFonts w:hint="eastAsia"/>
        </w:rPr>
        <w:t>深刻的多！</w:t>
      </w:r>
    </w:p>
    <w:p w14:paraId="3DDD0F28" w14:textId="7ADDA6D6" w:rsidR="008232A1" w:rsidRDefault="008232A1" w:rsidP="00E5709A">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92BED">
        <w:rPr>
          <w:rFonts w:ascii="Times New Roman" w:eastAsia="楷体" w:hAnsi="Times New Roman" w:hint="eastAsia"/>
          <w:spacing w:val="-8"/>
          <w:sz w:val="30"/>
        </w:rPr>
        <w:lastRenderedPageBreak/>
        <w:t>然而，《</w:t>
      </w:r>
      <w:r w:rsidRPr="00C92BED">
        <w:rPr>
          <w:rFonts w:ascii="Times New Roman" w:eastAsia="楷体" w:hAnsi="Times New Roman" w:hint="eastAsia"/>
          <w:spacing w:val="-8"/>
          <w:sz w:val="30"/>
        </w:rPr>
        <w:t>1844</w:t>
      </w:r>
      <w:r w:rsidRPr="00C92BED">
        <w:rPr>
          <w:rFonts w:ascii="Times New Roman" w:eastAsia="楷体" w:hAnsi="Times New Roman" w:hint="eastAsia"/>
          <w:spacing w:val="-8"/>
          <w:sz w:val="30"/>
        </w:rPr>
        <w:t>年经济学—哲学手稿》</w:t>
      </w:r>
      <w:r w:rsidRPr="00C92BED">
        <w:rPr>
          <w:rStyle w:val="af4"/>
          <w:rFonts w:hint="eastAsia"/>
        </w:rPr>
        <w:t>被</w:t>
      </w:r>
      <w:r w:rsidR="008956B4" w:rsidRPr="00C92BED">
        <w:rPr>
          <w:rStyle w:val="af4"/>
          <w:rFonts w:hint="eastAsia"/>
        </w:rPr>
        <w:t>西方马克思主义</w:t>
      </w:r>
      <w:r w:rsidRPr="00C92BED">
        <w:rPr>
          <w:rStyle w:val="af4"/>
          <w:rFonts w:hint="eastAsia"/>
        </w:rPr>
        <w:t>诸派当作</w:t>
      </w:r>
      <w:r w:rsidR="001C2B00" w:rsidRPr="00C92BED">
        <w:rPr>
          <w:rStyle w:val="af4"/>
          <w:rFonts w:hint="eastAsia"/>
        </w:rPr>
        <w:t>理论上的祖宗</w:t>
      </w:r>
      <w:r w:rsidR="001C2B00">
        <w:rPr>
          <w:rFonts w:ascii="Times New Roman" w:eastAsia="楷体" w:hAnsi="Times New Roman" w:hint="eastAsia"/>
          <w:spacing w:val="-8"/>
          <w:sz w:val="30"/>
        </w:rPr>
        <w:t>，说它是</w:t>
      </w:r>
      <w:r w:rsidRPr="009816D8">
        <w:rPr>
          <w:rFonts w:ascii="Times New Roman" w:eastAsia="楷体" w:hAnsi="Times New Roman" w:hint="eastAsia"/>
          <w:spacing w:val="-8"/>
          <w:sz w:val="30"/>
        </w:rPr>
        <w:t>“马克思思想”的“光辉代表”，并被相当多的人用来反对和攻击“后期马克思思想”或“教条化了的马克思思想”</w:t>
      </w:r>
      <w:r>
        <w:rPr>
          <w:rFonts w:ascii="Times New Roman" w:eastAsia="楷体" w:hAnsi="Times New Roman" w:hint="eastAsia"/>
          <w:spacing w:val="-8"/>
          <w:sz w:val="30"/>
        </w:rPr>
        <w:t>或者</w:t>
      </w:r>
      <w:r w:rsidRPr="00523759">
        <w:rPr>
          <w:rStyle w:val="af4"/>
          <w:rFonts w:hint="eastAsia"/>
        </w:rPr>
        <w:t>所谓的“苏马”</w:t>
      </w:r>
      <w:r w:rsidRPr="009816D8">
        <w:rPr>
          <w:rFonts w:ascii="Times New Roman" w:eastAsia="楷体" w:hAnsi="Times New Roman" w:hint="eastAsia"/>
          <w:spacing w:val="-8"/>
          <w:sz w:val="30"/>
        </w:rPr>
        <w:t>；</w:t>
      </w:r>
      <w:r w:rsidR="0079445B">
        <w:rPr>
          <w:rFonts w:ascii="Times New Roman" w:eastAsia="楷体" w:hAnsi="Times New Roman" w:hint="eastAsia"/>
          <w:spacing w:val="-8"/>
          <w:sz w:val="30"/>
        </w:rPr>
        <w:t>而且</w:t>
      </w:r>
      <w:r w:rsidRPr="009816D8">
        <w:rPr>
          <w:rFonts w:ascii="Times New Roman" w:eastAsia="楷体" w:hAnsi="Times New Roman" w:hint="eastAsia"/>
          <w:spacing w:val="-8"/>
          <w:sz w:val="30"/>
        </w:rPr>
        <w:t>，</w:t>
      </w:r>
      <w:r w:rsidRPr="00523759">
        <w:rPr>
          <w:rStyle w:val="af4"/>
          <w:rFonts w:hint="eastAsia"/>
        </w:rPr>
        <w:t>这本书从人本主义出发、以哲学完成社会和经济批判的做法为西马诸派所吸取，成为西马从哲学和文化角度对资本主义进行批判的“教科书”。</w:t>
      </w:r>
      <w:r>
        <w:rPr>
          <w:rFonts w:ascii="Times New Roman" w:eastAsia="楷体" w:hAnsi="Times New Roman" w:hint="eastAsia"/>
          <w:spacing w:val="-8"/>
          <w:sz w:val="30"/>
        </w:rPr>
        <w:t>然而，</w:t>
      </w:r>
      <w:r w:rsidRPr="001B5EAB">
        <w:rPr>
          <w:rStyle w:val="af3"/>
          <w:rFonts w:hint="eastAsia"/>
        </w:rPr>
        <w:t>“批判的武器代替不了武器的批判，物质力量只能用物质力量来摧毁”</w:t>
      </w:r>
      <w:r w:rsidRPr="00022D92">
        <w:rPr>
          <w:rFonts w:ascii="Times New Roman" w:eastAsia="楷体" w:hAnsi="Times New Roman" w:hint="eastAsia"/>
          <w:spacing w:val="-8"/>
          <w:sz w:val="30"/>
        </w:rPr>
        <w:t>。</w:t>
      </w:r>
      <w:r w:rsidR="00353C8F" w:rsidRPr="00523759">
        <w:rPr>
          <w:rStyle w:val="af4"/>
          <w:rFonts w:hint="eastAsia"/>
        </w:rPr>
        <w:t>西马</w:t>
      </w:r>
      <w:r w:rsidRPr="00523759">
        <w:rPr>
          <w:rStyle w:val="af4"/>
          <w:rFonts w:hint="eastAsia"/>
        </w:rPr>
        <w:t>打着“马克思主义”的旗号，却放弃了对资本主义制度进行实际物质的、群众革命的摧毁，而只满足于对资本主义的“意识形态”开展哲学和文化批判</w:t>
      </w:r>
      <w:r w:rsidRPr="00022D92">
        <w:rPr>
          <w:rFonts w:ascii="Times New Roman" w:eastAsia="楷体" w:hAnsi="Times New Roman" w:hint="eastAsia"/>
          <w:spacing w:val="-8"/>
          <w:sz w:val="30"/>
        </w:rPr>
        <w:t>，这难道不是对马克思主义的篡改和歪曲吗？</w:t>
      </w:r>
    </w:p>
    <w:p w14:paraId="649B3663" w14:textId="47CE6664" w:rsidR="008232A1" w:rsidRPr="002072C0" w:rsidRDefault="008232A1" w:rsidP="008232A1">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Pr>
          <w:rFonts w:ascii="Times New Roman" w:eastAsia="楷体" w:hAnsi="Times New Roman" w:hint="eastAsia"/>
          <w:spacing w:val="-8"/>
          <w:sz w:val="30"/>
        </w:rPr>
        <w:t>所以，如果</w:t>
      </w:r>
      <w:r w:rsidR="00423373">
        <w:rPr>
          <w:rFonts w:ascii="Times New Roman" w:eastAsia="楷体" w:hAnsi="Times New Roman" w:hint="eastAsia"/>
          <w:spacing w:val="-8"/>
          <w:sz w:val="30"/>
        </w:rPr>
        <w:t>我们</w:t>
      </w:r>
      <w:r>
        <w:rPr>
          <w:rFonts w:ascii="Times New Roman" w:eastAsia="楷体" w:hAnsi="Times New Roman" w:hint="eastAsia"/>
          <w:spacing w:val="-8"/>
          <w:sz w:val="30"/>
        </w:rPr>
        <w:t>看到有些人把</w:t>
      </w:r>
      <w:bookmarkStart w:id="151" w:name="_Hlk180927488"/>
      <w:r w:rsidRPr="007A73F0">
        <w:rPr>
          <w:rFonts w:ascii="Times New Roman" w:eastAsia="楷体" w:hAnsi="Times New Roman" w:hint="eastAsia"/>
          <w:spacing w:val="-8"/>
          <w:sz w:val="30"/>
        </w:rPr>
        <w:t>《</w:t>
      </w:r>
      <w:r w:rsidRPr="007A73F0">
        <w:rPr>
          <w:rFonts w:ascii="Times New Roman" w:eastAsia="楷体" w:hAnsi="Times New Roman" w:hint="eastAsia"/>
          <w:spacing w:val="-8"/>
          <w:sz w:val="30"/>
        </w:rPr>
        <w:t>1844</w:t>
      </w:r>
      <w:r w:rsidRPr="007A73F0">
        <w:rPr>
          <w:rFonts w:ascii="Times New Roman" w:eastAsia="楷体" w:hAnsi="Times New Roman" w:hint="eastAsia"/>
          <w:spacing w:val="-8"/>
          <w:sz w:val="30"/>
        </w:rPr>
        <w:t>年经济学—哲学手稿》</w:t>
      </w:r>
      <w:bookmarkEnd w:id="151"/>
      <w:r w:rsidRPr="00D22F23">
        <w:rPr>
          <w:rStyle w:val="af4"/>
          <w:rFonts w:hint="eastAsia"/>
        </w:rPr>
        <w:t>刻意捧到了天上</w:t>
      </w:r>
      <w:r>
        <w:rPr>
          <w:rFonts w:ascii="Times New Roman" w:eastAsia="楷体" w:hAnsi="Times New Roman" w:hint="eastAsia"/>
          <w:spacing w:val="-8"/>
          <w:sz w:val="30"/>
        </w:rPr>
        <w:t>，号称要“重新挖掘和重视</w:t>
      </w:r>
      <w:r w:rsidRPr="007A73F0">
        <w:rPr>
          <w:rFonts w:ascii="Times New Roman" w:eastAsia="楷体" w:hAnsi="Times New Roman" w:hint="eastAsia"/>
          <w:spacing w:val="-8"/>
          <w:sz w:val="30"/>
        </w:rPr>
        <w:t>《</w:t>
      </w:r>
      <w:r w:rsidRPr="007A73F0">
        <w:rPr>
          <w:rFonts w:ascii="Times New Roman" w:eastAsia="楷体" w:hAnsi="Times New Roman" w:hint="eastAsia"/>
          <w:spacing w:val="-8"/>
          <w:sz w:val="30"/>
        </w:rPr>
        <w:t>1844</w:t>
      </w:r>
      <w:r w:rsidRPr="007A73F0">
        <w:rPr>
          <w:rFonts w:ascii="Times New Roman" w:eastAsia="楷体" w:hAnsi="Times New Roman" w:hint="eastAsia"/>
          <w:spacing w:val="-8"/>
          <w:sz w:val="30"/>
        </w:rPr>
        <w:t>年经济学—哲学手稿》</w:t>
      </w:r>
      <w:r>
        <w:rPr>
          <w:rFonts w:ascii="Times New Roman" w:eastAsia="楷体" w:hAnsi="Times New Roman" w:hint="eastAsia"/>
          <w:spacing w:val="-8"/>
          <w:sz w:val="30"/>
        </w:rPr>
        <w:t>里的价值”，我们就要警惕——</w:t>
      </w:r>
      <w:r w:rsidRPr="00EA12CB">
        <w:rPr>
          <w:rStyle w:val="af4"/>
          <w:rFonts w:hint="eastAsia"/>
        </w:rPr>
        <w:t>此人大概率是个修正主义者！</w:t>
      </w:r>
    </w:p>
    <w:p w14:paraId="6DA697A7" w14:textId="40E083F7" w:rsidR="00890933" w:rsidRDefault="00890933" w:rsidP="00890933">
      <w:pPr>
        <w:pStyle w:val="A540"/>
      </w:pPr>
      <w:bookmarkStart w:id="152" w:name="_Toc182735549"/>
      <w:r>
        <w:rPr>
          <w:rFonts w:hint="eastAsia"/>
        </w:rPr>
        <w:t>（</w:t>
      </w:r>
      <w:r w:rsidR="00E81456">
        <w:rPr>
          <w:rFonts w:hint="eastAsia"/>
        </w:rPr>
        <w:t>8</w:t>
      </w:r>
      <w:r>
        <w:rPr>
          <w:rFonts w:hint="eastAsia"/>
        </w:rPr>
        <w:t>）《自然辩证法》；</w:t>
      </w:r>
      <w:bookmarkEnd w:id="152"/>
    </w:p>
    <w:p w14:paraId="2B14DA01" w14:textId="77777777" w:rsidR="00890933" w:rsidRPr="00CF237F" w:rsidRDefault="00890933" w:rsidP="0089093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37F">
        <w:rPr>
          <w:rFonts w:ascii="Times New Roman" w:eastAsia="楷体" w:hAnsi="Times New Roman" w:hint="eastAsia"/>
          <w:spacing w:val="-8"/>
          <w:sz w:val="30"/>
        </w:rPr>
        <w:t>恩格斯写于</w:t>
      </w:r>
      <w:r w:rsidRPr="00CF237F">
        <w:rPr>
          <w:rFonts w:ascii="Times New Roman" w:eastAsia="楷体" w:hAnsi="Times New Roman" w:hint="eastAsia"/>
          <w:spacing w:val="-8"/>
          <w:sz w:val="30"/>
        </w:rPr>
        <w:t>1873</w:t>
      </w:r>
      <w:r w:rsidRPr="00CF237F">
        <w:rPr>
          <w:rFonts w:ascii="Times New Roman" w:eastAsia="楷体" w:hAnsi="Times New Roman" w:hint="eastAsia"/>
          <w:spacing w:val="-8"/>
          <w:sz w:val="30"/>
        </w:rPr>
        <w:t>年</w:t>
      </w:r>
      <w:r w:rsidRPr="00CF237F">
        <w:rPr>
          <w:rFonts w:ascii="Times New Roman" w:eastAsia="楷体" w:hAnsi="Times New Roman" w:hint="eastAsia"/>
          <w:spacing w:val="-8"/>
          <w:sz w:val="30"/>
        </w:rPr>
        <w:t>-1883</w:t>
      </w:r>
      <w:r w:rsidRPr="00CF237F">
        <w:rPr>
          <w:rFonts w:ascii="Times New Roman" w:eastAsia="楷体" w:hAnsi="Times New Roman" w:hint="eastAsia"/>
          <w:spacing w:val="-8"/>
          <w:sz w:val="30"/>
        </w:rPr>
        <w:t>年。</w:t>
      </w:r>
    </w:p>
    <w:p w14:paraId="59FC2769" w14:textId="4523E501" w:rsidR="00890933" w:rsidRPr="00CF237F" w:rsidRDefault="00C608B7" w:rsidP="0089093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lastRenderedPageBreak/>
        <w:t>这本书</w:t>
      </w:r>
      <w:r w:rsidR="00890933" w:rsidRPr="00CF237F">
        <w:rPr>
          <w:rFonts w:ascii="Times New Roman" w:eastAsia="楷体" w:hAnsi="Times New Roman" w:hint="eastAsia"/>
          <w:spacing w:val="-8"/>
          <w:sz w:val="30"/>
        </w:rPr>
        <w:t>是马克思主义的自然观和自然科学观的反映，</w:t>
      </w:r>
      <w:r w:rsidR="00C80CB5">
        <w:rPr>
          <w:rFonts w:ascii="Times New Roman" w:eastAsia="楷体" w:hAnsi="Times New Roman" w:hint="eastAsia"/>
          <w:spacing w:val="-8"/>
          <w:sz w:val="30"/>
        </w:rPr>
        <w:t>是</w:t>
      </w:r>
      <w:r w:rsidR="00444B34" w:rsidRPr="006368B7">
        <w:rPr>
          <w:rFonts w:ascii="Times New Roman" w:eastAsia="楷体" w:hAnsi="Times New Roman" w:hint="eastAsia"/>
          <w:spacing w:val="-8"/>
          <w:sz w:val="30"/>
          <w:u w:val="single"/>
        </w:rPr>
        <w:t>用自然科学发展历程，来系统论证</w:t>
      </w:r>
      <w:r w:rsidR="00C80CB5" w:rsidRPr="006368B7">
        <w:rPr>
          <w:rStyle w:val="af4"/>
          <w:rFonts w:hint="eastAsia"/>
          <w:u w:val="single"/>
        </w:rPr>
        <w:t>辩证唯物主义</w:t>
      </w:r>
      <w:r w:rsidR="00E02F29" w:rsidRPr="006368B7">
        <w:rPr>
          <w:rFonts w:ascii="Times New Roman" w:eastAsia="楷体" w:hAnsi="Times New Roman" w:hint="eastAsia"/>
          <w:spacing w:val="-8"/>
          <w:sz w:val="30"/>
          <w:u w:val="single"/>
        </w:rPr>
        <w:t>世界观</w:t>
      </w:r>
      <w:r w:rsidR="00C80CB5" w:rsidRPr="006368B7">
        <w:rPr>
          <w:rFonts w:ascii="Times New Roman" w:eastAsia="楷体" w:hAnsi="Times New Roman" w:hint="eastAsia"/>
          <w:spacing w:val="-8"/>
          <w:sz w:val="30"/>
          <w:u w:val="single"/>
        </w:rPr>
        <w:t>的作品</w:t>
      </w:r>
      <w:r w:rsidR="00890933" w:rsidRPr="006368B7">
        <w:rPr>
          <w:rFonts w:ascii="Times New Roman" w:eastAsia="楷体" w:hAnsi="Times New Roman" w:hint="eastAsia"/>
          <w:spacing w:val="-8"/>
          <w:sz w:val="30"/>
          <w:u w:val="single"/>
        </w:rPr>
        <w:t>。</w:t>
      </w:r>
    </w:p>
    <w:p w14:paraId="38E76D0D" w14:textId="310DB314" w:rsidR="00AF7C33" w:rsidRPr="00AF7C33" w:rsidRDefault="00AF7C33" w:rsidP="00AF7C33">
      <w:pPr>
        <w:keepNext/>
        <w:keepLines/>
        <w:widowControl/>
        <w:spacing w:before="160" w:after="60"/>
        <w:jc w:val="left"/>
        <w:outlineLvl w:val="3"/>
        <w:rPr>
          <w:rFonts w:ascii="Times New Roman" w:eastAsia="黑体" w:hAnsi="Times New Roman"/>
          <w:b/>
          <w:sz w:val="31"/>
        </w:rPr>
      </w:pPr>
      <w:r w:rsidRPr="00AF7C33">
        <w:rPr>
          <w:rFonts w:ascii="Times New Roman" w:eastAsia="黑体" w:hAnsi="Times New Roman" w:hint="eastAsia"/>
          <w:b/>
          <w:sz w:val="31"/>
        </w:rPr>
        <w:t>（</w:t>
      </w:r>
      <w:r w:rsidR="00E81456">
        <w:rPr>
          <w:rFonts w:ascii="Times New Roman" w:eastAsia="黑体" w:hAnsi="Times New Roman" w:hint="eastAsia"/>
          <w:b/>
          <w:sz w:val="31"/>
        </w:rPr>
        <w:t>9</w:t>
      </w:r>
      <w:r w:rsidRPr="00AF7C33">
        <w:rPr>
          <w:rFonts w:ascii="Times New Roman" w:eastAsia="黑体" w:hAnsi="Times New Roman" w:hint="eastAsia"/>
          <w:b/>
          <w:sz w:val="31"/>
        </w:rPr>
        <w:t>）《德意志意识形态》；</w:t>
      </w:r>
    </w:p>
    <w:p w14:paraId="214F5AED" w14:textId="77777777" w:rsidR="00AF7C33" w:rsidRPr="00AF7C33" w:rsidRDefault="00AF7C33" w:rsidP="00AF7C3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AF7C33">
        <w:rPr>
          <w:rFonts w:ascii="Times New Roman" w:eastAsia="楷体" w:hAnsi="Times New Roman" w:hint="eastAsia"/>
          <w:spacing w:val="-8"/>
          <w:sz w:val="30"/>
        </w:rPr>
        <w:t>马恩合著于</w:t>
      </w:r>
      <w:r w:rsidRPr="00AF7C33">
        <w:rPr>
          <w:rFonts w:ascii="Times New Roman" w:eastAsia="楷体" w:hAnsi="Times New Roman" w:hint="eastAsia"/>
          <w:spacing w:val="-8"/>
          <w:sz w:val="30"/>
        </w:rPr>
        <w:t>1845</w:t>
      </w:r>
      <w:r w:rsidRPr="00AF7C33">
        <w:rPr>
          <w:rFonts w:ascii="Times New Roman" w:eastAsia="楷体" w:hAnsi="Times New Roman" w:hint="eastAsia"/>
          <w:spacing w:val="-8"/>
          <w:sz w:val="30"/>
        </w:rPr>
        <w:t>年</w:t>
      </w:r>
      <w:r w:rsidRPr="00AF7C33">
        <w:rPr>
          <w:rFonts w:ascii="Times New Roman" w:eastAsia="楷体" w:hAnsi="Times New Roman" w:hint="eastAsia"/>
          <w:spacing w:val="-8"/>
          <w:sz w:val="30"/>
        </w:rPr>
        <w:t>-1846</w:t>
      </w:r>
      <w:r w:rsidRPr="00AF7C33">
        <w:rPr>
          <w:rFonts w:ascii="Times New Roman" w:eastAsia="楷体" w:hAnsi="Times New Roman" w:hint="eastAsia"/>
          <w:spacing w:val="-8"/>
          <w:sz w:val="30"/>
        </w:rPr>
        <w:t>年</w:t>
      </w:r>
      <w:r w:rsidRPr="00AF7C33">
        <w:rPr>
          <w:rFonts w:ascii="Times New Roman" w:eastAsia="楷体" w:hAnsi="Times New Roman"/>
          <w:spacing w:val="-8"/>
          <w:sz w:val="30"/>
        </w:rPr>
        <w:t>。</w:t>
      </w:r>
    </w:p>
    <w:p w14:paraId="7046F1CA" w14:textId="42BE86C9" w:rsidR="00AF7C33" w:rsidRPr="004F6F97" w:rsidRDefault="00AF7C33" w:rsidP="003C2B92">
      <w:pPr>
        <w:widowControl/>
        <w:overflowPunct w:val="0"/>
        <w:topLinePunct/>
        <w:spacing w:before="60" w:after="60" w:line="400" w:lineRule="exact"/>
        <w:ind w:leftChars="202" w:left="424" w:firstLineChars="199" w:firstLine="565"/>
        <w:rPr>
          <w:rFonts w:ascii="Times New Roman" w:eastAsia="楷体" w:hAnsi="Times New Roman"/>
          <w:spacing w:val="-8"/>
          <w:sz w:val="30"/>
          <w:u w:val="single"/>
        </w:rPr>
      </w:pPr>
      <w:r w:rsidRPr="00AF7C33">
        <w:rPr>
          <w:rFonts w:ascii="Times New Roman" w:eastAsia="楷体" w:hAnsi="Times New Roman" w:hint="eastAsia"/>
          <w:spacing w:val="-8"/>
          <w:sz w:val="30"/>
        </w:rPr>
        <w:t>《德意志意识形态》通过对各式各样唯心史观的深刻分析和批判，系统地阐述了</w:t>
      </w:r>
      <w:r w:rsidRPr="00AF7C33">
        <w:rPr>
          <w:rStyle w:val="af4"/>
          <w:rFonts w:hint="eastAsia"/>
        </w:rPr>
        <w:t>历史唯物主义</w:t>
      </w:r>
      <w:r w:rsidRPr="00AF7C33">
        <w:rPr>
          <w:rFonts w:ascii="Times New Roman" w:eastAsia="楷体" w:hAnsi="Times New Roman" w:hint="eastAsia"/>
          <w:spacing w:val="-8"/>
          <w:sz w:val="30"/>
        </w:rPr>
        <w:t>的基本原理，如社会存在决定社会意识、生产方式在社会生活中起决定作用、生产关系必须适合生产力的发展等。它是马克思主义唯物史观</w:t>
      </w:r>
      <w:r w:rsidR="00532537">
        <w:rPr>
          <w:rFonts w:ascii="Times New Roman" w:eastAsia="楷体" w:hAnsi="Times New Roman" w:hint="eastAsia"/>
          <w:spacing w:val="-8"/>
          <w:sz w:val="30"/>
        </w:rPr>
        <w:t>基本</w:t>
      </w:r>
      <w:r w:rsidRPr="00AF7C33">
        <w:rPr>
          <w:rFonts w:ascii="Times New Roman" w:eastAsia="楷体" w:hAnsi="Times New Roman" w:hint="eastAsia"/>
          <w:spacing w:val="-8"/>
          <w:sz w:val="30"/>
        </w:rPr>
        <w:t>成熟的标志。</w:t>
      </w:r>
      <w:r w:rsidR="007B5988" w:rsidRPr="004F6F97">
        <w:rPr>
          <w:rFonts w:ascii="Times New Roman" w:eastAsia="楷体" w:hAnsi="Times New Roman" w:hint="eastAsia"/>
          <w:spacing w:val="-8"/>
          <w:sz w:val="30"/>
          <w:u w:val="single"/>
        </w:rPr>
        <w:t>不过这本书不读也没关系，因为恩格斯于</w:t>
      </w:r>
      <w:r w:rsidR="007B5988" w:rsidRPr="004F6F97">
        <w:rPr>
          <w:rFonts w:ascii="Times New Roman" w:eastAsia="楷体" w:hAnsi="Times New Roman" w:hint="eastAsia"/>
          <w:spacing w:val="-8"/>
          <w:sz w:val="30"/>
          <w:u w:val="single"/>
        </w:rPr>
        <w:t>1888</w:t>
      </w:r>
      <w:r w:rsidR="007B5988" w:rsidRPr="004F6F97">
        <w:rPr>
          <w:rFonts w:ascii="Times New Roman" w:eastAsia="楷体" w:hAnsi="Times New Roman" w:hint="eastAsia"/>
          <w:spacing w:val="-8"/>
          <w:sz w:val="30"/>
          <w:u w:val="single"/>
        </w:rPr>
        <w:t>整理发表</w:t>
      </w:r>
      <w:r w:rsidR="00E72E0C" w:rsidRPr="004F6F97">
        <w:rPr>
          <w:rFonts w:ascii="Times New Roman" w:eastAsia="楷体" w:hAnsi="Times New Roman" w:hint="eastAsia"/>
          <w:spacing w:val="-8"/>
          <w:sz w:val="30"/>
          <w:u w:val="single"/>
        </w:rPr>
        <w:t>的马克思著作</w:t>
      </w:r>
      <w:r w:rsidR="007B5988" w:rsidRPr="004F6F97">
        <w:rPr>
          <w:rFonts w:ascii="Times New Roman" w:eastAsia="楷体" w:hAnsi="Times New Roman" w:hint="eastAsia"/>
          <w:spacing w:val="-8"/>
          <w:sz w:val="30"/>
          <w:u w:val="single"/>
        </w:rPr>
        <w:t>《路德维希·费尔巴哈和德国古典哲学的终结》，表达上比这本书更成熟精彩。</w:t>
      </w:r>
    </w:p>
    <w:p w14:paraId="41C4A8B0" w14:textId="155E5187" w:rsidR="0014139E" w:rsidRDefault="0014139E" w:rsidP="0014139E">
      <w:pPr>
        <w:pStyle w:val="A540"/>
      </w:pPr>
      <w:bookmarkStart w:id="153" w:name="_Toc182735550"/>
      <w:r>
        <w:rPr>
          <w:rFonts w:hint="eastAsia"/>
        </w:rPr>
        <w:t>（</w:t>
      </w:r>
      <w:r w:rsidR="00E81456">
        <w:rPr>
          <w:rFonts w:hint="eastAsia"/>
        </w:rPr>
        <w:t>10</w:t>
      </w:r>
      <w:r>
        <w:rPr>
          <w:rFonts w:hint="eastAsia"/>
        </w:rPr>
        <w:t>）《家庭、私有制和国家的起源》；</w:t>
      </w:r>
      <w:bookmarkEnd w:id="153"/>
    </w:p>
    <w:p w14:paraId="30882E99" w14:textId="77777777" w:rsidR="0014139E" w:rsidRPr="00CF237F" w:rsidRDefault="0014139E" w:rsidP="0014139E">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F237F">
        <w:rPr>
          <w:rFonts w:ascii="Times New Roman" w:eastAsia="楷体" w:hAnsi="Times New Roman" w:hint="eastAsia"/>
          <w:spacing w:val="-8"/>
          <w:sz w:val="30"/>
        </w:rPr>
        <w:t>恩格斯写于</w:t>
      </w:r>
      <w:r w:rsidRPr="00CF237F">
        <w:rPr>
          <w:rFonts w:ascii="Times New Roman" w:eastAsia="楷体" w:hAnsi="Times New Roman" w:hint="eastAsia"/>
          <w:spacing w:val="-8"/>
          <w:sz w:val="30"/>
        </w:rPr>
        <w:t>1884</w:t>
      </w:r>
      <w:r w:rsidRPr="00CF237F">
        <w:rPr>
          <w:rFonts w:ascii="Times New Roman" w:eastAsia="楷体" w:hAnsi="Times New Roman" w:hint="eastAsia"/>
          <w:spacing w:val="-8"/>
          <w:sz w:val="30"/>
        </w:rPr>
        <w:t>年。</w:t>
      </w:r>
    </w:p>
    <w:p w14:paraId="396F391C" w14:textId="0D89C29E" w:rsidR="0014139E" w:rsidRPr="002F4766" w:rsidRDefault="0014139E" w:rsidP="00E6562B">
      <w:pPr>
        <w:widowControl/>
        <w:overflowPunct w:val="0"/>
        <w:topLinePunct/>
        <w:spacing w:before="60" w:after="60" w:line="400" w:lineRule="exact"/>
        <w:ind w:leftChars="202" w:left="424" w:firstLineChars="199" w:firstLine="565"/>
        <w:rPr>
          <w:rFonts w:ascii="Times New Roman" w:eastAsia="楷体" w:hAnsi="Times New Roman"/>
          <w:spacing w:val="-8"/>
          <w:sz w:val="30"/>
          <w:u w:val="single"/>
        </w:rPr>
      </w:pPr>
      <w:r>
        <w:rPr>
          <w:rFonts w:ascii="Times New Roman" w:eastAsia="楷体" w:hAnsi="Times New Roman" w:hint="eastAsia"/>
          <w:spacing w:val="-8"/>
          <w:sz w:val="30"/>
        </w:rPr>
        <w:t>这</w:t>
      </w:r>
      <w:r w:rsidR="003F78A3">
        <w:rPr>
          <w:rFonts w:ascii="Times New Roman" w:eastAsia="楷体" w:hAnsi="Times New Roman" w:hint="eastAsia"/>
          <w:spacing w:val="-8"/>
          <w:sz w:val="30"/>
        </w:rPr>
        <w:t>本书</w:t>
      </w:r>
      <w:r w:rsidRPr="00CF237F">
        <w:rPr>
          <w:rFonts w:ascii="Times New Roman" w:eastAsia="楷体" w:hAnsi="Times New Roman" w:hint="eastAsia"/>
          <w:spacing w:val="-8"/>
          <w:sz w:val="30"/>
        </w:rPr>
        <w:t>分析了人类早期的历史，揭示了原始社会制度解体和以私有制为基础的阶级社会形成的过程，阐明了阶级社会的一般特征；弄清了各个不同社会形态中家庭关系发展的特点；</w:t>
      </w:r>
      <w:r w:rsidRPr="002F4766">
        <w:rPr>
          <w:rFonts w:ascii="Times New Roman" w:eastAsia="楷体" w:hAnsi="Times New Roman" w:hint="eastAsia"/>
          <w:spacing w:val="-8"/>
          <w:sz w:val="30"/>
          <w:u w:val="single"/>
        </w:rPr>
        <w:t>剖析了国家的起源和实质，证明了国家由阶级产生，随着阶级的消失，国家也必将消亡。</w:t>
      </w:r>
      <w:r w:rsidRPr="002F4766">
        <w:rPr>
          <w:rFonts w:ascii="Times New Roman" w:eastAsia="楷体" w:hAnsi="Times New Roman"/>
          <w:spacing w:val="-8"/>
          <w:sz w:val="30"/>
          <w:u w:val="single"/>
        </w:rPr>
        <w:t>后来列宁把</w:t>
      </w:r>
      <w:r w:rsidRPr="002F4766">
        <w:rPr>
          <w:rFonts w:ascii="Times New Roman" w:eastAsia="楷体" w:hAnsi="Times New Roman"/>
          <w:spacing w:val="-8"/>
          <w:sz w:val="30"/>
          <w:u w:val="single"/>
        </w:rPr>
        <w:lastRenderedPageBreak/>
        <w:t>这本书里面的思想</w:t>
      </w:r>
      <w:r w:rsidRPr="002F4766">
        <w:rPr>
          <w:rFonts w:ascii="Times New Roman" w:eastAsia="楷体" w:hAnsi="Times New Roman" w:hint="eastAsia"/>
          <w:spacing w:val="-8"/>
          <w:sz w:val="30"/>
          <w:u w:val="single"/>
        </w:rPr>
        <w:t>进一步</w:t>
      </w:r>
      <w:r w:rsidR="00397ABA" w:rsidRPr="002F4766">
        <w:rPr>
          <w:rFonts w:ascii="Times New Roman" w:eastAsia="楷体" w:hAnsi="Times New Roman" w:hint="eastAsia"/>
          <w:spacing w:val="-8"/>
          <w:sz w:val="30"/>
          <w:u w:val="single"/>
        </w:rPr>
        <w:t>引申</w:t>
      </w:r>
      <w:r w:rsidR="00732D7B" w:rsidRPr="002F4766">
        <w:rPr>
          <w:rFonts w:ascii="Times New Roman" w:eastAsia="楷体" w:hAnsi="Times New Roman" w:hint="eastAsia"/>
          <w:spacing w:val="-8"/>
          <w:sz w:val="30"/>
          <w:u w:val="single"/>
        </w:rPr>
        <w:t>、</w:t>
      </w:r>
      <w:r w:rsidRPr="002F4766">
        <w:rPr>
          <w:rFonts w:ascii="Times New Roman" w:eastAsia="楷体" w:hAnsi="Times New Roman" w:hint="eastAsia"/>
          <w:spacing w:val="-8"/>
          <w:sz w:val="30"/>
          <w:u w:val="single"/>
        </w:rPr>
        <w:t>发挥，写出了</w:t>
      </w:r>
      <w:r w:rsidRPr="002F4766">
        <w:rPr>
          <w:rStyle w:val="af3"/>
          <w:rFonts w:hint="eastAsia"/>
          <w:u w:val="single"/>
        </w:rPr>
        <w:t>《国家与革命》</w:t>
      </w:r>
      <w:r w:rsidRPr="002F4766">
        <w:rPr>
          <w:rFonts w:ascii="Times New Roman" w:eastAsia="楷体" w:hAnsi="Times New Roman" w:hint="eastAsia"/>
          <w:spacing w:val="-8"/>
          <w:sz w:val="30"/>
          <w:u w:val="single"/>
        </w:rPr>
        <w:t>这本辉煌著作。</w:t>
      </w:r>
      <w:r w:rsidR="003F2E95" w:rsidRPr="002F4766">
        <w:rPr>
          <w:rStyle w:val="af4"/>
          <w:rFonts w:hint="eastAsia"/>
          <w:u w:val="single"/>
        </w:rPr>
        <w:t>建议重点读列宁这本书。</w:t>
      </w:r>
    </w:p>
    <w:p w14:paraId="17E2E89F" w14:textId="3A7E0C93" w:rsidR="009302F3" w:rsidRDefault="009302F3" w:rsidP="009302F3">
      <w:pPr>
        <w:pStyle w:val="A540"/>
      </w:pPr>
      <w:bookmarkStart w:id="154" w:name="_Toc182735551"/>
      <w:r>
        <w:rPr>
          <w:rFonts w:hint="eastAsia"/>
        </w:rPr>
        <w:t>（</w:t>
      </w:r>
      <w:r w:rsidR="0014139E">
        <w:rPr>
          <w:rFonts w:hint="eastAsia"/>
        </w:rPr>
        <w:t>1</w:t>
      </w:r>
      <w:r w:rsidR="00E81456">
        <w:rPr>
          <w:rFonts w:hint="eastAsia"/>
        </w:rPr>
        <w:t>1</w:t>
      </w:r>
      <w:r>
        <w:rPr>
          <w:rFonts w:hint="eastAsia"/>
        </w:rPr>
        <w:t>）《资本论》；</w:t>
      </w:r>
      <w:bookmarkEnd w:id="154"/>
    </w:p>
    <w:p w14:paraId="7702D5AE" w14:textId="4318B681" w:rsidR="009302F3" w:rsidRDefault="00535503" w:rsidP="009302F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这部书</w:t>
      </w:r>
      <w:r w:rsidR="009302F3" w:rsidRPr="00CF237F">
        <w:rPr>
          <w:rFonts w:ascii="Times New Roman" w:eastAsia="楷体" w:hAnsi="Times New Roman" w:hint="eastAsia"/>
          <w:spacing w:val="-8"/>
          <w:sz w:val="30"/>
        </w:rPr>
        <w:t>马克思用毕生的心血写成的一部经典巨著</w:t>
      </w:r>
      <w:r>
        <w:rPr>
          <w:rFonts w:ascii="Times New Roman" w:eastAsia="楷体" w:hAnsi="Times New Roman" w:hint="eastAsia"/>
          <w:spacing w:val="-8"/>
          <w:sz w:val="30"/>
        </w:rPr>
        <w:t>，</w:t>
      </w:r>
      <w:r w:rsidR="009302F3" w:rsidRPr="00CF237F">
        <w:rPr>
          <w:rFonts w:ascii="Times New Roman" w:eastAsia="楷体" w:hAnsi="Times New Roman" w:hint="eastAsia"/>
          <w:spacing w:val="-8"/>
          <w:sz w:val="30"/>
        </w:rPr>
        <w:t>一共四卷，</w:t>
      </w:r>
      <w:r w:rsidR="00CA0880" w:rsidRPr="00CA0880">
        <w:rPr>
          <w:rFonts w:ascii="Times New Roman" w:eastAsia="楷体" w:hAnsi="Times New Roman" w:hint="eastAsia"/>
          <w:spacing w:val="-8"/>
          <w:sz w:val="30"/>
        </w:rPr>
        <w:t>出版周期长达一个世纪。</w:t>
      </w:r>
      <w:r w:rsidR="009302F3" w:rsidRPr="00CF237F">
        <w:rPr>
          <w:rFonts w:ascii="Times New Roman" w:eastAsia="楷体" w:hAnsi="Times New Roman" w:hint="eastAsia"/>
          <w:spacing w:val="-8"/>
          <w:sz w:val="30"/>
        </w:rPr>
        <w:t>前三卷被马克思称为理论部分，</w:t>
      </w:r>
      <w:r w:rsidR="001763C8">
        <w:rPr>
          <w:rFonts w:ascii="Times New Roman" w:eastAsia="楷体" w:hAnsi="Times New Roman" w:hint="eastAsia"/>
          <w:spacing w:val="-8"/>
          <w:sz w:val="30"/>
        </w:rPr>
        <w:t>由恩格斯整理出版。</w:t>
      </w:r>
      <w:r w:rsidR="009302F3" w:rsidRPr="00CF237F">
        <w:rPr>
          <w:rFonts w:ascii="Times New Roman" w:eastAsia="楷体" w:hAnsi="Times New Roman" w:hint="eastAsia"/>
          <w:spacing w:val="-8"/>
          <w:sz w:val="30"/>
        </w:rPr>
        <w:t>第四卷称为历史批判部分，</w:t>
      </w:r>
      <w:r w:rsidR="007D0D6C" w:rsidRPr="007D0D6C">
        <w:rPr>
          <w:rFonts w:ascii="Times New Roman" w:eastAsia="楷体" w:hAnsi="Times New Roman" w:hint="eastAsia"/>
          <w:spacing w:val="-8"/>
          <w:sz w:val="30"/>
        </w:rPr>
        <w:t>原</w:t>
      </w:r>
      <w:r w:rsidR="00F37323">
        <w:rPr>
          <w:rFonts w:ascii="Times New Roman" w:eastAsia="楷体" w:hAnsi="Times New Roman" w:hint="eastAsia"/>
          <w:spacing w:val="-8"/>
          <w:sz w:val="30"/>
        </w:rPr>
        <w:t>本</w:t>
      </w:r>
      <w:r w:rsidR="007D0D6C" w:rsidRPr="007D0D6C">
        <w:rPr>
          <w:rFonts w:ascii="Times New Roman" w:eastAsia="楷体" w:hAnsi="Times New Roman" w:hint="eastAsia"/>
          <w:spacing w:val="-8"/>
          <w:sz w:val="30"/>
        </w:rPr>
        <w:t>是第三卷</w:t>
      </w:r>
      <w:r w:rsidR="007D0D6C">
        <w:rPr>
          <w:rFonts w:ascii="Times New Roman" w:eastAsia="楷体" w:hAnsi="Times New Roman" w:hint="eastAsia"/>
          <w:spacing w:val="-8"/>
          <w:sz w:val="30"/>
        </w:rPr>
        <w:t>的一部分</w:t>
      </w:r>
      <w:r w:rsidR="007D0D6C" w:rsidRPr="007D0D6C">
        <w:rPr>
          <w:rFonts w:ascii="Times New Roman" w:eastAsia="楷体" w:hAnsi="Times New Roman" w:hint="eastAsia"/>
          <w:spacing w:val="-8"/>
          <w:sz w:val="30"/>
        </w:rPr>
        <w:t>，恩格斯曾计划把它编成《资本论》第四卷，但最后</w:t>
      </w:r>
      <w:r w:rsidR="00FD4AC2">
        <w:rPr>
          <w:rFonts w:ascii="Times New Roman" w:eastAsia="楷体" w:hAnsi="Times New Roman" w:hint="eastAsia"/>
          <w:spacing w:val="-8"/>
          <w:sz w:val="30"/>
        </w:rPr>
        <w:t>由</w:t>
      </w:r>
      <w:r w:rsidR="007D0D6C" w:rsidRPr="007D0D6C">
        <w:rPr>
          <w:rFonts w:ascii="Times New Roman" w:eastAsia="楷体" w:hAnsi="Times New Roman" w:hint="eastAsia"/>
          <w:spacing w:val="-8"/>
          <w:sz w:val="30"/>
        </w:rPr>
        <w:t>考茨基以《剩余价值学说史》为书名编成出版</w:t>
      </w:r>
      <w:r w:rsidR="007D5026">
        <w:rPr>
          <w:rFonts w:ascii="Times New Roman" w:eastAsia="楷体" w:hAnsi="Times New Roman" w:hint="eastAsia"/>
          <w:spacing w:val="-8"/>
          <w:sz w:val="30"/>
        </w:rPr>
        <w:t>，</w:t>
      </w:r>
      <w:r w:rsidR="007D0D6C">
        <w:rPr>
          <w:rFonts w:ascii="Times New Roman" w:eastAsia="楷体" w:hAnsi="Times New Roman" w:hint="eastAsia"/>
          <w:spacing w:val="-8"/>
          <w:sz w:val="30"/>
        </w:rPr>
        <w:t>出版后，它</w:t>
      </w:r>
      <w:r w:rsidR="007D0D6C" w:rsidRPr="007D0D6C">
        <w:rPr>
          <w:rFonts w:ascii="Times New Roman" w:eastAsia="楷体" w:hAnsi="Times New Roman" w:hint="eastAsia"/>
          <w:spacing w:val="-8"/>
          <w:sz w:val="30"/>
        </w:rPr>
        <w:t>成为与《资本论》一样</w:t>
      </w:r>
      <w:r w:rsidR="00FD4AC2">
        <w:rPr>
          <w:rFonts w:ascii="Times New Roman" w:eastAsia="楷体" w:hAnsi="Times New Roman" w:hint="eastAsia"/>
          <w:spacing w:val="-8"/>
          <w:sz w:val="30"/>
        </w:rPr>
        <w:t>，</w:t>
      </w:r>
      <w:r w:rsidR="007D0D6C" w:rsidRPr="007D0D6C">
        <w:rPr>
          <w:rFonts w:ascii="Times New Roman" w:eastAsia="楷体" w:hAnsi="Times New Roman" w:hint="eastAsia"/>
          <w:spacing w:val="-8"/>
          <w:sz w:val="30"/>
        </w:rPr>
        <w:t>包含三卷的伟大著作。</w:t>
      </w:r>
    </w:p>
    <w:p w14:paraId="4C26481A" w14:textId="106581EA" w:rsidR="002D78AA" w:rsidRDefault="002D78AA" w:rsidP="009302F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2D78AA">
        <w:rPr>
          <w:rFonts w:ascii="Times New Roman" w:eastAsia="楷体" w:hAnsi="Times New Roman" w:hint="eastAsia"/>
          <w:spacing w:val="-8"/>
          <w:sz w:val="30"/>
        </w:rPr>
        <w:t>《资本论》</w:t>
      </w:r>
      <w:r>
        <w:rPr>
          <w:rFonts w:ascii="Times New Roman" w:eastAsia="楷体" w:hAnsi="Times New Roman" w:hint="eastAsia"/>
          <w:spacing w:val="-8"/>
          <w:sz w:val="30"/>
        </w:rPr>
        <w:t>这部书的价值和重要性不言而喻，但这本书可不好啃。徐禾</w:t>
      </w:r>
      <w:r>
        <w:rPr>
          <w:rFonts w:ascii="Times New Roman" w:eastAsia="楷体" w:hAnsi="Times New Roman" w:hint="eastAsia"/>
          <w:spacing w:val="-8"/>
          <w:sz w:val="30"/>
        </w:rPr>
        <w:t>1973</w:t>
      </w:r>
      <w:r>
        <w:rPr>
          <w:rFonts w:ascii="Times New Roman" w:eastAsia="楷体" w:hAnsi="Times New Roman" w:hint="eastAsia"/>
          <w:spacing w:val="-8"/>
          <w:sz w:val="30"/>
        </w:rPr>
        <w:t>年版的《政治经济学概论》</w:t>
      </w:r>
      <w:r w:rsidR="00762F0E" w:rsidRPr="00762F0E">
        <w:rPr>
          <w:rFonts w:ascii="Times New Roman" w:eastAsia="楷体" w:hAnsi="Times New Roman" w:hint="eastAsia"/>
          <w:spacing w:val="-8"/>
          <w:sz w:val="30"/>
        </w:rPr>
        <w:t>是《资本论》的高度凝练浓缩本，</w:t>
      </w:r>
      <w:r w:rsidR="00D37104" w:rsidRPr="00D37104">
        <w:rPr>
          <w:rFonts w:ascii="Times New Roman" w:eastAsia="楷体" w:hAnsi="Times New Roman" w:hint="eastAsia"/>
          <w:spacing w:val="-8"/>
          <w:sz w:val="30"/>
        </w:rPr>
        <w:t>是非常优秀的《资本论》通俗读物，</w:t>
      </w:r>
      <w:r w:rsidR="00762F0E" w:rsidRPr="00B13404">
        <w:rPr>
          <w:rStyle w:val="af4"/>
          <w:rFonts w:hint="eastAsia"/>
        </w:rPr>
        <w:t>一般人</w:t>
      </w:r>
      <w:r w:rsidR="00C45837" w:rsidRPr="00B13404">
        <w:rPr>
          <w:rStyle w:val="af4"/>
          <w:rFonts w:hint="eastAsia"/>
        </w:rPr>
        <w:t>建议</w:t>
      </w:r>
      <w:r w:rsidR="00762F0E" w:rsidRPr="00B13404">
        <w:rPr>
          <w:rStyle w:val="af4"/>
          <w:rFonts w:hint="eastAsia"/>
        </w:rPr>
        <w:t>读徐禾的</w:t>
      </w:r>
      <w:r w:rsidR="001A186E" w:rsidRPr="001A186E">
        <w:rPr>
          <w:rStyle w:val="af4"/>
          <w:rFonts w:hint="eastAsia"/>
        </w:rPr>
        <w:t>《政治经济学概论》</w:t>
      </w:r>
      <w:r w:rsidR="00762F0E" w:rsidRPr="00B13404">
        <w:rPr>
          <w:rStyle w:val="af4"/>
          <w:rFonts w:hint="eastAsia"/>
        </w:rPr>
        <w:t>即可</w:t>
      </w:r>
      <w:r w:rsidR="00762F0E">
        <w:rPr>
          <w:rFonts w:ascii="Times New Roman" w:eastAsia="楷体" w:hAnsi="Times New Roman" w:hint="eastAsia"/>
          <w:spacing w:val="-8"/>
          <w:sz w:val="30"/>
        </w:rPr>
        <w:t>。</w:t>
      </w:r>
      <w:r w:rsidR="00762F0E">
        <w:rPr>
          <w:rFonts w:ascii="Times New Roman" w:eastAsia="楷体" w:hAnsi="Times New Roman" w:hint="eastAsia"/>
          <w:spacing w:val="-8"/>
          <w:sz w:val="30"/>
        </w:rPr>
        <w:t xml:space="preserve"> </w:t>
      </w:r>
    </w:p>
    <w:p w14:paraId="22546E10" w14:textId="33725688" w:rsidR="00CF216D" w:rsidRPr="00CF216D" w:rsidRDefault="00CF216D" w:rsidP="00CF216D">
      <w:pPr>
        <w:keepNext/>
        <w:keepLines/>
        <w:widowControl/>
        <w:spacing w:before="160" w:after="60"/>
        <w:jc w:val="left"/>
        <w:outlineLvl w:val="3"/>
        <w:rPr>
          <w:rFonts w:ascii="Times New Roman" w:eastAsia="黑体" w:hAnsi="Times New Roman"/>
          <w:b/>
          <w:sz w:val="31"/>
        </w:rPr>
      </w:pPr>
      <w:r w:rsidRPr="00CF216D">
        <w:rPr>
          <w:rFonts w:ascii="Times New Roman" w:eastAsia="黑体" w:hAnsi="Times New Roman" w:hint="eastAsia"/>
          <w:b/>
          <w:sz w:val="31"/>
        </w:rPr>
        <w:t>（</w:t>
      </w:r>
      <w:r>
        <w:rPr>
          <w:rFonts w:ascii="Times New Roman" w:eastAsia="黑体" w:hAnsi="Times New Roman" w:hint="eastAsia"/>
          <w:b/>
          <w:sz w:val="31"/>
        </w:rPr>
        <w:t>1</w:t>
      </w:r>
      <w:r w:rsidRPr="00CF216D">
        <w:rPr>
          <w:rFonts w:ascii="Times New Roman" w:eastAsia="黑体" w:hAnsi="Times New Roman" w:hint="eastAsia"/>
          <w:b/>
          <w:sz w:val="31"/>
        </w:rPr>
        <w:t>2</w:t>
      </w:r>
      <w:r w:rsidRPr="00CF216D">
        <w:rPr>
          <w:rFonts w:ascii="Times New Roman" w:eastAsia="黑体" w:hAnsi="Times New Roman" w:hint="eastAsia"/>
          <w:b/>
          <w:sz w:val="31"/>
        </w:rPr>
        <w:t>）《政治经济学批判》</w:t>
      </w:r>
      <w:r w:rsidRPr="00CF216D">
        <w:rPr>
          <w:rFonts w:ascii="Times New Roman" w:eastAsia="黑体" w:hAnsi="Times New Roman" w:hint="eastAsia"/>
          <w:b/>
          <w:sz w:val="31"/>
        </w:rPr>
        <w:t xml:space="preserve"> </w:t>
      </w:r>
    </w:p>
    <w:p w14:paraId="1C0F15A9" w14:textId="77777777" w:rsidR="00CF216D" w:rsidRPr="00CF216D" w:rsidRDefault="00CF216D" w:rsidP="00CF216D">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16D">
        <w:rPr>
          <w:rFonts w:ascii="Times New Roman" w:eastAsia="楷体" w:hAnsi="Times New Roman" w:hint="eastAsia"/>
          <w:spacing w:val="-8"/>
          <w:sz w:val="30"/>
        </w:rPr>
        <w:t>马克思写于</w:t>
      </w:r>
      <w:r w:rsidRPr="00CF216D">
        <w:rPr>
          <w:rFonts w:ascii="Times New Roman" w:eastAsia="楷体" w:hAnsi="Times New Roman" w:hint="eastAsia"/>
          <w:spacing w:val="-8"/>
          <w:sz w:val="30"/>
        </w:rPr>
        <w:t>1857</w:t>
      </w:r>
      <w:r w:rsidRPr="00CF216D">
        <w:rPr>
          <w:rFonts w:ascii="Times New Roman" w:eastAsia="楷体" w:hAnsi="Times New Roman" w:hint="eastAsia"/>
          <w:spacing w:val="-8"/>
          <w:sz w:val="30"/>
        </w:rPr>
        <w:t>年</w:t>
      </w:r>
      <w:r w:rsidRPr="00CF216D">
        <w:rPr>
          <w:rFonts w:ascii="Times New Roman" w:eastAsia="楷体" w:hAnsi="Times New Roman" w:hint="eastAsia"/>
          <w:spacing w:val="-8"/>
          <w:sz w:val="30"/>
        </w:rPr>
        <w:t>-1858</w:t>
      </w:r>
      <w:r w:rsidRPr="00CF216D">
        <w:rPr>
          <w:rFonts w:ascii="Times New Roman" w:eastAsia="楷体" w:hAnsi="Times New Roman" w:hint="eastAsia"/>
          <w:spacing w:val="-8"/>
          <w:sz w:val="30"/>
        </w:rPr>
        <w:t>年。</w:t>
      </w:r>
    </w:p>
    <w:p w14:paraId="09BEB091" w14:textId="77777777" w:rsidR="00CF216D" w:rsidRPr="00CF216D" w:rsidRDefault="00CF216D" w:rsidP="00CF216D">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CF216D">
        <w:rPr>
          <w:rFonts w:ascii="Times New Roman" w:eastAsia="楷体" w:hAnsi="Times New Roman" w:hint="eastAsia"/>
          <w:spacing w:val="-8"/>
          <w:sz w:val="30"/>
        </w:rPr>
        <w:t>这本书是马克思第一次全面地、系统地叙述了其政治经济学理论体系，对资产阶级、小资产</w:t>
      </w:r>
      <w:r w:rsidRPr="00CF216D">
        <w:rPr>
          <w:rFonts w:ascii="Times New Roman" w:eastAsia="楷体" w:hAnsi="Times New Roman" w:hint="eastAsia"/>
          <w:spacing w:val="-8"/>
          <w:sz w:val="30"/>
        </w:rPr>
        <w:lastRenderedPageBreak/>
        <w:t>阶级经济学进行了有力的批判，形成了剩余价值理论，是《资本论》形成过程中的准备著作。</w:t>
      </w:r>
    </w:p>
    <w:p w14:paraId="2D16CD30" w14:textId="77777777" w:rsidR="00CF216D" w:rsidRPr="00CF216D" w:rsidRDefault="00CF216D" w:rsidP="009302F3">
      <w:pPr>
        <w:widowControl/>
        <w:overflowPunct w:val="0"/>
        <w:topLinePunct/>
        <w:spacing w:before="60" w:after="60" w:line="400" w:lineRule="exact"/>
        <w:ind w:leftChars="202" w:left="424" w:firstLineChars="199" w:firstLine="565"/>
        <w:rPr>
          <w:rFonts w:ascii="Times New Roman" w:eastAsia="楷体" w:hAnsi="Times New Roman"/>
          <w:spacing w:val="-8"/>
          <w:sz w:val="30"/>
        </w:rPr>
      </w:pPr>
    </w:p>
    <w:p w14:paraId="4AF00FDD" w14:textId="5A90492C" w:rsidR="00683BF2" w:rsidRDefault="00683BF2" w:rsidP="00683BF2">
      <w:pPr>
        <w:pStyle w:val="A540"/>
      </w:pPr>
      <w:bookmarkStart w:id="155" w:name="_Toc182735552"/>
      <w:r>
        <w:rPr>
          <w:rFonts w:hint="eastAsia"/>
        </w:rPr>
        <w:t>（</w:t>
      </w:r>
      <w:r>
        <w:rPr>
          <w:rFonts w:hint="eastAsia"/>
        </w:rPr>
        <w:t>1</w:t>
      </w:r>
      <w:r w:rsidR="00CF216D">
        <w:rPr>
          <w:rFonts w:hint="eastAsia"/>
        </w:rPr>
        <w:t>3</w:t>
      </w:r>
      <w:r>
        <w:rPr>
          <w:rFonts w:hint="eastAsia"/>
        </w:rPr>
        <w:t>）</w:t>
      </w:r>
      <w:bookmarkStart w:id="156" w:name="_Hlk180926719"/>
      <w:r>
        <w:rPr>
          <w:rFonts w:hint="eastAsia"/>
        </w:rPr>
        <w:t>《雇佣劳动与资本》</w:t>
      </w:r>
      <w:bookmarkEnd w:id="156"/>
      <w:r>
        <w:rPr>
          <w:rFonts w:hint="eastAsia"/>
        </w:rPr>
        <w:t>；</w:t>
      </w:r>
      <w:bookmarkEnd w:id="155"/>
    </w:p>
    <w:p w14:paraId="69F1C52C" w14:textId="5623E45F" w:rsidR="00C856CE" w:rsidRDefault="009424A3" w:rsidP="002451E9">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Pr>
          <w:rFonts w:ascii="Times New Roman" w:eastAsia="楷体" w:hAnsi="Times New Roman" w:hint="eastAsia"/>
          <w:spacing w:val="-8"/>
          <w:sz w:val="30"/>
        </w:rPr>
        <w:t>马克思首次</w:t>
      </w:r>
      <w:r w:rsidR="00F030FB">
        <w:rPr>
          <w:rFonts w:ascii="Times New Roman" w:eastAsia="楷体" w:hAnsi="Times New Roman" w:hint="eastAsia"/>
          <w:spacing w:val="-8"/>
          <w:sz w:val="30"/>
        </w:rPr>
        <w:t>于</w:t>
      </w:r>
      <w:r w:rsidR="00C856CE" w:rsidRPr="00C856CE">
        <w:rPr>
          <w:rFonts w:ascii="Times New Roman" w:eastAsia="楷体" w:hAnsi="Times New Roman" w:hint="eastAsia"/>
          <w:spacing w:val="-8"/>
          <w:sz w:val="30"/>
        </w:rPr>
        <w:t>1849</w:t>
      </w:r>
      <w:r w:rsidR="00C856CE" w:rsidRPr="00C856CE">
        <w:rPr>
          <w:rFonts w:ascii="Times New Roman" w:eastAsia="楷体" w:hAnsi="Times New Roman" w:hint="eastAsia"/>
          <w:spacing w:val="-8"/>
          <w:sz w:val="30"/>
        </w:rPr>
        <w:t>年</w:t>
      </w:r>
      <w:r>
        <w:rPr>
          <w:rFonts w:ascii="Times New Roman" w:eastAsia="楷体" w:hAnsi="Times New Roman" w:hint="eastAsia"/>
          <w:spacing w:val="-8"/>
          <w:sz w:val="30"/>
        </w:rPr>
        <w:t>以连续社论的形式发表在</w:t>
      </w:r>
      <w:r w:rsidRPr="00C856CE">
        <w:rPr>
          <w:rFonts w:ascii="Times New Roman" w:eastAsia="楷体" w:hAnsi="Times New Roman" w:hint="eastAsia"/>
          <w:spacing w:val="-8"/>
          <w:sz w:val="30"/>
        </w:rPr>
        <w:t>《新莱茵报》上</w:t>
      </w:r>
      <w:r>
        <w:rPr>
          <w:rFonts w:ascii="Times New Roman" w:eastAsia="楷体" w:hAnsi="Times New Roman" w:hint="eastAsia"/>
          <w:spacing w:val="-8"/>
          <w:sz w:val="30"/>
        </w:rPr>
        <w:t>，</w:t>
      </w:r>
      <w:r w:rsidR="00C856CE" w:rsidRPr="00C856CE">
        <w:rPr>
          <w:rFonts w:ascii="Times New Roman" w:eastAsia="楷体" w:hAnsi="Times New Roman" w:hint="eastAsia"/>
          <w:spacing w:val="-8"/>
          <w:sz w:val="30"/>
        </w:rPr>
        <w:t>恩格斯</w:t>
      </w:r>
      <w:r w:rsidR="00F030FB">
        <w:rPr>
          <w:rFonts w:ascii="Times New Roman" w:eastAsia="楷体" w:hAnsi="Times New Roman" w:hint="eastAsia"/>
          <w:spacing w:val="-8"/>
          <w:sz w:val="30"/>
        </w:rPr>
        <w:t>于</w:t>
      </w:r>
      <w:r w:rsidR="00C856CE" w:rsidRPr="00C856CE">
        <w:rPr>
          <w:rFonts w:ascii="Times New Roman" w:eastAsia="楷体" w:hAnsi="Times New Roman" w:hint="eastAsia"/>
          <w:spacing w:val="-8"/>
          <w:sz w:val="30"/>
        </w:rPr>
        <w:t>1891</w:t>
      </w:r>
      <w:r w:rsidR="00C856CE" w:rsidRPr="00C856CE">
        <w:rPr>
          <w:rFonts w:ascii="Times New Roman" w:eastAsia="楷体" w:hAnsi="Times New Roman" w:hint="eastAsia"/>
          <w:spacing w:val="-8"/>
          <w:sz w:val="30"/>
        </w:rPr>
        <w:t>年重新刊印</w:t>
      </w:r>
      <w:r w:rsidR="00C856CE">
        <w:rPr>
          <w:rFonts w:ascii="Times New Roman" w:eastAsia="楷体" w:hAnsi="Times New Roman" w:hint="eastAsia"/>
          <w:spacing w:val="-8"/>
          <w:sz w:val="30"/>
        </w:rPr>
        <w:t>成册。</w:t>
      </w:r>
    </w:p>
    <w:p w14:paraId="664F0297" w14:textId="75CAA721" w:rsidR="008E2449" w:rsidRPr="00881572" w:rsidRDefault="00C856CE" w:rsidP="00881572">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856CE">
        <w:rPr>
          <w:rFonts w:ascii="Times New Roman" w:eastAsia="楷体" w:hAnsi="Times New Roman" w:hint="eastAsia"/>
          <w:spacing w:val="-8"/>
          <w:sz w:val="30"/>
        </w:rPr>
        <w:t>1847</w:t>
      </w:r>
      <w:r w:rsidRPr="00C856CE">
        <w:rPr>
          <w:rFonts w:ascii="Times New Roman" w:eastAsia="楷体" w:hAnsi="Times New Roman" w:hint="eastAsia"/>
          <w:spacing w:val="-8"/>
          <w:sz w:val="30"/>
        </w:rPr>
        <w:t>年</w:t>
      </w:r>
      <w:r w:rsidRPr="00C856CE">
        <w:rPr>
          <w:rFonts w:ascii="Times New Roman" w:eastAsia="楷体" w:hAnsi="Times New Roman" w:hint="eastAsia"/>
          <w:spacing w:val="-8"/>
          <w:sz w:val="30"/>
        </w:rPr>
        <w:t>12</w:t>
      </w:r>
      <w:r w:rsidRPr="00C856CE">
        <w:rPr>
          <w:rFonts w:ascii="Times New Roman" w:eastAsia="楷体" w:hAnsi="Times New Roman" w:hint="eastAsia"/>
          <w:spacing w:val="-8"/>
          <w:sz w:val="30"/>
        </w:rPr>
        <w:t>月，马克思在布鲁塞尔德意志工人协会做</w:t>
      </w:r>
      <w:r w:rsidR="00B05705">
        <w:rPr>
          <w:rFonts w:ascii="Times New Roman" w:eastAsia="楷体" w:hAnsi="Times New Roman" w:hint="eastAsia"/>
          <w:spacing w:val="-8"/>
          <w:sz w:val="30"/>
        </w:rPr>
        <w:t>过</w:t>
      </w:r>
      <w:r w:rsidRPr="00C856CE">
        <w:rPr>
          <w:rFonts w:ascii="Times New Roman" w:eastAsia="楷体" w:hAnsi="Times New Roman" w:hint="eastAsia"/>
          <w:spacing w:val="-8"/>
          <w:sz w:val="30"/>
        </w:rPr>
        <w:t>几次关于政治经济学方面的讲演，</w:t>
      </w:r>
      <w:r w:rsidR="003B4070" w:rsidRPr="00ED4650">
        <w:rPr>
          <w:rStyle w:val="af4"/>
          <w:rFonts w:hint="eastAsia"/>
        </w:rPr>
        <w:t>揭示了雇佣劳动和资本主义制度的剥削实质，</w:t>
      </w:r>
      <w:r w:rsidR="00863234" w:rsidRPr="00ED4650">
        <w:rPr>
          <w:rStyle w:val="af4"/>
          <w:rFonts w:hint="eastAsia"/>
        </w:rPr>
        <w:t>批判了资产阶级的反动谬论，用革命理论教育了工人阶级，</w:t>
      </w:r>
      <w:r w:rsidR="003B4070" w:rsidRPr="00ED4650">
        <w:rPr>
          <w:rStyle w:val="af4"/>
          <w:rFonts w:hint="eastAsia"/>
        </w:rPr>
        <w:t>使</w:t>
      </w:r>
      <w:r w:rsidR="00863234" w:rsidRPr="00ED4650">
        <w:rPr>
          <w:rStyle w:val="af4"/>
          <w:rFonts w:hint="eastAsia"/>
        </w:rPr>
        <w:t>工人阶级</w:t>
      </w:r>
      <w:r w:rsidR="003B4070" w:rsidRPr="00ED4650">
        <w:rPr>
          <w:rStyle w:val="af4"/>
          <w:rFonts w:hint="eastAsia"/>
        </w:rPr>
        <w:t>懂得</w:t>
      </w:r>
      <w:r w:rsidR="00863234" w:rsidRPr="00ED4650">
        <w:rPr>
          <w:rStyle w:val="af4"/>
          <w:rFonts w:hint="eastAsia"/>
        </w:rPr>
        <w:t>了</w:t>
      </w:r>
      <w:r w:rsidR="003B4070" w:rsidRPr="00ED4650">
        <w:rPr>
          <w:rStyle w:val="af4"/>
          <w:rFonts w:hint="eastAsia"/>
        </w:rPr>
        <w:t>受剥削受压迫的根源</w:t>
      </w:r>
      <w:r w:rsidRPr="00ED4650">
        <w:rPr>
          <w:rStyle w:val="af4"/>
          <w:rFonts w:hint="eastAsia"/>
        </w:rPr>
        <w:t>。</w:t>
      </w:r>
      <w:r w:rsidRPr="00C856CE">
        <w:rPr>
          <w:rFonts w:ascii="Times New Roman" w:eastAsia="楷体" w:hAnsi="Times New Roman" w:hint="eastAsia"/>
          <w:spacing w:val="-8"/>
          <w:sz w:val="30"/>
        </w:rPr>
        <w:t>后来，</w:t>
      </w:r>
      <w:r w:rsidR="000D339D">
        <w:rPr>
          <w:rFonts w:ascii="Times New Roman" w:eastAsia="楷体" w:hAnsi="Times New Roman" w:hint="eastAsia"/>
          <w:spacing w:val="-8"/>
          <w:sz w:val="30"/>
        </w:rPr>
        <w:t>他</w:t>
      </w:r>
      <w:r w:rsidRPr="00C856CE">
        <w:rPr>
          <w:rFonts w:ascii="Times New Roman" w:eastAsia="楷体" w:hAnsi="Times New Roman" w:hint="eastAsia"/>
          <w:spacing w:val="-8"/>
          <w:sz w:val="30"/>
        </w:rPr>
        <w:t>在此基础上写成《雇佣劳动与资本》一书</w:t>
      </w:r>
      <w:r w:rsidR="00537931">
        <w:rPr>
          <w:rFonts w:ascii="Times New Roman" w:eastAsia="楷体" w:hAnsi="Times New Roman" w:hint="eastAsia"/>
          <w:spacing w:val="-8"/>
          <w:sz w:val="30"/>
        </w:rPr>
        <w:t>。这本书是个短小精悍的好书</w:t>
      </w:r>
      <w:r w:rsidR="00323FB8">
        <w:rPr>
          <w:rFonts w:ascii="Times New Roman" w:eastAsia="楷体" w:hAnsi="Times New Roman" w:hint="eastAsia"/>
          <w:spacing w:val="-8"/>
          <w:sz w:val="30"/>
        </w:rPr>
        <w:t>，很适合</w:t>
      </w:r>
      <w:r w:rsidR="00BD76CB">
        <w:rPr>
          <w:rFonts w:ascii="Times New Roman" w:eastAsia="楷体" w:hAnsi="Times New Roman" w:hint="eastAsia"/>
          <w:spacing w:val="-8"/>
          <w:sz w:val="30"/>
        </w:rPr>
        <w:t>用来</w:t>
      </w:r>
      <w:r w:rsidR="00323FB8">
        <w:rPr>
          <w:rFonts w:ascii="Times New Roman" w:eastAsia="楷体" w:hAnsi="Times New Roman" w:hint="eastAsia"/>
          <w:spacing w:val="-8"/>
          <w:sz w:val="30"/>
        </w:rPr>
        <w:t>对工人阶级做宣传</w:t>
      </w:r>
      <w:r w:rsidR="00537931">
        <w:rPr>
          <w:rFonts w:ascii="Times New Roman" w:eastAsia="楷体" w:hAnsi="Times New Roman" w:hint="eastAsia"/>
          <w:spacing w:val="-8"/>
          <w:sz w:val="30"/>
        </w:rPr>
        <w:t>。</w:t>
      </w:r>
    </w:p>
    <w:p w14:paraId="32250A25" w14:textId="7E1C98FA" w:rsidR="00683BF2" w:rsidRDefault="00683BF2" w:rsidP="00683BF2">
      <w:pPr>
        <w:pStyle w:val="A540"/>
      </w:pPr>
      <w:bookmarkStart w:id="157" w:name="_Toc182735553"/>
      <w:r>
        <w:rPr>
          <w:rFonts w:hint="eastAsia"/>
        </w:rPr>
        <w:t>（</w:t>
      </w:r>
      <w:r>
        <w:rPr>
          <w:rFonts w:hint="eastAsia"/>
        </w:rPr>
        <w:t>1</w:t>
      </w:r>
      <w:r w:rsidR="00CF216D">
        <w:rPr>
          <w:rFonts w:hint="eastAsia"/>
        </w:rPr>
        <w:t>4</w:t>
      </w:r>
      <w:r>
        <w:rPr>
          <w:rFonts w:hint="eastAsia"/>
        </w:rPr>
        <w:t>）《工资、价格和利润》；</w:t>
      </w:r>
      <w:bookmarkEnd w:id="157"/>
    </w:p>
    <w:p w14:paraId="5365D26F" w14:textId="494ABFBA" w:rsidR="00F030FB" w:rsidRPr="005D6ECE" w:rsidRDefault="00F030FB" w:rsidP="005D6ECE">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5D6ECE">
        <w:rPr>
          <w:rFonts w:ascii="Times New Roman" w:eastAsia="楷体" w:hAnsi="Times New Roman" w:hint="eastAsia"/>
          <w:spacing w:val="-8"/>
          <w:sz w:val="30"/>
        </w:rPr>
        <w:t>马克思于</w:t>
      </w:r>
      <w:r w:rsidRPr="005D6ECE">
        <w:rPr>
          <w:rFonts w:ascii="Times New Roman" w:eastAsia="楷体" w:hAnsi="Times New Roman" w:hint="eastAsia"/>
          <w:spacing w:val="-8"/>
          <w:sz w:val="30"/>
        </w:rPr>
        <w:t>1865</w:t>
      </w:r>
      <w:r w:rsidRPr="005D6ECE">
        <w:rPr>
          <w:rFonts w:ascii="Times New Roman" w:eastAsia="楷体" w:hAnsi="Times New Roman" w:hint="eastAsia"/>
          <w:spacing w:val="-8"/>
          <w:sz w:val="30"/>
        </w:rPr>
        <w:t>年在国际工人协会（第一国际）中央委员会会议上</w:t>
      </w:r>
      <w:r w:rsidR="00155377" w:rsidRPr="005D6ECE">
        <w:rPr>
          <w:rFonts w:ascii="Times New Roman" w:eastAsia="楷体" w:hAnsi="Times New Roman" w:hint="eastAsia"/>
          <w:spacing w:val="-8"/>
          <w:sz w:val="30"/>
        </w:rPr>
        <w:t>，以</w:t>
      </w:r>
      <w:r w:rsidRPr="005D6ECE">
        <w:rPr>
          <w:rFonts w:ascii="Times New Roman" w:eastAsia="楷体" w:hAnsi="Times New Roman" w:hint="eastAsia"/>
          <w:spacing w:val="-8"/>
          <w:sz w:val="30"/>
        </w:rPr>
        <w:t>作报告</w:t>
      </w:r>
      <w:r w:rsidR="00155377" w:rsidRPr="005D6ECE">
        <w:rPr>
          <w:rFonts w:ascii="Times New Roman" w:eastAsia="楷体" w:hAnsi="Times New Roman" w:hint="eastAsia"/>
          <w:spacing w:val="-8"/>
          <w:sz w:val="30"/>
        </w:rPr>
        <w:t>的形式发表。</w:t>
      </w:r>
    </w:p>
    <w:p w14:paraId="7F6424E5" w14:textId="1E72F20B" w:rsidR="005D6ECE" w:rsidRPr="00EC5535" w:rsidRDefault="00590ECE" w:rsidP="005D6ECE">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590ECE">
        <w:rPr>
          <w:rFonts w:ascii="Times New Roman" w:eastAsia="楷体" w:hAnsi="Times New Roman" w:hint="eastAsia"/>
          <w:spacing w:val="-8"/>
          <w:sz w:val="30"/>
        </w:rPr>
        <w:t>这篇报告批判</w:t>
      </w:r>
      <w:r>
        <w:rPr>
          <w:rFonts w:ascii="Times New Roman" w:eastAsia="楷体" w:hAnsi="Times New Roman" w:hint="eastAsia"/>
          <w:spacing w:val="-8"/>
          <w:sz w:val="30"/>
        </w:rPr>
        <w:t>了当时</w:t>
      </w:r>
      <w:r w:rsidRPr="00590ECE">
        <w:rPr>
          <w:rFonts w:ascii="Times New Roman" w:eastAsia="楷体" w:hAnsi="Times New Roman" w:hint="eastAsia"/>
          <w:spacing w:val="-8"/>
          <w:sz w:val="30"/>
        </w:rPr>
        <w:t>第一国际内部出现的对于工人运动错误的思想</w:t>
      </w:r>
      <w:r>
        <w:rPr>
          <w:rFonts w:ascii="Times New Roman" w:eastAsia="楷体" w:hAnsi="Times New Roman" w:hint="eastAsia"/>
          <w:spacing w:val="-8"/>
          <w:sz w:val="30"/>
        </w:rPr>
        <w:t>——</w:t>
      </w:r>
      <w:r w:rsidR="005D6ECE" w:rsidRPr="005D6ECE">
        <w:rPr>
          <w:rFonts w:ascii="Times New Roman" w:eastAsia="楷体" w:hAnsi="Times New Roman" w:hint="eastAsia"/>
          <w:spacing w:val="-8"/>
          <w:sz w:val="30"/>
        </w:rPr>
        <w:t>“不能增加工资”的观点，</w:t>
      </w:r>
      <w:r>
        <w:rPr>
          <w:rFonts w:ascii="Times New Roman" w:eastAsia="楷体" w:hAnsi="Times New Roman" w:hint="eastAsia"/>
          <w:spacing w:val="-8"/>
          <w:sz w:val="30"/>
        </w:rPr>
        <w:t>它</w:t>
      </w:r>
      <w:r w:rsidR="005D6ECE" w:rsidRPr="005D6ECE">
        <w:rPr>
          <w:rFonts w:ascii="Times New Roman" w:eastAsia="楷体" w:hAnsi="Times New Roman" w:hint="eastAsia"/>
          <w:spacing w:val="-8"/>
          <w:sz w:val="30"/>
        </w:rPr>
        <w:t>分析了劳动与工资之间的关系，剩余价值的形成过程</w:t>
      </w:r>
      <w:r w:rsidR="00B4530D">
        <w:rPr>
          <w:rFonts w:ascii="Times New Roman" w:eastAsia="楷体" w:hAnsi="Times New Roman" w:hint="eastAsia"/>
          <w:spacing w:val="-8"/>
          <w:sz w:val="30"/>
        </w:rPr>
        <w:t>，</w:t>
      </w:r>
      <w:r w:rsidR="005D6ECE" w:rsidRPr="005D6ECE">
        <w:rPr>
          <w:rFonts w:ascii="Times New Roman" w:eastAsia="楷体" w:hAnsi="Times New Roman" w:hint="eastAsia"/>
          <w:spacing w:val="-8"/>
          <w:sz w:val="30"/>
        </w:rPr>
        <w:t>指出了</w:t>
      </w:r>
      <w:r w:rsidR="007C4302">
        <w:rPr>
          <w:rFonts w:ascii="Times New Roman" w:eastAsia="楷体" w:hAnsi="Times New Roman" w:hint="eastAsia"/>
          <w:spacing w:val="-8"/>
          <w:sz w:val="30"/>
        </w:rPr>
        <w:t>某个阶段</w:t>
      </w:r>
      <w:r w:rsidR="005D6ECE" w:rsidRPr="005D6ECE">
        <w:rPr>
          <w:rFonts w:ascii="Times New Roman" w:eastAsia="楷体" w:hAnsi="Times New Roman" w:hint="eastAsia"/>
          <w:spacing w:val="-8"/>
          <w:sz w:val="30"/>
        </w:rPr>
        <w:t>的工人斗争的</w:t>
      </w:r>
      <w:r w:rsidR="005D6ECE" w:rsidRPr="005D6ECE">
        <w:rPr>
          <w:rFonts w:ascii="Times New Roman" w:eastAsia="楷体" w:hAnsi="Times New Roman" w:hint="eastAsia"/>
          <w:spacing w:val="-8"/>
          <w:sz w:val="30"/>
        </w:rPr>
        <w:lastRenderedPageBreak/>
        <w:t>可能性、必要性与局限性</w:t>
      </w:r>
      <w:r w:rsidR="00B4530D">
        <w:rPr>
          <w:rFonts w:ascii="Times New Roman" w:eastAsia="楷体" w:hAnsi="Times New Roman" w:hint="eastAsia"/>
          <w:spacing w:val="-8"/>
          <w:sz w:val="30"/>
        </w:rPr>
        <w:t>。</w:t>
      </w:r>
      <w:r w:rsidR="00B4530D" w:rsidRPr="008A1CC8">
        <w:rPr>
          <w:rFonts w:ascii="Times New Roman" w:eastAsia="楷体" w:hAnsi="Times New Roman" w:hint="eastAsia"/>
          <w:spacing w:val="-8"/>
          <w:sz w:val="30"/>
          <w:u w:val="single"/>
        </w:rPr>
        <w:t>它</w:t>
      </w:r>
      <w:r w:rsidR="005D6ECE" w:rsidRPr="008A1CC8">
        <w:rPr>
          <w:rFonts w:ascii="Times New Roman" w:eastAsia="楷体" w:hAnsi="Times New Roman" w:hint="eastAsia"/>
          <w:spacing w:val="-8"/>
          <w:sz w:val="30"/>
          <w:u w:val="single"/>
        </w:rPr>
        <w:t>强调工人斗争</w:t>
      </w:r>
      <w:r w:rsidR="005D6ECE" w:rsidRPr="008A1CC8">
        <w:rPr>
          <w:rStyle w:val="af3"/>
          <w:rFonts w:hint="eastAsia"/>
          <w:u w:val="single"/>
        </w:rPr>
        <w:t>应该把经济斗争和政治斗争结合起来</w:t>
      </w:r>
      <w:r w:rsidR="00EC5535" w:rsidRPr="008A1CC8">
        <w:rPr>
          <w:rFonts w:ascii="Times New Roman" w:eastAsia="楷体" w:hAnsi="Times New Roman" w:hint="eastAsia"/>
          <w:spacing w:val="-8"/>
          <w:sz w:val="30"/>
          <w:u w:val="single"/>
        </w:rPr>
        <w:t>，同时又向我们指明了</w:t>
      </w:r>
      <w:r w:rsidR="0090105E" w:rsidRPr="008A1CC8">
        <w:rPr>
          <w:rFonts w:ascii="Times New Roman" w:eastAsia="楷体" w:hAnsi="Times New Roman" w:hint="eastAsia"/>
          <w:spacing w:val="-8"/>
          <w:sz w:val="30"/>
          <w:u w:val="single"/>
        </w:rPr>
        <w:t>最终</w:t>
      </w:r>
      <w:r w:rsidR="00EC5535" w:rsidRPr="008A1CC8">
        <w:rPr>
          <w:rFonts w:ascii="Times New Roman" w:eastAsia="楷体" w:hAnsi="Times New Roman" w:hint="eastAsia"/>
          <w:spacing w:val="-8"/>
          <w:sz w:val="30"/>
          <w:u w:val="single"/>
        </w:rPr>
        <w:t>方向——消灭雇佣劳动制</w:t>
      </w:r>
      <w:r w:rsidR="00EC5535" w:rsidRPr="00EC5535">
        <w:rPr>
          <w:rFonts w:ascii="Times New Roman" w:eastAsia="楷体" w:hAnsi="Times New Roman" w:hint="eastAsia"/>
          <w:spacing w:val="-8"/>
          <w:sz w:val="30"/>
        </w:rPr>
        <w:t>，</w:t>
      </w:r>
      <w:r w:rsidR="005D6ECE" w:rsidRPr="00EC5535">
        <w:rPr>
          <w:rFonts w:ascii="Times New Roman" w:eastAsia="楷体" w:hAnsi="Times New Roman" w:hint="eastAsia"/>
          <w:spacing w:val="-8"/>
          <w:sz w:val="30"/>
        </w:rPr>
        <w:t>为国际工人运动和无产阶级革命提供了重要指导。</w:t>
      </w:r>
      <w:r w:rsidRPr="00EC5535">
        <w:rPr>
          <w:rFonts w:ascii="Times New Roman" w:eastAsia="楷体" w:hAnsi="Times New Roman" w:hint="eastAsia"/>
          <w:spacing w:val="-8"/>
          <w:sz w:val="30"/>
        </w:rPr>
        <w:t>这本书在马克思主义发展史和国际工人运动史上具有极其重要的地位。</w:t>
      </w:r>
    </w:p>
    <w:p w14:paraId="79E1F737" w14:textId="7EAD0F83" w:rsidR="00187F0D" w:rsidRDefault="00187F0D" w:rsidP="000B4A33">
      <w:pPr>
        <w:pStyle w:val="A540"/>
      </w:pPr>
      <w:bookmarkStart w:id="158" w:name="_Toc182735554"/>
      <w:r>
        <w:rPr>
          <w:rFonts w:hint="eastAsia"/>
        </w:rPr>
        <w:t>（</w:t>
      </w:r>
      <w:r>
        <w:rPr>
          <w:rFonts w:hint="eastAsia"/>
        </w:rPr>
        <w:t>15</w:t>
      </w:r>
      <w:r>
        <w:rPr>
          <w:rFonts w:hint="eastAsia"/>
        </w:rPr>
        <w:t>）</w:t>
      </w:r>
      <w:r w:rsidRPr="00187F0D">
        <w:rPr>
          <w:rFonts w:hint="eastAsia"/>
        </w:rPr>
        <w:t>《论住宅问题》</w:t>
      </w:r>
      <w:r>
        <w:rPr>
          <w:rFonts w:hint="eastAsia"/>
        </w:rPr>
        <w:t>；</w:t>
      </w:r>
      <w:bookmarkEnd w:id="158"/>
    </w:p>
    <w:p w14:paraId="703DE501" w14:textId="175EBF60" w:rsidR="00187F0D" w:rsidRDefault="00187F0D" w:rsidP="00D56987">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D56987">
        <w:rPr>
          <w:rFonts w:ascii="Times New Roman" w:eastAsia="楷体" w:hAnsi="Times New Roman" w:hint="eastAsia"/>
          <w:spacing w:val="-8"/>
          <w:sz w:val="30"/>
        </w:rPr>
        <w:t>恩格斯</w:t>
      </w:r>
      <w:r w:rsidR="00BF5055" w:rsidRPr="00D56987">
        <w:rPr>
          <w:rFonts w:ascii="Times New Roman" w:eastAsia="楷体" w:hAnsi="Times New Roman" w:hint="eastAsia"/>
          <w:spacing w:val="-8"/>
          <w:sz w:val="30"/>
        </w:rPr>
        <w:t>写</w:t>
      </w:r>
      <w:r w:rsidRPr="00D56987">
        <w:rPr>
          <w:rFonts w:ascii="Times New Roman" w:eastAsia="楷体" w:hAnsi="Times New Roman" w:hint="eastAsia"/>
          <w:spacing w:val="-8"/>
          <w:sz w:val="30"/>
        </w:rPr>
        <w:t>于</w:t>
      </w:r>
      <w:r w:rsidRPr="00D56987">
        <w:rPr>
          <w:rFonts w:ascii="Times New Roman" w:eastAsia="楷体" w:hAnsi="Times New Roman" w:hint="eastAsia"/>
          <w:spacing w:val="-8"/>
          <w:sz w:val="30"/>
        </w:rPr>
        <w:t>1872</w:t>
      </w:r>
      <w:r w:rsidRPr="00D56987">
        <w:rPr>
          <w:rFonts w:ascii="Times New Roman" w:eastAsia="楷体" w:hAnsi="Times New Roman" w:hint="eastAsia"/>
          <w:spacing w:val="-8"/>
          <w:sz w:val="30"/>
        </w:rPr>
        <w:t>年</w:t>
      </w:r>
      <w:r w:rsidR="00BF5055" w:rsidRPr="00D56987">
        <w:rPr>
          <w:rFonts w:ascii="Times New Roman" w:eastAsia="楷体" w:hAnsi="Times New Roman" w:hint="eastAsia"/>
          <w:spacing w:val="-8"/>
          <w:sz w:val="30"/>
        </w:rPr>
        <w:t>。</w:t>
      </w:r>
    </w:p>
    <w:p w14:paraId="3ED35EAB" w14:textId="05E232C0" w:rsidR="00C9514F" w:rsidRDefault="00C65FA1" w:rsidP="00D56987">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65FA1">
        <w:rPr>
          <w:rFonts w:ascii="Times New Roman" w:eastAsia="楷体" w:hAnsi="Times New Roman" w:hint="eastAsia"/>
          <w:spacing w:val="-8"/>
          <w:sz w:val="30"/>
        </w:rPr>
        <w:t>《论住宅问题》</w:t>
      </w:r>
      <w:r w:rsidR="009B692B">
        <w:rPr>
          <w:rFonts w:ascii="Times New Roman" w:eastAsia="楷体" w:hAnsi="Times New Roman" w:hint="eastAsia"/>
          <w:spacing w:val="-8"/>
          <w:sz w:val="30"/>
        </w:rPr>
        <w:t>是</w:t>
      </w:r>
      <w:r w:rsidRPr="00C65FA1">
        <w:rPr>
          <w:rFonts w:ascii="Times New Roman" w:eastAsia="楷体" w:hAnsi="Times New Roman" w:hint="eastAsia"/>
          <w:spacing w:val="-8"/>
          <w:sz w:val="30"/>
        </w:rPr>
        <w:t>由一系列批判蒲鲁东主义</w:t>
      </w:r>
      <w:r w:rsidR="00CC5831">
        <w:rPr>
          <w:rFonts w:ascii="Times New Roman" w:eastAsia="楷体" w:hAnsi="Times New Roman" w:hint="eastAsia"/>
          <w:spacing w:val="-8"/>
          <w:sz w:val="30"/>
        </w:rPr>
        <w:t>所</w:t>
      </w:r>
      <w:r w:rsidRPr="00C65FA1">
        <w:rPr>
          <w:rFonts w:ascii="Times New Roman" w:eastAsia="楷体" w:hAnsi="Times New Roman" w:hint="eastAsia"/>
          <w:spacing w:val="-8"/>
          <w:sz w:val="30"/>
        </w:rPr>
        <w:t>代表的小资产阶级关于住宅问题的观点和解决方法</w:t>
      </w:r>
      <w:r w:rsidR="009B692B">
        <w:rPr>
          <w:rFonts w:ascii="Times New Roman" w:eastAsia="楷体" w:hAnsi="Times New Roman" w:hint="eastAsia"/>
          <w:spacing w:val="-8"/>
          <w:sz w:val="30"/>
        </w:rPr>
        <w:t>的文章组成。它</w:t>
      </w:r>
      <w:r w:rsidRPr="00C65FA1">
        <w:rPr>
          <w:rFonts w:ascii="Times New Roman" w:eastAsia="楷体" w:hAnsi="Times New Roman" w:hint="eastAsia"/>
          <w:spacing w:val="-8"/>
          <w:sz w:val="30"/>
        </w:rPr>
        <w:t>指出资产阶级及其联合体——国家不会主动彻底解决住宅问题，他们常用的解决该问题的方法不会使住宅问题消失，而是周期性地浮出水面。同时指出住宅缺乏问题是一切时代地一切被剥削阶级都会遭遇的痛苦，而住宅问题的真正解决方法，只有一个</w:t>
      </w:r>
      <w:r w:rsidR="005F7606">
        <w:rPr>
          <w:rFonts w:ascii="Times New Roman" w:eastAsia="楷体" w:hAnsi="Times New Roman" w:hint="eastAsia"/>
          <w:spacing w:val="-8"/>
          <w:sz w:val="30"/>
        </w:rPr>
        <w:t>——</w:t>
      </w:r>
      <w:r w:rsidRPr="00C65FA1">
        <w:rPr>
          <w:rFonts w:ascii="Times New Roman" w:eastAsia="楷体" w:hAnsi="Times New Roman" w:hint="eastAsia"/>
          <w:spacing w:val="-8"/>
          <w:sz w:val="30"/>
        </w:rPr>
        <w:t>消灭</w:t>
      </w:r>
      <w:r w:rsidR="005F7606">
        <w:rPr>
          <w:rFonts w:ascii="Times New Roman" w:eastAsia="楷体" w:hAnsi="Times New Roman" w:hint="eastAsia"/>
          <w:spacing w:val="-8"/>
          <w:sz w:val="30"/>
        </w:rPr>
        <w:t>剥削</w:t>
      </w:r>
      <w:r w:rsidRPr="00C65FA1">
        <w:rPr>
          <w:rFonts w:ascii="Times New Roman" w:eastAsia="楷体" w:hAnsi="Times New Roman" w:hint="eastAsia"/>
          <w:spacing w:val="-8"/>
          <w:sz w:val="30"/>
        </w:rPr>
        <w:t>阶级对劳动阶级的一切剥削和压迫。</w:t>
      </w:r>
    </w:p>
    <w:p w14:paraId="487A4258" w14:textId="29859812" w:rsidR="00273040" w:rsidRDefault="00C65FA1" w:rsidP="00273040">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65FA1">
        <w:rPr>
          <w:rFonts w:ascii="Times New Roman" w:eastAsia="楷体" w:hAnsi="Times New Roman" w:hint="eastAsia"/>
          <w:spacing w:val="-8"/>
          <w:sz w:val="30"/>
        </w:rPr>
        <w:t>历史总是惊人的相似，两百多年前的欧洲大陆的住房问题</w:t>
      </w:r>
      <w:r>
        <w:rPr>
          <w:rFonts w:ascii="Times New Roman" w:eastAsia="楷体" w:hAnsi="Times New Roman" w:hint="eastAsia"/>
          <w:spacing w:val="-8"/>
          <w:sz w:val="30"/>
        </w:rPr>
        <w:t>，现在</w:t>
      </w:r>
      <w:r w:rsidRPr="00C65FA1">
        <w:rPr>
          <w:rFonts w:ascii="Times New Roman" w:eastAsia="楷体" w:hAnsi="Times New Roman" w:hint="eastAsia"/>
          <w:spacing w:val="-8"/>
          <w:sz w:val="30"/>
        </w:rPr>
        <w:t>在我们这里重</w:t>
      </w:r>
      <w:r w:rsidR="00273040">
        <w:rPr>
          <w:rFonts w:ascii="Times New Roman" w:eastAsia="楷体" w:hAnsi="Times New Roman" w:hint="eastAsia"/>
          <w:spacing w:val="-8"/>
          <w:sz w:val="30"/>
        </w:rPr>
        <w:t>现</w:t>
      </w:r>
      <w:r w:rsidR="007D1516">
        <w:rPr>
          <w:rFonts w:ascii="Times New Roman" w:eastAsia="楷体" w:hAnsi="Times New Roman" w:hint="eastAsia"/>
          <w:spacing w:val="-8"/>
          <w:sz w:val="30"/>
        </w:rPr>
        <w:t>。</w:t>
      </w:r>
      <w:r w:rsidR="00273040" w:rsidRPr="00273040">
        <w:rPr>
          <w:rFonts w:ascii="Times New Roman" w:eastAsia="楷体" w:hAnsi="Times New Roman" w:hint="eastAsia"/>
          <w:spacing w:val="-8"/>
          <w:sz w:val="30"/>
        </w:rPr>
        <w:t>两百多年前就已经破产的改良想法</w:t>
      </w:r>
      <w:r w:rsidR="00273040">
        <w:rPr>
          <w:rFonts w:ascii="Times New Roman" w:eastAsia="楷体" w:hAnsi="Times New Roman" w:hint="eastAsia"/>
          <w:spacing w:val="-8"/>
          <w:sz w:val="30"/>
        </w:rPr>
        <w:t>，</w:t>
      </w:r>
      <w:r w:rsidR="00273040" w:rsidRPr="00273040">
        <w:rPr>
          <w:rFonts w:ascii="Times New Roman" w:eastAsia="楷体" w:hAnsi="Times New Roman" w:hint="eastAsia"/>
          <w:spacing w:val="-8"/>
          <w:sz w:val="30"/>
        </w:rPr>
        <w:t>走资派修正主义</w:t>
      </w:r>
      <w:r w:rsidR="00CD5BB7">
        <w:rPr>
          <w:rFonts w:ascii="Times New Roman" w:eastAsia="楷体" w:hAnsi="Times New Roman" w:hint="eastAsia"/>
          <w:spacing w:val="-8"/>
          <w:sz w:val="30"/>
        </w:rPr>
        <w:t>“二共”</w:t>
      </w:r>
      <w:r w:rsidR="00273040">
        <w:rPr>
          <w:rFonts w:ascii="Times New Roman" w:eastAsia="楷体" w:hAnsi="Times New Roman" w:hint="eastAsia"/>
          <w:spacing w:val="-8"/>
          <w:sz w:val="30"/>
        </w:rPr>
        <w:t>又拿来</w:t>
      </w:r>
      <w:r w:rsidR="00273040" w:rsidRPr="00273040">
        <w:rPr>
          <w:rFonts w:ascii="Times New Roman" w:eastAsia="楷体" w:hAnsi="Times New Roman" w:hint="eastAsia"/>
          <w:spacing w:val="-8"/>
          <w:sz w:val="30"/>
        </w:rPr>
        <w:t>故技重施。</w:t>
      </w:r>
    </w:p>
    <w:p w14:paraId="58BAEEDE" w14:textId="2EDEED7E" w:rsidR="000B4A33" w:rsidRDefault="000B4A33" w:rsidP="000B4A33">
      <w:pPr>
        <w:pStyle w:val="A540"/>
      </w:pPr>
      <w:bookmarkStart w:id="159" w:name="_Toc182735555"/>
      <w:r>
        <w:rPr>
          <w:rFonts w:hint="eastAsia"/>
        </w:rPr>
        <w:lastRenderedPageBreak/>
        <w:t>（</w:t>
      </w:r>
      <w:r w:rsidR="00FF3407">
        <w:rPr>
          <w:rFonts w:hint="eastAsia"/>
        </w:rPr>
        <w:t>1</w:t>
      </w:r>
      <w:r w:rsidR="00F23F19">
        <w:rPr>
          <w:rFonts w:hint="eastAsia"/>
        </w:rPr>
        <w:t>6</w:t>
      </w:r>
      <w:r>
        <w:rPr>
          <w:rFonts w:hint="eastAsia"/>
        </w:rPr>
        <w:t>）《</w:t>
      </w:r>
      <w:r>
        <w:rPr>
          <w:rFonts w:hint="eastAsia"/>
        </w:rPr>
        <w:t>1848</w:t>
      </w:r>
      <w:r>
        <w:rPr>
          <w:rFonts w:hint="eastAsia"/>
        </w:rPr>
        <w:t>至</w:t>
      </w:r>
      <w:r>
        <w:rPr>
          <w:rFonts w:hint="eastAsia"/>
        </w:rPr>
        <w:t>1850</w:t>
      </w:r>
      <w:r>
        <w:rPr>
          <w:rFonts w:hint="eastAsia"/>
        </w:rPr>
        <w:t>年的法兰西阶级斗争》；</w:t>
      </w:r>
      <w:bookmarkEnd w:id="159"/>
    </w:p>
    <w:p w14:paraId="6D804932" w14:textId="77777777" w:rsidR="002B6566" w:rsidRPr="00045640" w:rsidRDefault="00E94984" w:rsidP="00045640">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045640">
        <w:rPr>
          <w:rFonts w:ascii="Times New Roman" w:eastAsia="楷体" w:hAnsi="Times New Roman" w:hint="eastAsia"/>
          <w:spacing w:val="-8"/>
          <w:sz w:val="30"/>
        </w:rPr>
        <w:t>马克思写于</w:t>
      </w:r>
      <w:r w:rsidRPr="00045640">
        <w:rPr>
          <w:rFonts w:ascii="Times New Roman" w:eastAsia="楷体" w:hAnsi="Times New Roman" w:hint="eastAsia"/>
          <w:spacing w:val="-8"/>
          <w:sz w:val="30"/>
        </w:rPr>
        <w:t>1850</w:t>
      </w:r>
      <w:r w:rsidRPr="00045640">
        <w:rPr>
          <w:rFonts w:ascii="Times New Roman" w:eastAsia="楷体" w:hAnsi="Times New Roman" w:hint="eastAsia"/>
          <w:spacing w:val="-8"/>
          <w:sz w:val="30"/>
        </w:rPr>
        <w:t>年，恩格斯于</w:t>
      </w:r>
      <w:r w:rsidRPr="00045640">
        <w:rPr>
          <w:rFonts w:ascii="Times New Roman" w:eastAsia="楷体" w:hAnsi="Times New Roman" w:hint="eastAsia"/>
          <w:spacing w:val="-8"/>
          <w:sz w:val="30"/>
        </w:rPr>
        <w:t>1895</w:t>
      </w:r>
      <w:r w:rsidRPr="00045640">
        <w:rPr>
          <w:rFonts w:ascii="Times New Roman" w:eastAsia="楷体" w:hAnsi="Times New Roman" w:hint="eastAsia"/>
          <w:spacing w:val="-8"/>
          <w:sz w:val="30"/>
        </w:rPr>
        <w:t>年重新整理出版。</w:t>
      </w:r>
    </w:p>
    <w:p w14:paraId="34CDDD34" w14:textId="3EAA1890" w:rsidR="00254AFA" w:rsidRDefault="00045640" w:rsidP="00045640">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045640">
        <w:rPr>
          <w:rFonts w:ascii="Times New Roman" w:eastAsia="楷体" w:hAnsi="Times New Roman" w:hint="eastAsia"/>
          <w:spacing w:val="-8"/>
          <w:sz w:val="30"/>
        </w:rPr>
        <w:t>马克思恩格斯积极参加和指导了</w:t>
      </w:r>
      <w:r w:rsidRPr="00045640">
        <w:rPr>
          <w:rFonts w:ascii="Times New Roman" w:eastAsia="楷体" w:hAnsi="Times New Roman" w:hint="eastAsia"/>
          <w:spacing w:val="-8"/>
          <w:sz w:val="30"/>
        </w:rPr>
        <w:t>1848</w:t>
      </w:r>
      <w:r w:rsidRPr="00045640">
        <w:rPr>
          <w:rFonts w:ascii="Times New Roman" w:eastAsia="楷体" w:hAnsi="Times New Roman" w:hint="eastAsia"/>
          <w:spacing w:val="-8"/>
          <w:sz w:val="30"/>
        </w:rPr>
        <w:t>年至</w:t>
      </w:r>
      <w:r w:rsidRPr="00045640">
        <w:rPr>
          <w:rFonts w:ascii="Times New Roman" w:eastAsia="楷体" w:hAnsi="Times New Roman" w:hint="eastAsia"/>
          <w:spacing w:val="-8"/>
          <w:sz w:val="30"/>
        </w:rPr>
        <w:t>1849</w:t>
      </w:r>
      <w:r w:rsidRPr="00045640">
        <w:rPr>
          <w:rFonts w:ascii="Times New Roman" w:eastAsia="楷体" w:hAnsi="Times New Roman" w:hint="eastAsia"/>
          <w:spacing w:val="-8"/>
          <w:sz w:val="30"/>
        </w:rPr>
        <w:t>年欧洲革命运动，而《法兰西阶级斗争》便是对具体的历史事件和革命经验加以理论总结的典范。</w:t>
      </w:r>
      <w:r w:rsidR="003635DD" w:rsidRPr="003635DD">
        <w:rPr>
          <w:rFonts w:ascii="Times New Roman" w:eastAsia="楷体" w:hAnsi="Times New Roman" w:hint="eastAsia"/>
          <w:spacing w:val="-8"/>
          <w:sz w:val="30"/>
        </w:rPr>
        <w:t>这部著作透彻地分析了法国革命事件的原因、性质和具体进程</w:t>
      </w:r>
      <w:r w:rsidR="003635DD">
        <w:rPr>
          <w:rFonts w:ascii="Times New Roman" w:eastAsia="楷体" w:hAnsi="Times New Roman" w:hint="eastAsia"/>
          <w:spacing w:val="-8"/>
          <w:sz w:val="30"/>
        </w:rPr>
        <w:t>。</w:t>
      </w:r>
      <w:r w:rsidR="001558FD" w:rsidRPr="001C6D62">
        <w:rPr>
          <w:rStyle w:val="af3"/>
          <w:rFonts w:hint="eastAsia"/>
          <w:u w:val="single"/>
        </w:rPr>
        <w:t>阶级斗争的观点是贯穿全书的一条线索</w:t>
      </w:r>
      <w:r w:rsidR="001558FD" w:rsidRPr="001C6D62">
        <w:rPr>
          <w:rFonts w:ascii="Times New Roman" w:eastAsia="楷体" w:hAnsi="Times New Roman" w:hint="eastAsia"/>
          <w:spacing w:val="-8"/>
          <w:sz w:val="30"/>
          <w:u w:val="single"/>
        </w:rPr>
        <w:t>，由于这条线索，才得以在当时复杂的事变中找出规律性，使各种事件的缘由、性质、发展脉络和成败转折的关键得到透彻的阐明。</w:t>
      </w:r>
      <w:r w:rsidR="00254AFA" w:rsidRPr="001C6D62">
        <w:rPr>
          <w:rFonts w:ascii="Times New Roman" w:eastAsia="楷体" w:hAnsi="Times New Roman" w:hint="eastAsia"/>
          <w:spacing w:val="-8"/>
          <w:sz w:val="30"/>
          <w:u w:val="single"/>
        </w:rPr>
        <w:t>历史唯物主义的主要原理，如基础和上层建筑的相互作用，阶级斗争、政党和思想在社会发展中的作用，国家及其各种政体的作用，革命改造在人类历史上的伟大意义——这一切在马克思这本著作中都得到具体的阐述，得到进一步的发展。</w:t>
      </w:r>
      <w:r w:rsidR="00254AFA" w:rsidRPr="00254AFA">
        <w:rPr>
          <w:rFonts w:ascii="Times New Roman" w:eastAsia="楷体" w:hAnsi="Times New Roman" w:hint="eastAsia"/>
          <w:spacing w:val="-8"/>
          <w:sz w:val="30"/>
        </w:rPr>
        <w:t>分析了农民的状况和作用、分析它和无产阶级的相互关系</w:t>
      </w:r>
      <w:r w:rsidR="00254AFA">
        <w:rPr>
          <w:rFonts w:ascii="Times New Roman" w:eastAsia="楷体" w:hAnsi="Times New Roman" w:hint="eastAsia"/>
          <w:spacing w:val="-8"/>
          <w:sz w:val="30"/>
        </w:rPr>
        <w:t>，</w:t>
      </w:r>
      <w:r w:rsidR="00254AFA" w:rsidRPr="00254AFA">
        <w:rPr>
          <w:rFonts w:ascii="Times New Roman" w:eastAsia="楷体" w:hAnsi="Times New Roman" w:hint="eastAsia"/>
          <w:spacing w:val="-8"/>
          <w:sz w:val="30"/>
        </w:rPr>
        <w:t>作出了非常重要的理论上的和政治上的结论：</w:t>
      </w:r>
      <w:r w:rsidR="00254AFA" w:rsidRPr="001C6D62">
        <w:rPr>
          <w:rStyle w:val="af4"/>
          <w:rFonts w:hint="eastAsia"/>
        </w:rPr>
        <w:t>无产阶级必须同农民结成联盟</w:t>
      </w:r>
      <w:r w:rsidR="00254AFA" w:rsidRPr="00254AFA">
        <w:rPr>
          <w:rFonts w:ascii="Times New Roman" w:eastAsia="楷体" w:hAnsi="Times New Roman" w:hint="eastAsia"/>
          <w:spacing w:val="-8"/>
          <w:sz w:val="30"/>
        </w:rPr>
        <w:t>。</w:t>
      </w:r>
    </w:p>
    <w:p w14:paraId="2173D1F0" w14:textId="370E25D3" w:rsidR="00045640" w:rsidRPr="00045640" w:rsidRDefault="00045640" w:rsidP="00045640">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045640">
        <w:rPr>
          <w:rFonts w:ascii="Times New Roman" w:eastAsia="楷体" w:hAnsi="Times New Roman" w:hint="eastAsia"/>
          <w:spacing w:val="-8"/>
          <w:sz w:val="30"/>
        </w:rPr>
        <w:t>书中根据法国革命经验论证了无产阶级专政和工农联盟的历史必然性，</w:t>
      </w:r>
      <w:r w:rsidRPr="001C6D62">
        <w:rPr>
          <w:rStyle w:val="af3"/>
          <w:rFonts w:hint="eastAsia"/>
          <w:u w:val="single"/>
        </w:rPr>
        <w:t>第一次提出了“工人阶级专政”的术语</w:t>
      </w:r>
      <w:r w:rsidRPr="001C6D62">
        <w:rPr>
          <w:rStyle w:val="af4"/>
          <w:rFonts w:hint="eastAsia"/>
          <w:u w:val="single"/>
        </w:rPr>
        <w:t>，从而发展了马克思主义关于无产阶级领导权和无产阶级专政的学说</w:t>
      </w:r>
      <w:r w:rsidRPr="00045640">
        <w:rPr>
          <w:rFonts w:ascii="Times New Roman" w:eastAsia="楷体" w:hAnsi="Times New Roman" w:hint="eastAsia"/>
          <w:spacing w:val="-8"/>
          <w:sz w:val="30"/>
        </w:rPr>
        <w:t>，因而在科学社会主义理论的发展中具有重要的地位。</w:t>
      </w:r>
    </w:p>
    <w:p w14:paraId="221844DF" w14:textId="27D6952D" w:rsidR="009C4D4D" w:rsidRPr="00045640" w:rsidRDefault="002B6566" w:rsidP="00045640">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045640">
        <w:rPr>
          <w:rFonts w:ascii="Times New Roman" w:eastAsia="楷体" w:hAnsi="Times New Roman" w:hint="eastAsia"/>
          <w:spacing w:val="-8"/>
          <w:sz w:val="30"/>
        </w:rPr>
        <w:lastRenderedPageBreak/>
        <w:t>这本书是马克思</w:t>
      </w:r>
      <w:r w:rsidRPr="001C6D62">
        <w:rPr>
          <w:rStyle w:val="af3"/>
          <w:rFonts w:hint="eastAsia"/>
        </w:rPr>
        <w:t>首次</w:t>
      </w:r>
      <w:r w:rsidRPr="00045640">
        <w:rPr>
          <w:rFonts w:ascii="Times New Roman" w:eastAsia="楷体" w:hAnsi="Times New Roman" w:hint="eastAsia"/>
          <w:spacing w:val="-8"/>
          <w:sz w:val="30"/>
        </w:rPr>
        <w:t>用唯物主义观点，从一定经济状况出发，来说明一段历史的尝试</w:t>
      </w:r>
      <w:r w:rsidR="001558FD">
        <w:rPr>
          <w:rFonts w:ascii="Times New Roman" w:eastAsia="楷体" w:hAnsi="Times New Roman" w:hint="eastAsia"/>
          <w:spacing w:val="-8"/>
          <w:sz w:val="30"/>
        </w:rPr>
        <w:t>，</w:t>
      </w:r>
      <w:r w:rsidR="00E4641A" w:rsidRPr="00E4641A">
        <w:rPr>
          <w:rFonts w:ascii="Times New Roman" w:eastAsia="楷体" w:hAnsi="Times New Roman" w:hint="eastAsia"/>
          <w:spacing w:val="-8"/>
          <w:sz w:val="30"/>
        </w:rPr>
        <w:t>得到了经得起历史考验的正确结论</w:t>
      </w:r>
      <w:r w:rsidR="00C82D79">
        <w:rPr>
          <w:rFonts w:ascii="Times New Roman" w:eastAsia="楷体" w:hAnsi="Times New Roman" w:hint="eastAsia"/>
          <w:spacing w:val="-8"/>
          <w:sz w:val="30"/>
        </w:rPr>
        <w:t>，</w:t>
      </w:r>
      <w:r w:rsidR="00C82D79" w:rsidRPr="00C82D79">
        <w:rPr>
          <w:rFonts w:ascii="Times New Roman" w:eastAsia="楷体" w:hAnsi="Times New Roman" w:hint="eastAsia"/>
          <w:spacing w:val="-8"/>
          <w:sz w:val="30"/>
        </w:rPr>
        <w:t>促进了马克思主义在工人阶级中的传播。</w:t>
      </w:r>
    </w:p>
    <w:p w14:paraId="3A946CBB" w14:textId="351CE333" w:rsidR="000B4A33" w:rsidRDefault="000B4A33" w:rsidP="000B4A33">
      <w:pPr>
        <w:pStyle w:val="A540"/>
      </w:pPr>
      <w:bookmarkStart w:id="160" w:name="_Toc182735556"/>
      <w:r>
        <w:rPr>
          <w:rFonts w:hint="eastAsia"/>
        </w:rPr>
        <w:t>（</w:t>
      </w:r>
      <w:r w:rsidR="00FF3407">
        <w:rPr>
          <w:rFonts w:hint="eastAsia"/>
        </w:rPr>
        <w:t>1</w:t>
      </w:r>
      <w:r w:rsidR="00F23F19">
        <w:rPr>
          <w:rFonts w:hint="eastAsia"/>
        </w:rPr>
        <w:t>7</w:t>
      </w:r>
      <w:r>
        <w:rPr>
          <w:rFonts w:hint="eastAsia"/>
        </w:rPr>
        <w:t>）《路易·波拿巴的雾月十八日》；</w:t>
      </w:r>
      <w:bookmarkEnd w:id="160"/>
    </w:p>
    <w:p w14:paraId="6B1C237D" w14:textId="77777777" w:rsidR="000B4A33" w:rsidRPr="00CF237F" w:rsidRDefault="000B4A33" w:rsidP="000B4A33">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CF237F">
        <w:rPr>
          <w:rFonts w:ascii="Times New Roman" w:eastAsia="楷体" w:hAnsi="Times New Roman" w:hint="eastAsia"/>
          <w:spacing w:val="-8"/>
          <w:sz w:val="30"/>
        </w:rPr>
        <w:t>马克思写于</w:t>
      </w:r>
      <w:r w:rsidRPr="00CF237F">
        <w:rPr>
          <w:rFonts w:ascii="Times New Roman" w:eastAsia="楷体" w:hAnsi="Times New Roman" w:hint="eastAsia"/>
          <w:spacing w:val="-8"/>
          <w:sz w:val="30"/>
        </w:rPr>
        <w:t>1851</w:t>
      </w:r>
      <w:r w:rsidRPr="00CF237F">
        <w:rPr>
          <w:rFonts w:ascii="Times New Roman" w:eastAsia="楷体" w:hAnsi="Times New Roman" w:hint="eastAsia"/>
          <w:spacing w:val="-8"/>
          <w:sz w:val="30"/>
        </w:rPr>
        <w:t>年</w:t>
      </w:r>
      <w:r w:rsidRPr="00CF237F">
        <w:rPr>
          <w:rFonts w:ascii="Times New Roman" w:eastAsia="楷体" w:hAnsi="Times New Roman" w:hint="eastAsia"/>
          <w:spacing w:val="-8"/>
          <w:sz w:val="30"/>
        </w:rPr>
        <w:t>-1852</w:t>
      </w:r>
      <w:r w:rsidRPr="00CF237F">
        <w:rPr>
          <w:rFonts w:ascii="Times New Roman" w:eastAsia="楷体" w:hAnsi="Times New Roman" w:hint="eastAsia"/>
          <w:spacing w:val="-8"/>
          <w:sz w:val="30"/>
        </w:rPr>
        <w:t>年。</w:t>
      </w:r>
    </w:p>
    <w:p w14:paraId="318A5F48" w14:textId="18858402" w:rsidR="000B4A33" w:rsidRPr="00CF237F" w:rsidRDefault="004F0A8C" w:rsidP="000B4A33">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Pr>
          <w:rFonts w:ascii="Times New Roman" w:eastAsia="楷体" w:hAnsi="Times New Roman" w:hint="eastAsia"/>
          <w:spacing w:val="-8"/>
          <w:sz w:val="30"/>
        </w:rPr>
        <w:t>此书是</w:t>
      </w:r>
      <w:r w:rsidRPr="004F0A8C">
        <w:rPr>
          <w:rFonts w:ascii="Times New Roman" w:eastAsia="楷体" w:hAnsi="Times New Roman" w:hint="eastAsia"/>
          <w:spacing w:val="-8"/>
          <w:sz w:val="30"/>
        </w:rPr>
        <w:t>《法兰西阶级斗争》</w:t>
      </w:r>
      <w:r>
        <w:rPr>
          <w:rFonts w:ascii="Times New Roman" w:eastAsia="楷体" w:hAnsi="Times New Roman" w:hint="eastAsia"/>
          <w:spacing w:val="-8"/>
          <w:sz w:val="30"/>
        </w:rPr>
        <w:t>的</w:t>
      </w:r>
      <w:r w:rsidRPr="005002F4">
        <w:rPr>
          <w:rStyle w:val="af4"/>
          <w:rFonts w:hint="eastAsia"/>
        </w:rPr>
        <w:t>姊妹篇</w:t>
      </w:r>
      <w:r>
        <w:rPr>
          <w:rFonts w:ascii="Times New Roman" w:eastAsia="楷体" w:hAnsi="Times New Roman" w:hint="eastAsia"/>
          <w:spacing w:val="-8"/>
          <w:sz w:val="30"/>
        </w:rPr>
        <w:t>，</w:t>
      </w:r>
      <w:r w:rsidR="00087DD0" w:rsidRPr="00087DD0">
        <w:rPr>
          <w:rFonts w:ascii="Times New Roman" w:eastAsia="楷体" w:hAnsi="Times New Roman" w:hint="eastAsia"/>
          <w:spacing w:val="-8"/>
          <w:sz w:val="30"/>
        </w:rPr>
        <w:t>这部著作所直接分析的，是</w:t>
      </w:r>
      <w:r w:rsidR="00087DD0" w:rsidRPr="00087DD0">
        <w:rPr>
          <w:rFonts w:ascii="Times New Roman" w:eastAsia="楷体" w:hAnsi="Times New Roman" w:hint="eastAsia"/>
          <w:spacing w:val="-8"/>
          <w:sz w:val="30"/>
        </w:rPr>
        <w:t>1848-1851</w:t>
      </w:r>
      <w:r w:rsidR="00087DD0" w:rsidRPr="00087DD0">
        <w:rPr>
          <w:rFonts w:ascii="Times New Roman" w:eastAsia="楷体" w:hAnsi="Times New Roman" w:hint="eastAsia"/>
          <w:spacing w:val="-8"/>
          <w:sz w:val="30"/>
        </w:rPr>
        <w:t>年法国革命和路易·波拿巴于</w:t>
      </w:r>
      <w:r w:rsidR="00087DD0" w:rsidRPr="00087DD0">
        <w:rPr>
          <w:rFonts w:ascii="Times New Roman" w:eastAsia="楷体" w:hAnsi="Times New Roman" w:hint="eastAsia"/>
          <w:spacing w:val="-8"/>
          <w:sz w:val="30"/>
        </w:rPr>
        <w:t>1851</w:t>
      </w:r>
      <w:r w:rsidR="00087DD0" w:rsidRPr="00087DD0">
        <w:rPr>
          <w:rFonts w:ascii="Times New Roman" w:eastAsia="楷体" w:hAnsi="Times New Roman" w:hint="eastAsia"/>
          <w:spacing w:val="-8"/>
          <w:sz w:val="30"/>
        </w:rPr>
        <w:t>年</w:t>
      </w:r>
      <w:r w:rsidR="00087DD0" w:rsidRPr="00087DD0">
        <w:rPr>
          <w:rFonts w:ascii="Times New Roman" w:eastAsia="楷体" w:hAnsi="Times New Roman" w:hint="eastAsia"/>
          <w:spacing w:val="-8"/>
          <w:sz w:val="30"/>
        </w:rPr>
        <w:t>12</w:t>
      </w:r>
      <w:r w:rsidR="00087DD0" w:rsidRPr="00087DD0">
        <w:rPr>
          <w:rFonts w:ascii="Times New Roman" w:eastAsia="楷体" w:hAnsi="Times New Roman" w:hint="eastAsia"/>
          <w:spacing w:val="-8"/>
          <w:sz w:val="30"/>
        </w:rPr>
        <w:t>月</w:t>
      </w:r>
      <w:r w:rsidR="00087DD0" w:rsidRPr="00087DD0">
        <w:rPr>
          <w:rFonts w:ascii="Times New Roman" w:eastAsia="楷体" w:hAnsi="Times New Roman" w:hint="eastAsia"/>
          <w:spacing w:val="-8"/>
          <w:sz w:val="30"/>
        </w:rPr>
        <w:t>2</w:t>
      </w:r>
      <w:r w:rsidR="00087DD0" w:rsidRPr="00087DD0">
        <w:rPr>
          <w:rFonts w:ascii="Times New Roman" w:eastAsia="楷体" w:hAnsi="Times New Roman" w:hint="eastAsia"/>
          <w:spacing w:val="-8"/>
          <w:sz w:val="30"/>
        </w:rPr>
        <w:t>日发动的政变。</w:t>
      </w:r>
      <w:r w:rsidR="00B40F72">
        <w:rPr>
          <w:rFonts w:ascii="Times New Roman" w:eastAsia="楷体" w:hAnsi="Times New Roman" w:hint="eastAsia"/>
          <w:spacing w:val="-8"/>
          <w:sz w:val="30"/>
        </w:rPr>
        <w:t>它</w:t>
      </w:r>
      <w:r w:rsidR="00087DD0">
        <w:rPr>
          <w:rFonts w:ascii="Times New Roman" w:eastAsia="楷体" w:hAnsi="Times New Roman" w:hint="eastAsia"/>
          <w:spacing w:val="-8"/>
          <w:sz w:val="30"/>
        </w:rPr>
        <w:t>深刻指出了“</w:t>
      </w:r>
      <w:r w:rsidR="00087DD0" w:rsidRPr="00087DD0">
        <w:rPr>
          <w:rFonts w:ascii="Times New Roman" w:eastAsia="楷体" w:hAnsi="Times New Roman" w:hint="eastAsia"/>
          <w:spacing w:val="-8"/>
          <w:sz w:val="30"/>
        </w:rPr>
        <w:t>人们自己创造自己的历史，但是他们并不是随心所欲地创造，并不是在他们自己选定的条件下创造，而是在直接碰到的、既定的、从过去承继下来的条件下创造。</w:t>
      </w:r>
      <w:r w:rsidR="00087DD0">
        <w:rPr>
          <w:rFonts w:ascii="Times New Roman" w:eastAsia="楷体" w:hAnsi="Times New Roman" w:hint="eastAsia"/>
          <w:spacing w:val="-8"/>
          <w:sz w:val="30"/>
        </w:rPr>
        <w:t>”</w:t>
      </w:r>
      <w:r w:rsidR="00B40F72">
        <w:rPr>
          <w:rFonts w:ascii="Times New Roman" w:eastAsia="楷体" w:hAnsi="Times New Roman" w:hint="eastAsia"/>
          <w:spacing w:val="-8"/>
          <w:sz w:val="30"/>
        </w:rPr>
        <w:t>这一历史唯物主义的基本规律。</w:t>
      </w:r>
    </w:p>
    <w:p w14:paraId="05978811" w14:textId="6720E8EA" w:rsidR="000B4A33" w:rsidRDefault="000B4A33" w:rsidP="000B4A33">
      <w:pPr>
        <w:pStyle w:val="A540"/>
      </w:pPr>
      <w:bookmarkStart w:id="161" w:name="_Toc182735557"/>
      <w:r>
        <w:rPr>
          <w:rFonts w:hint="eastAsia"/>
        </w:rPr>
        <w:t>（</w:t>
      </w:r>
      <w:r>
        <w:rPr>
          <w:rFonts w:hint="eastAsia"/>
        </w:rPr>
        <w:t>1</w:t>
      </w:r>
      <w:r w:rsidR="00F23F19">
        <w:rPr>
          <w:rFonts w:hint="eastAsia"/>
        </w:rPr>
        <w:t>8</w:t>
      </w:r>
      <w:r>
        <w:rPr>
          <w:rFonts w:hint="eastAsia"/>
        </w:rPr>
        <w:t>）《德国的革命和反革命》；</w:t>
      </w:r>
      <w:bookmarkEnd w:id="161"/>
    </w:p>
    <w:p w14:paraId="1AB3228D" w14:textId="5E84668C" w:rsidR="003D5F07" w:rsidRDefault="003D5F07" w:rsidP="00251631">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251631">
        <w:rPr>
          <w:rFonts w:ascii="Times New Roman" w:eastAsia="楷体" w:hAnsi="Times New Roman" w:hint="eastAsia"/>
          <w:spacing w:val="-8"/>
          <w:sz w:val="30"/>
        </w:rPr>
        <w:t>恩格斯以马克思的名义，于</w:t>
      </w:r>
      <w:r w:rsidRPr="00251631">
        <w:rPr>
          <w:rFonts w:ascii="Times New Roman" w:eastAsia="楷体" w:hAnsi="Times New Roman" w:hint="eastAsia"/>
          <w:spacing w:val="-8"/>
          <w:sz w:val="30"/>
        </w:rPr>
        <w:t>1851</w:t>
      </w:r>
      <w:r w:rsidRPr="00251631">
        <w:rPr>
          <w:rFonts w:ascii="Times New Roman" w:eastAsia="楷体" w:hAnsi="Times New Roman" w:hint="eastAsia"/>
          <w:spacing w:val="-8"/>
          <w:sz w:val="30"/>
        </w:rPr>
        <w:t>年</w:t>
      </w:r>
      <w:r w:rsidRPr="00251631">
        <w:rPr>
          <w:rFonts w:ascii="Times New Roman" w:eastAsia="楷体" w:hAnsi="Times New Roman" w:hint="eastAsia"/>
          <w:spacing w:val="-8"/>
          <w:sz w:val="30"/>
        </w:rPr>
        <w:t>10</w:t>
      </w:r>
      <w:r w:rsidRPr="00251631">
        <w:rPr>
          <w:rFonts w:ascii="Times New Roman" w:eastAsia="楷体" w:hAnsi="Times New Roman" w:hint="eastAsia"/>
          <w:spacing w:val="-8"/>
          <w:sz w:val="30"/>
        </w:rPr>
        <w:t>月到</w:t>
      </w:r>
      <w:r w:rsidRPr="00251631">
        <w:rPr>
          <w:rFonts w:ascii="Times New Roman" w:eastAsia="楷体" w:hAnsi="Times New Roman" w:hint="eastAsia"/>
          <w:spacing w:val="-8"/>
          <w:sz w:val="30"/>
        </w:rPr>
        <w:t>1852</w:t>
      </w:r>
      <w:r w:rsidRPr="00251631">
        <w:rPr>
          <w:rFonts w:ascii="Times New Roman" w:eastAsia="楷体" w:hAnsi="Times New Roman" w:hint="eastAsia"/>
          <w:spacing w:val="-8"/>
          <w:sz w:val="30"/>
        </w:rPr>
        <w:t>年</w:t>
      </w:r>
      <w:r w:rsidRPr="00251631">
        <w:rPr>
          <w:rFonts w:ascii="Times New Roman" w:eastAsia="楷体" w:hAnsi="Times New Roman" w:hint="eastAsia"/>
          <w:spacing w:val="-8"/>
          <w:sz w:val="30"/>
        </w:rPr>
        <w:t>10</w:t>
      </w:r>
      <w:r w:rsidRPr="00251631">
        <w:rPr>
          <w:rFonts w:ascii="Times New Roman" w:eastAsia="楷体" w:hAnsi="Times New Roman" w:hint="eastAsia"/>
          <w:spacing w:val="-8"/>
          <w:sz w:val="30"/>
        </w:rPr>
        <w:t>月在“纽约每日论坛报”上</w:t>
      </w:r>
      <w:r w:rsidR="009611EF" w:rsidRPr="00251631">
        <w:rPr>
          <w:rFonts w:ascii="Times New Roman" w:eastAsia="楷体" w:hAnsi="Times New Roman" w:hint="eastAsia"/>
          <w:spacing w:val="-8"/>
          <w:sz w:val="30"/>
        </w:rPr>
        <w:t>以连续文章的形式</w:t>
      </w:r>
      <w:r w:rsidRPr="00251631">
        <w:rPr>
          <w:rFonts w:ascii="Times New Roman" w:eastAsia="楷体" w:hAnsi="Times New Roman" w:hint="eastAsia"/>
          <w:spacing w:val="-8"/>
          <w:sz w:val="30"/>
        </w:rPr>
        <w:t>首次发表。</w:t>
      </w:r>
    </w:p>
    <w:p w14:paraId="7A246F35" w14:textId="4B1CBC4F" w:rsidR="00151D91" w:rsidRPr="00251631" w:rsidRDefault="00151D91" w:rsidP="00251631">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151D91">
        <w:rPr>
          <w:rFonts w:ascii="Times New Roman" w:eastAsia="楷体" w:hAnsi="Times New Roman" w:hint="eastAsia"/>
          <w:spacing w:val="-8"/>
          <w:sz w:val="30"/>
        </w:rPr>
        <w:t>《德国的革命和反革命》阐述了马恩两人对</w:t>
      </w:r>
      <w:r w:rsidRPr="00151D91">
        <w:rPr>
          <w:rFonts w:ascii="Times New Roman" w:eastAsia="楷体" w:hAnsi="Times New Roman" w:hint="eastAsia"/>
          <w:spacing w:val="-8"/>
          <w:sz w:val="30"/>
        </w:rPr>
        <w:t>1848</w:t>
      </w:r>
      <w:r w:rsidRPr="00151D91">
        <w:rPr>
          <w:rFonts w:ascii="Times New Roman" w:eastAsia="楷体" w:hAnsi="Times New Roman" w:hint="eastAsia"/>
          <w:spacing w:val="-8"/>
          <w:sz w:val="30"/>
        </w:rPr>
        <w:t>—</w:t>
      </w:r>
      <w:r w:rsidRPr="00151D91">
        <w:rPr>
          <w:rFonts w:ascii="Times New Roman" w:eastAsia="楷体" w:hAnsi="Times New Roman" w:hint="eastAsia"/>
          <w:spacing w:val="-8"/>
          <w:sz w:val="30"/>
        </w:rPr>
        <w:t>1849</w:t>
      </w:r>
      <w:r w:rsidRPr="00151D91">
        <w:rPr>
          <w:rFonts w:ascii="Times New Roman" w:eastAsia="楷体" w:hAnsi="Times New Roman" w:hint="eastAsia"/>
          <w:spacing w:val="-8"/>
          <w:sz w:val="30"/>
        </w:rPr>
        <w:t>年德国革命中一些问题的观点。</w:t>
      </w:r>
    </w:p>
    <w:p w14:paraId="070955F7" w14:textId="65258C1A" w:rsidR="009611EF" w:rsidRPr="00251631" w:rsidRDefault="0020019F" w:rsidP="00251631">
      <w:pPr>
        <w:widowControl/>
        <w:overflowPunct w:val="0"/>
        <w:topLinePunct/>
        <w:spacing w:before="60" w:after="60" w:line="400" w:lineRule="exact"/>
        <w:ind w:leftChars="200" w:left="420" w:firstLineChars="200" w:firstLine="568"/>
        <w:rPr>
          <w:rFonts w:ascii="Times New Roman" w:eastAsia="楷体" w:hAnsi="Times New Roman"/>
          <w:spacing w:val="-8"/>
          <w:sz w:val="30"/>
        </w:rPr>
      </w:pPr>
      <w:r w:rsidRPr="00251631">
        <w:rPr>
          <w:rFonts w:ascii="Times New Roman" w:eastAsia="楷体" w:hAnsi="Times New Roman" w:hint="eastAsia"/>
          <w:spacing w:val="-8"/>
          <w:sz w:val="30"/>
        </w:rPr>
        <w:t>这本书和《路易·波拿巴的雾月十八日》一样，也是《法兰西阶级斗争》的</w:t>
      </w:r>
      <w:r w:rsidRPr="005002F4">
        <w:rPr>
          <w:rStyle w:val="af4"/>
          <w:rFonts w:hint="eastAsia"/>
        </w:rPr>
        <w:t>姊妹篇</w:t>
      </w:r>
      <w:r w:rsidR="008057F8" w:rsidRPr="00251631">
        <w:rPr>
          <w:rFonts w:ascii="Times New Roman" w:eastAsia="楷体" w:hAnsi="Times New Roman" w:hint="eastAsia"/>
          <w:spacing w:val="-8"/>
          <w:sz w:val="30"/>
        </w:rPr>
        <w:t>，</w:t>
      </w:r>
      <w:r w:rsidRPr="00251631">
        <w:rPr>
          <w:rFonts w:ascii="Times New Roman" w:eastAsia="楷体" w:hAnsi="Times New Roman" w:hint="eastAsia"/>
          <w:spacing w:val="-8"/>
          <w:sz w:val="30"/>
        </w:rPr>
        <w:t>1848</w:t>
      </w:r>
      <w:r w:rsidRPr="00251631">
        <w:rPr>
          <w:rFonts w:ascii="Times New Roman" w:eastAsia="楷体" w:hAnsi="Times New Roman" w:hint="eastAsia"/>
          <w:spacing w:val="-8"/>
          <w:sz w:val="30"/>
        </w:rPr>
        <w:t>年</w:t>
      </w:r>
      <w:r w:rsidRPr="00251631">
        <w:rPr>
          <w:rFonts w:ascii="Times New Roman" w:eastAsia="楷体" w:hAnsi="Times New Roman" w:hint="eastAsia"/>
          <w:spacing w:val="-8"/>
          <w:sz w:val="30"/>
        </w:rPr>
        <w:lastRenderedPageBreak/>
        <w:t>-185</w:t>
      </w:r>
      <w:r w:rsidR="00251631">
        <w:rPr>
          <w:rFonts w:ascii="Times New Roman" w:eastAsia="楷体" w:hAnsi="Times New Roman" w:hint="eastAsia"/>
          <w:spacing w:val="-8"/>
          <w:sz w:val="30"/>
        </w:rPr>
        <w:t>2</w:t>
      </w:r>
      <w:r w:rsidRPr="00251631">
        <w:rPr>
          <w:rFonts w:ascii="Times New Roman" w:eastAsia="楷体" w:hAnsi="Times New Roman" w:hint="eastAsia"/>
          <w:spacing w:val="-8"/>
          <w:sz w:val="30"/>
        </w:rPr>
        <w:t>年欧洲各国革命运动风起云涌</w:t>
      </w:r>
      <w:r w:rsidR="00251631">
        <w:rPr>
          <w:rFonts w:ascii="Times New Roman" w:eastAsia="楷体" w:hAnsi="Times New Roman" w:hint="eastAsia"/>
          <w:spacing w:val="-8"/>
          <w:sz w:val="30"/>
        </w:rPr>
        <w:t>，政治动荡不安</w:t>
      </w:r>
      <w:r w:rsidRPr="00251631">
        <w:rPr>
          <w:rFonts w:ascii="Times New Roman" w:eastAsia="楷体" w:hAnsi="Times New Roman" w:hint="eastAsia"/>
          <w:spacing w:val="-8"/>
          <w:sz w:val="30"/>
        </w:rPr>
        <w:t>，</w:t>
      </w:r>
      <w:r w:rsidR="009611EF" w:rsidRPr="00251631">
        <w:rPr>
          <w:rFonts w:ascii="Times New Roman" w:eastAsia="楷体" w:hAnsi="Times New Roman" w:hint="eastAsia"/>
          <w:spacing w:val="-8"/>
          <w:sz w:val="30"/>
        </w:rPr>
        <w:t>这</w:t>
      </w:r>
      <w:r w:rsidR="009611EF" w:rsidRPr="00251631">
        <w:rPr>
          <w:rFonts w:ascii="Times New Roman" w:eastAsia="楷体" w:hAnsi="Times New Roman" w:hint="eastAsia"/>
          <w:spacing w:val="-8"/>
          <w:sz w:val="30"/>
        </w:rPr>
        <w:t>3</w:t>
      </w:r>
      <w:r w:rsidR="009611EF" w:rsidRPr="00251631">
        <w:rPr>
          <w:rFonts w:ascii="Times New Roman" w:eastAsia="楷体" w:hAnsi="Times New Roman" w:hint="eastAsia"/>
          <w:spacing w:val="-8"/>
          <w:sz w:val="30"/>
        </w:rPr>
        <w:t>本书都是对这些历史事件和革命经验加以理论总结的作品。</w:t>
      </w:r>
    </w:p>
    <w:p w14:paraId="049C4713" w14:textId="6909793F" w:rsidR="00890933" w:rsidRDefault="000102A9" w:rsidP="00890933">
      <w:pPr>
        <w:pStyle w:val="A540"/>
      </w:pPr>
      <w:bookmarkStart w:id="162" w:name="_Toc182735558"/>
      <w:r>
        <w:rPr>
          <w:rFonts w:hint="eastAsia"/>
        </w:rPr>
        <w:t>（</w:t>
      </w:r>
      <w:r>
        <w:rPr>
          <w:rFonts w:hint="eastAsia"/>
        </w:rPr>
        <w:t>1</w:t>
      </w:r>
      <w:r w:rsidR="00F23F19">
        <w:rPr>
          <w:rFonts w:hint="eastAsia"/>
        </w:rPr>
        <w:t>9</w:t>
      </w:r>
      <w:r>
        <w:rPr>
          <w:rFonts w:hint="eastAsia"/>
        </w:rPr>
        <w:t>）</w:t>
      </w:r>
      <w:r w:rsidR="007D76FF" w:rsidRPr="007D76FF">
        <w:rPr>
          <w:rFonts w:hint="eastAsia"/>
        </w:rPr>
        <w:t>《英国工人阶级状况》</w:t>
      </w:r>
      <w:r w:rsidR="00BB4BAC">
        <w:rPr>
          <w:rFonts w:hint="eastAsia"/>
        </w:rPr>
        <w:t>；</w:t>
      </w:r>
      <w:bookmarkEnd w:id="162"/>
    </w:p>
    <w:p w14:paraId="3696774B" w14:textId="0E91ED0C" w:rsidR="00890933" w:rsidRPr="00890933" w:rsidRDefault="00907F91" w:rsidP="0089093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907F91">
        <w:rPr>
          <w:rFonts w:ascii="Times New Roman" w:eastAsia="楷体" w:hAnsi="Times New Roman" w:hint="eastAsia"/>
          <w:spacing w:val="-8"/>
          <w:sz w:val="30"/>
        </w:rPr>
        <w:t>恩格斯写于</w:t>
      </w:r>
      <w:r w:rsidRPr="00907F91">
        <w:rPr>
          <w:rFonts w:ascii="Times New Roman" w:eastAsia="楷体" w:hAnsi="Times New Roman" w:hint="eastAsia"/>
          <w:spacing w:val="-8"/>
          <w:sz w:val="30"/>
        </w:rPr>
        <w:t>1844</w:t>
      </w:r>
      <w:r w:rsidRPr="00907F91">
        <w:rPr>
          <w:rFonts w:ascii="Times New Roman" w:eastAsia="楷体" w:hAnsi="Times New Roman" w:hint="eastAsia"/>
          <w:spacing w:val="-8"/>
          <w:sz w:val="30"/>
        </w:rPr>
        <w:t>年</w:t>
      </w:r>
      <w:r w:rsidRPr="00907F91">
        <w:rPr>
          <w:rFonts w:ascii="Times New Roman" w:eastAsia="楷体" w:hAnsi="Times New Roman" w:hint="eastAsia"/>
          <w:spacing w:val="-8"/>
          <w:sz w:val="30"/>
        </w:rPr>
        <w:t>-1845</w:t>
      </w:r>
      <w:r w:rsidRPr="00907F91">
        <w:rPr>
          <w:rFonts w:ascii="Times New Roman" w:eastAsia="楷体" w:hAnsi="Times New Roman" w:hint="eastAsia"/>
          <w:spacing w:val="-8"/>
          <w:sz w:val="30"/>
        </w:rPr>
        <w:t>年</w:t>
      </w:r>
      <w:r w:rsidR="00595C62">
        <w:rPr>
          <w:rFonts w:ascii="Times New Roman" w:eastAsia="楷体" w:hAnsi="Times New Roman" w:hint="eastAsia"/>
          <w:spacing w:val="-8"/>
          <w:sz w:val="30"/>
        </w:rPr>
        <w:t>。</w:t>
      </w:r>
    </w:p>
    <w:p w14:paraId="7C5C88C6" w14:textId="460F0026" w:rsidR="00890933" w:rsidRDefault="004C0AB3" w:rsidP="0089093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此书</w:t>
      </w:r>
      <w:r w:rsidR="00890933" w:rsidRPr="00890933">
        <w:rPr>
          <w:rFonts w:ascii="Times New Roman" w:eastAsia="楷体" w:hAnsi="Times New Roman" w:hint="eastAsia"/>
          <w:spacing w:val="-8"/>
          <w:sz w:val="30"/>
        </w:rPr>
        <w:t>以实地调查的大量事实，详尽地描述了英国无产阶级的悲惨生活，对资本主义和资产阶级进行了严厉的控诉。</w:t>
      </w:r>
    </w:p>
    <w:p w14:paraId="31030208" w14:textId="17B6EC0C" w:rsidR="000D1444" w:rsidRDefault="000102A9" w:rsidP="000D1444">
      <w:pPr>
        <w:pStyle w:val="A540"/>
      </w:pPr>
      <w:bookmarkStart w:id="163" w:name="_Toc182735559"/>
      <w:r>
        <w:rPr>
          <w:rFonts w:hint="eastAsia"/>
        </w:rPr>
        <w:t>（</w:t>
      </w:r>
      <w:r w:rsidR="00F23F19">
        <w:rPr>
          <w:rFonts w:hint="eastAsia"/>
        </w:rPr>
        <w:t>20</w:t>
      </w:r>
      <w:r>
        <w:rPr>
          <w:rFonts w:hint="eastAsia"/>
        </w:rPr>
        <w:t>）</w:t>
      </w:r>
      <w:r w:rsidR="000D1444" w:rsidRPr="00890933">
        <w:rPr>
          <w:rFonts w:hint="eastAsia"/>
        </w:rPr>
        <w:t>《哲学的贫困》</w:t>
      </w:r>
      <w:r w:rsidR="00BB4BAC">
        <w:rPr>
          <w:rFonts w:hint="eastAsia"/>
        </w:rPr>
        <w:t>；</w:t>
      </w:r>
      <w:bookmarkEnd w:id="163"/>
    </w:p>
    <w:p w14:paraId="45740ECD" w14:textId="0C09789C" w:rsidR="00D43B29" w:rsidRPr="00EA2CC7" w:rsidRDefault="00D43B29" w:rsidP="00EA2CC7">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EA2CC7">
        <w:rPr>
          <w:rFonts w:ascii="Times New Roman" w:eastAsia="楷体" w:hAnsi="Times New Roman" w:hint="eastAsia"/>
          <w:spacing w:val="-8"/>
          <w:sz w:val="30"/>
        </w:rPr>
        <w:t>马克思写于</w:t>
      </w:r>
      <w:r w:rsidRPr="00EA2CC7">
        <w:rPr>
          <w:rFonts w:ascii="Times New Roman" w:eastAsia="楷体" w:hAnsi="Times New Roman" w:hint="eastAsia"/>
          <w:spacing w:val="-8"/>
          <w:sz w:val="30"/>
        </w:rPr>
        <w:t>1847</w:t>
      </w:r>
      <w:r w:rsidRPr="00EA2CC7">
        <w:rPr>
          <w:rFonts w:ascii="Times New Roman" w:eastAsia="楷体" w:hAnsi="Times New Roman" w:hint="eastAsia"/>
          <w:spacing w:val="-8"/>
          <w:sz w:val="30"/>
        </w:rPr>
        <w:t>年</w:t>
      </w:r>
      <w:r w:rsidR="00022B53">
        <w:rPr>
          <w:rFonts w:ascii="Times New Roman" w:eastAsia="楷体" w:hAnsi="Times New Roman" w:hint="eastAsia"/>
          <w:spacing w:val="-8"/>
          <w:sz w:val="30"/>
        </w:rPr>
        <w:t>。</w:t>
      </w:r>
    </w:p>
    <w:p w14:paraId="4A480F2A" w14:textId="77777777" w:rsidR="00BD2243" w:rsidRDefault="00392831" w:rsidP="00BC0134">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此书</w:t>
      </w:r>
      <w:r w:rsidR="001A3DF1">
        <w:rPr>
          <w:rFonts w:ascii="Times New Roman" w:eastAsia="楷体" w:hAnsi="Times New Roman" w:hint="eastAsia"/>
          <w:spacing w:val="-8"/>
          <w:sz w:val="30"/>
        </w:rPr>
        <w:t>是马克思批判蒲鲁东唯心主义的作品。</w:t>
      </w:r>
      <w:r w:rsidR="00E94FCC">
        <w:rPr>
          <w:rFonts w:ascii="Times New Roman" w:eastAsia="楷体" w:hAnsi="Times New Roman" w:hint="eastAsia"/>
          <w:spacing w:val="-8"/>
          <w:sz w:val="30"/>
        </w:rPr>
        <w:t>蒲鲁东</w:t>
      </w:r>
      <w:r w:rsidR="00310DD4">
        <w:rPr>
          <w:rFonts w:ascii="Times New Roman" w:eastAsia="楷体" w:hAnsi="Times New Roman" w:hint="eastAsia"/>
          <w:spacing w:val="-8"/>
          <w:sz w:val="30"/>
        </w:rPr>
        <w:t>当时表面上</w:t>
      </w:r>
      <w:r w:rsidR="00E94FCC">
        <w:rPr>
          <w:rFonts w:ascii="Times New Roman" w:eastAsia="楷体" w:hAnsi="Times New Roman" w:hint="eastAsia"/>
          <w:spacing w:val="-8"/>
          <w:sz w:val="30"/>
        </w:rPr>
        <w:t>也批判</w:t>
      </w:r>
      <w:r w:rsidR="00310DD4">
        <w:rPr>
          <w:rFonts w:ascii="Times New Roman" w:eastAsia="楷体" w:hAnsi="Times New Roman" w:hint="eastAsia"/>
          <w:spacing w:val="-8"/>
          <w:sz w:val="30"/>
        </w:rPr>
        <w:t>当时的</w:t>
      </w:r>
      <w:r w:rsidR="00E94FCC">
        <w:rPr>
          <w:rFonts w:ascii="Times New Roman" w:eastAsia="楷体" w:hAnsi="Times New Roman" w:hint="eastAsia"/>
          <w:spacing w:val="-8"/>
          <w:sz w:val="30"/>
        </w:rPr>
        <w:t>资本主义，但他对资本主义的批判，是唯心主义的、</w:t>
      </w:r>
      <w:r w:rsidR="00E94FCC" w:rsidRPr="00E94FCC">
        <w:rPr>
          <w:rFonts w:ascii="Times New Roman" w:eastAsia="楷体" w:hAnsi="Times New Roman" w:hint="eastAsia"/>
          <w:spacing w:val="-8"/>
          <w:sz w:val="30"/>
        </w:rPr>
        <w:t>非科学</w:t>
      </w:r>
      <w:r w:rsidR="00E94FCC">
        <w:rPr>
          <w:rFonts w:ascii="Times New Roman" w:eastAsia="楷体" w:hAnsi="Times New Roman" w:hint="eastAsia"/>
          <w:spacing w:val="-8"/>
          <w:sz w:val="30"/>
        </w:rPr>
        <w:t>的，其本质是</w:t>
      </w:r>
      <w:r w:rsidR="00E94FCC" w:rsidRPr="00E94FCC">
        <w:rPr>
          <w:rFonts w:ascii="Times New Roman" w:eastAsia="楷体" w:hAnsi="Times New Roman" w:hint="eastAsia"/>
          <w:spacing w:val="-8"/>
          <w:sz w:val="30"/>
        </w:rPr>
        <w:t>小资产阶级</w:t>
      </w:r>
      <w:r w:rsidR="00E94FCC">
        <w:rPr>
          <w:rFonts w:ascii="Times New Roman" w:eastAsia="楷体" w:hAnsi="Times New Roman" w:hint="eastAsia"/>
          <w:spacing w:val="-8"/>
          <w:sz w:val="30"/>
        </w:rPr>
        <w:t>思想</w:t>
      </w:r>
      <w:r w:rsidR="00DD2FF5">
        <w:rPr>
          <w:rFonts w:ascii="Times New Roman" w:eastAsia="楷体" w:hAnsi="Times New Roman" w:hint="eastAsia"/>
          <w:spacing w:val="-8"/>
          <w:sz w:val="30"/>
        </w:rPr>
        <w:t>，</w:t>
      </w:r>
      <w:r w:rsidR="00E94FCC">
        <w:rPr>
          <w:rFonts w:ascii="Times New Roman" w:eastAsia="楷体" w:hAnsi="Times New Roman" w:hint="eastAsia"/>
          <w:spacing w:val="-8"/>
          <w:sz w:val="30"/>
        </w:rPr>
        <w:t>蒲鲁东观点的传播</w:t>
      </w:r>
      <w:r w:rsidR="00296A5E">
        <w:rPr>
          <w:rFonts w:ascii="Times New Roman" w:eastAsia="楷体" w:hAnsi="Times New Roman" w:hint="eastAsia"/>
          <w:spacing w:val="-8"/>
          <w:sz w:val="30"/>
        </w:rPr>
        <w:t>对工人阶级思想</w:t>
      </w:r>
      <w:r w:rsidR="00E94FCC">
        <w:rPr>
          <w:rFonts w:ascii="Times New Roman" w:eastAsia="楷体" w:hAnsi="Times New Roman" w:hint="eastAsia"/>
          <w:spacing w:val="-8"/>
          <w:sz w:val="30"/>
        </w:rPr>
        <w:t>有非常大的</w:t>
      </w:r>
      <w:r w:rsidR="00296A5E">
        <w:rPr>
          <w:rFonts w:ascii="Times New Roman" w:eastAsia="楷体" w:hAnsi="Times New Roman" w:hint="eastAsia"/>
          <w:spacing w:val="-8"/>
          <w:sz w:val="30"/>
        </w:rPr>
        <w:t>腐蚀、</w:t>
      </w:r>
      <w:r w:rsidR="00E94FCC">
        <w:rPr>
          <w:rFonts w:ascii="Times New Roman" w:eastAsia="楷体" w:hAnsi="Times New Roman" w:hint="eastAsia"/>
          <w:spacing w:val="-8"/>
          <w:sz w:val="30"/>
        </w:rPr>
        <w:t>危害作用</w:t>
      </w:r>
      <w:r w:rsidR="00D00159">
        <w:rPr>
          <w:rFonts w:ascii="Times New Roman" w:eastAsia="楷体" w:hAnsi="Times New Roman" w:hint="eastAsia"/>
          <w:spacing w:val="-8"/>
          <w:sz w:val="30"/>
        </w:rPr>
        <w:t>，客观上起了反革命的作用</w:t>
      </w:r>
      <w:r w:rsidR="00E94FCC">
        <w:rPr>
          <w:rFonts w:ascii="Times New Roman" w:eastAsia="楷体" w:hAnsi="Times New Roman" w:hint="eastAsia"/>
          <w:spacing w:val="-8"/>
          <w:sz w:val="30"/>
        </w:rPr>
        <w:t>。</w:t>
      </w:r>
      <w:r w:rsidR="00BC0134">
        <w:rPr>
          <w:rFonts w:ascii="Times New Roman" w:eastAsia="楷体" w:hAnsi="Times New Roman" w:hint="eastAsia"/>
          <w:spacing w:val="-8"/>
          <w:sz w:val="30"/>
        </w:rPr>
        <w:t>马克思</w:t>
      </w:r>
      <w:r>
        <w:rPr>
          <w:rFonts w:ascii="Times New Roman" w:eastAsia="楷体" w:hAnsi="Times New Roman" w:hint="eastAsia"/>
          <w:spacing w:val="-8"/>
          <w:sz w:val="30"/>
        </w:rPr>
        <w:t>以</w:t>
      </w:r>
      <w:r w:rsidR="00D43B29" w:rsidRPr="00EA2CC7">
        <w:rPr>
          <w:rFonts w:ascii="Times New Roman" w:eastAsia="楷体" w:hAnsi="Times New Roman" w:hint="eastAsia"/>
          <w:spacing w:val="-8"/>
          <w:sz w:val="30"/>
        </w:rPr>
        <w:t>历史唯物主义为理论武器，</w:t>
      </w:r>
      <w:r w:rsidR="00BC0134">
        <w:rPr>
          <w:rFonts w:ascii="Times New Roman" w:eastAsia="楷体" w:hAnsi="Times New Roman" w:hint="eastAsia"/>
          <w:spacing w:val="-8"/>
          <w:sz w:val="30"/>
        </w:rPr>
        <w:t>对蒲鲁东这些错误</w:t>
      </w:r>
      <w:r w:rsidR="00EE3028">
        <w:rPr>
          <w:rFonts w:ascii="Times New Roman" w:eastAsia="楷体" w:hAnsi="Times New Roman" w:hint="eastAsia"/>
          <w:spacing w:val="-8"/>
          <w:sz w:val="30"/>
        </w:rPr>
        <w:t>思想</w:t>
      </w:r>
      <w:r w:rsidR="00BC0134">
        <w:rPr>
          <w:rFonts w:ascii="Times New Roman" w:eastAsia="楷体" w:hAnsi="Times New Roman" w:hint="eastAsia"/>
          <w:spacing w:val="-8"/>
          <w:sz w:val="30"/>
        </w:rPr>
        <w:t>进行了批判。</w:t>
      </w:r>
    </w:p>
    <w:p w14:paraId="50C1C26B" w14:textId="4131B298" w:rsidR="00B1214B" w:rsidRPr="00B1214B" w:rsidRDefault="00B1214B" w:rsidP="00B1214B">
      <w:pPr>
        <w:keepNext/>
        <w:keepLines/>
        <w:widowControl/>
        <w:spacing w:before="160" w:after="60"/>
        <w:jc w:val="left"/>
        <w:outlineLvl w:val="3"/>
        <w:rPr>
          <w:rFonts w:ascii="Times New Roman" w:eastAsia="黑体" w:hAnsi="Times New Roman"/>
          <w:b/>
          <w:sz w:val="31"/>
        </w:rPr>
      </w:pPr>
      <w:r w:rsidRPr="00B1214B">
        <w:rPr>
          <w:rFonts w:ascii="Times New Roman" w:eastAsia="黑体" w:hAnsi="Times New Roman" w:hint="eastAsia"/>
          <w:b/>
          <w:sz w:val="31"/>
        </w:rPr>
        <w:t>（</w:t>
      </w:r>
      <w:r w:rsidR="00B367FE">
        <w:rPr>
          <w:rFonts w:ascii="Times New Roman" w:eastAsia="黑体" w:hAnsi="Times New Roman" w:hint="eastAsia"/>
          <w:b/>
          <w:sz w:val="31"/>
        </w:rPr>
        <w:t>2</w:t>
      </w:r>
      <w:r w:rsidR="00F23F19">
        <w:rPr>
          <w:rFonts w:ascii="Times New Roman" w:eastAsia="黑体" w:hAnsi="Times New Roman" w:hint="eastAsia"/>
          <w:b/>
          <w:sz w:val="31"/>
        </w:rPr>
        <w:t>1</w:t>
      </w:r>
      <w:r w:rsidRPr="00B1214B">
        <w:rPr>
          <w:rFonts w:ascii="Times New Roman" w:eastAsia="黑体" w:hAnsi="Times New Roman" w:hint="eastAsia"/>
          <w:b/>
          <w:sz w:val="31"/>
        </w:rPr>
        <w:t>）《关于费尔巴哈的提纲》</w:t>
      </w:r>
      <w:r w:rsidR="00BB4BAC">
        <w:rPr>
          <w:rFonts w:ascii="Times New Roman" w:eastAsia="黑体" w:hAnsi="Times New Roman" w:hint="eastAsia"/>
          <w:b/>
          <w:sz w:val="31"/>
        </w:rPr>
        <w:t>；</w:t>
      </w:r>
    </w:p>
    <w:p w14:paraId="344C5345" w14:textId="77777777" w:rsidR="00B1214B" w:rsidRPr="00B1214B" w:rsidRDefault="00B1214B" w:rsidP="00B1214B">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B1214B">
        <w:rPr>
          <w:rFonts w:ascii="Times New Roman" w:eastAsia="楷体" w:hAnsi="Times New Roman" w:hint="eastAsia"/>
          <w:spacing w:val="-8"/>
          <w:sz w:val="30"/>
        </w:rPr>
        <w:t>马克思于</w:t>
      </w:r>
      <w:r w:rsidRPr="00B1214B">
        <w:rPr>
          <w:rFonts w:ascii="Times New Roman" w:eastAsia="楷体" w:hAnsi="Times New Roman" w:hint="eastAsia"/>
          <w:spacing w:val="-8"/>
          <w:sz w:val="30"/>
        </w:rPr>
        <w:t>1845</w:t>
      </w:r>
      <w:r w:rsidRPr="00B1214B">
        <w:rPr>
          <w:rFonts w:ascii="Times New Roman" w:eastAsia="楷体" w:hAnsi="Times New Roman" w:hint="eastAsia"/>
          <w:spacing w:val="-8"/>
          <w:sz w:val="30"/>
        </w:rPr>
        <w:t>年所作，恩格斯发表于</w:t>
      </w:r>
      <w:r w:rsidRPr="00B1214B">
        <w:rPr>
          <w:rFonts w:ascii="Times New Roman" w:eastAsia="楷体" w:hAnsi="Times New Roman" w:hint="eastAsia"/>
          <w:spacing w:val="-8"/>
          <w:sz w:val="30"/>
        </w:rPr>
        <w:t>1888</w:t>
      </w:r>
      <w:r w:rsidRPr="00B1214B">
        <w:rPr>
          <w:rFonts w:ascii="Times New Roman" w:eastAsia="楷体" w:hAnsi="Times New Roman" w:hint="eastAsia"/>
          <w:spacing w:val="-8"/>
          <w:sz w:val="30"/>
        </w:rPr>
        <w:t>年。</w:t>
      </w:r>
    </w:p>
    <w:p w14:paraId="25A6F0FE" w14:textId="61D66FF6" w:rsidR="00B1214B" w:rsidRPr="00B1214B" w:rsidRDefault="00B1214B" w:rsidP="00B1214B">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B1214B">
        <w:rPr>
          <w:rFonts w:ascii="Times New Roman" w:eastAsia="楷体" w:hAnsi="Times New Roman" w:hint="eastAsia"/>
          <w:spacing w:val="-8"/>
          <w:sz w:val="30"/>
        </w:rPr>
        <w:lastRenderedPageBreak/>
        <w:t>《关于费尔巴哈的提纲》和《德意志意识形态》一起被公认为是历史唯物主义哲学形成的基本标志。</w:t>
      </w:r>
      <w:bookmarkStart w:id="164" w:name="_Hlk180938930"/>
      <w:r w:rsidRPr="00B1214B">
        <w:rPr>
          <w:rFonts w:ascii="Times New Roman" w:eastAsia="楷体" w:hAnsi="Times New Roman" w:hint="eastAsia"/>
          <w:spacing w:val="-8"/>
          <w:sz w:val="30"/>
        </w:rPr>
        <w:t>1888</w:t>
      </w:r>
      <w:r w:rsidRPr="00B1214B">
        <w:rPr>
          <w:rFonts w:ascii="Times New Roman" w:eastAsia="楷体" w:hAnsi="Times New Roman" w:hint="eastAsia"/>
          <w:spacing w:val="-8"/>
          <w:sz w:val="30"/>
        </w:rPr>
        <w:t>年</w:t>
      </w:r>
      <w:bookmarkEnd w:id="164"/>
      <w:r w:rsidRPr="00B1214B">
        <w:rPr>
          <w:rFonts w:ascii="Times New Roman" w:eastAsia="楷体" w:hAnsi="Times New Roman" w:hint="eastAsia"/>
          <w:spacing w:val="-8"/>
          <w:sz w:val="30"/>
        </w:rPr>
        <w:t>，恩格斯将之作为《路德维希·费尔巴哈和德国古典哲学的终结》的附录首次发表。</w:t>
      </w:r>
    </w:p>
    <w:p w14:paraId="45EB61E7" w14:textId="3A67049D" w:rsidR="00BD2243" w:rsidRPr="00BD2243" w:rsidRDefault="00BD2243" w:rsidP="00BD2243">
      <w:pPr>
        <w:pStyle w:val="A540"/>
      </w:pPr>
      <w:bookmarkStart w:id="165" w:name="_Toc182735560"/>
      <w:r w:rsidRPr="00BD2243">
        <w:rPr>
          <w:rFonts w:hint="eastAsia"/>
        </w:rPr>
        <w:t>（</w:t>
      </w:r>
      <w:r w:rsidR="00E81456">
        <w:rPr>
          <w:rFonts w:hint="eastAsia"/>
        </w:rPr>
        <w:t>2</w:t>
      </w:r>
      <w:r w:rsidR="00F23F19">
        <w:rPr>
          <w:rFonts w:hint="eastAsia"/>
        </w:rPr>
        <w:t>2</w:t>
      </w:r>
      <w:r w:rsidRPr="00BD2243">
        <w:rPr>
          <w:rFonts w:hint="eastAsia"/>
        </w:rPr>
        <w:t>）《神圣家族》</w:t>
      </w:r>
      <w:r w:rsidR="00BB4BAC">
        <w:rPr>
          <w:rFonts w:hint="eastAsia"/>
        </w:rPr>
        <w:t>；</w:t>
      </w:r>
      <w:bookmarkEnd w:id="165"/>
    </w:p>
    <w:p w14:paraId="7217BB6C" w14:textId="77777777" w:rsidR="00BD2243" w:rsidRPr="00BD2243" w:rsidRDefault="00BD2243" w:rsidP="00BD224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BD2243">
        <w:rPr>
          <w:rFonts w:ascii="Times New Roman" w:eastAsia="楷体" w:hAnsi="Times New Roman" w:hint="eastAsia"/>
          <w:spacing w:val="-8"/>
          <w:sz w:val="30"/>
        </w:rPr>
        <w:t>马恩合著于</w:t>
      </w:r>
      <w:r w:rsidRPr="00BD2243">
        <w:rPr>
          <w:rFonts w:ascii="Times New Roman" w:eastAsia="楷体" w:hAnsi="Times New Roman" w:hint="eastAsia"/>
          <w:spacing w:val="-8"/>
          <w:sz w:val="30"/>
        </w:rPr>
        <w:t>1844</w:t>
      </w:r>
      <w:r w:rsidRPr="00BD2243">
        <w:rPr>
          <w:rFonts w:ascii="Times New Roman" w:eastAsia="楷体" w:hAnsi="Times New Roman" w:hint="eastAsia"/>
          <w:spacing w:val="-8"/>
          <w:sz w:val="30"/>
        </w:rPr>
        <w:t>年</w:t>
      </w:r>
      <w:r w:rsidRPr="00BD2243">
        <w:rPr>
          <w:rFonts w:ascii="Times New Roman" w:eastAsia="楷体" w:hAnsi="Times New Roman" w:hint="eastAsia"/>
          <w:spacing w:val="-8"/>
          <w:sz w:val="30"/>
        </w:rPr>
        <w:t>-1846</w:t>
      </w:r>
      <w:r w:rsidRPr="00BD2243">
        <w:rPr>
          <w:rFonts w:ascii="Times New Roman" w:eastAsia="楷体" w:hAnsi="Times New Roman" w:hint="eastAsia"/>
          <w:spacing w:val="-8"/>
          <w:sz w:val="30"/>
        </w:rPr>
        <w:t>年。</w:t>
      </w:r>
    </w:p>
    <w:p w14:paraId="76BF5528" w14:textId="2DADB8B4" w:rsidR="00D43B29" w:rsidRPr="00BD2243" w:rsidRDefault="00BD2243" w:rsidP="00BD224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BD2243">
        <w:rPr>
          <w:rFonts w:ascii="Times New Roman" w:eastAsia="楷体" w:hAnsi="Times New Roman" w:hint="eastAsia"/>
          <w:spacing w:val="-8"/>
          <w:sz w:val="30"/>
        </w:rPr>
        <w:t>马恩早期作品。是马克思和恩格斯历史唯物主义思想形成过程中的一个里程碑作品。</w:t>
      </w:r>
    </w:p>
    <w:p w14:paraId="47386FB6" w14:textId="7486CBAA" w:rsidR="00890933" w:rsidRDefault="000102A9" w:rsidP="00890933">
      <w:pPr>
        <w:pStyle w:val="A540"/>
      </w:pPr>
      <w:bookmarkStart w:id="166" w:name="_Toc182735561"/>
      <w:r>
        <w:rPr>
          <w:rFonts w:hint="eastAsia"/>
        </w:rPr>
        <w:t>（</w:t>
      </w:r>
      <w:r w:rsidR="00271F3C">
        <w:rPr>
          <w:rFonts w:hint="eastAsia"/>
        </w:rPr>
        <w:t>2</w:t>
      </w:r>
      <w:r w:rsidR="00F23F19">
        <w:rPr>
          <w:rFonts w:hint="eastAsia"/>
        </w:rPr>
        <w:t>3</w:t>
      </w:r>
      <w:r>
        <w:rPr>
          <w:rFonts w:hint="eastAsia"/>
        </w:rPr>
        <w:t>）</w:t>
      </w:r>
      <w:r w:rsidR="00890933" w:rsidRPr="00890933">
        <w:rPr>
          <w:rFonts w:hint="eastAsia"/>
        </w:rPr>
        <w:t>《共产主义原理》</w:t>
      </w:r>
      <w:r w:rsidR="00BB4BAC">
        <w:rPr>
          <w:rFonts w:hint="eastAsia"/>
        </w:rPr>
        <w:t>；</w:t>
      </w:r>
      <w:bookmarkEnd w:id="166"/>
      <w:r w:rsidR="00890933" w:rsidRPr="00890933">
        <w:rPr>
          <w:rFonts w:hint="eastAsia"/>
        </w:rPr>
        <w:t xml:space="preserve"> </w:t>
      </w:r>
    </w:p>
    <w:p w14:paraId="7E8E19C6" w14:textId="00BDB482" w:rsidR="00890933" w:rsidRPr="00890933" w:rsidRDefault="00890933" w:rsidP="0087106F">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890933">
        <w:rPr>
          <w:rFonts w:ascii="Times New Roman" w:eastAsia="楷体" w:hAnsi="Times New Roman" w:hint="eastAsia"/>
          <w:spacing w:val="-8"/>
          <w:sz w:val="30"/>
        </w:rPr>
        <w:t>恩格斯写于</w:t>
      </w:r>
      <w:r w:rsidRPr="00890933">
        <w:rPr>
          <w:rFonts w:ascii="Times New Roman" w:eastAsia="楷体" w:hAnsi="Times New Roman" w:hint="eastAsia"/>
          <w:spacing w:val="-8"/>
          <w:sz w:val="30"/>
        </w:rPr>
        <w:t>1847</w:t>
      </w:r>
      <w:r w:rsidRPr="00890933">
        <w:rPr>
          <w:rFonts w:ascii="Times New Roman" w:eastAsia="楷体" w:hAnsi="Times New Roman" w:hint="eastAsia"/>
          <w:spacing w:val="-8"/>
          <w:sz w:val="30"/>
        </w:rPr>
        <w:t>年</w:t>
      </w:r>
      <w:r w:rsidR="00830621">
        <w:rPr>
          <w:rFonts w:ascii="Times New Roman" w:eastAsia="楷体" w:hAnsi="Times New Roman" w:hint="eastAsia"/>
          <w:spacing w:val="-8"/>
          <w:sz w:val="30"/>
        </w:rPr>
        <w:t>。</w:t>
      </w:r>
    </w:p>
    <w:p w14:paraId="474F8C7C" w14:textId="2EDBCD9C" w:rsidR="00890933" w:rsidRDefault="00745B74" w:rsidP="00890933">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Pr>
          <w:rFonts w:ascii="Times New Roman" w:eastAsia="楷体" w:hAnsi="Times New Roman" w:hint="eastAsia"/>
          <w:spacing w:val="-8"/>
          <w:sz w:val="30"/>
        </w:rPr>
        <w:t>这本书是</w:t>
      </w:r>
      <w:r w:rsidR="00890933" w:rsidRPr="00890933">
        <w:rPr>
          <w:rFonts w:ascii="Times New Roman" w:eastAsia="楷体" w:hAnsi="Times New Roman" w:hint="eastAsia"/>
          <w:spacing w:val="-8"/>
          <w:sz w:val="30"/>
        </w:rPr>
        <w:t>《共产党宣言》</w:t>
      </w:r>
      <w:r>
        <w:rPr>
          <w:rFonts w:ascii="Times New Roman" w:eastAsia="楷体" w:hAnsi="Times New Roman" w:hint="eastAsia"/>
          <w:spacing w:val="-8"/>
          <w:sz w:val="30"/>
        </w:rPr>
        <w:t>形成过程中的</w:t>
      </w:r>
      <w:r w:rsidR="00890933" w:rsidRPr="00890933">
        <w:rPr>
          <w:rFonts w:ascii="Times New Roman" w:eastAsia="楷体" w:hAnsi="Times New Roman" w:hint="eastAsia"/>
          <w:spacing w:val="-8"/>
          <w:sz w:val="30"/>
        </w:rPr>
        <w:t>准备著作。</w:t>
      </w:r>
    </w:p>
    <w:p w14:paraId="6399BEE9" w14:textId="68B015B3" w:rsidR="00BD2243" w:rsidRPr="00BD2243" w:rsidRDefault="00BD2243" w:rsidP="00B1214B">
      <w:pPr>
        <w:keepNext/>
        <w:keepLines/>
        <w:widowControl/>
        <w:spacing w:before="160" w:after="60"/>
        <w:jc w:val="left"/>
        <w:outlineLvl w:val="3"/>
        <w:rPr>
          <w:rFonts w:ascii="Times New Roman" w:eastAsia="黑体" w:hAnsi="Times New Roman"/>
          <w:b/>
          <w:sz w:val="31"/>
        </w:rPr>
      </w:pPr>
      <w:r w:rsidRPr="00BD2243">
        <w:rPr>
          <w:rFonts w:ascii="Times New Roman" w:eastAsia="黑体" w:hAnsi="Times New Roman" w:hint="eastAsia"/>
          <w:b/>
          <w:sz w:val="31"/>
        </w:rPr>
        <w:t>（</w:t>
      </w:r>
      <w:r w:rsidR="001717A8">
        <w:rPr>
          <w:rFonts w:ascii="Times New Roman" w:eastAsia="黑体" w:hAnsi="Times New Roman" w:hint="eastAsia"/>
          <w:b/>
          <w:sz w:val="31"/>
        </w:rPr>
        <w:t>2</w:t>
      </w:r>
      <w:r w:rsidR="00F23F19">
        <w:rPr>
          <w:rFonts w:ascii="Times New Roman" w:eastAsia="黑体" w:hAnsi="Times New Roman" w:hint="eastAsia"/>
          <w:b/>
          <w:sz w:val="31"/>
        </w:rPr>
        <w:t>4</w:t>
      </w:r>
      <w:r w:rsidRPr="00BD2243">
        <w:rPr>
          <w:rFonts w:ascii="Times New Roman" w:eastAsia="黑体" w:hAnsi="Times New Roman" w:hint="eastAsia"/>
          <w:b/>
          <w:sz w:val="31"/>
        </w:rPr>
        <w:t>）《黑格尔法哲学批判》</w:t>
      </w:r>
      <w:r w:rsidR="00BB4BAC">
        <w:rPr>
          <w:rFonts w:ascii="Times New Roman" w:eastAsia="黑体" w:hAnsi="Times New Roman" w:hint="eastAsia"/>
          <w:b/>
          <w:sz w:val="31"/>
        </w:rPr>
        <w:t>；</w:t>
      </w:r>
    </w:p>
    <w:p w14:paraId="1C3DE5D6" w14:textId="77777777" w:rsidR="00B1214B" w:rsidRPr="00BD2243" w:rsidRDefault="00B1214B" w:rsidP="00B1214B">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BD2243">
        <w:rPr>
          <w:rFonts w:ascii="Times New Roman" w:eastAsia="楷体" w:hAnsi="Times New Roman" w:hint="eastAsia"/>
          <w:spacing w:val="-8"/>
          <w:sz w:val="30"/>
        </w:rPr>
        <w:t>马克思写于</w:t>
      </w:r>
      <w:r w:rsidRPr="00BD2243">
        <w:rPr>
          <w:rFonts w:ascii="Times New Roman" w:eastAsia="楷体" w:hAnsi="Times New Roman" w:hint="eastAsia"/>
          <w:spacing w:val="-8"/>
          <w:sz w:val="30"/>
        </w:rPr>
        <w:t>1843</w:t>
      </w:r>
      <w:r w:rsidRPr="00BD2243">
        <w:rPr>
          <w:rFonts w:ascii="Times New Roman" w:eastAsia="楷体" w:hAnsi="Times New Roman" w:hint="eastAsia"/>
          <w:spacing w:val="-8"/>
          <w:sz w:val="30"/>
        </w:rPr>
        <w:t>年。</w:t>
      </w:r>
    </w:p>
    <w:p w14:paraId="583A7967" w14:textId="5DCE565F" w:rsidR="00E72704" w:rsidRPr="00512425" w:rsidRDefault="00B1214B" w:rsidP="00512425">
      <w:pPr>
        <w:widowControl/>
        <w:overflowPunct w:val="0"/>
        <w:topLinePunct/>
        <w:spacing w:before="60" w:after="60" w:line="400" w:lineRule="exact"/>
        <w:ind w:leftChars="202" w:left="424" w:firstLineChars="199" w:firstLine="565"/>
        <w:rPr>
          <w:rFonts w:ascii="Times New Roman" w:eastAsia="楷体" w:hAnsi="Times New Roman"/>
          <w:spacing w:val="-8"/>
          <w:sz w:val="30"/>
        </w:rPr>
      </w:pPr>
      <w:r w:rsidRPr="00BD2243">
        <w:rPr>
          <w:rFonts w:ascii="Times New Roman" w:eastAsia="楷体" w:hAnsi="Times New Roman" w:hint="eastAsia"/>
          <w:spacing w:val="-8"/>
          <w:sz w:val="30"/>
        </w:rPr>
        <w:t>马克思早期作品。这本书从唯物主义立场出发，论述对宗教的批判与对现实世界的批判的关系，对黑格尔哲学的批判同对德国现实社会的批判的关系，把批判的矛头指向现实的德国社会，并论述了德国革命的任务和可能性问题。</w:t>
      </w:r>
    </w:p>
    <w:p w14:paraId="52D53174" w14:textId="2DE77DFB" w:rsidR="00681491" w:rsidRDefault="00EE3093" w:rsidP="00EE3093">
      <w:pPr>
        <w:pStyle w:val="A530"/>
      </w:pPr>
      <w:bookmarkStart w:id="167" w:name="_Toc182735562"/>
      <w:r>
        <w:rPr>
          <w:rFonts w:hint="eastAsia"/>
        </w:rPr>
        <w:lastRenderedPageBreak/>
        <w:t>（二）</w:t>
      </w:r>
      <w:r w:rsidR="00681491">
        <w:rPr>
          <w:rFonts w:hint="eastAsia"/>
        </w:rPr>
        <w:t>小节</w:t>
      </w:r>
      <w:bookmarkEnd w:id="167"/>
    </w:p>
    <w:p w14:paraId="718B7F51" w14:textId="06122F38" w:rsidR="00681491" w:rsidRDefault="004A4D52" w:rsidP="00FB3F8B">
      <w:pPr>
        <w:pStyle w:val="A5"/>
      </w:pPr>
      <w:r w:rsidRPr="004A4D52">
        <w:rPr>
          <w:rFonts w:hint="eastAsia"/>
        </w:rPr>
        <w:t>前面我们已经讲过，毛主席晚年</w:t>
      </w:r>
      <w:r w:rsidR="00521230">
        <w:rPr>
          <w:rFonts w:hint="eastAsia"/>
        </w:rPr>
        <w:t>列出的</w:t>
      </w:r>
      <w:r w:rsidR="00AA2457">
        <w:rPr>
          <w:rFonts w:hint="eastAsia"/>
        </w:rPr>
        <w:t>最精简的</w:t>
      </w:r>
      <w:r w:rsidR="00E515B2">
        <w:rPr>
          <w:rFonts w:hint="eastAsia"/>
        </w:rPr>
        <w:t>只有</w:t>
      </w:r>
      <w:r w:rsidR="003027AB">
        <w:rPr>
          <w:rFonts w:hint="eastAsia"/>
        </w:rPr>
        <w:t>五本书的</w:t>
      </w:r>
      <w:r w:rsidR="00521230">
        <w:rPr>
          <w:rFonts w:hint="eastAsia"/>
        </w:rPr>
        <w:t>书单</w:t>
      </w:r>
      <w:r w:rsidR="003027AB">
        <w:rPr>
          <w:rFonts w:hint="eastAsia"/>
        </w:rPr>
        <w:t>里</w:t>
      </w:r>
      <w:r>
        <w:rPr>
          <w:rFonts w:hint="eastAsia"/>
        </w:rPr>
        <w:t>，</w:t>
      </w:r>
      <w:r w:rsidR="00E515B2">
        <w:rPr>
          <w:rFonts w:hint="eastAsia"/>
        </w:rPr>
        <w:t>有</w:t>
      </w:r>
      <w:r w:rsidR="00681491">
        <w:rPr>
          <w:rFonts w:hint="eastAsia"/>
        </w:rPr>
        <w:t>《共产党宣言》、《反杜林论》、《法兰西内战》</w:t>
      </w:r>
      <w:r w:rsidR="006A674D">
        <w:rPr>
          <w:rFonts w:hint="eastAsia"/>
        </w:rPr>
        <w:t>、《哥达纲领批判》</w:t>
      </w:r>
      <w:r w:rsidR="00681491" w:rsidRPr="00430DA3">
        <w:rPr>
          <w:rStyle w:val="af3"/>
          <w:rFonts w:hint="eastAsia"/>
        </w:rPr>
        <w:t>这四本书</w:t>
      </w:r>
      <w:r w:rsidR="00E515B2" w:rsidRPr="00E515B2">
        <w:rPr>
          <w:rFonts w:hint="eastAsia"/>
        </w:rPr>
        <w:t>，都</w:t>
      </w:r>
      <w:r w:rsidR="003027AB">
        <w:rPr>
          <w:rFonts w:hint="eastAsia"/>
        </w:rPr>
        <w:t>是</w:t>
      </w:r>
      <w:r w:rsidR="003027AB" w:rsidRPr="003027AB">
        <w:rPr>
          <w:rFonts w:hint="eastAsia"/>
        </w:rPr>
        <w:t>马恩两人的原著</w:t>
      </w:r>
      <w:r w:rsidR="003C69A1">
        <w:rPr>
          <w:rFonts w:hint="eastAsia"/>
        </w:rPr>
        <w:t>。</w:t>
      </w:r>
      <w:r w:rsidR="003027AB">
        <w:rPr>
          <w:rFonts w:hint="eastAsia"/>
        </w:rPr>
        <w:t>所以马恩原著里面最重要的，是这四本。</w:t>
      </w:r>
    </w:p>
    <w:p w14:paraId="17760AA5" w14:textId="08AD6868" w:rsidR="00D73C86" w:rsidRDefault="00D73C86" w:rsidP="00FB3F8B">
      <w:pPr>
        <w:pStyle w:val="A5"/>
      </w:pPr>
      <w:r>
        <w:rPr>
          <w:rFonts w:hint="eastAsia"/>
        </w:rPr>
        <w:t>读马恩原著前，建议要先读</w:t>
      </w:r>
      <w:r w:rsidRPr="00D73C86">
        <w:rPr>
          <w:rFonts w:hint="eastAsia"/>
        </w:rPr>
        <w:t>《简明世界史（近代部分）》</w:t>
      </w:r>
      <w:r w:rsidR="00180796" w:rsidRPr="00180796">
        <w:rPr>
          <w:rFonts w:hint="eastAsia"/>
        </w:rPr>
        <w:t>（北京大学</w:t>
      </w:r>
      <w:r w:rsidR="00180796" w:rsidRPr="00180796">
        <w:rPr>
          <w:rFonts w:hint="eastAsia"/>
        </w:rPr>
        <w:t>1974</w:t>
      </w:r>
      <w:r w:rsidR="00180796" w:rsidRPr="00180796">
        <w:rPr>
          <w:rFonts w:hint="eastAsia"/>
        </w:rPr>
        <w:t>年编）</w:t>
      </w:r>
      <w:r>
        <w:rPr>
          <w:rFonts w:hint="eastAsia"/>
        </w:rPr>
        <w:t>，</w:t>
      </w:r>
      <w:r w:rsidR="00180796">
        <w:rPr>
          <w:rFonts w:hint="eastAsia"/>
        </w:rPr>
        <w:t>先要</w:t>
      </w:r>
      <w:r>
        <w:rPr>
          <w:rFonts w:hint="eastAsia"/>
        </w:rPr>
        <w:t>了解马恩原著的写作背景。</w:t>
      </w:r>
    </w:p>
    <w:p w14:paraId="0F86857C" w14:textId="61E3EB2D" w:rsidR="00681491" w:rsidRDefault="00DA56CC" w:rsidP="00CB660C">
      <w:pPr>
        <w:pStyle w:val="A522"/>
      </w:pPr>
      <w:bookmarkStart w:id="168" w:name="_Toc182735563"/>
      <w:r>
        <w:rPr>
          <w:rFonts w:hint="eastAsia"/>
        </w:rPr>
        <w:lastRenderedPageBreak/>
        <w:t>第</w:t>
      </w:r>
      <w:r>
        <w:rPr>
          <w:rFonts w:hint="eastAsia"/>
        </w:rPr>
        <w:t>4</w:t>
      </w:r>
      <w:r>
        <w:rPr>
          <w:rFonts w:hint="eastAsia"/>
        </w:rPr>
        <w:t>节</w:t>
      </w:r>
      <w:r>
        <w:rPr>
          <w:rFonts w:hint="eastAsia"/>
        </w:rPr>
        <w:t xml:space="preserve"> </w:t>
      </w:r>
      <w:r w:rsidR="00681491">
        <w:rPr>
          <w:rFonts w:hint="eastAsia"/>
        </w:rPr>
        <w:t>列宁著作单行本</w:t>
      </w:r>
      <w:bookmarkEnd w:id="168"/>
    </w:p>
    <w:p w14:paraId="7F2FE435" w14:textId="3BDEF58C" w:rsidR="00663D7E" w:rsidRDefault="005B6184" w:rsidP="005B6184">
      <w:pPr>
        <w:pStyle w:val="A530"/>
      </w:pPr>
      <w:bookmarkStart w:id="169" w:name="_Toc182735564"/>
      <w:r>
        <w:rPr>
          <w:rFonts w:hint="eastAsia"/>
        </w:rPr>
        <w:t>（一）</w:t>
      </w:r>
      <w:r w:rsidRPr="00663D7E">
        <w:rPr>
          <w:rFonts w:hint="eastAsia"/>
        </w:rPr>
        <w:t>书单列表和内容简介</w:t>
      </w:r>
      <w:bookmarkEnd w:id="169"/>
    </w:p>
    <w:p w14:paraId="1FC99885" w14:textId="77777777" w:rsidR="00C54A22" w:rsidRDefault="00C54A22" w:rsidP="00C54A22">
      <w:pPr>
        <w:pStyle w:val="A5"/>
      </w:pPr>
      <w:r>
        <w:rPr>
          <w:rFonts w:hint="eastAsia"/>
        </w:rPr>
        <w:t>列宁的著作也比较丰富，首先我们给出</w:t>
      </w:r>
      <w:r>
        <w:rPr>
          <w:rFonts w:hint="eastAsia"/>
        </w:rPr>
        <w:t>8</w:t>
      </w:r>
      <w:r>
        <w:rPr>
          <w:rFonts w:hint="eastAsia"/>
        </w:rPr>
        <w:t>本比较重要的单行本著作，分成</w:t>
      </w:r>
      <w:r>
        <w:rPr>
          <w:rFonts w:hint="eastAsia"/>
        </w:rPr>
        <w:t>4</w:t>
      </w:r>
      <w:r>
        <w:rPr>
          <w:rFonts w:hint="eastAsia"/>
        </w:rPr>
        <w:t>类列表如下：</w:t>
      </w:r>
    </w:p>
    <w:p w14:paraId="13ECECAD" w14:textId="77777777" w:rsidR="00C54A22" w:rsidRDefault="00C54A22" w:rsidP="00C54A22">
      <w:pPr>
        <w:pStyle w:val="A5"/>
      </w:pPr>
      <w:r>
        <w:rPr>
          <w:rFonts w:hint="eastAsia"/>
        </w:rPr>
        <w:t>（</w:t>
      </w:r>
      <w:r>
        <w:rPr>
          <w:rFonts w:hint="eastAsia"/>
        </w:rPr>
        <w:t>1</w:t>
      </w:r>
      <w:r>
        <w:rPr>
          <w:rFonts w:hint="eastAsia"/>
        </w:rPr>
        <w:t>）帝国主义理论</w:t>
      </w:r>
    </w:p>
    <w:p w14:paraId="034071D5" w14:textId="77777777" w:rsidR="00C54A22" w:rsidRDefault="00C54A22" w:rsidP="00C87302">
      <w:pPr>
        <w:pStyle w:val="aff2"/>
        <w:ind w:firstLineChars="349" w:firstLine="991"/>
      </w:pPr>
      <w:r>
        <w:rPr>
          <w:rFonts w:hint="eastAsia"/>
        </w:rPr>
        <w:t>①《帝国主义是资本主义的最高阶段》；</w:t>
      </w:r>
    </w:p>
    <w:p w14:paraId="5A5BA8B5" w14:textId="77777777" w:rsidR="00C54A22" w:rsidRDefault="00C54A22" w:rsidP="00C54A22">
      <w:pPr>
        <w:pStyle w:val="A5"/>
      </w:pPr>
      <w:r>
        <w:rPr>
          <w:rFonts w:hint="eastAsia"/>
        </w:rPr>
        <w:t>（</w:t>
      </w:r>
      <w:r>
        <w:rPr>
          <w:rFonts w:hint="eastAsia"/>
        </w:rPr>
        <w:t>2</w:t>
      </w:r>
      <w:r>
        <w:rPr>
          <w:rFonts w:hint="eastAsia"/>
        </w:rPr>
        <w:t>）无产阶级先锋队理论（无产阶级政党理论）</w:t>
      </w:r>
    </w:p>
    <w:p w14:paraId="096407AB" w14:textId="77777777" w:rsidR="00C54A22" w:rsidRDefault="00C54A22" w:rsidP="00C87302">
      <w:pPr>
        <w:pStyle w:val="aff2"/>
        <w:ind w:firstLineChars="349" w:firstLine="991"/>
      </w:pPr>
      <w:r>
        <w:rPr>
          <w:rFonts w:hint="eastAsia"/>
        </w:rPr>
        <w:t>②《怎么办？》；</w:t>
      </w:r>
    </w:p>
    <w:p w14:paraId="5D86E26B" w14:textId="77777777" w:rsidR="00C54A22" w:rsidRDefault="00C54A22" w:rsidP="00C87302">
      <w:pPr>
        <w:pStyle w:val="aff2"/>
        <w:ind w:firstLineChars="349" w:firstLine="991"/>
      </w:pPr>
      <w:r>
        <w:rPr>
          <w:rFonts w:hint="eastAsia"/>
        </w:rPr>
        <w:t>③《进一步，退两步》；</w:t>
      </w:r>
    </w:p>
    <w:p w14:paraId="1AA8FEA9" w14:textId="77777777" w:rsidR="00C54A22" w:rsidRDefault="00C54A22" w:rsidP="00C87302">
      <w:pPr>
        <w:pStyle w:val="aff2"/>
        <w:ind w:firstLineChars="349" w:firstLine="991"/>
      </w:pPr>
      <w:r>
        <w:rPr>
          <w:rFonts w:hint="eastAsia"/>
        </w:rPr>
        <w:t>④《社会民主党在民主革命中的两种策略》；</w:t>
      </w:r>
    </w:p>
    <w:p w14:paraId="603E606D" w14:textId="77777777" w:rsidR="00C54A22" w:rsidRDefault="00C54A22" w:rsidP="00C87302">
      <w:pPr>
        <w:pStyle w:val="aff2"/>
        <w:ind w:firstLineChars="349" w:firstLine="991"/>
      </w:pPr>
      <w:r>
        <w:rPr>
          <w:rFonts w:hint="eastAsia"/>
        </w:rPr>
        <w:t>⑤《共产主义运动中的“左派”幼稚病》；</w:t>
      </w:r>
    </w:p>
    <w:p w14:paraId="540616EE" w14:textId="77777777" w:rsidR="00C54A22" w:rsidRDefault="00C54A22" w:rsidP="00C54A22">
      <w:pPr>
        <w:pStyle w:val="A5"/>
      </w:pPr>
      <w:r>
        <w:rPr>
          <w:rFonts w:hint="eastAsia"/>
        </w:rPr>
        <w:t>（</w:t>
      </w:r>
      <w:r>
        <w:rPr>
          <w:rFonts w:hint="eastAsia"/>
        </w:rPr>
        <w:t>3</w:t>
      </w:r>
      <w:r>
        <w:rPr>
          <w:rFonts w:hint="eastAsia"/>
        </w:rPr>
        <w:t>）哲学著作</w:t>
      </w:r>
    </w:p>
    <w:p w14:paraId="08AA806E" w14:textId="77777777" w:rsidR="00C54A22" w:rsidRDefault="00C54A22" w:rsidP="00C87302">
      <w:pPr>
        <w:pStyle w:val="aff2"/>
        <w:ind w:firstLineChars="349" w:firstLine="991"/>
      </w:pPr>
      <w:r>
        <w:rPr>
          <w:rFonts w:hint="eastAsia"/>
        </w:rPr>
        <w:t>⑥《哲学笔记》；</w:t>
      </w:r>
    </w:p>
    <w:p w14:paraId="100DB8E2" w14:textId="77777777" w:rsidR="00C54A22" w:rsidRDefault="00C54A22" w:rsidP="00C87302">
      <w:pPr>
        <w:pStyle w:val="aff2"/>
        <w:ind w:firstLineChars="349" w:firstLine="991"/>
      </w:pPr>
      <w:r>
        <w:rPr>
          <w:rFonts w:hint="eastAsia"/>
        </w:rPr>
        <w:t>⑦《唯物主义和经验批判主义》；</w:t>
      </w:r>
    </w:p>
    <w:p w14:paraId="797A5D10" w14:textId="77777777" w:rsidR="00C54A22" w:rsidRDefault="00C54A22" w:rsidP="00C54A22">
      <w:pPr>
        <w:pStyle w:val="A5"/>
      </w:pPr>
      <w:r>
        <w:rPr>
          <w:rFonts w:hint="eastAsia"/>
        </w:rPr>
        <w:t>（</w:t>
      </w:r>
      <w:r>
        <w:rPr>
          <w:rFonts w:hint="eastAsia"/>
        </w:rPr>
        <w:t>4</w:t>
      </w:r>
      <w:r>
        <w:rPr>
          <w:rFonts w:hint="eastAsia"/>
        </w:rPr>
        <w:t>）国家学说</w:t>
      </w:r>
    </w:p>
    <w:p w14:paraId="66511A08" w14:textId="77777777" w:rsidR="00C54A22" w:rsidRDefault="00C54A22" w:rsidP="00C87302">
      <w:pPr>
        <w:pStyle w:val="aff2"/>
        <w:ind w:firstLineChars="349" w:firstLine="991"/>
      </w:pPr>
      <w:r>
        <w:rPr>
          <w:rFonts w:hint="eastAsia"/>
        </w:rPr>
        <w:t>⑧《国家与革命》；</w:t>
      </w:r>
    </w:p>
    <w:p w14:paraId="0DEB1235" w14:textId="5060A269" w:rsidR="00663D7E" w:rsidRPr="00663D7E" w:rsidRDefault="00C54A22" w:rsidP="00C54A22">
      <w:pPr>
        <w:pStyle w:val="A5"/>
      </w:pPr>
      <w:r>
        <w:rPr>
          <w:rFonts w:hint="eastAsia"/>
        </w:rPr>
        <w:t>下面，我们分类对列宁的理论，以及这些单行本著作的内容，进行简要介绍。</w:t>
      </w:r>
    </w:p>
    <w:p w14:paraId="75F7BEB9" w14:textId="77777777" w:rsidR="00663D7E" w:rsidRDefault="00663D7E" w:rsidP="00C54A22">
      <w:pPr>
        <w:pStyle w:val="A540"/>
      </w:pPr>
      <w:bookmarkStart w:id="170" w:name="_Toc182735565"/>
      <w:r>
        <w:rPr>
          <w:rFonts w:hint="eastAsia"/>
        </w:rPr>
        <w:lastRenderedPageBreak/>
        <w:t>（</w:t>
      </w:r>
      <w:r>
        <w:rPr>
          <w:rFonts w:hint="eastAsia"/>
        </w:rPr>
        <w:t>1</w:t>
      </w:r>
      <w:r>
        <w:rPr>
          <w:rFonts w:hint="eastAsia"/>
        </w:rPr>
        <w:t>）帝国主义理论</w:t>
      </w:r>
      <w:bookmarkEnd w:id="170"/>
    </w:p>
    <w:p w14:paraId="3C5CB6B8" w14:textId="77777777" w:rsidR="00663D7E" w:rsidRDefault="00663D7E" w:rsidP="00663D7E">
      <w:pPr>
        <w:pStyle w:val="A5"/>
      </w:pPr>
      <w:r>
        <w:rPr>
          <w:rFonts w:hint="eastAsia"/>
        </w:rPr>
        <w:t>在马恩生活的大部分时代里，欧洲的资本主义还处于早期自由竞争阶段，《资本论》里面所描述的，就是这一阶段资本主义的特征。但是到了</w:t>
      </w:r>
      <w:r>
        <w:rPr>
          <w:rFonts w:hint="eastAsia"/>
        </w:rPr>
        <w:t>19</w:t>
      </w:r>
      <w:r>
        <w:rPr>
          <w:rFonts w:hint="eastAsia"/>
        </w:rPr>
        <w:t>世纪末</w:t>
      </w:r>
      <w:r>
        <w:rPr>
          <w:rFonts w:hint="eastAsia"/>
        </w:rPr>
        <w:t>20</w:t>
      </w:r>
      <w:r>
        <w:rPr>
          <w:rFonts w:hint="eastAsia"/>
        </w:rPr>
        <w:t>世纪初，欧洲资本主义逐步进化到高度垄断阶段，呈现出许多新的特征；尤其是这些国家因为内部高度垄断，导致无产阶级和资产阶级之间的对立愈加白热化，阶级矛盾非常尖锐，整个社会处于革命的边缘状态，于是这些国家纷纷采取对外侵略扩张的方式向殖民地等贫穷落后的国家转嫁内部矛盾，以避免内部革命的爆发。这就是典型的帝国主义特征，它是资本主义从早期自由竞争阶段进入高度垄断阶段后的必然要发生的现象。</w:t>
      </w:r>
    </w:p>
    <w:p w14:paraId="4BDA7FE5" w14:textId="77777777" w:rsidR="00663D7E" w:rsidRDefault="00663D7E" w:rsidP="00663D7E">
      <w:pPr>
        <w:pStyle w:val="A5"/>
      </w:pPr>
      <w:r>
        <w:rPr>
          <w:rFonts w:hint="eastAsia"/>
        </w:rPr>
        <w:t>列宁通过政治经济学分析，深刻阐明了帝国主义的本质、特征和基本矛盾，揭示了帝国主义产生、发展和必然灭亡的客观规律。他指出资本主义进入帝国主义阶段就是进入了垂死的阶段，帝国主义时代是无产阶级革命的时代。</w:t>
      </w:r>
      <w:r w:rsidRPr="000D068E">
        <w:rPr>
          <w:rFonts w:hint="eastAsia"/>
          <w:u w:val="single"/>
        </w:rPr>
        <w:t>写于</w:t>
      </w:r>
      <w:r w:rsidRPr="000D068E">
        <w:rPr>
          <w:rFonts w:hint="eastAsia"/>
          <w:u w:val="single"/>
        </w:rPr>
        <w:t>1916</w:t>
      </w:r>
      <w:r w:rsidRPr="000D068E">
        <w:rPr>
          <w:rFonts w:hint="eastAsia"/>
          <w:u w:val="single"/>
        </w:rPr>
        <w:t>年的</w:t>
      </w:r>
      <w:r w:rsidRPr="000D068E">
        <w:rPr>
          <w:rStyle w:val="af4"/>
          <w:rFonts w:hint="eastAsia"/>
          <w:u w:val="single"/>
        </w:rPr>
        <w:t>《帝国主义是资本主义的最高阶段》</w:t>
      </w:r>
      <w:r w:rsidRPr="000D068E">
        <w:rPr>
          <w:rFonts w:hint="eastAsia"/>
          <w:u w:val="single"/>
        </w:rPr>
        <w:t>就是这样一部作品。随后在</w:t>
      </w:r>
      <w:r w:rsidRPr="000D068E">
        <w:rPr>
          <w:rFonts w:hint="eastAsia"/>
          <w:u w:val="single"/>
        </w:rPr>
        <w:t>1917</w:t>
      </w:r>
      <w:r w:rsidRPr="000D068E">
        <w:rPr>
          <w:rFonts w:hint="eastAsia"/>
          <w:u w:val="single"/>
        </w:rPr>
        <w:t>年爆发的俄国革命，以及之后半个世纪内两次世界大战的爆发和全球轰轰烈烈的共产主义革命运动，充分验证了列宁这一理论的正确性和惊人的预见性。</w:t>
      </w:r>
    </w:p>
    <w:p w14:paraId="18693FDF" w14:textId="77777777" w:rsidR="00663D7E" w:rsidRDefault="00663D7E" w:rsidP="00663D7E">
      <w:pPr>
        <w:pStyle w:val="A5"/>
      </w:pPr>
      <w:r>
        <w:rPr>
          <w:rFonts w:hint="eastAsia"/>
        </w:rPr>
        <w:lastRenderedPageBreak/>
        <w:t>“帝国主义理论”是列宁的重大原创性理论，是他非常了不起的贡献。</w:t>
      </w:r>
    </w:p>
    <w:p w14:paraId="18C41306" w14:textId="77777777" w:rsidR="00663D7E" w:rsidRDefault="00663D7E" w:rsidP="00C54A22">
      <w:pPr>
        <w:pStyle w:val="A540"/>
      </w:pPr>
      <w:bookmarkStart w:id="171" w:name="_Toc182735566"/>
      <w:r>
        <w:rPr>
          <w:rFonts w:hint="eastAsia"/>
        </w:rPr>
        <w:t>（</w:t>
      </w:r>
      <w:r>
        <w:rPr>
          <w:rFonts w:hint="eastAsia"/>
        </w:rPr>
        <w:t>2</w:t>
      </w:r>
      <w:r>
        <w:rPr>
          <w:rFonts w:hint="eastAsia"/>
        </w:rPr>
        <w:t>）无产阶级先锋队理论（无产阶级政党理论）</w:t>
      </w:r>
      <w:bookmarkEnd w:id="171"/>
    </w:p>
    <w:p w14:paraId="351A8BD2" w14:textId="77777777" w:rsidR="00663D7E" w:rsidRDefault="00663D7E" w:rsidP="00663D7E">
      <w:pPr>
        <w:pStyle w:val="A5"/>
      </w:pPr>
      <w:r>
        <w:rPr>
          <w:rFonts w:hint="eastAsia"/>
        </w:rPr>
        <w:t>马克思在《法兰西内战》中提出了无产阶级革命需要遵循的巴黎公社原则，但是这些原则具体如何落实到革命行动中？马克思本人并没有能够解决，</w:t>
      </w:r>
      <w:r w:rsidRPr="00CA0BF0">
        <w:rPr>
          <w:rFonts w:hint="eastAsia"/>
          <w:u w:val="single"/>
        </w:rPr>
        <w:t>这个问题最终被列宁用</w:t>
      </w:r>
      <w:r w:rsidRPr="00CA0BF0">
        <w:rPr>
          <w:rStyle w:val="af3"/>
          <w:rFonts w:hint="eastAsia"/>
          <w:u w:val="single"/>
        </w:rPr>
        <w:t>“无产阶级先锋队理论”</w:t>
      </w:r>
      <w:r w:rsidRPr="00CA0BF0">
        <w:rPr>
          <w:rFonts w:hint="eastAsia"/>
          <w:u w:val="single"/>
        </w:rPr>
        <w:t>所解决了。</w:t>
      </w:r>
    </w:p>
    <w:p w14:paraId="5672CB6F" w14:textId="77777777" w:rsidR="00663D7E" w:rsidRDefault="00663D7E" w:rsidP="00663D7E">
      <w:pPr>
        <w:pStyle w:val="A5"/>
      </w:pPr>
      <w:r>
        <w:rPr>
          <w:rFonts w:hint="eastAsia"/>
        </w:rPr>
        <w:t>②《怎么办？》；</w:t>
      </w:r>
    </w:p>
    <w:p w14:paraId="0CF33A7E" w14:textId="77777777" w:rsidR="00663D7E" w:rsidRDefault="00663D7E" w:rsidP="00021F59">
      <w:pPr>
        <w:pStyle w:val="aff2"/>
      </w:pPr>
      <w:r>
        <w:rPr>
          <w:rFonts w:hint="eastAsia"/>
        </w:rPr>
        <w:t>列宁写于</w:t>
      </w:r>
      <w:r>
        <w:rPr>
          <w:rFonts w:hint="eastAsia"/>
        </w:rPr>
        <w:t>1901</w:t>
      </w:r>
      <w:r>
        <w:rPr>
          <w:rFonts w:hint="eastAsia"/>
        </w:rPr>
        <w:t>年秋—</w:t>
      </w:r>
      <w:r>
        <w:rPr>
          <w:rFonts w:hint="eastAsia"/>
        </w:rPr>
        <w:t>1902</w:t>
      </w:r>
      <w:r>
        <w:rPr>
          <w:rFonts w:hint="eastAsia"/>
        </w:rPr>
        <w:t>年</w:t>
      </w:r>
      <w:r>
        <w:rPr>
          <w:rFonts w:hint="eastAsia"/>
        </w:rPr>
        <w:t>2</w:t>
      </w:r>
      <w:r>
        <w:rPr>
          <w:rFonts w:hint="eastAsia"/>
        </w:rPr>
        <w:t>月。</w:t>
      </w:r>
    </w:p>
    <w:p w14:paraId="6A17AD17" w14:textId="77777777" w:rsidR="00663D7E" w:rsidRDefault="00663D7E" w:rsidP="00021F59">
      <w:pPr>
        <w:pStyle w:val="aff2"/>
      </w:pPr>
      <w:r>
        <w:rPr>
          <w:rFonts w:hint="eastAsia"/>
        </w:rPr>
        <w:t>列宁在此书中揭露批判了当时俄国党内“经济派”的经济主义错误路线，全面论述了建立新型马克思主义工人政党的必要性与迫切性，提出了关于党的性质、目的、作用，以及党的活动的基本原则，被称为奠定了新型马克思主义政党的</w:t>
      </w:r>
      <w:r w:rsidRPr="00021F59">
        <w:rPr>
          <w:rStyle w:val="af4"/>
          <w:rFonts w:hint="eastAsia"/>
        </w:rPr>
        <w:t>思想基础</w:t>
      </w:r>
      <w:r>
        <w:rPr>
          <w:rFonts w:hint="eastAsia"/>
        </w:rPr>
        <w:t>的著作，它特别强调要在思想上、政治上建党，是新型无产阶级政党的</w:t>
      </w:r>
      <w:r w:rsidRPr="00021F59">
        <w:rPr>
          <w:rStyle w:val="af4"/>
          <w:rFonts w:hint="eastAsia"/>
        </w:rPr>
        <w:t>思想路线</w:t>
      </w:r>
      <w:r>
        <w:rPr>
          <w:rFonts w:hint="eastAsia"/>
        </w:rPr>
        <w:t>的集中阐述。</w:t>
      </w:r>
    </w:p>
    <w:p w14:paraId="295849D6" w14:textId="77777777" w:rsidR="00663D7E" w:rsidRDefault="00663D7E" w:rsidP="00663D7E">
      <w:pPr>
        <w:pStyle w:val="A5"/>
      </w:pPr>
      <w:r>
        <w:rPr>
          <w:rFonts w:hint="eastAsia"/>
        </w:rPr>
        <w:t>③《进一步，退两步》；</w:t>
      </w:r>
    </w:p>
    <w:p w14:paraId="3B156199" w14:textId="77777777" w:rsidR="00663D7E" w:rsidRDefault="00663D7E" w:rsidP="00021F59">
      <w:pPr>
        <w:pStyle w:val="aff2"/>
      </w:pPr>
      <w:r>
        <w:rPr>
          <w:rFonts w:hint="eastAsia"/>
        </w:rPr>
        <w:t>列宁写于</w:t>
      </w:r>
      <w:r>
        <w:rPr>
          <w:rFonts w:hint="eastAsia"/>
        </w:rPr>
        <w:t>1904</w:t>
      </w:r>
      <w:r>
        <w:rPr>
          <w:rFonts w:hint="eastAsia"/>
        </w:rPr>
        <w:t>年。</w:t>
      </w:r>
    </w:p>
    <w:p w14:paraId="3E4DEFAB" w14:textId="77777777" w:rsidR="00663D7E" w:rsidRDefault="00663D7E" w:rsidP="00021F59">
      <w:pPr>
        <w:pStyle w:val="aff2"/>
      </w:pPr>
      <w:r>
        <w:rPr>
          <w:rFonts w:hint="eastAsia"/>
        </w:rPr>
        <w:t>列宁在此书中批判了当时俄国党内孟什维克在</w:t>
      </w:r>
      <w:r w:rsidRPr="0077076B">
        <w:rPr>
          <w:rStyle w:val="af4"/>
          <w:rFonts w:hint="eastAsia"/>
        </w:rPr>
        <w:t>组织问题</w:t>
      </w:r>
      <w:r>
        <w:rPr>
          <w:rFonts w:hint="eastAsia"/>
        </w:rPr>
        <w:t>上的机会主义，阐明了布尔什维克党的</w:t>
      </w:r>
      <w:r w:rsidRPr="00793043">
        <w:rPr>
          <w:rStyle w:val="af4"/>
          <w:rFonts w:hint="eastAsia"/>
        </w:rPr>
        <w:t>组</w:t>
      </w:r>
      <w:r w:rsidRPr="00793043">
        <w:rPr>
          <w:rStyle w:val="af4"/>
          <w:rFonts w:hint="eastAsia"/>
        </w:rPr>
        <w:lastRenderedPageBreak/>
        <w:t>织原则</w:t>
      </w:r>
      <w:r>
        <w:rPr>
          <w:rFonts w:hint="eastAsia"/>
        </w:rPr>
        <w:t>是民主集中制，它是新型无产阶级政党的</w:t>
      </w:r>
      <w:r w:rsidRPr="00793043">
        <w:rPr>
          <w:rStyle w:val="af4"/>
          <w:rFonts w:hint="eastAsia"/>
        </w:rPr>
        <w:t>组织路线</w:t>
      </w:r>
      <w:r>
        <w:rPr>
          <w:rFonts w:hint="eastAsia"/>
        </w:rPr>
        <w:t>的集中阐述，它发展了马克思主义关于无产阶级政党的学说。</w:t>
      </w:r>
    </w:p>
    <w:p w14:paraId="4EF038BB" w14:textId="77777777" w:rsidR="00663D7E" w:rsidRDefault="00663D7E" w:rsidP="00663D7E">
      <w:pPr>
        <w:pStyle w:val="A5"/>
      </w:pPr>
      <w:r>
        <w:rPr>
          <w:rFonts w:hint="eastAsia"/>
        </w:rPr>
        <w:t>④《社会民主党在民主革命中的两种策略》；</w:t>
      </w:r>
    </w:p>
    <w:p w14:paraId="70BD2DF4" w14:textId="77777777" w:rsidR="00663D7E" w:rsidRDefault="00663D7E" w:rsidP="00CC2FDC">
      <w:pPr>
        <w:pStyle w:val="aff2"/>
      </w:pPr>
      <w:r>
        <w:rPr>
          <w:rFonts w:hint="eastAsia"/>
        </w:rPr>
        <w:t>列宁写于</w:t>
      </w:r>
      <w:r>
        <w:rPr>
          <w:rFonts w:hint="eastAsia"/>
        </w:rPr>
        <w:t>1905</w:t>
      </w:r>
      <w:r>
        <w:rPr>
          <w:rFonts w:hint="eastAsia"/>
        </w:rPr>
        <w:t>年。</w:t>
      </w:r>
    </w:p>
    <w:p w14:paraId="2498E98C" w14:textId="77777777" w:rsidR="00663D7E" w:rsidRDefault="00663D7E" w:rsidP="00CC2FDC">
      <w:pPr>
        <w:pStyle w:val="aff2"/>
      </w:pPr>
      <w:r>
        <w:rPr>
          <w:rFonts w:hint="eastAsia"/>
        </w:rPr>
        <w:t>列宁在此书中提出无产阶级政党必须在俄国资产阶级民主革命中掌握领导权，要实现这个领导权，就必须建立工农联盟；无产阶级政党要在俄国资产阶级民主革命中发展壮大自己；在夺取了民主革命的胜利后，还要及时地将资产阶级民主革命转变为社会主义革命。如果再说直白一点，</w:t>
      </w:r>
      <w:r w:rsidRPr="00CC2FDC">
        <w:rPr>
          <w:rFonts w:hint="eastAsia"/>
          <w:u w:val="single"/>
        </w:rPr>
        <w:t>这本书的</w:t>
      </w:r>
      <w:r w:rsidRPr="00CC2FDC">
        <w:rPr>
          <w:rStyle w:val="af4"/>
          <w:rFonts w:hint="eastAsia"/>
          <w:u w:val="single"/>
        </w:rPr>
        <w:t>本质</w:t>
      </w:r>
      <w:r w:rsidRPr="00CC2FDC">
        <w:rPr>
          <w:rFonts w:hint="eastAsia"/>
          <w:u w:val="single"/>
        </w:rPr>
        <w:t>其实是讲的无产阶级要在革命的不同阶段采取灵活的</w:t>
      </w:r>
      <w:r w:rsidRPr="00CC2FDC">
        <w:rPr>
          <w:rStyle w:val="af4"/>
          <w:rFonts w:hint="eastAsia"/>
          <w:u w:val="single"/>
        </w:rPr>
        <w:t>“统一战线”策略</w:t>
      </w:r>
      <w:r w:rsidRPr="00CC2FDC">
        <w:rPr>
          <w:rFonts w:hint="eastAsia"/>
          <w:u w:val="single"/>
        </w:rPr>
        <w:t>，在每个阶段要团结一切可以团结的力量，打击当时那个阶段的主要敌人。</w:t>
      </w:r>
    </w:p>
    <w:p w14:paraId="194455BC" w14:textId="77777777" w:rsidR="00663D7E" w:rsidRDefault="00663D7E" w:rsidP="00663D7E">
      <w:pPr>
        <w:pStyle w:val="A5"/>
      </w:pPr>
      <w:r>
        <w:rPr>
          <w:rFonts w:hint="eastAsia"/>
        </w:rPr>
        <w:t>⑤《共产主义运动中的“左派”幼稚病》；</w:t>
      </w:r>
    </w:p>
    <w:p w14:paraId="6D99D7C6" w14:textId="77777777" w:rsidR="00663D7E" w:rsidRDefault="00663D7E" w:rsidP="00E34F92">
      <w:pPr>
        <w:pStyle w:val="aff2"/>
      </w:pPr>
      <w:r>
        <w:rPr>
          <w:rFonts w:hint="eastAsia"/>
        </w:rPr>
        <w:t>列宁写于</w:t>
      </w:r>
      <w:r>
        <w:rPr>
          <w:rFonts w:hint="eastAsia"/>
        </w:rPr>
        <w:t>1920</w:t>
      </w:r>
      <w:r>
        <w:rPr>
          <w:rFonts w:hint="eastAsia"/>
        </w:rPr>
        <w:t>年</w:t>
      </w:r>
      <w:r>
        <w:rPr>
          <w:rFonts w:hint="eastAsia"/>
        </w:rPr>
        <w:t>4</w:t>
      </w:r>
      <w:r>
        <w:rPr>
          <w:rFonts w:hint="eastAsia"/>
        </w:rPr>
        <w:t>－</w:t>
      </w:r>
      <w:r>
        <w:rPr>
          <w:rFonts w:hint="eastAsia"/>
        </w:rPr>
        <w:t>5</w:t>
      </w:r>
      <w:r>
        <w:rPr>
          <w:rFonts w:hint="eastAsia"/>
        </w:rPr>
        <w:t>月。</w:t>
      </w:r>
    </w:p>
    <w:p w14:paraId="41F7B5E6" w14:textId="77777777" w:rsidR="00663D7E" w:rsidRDefault="00663D7E" w:rsidP="00E34F92">
      <w:pPr>
        <w:pStyle w:val="aff2"/>
      </w:pPr>
      <w:r>
        <w:rPr>
          <w:rFonts w:hint="eastAsia"/>
        </w:rPr>
        <w:t>这是列宁赶在共产国际第二次代表大会召开前夕，撰写的全面总结俄国革命经验的书。</w:t>
      </w:r>
    </w:p>
    <w:p w14:paraId="570A12D8" w14:textId="77777777" w:rsidR="00663D7E" w:rsidRDefault="00663D7E" w:rsidP="00E34F92">
      <w:pPr>
        <w:pStyle w:val="aff2"/>
      </w:pPr>
      <w:r>
        <w:rPr>
          <w:rFonts w:hint="eastAsia"/>
        </w:rPr>
        <w:t>列宁在此书中阐述了俄国十月革命经验的国际意义，</w:t>
      </w:r>
      <w:r w:rsidRPr="00E34F92">
        <w:rPr>
          <w:rStyle w:val="af3"/>
          <w:rFonts w:hint="eastAsia"/>
        </w:rPr>
        <w:t>全面总结</w:t>
      </w:r>
      <w:r>
        <w:rPr>
          <w:rFonts w:hint="eastAsia"/>
        </w:rPr>
        <w:t>了布尔什维克党在党的建设方面的基本经验，总结了政党战略、策略的基本原则。论证了为争取群众而斗争的理论与策略。同时，列宁还驳斥了所谓“左派”共产党人笼统否定一切妥协的错误</w:t>
      </w:r>
      <w:r>
        <w:rPr>
          <w:rFonts w:hint="eastAsia"/>
        </w:rPr>
        <w:lastRenderedPageBreak/>
        <w:t>观点，希望各国共产党人十分自觉地进行反对右倾机会主义和“左”</w:t>
      </w:r>
      <w:r>
        <w:rPr>
          <w:rFonts w:hint="eastAsia"/>
        </w:rPr>
        <w:t xml:space="preserve"> </w:t>
      </w:r>
      <w:r>
        <w:rPr>
          <w:rFonts w:hint="eastAsia"/>
        </w:rPr>
        <w:t>倾教条主义的斗争，清醒地注意到整个工人阶级的、全体劳动群众的觉悟和修养，科学地分析当时所处的历史环境。</w:t>
      </w:r>
    </w:p>
    <w:p w14:paraId="3881BD97" w14:textId="77777777" w:rsidR="00663D7E" w:rsidRPr="00E34F92" w:rsidRDefault="00663D7E" w:rsidP="00E34F92">
      <w:pPr>
        <w:pStyle w:val="aff2"/>
        <w:rPr>
          <w:u w:val="single"/>
        </w:rPr>
      </w:pPr>
      <w:r w:rsidRPr="00E34F92">
        <w:rPr>
          <w:rStyle w:val="af3"/>
          <w:rFonts w:hint="eastAsia"/>
          <w:u w:val="single"/>
        </w:rPr>
        <w:t>列宁撰写此书的目的</w:t>
      </w:r>
      <w:r w:rsidRPr="00E34F92">
        <w:rPr>
          <w:rFonts w:hint="eastAsia"/>
          <w:u w:val="single"/>
        </w:rPr>
        <w:t>，是为了帮助各国共产党人正确地吸取布尔什维克党成功的历史经验，克服“左派”幼稚病，建设一个真正的马克思主义政党，以迎接新的世界革命高潮。</w:t>
      </w:r>
    </w:p>
    <w:p w14:paraId="64530A84" w14:textId="77777777" w:rsidR="00663D7E" w:rsidRDefault="00663D7E" w:rsidP="00663D7E">
      <w:pPr>
        <w:pStyle w:val="A5"/>
      </w:pPr>
      <w:r>
        <w:rPr>
          <w:rFonts w:hint="eastAsia"/>
        </w:rPr>
        <w:t>以上四本书，是列宁的“无产阶级先锋队理论”的核心著作，不是全部，但包括了主要内容。要查看这一理论的全部内容，建议还是要阅读</w:t>
      </w:r>
      <w:r w:rsidRPr="005D7EBB">
        <w:rPr>
          <w:rStyle w:val="af3"/>
          <w:rFonts w:hint="eastAsia"/>
        </w:rPr>
        <w:t>《列宁选集》</w:t>
      </w:r>
      <w:r>
        <w:rPr>
          <w:rFonts w:hint="eastAsia"/>
        </w:rPr>
        <w:t>。</w:t>
      </w:r>
    </w:p>
    <w:p w14:paraId="60C760CA" w14:textId="77777777" w:rsidR="00663D7E" w:rsidRDefault="00663D7E" w:rsidP="00663D7E">
      <w:pPr>
        <w:pStyle w:val="A5"/>
      </w:pPr>
      <w:r>
        <w:rPr>
          <w:rFonts w:hint="eastAsia"/>
        </w:rPr>
        <w:t>“无产阶级先锋队理论”也是列宁的重大原创性理论。十月革命的胜利，以及后来中国等社会主义国家革命的胜利，全部都是在列宁主义这一理论的正确指导下取得的。</w:t>
      </w:r>
    </w:p>
    <w:p w14:paraId="5BD9025E" w14:textId="77777777" w:rsidR="00663D7E" w:rsidRDefault="00663D7E" w:rsidP="00663D7E">
      <w:pPr>
        <w:pStyle w:val="A5"/>
      </w:pPr>
      <w:r>
        <w:rPr>
          <w:rFonts w:hint="eastAsia"/>
        </w:rPr>
        <w:t>列宁的“无产阶级先锋队理论”就是手把手教你怎么搞工人运动，是具体的革命斗争的方法，</w:t>
      </w:r>
      <w:r w:rsidRPr="005D7EBB">
        <w:rPr>
          <w:rStyle w:val="af4"/>
          <w:rFonts w:hint="eastAsia"/>
        </w:rPr>
        <w:t>具体搞革命运动的同志，一定要多读这一方面的书。</w:t>
      </w:r>
    </w:p>
    <w:p w14:paraId="2F3CB9F3" w14:textId="77777777" w:rsidR="00663D7E" w:rsidRDefault="00663D7E" w:rsidP="005D7EBB">
      <w:pPr>
        <w:pStyle w:val="af2"/>
      </w:pPr>
      <w:r>
        <w:rPr>
          <w:rFonts w:hint="eastAsia"/>
        </w:rPr>
        <w:t>列宁是全世界无产阶级和劳动人民的伟大导师和领袖！</w:t>
      </w:r>
    </w:p>
    <w:p w14:paraId="47B66509" w14:textId="3A4022ED" w:rsidR="00663D7E" w:rsidRDefault="00663D7E" w:rsidP="00322C35">
      <w:pPr>
        <w:pStyle w:val="A532"/>
      </w:pPr>
      <w:bookmarkStart w:id="172" w:name="_Toc182735567"/>
      <w:r>
        <w:rPr>
          <w:rFonts w:hint="eastAsia"/>
        </w:rPr>
        <w:lastRenderedPageBreak/>
        <w:t>（</w:t>
      </w:r>
      <w:r w:rsidR="005B6184">
        <w:rPr>
          <w:rFonts w:hint="eastAsia"/>
        </w:rPr>
        <w:t>二</w:t>
      </w:r>
      <w:r>
        <w:rPr>
          <w:rFonts w:hint="eastAsia"/>
        </w:rPr>
        <w:t>）无产阶级专政与国家学说</w:t>
      </w:r>
      <w:bookmarkEnd w:id="172"/>
    </w:p>
    <w:p w14:paraId="3B4EE83B" w14:textId="77777777" w:rsidR="00663D7E" w:rsidRDefault="00663D7E" w:rsidP="00663D7E">
      <w:pPr>
        <w:pStyle w:val="A5"/>
      </w:pPr>
      <w:r>
        <w:rPr>
          <w:rFonts w:hint="eastAsia"/>
        </w:rPr>
        <w:t>⑥《国家与革命》；</w:t>
      </w:r>
    </w:p>
    <w:p w14:paraId="5D2FF0BB" w14:textId="77777777" w:rsidR="00663D7E" w:rsidRDefault="00663D7E" w:rsidP="00322C35">
      <w:pPr>
        <w:pStyle w:val="aff2"/>
      </w:pPr>
      <w:r>
        <w:rPr>
          <w:rFonts w:hint="eastAsia"/>
        </w:rPr>
        <w:t>列宁写于</w:t>
      </w:r>
      <w:r>
        <w:rPr>
          <w:rFonts w:hint="eastAsia"/>
        </w:rPr>
        <w:t>1917</w:t>
      </w:r>
      <w:r>
        <w:rPr>
          <w:rFonts w:hint="eastAsia"/>
        </w:rPr>
        <w:t>年</w:t>
      </w:r>
      <w:r>
        <w:rPr>
          <w:rFonts w:hint="eastAsia"/>
        </w:rPr>
        <w:t>8-9</w:t>
      </w:r>
      <w:r>
        <w:rPr>
          <w:rFonts w:hint="eastAsia"/>
        </w:rPr>
        <w:t>月。</w:t>
      </w:r>
    </w:p>
    <w:p w14:paraId="133312D9" w14:textId="77777777" w:rsidR="00663D7E" w:rsidRDefault="00663D7E" w:rsidP="00322C35">
      <w:pPr>
        <w:pStyle w:val="aff2"/>
      </w:pPr>
      <w:r>
        <w:rPr>
          <w:rFonts w:hint="eastAsia"/>
        </w:rPr>
        <w:t>这本书是列宁强调无产阶级专政和澄清马克思主义国家学说的辉煌著作，它直接引导了俄国无产阶级在随后的十月革命中胜利地进行武装夺取政权的斗争，建立起了世界上第一个社会主义国家，同时也推动和指导了国际共产主义运动在</w:t>
      </w:r>
      <w:r>
        <w:rPr>
          <w:rFonts w:hint="eastAsia"/>
        </w:rPr>
        <w:t>20</w:t>
      </w:r>
      <w:r>
        <w:rPr>
          <w:rFonts w:hint="eastAsia"/>
        </w:rPr>
        <w:t>世纪的蓬勃发展。</w:t>
      </w:r>
    </w:p>
    <w:p w14:paraId="2966CB4D" w14:textId="77777777" w:rsidR="00663D7E" w:rsidRDefault="00663D7E" w:rsidP="00322C35">
      <w:pPr>
        <w:pStyle w:val="aff2"/>
      </w:pPr>
      <w:r>
        <w:rPr>
          <w:rFonts w:hint="eastAsia"/>
        </w:rPr>
        <w:t>这本书也是毛主席晚年列出的最重要的五本马列经典原著之一，其它四本是《共产党宣言》、《反杜林论》、《法兰西内战》、《哥达纲领批判》。</w:t>
      </w:r>
    </w:p>
    <w:p w14:paraId="152174A8" w14:textId="77777777" w:rsidR="00C54A22" w:rsidRDefault="00C54A22" w:rsidP="00322C35">
      <w:pPr>
        <w:pStyle w:val="aff2"/>
      </w:pPr>
      <w:r>
        <w:rPr>
          <w:rFonts w:hint="eastAsia"/>
        </w:rPr>
        <w:t>看《国家与革命》推荐可以先看以下导读：</w:t>
      </w:r>
    </w:p>
    <w:p w14:paraId="0BDBD3A7" w14:textId="3D2663C6" w:rsidR="00C54A22" w:rsidRDefault="00C54A22" w:rsidP="00322C35">
      <w:pPr>
        <w:pStyle w:val="aff2"/>
      </w:pPr>
      <w:r>
        <w:rPr>
          <w:rFonts w:hint="eastAsia"/>
        </w:rPr>
        <w:t>《〈国家与革命〉浅说》（上海人民出版社，</w:t>
      </w:r>
      <w:r>
        <w:rPr>
          <w:rFonts w:hint="eastAsia"/>
        </w:rPr>
        <w:t>1976</w:t>
      </w:r>
      <w:r>
        <w:rPr>
          <w:rFonts w:hint="eastAsia"/>
        </w:rPr>
        <w:t>年）。</w:t>
      </w:r>
    </w:p>
    <w:p w14:paraId="679212DA" w14:textId="77777777" w:rsidR="00663D7E" w:rsidRDefault="00663D7E" w:rsidP="00C54A22">
      <w:pPr>
        <w:pStyle w:val="A540"/>
      </w:pPr>
      <w:bookmarkStart w:id="173" w:name="_Toc182735568"/>
      <w:r>
        <w:rPr>
          <w:rFonts w:hint="eastAsia"/>
        </w:rPr>
        <w:t>（</w:t>
      </w:r>
      <w:r>
        <w:rPr>
          <w:rFonts w:hint="eastAsia"/>
        </w:rPr>
        <w:t>4</w:t>
      </w:r>
      <w:r>
        <w:rPr>
          <w:rFonts w:hint="eastAsia"/>
        </w:rPr>
        <w:t>）哲学著作</w:t>
      </w:r>
      <w:bookmarkEnd w:id="173"/>
    </w:p>
    <w:p w14:paraId="69EA12C7" w14:textId="77777777" w:rsidR="00663D7E" w:rsidRDefault="00663D7E" w:rsidP="00663D7E">
      <w:pPr>
        <w:pStyle w:val="A5"/>
      </w:pPr>
      <w:r>
        <w:rPr>
          <w:rFonts w:hint="eastAsia"/>
        </w:rPr>
        <w:t>⑦《哲学笔记》；</w:t>
      </w:r>
    </w:p>
    <w:p w14:paraId="53DF5779" w14:textId="77777777" w:rsidR="00663D7E" w:rsidRDefault="00663D7E" w:rsidP="00322C35">
      <w:pPr>
        <w:pStyle w:val="aff2"/>
      </w:pPr>
      <w:r>
        <w:rPr>
          <w:rFonts w:hint="eastAsia"/>
        </w:rPr>
        <w:t>该书汇集了列宁</w:t>
      </w:r>
      <w:r>
        <w:rPr>
          <w:rFonts w:hint="eastAsia"/>
        </w:rPr>
        <w:t>1895</w:t>
      </w:r>
      <w:r>
        <w:rPr>
          <w:rFonts w:hint="eastAsia"/>
        </w:rPr>
        <w:t>～</w:t>
      </w:r>
      <w:r>
        <w:rPr>
          <w:rFonts w:hint="eastAsia"/>
        </w:rPr>
        <w:t>1916</w:t>
      </w:r>
      <w:r>
        <w:rPr>
          <w:rFonts w:hint="eastAsia"/>
        </w:rPr>
        <w:t>年所写的有关哲学的读书摘要、评注、札记和短文。列宁对存在与无、有限与无限、质与量、本质与现象、原因与结果、否定之否定等规律和范畴都有较多的论述，提出了许多新的见解。他还明确提出，对立面的统一是辩证法</w:t>
      </w:r>
      <w:r>
        <w:rPr>
          <w:rFonts w:hint="eastAsia"/>
        </w:rPr>
        <w:lastRenderedPageBreak/>
        <w:t>的实质。这部著作以辩证法思想为中心，同时涉及认识论、逻辑、历史唯物主义、哲学史和自然科学哲学等方面的问题，内容极为丰富。</w:t>
      </w:r>
    </w:p>
    <w:p w14:paraId="3A2BAE79" w14:textId="77777777" w:rsidR="00663D7E" w:rsidRDefault="00663D7E" w:rsidP="00322C35">
      <w:pPr>
        <w:pStyle w:val="aff2"/>
      </w:pPr>
      <w:r>
        <w:rPr>
          <w:rFonts w:hint="eastAsia"/>
        </w:rPr>
        <w:t>此书是全面了解列宁哲学思想的重要著作。</w:t>
      </w:r>
    </w:p>
    <w:p w14:paraId="38D138EA" w14:textId="77777777" w:rsidR="00663D7E" w:rsidRDefault="00663D7E" w:rsidP="00663D7E">
      <w:pPr>
        <w:pStyle w:val="A5"/>
      </w:pPr>
      <w:r>
        <w:rPr>
          <w:rFonts w:hint="eastAsia"/>
        </w:rPr>
        <w:t>⑧《唯物主义和经验批判主义》；</w:t>
      </w:r>
    </w:p>
    <w:p w14:paraId="4D81447F" w14:textId="77777777" w:rsidR="00663D7E" w:rsidRDefault="00663D7E" w:rsidP="00322C35">
      <w:pPr>
        <w:pStyle w:val="aff2"/>
      </w:pPr>
      <w:r>
        <w:rPr>
          <w:rFonts w:hint="eastAsia"/>
        </w:rPr>
        <w:t>列宁写于</w:t>
      </w:r>
      <w:r>
        <w:rPr>
          <w:rFonts w:hint="eastAsia"/>
        </w:rPr>
        <w:t>1908</w:t>
      </w:r>
      <w:r>
        <w:rPr>
          <w:rFonts w:hint="eastAsia"/>
        </w:rPr>
        <w:t>年</w:t>
      </w:r>
      <w:r>
        <w:rPr>
          <w:rFonts w:hint="eastAsia"/>
        </w:rPr>
        <w:t>2</w:t>
      </w:r>
      <w:r>
        <w:rPr>
          <w:rFonts w:hint="eastAsia"/>
        </w:rPr>
        <w:t>—</w:t>
      </w:r>
      <w:r>
        <w:rPr>
          <w:rFonts w:hint="eastAsia"/>
        </w:rPr>
        <w:t>10</w:t>
      </w:r>
      <w:r>
        <w:rPr>
          <w:rFonts w:hint="eastAsia"/>
        </w:rPr>
        <w:t>月。</w:t>
      </w:r>
    </w:p>
    <w:p w14:paraId="732D8DA8" w14:textId="77777777" w:rsidR="00663D7E" w:rsidRDefault="00663D7E" w:rsidP="00322C35">
      <w:pPr>
        <w:pStyle w:val="aff2"/>
      </w:pPr>
      <w:r>
        <w:rPr>
          <w:rFonts w:hint="eastAsia"/>
        </w:rPr>
        <w:t>1905</w:t>
      </w:r>
      <w:r>
        <w:rPr>
          <w:rFonts w:hint="eastAsia"/>
        </w:rPr>
        <w:t>年俄国革命失败后，反动势力在俄国社会生活各个方面的活动都十分猖獗，唯心主义和宗教也泛滥起来，俄国社会民主工党内的一部分人，也加入了唯心主义的行列。他们歪曲自然科学新发现的哲学意义，吹嘘马赫主义是现代科学的哲学，妄图用马赫主义来“补充”和“修正”马克思主义哲学。为了捍卫无产阶级政党理论的哲学基础，同时为了“消化”革命经验和从哲学上总结自然科学的最新成就，列宁写了这本书。</w:t>
      </w:r>
    </w:p>
    <w:p w14:paraId="252CF95B" w14:textId="35A057D9" w:rsidR="00663D7E" w:rsidRPr="00663D7E" w:rsidRDefault="00663D7E" w:rsidP="00322C35">
      <w:pPr>
        <w:pStyle w:val="aff2"/>
      </w:pPr>
      <w:r>
        <w:rPr>
          <w:rFonts w:hint="eastAsia"/>
        </w:rPr>
        <w:t>这本书以哲学基本问题为依据，论述了认识论上的两条基本路线，全面阐述了辩证唯物主义关于反映论的基本思想，捍卫了唯物主义的基本原则。这本书不是那么容易啃，比较晦涩难懂。</w:t>
      </w:r>
    </w:p>
    <w:p w14:paraId="7FB3610E" w14:textId="2AFC753F" w:rsidR="00681491" w:rsidRDefault="00EE3093" w:rsidP="00322C35">
      <w:pPr>
        <w:pStyle w:val="A532"/>
      </w:pPr>
      <w:bookmarkStart w:id="174" w:name="_Toc182735569"/>
      <w:r>
        <w:rPr>
          <w:rFonts w:hint="eastAsia"/>
        </w:rPr>
        <w:lastRenderedPageBreak/>
        <w:t>（</w:t>
      </w:r>
      <w:r w:rsidR="0082077F">
        <w:rPr>
          <w:rFonts w:hint="eastAsia"/>
        </w:rPr>
        <w:t>三</w:t>
      </w:r>
      <w:r>
        <w:rPr>
          <w:rFonts w:hint="eastAsia"/>
        </w:rPr>
        <w:t>）</w:t>
      </w:r>
      <w:r w:rsidR="00681491">
        <w:rPr>
          <w:rFonts w:hint="eastAsia"/>
        </w:rPr>
        <w:t>小节</w:t>
      </w:r>
      <w:bookmarkEnd w:id="174"/>
    </w:p>
    <w:p w14:paraId="1F9F57F0" w14:textId="42AAE170" w:rsidR="00681491" w:rsidRDefault="00681491" w:rsidP="00681491">
      <w:pPr>
        <w:pStyle w:val="A5"/>
      </w:pPr>
      <w:r>
        <w:rPr>
          <w:rFonts w:hint="eastAsia"/>
        </w:rPr>
        <w:t>列宁主义具体内容虽然很多，但最核心是这两大模块：</w:t>
      </w:r>
      <w:r w:rsidRPr="00847583">
        <w:rPr>
          <w:rStyle w:val="af3"/>
          <w:rFonts w:hint="eastAsia"/>
        </w:rPr>
        <w:t>帝国主义</w:t>
      </w:r>
      <w:r w:rsidR="002C0326" w:rsidRPr="00847583">
        <w:rPr>
          <w:rStyle w:val="af3"/>
          <w:rFonts w:hint="eastAsia"/>
        </w:rPr>
        <w:t>理论</w:t>
      </w:r>
      <w:r>
        <w:rPr>
          <w:rFonts w:hint="eastAsia"/>
        </w:rPr>
        <w:t>和</w:t>
      </w:r>
      <w:r w:rsidR="002C0326" w:rsidRPr="00847583">
        <w:rPr>
          <w:rStyle w:val="af3"/>
          <w:rFonts w:hint="eastAsia"/>
        </w:rPr>
        <w:t>无产阶级先锋队理论</w:t>
      </w:r>
      <w:r w:rsidR="002C0326" w:rsidRPr="002C0326">
        <w:rPr>
          <w:rFonts w:hint="eastAsia"/>
        </w:rPr>
        <w:t>（无产阶级政党理论）</w:t>
      </w:r>
      <w:r>
        <w:rPr>
          <w:rFonts w:hint="eastAsia"/>
        </w:rPr>
        <w:t>。</w:t>
      </w:r>
    </w:p>
    <w:p w14:paraId="3EFD63C9" w14:textId="77777777" w:rsidR="00681491" w:rsidRDefault="00681491" w:rsidP="00681491">
      <w:pPr>
        <w:pStyle w:val="A5"/>
      </w:pPr>
      <w:r>
        <w:rPr>
          <w:rFonts w:hint="eastAsia"/>
        </w:rPr>
        <w:t>列宁原著里，就纯理论含金量而言，最重要的是《帝国主义是资本主义的最高阶段》、《国家与革命》这两本书，前者是对《资本论》内容的升华，它指出“</w:t>
      </w:r>
      <w:r>
        <w:rPr>
          <w:rFonts w:hint="eastAsia"/>
        </w:rPr>
        <w:t>20</w:t>
      </w:r>
      <w:r>
        <w:rPr>
          <w:rFonts w:hint="eastAsia"/>
        </w:rPr>
        <w:t>世纪初，资本主义已从马恩《资本论》所描述的自由竞争阶段，进入了垄断阶段，即帝国主义阶段。而帝国主义阶段，是资本主义阶级矛盾全面爆发的时代，是帝国主义全球大战的时代，也是无产阶级大革命的时代。”随后，两次世界大战和随之燃起并蓬勃发展的国际共产主义运动，验证了这本书的惊人的预判和理论正确性。</w:t>
      </w:r>
    </w:p>
    <w:p w14:paraId="19E9E871" w14:textId="77777777" w:rsidR="00681491" w:rsidRDefault="00681491" w:rsidP="00681491">
      <w:pPr>
        <w:pStyle w:val="A5"/>
      </w:pPr>
      <w:r>
        <w:rPr>
          <w:rFonts w:hint="eastAsia"/>
        </w:rPr>
        <w:t>《国家与革命》是列宁澄清马克思主义国家学说的著作，是马列原著里面的核心经典。这本书是毛主席晚年列出的最重要的五本马列经典原著之一，其它四本是《共产党宣言》、《哥达纲领批判》、《反杜林论》、《法兰西内战》。</w:t>
      </w:r>
    </w:p>
    <w:p w14:paraId="3D870966" w14:textId="77777777" w:rsidR="00681491" w:rsidRDefault="00681491" w:rsidP="00681491">
      <w:pPr>
        <w:pStyle w:val="A5"/>
      </w:pPr>
      <w:r>
        <w:rPr>
          <w:rFonts w:hint="eastAsia"/>
        </w:rPr>
        <w:t>而列宁的无产阶级政党理论，就是指导具体革命实践的书，主要是这几本：《怎么办？》、《进一步，退两步》、《社会民主党在民主革命中的两种策略》、《共产主义运动中的“左派”幼稚病》。这几本是讲无</w:t>
      </w:r>
      <w:r>
        <w:rPr>
          <w:rFonts w:hint="eastAsia"/>
        </w:rPr>
        <w:lastRenderedPageBreak/>
        <w:t>产阶级政党具体的思想路线、组织路线、斗争策略、统一战线的，具有非常强的实践指导意义。列宁主义最大的特点，就是集中讲革命实操手段，说白了就是手把手教你怎么搞革命运动。而且列宁的斗争本领非常高超，资产阶级咒骂列宁是“无比奸猾之徒”。所以，具体搞革命运动的同志，要多读列宁原著，包括单行本和选集，都可以多读，从中揣摩学习列宁的斗争本领，并结合当下实际进行应用。</w:t>
      </w:r>
    </w:p>
    <w:p w14:paraId="06B721FE" w14:textId="77B01750" w:rsidR="002B5240" w:rsidRDefault="002B5240" w:rsidP="00681491">
      <w:pPr>
        <w:pStyle w:val="A5"/>
      </w:pPr>
      <w:r>
        <w:rPr>
          <w:rFonts w:hint="eastAsia"/>
        </w:rPr>
        <w:t>读列宁原著前，建议要先读</w:t>
      </w:r>
      <w:r w:rsidRPr="002B5240">
        <w:rPr>
          <w:rFonts w:hint="eastAsia"/>
        </w:rPr>
        <w:t>《联共（布）党史简明教程》</w:t>
      </w:r>
      <w:r>
        <w:rPr>
          <w:rFonts w:hint="eastAsia"/>
        </w:rPr>
        <w:t>，</w:t>
      </w:r>
      <w:r w:rsidR="00B969F4">
        <w:rPr>
          <w:rFonts w:hint="eastAsia"/>
        </w:rPr>
        <w:t>先要</w:t>
      </w:r>
      <w:r>
        <w:rPr>
          <w:rFonts w:hint="eastAsia"/>
        </w:rPr>
        <w:t>了解列宁原著的写作背景。</w:t>
      </w:r>
    </w:p>
    <w:p w14:paraId="0E3F488D" w14:textId="77777777" w:rsidR="00CB7C17" w:rsidRDefault="00CB7C17" w:rsidP="006D0243">
      <w:pPr>
        <w:pStyle w:val="A522"/>
      </w:pPr>
      <w:bookmarkStart w:id="175" w:name="_Toc182735570"/>
      <w:r>
        <w:rPr>
          <w:rFonts w:hint="eastAsia"/>
        </w:rPr>
        <w:lastRenderedPageBreak/>
        <w:t>第</w:t>
      </w:r>
      <w:r>
        <w:rPr>
          <w:rFonts w:hint="eastAsia"/>
        </w:rPr>
        <w:t>5</w:t>
      </w:r>
      <w:r>
        <w:rPr>
          <w:rFonts w:hint="eastAsia"/>
        </w:rPr>
        <w:t>节</w:t>
      </w:r>
      <w:r>
        <w:rPr>
          <w:rFonts w:hint="eastAsia"/>
        </w:rPr>
        <w:t xml:space="preserve"> </w:t>
      </w:r>
      <w:r>
        <w:rPr>
          <w:rFonts w:hint="eastAsia"/>
        </w:rPr>
        <w:t>斯大林著作单行本和选集</w:t>
      </w:r>
      <w:bookmarkEnd w:id="175"/>
    </w:p>
    <w:p w14:paraId="2CCEF1C3" w14:textId="77777777" w:rsidR="00CB7C17" w:rsidRDefault="00CB7C17" w:rsidP="000F7ABC">
      <w:pPr>
        <w:pStyle w:val="A530"/>
      </w:pPr>
      <w:bookmarkStart w:id="176" w:name="_Toc182735571"/>
      <w:r>
        <w:rPr>
          <w:rFonts w:hint="eastAsia"/>
        </w:rPr>
        <w:t>（一）书单列表和内容简介</w:t>
      </w:r>
      <w:bookmarkEnd w:id="176"/>
    </w:p>
    <w:p w14:paraId="1A1D8395" w14:textId="77777777" w:rsidR="00CB7C17" w:rsidRDefault="00CB7C17" w:rsidP="00CB7C17">
      <w:pPr>
        <w:pStyle w:val="A5"/>
      </w:pPr>
      <w:r>
        <w:rPr>
          <w:rFonts w:hint="eastAsia"/>
        </w:rPr>
        <w:t>首先我们列出斯大林的主要著作书目：</w:t>
      </w:r>
    </w:p>
    <w:p w14:paraId="794DB860" w14:textId="77777777" w:rsidR="00CB7C17" w:rsidRDefault="00CB7C17" w:rsidP="006D0243">
      <w:pPr>
        <w:pStyle w:val="aff2"/>
      </w:pPr>
      <w:r>
        <w:rPr>
          <w:rFonts w:hint="eastAsia"/>
        </w:rPr>
        <w:t>（</w:t>
      </w:r>
      <w:r>
        <w:rPr>
          <w:rFonts w:hint="eastAsia"/>
        </w:rPr>
        <w:t>1</w:t>
      </w:r>
      <w:r>
        <w:rPr>
          <w:rFonts w:hint="eastAsia"/>
        </w:rPr>
        <w:t>）《联共</w:t>
      </w:r>
      <w:r>
        <w:rPr>
          <w:rFonts w:hint="eastAsia"/>
        </w:rPr>
        <w:t>(</w:t>
      </w:r>
      <w:r>
        <w:rPr>
          <w:rFonts w:hint="eastAsia"/>
        </w:rPr>
        <w:t>布</w:t>
      </w:r>
      <w:r>
        <w:rPr>
          <w:rFonts w:hint="eastAsia"/>
        </w:rPr>
        <w:t>)</w:t>
      </w:r>
      <w:r>
        <w:rPr>
          <w:rFonts w:hint="eastAsia"/>
        </w:rPr>
        <w:t>党史简明教程》；</w:t>
      </w:r>
    </w:p>
    <w:p w14:paraId="35A7457E" w14:textId="77777777" w:rsidR="00CB7C17" w:rsidRDefault="00CB7C17" w:rsidP="006D0243">
      <w:pPr>
        <w:pStyle w:val="aff2"/>
      </w:pPr>
      <w:r>
        <w:rPr>
          <w:rFonts w:hint="eastAsia"/>
        </w:rPr>
        <w:t>（</w:t>
      </w:r>
      <w:r>
        <w:rPr>
          <w:rFonts w:hint="eastAsia"/>
        </w:rPr>
        <w:t>2</w:t>
      </w:r>
      <w:r>
        <w:rPr>
          <w:rFonts w:hint="eastAsia"/>
        </w:rPr>
        <w:t>）《论列宁主义基础》；</w:t>
      </w:r>
    </w:p>
    <w:p w14:paraId="6D21CE1C" w14:textId="77777777" w:rsidR="00CB7C17" w:rsidRDefault="00CB7C17" w:rsidP="006D0243">
      <w:pPr>
        <w:pStyle w:val="aff2"/>
      </w:pPr>
      <w:r>
        <w:rPr>
          <w:rFonts w:hint="eastAsia"/>
        </w:rPr>
        <w:t>（</w:t>
      </w:r>
      <w:r>
        <w:rPr>
          <w:rFonts w:hint="eastAsia"/>
        </w:rPr>
        <w:t>3</w:t>
      </w:r>
      <w:r>
        <w:rPr>
          <w:rFonts w:hint="eastAsia"/>
        </w:rPr>
        <w:t>）《列宁主义问题》；</w:t>
      </w:r>
    </w:p>
    <w:p w14:paraId="44ECF21F" w14:textId="77777777" w:rsidR="00CB7C17" w:rsidRDefault="00CB7C17" w:rsidP="006D0243">
      <w:pPr>
        <w:pStyle w:val="aff2"/>
      </w:pPr>
      <w:r>
        <w:rPr>
          <w:rFonts w:hint="eastAsia"/>
        </w:rPr>
        <w:t>（</w:t>
      </w:r>
      <w:r>
        <w:rPr>
          <w:rFonts w:hint="eastAsia"/>
        </w:rPr>
        <w:t>4</w:t>
      </w:r>
      <w:r>
        <w:rPr>
          <w:rFonts w:hint="eastAsia"/>
        </w:rPr>
        <w:t>）《斯大林选集》；</w:t>
      </w:r>
    </w:p>
    <w:p w14:paraId="5111631B" w14:textId="77777777" w:rsidR="00CB7C17" w:rsidRDefault="00CB7C17" w:rsidP="00CB7C17">
      <w:pPr>
        <w:pStyle w:val="A5"/>
      </w:pPr>
      <w:r>
        <w:rPr>
          <w:rFonts w:hint="eastAsia"/>
        </w:rPr>
        <w:t>下面，我们对以上书目的主要内容，做简要介绍。</w:t>
      </w:r>
    </w:p>
    <w:p w14:paraId="2313E677" w14:textId="77777777" w:rsidR="00CB7C17" w:rsidRDefault="00CB7C17" w:rsidP="006D0243">
      <w:pPr>
        <w:pStyle w:val="A540"/>
      </w:pPr>
      <w:bookmarkStart w:id="177" w:name="_Toc182735572"/>
      <w:r>
        <w:rPr>
          <w:rFonts w:hint="eastAsia"/>
        </w:rPr>
        <w:t>（</w:t>
      </w:r>
      <w:r>
        <w:rPr>
          <w:rFonts w:hint="eastAsia"/>
        </w:rPr>
        <w:t>1</w:t>
      </w:r>
      <w:r>
        <w:rPr>
          <w:rFonts w:hint="eastAsia"/>
        </w:rPr>
        <w:t>）《联共</w:t>
      </w:r>
      <w:r>
        <w:rPr>
          <w:rFonts w:hint="eastAsia"/>
        </w:rPr>
        <w:t>(</w:t>
      </w:r>
      <w:r>
        <w:rPr>
          <w:rFonts w:hint="eastAsia"/>
        </w:rPr>
        <w:t>布</w:t>
      </w:r>
      <w:r>
        <w:rPr>
          <w:rFonts w:hint="eastAsia"/>
        </w:rPr>
        <w:t>)</w:t>
      </w:r>
      <w:r>
        <w:rPr>
          <w:rFonts w:hint="eastAsia"/>
        </w:rPr>
        <w:t>党史简明教程》；</w:t>
      </w:r>
      <w:bookmarkEnd w:id="177"/>
    </w:p>
    <w:p w14:paraId="4D7D2D09" w14:textId="77777777" w:rsidR="00CB7C17" w:rsidRDefault="00CB7C17" w:rsidP="006D0243">
      <w:pPr>
        <w:pStyle w:val="aff2"/>
      </w:pPr>
      <w:r>
        <w:rPr>
          <w:rFonts w:hint="eastAsia"/>
        </w:rPr>
        <w:t>斯大林写于</w:t>
      </w:r>
      <w:r>
        <w:rPr>
          <w:rFonts w:hint="eastAsia"/>
        </w:rPr>
        <w:t>1938</w:t>
      </w:r>
      <w:r>
        <w:rPr>
          <w:rFonts w:hint="eastAsia"/>
        </w:rPr>
        <w:t>年。</w:t>
      </w:r>
    </w:p>
    <w:p w14:paraId="563588E3" w14:textId="77777777" w:rsidR="00CB7C17" w:rsidRDefault="00CB7C17" w:rsidP="006D0243">
      <w:pPr>
        <w:pStyle w:val="aff2"/>
      </w:pPr>
      <w:r>
        <w:rPr>
          <w:rFonts w:hint="eastAsia"/>
        </w:rPr>
        <w:t>此书的内容介绍和重要性，在第二章第</w:t>
      </w:r>
      <w:r>
        <w:rPr>
          <w:rFonts w:hint="eastAsia"/>
        </w:rPr>
        <w:t>2</w:t>
      </w:r>
      <w:r>
        <w:rPr>
          <w:rFonts w:hint="eastAsia"/>
        </w:rPr>
        <w:t>节第（</w:t>
      </w:r>
      <w:r>
        <w:rPr>
          <w:rFonts w:hint="eastAsia"/>
        </w:rPr>
        <w:t>8</w:t>
      </w:r>
      <w:r>
        <w:rPr>
          <w:rFonts w:hint="eastAsia"/>
        </w:rPr>
        <w:t>）条已经详细讲过，不再赘述。</w:t>
      </w:r>
    </w:p>
    <w:p w14:paraId="5ED14567" w14:textId="77777777" w:rsidR="00CB7C17" w:rsidRDefault="00CB7C17" w:rsidP="006D0243">
      <w:pPr>
        <w:pStyle w:val="A540"/>
      </w:pPr>
      <w:bookmarkStart w:id="178" w:name="_Toc182735573"/>
      <w:r>
        <w:rPr>
          <w:rFonts w:hint="eastAsia"/>
        </w:rPr>
        <w:t>（</w:t>
      </w:r>
      <w:r>
        <w:rPr>
          <w:rFonts w:hint="eastAsia"/>
        </w:rPr>
        <w:t>2</w:t>
      </w:r>
      <w:r>
        <w:rPr>
          <w:rFonts w:hint="eastAsia"/>
        </w:rPr>
        <w:t>）《论列宁主义基础》；</w:t>
      </w:r>
      <w:bookmarkEnd w:id="178"/>
    </w:p>
    <w:p w14:paraId="1D607190" w14:textId="77777777" w:rsidR="00CB7C17" w:rsidRDefault="00CB7C17" w:rsidP="006D0243">
      <w:pPr>
        <w:pStyle w:val="aff2"/>
      </w:pPr>
      <w:r>
        <w:rPr>
          <w:rFonts w:hint="eastAsia"/>
        </w:rPr>
        <w:t>斯大林写于</w:t>
      </w:r>
      <w:r>
        <w:rPr>
          <w:rFonts w:hint="eastAsia"/>
        </w:rPr>
        <w:t>1924</w:t>
      </w:r>
      <w:r>
        <w:rPr>
          <w:rFonts w:hint="eastAsia"/>
        </w:rPr>
        <w:t>年</w:t>
      </w:r>
      <w:r>
        <w:rPr>
          <w:rFonts w:hint="eastAsia"/>
        </w:rPr>
        <w:t>4</w:t>
      </w:r>
      <w:r>
        <w:rPr>
          <w:rFonts w:hint="eastAsia"/>
        </w:rPr>
        <w:t>月。</w:t>
      </w:r>
    </w:p>
    <w:p w14:paraId="17F15F6E" w14:textId="77777777" w:rsidR="00CB7C17" w:rsidRDefault="00CB7C17" w:rsidP="006D0243">
      <w:pPr>
        <w:pStyle w:val="aff2"/>
      </w:pPr>
      <w:r>
        <w:rPr>
          <w:rFonts w:hint="eastAsia"/>
        </w:rPr>
        <w:t>该书原本是斯大林在斯维尔德洛夫大学上的演讲，它从九个问题出发，简单、清晰地论述了列宁主义的核心要义，理论鞭辟入里，逻辑环环相扣。无怪乎这个原本是托洛茨基基本盘的学校，学生们在听</w:t>
      </w:r>
      <w:r>
        <w:rPr>
          <w:rFonts w:hint="eastAsia"/>
        </w:rPr>
        <w:lastRenderedPageBreak/>
        <w:t>过斯大林的演讲后都纷纷被折服，转而拥护斯大林了。</w:t>
      </w:r>
      <w:r w:rsidRPr="00D94ABA">
        <w:rPr>
          <w:rStyle w:val="af4"/>
          <w:rFonts w:hint="eastAsia"/>
          <w:u w:val="single"/>
        </w:rPr>
        <w:t>毫无疑问，斯大林是列宁主义的真正的继承者。</w:t>
      </w:r>
    </w:p>
    <w:p w14:paraId="21E6C8B1" w14:textId="77777777" w:rsidR="00CB7C17" w:rsidRDefault="00CB7C17" w:rsidP="006D0243">
      <w:pPr>
        <w:pStyle w:val="aff2"/>
      </w:pPr>
      <w:r>
        <w:rPr>
          <w:rFonts w:hint="eastAsia"/>
        </w:rPr>
        <w:t>这本小册子出乎意料的兼顾了通俗易懂和理论的出色，是研究列宁主义的必读书籍。</w:t>
      </w:r>
    </w:p>
    <w:p w14:paraId="2DADFDF3" w14:textId="77777777" w:rsidR="00CB7C17" w:rsidRDefault="00CB7C17" w:rsidP="006D0243">
      <w:pPr>
        <w:pStyle w:val="A540"/>
      </w:pPr>
      <w:bookmarkStart w:id="179" w:name="_Toc182735574"/>
      <w:r>
        <w:rPr>
          <w:rFonts w:hint="eastAsia"/>
        </w:rPr>
        <w:t>（</w:t>
      </w:r>
      <w:r>
        <w:rPr>
          <w:rFonts w:hint="eastAsia"/>
        </w:rPr>
        <w:t>3</w:t>
      </w:r>
      <w:r>
        <w:rPr>
          <w:rFonts w:hint="eastAsia"/>
        </w:rPr>
        <w:t>）《列宁主义问题》；</w:t>
      </w:r>
      <w:bookmarkEnd w:id="179"/>
    </w:p>
    <w:p w14:paraId="06F43058" w14:textId="77777777" w:rsidR="00CB7C17" w:rsidRDefault="00CB7C17" w:rsidP="006D0243">
      <w:pPr>
        <w:pStyle w:val="aff2"/>
      </w:pPr>
      <w:r>
        <w:rPr>
          <w:rFonts w:hint="eastAsia"/>
        </w:rPr>
        <w:t>斯大林写于</w:t>
      </w:r>
      <w:r>
        <w:rPr>
          <w:rFonts w:hint="eastAsia"/>
        </w:rPr>
        <w:t>1926</w:t>
      </w:r>
      <w:r>
        <w:rPr>
          <w:rFonts w:hint="eastAsia"/>
        </w:rPr>
        <w:t>年</w:t>
      </w:r>
      <w:r>
        <w:rPr>
          <w:rFonts w:hint="eastAsia"/>
        </w:rPr>
        <w:t>1</w:t>
      </w:r>
      <w:r>
        <w:rPr>
          <w:rFonts w:hint="eastAsia"/>
        </w:rPr>
        <w:t>月。</w:t>
      </w:r>
    </w:p>
    <w:p w14:paraId="60EF4402" w14:textId="77777777" w:rsidR="00CB7C17" w:rsidRDefault="00CB7C17" w:rsidP="006D0243">
      <w:pPr>
        <w:pStyle w:val="aff2"/>
      </w:pPr>
      <w:r>
        <w:rPr>
          <w:rFonts w:hint="eastAsia"/>
        </w:rPr>
        <w:t>该书对《论列宁主义基础》的基本论点作了进一步补充和发挥，同时还论证了社会主义革命可以在一国首先胜利，提出了一国可以建设社会主义的科学论断。</w:t>
      </w:r>
    </w:p>
    <w:p w14:paraId="5610E8BA" w14:textId="77777777" w:rsidR="00CB7C17" w:rsidRDefault="00CB7C17" w:rsidP="006D0243">
      <w:pPr>
        <w:pStyle w:val="A540"/>
      </w:pPr>
      <w:bookmarkStart w:id="180" w:name="_Toc182735575"/>
      <w:r>
        <w:rPr>
          <w:rFonts w:hint="eastAsia"/>
        </w:rPr>
        <w:t>（</w:t>
      </w:r>
      <w:r>
        <w:rPr>
          <w:rFonts w:hint="eastAsia"/>
        </w:rPr>
        <w:t>4</w:t>
      </w:r>
      <w:r>
        <w:rPr>
          <w:rFonts w:hint="eastAsia"/>
        </w:rPr>
        <w:t>）《斯大林选集》；</w:t>
      </w:r>
      <w:bookmarkEnd w:id="180"/>
    </w:p>
    <w:p w14:paraId="61BD05E7" w14:textId="77777777" w:rsidR="00CB7C17" w:rsidRDefault="00CB7C17" w:rsidP="006D0243">
      <w:pPr>
        <w:pStyle w:val="aff2"/>
      </w:pPr>
      <w:r>
        <w:rPr>
          <w:rFonts w:hint="eastAsia"/>
        </w:rPr>
        <w:t>如果要全面了解斯大林本人的思想，还是要读一读《斯大林选集》。</w:t>
      </w:r>
    </w:p>
    <w:p w14:paraId="2B98630F" w14:textId="77777777" w:rsidR="00CB7C17" w:rsidRDefault="00CB7C17" w:rsidP="00D94ABA">
      <w:pPr>
        <w:pStyle w:val="A532"/>
      </w:pPr>
      <w:bookmarkStart w:id="181" w:name="_Toc182735576"/>
      <w:r>
        <w:rPr>
          <w:rFonts w:hint="eastAsia"/>
        </w:rPr>
        <w:lastRenderedPageBreak/>
        <w:t>（二）关于“诸夏怀斯社”编辑的斯大林著作的问题</w:t>
      </w:r>
      <w:bookmarkEnd w:id="181"/>
    </w:p>
    <w:p w14:paraId="101CFEC2" w14:textId="77777777" w:rsidR="00CB7C17" w:rsidRDefault="00CB7C17" w:rsidP="00CB7C17">
      <w:pPr>
        <w:pStyle w:val="A5"/>
      </w:pPr>
      <w:r>
        <w:rPr>
          <w:rFonts w:hint="eastAsia"/>
        </w:rPr>
        <w:t>“诸夏怀斯社”编辑的《斯大林选集》、《斯大林全集》等著作，质量很不错，可以帮助我们了解斯大林的思想和为人。多读这些斯大林的著作后，我们就能明白，斯大林是一个列宁主义的忠实继承者，也是一个伟大的国际共产主义战士。斯大林不是沈志华等资产阶级反动知识分子所描述的那样，他不是一个狭隘的民族沙文主义者，这些纯粹是对斯大林的污蔑和泼脏水。</w:t>
      </w:r>
    </w:p>
    <w:p w14:paraId="436616D1" w14:textId="77777777" w:rsidR="00CB7C17" w:rsidRDefault="00CB7C17" w:rsidP="00D94ABA">
      <w:pPr>
        <w:pStyle w:val="A532"/>
      </w:pPr>
      <w:bookmarkStart w:id="182" w:name="_Toc182735577"/>
      <w:r>
        <w:rPr>
          <w:rFonts w:hint="eastAsia"/>
        </w:rPr>
        <w:lastRenderedPageBreak/>
        <w:t>（三）小节</w:t>
      </w:r>
      <w:bookmarkEnd w:id="182"/>
    </w:p>
    <w:p w14:paraId="3E862E90" w14:textId="77777777" w:rsidR="00CB7C17" w:rsidRDefault="00CB7C17" w:rsidP="00CB7C17">
      <w:pPr>
        <w:pStyle w:val="A5"/>
      </w:pPr>
      <w:r>
        <w:rPr>
          <w:rFonts w:hint="eastAsia"/>
        </w:rPr>
        <w:t>斯大林一生所作的</w:t>
      </w:r>
      <w:r w:rsidRPr="00EE7315">
        <w:rPr>
          <w:rStyle w:val="af3"/>
          <w:rFonts w:hint="eastAsia"/>
        </w:rPr>
        <w:t>第一大贡献</w:t>
      </w:r>
      <w:r>
        <w:rPr>
          <w:rFonts w:hint="eastAsia"/>
        </w:rPr>
        <w:t>，是建立起人类历史上第一个社会主义公有制计划经济体制。对此，斯大林虽然在理论上开创了社会主义政治经济学，对这一划时代的非凡的壮举进行了经验总结，但总结的并不是很好，而且有错误，反而是后来毛主席的总结更好些，这一点，我们在第三章的第</w:t>
      </w:r>
      <w:r>
        <w:rPr>
          <w:rFonts w:hint="eastAsia"/>
        </w:rPr>
        <w:t>2</w:t>
      </w:r>
      <w:r>
        <w:rPr>
          <w:rFonts w:hint="eastAsia"/>
        </w:rPr>
        <w:t>节的第三条里面，讲公有制政治经济学的条目里，有详细论述。</w:t>
      </w:r>
    </w:p>
    <w:p w14:paraId="3CB50D99" w14:textId="77777777" w:rsidR="00CB7C17" w:rsidRDefault="00CB7C17" w:rsidP="00CB7C17">
      <w:pPr>
        <w:pStyle w:val="A5"/>
      </w:pPr>
      <w:r>
        <w:rPr>
          <w:rFonts w:hint="eastAsia"/>
        </w:rPr>
        <w:t>斯大林的</w:t>
      </w:r>
      <w:r w:rsidRPr="00EE7315">
        <w:rPr>
          <w:rStyle w:val="af3"/>
          <w:rFonts w:hint="eastAsia"/>
        </w:rPr>
        <w:t>第二大贡献</w:t>
      </w:r>
      <w:r>
        <w:rPr>
          <w:rFonts w:hint="eastAsia"/>
        </w:rPr>
        <w:t>，是领导和带领苏联党和人民，在二战中打败了德国法西斯政权，这一点没有太多理论上可以总结的东西。</w:t>
      </w:r>
    </w:p>
    <w:p w14:paraId="08D784C5" w14:textId="77777777" w:rsidR="00CB7C17" w:rsidRDefault="00CB7C17" w:rsidP="00CB7C17">
      <w:pPr>
        <w:pStyle w:val="A5"/>
      </w:pPr>
      <w:r>
        <w:rPr>
          <w:rFonts w:hint="eastAsia"/>
        </w:rPr>
        <w:t>所以，斯大林本身虽然在实践上功勋卓著，但理论上的建树并不是太突出。</w:t>
      </w:r>
    </w:p>
    <w:p w14:paraId="4F0D3968" w14:textId="77777777" w:rsidR="00CB7C17" w:rsidRPr="00EE7315" w:rsidRDefault="00CB7C17" w:rsidP="00CB7C17">
      <w:pPr>
        <w:pStyle w:val="A5"/>
        <w:rPr>
          <w:u w:val="single"/>
        </w:rPr>
      </w:pPr>
      <w:r w:rsidRPr="00EE7315">
        <w:rPr>
          <w:rFonts w:hint="eastAsia"/>
          <w:u w:val="single"/>
        </w:rPr>
        <w:t>但是，斯大林是个列宁主义的优秀继承者，他自己亲自写的书总结列宁主义，都是非常经典的作品，是快速入门列宁主义的最佳导读，其中，《联共</w:t>
      </w:r>
      <w:r w:rsidRPr="00EE7315">
        <w:rPr>
          <w:rFonts w:hint="eastAsia"/>
          <w:u w:val="single"/>
        </w:rPr>
        <w:t>(</w:t>
      </w:r>
      <w:r w:rsidRPr="00EE7315">
        <w:rPr>
          <w:rFonts w:hint="eastAsia"/>
          <w:u w:val="single"/>
        </w:rPr>
        <w:t>布</w:t>
      </w:r>
      <w:r w:rsidRPr="00EE7315">
        <w:rPr>
          <w:rFonts w:hint="eastAsia"/>
          <w:u w:val="single"/>
        </w:rPr>
        <w:t>)</w:t>
      </w:r>
      <w:r w:rsidRPr="00EE7315">
        <w:rPr>
          <w:rFonts w:hint="eastAsia"/>
          <w:u w:val="single"/>
        </w:rPr>
        <w:t>党史简明教程》被毛主席列为学习列宁主义的中心材料。</w:t>
      </w:r>
    </w:p>
    <w:p w14:paraId="49601B54" w14:textId="77777777" w:rsidR="00CB7C17" w:rsidRDefault="00CB7C17" w:rsidP="00CB7C17">
      <w:pPr>
        <w:pStyle w:val="A5"/>
      </w:pPr>
    </w:p>
    <w:p w14:paraId="07054979" w14:textId="77777777" w:rsidR="00CB7C17" w:rsidRDefault="00CB7C17" w:rsidP="000F7ABC">
      <w:pPr>
        <w:pStyle w:val="A520"/>
      </w:pPr>
      <w:bookmarkStart w:id="183" w:name="_Toc182735578"/>
      <w:r>
        <w:rPr>
          <w:rFonts w:hint="eastAsia"/>
        </w:rPr>
        <w:lastRenderedPageBreak/>
        <w:t>第</w:t>
      </w:r>
      <w:r>
        <w:rPr>
          <w:rFonts w:hint="eastAsia"/>
        </w:rPr>
        <w:t>6</w:t>
      </w:r>
      <w:r>
        <w:rPr>
          <w:rFonts w:hint="eastAsia"/>
        </w:rPr>
        <w:t>节</w:t>
      </w:r>
      <w:r>
        <w:rPr>
          <w:rFonts w:hint="eastAsia"/>
        </w:rPr>
        <w:t xml:space="preserve"> </w:t>
      </w:r>
      <w:r>
        <w:rPr>
          <w:rFonts w:hint="eastAsia"/>
        </w:rPr>
        <w:t>毛泽东著作单行本和选集</w:t>
      </w:r>
      <w:bookmarkEnd w:id="183"/>
    </w:p>
    <w:p w14:paraId="70E06645" w14:textId="34BBB538" w:rsidR="00CB7C17" w:rsidRDefault="00CB7C17" w:rsidP="00CB7C17">
      <w:pPr>
        <w:pStyle w:val="A5"/>
      </w:pPr>
      <w:r>
        <w:rPr>
          <w:rFonts w:hint="eastAsia"/>
        </w:rPr>
        <w:t>阅读毛泽东著作前，首先要搞明白什么是新民主主义革命？什么是社会主义革命？要搞明白二者之间的区别和联系。搞不懂这个问题，你读毛泽东著作就是只见树木不见森林，就是稀里糊涂的。因此，请先仔细阅读本册子第一章第</w:t>
      </w:r>
      <w:r w:rsidR="00A529D0">
        <w:rPr>
          <w:rFonts w:hint="eastAsia"/>
        </w:rPr>
        <w:t>4</w:t>
      </w:r>
      <w:r w:rsidR="00A529D0">
        <w:rPr>
          <w:rFonts w:hint="eastAsia"/>
        </w:rPr>
        <w:t>节</w:t>
      </w:r>
      <w:r>
        <w:rPr>
          <w:rFonts w:hint="eastAsia"/>
        </w:rPr>
        <w:t>，对这个基本理论问题做到心中有数，然后再读毛著。</w:t>
      </w:r>
    </w:p>
    <w:p w14:paraId="6BC0518F" w14:textId="77777777" w:rsidR="00CB7C17" w:rsidRDefault="00CB7C17" w:rsidP="00CB7C17">
      <w:pPr>
        <w:pStyle w:val="A5"/>
      </w:pPr>
      <w:r>
        <w:rPr>
          <w:rFonts w:hint="eastAsia"/>
        </w:rPr>
        <w:t>下面，我们列出一些毛著的经典著作。</w:t>
      </w:r>
    </w:p>
    <w:p w14:paraId="4C05DBC0" w14:textId="77777777" w:rsidR="00CB7C17" w:rsidRDefault="00CB7C17" w:rsidP="000F7ABC">
      <w:pPr>
        <w:pStyle w:val="A530"/>
      </w:pPr>
      <w:bookmarkStart w:id="184" w:name="_Toc182735579"/>
      <w:r>
        <w:rPr>
          <w:rFonts w:hint="eastAsia"/>
        </w:rPr>
        <w:t>（一）新民主主义革命时期</w:t>
      </w:r>
      <w:bookmarkEnd w:id="184"/>
    </w:p>
    <w:p w14:paraId="17CC37E2" w14:textId="77777777" w:rsidR="00CB7C17" w:rsidRDefault="00CB7C17" w:rsidP="00870F3C">
      <w:pPr>
        <w:pStyle w:val="A540"/>
      </w:pPr>
      <w:bookmarkStart w:id="185" w:name="_Toc182735580"/>
      <w:r>
        <w:rPr>
          <w:rFonts w:hint="eastAsia"/>
        </w:rPr>
        <w:t>（</w:t>
      </w:r>
      <w:r>
        <w:rPr>
          <w:rFonts w:hint="eastAsia"/>
        </w:rPr>
        <w:t>1</w:t>
      </w:r>
      <w:r>
        <w:rPr>
          <w:rFonts w:hint="eastAsia"/>
        </w:rPr>
        <w:t>）《毛泽东选集》（第一至四卷）；</w:t>
      </w:r>
      <w:bookmarkEnd w:id="185"/>
    </w:p>
    <w:p w14:paraId="1088987E" w14:textId="77777777" w:rsidR="00CB7C17" w:rsidRDefault="00CB7C17" w:rsidP="003740C6">
      <w:pPr>
        <w:pStyle w:val="aff2"/>
      </w:pPr>
      <w:r>
        <w:rPr>
          <w:rFonts w:hint="eastAsia"/>
        </w:rPr>
        <w:t>毛选</w:t>
      </w:r>
      <w:r>
        <w:rPr>
          <w:rFonts w:hint="eastAsia"/>
        </w:rPr>
        <w:t>1-4</w:t>
      </w:r>
      <w:r>
        <w:rPr>
          <w:rFonts w:hint="eastAsia"/>
        </w:rPr>
        <w:t>卷里面文章的截止时间是</w:t>
      </w:r>
      <w:r>
        <w:rPr>
          <w:rFonts w:hint="eastAsia"/>
        </w:rPr>
        <w:t>1949</w:t>
      </w:r>
      <w:r>
        <w:rPr>
          <w:rFonts w:hint="eastAsia"/>
        </w:rPr>
        <w:t>年建国前夕，因此</w:t>
      </w:r>
      <w:r w:rsidRPr="00BE01F2">
        <w:rPr>
          <w:rStyle w:val="af3"/>
          <w:rFonts w:hint="eastAsia"/>
        </w:rPr>
        <w:t>这</w:t>
      </w:r>
      <w:r w:rsidRPr="00BE01F2">
        <w:rPr>
          <w:rStyle w:val="af3"/>
          <w:rFonts w:hint="eastAsia"/>
        </w:rPr>
        <w:t>4</w:t>
      </w:r>
      <w:r w:rsidRPr="00BE01F2">
        <w:rPr>
          <w:rStyle w:val="af3"/>
          <w:rFonts w:hint="eastAsia"/>
        </w:rPr>
        <w:t>卷毛选是讲新民主主义革命阶段的理论</w:t>
      </w:r>
      <w:r>
        <w:rPr>
          <w:rFonts w:hint="eastAsia"/>
        </w:rPr>
        <w:t>，不是社会主义革命阶段的理论。</w:t>
      </w:r>
    </w:p>
    <w:p w14:paraId="634EE6DF" w14:textId="77777777" w:rsidR="00CB7C17" w:rsidRDefault="00CB7C17" w:rsidP="003740C6">
      <w:pPr>
        <w:pStyle w:val="aff2"/>
      </w:pPr>
      <w:r>
        <w:rPr>
          <w:rFonts w:hint="eastAsia"/>
        </w:rPr>
        <w:t>新民主主义革命的主要内容是打土豪分田地，通过搞土地革命来组织武装力量夺取政权。这一革命道路在今后中国已经失去了可能性，因为中国已经工业化了，今后的革命主力军是城市工人阶级，而不是农村农民。</w:t>
      </w:r>
      <w:r w:rsidRPr="00FF10CF">
        <w:rPr>
          <w:rStyle w:val="af3"/>
          <w:rFonts w:hint="eastAsia"/>
        </w:rPr>
        <w:t>所以毛泽东新民主主义革命理论并不是中国</w:t>
      </w:r>
      <w:r w:rsidRPr="00FF10CF">
        <w:rPr>
          <w:rStyle w:val="af3"/>
          <w:rFonts w:hint="eastAsia"/>
        </w:rPr>
        <w:t>21</w:t>
      </w:r>
      <w:r w:rsidRPr="00FF10CF">
        <w:rPr>
          <w:rStyle w:val="af3"/>
          <w:rFonts w:hint="eastAsia"/>
        </w:rPr>
        <w:t>世纪的革命者要学习的重点，</w:t>
      </w:r>
      <w:r>
        <w:rPr>
          <w:rFonts w:hint="eastAsia"/>
        </w:rPr>
        <w:t>我们了解其基本原理和大概内容即可。</w:t>
      </w:r>
    </w:p>
    <w:p w14:paraId="64FBF5B1" w14:textId="4220C18F" w:rsidR="00CB7C17" w:rsidRPr="003740C6" w:rsidRDefault="00CB7C17" w:rsidP="003740C6">
      <w:pPr>
        <w:pStyle w:val="aff2"/>
        <w:rPr>
          <w:rStyle w:val="af4"/>
        </w:rPr>
      </w:pPr>
      <w:r>
        <w:rPr>
          <w:rFonts w:hint="eastAsia"/>
        </w:rPr>
        <w:lastRenderedPageBreak/>
        <w:t>《艾思奇讲稿选》里面第</w:t>
      </w:r>
      <w:r>
        <w:rPr>
          <w:rFonts w:hint="eastAsia"/>
        </w:rPr>
        <w:t>23</w:t>
      </w:r>
      <w:r>
        <w:rPr>
          <w:rFonts w:hint="eastAsia"/>
        </w:rPr>
        <w:t>章“关于学习毛泽东哲学思想的布置”，选取了毛泽东</w:t>
      </w:r>
      <w:r>
        <w:rPr>
          <w:rFonts w:hint="eastAsia"/>
        </w:rPr>
        <w:t>26</w:t>
      </w:r>
      <w:r>
        <w:rPr>
          <w:rFonts w:hint="eastAsia"/>
        </w:rPr>
        <w:t>篇文章作为精华内容选读</w:t>
      </w:r>
      <w:r w:rsidR="00971F8E" w:rsidRPr="00971F8E">
        <w:rPr>
          <w:rFonts w:hint="eastAsia"/>
        </w:rPr>
        <w:t>并进行了讲解</w:t>
      </w:r>
      <w:r>
        <w:rPr>
          <w:rFonts w:hint="eastAsia"/>
        </w:rPr>
        <w:t>，其中有</w:t>
      </w:r>
      <w:r>
        <w:rPr>
          <w:rFonts w:hint="eastAsia"/>
        </w:rPr>
        <w:t>23</w:t>
      </w:r>
      <w:r>
        <w:rPr>
          <w:rFonts w:hint="eastAsia"/>
        </w:rPr>
        <w:t>篇来自毛选</w:t>
      </w:r>
      <w:r>
        <w:rPr>
          <w:rFonts w:hint="eastAsia"/>
        </w:rPr>
        <w:t>1-4</w:t>
      </w:r>
      <w:r>
        <w:rPr>
          <w:rFonts w:hint="eastAsia"/>
        </w:rPr>
        <w:t>卷。艾思奇的这个选取，确实抓住了毛选</w:t>
      </w:r>
      <w:r>
        <w:rPr>
          <w:rFonts w:hint="eastAsia"/>
        </w:rPr>
        <w:t>1-4</w:t>
      </w:r>
      <w:r>
        <w:rPr>
          <w:rFonts w:hint="eastAsia"/>
        </w:rPr>
        <w:t>卷里面的核心内容，</w:t>
      </w:r>
      <w:r w:rsidRPr="00C27734">
        <w:rPr>
          <w:rStyle w:val="af3"/>
          <w:rFonts w:hint="eastAsia"/>
        </w:rPr>
        <w:t>所以我们建议大家参照艾思奇的这篇指导文件，选读这</w:t>
      </w:r>
      <w:r w:rsidRPr="00C27734">
        <w:rPr>
          <w:rStyle w:val="af3"/>
          <w:rFonts w:hint="eastAsia"/>
        </w:rPr>
        <w:t>23</w:t>
      </w:r>
      <w:r w:rsidRPr="00C27734">
        <w:rPr>
          <w:rStyle w:val="af3"/>
          <w:rFonts w:hint="eastAsia"/>
        </w:rPr>
        <w:t>篇文章即可，不必通读毛选</w:t>
      </w:r>
      <w:r w:rsidRPr="00C27734">
        <w:rPr>
          <w:rStyle w:val="af3"/>
          <w:rFonts w:hint="eastAsia"/>
        </w:rPr>
        <w:t>1-4</w:t>
      </w:r>
      <w:r w:rsidRPr="00C27734">
        <w:rPr>
          <w:rStyle w:val="af3"/>
          <w:rFonts w:hint="eastAsia"/>
        </w:rPr>
        <w:t>卷。</w:t>
      </w:r>
    </w:p>
    <w:p w14:paraId="310D6ABB" w14:textId="77777777" w:rsidR="00CB7C17" w:rsidRDefault="00CB7C17" w:rsidP="00870F3C">
      <w:pPr>
        <w:pStyle w:val="A540"/>
      </w:pPr>
      <w:bookmarkStart w:id="186" w:name="_Toc182735581"/>
      <w:r>
        <w:rPr>
          <w:rFonts w:hint="eastAsia"/>
        </w:rPr>
        <w:t>（</w:t>
      </w:r>
      <w:r>
        <w:rPr>
          <w:rFonts w:hint="eastAsia"/>
        </w:rPr>
        <w:t>2</w:t>
      </w:r>
      <w:r>
        <w:rPr>
          <w:rFonts w:hint="eastAsia"/>
        </w:rPr>
        <w:t>）《寻乌调查》；</w:t>
      </w:r>
      <w:bookmarkEnd w:id="186"/>
    </w:p>
    <w:p w14:paraId="6AC46332" w14:textId="77777777" w:rsidR="00CB7C17" w:rsidRDefault="00CB7C17" w:rsidP="00EF00A5">
      <w:pPr>
        <w:pStyle w:val="aff2"/>
      </w:pPr>
      <w:r>
        <w:rPr>
          <w:rFonts w:hint="eastAsia"/>
        </w:rPr>
        <w:t>毛泽东写于</w:t>
      </w:r>
      <w:r>
        <w:rPr>
          <w:rFonts w:hint="eastAsia"/>
        </w:rPr>
        <w:t>1930</w:t>
      </w:r>
      <w:r>
        <w:rPr>
          <w:rFonts w:hint="eastAsia"/>
        </w:rPr>
        <w:t>年</w:t>
      </w:r>
      <w:r>
        <w:rPr>
          <w:rFonts w:hint="eastAsia"/>
        </w:rPr>
        <w:t>5</w:t>
      </w:r>
      <w:r>
        <w:rPr>
          <w:rFonts w:hint="eastAsia"/>
        </w:rPr>
        <w:t>月。</w:t>
      </w:r>
    </w:p>
    <w:p w14:paraId="0B1E5826" w14:textId="77777777" w:rsidR="00CB7C17" w:rsidRDefault="00CB7C17" w:rsidP="00EF00A5">
      <w:pPr>
        <w:pStyle w:val="aff2"/>
      </w:pPr>
      <w:r>
        <w:rPr>
          <w:rFonts w:hint="eastAsia"/>
        </w:rPr>
        <w:t>马克思主义者首先是唯物主义者，一切正确的战略策略和革命行动，都源于对社会现实调查研究形成的判断，而不是自己主观拍脑门得出的判断。毛泽东之所以能领导中国共产党，在革命斗争中取得一个又一个的胜利，就是因为他对中国社会有着远超常人的深刻理解，这个深刻理解，都建立在他对中国社会扎实的调查研究之上。</w:t>
      </w:r>
    </w:p>
    <w:p w14:paraId="26285B56" w14:textId="77777777" w:rsidR="00CB7C17" w:rsidRDefault="00CB7C17" w:rsidP="00EF00A5">
      <w:pPr>
        <w:pStyle w:val="aff2"/>
      </w:pPr>
      <w:r w:rsidRPr="00EF00A5">
        <w:rPr>
          <w:rStyle w:val="af3"/>
          <w:rFonts w:hint="eastAsia"/>
        </w:rPr>
        <w:t>《寻乌调查》是毛泽东搞调查研究工作的杰出典范！</w:t>
      </w:r>
      <w:r>
        <w:rPr>
          <w:rFonts w:hint="eastAsia"/>
        </w:rPr>
        <w:t>读了这本小册子后，你会对毛泽东搞调研研究的认真态度叹为观止！</w:t>
      </w:r>
    </w:p>
    <w:p w14:paraId="65F5313F" w14:textId="49A99800" w:rsidR="00CB7C17" w:rsidRDefault="00CB7C17" w:rsidP="00EF00A5">
      <w:pPr>
        <w:pStyle w:val="aff2"/>
      </w:pPr>
      <w:r>
        <w:rPr>
          <w:rFonts w:hint="eastAsia"/>
        </w:rPr>
        <w:t>不知道怎么搞社会调查研究？那你就先去读读《寻乌调查》吧！</w:t>
      </w:r>
    </w:p>
    <w:p w14:paraId="0A6F28D0" w14:textId="77777777" w:rsidR="00CB7C17" w:rsidRDefault="00CB7C17" w:rsidP="00870F3C">
      <w:pPr>
        <w:pStyle w:val="A540"/>
      </w:pPr>
      <w:bookmarkStart w:id="187" w:name="_Toc182735582"/>
      <w:r>
        <w:rPr>
          <w:rFonts w:hint="eastAsia"/>
        </w:rPr>
        <w:lastRenderedPageBreak/>
        <w:t>（</w:t>
      </w:r>
      <w:r>
        <w:rPr>
          <w:rFonts w:hint="eastAsia"/>
        </w:rPr>
        <w:t>3</w:t>
      </w:r>
      <w:r>
        <w:rPr>
          <w:rFonts w:hint="eastAsia"/>
        </w:rPr>
        <w:t>）</w:t>
      </w:r>
      <w:bookmarkStart w:id="188" w:name="_Hlk182713377"/>
      <w:r>
        <w:rPr>
          <w:rFonts w:hint="eastAsia"/>
        </w:rPr>
        <w:t>《辩证法唯物论讲授提纲》；</w:t>
      </w:r>
      <w:bookmarkEnd w:id="187"/>
    </w:p>
    <w:p w14:paraId="657D6EC1" w14:textId="77777777" w:rsidR="00CB7C17" w:rsidRDefault="00CB7C17" w:rsidP="00D12508">
      <w:pPr>
        <w:pStyle w:val="aff2"/>
      </w:pPr>
      <w:r>
        <w:rPr>
          <w:rFonts w:hint="eastAsia"/>
        </w:rPr>
        <w:t>毛泽东写于</w:t>
      </w:r>
      <w:r>
        <w:rPr>
          <w:rFonts w:hint="eastAsia"/>
        </w:rPr>
        <w:t>1937</w:t>
      </w:r>
      <w:r>
        <w:rPr>
          <w:rFonts w:hint="eastAsia"/>
        </w:rPr>
        <w:t>年。</w:t>
      </w:r>
    </w:p>
    <w:p w14:paraId="180ECEFD" w14:textId="77777777" w:rsidR="00CB7C17" w:rsidRPr="00D12508" w:rsidRDefault="00CB7C17" w:rsidP="00D12508">
      <w:pPr>
        <w:pStyle w:val="aff2"/>
        <w:rPr>
          <w:rStyle w:val="af3"/>
        </w:rPr>
      </w:pPr>
      <w:r>
        <w:rPr>
          <w:rFonts w:hint="eastAsia"/>
        </w:rPr>
        <w:t>这本小册子是</w:t>
      </w:r>
      <w:r>
        <w:rPr>
          <w:rFonts w:hint="eastAsia"/>
        </w:rPr>
        <w:t>1937</w:t>
      </w:r>
      <w:r>
        <w:rPr>
          <w:rFonts w:hint="eastAsia"/>
        </w:rPr>
        <w:t>年毛泽东在延安抗日军政大学讲授《辩证法唯物论》的提纲，内容包括唯心论与唯物论、辩证法唯物论、唯物辩证法三章，后来这里面的《实践论》和《矛盾论》两篇，被单独摘录出来稍加修改后编入《毛泽东选集》的第一卷。</w:t>
      </w:r>
      <w:r w:rsidRPr="00D12508">
        <w:rPr>
          <w:rStyle w:val="af3"/>
          <w:rFonts w:hint="eastAsia"/>
        </w:rPr>
        <w:t>《辩证法唯物论讲授提纲》是毛泽东系统论述辩证唯物主义的著作。</w:t>
      </w:r>
    </w:p>
    <w:p w14:paraId="0B277078" w14:textId="77777777" w:rsidR="00CB7C17" w:rsidRDefault="00CB7C17" w:rsidP="000F7ABC">
      <w:pPr>
        <w:pStyle w:val="A530"/>
      </w:pPr>
      <w:bookmarkStart w:id="189" w:name="_Toc182735583"/>
      <w:bookmarkEnd w:id="188"/>
      <w:r>
        <w:rPr>
          <w:rFonts w:hint="eastAsia"/>
        </w:rPr>
        <w:t>（二）社会主义革命时期</w:t>
      </w:r>
      <w:bookmarkEnd w:id="189"/>
    </w:p>
    <w:p w14:paraId="031253AF" w14:textId="1D2D46ED" w:rsidR="00CB7C17" w:rsidRDefault="00CB7C17" w:rsidP="00870F3C">
      <w:pPr>
        <w:pStyle w:val="A540"/>
      </w:pPr>
      <w:bookmarkStart w:id="190" w:name="_Toc182735584"/>
      <w:r>
        <w:rPr>
          <w:rFonts w:hint="eastAsia"/>
        </w:rPr>
        <w:t>（</w:t>
      </w:r>
      <w:r w:rsidR="000F7ABC">
        <w:rPr>
          <w:rFonts w:hint="eastAsia"/>
        </w:rPr>
        <w:t>1</w:t>
      </w:r>
      <w:r>
        <w:rPr>
          <w:rFonts w:hint="eastAsia"/>
        </w:rPr>
        <w:t>）《毛泽东选集（第五卷）》；</w:t>
      </w:r>
      <w:bookmarkEnd w:id="190"/>
    </w:p>
    <w:p w14:paraId="71211ADE" w14:textId="77777777" w:rsidR="00CB7C17" w:rsidRDefault="00CB7C17" w:rsidP="001744AE">
      <w:pPr>
        <w:pStyle w:val="aff2"/>
      </w:pPr>
      <w:r>
        <w:rPr>
          <w:rFonts w:hint="eastAsia"/>
        </w:rPr>
        <w:t>1977</w:t>
      </w:r>
      <w:r>
        <w:rPr>
          <w:rFonts w:hint="eastAsia"/>
        </w:rPr>
        <w:t>年，官方出版。</w:t>
      </w:r>
    </w:p>
    <w:p w14:paraId="1E109CA1" w14:textId="0827F355" w:rsidR="00CB7C17" w:rsidRDefault="00CB7C17" w:rsidP="001744AE">
      <w:pPr>
        <w:pStyle w:val="aff2"/>
      </w:pPr>
      <w:r>
        <w:rPr>
          <w:rFonts w:hint="eastAsia"/>
        </w:rPr>
        <w:t>《毛泽东选集（第五卷）》中的</w:t>
      </w:r>
      <w:r w:rsidRPr="00491FCD">
        <w:rPr>
          <w:rStyle w:val="af3"/>
          <w:rFonts w:hint="eastAsia"/>
        </w:rPr>
        <w:t>很重要的两篇</w:t>
      </w:r>
      <w:r>
        <w:rPr>
          <w:rFonts w:hint="eastAsia"/>
        </w:rPr>
        <w:t>，</w:t>
      </w:r>
      <w:r w:rsidR="00EA7EC2">
        <w:rPr>
          <w:rFonts w:hint="eastAsia"/>
        </w:rPr>
        <w:t>〈</w:t>
      </w:r>
      <w:r>
        <w:rPr>
          <w:rFonts w:hint="eastAsia"/>
        </w:rPr>
        <w:t>关于正确处理人民内部矛盾的问题</w:t>
      </w:r>
      <w:r w:rsidR="00EA7EC2">
        <w:rPr>
          <w:rFonts w:hint="eastAsia"/>
        </w:rPr>
        <w:t>〉</w:t>
      </w:r>
      <w:r>
        <w:rPr>
          <w:rFonts w:hint="eastAsia"/>
        </w:rPr>
        <w:t>和</w:t>
      </w:r>
      <w:r w:rsidR="00EA7EC2">
        <w:rPr>
          <w:rFonts w:hint="eastAsia"/>
        </w:rPr>
        <w:t>〈</w:t>
      </w:r>
      <w:r>
        <w:rPr>
          <w:rFonts w:hint="eastAsia"/>
        </w:rPr>
        <w:t>论十大关系</w:t>
      </w:r>
      <w:r w:rsidR="00EA7EC2">
        <w:rPr>
          <w:rFonts w:hint="eastAsia"/>
        </w:rPr>
        <w:t>〉</w:t>
      </w:r>
      <w:r>
        <w:rPr>
          <w:rFonts w:hint="eastAsia"/>
        </w:rPr>
        <w:t>，官方在一些关键地方进行了严重篡改，请注意查阅以下的非官方版本，和官方版进行对比阅读：</w:t>
      </w:r>
    </w:p>
    <w:p w14:paraId="7E559F21" w14:textId="664A13EA" w:rsidR="00CB7C17" w:rsidRDefault="006B26E8" w:rsidP="001744AE">
      <w:pPr>
        <w:pStyle w:val="aff2"/>
      </w:pPr>
      <w:r w:rsidRPr="006B26E8">
        <w:rPr>
          <w:rFonts w:hint="eastAsia"/>
        </w:rPr>
        <w:t>①</w:t>
      </w:r>
      <w:r w:rsidR="00EA7EC2">
        <w:rPr>
          <w:rFonts w:hint="eastAsia"/>
        </w:rPr>
        <w:t>〈</w:t>
      </w:r>
      <w:r w:rsidR="00CB7C17">
        <w:rPr>
          <w:rFonts w:hint="eastAsia"/>
        </w:rPr>
        <w:t>关于正确处理人民内部矛盾的问题</w:t>
      </w:r>
      <w:r w:rsidR="00EA7EC2">
        <w:rPr>
          <w:rFonts w:hint="eastAsia"/>
        </w:rPr>
        <w:t>〉</w:t>
      </w:r>
      <w:r w:rsidR="00CB7C17">
        <w:rPr>
          <w:rFonts w:hint="eastAsia"/>
        </w:rPr>
        <w:t>（戚本禹回忆录版）；</w:t>
      </w:r>
    </w:p>
    <w:p w14:paraId="35C6C29B" w14:textId="77CA4CB9" w:rsidR="00CB7C17" w:rsidRDefault="006B26E8" w:rsidP="001744AE">
      <w:pPr>
        <w:pStyle w:val="aff2"/>
      </w:pPr>
      <w:r w:rsidRPr="006B26E8">
        <w:rPr>
          <w:rFonts w:hint="eastAsia"/>
        </w:rPr>
        <w:t>①</w:t>
      </w:r>
      <w:r w:rsidR="00EA7EC2">
        <w:rPr>
          <w:rFonts w:hint="eastAsia"/>
        </w:rPr>
        <w:t>〈</w:t>
      </w:r>
      <w:r w:rsidR="00CB7C17">
        <w:rPr>
          <w:rFonts w:hint="eastAsia"/>
        </w:rPr>
        <w:t>论十大关系</w:t>
      </w:r>
      <w:r w:rsidR="00EA7EC2">
        <w:rPr>
          <w:rFonts w:hint="eastAsia"/>
        </w:rPr>
        <w:t>〉</w:t>
      </w:r>
      <w:r w:rsidR="00CB7C17">
        <w:rPr>
          <w:rFonts w:hint="eastAsia"/>
        </w:rPr>
        <w:t>（毛泽东思想万岁版）；</w:t>
      </w:r>
    </w:p>
    <w:p w14:paraId="2524737A" w14:textId="6015FFAE" w:rsidR="00CB7C17" w:rsidRDefault="00CB7C17" w:rsidP="001744AE">
      <w:pPr>
        <w:pStyle w:val="aff2"/>
      </w:pPr>
      <w:r>
        <w:rPr>
          <w:rFonts w:hint="eastAsia"/>
        </w:rPr>
        <w:t>另外，毛选五中的</w:t>
      </w:r>
      <w:r w:rsidR="00EA7EC2">
        <w:rPr>
          <w:rFonts w:hint="eastAsia"/>
        </w:rPr>
        <w:t>〈</w:t>
      </w:r>
      <w:r>
        <w:rPr>
          <w:rFonts w:hint="eastAsia"/>
        </w:rPr>
        <w:t>批判离开总路线的右倾观点</w:t>
      </w:r>
      <w:r w:rsidR="00EA7EC2">
        <w:rPr>
          <w:rFonts w:hint="eastAsia"/>
        </w:rPr>
        <w:t>〉</w:t>
      </w:r>
      <w:r>
        <w:rPr>
          <w:rFonts w:hint="eastAsia"/>
        </w:rPr>
        <w:t>、</w:t>
      </w:r>
      <w:r w:rsidR="00EA7EC2">
        <w:rPr>
          <w:rFonts w:hint="eastAsia"/>
        </w:rPr>
        <w:t>〈</w:t>
      </w:r>
      <w:r>
        <w:rPr>
          <w:rFonts w:hint="eastAsia"/>
        </w:rPr>
        <w:t>反对党内的资产阶级思想</w:t>
      </w:r>
      <w:r w:rsidR="00EA7EC2">
        <w:rPr>
          <w:rFonts w:hint="eastAsia"/>
        </w:rPr>
        <w:t>〉</w:t>
      </w:r>
      <w:r>
        <w:rPr>
          <w:rFonts w:hint="eastAsia"/>
        </w:rPr>
        <w:t>、</w:t>
      </w:r>
      <w:r w:rsidR="00EA7EC2">
        <w:rPr>
          <w:rFonts w:hint="eastAsia"/>
        </w:rPr>
        <w:t>〈</w:t>
      </w:r>
      <w:r>
        <w:rPr>
          <w:rFonts w:hint="eastAsia"/>
        </w:rPr>
        <w:t>在省市自治区党</w:t>
      </w:r>
      <w:r>
        <w:rPr>
          <w:rFonts w:hint="eastAsia"/>
        </w:rPr>
        <w:lastRenderedPageBreak/>
        <w:t>委书记会议上的讲话</w:t>
      </w:r>
      <w:r w:rsidR="00EA7EC2">
        <w:rPr>
          <w:rFonts w:hint="eastAsia"/>
        </w:rPr>
        <w:t>〉</w:t>
      </w:r>
      <w:r>
        <w:rPr>
          <w:rFonts w:hint="eastAsia"/>
        </w:rPr>
        <w:t>、</w:t>
      </w:r>
      <w:r w:rsidR="00EA7EC2">
        <w:rPr>
          <w:rFonts w:hint="eastAsia"/>
        </w:rPr>
        <w:t>〈</w:t>
      </w:r>
      <w:r>
        <w:rPr>
          <w:rFonts w:hint="eastAsia"/>
        </w:rPr>
        <w:t>在中国共产党全国宣传工作会议上的讲话</w:t>
      </w:r>
      <w:r w:rsidR="00EA7EC2">
        <w:rPr>
          <w:rFonts w:hint="eastAsia"/>
        </w:rPr>
        <w:t>〉</w:t>
      </w:r>
      <w:r>
        <w:rPr>
          <w:rFonts w:hint="eastAsia"/>
        </w:rPr>
        <w:t>、</w:t>
      </w:r>
      <w:r w:rsidR="00EA7EC2">
        <w:rPr>
          <w:rFonts w:hint="eastAsia"/>
        </w:rPr>
        <w:t>〈</w:t>
      </w:r>
      <w:r>
        <w:rPr>
          <w:rFonts w:hint="eastAsia"/>
        </w:rPr>
        <w:t>坚定地相信群众的大多数</w:t>
      </w:r>
      <w:r w:rsidR="00EA7EC2">
        <w:rPr>
          <w:rFonts w:hint="eastAsia"/>
        </w:rPr>
        <w:t>〉</w:t>
      </w:r>
      <w:r>
        <w:rPr>
          <w:rFonts w:hint="eastAsia"/>
        </w:rPr>
        <w:t>、</w:t>
      </w:r>
      <w:r w:rsidR="00EA7EC2">
        <w:rPr>
          <w:rFonts w:hint="eastAsia"/>
        </w:rPr>
        <w:t>〈</w:t>
      </w:r>
      <w:r>
        <w:rPr>
          <w:rFonts w:hint="eastAsia"/>
        </w:rPr>
        <w:t>党内团结的辩证方法</w:t>
      </w:r>
      <w:r w:rsidR="00EA7EC2">
        <w:rPr>
          <w:rFonts w:hint="eastAsia"/>
        </w:rPr>
        <w:t>〉</w:t>
      </w:r>
      <w:r>
        <w:rPr>
          <w:rFonts w:hint="eastAsia"/>
        </w:rPr>
        <w:t>，都是很重要的篇目，值得重点读。</w:t>
      </w:r>
    </w:p>
    <w:p w14:paraId="026EC785" w14:textId="5CABCABE" w:rsidR="00CB7C17" w:rsidRDefault="00CB7C17" w:rsidP="00870F3C">
      <w:pPr>
        <w:pStyle w:val="A540"/>
      </w:pPr>
      <w:bookmarkStart w:id="191" w:name="_Toc182735585"/>
      <w:r>
        <w:rPr>
          <w:rFonts w:hint="eastAsia"/>
        </w:rPr>
        <w:t>（</w:t>
      </w:r>
      <w:r w:rsidR="000F7ABC">
        <w:rPr>
          <w:rFonts w:hint="eastAsia"/>
        </w:rPr>
        <w:t>2</w:t>
      </w:r>
      <w:r>
        <w:rPr>
          <w:rFonts w:hint="eastAsia"/>
        </w:rPr>
        <w:t>）《毛主席语录》；</w:t>
      </w:r>
      <w:bookmarkEnd w:id="191"/>
    </w:p>
    <w:p w14:paraId="6EE8F5A2" w14:textId="77777777" w:rsidR="00CB7C17" w:rsidRDefault="00CB7C17" w:rsidP="001744AE">
      <w:pPr>
        <w:pStyle w:val="aff2"/>
      </w:pPr>
      <w:r>
        <w:rPr>
          <w:rFonts w:hint="eastAsia"/>
        </w:rPr>
        <w:t>1964</w:t>
      </w:r>
      <w:r>
        <w:rPr>
          <w:rFonts w:hint="eastAsia"/>
        </w:rPr>
        <w:t>年出版，后来在文革期间风靡全国乃至全世界，发行量高达</w:t>
      </w:r>
      <w:r>
        <w:rPr>
          <w:rFonts w:hint="eastAsia"/>
        </w:rPr>
        <w:t>50</w:t>
      </w:r>
      <w:r>
        <w:rPr>
          <w:rFonts w:hint="eastAsia"/>
        </w:rPr>
        <w:t>亿册。</w:t>
      </w:r>
    </w:p>
    <w:p w14:paraId="7A242A28" w14:textId="77777777" w:rsidR="00CB7C17" w:rsidRDefault="00CB7C17" w:rsidP="001744AE">
      <w:pPr>
        <w:pStyle w:val="aff2"/>
      </w:pPr>
      <w:r w:rsidRPr="001744AE">
        <w:rPr>
          <w:rStyle w:val="af3"/>
          <w:rFonts w:hint="eastAsia"/>
        </w:rPr>
        <w:t>《毛主席语录》是对毛泽东思想（</w:t>
      </w:r>
      <w:r w:rsidRPr="001744AE">
        <w:rPr>
          <w:rStyle w:val="af3"/>
          <w:rFonts w:hint="eastAsia"/>
        </w:rPr>
        <w:t>1964</w:t>
      </w:r>
      <w:r w:rsidRPr="001744AE">
        <w:rPr>
          <w:rStyle w:val="af3"/>
          <w:rFonts w:hint="eastAsia"/>
        </w:rPr>
        <w:t>年前的部分）非常提纲挈领的总结，可以作为学习毛著的纲领和的导读。</w:t>
      </w:r>
      <w:r>
        <w:rPr>
          <w:rFonts w:hint="eastAsia"/>
        </w:rPr>
        <w:t>这本书曾经风靡全中国乃至全世界，不是没有原因的。</w:t>
      </w:r>
    </w:p>
    <w:p w14:paraId="58723D70" w14:textId="503F6B3D" w:rsidR="00CB7C17" w:rsidRDefault="00CB7C17" w:rsidP="00870F3C">
      <w:pPr>
        <w:pStyle w:val="A540"/>
      </w:pPr>
      <w:bookmarkStart w:id="192" w:name="_Toc182735586"/>
      <w:r>
        <w:rPr>
          <w:rFonts w:hint="eastAsia"/>
        </w:rPr>
        <w:t>（</w:t>
      </w:r>
      <w:r w:rsidR="000F7ABC">
        <w:rPr>
          <w:rFonts w:hint="eastAsia"/>
        </w:rPr>
        <w:t>3</w:t>
      </w:r>
      <w:r>
        <w:rPr>
          <w:rFonts w:hint="eastAsia"/>
        </w:rPr>
        <w:t>）《毛主席论无产阶级专政下的继续革命》；</w:t>
      </w:r>
      <w:bookmarkEnd w:id="192"/>
    </w:p>
    <w:p w14:paraId="31ABC3BC" w14:textId="77777777" w:rsidR="00CB7C17" w:rsidRDefault="00CB7C17" w:rsidP="0074311E">
      <w:pPr>
        <w:pStyle w:val="aff2"/>
      </w:pPr>
      <w:r>
        <w:rPr>
          <w:rFonts w:hint="eastAsia"/>
        </w:rPr>
        <w:t>1969</w:t>
      </w:r>
      <w:r>
        <w:rPr>
          <w:rFonts w:hint="eastAsia"/>
        </w:rPr>
        <w:t>年。</w:t>
      </w:r>
    </w:p>
    <w:p w14:paraId="2580D92B" w14:textId="74FD5A61" w:rsidR="00CB7C17" w:rsidRDefault="00CB7C17" w:rsidP="0074311E">
      <w:pPr>
        <w:pStyle w:val="aff2"/>
      </w:pPr>
      <w:r>
        <w:rPr>
          <w:rFonts w:hint="eastAsia"/>
        </w:rPr>
        <w:t>这本书是毛主席关于继续革命理论的语录选编，集中反映了</w:t>
      </w:r>
      <w:r>
        <w:rPr>
          <w:rFonts w:hint="eastAsia"/>
        </w:rPr>
        <w:t>1969</w:t>
      </w:r>
      <w:r>
        <w:rPr>
          <w:rFonts w:hint="eastAsia"/>
        </w:rPr>
        <w:t>年前</w:t>
      </w:r>
      <w:r w:rsidR="001E6D41">
        <w:rPr>
          <w:rFonts w:hint="eastAsia"/>
        </w:rPr>
        <w:t>的</w:t>
      </w:r>
      <w:r>
        <w:rPr>
          <w:rFonts w:hint="eastAsia"/>
        </w:rPr>
        <w:t>继续革命理论</w:t>
      </w:r>
      <w:r w:rsidR="00347F49">
        <w:rPr>
          <w:rFonts w:hint="eastAsia"/>
        </w:rPr>
        <w:t>内容</w:t>
      </w:r>
      <w:r>
        <w:rPr>
          <w:rFonts w:hint="eastAsia"/>
        </w:rPr>
        <w:t>。</w:t>
      </w:r>
    </w:p>
    <w:p w14:paraId="5B18003D" w14:textId="7F8D2DEA" w:rsidR="00CB7C17" w:rsidRDefault="00CB7C17" w:rsidP="00870F3C">
      <w:pPr>
        <w:pStyle w:val="A540"/>
      </w:pPr>
      <w:bookmarkStart w:id="193" w:name="_Toc182735587"/>
      <w:r>
        <w:rPr>
          <w:rFonts w:hint="eastAsia"/>
        </w:rPr>
        <w:t>（</w:t>
      </w:r>
      <w:r w:rsidR="000F7ABC">
        <w:rPr>
          <w:rFonts w:hint="eastAsia"/>
        </w:rPr>
        <w:t>4</w:t>
      </w:r>
      <w:r>
        <w:rPr>
          <w:rFonts w:hint="eastAsia"/>
        </w:rPr>
        <w:t>）《毛主席哲学思想摘录（历史唯物主义部分）》；</w:t>
      </w:r>
      <w:bookmarkEnd w:id="193"/>
    </w:p>
    <w:p w14:paraId="42CE1826" w14:textId="77777777" w:rsidR="00CB7C17" w:rsidRDefault="00CB7C17" w:rsidP="003B5979">
      <w:pPr>
        <w:pStyle w:val="aff2"/>
      </w:pPr>
      <w:r>
        <w:rPr>
          <w:rFonts w:hint="eastAsia"/>
        </w:rPr>
        <w:t>北京大学哲学系，</w:t>
      </w:r>
      <w:r>
        <w:rPr>
          <w:rFonts w:hint="eastAsia"/>
        </w:rPr>
        <w:t>1978</w:t>
      </w:r>
      <w:r>
        <w:rPr>
          <w:rFonts w:hint="eastAsia"/>
        </w:rPr>
        <w:t>年。</w:t>
      </w:r>
    </w:p>
    <w:p w14:paraId="77814A89" w14:textId="344A3F29" w:rsidR="00CB7C17" w:rsidRDefault="00CB7C17" w:rsidP="003B5979">
      <w:pPr>
        <w:pStyle w:val="aff2"/>
      </w:pPr>
      <w:r>
        <w:rPr>
          <w:rFonts w:hint="eastAsia"/>
        </w:rPr>
        <w:t>这本书是</w:t>
      </w:r>
      <w:r w:rsidR="003B5979">
        <w:rPr>
          <w:rFonts w:hint="eastAsia"/>
        </w:rPr>
        <w:t>比较优秀的</w:t>
      </w:r>
      <w:r>
        <w:rPr>
          <w:rFonts w:hint="eastAsia"/>
        </w:rPr>
        <w:t>毛主席关于历史唯物主义的语录选编</w:t>
      </w:r>
      <w:r w:rsidR="003B5979">
        <w:rPr>
          <w:rFonts w:hint="eastAsia"/>
        </w:rPr>
        <w:t>。</w:t>
      </w:r>
    </w:p>
    <w:p w14:paraId="361556B7" w14:textId="210B329D" w:rsidR="00CB7C17" w:rsidRDefault="00CB7C17" w:rsidP="00870F3C">
      <w:pPr>
        <w:pStyle w:val="A540"/>
      </w:pPr>
      <w:bookmarkStart w:id="194" w:name="_Toc182735588"/>
      <w:r>
        <w:rPr>
          <w:rFonts w:hint="eastAsia"/>
        </w:rPr>
        <w:lastRenderedPageBreak/>
        <w:t>（</w:t>
      </w:r>
      <w:r w:rsidR="000F7ABC">
        <w:rPr>
          <w:rFonts w:hint="eastAsia"/>
        </w:rPr>
        <w:t>5</w:t>
      </w:r>
      <w:r>
        <w:rPr>
          <w:rFonts w:hint="eastAsia"/>
        </w:rPr>
        <w:t>）《毛主席哲学思想摘录（辩证唯物主义部分）》；</w:t>
      </w:r>
      <w:bookmarkEnd w:id="194"/>
    </w:p>
    <w:p w14:paraId="6BAC8883" w14:textId="77777777" w:rsidR="00CB7C17" w:rsidRDefault="00CB7C17" w:rsidP="003B5979">
      <w:pPr>
        <w:pStyle w:val="aff2"/>
      </w:pPr>
      <w:r>
        <w:rPr>
          <w:rFonts w:hint="eastAsia"/>
        </w:rPr>
        <w:t>北京大学哲学系，</w:t>
      </w:r>
      <w:r>
        <w:rPr>
          <w:rFonts w:hint="eastAsia"/>
        </w:rPr>
        <w:t>1978</w:t>
      </w:r>
      <w:r>
        <w:rPr>
          <w:rFonts w:hint="eastAsia"/>
        </w:rPr>
        <w:t>年。</w:t>
      </w:r>
      <w:r w:rsidRPr="00BB3491">
        <w:rPr>
          <w:rStyle w:val="af3"/>
          <w:rFonts w:hint="eastAsia"/>
        </w:rPr>
        <w:t>这本书目前尚无电子版。</w:t>
      </w:r>
    </w:p>
    <w:p w14:paraId="4206A04B" w14:textId="1D541DFC" w:rsidR="003B5979" w:rsidRPr="003B5979" w:rsidRDefault="003B5979" w:rsidP="003B5979">
      <w:pPr>
        <w:pStyle w:val="aff2"/>
      </w:pPr>
      <w:r>
        <w:rPr>
          <w:rFonts w:hint="eastAsia"/>
        </w:rPr>
        <w:t>这本书是比较优秀的毛主席关于辩证唯物主义的语录选编。</w:t>
      </w:r>
    </w:p>
    <w:p w14:paraId="308E2549" w14:textId="4EF2F88C" w:rsidR="00CB7C17" w:rsidRDefault="00CB7C17" w:rsidP="00870F3C">
      <w:pPr>
        <w:pStyle w:val="A540"/>
      </w:pPr>
      <w:bookmarkStart w:id="195" w:name="_Toc182735589"/>
      <w:r>
        <w:rPr>
          <w:rFonts w:hint="eastAsia"/>
        </w:rPr>
        <w:t>（</w:t>
      </w:r>
      <w:r w:rsidR="000F7ABC">
        <w:rPr>
          <w:rFonts w:hint="eastAsia"/>
        </w:rPr>
        <w:t>6</w:t>
      </w:r>
      <w:r>
        <w:rPr>
          <w:rFonts w:hint="eastAsia"/>
        </w:rPr>
        <w:t>）《毛泽东著作专题摘编》；</w:t>
      </w:r>
      <w:bookmarkEnd w:id="195"/>
    </w:p>
    <w:p w14:paraId="58392C4C" w14:textId="77777777" w:rsidR="00CB7C17" w:rsidRDefault="00CB7C17" w:rsidP="00A6702E">
      <w:pPr>
        <w:pStyle w:val="aff2"/>
      </w:pPr>
      <w:r>
        <w:rPr>
          <w:rFonts w:hint="eastAsia"/>
        </w:rPr>
        <w:t>（中央文献出版社，</w:t>
      </w:r>
      <w:r>
        <w:rPr>
          <w:rFonts w:hint="eastAsia"/>
        </w:rPr>
        <w:t>2003</w:t>
      </w:r>
      <w:r>
        <w:rPr>
          <w:rFonts w:hint="eastAsia"/>
        </w:rPr>
        <w:t>年）</w:t>
      </w:r>
    </w:p>
    <w:p w14:paraId="24654417" w14:textId="77777777" w:rsidR="00CB7C17" w:rsidRDefault="00CB7C17" w:rsidP="00A6702E">
      <w:pPr>
        <w:pStyle w:val="aff2"/>
      </w:pPr>
      <w:r>
        <w:rPr>
          <w:rFonts w:hint="eastAsia"/>
        </w:rPr>
        <w:t>官方出版的全面反映毛泽东思想体系（不包括继续革命理论）的著作。</w:t>
      </w:r>
    </w:p>
    <w:p w14:paraId="5BF1F015" w14:textId="62F6BBAE" w:rsidR="00CB7C17" w:rsidRDefault="00CB7C17" w:rsidP="007803F5">
      <w:pPr>
        <w:pStyle w:val="af2"/>
      </w:pPr>
      <w:r>
        <w:rPr>
          <w:rFonts w:hint="eastAsia"/>
        </w:rPr>
        <w:t>提醒：以上毛著，除了《毛主席哲学思想摘编（辩证唯物主义部分）》外，其它书籍</w:t>
      </w:r>
      <w:r w:rsidR="007803F5" w:rsidRPr="00982493">
        <w:rPr>
          <w:rFonts w:hint="eastAsia"/>
        </w:rPr>
        <w:t>均可以去墙外</w:t>
      </w:r>
      <w:r w:rsidR="007803F5" w:rsidRPr="00982493">
        <w:rPr>
          <w:rFonts w:hint="eastAsia"/>
        </w:rPr>
        <w:t>Z-Library</w:t>
      </w:r>
      <w:r w:rsidR="007803F5" w:rsidRPr="00982493">
        <w:rPr>
          <w:rFonts w:hint="eastAsia"/>
        </w:rPr>
        <w:t>网站上找到</w:t>
      </w:r>
      <w:r w:rsidR="007803F5" w:rsidRPr="00982493">
        <w:rPr>
          <w:rFonts w:hint="eastAsia"/>
        </w:rPr>
        <w:t>epub</w:t>
      </w:r>
      <w:r w:rsidR="007803F5" w:rsidRPr="00982493">
        <w:rPr>
          <w:rFonts w:hint="eastAsia"/>
        </w:rPr>
        <w:t>格式或者</w:t>
      </w:r>
      <w:r w:rsidR="007803F5" w:rsidRPr="00982493">
        <w:rPr>
          <w:rFonts w:hint="eastAsia"/>
        </w:rPr>
        <w:t>PDF</w:t>
      </w:r>
      <w:r w:rsidR="007803F5" w:rsidRPr="00982493">
        <w:rPr>
          <w:rFonts w:hint="eastAsia"/>
        </w:rPr>
        <w:t>格式电子版。</w:t>
      </w:r>
      <w:r w:rsidR="007803F5">
        <w:rPr>
          <w:rFonts w:hint="eastAsia"/>
        </w:rPr>
        <w:t>e</w:t>
      </w:r>
      <w:r w:rsidR="007803F5" w:rsidRPr="00E570AD">
        <w:rPr>
          <w:rFonts w:hint="eastAsia"/>
        </w:rPr>
        <w:t>pub</w:t>
      </w:r>
      <w:r w:rsidR="007803F5">
        <w:rPr>
          <w:rFonts w:hint="eastAsia"/>
        </w:rPr>
        <w:t>格式电子书更适合手机等电子设备阅读；</w:t>
      </w:r>
      <w:r w:rsidR="007803F5" w:rsidRPr="00982493">
        <w:rPr>
          <w:rFonts w:hint="eastAsia"/>
        </w:rPr>
        <w:t>如果需要纸质版，建议下载</w:t>
      </w:r>
      <w:r w:rsidR="007803F5" w:rsidRPr="00982493">
        <w:rPr>
          <w:rFonts w:hint="eastAsia"/>
        </w:rPr>
        <w:t>PDF</w:t>
      </w:r>
      <w:r w:rsidR="007803F5" w:rsidRPr="00982493">
        <w:rPr>
          <w:rFonts w:hint="eastAsia"/>
        </w:rPr>
        <w:t>格式自行打印很便宜，不建议在孔夫子旧书网等二手书网上，购买天价旧书。</w:t>
      </w:r>
    </w:p>
    <w:p w14:paraId="6B944BA3" w14:textId="77777777" w:rsidR="00CB7C17" w:rsidRDefault="00CB7C17" w:rsidP="00CB7C17">
      <w:pPr>
        <w:pStyle w:val="A5"/>
      </w:pPr>
    </w:p>
    <w:p w14:paraId="3326AFA4" w14:textId="77777777" w:rsidR="00CB7C17" w:rsidRDefault="00CB7C17" w:rsidP="000F7ABC">
      <w:pPr>
        <w:pStyle w:val="A530"/>
      </w:pPr>
      <w:bookmarkStart w:id="196" w:name="_Toc182735590"/>
      <w:r>
        <w:rPr>
          <w:rFonts w:hint="eastAsia"/>
        </w:rPr>
        <w:lastRenderedPageBreak/>
        <w:t>（三）关于民间版毛泽东选集、全集的问题</w:t>
      </w:r>
      <w:bookmarkEnd w:id="196"/>
    </w:p>
    <w:p w14:paraId="6E2CF121" w14:textId="77777777" w:rsidR="00CB7C17" w:rsidRDefault="00CB7C17" w:rsidP="00EA7EC2">
      <w:pPr>
        <w:pStyle w:val="A540"/>
      </w:pPr>
      <w:bookmarkStart w:id="197" w:name="_Toc182735591"/>
      <w:r>
        <w:rPr>
          <w:rFonts w:hint="eastAsia"/>
        </w:rPr>
        <w:t>（</w:t>
      </w:r>
      <w:r>
        <w:rPr>
          <w:rFonts w:hint="eastAsia"/>
        </w:rPr>
        <w:t>1</w:t>
      </w:r>
      <w:r>
        <w:rPr>
          <w:rFonts w:hint="eastAsia"/>
        </w:rPr>
        <w:t>）民间版《毛泽东选集》第六、七卷</w:t>
      </w:r>
      <w:bookmarkEnd w:id="197"/>
    </w:p>
    <w:p w14:paraId="4D2B74ED" w14:textId="77777777" w:rsidR="00CB7C17" w:rsidRDefault="00CB7C17" w:rsidP="00CB7C17">
      <w:pPr>
        <w:pStyle w:val="A5"/>
      </w:pPr>
      <w:r>
        <w:rPr>
          <w:rFonts w:hint="eastAsia"/>
        </w:rPr>
        <w:t>截止到</w:t>
      </w:r>
      <w:r>
        <w:rPr>
          <w:rFonts w:hint="eastAsia"/>
        </w:rPr>
        <w:t>2014</w:t>
      </w:r>
      <w:r>
        <w:rPr>
          <w:rFonts w:hint="eastAsia"/>
        </w:rPr>
        <w:t>年</w:t>
      </w:r>
      <w:r>
        <w:rPr>
          <w:rFonts w:hint="eastAsia"/>
        </w:rPr>
        <w:t>11</w:t>
      </w:r>
      <w:r>
        <w:rPr>
          <w:rFonts w:hint="eastAsia"/>
        </w:rPr>
        <w:t>月份，民间版毛第六、七卷，一共有大约</w:t>
      </w:r>
      <w:r>
        <w:rPr>
          <w:rFonts w:hint="eastAsia"/>
        </w:rPr>
        <w:t>5</w:t>
      </w:r>
      <w:r>
        <w:rPr>
          <w:rFonts w:hint="eastAsia"/>
        </w:rPr>
        <w:t>个版本，草堂版、静火版、润之赤旗版、嘲风版、赤浪青年版。下面对它们分别进行简单介绍：</w:t>
      </w:r>
    </w:p>
    <w:p w14:paraId="17317E58" w14:textId="77777777" w:rsidR="00CB7C17" w:rsidRDefault="00CB7C17" w:rsidP="00CB7C17">
      <w:pPr>
        <w:pStyle w:val="A5"/>
      </w:pPr>
      <w:r>
        <w:rPr>
          <w:rFonts w:hint="eastAsia"/>
        </w:rPr>
        <w:t>①草堂版：比较粗糙，不推荐；</w:t>
      </w:r>
    </w:p>
    <w:p w14:paraId="60C8AC11" w14:textId="77777777" w:rsidR="00CB7C17" w:rsidRDefault="00CB7C17" w:rsidP="00CB7C17">
      <w:pPr>
        <w:pStyle w:val="A5"/>
      </w:pPr>
      <w:r>
        <w:rPr>
          <w:rFonts w:hint="eastAsia"/>
        </w:rPr>
        <w:t>②静火版：这个版本基本体现了毛泽东晚年思想，但内容显得比较寡少；</w:t>
      </w:r>
    </w:p>
    <w:p w14:paraId="0D7DE790" w14:textId="77777777" w:rsidR="00CB7C17" w:rsidRDefault="00CB7C17" w:rsidP="00CB7C17">
      <w:pPr>
        <w:pStyle w:val="A5"/>
      </w:pPr>
      <w:r>
        <w:rPr>
          <w:rFonts w:hint="eastAsia"/>
        </w:rPr>
        <w:t>③</w:t>
      </w:r>
      <w:r w:rsidRPr="0049155A">
        <w:rPr>
          <w:rStyle w:val="af3"/>
          <w:rFonts w:hint="eastAsia"/>
        </w:rPr>
        <w:t>润之赤旗版</w:t>
      </w:r>
      <w:r>
        <w:rPr>
          <w:rFonts w:hint="eastAsia"/>
        </w:rPr>
        <w:t>：润之赤旗版是在静火版的基础上，补充加工而成。这个版本，别出心裁地把毛泽东很多不同时期的短篇指示，单独集中成一篇，放在书的最前面。这样让我们能快速、一目了然地了解毛泽东在一个较长时间段内的一连串事件上每一步的决策思路，于是就更加突出了文化大革命发生的来龙去脉。同时，这种文章选取和排列方式，在保证完整反映毛泽东晚年思想的同时，又尽可能控制了整部书的篇幅不至于太大（有些人埋怨说润之赤旗版的毛选排版的时间先后顺序错乱，这是他们不懂作者这种编排方式的妙处，他们体会不到作者的苦衷）。</w:t>
      </w:r>
    </w:p>
    <w:p w14:paraId="32293B8E" w14:textId="77777777" w:rsidR="00CB7C17" w:rsidRDefault="00CB7C17" w:rsidP="00CB7C17">
      <w:pPr>
        <w:pStyle w:val="A5"/>
      </w:pPr>
      <w:r>
        <w:rPr>
          <w:rFonts w:hint="eastAsia"/>
        </w:rPr>
        <w:t>因此，润之赤旗版毛选是一个比较成熟的毛选版本，我们推荐一般人阅读润之赤旗版。</w:t>
      </w:r>
    </w:p>
    <w:p w14:paraId="72DE91EC" w14:textId="77777777" w:rsidR="00CB7C17" w:rsidRDefault="00CB7C17" w:rsidP="00CB7C17">
      <w:pPr>
        <w:pStyle w:val="A5"/>
      </w:pPr>
      <w:r>
        <w:rPr>
          <w:rFonts w:hint="eastAsia"/>
        </w:rPr>
        <w:lastRenderedPageBreak/>
        <w:t>④嘲风版：嘲风版是个比较新的版本，它的第</w:t>
      </w:r>
      <w:r>
        <w:rPr>
          <w:rFonts w:hint="eastAsia"/>
        </w:rPr>
        <w:t>7</w:t>
      </w:r>
      <w:r>
        <w:rPr>
          <w:rFonts w:hint="eastAsia"/>
        </w:rPr>
        <w:t>卷是</w:t>
      </w:r>
      <w:r>
        <w:rPr>
          <w:rFonts w:hint="eastAsia"/>
        </w:rPr>
        <w:t>2024</w:t>
      </w:r>
      <w:r>
        <w:rPr>
          <w:rFonts w:hint="eastAsia"/>
        </w:rPr>
        <w:t>年</w:t>
      </w:r>
      <w:r>
        <w:rPr>
          <w:rFonts w:hint="eastAsia"/>
        </w:rPr>
        <w:t>7</w:t>
      </w:r>
      <w:r>
        <w:rPr>
          <w:rFonts w:hint="eastAsia"/>
        </w:rPr>
        <w:t>月份才刚刚出炉的。嘲风版是在润之赤旗版的基础上，进一步扩充而来的，编排方式完全模仿官方版毛选，选材也很精心。这个版本也是个非常好的版本，只是内容篇幅比润之赤旗版更大一些。这个版本也值得一读。</w:t>
      </w:r>
    </w:p>
    <w:p w14:paraId="5F90F4AE" w14:textId="77777777" w:rsidR="00CB7C17" w:rsidRDefault="00CB7C17" w:rsidP="00CB7C17">
      <w:pPr>
        <w:pStyle w:val="A5"/>
      </w:pPr>
      <w:r>
        <w:rPr>
          <w:rFonts w:hint="eastAsia"/>
        </w:rPr>
        <w:t>⑤赤浪青年版也是个比较新的版本，它的第</w:t>
      </w:r>
      <w:r>
        <w:rPr>
          <w:rFonts w:hint="eastAsia"/>
        </w:rPr>
        <w:t>7</w:t>
      </w:r>
      <w:r>
        <w:rPr>
          <w:rFonts w:hint="eastAsia"/>
        </w:rPr>
        <w:t>卷，是</w:t>
      </w:r>
      <w:r>
        <w:rPr>
          <w:rFonts w:hint="eastAsia"/>
        </w:rPr>
        <w:t>2022</w:t>
      </w:r>
      <w:r>
        <w:rPr>
          <w:rFonts w:hint="eastAsia"/>
        </w:rPr>
        <w:t>年</w:t>
      </w:r>
      <w:r>
        <w:rPr>
          <w:rFonts w:hint="eastAsia"/>
        </w:rPr>
        <w:t>10</w:t>
      </w:r>
      <w:r>
        <w:rPr>
          <w:rFonts w:hint="eastAsia"/>
        </w:rPr>
        <w:t>出炉的，但只截止到</w:t>
      </w:r>
      <w:r>
        <w:rPr>
          <w:rFonts w:hint="eastAsia"/>
        </w:rPr>
        <w:t>1965</w:t>
      </w:r>
      <w:r>
        <w:rPr>
          <w:rFonts w:hint="eastAsia"/>
        </w:rPr>
        <w:t>年</w:t>
      </w:r>
      <w:r>
        <w:rPr>
          <w:rFonts w:hint="eastAsia"/>
        </w:rPr>
        <w:t>1</w:t>
      </w:r>
      <w:r>
        <w:rPr>
          <w:rFonts w:hint="eastAsia"/>
        </w:rPr>
        <w:t>月，因此猜测赤浪青年版可能后面还有第八卷甚至第九卷尚未出炉。嘲风版也是在润之赤旗版的基础上扩充而来，它的内容非常丰富，篇幅比潮风版更大了。有时间的话，这个版本也可以读读。</w:t>
      </w:r>
    </w:p>
    <w:p w14:paraId="5707B16B" w14:textId="77777777" w:rsidR="00CB7C17" w:rsidRDefault="00CB7C17" w:rsidP="00EA7EC2">
      <w:pPr>
        <w:pStyle w:val="A540"/>
      </w:pPr>
      <w:bookmarkStart w:id="198" w:name="_Toc182735592"/>
      <w:r>
        <w:rPr>
          <w:rFonts w:hint="eastAsia"/>
        </w:rPr>
        <w:t>（</w:t>
      </w:r>
      <w:r>
        <w:rPr>
          <w:rFonts w:hint="eastAsia"/>
        </w:rPr>
        <w:t>2</w:t>
      </w:r>
      <w:r>
        <w:rPr>
          <w:rFonts w:hint="eastAsia"/>
        </w:rPr>
        <w:t>）《毛泽东思想万岁》</w:t>
      </w:r>
      <w:bookmarkEnd w:id="198"/>
    </w:p>
    <w:p w14:paraId="5D2E3986" w14:textId="77777777" w:rsidR="00CB7C17" w:rsidRDefault="00CB7C17" w:rsidP="00CB7C17">
      <w:pPr>
        <w:pStyle w:val="A5"/>
      </w:pPr>
      <w:r>
        <w:rPr>
          <w:rFonts w:hint="eastAsia"/>
        </w:rPr>
        <w:t>《毛泽东思想万岁》又被称之为“万岁本毛选”。文化大革命初期，全国各地群众自发搜集毛泽东各种讲话、著作，编印成册，成为一种潮流，当时大家大多把这个书取名叫做《毛泽东思想万岁》。此书版本众多，五花八门，据说全国有超过</w:t>
      </w:r>
      <w:r>
        <w:rPr>
          <w:rFonts w:hint="eastAsia"/>
        </w:rPr>
        <w:t>300</w:t>
      </w:r>
      <w:r>
        <w:rPr>
          <w:rFonts w:hint="eastAsia"/>
        </w:rPr>
        <w:t>个以上的版本，被群众统称为“万岁本毛选”。后周恩来下令，全部都销毁了，并禁止传播。目前发现有比较优秀的是武汉地区曾经流通的五卷本《毛泽东思想万岁》，它保留了很多原汁原味的原始文献，有兴趣的人，可以读一读。</w:t>
      </w:r>
    </w:p>
    <w:p w14:paraId="5161B9D9" w14:textId="77777777" w:rsidR="00CB7C17" w:rsidRDefault="00CB7C17" w:rsidP="00CB7C17">
      <w:pPr>
        <w:pStyle w:val="A5"/>
      </w:pPr>
      <w:r>
        <w:rPr>
          <w:rFonts w:hint="eastAsia"/>
        </w:rPr>
        <w:lastRenderedPageBreak/>
        <w:t>毛泽东可不是儒家君子，他曾经自我评价是“三分虎气，七分猴气”，读了武汉版万岁本毛选，尤其是它的第四、五卷，你就会对此深有体会。它语言极富毛泽东的独特个性，都是</w:t>
      </w:r>
      <w:r w:rsidRPr="004D1319">
        <w:rPr>
          <w:rStyle w:val="af3"/>
          <w:rFonts w:hint="eastAsia"/>
        </w:rPr>
        <w:t>原汁原味的毛式风格</w:t>
      </w:r>
      <w:r>
        <w:rPr>
          <w:rFonts w:hint="eastAsia"/>
        </w:rPr>
        <w:t>，极有味道，这是你在别的正式出版物里面，很难看到的东西。因为正式出版物里面，这些都被打磨掉了，变得中规中矩。</w:t>
      </w:r>
      <w:r>
        <w:rPr>
          <w:rFonts w:hint="eastAsia"/>
        </w:rPr>
        <w:t xml:space="preserve"> </w:t>
      </w:r>
    </w:p>
    <w:p w14:paraId="2D239073" w14:textId="77777777" w:rsidR="00CB7C17" w:rsidRDefault="00CB7C17" w:rsidP="00EA7EC2">
      <w:pPr>
        <w:pStyle w:val="A540"/>
      </w:pPr>
      <w:bookmarkStart w:id="199" w:name="_Toc182735593"/>
      <w:r>
        <w:rPr>
          <w:rFonts w:hint="eastAsia"/>
        </w:rPr>
        <w:t>（</w:t>
      </w:r>
      <w:r>
        <w:rPr>
          <w:rFonts w:hint="eastAsia"/>
        </w:rPr>
        <w:t>3</w:t>
      </w:r>
      <w:r>
        <w:rPr>
          <w:rFonts w:hint="eastAsia"/>
        </w:rPr>
        <w:t>）香港出版的</w:t>
      </w:r>
      <w:r>
        <w:rPr>
          <w:rFonts w:hint="eastAsia"/>
        </w:rPr>
        <w:t>52</w:t>
      </w:r>
      <w:r>
        <w:rPr>
          <w:rFonts w:hint="eastAsia"/>
        </w:rPr>
        <w:t>册毛泽东全集</w:t>
      </w:r>
      <w:bookmarkEnd w:id="199"/>
    </w:p>
    <w:p w14:paraId="486964B8" w14:textId="77777777" w:rsidR="00CB7C17" w:rsidRDefault="00CB7C17" w:rsidP="00CB7C17">
      <w:pPr>
        <w:pStyle w:val="A5"/>
      </w:pPr>
      <w:r>
        <w:rPr>
          <w:rFonts w:hint="eastAsia"/>
        </w:rPr>
        <w:t>2013</w:t>
      </w:r>
      <w:r>
        <w:rPr>
          <w:rFonts w:hint="eastAsia"/>
        </w:rPr>
        <w:t>年，香港润东出版社，出版了一套</w:t>
      </w:r>
      <w:r>
        <w:rPr>
          <w:rFonts w:hint="eastAsia"/>
        </w:rPr>
        <w:t>52</w:t>
      </w:r>
      <w:r>
        <w:rPr>
          <w:rFonts w:hint="eastAsia"/>
        </w:rPr>
        <w:t>册的毛泽东全集，张迪杰主编。这个版本的全集比较粗糙，内容缺损不完整，错漏很多，又没有背景介绍和注释。这个所谓的全集质量不高，不是很推荐大家读。</w:t>
      </w:r>
    </w:p>
    <w:p w14:paraId="0E49B1A0" w14:textId="77777777" w:rsidR="00CB7C17" w:rsidRDefault="00CB7C17" w:rsidP="000F7ABC">
      <w:pPr>
        <w:pStyle w:val="A530"/>
      </w:pPr>
      <w:bookmarkStart w:id="200" w:name="_Toc182735594"/>
      <w:r>
        <w:rPr>
          <w:rFonts w:hint="eastAsia"/>
        </w:rPr>
        <w:t>（四）小节</w:t>
      </w:r>
      <w:bookmarkEnd w:id="200"/>
    </w:p>
    <w:p w14:paraId="3C30053E" w14:textId="77777777" w:rsidR="00CB7C17" w:rsidRDefault="00CB7C17" w:rsidP="00CB7C17">
      <w:pPr>
        <w:pStyle w:val="A5"/>
      </w:pPr>
      <w:r>
        <w:rPr>
          <w:rFonts w:hint="eastAsia"/>
        </w:rPr>
        <w:t>毛泽东思想（或者称之为毛泽东主义）具体内容虽然很多，但最核心是这两大模块：</w:t>
      </w:r>
      <w:r w:rsidRPr="006300FE">
        <w:rPr>
          <w:rStyle w:val="af3"/>
          <w:rFonts w:hint="eastAsia"/>
        </w:rPr>
        <w:t>新民主主义革命理论</w:t>
      </w:r>
      <w:r>
        <w:rPr>
          <w:rFonts w:hint="eastAsia"/>
        </w:rPr>
        <w:t>和</w:t>
      </w:r>
      <w:r w:rsidRPr="006300FE">
        <w:rPr>
          <w:rStyle w:val="af3"/>
          <w:rFonts w:hint="eastAsia"/>
        </w:rPr>
        <w:t>继续革命理论</w:t>
      </w:r>
      <w:r>
        <w:rPr>
          <w:rFonts w:hint="eastAsia"/>
        </w:rPr>
        <w:t>。</w:t>
      </w:r>
    </w:p>
    <w:p w14:paraId="2978BE44" w14:textId="4B26D180" w:rsidR="00CB7C17" w:rsidRDefault="00CB7C17" w:rsidP="0073356C">
      <w:pPr>
        <w:pStyle w:val="A5"/>
      </w:pPr>
      <w:r>
        <w:rPr>
          <w:rFonts w:hint="eastAsia"/>
        </w:rPr>
        <w:t>毛选</w:t>
      </w:r>
      <w:r>
        <w:rPr>
          <w:rFonts w:hint="eastAsia"/>
        </w:rPr>
        <w:t>1-4</w:t>
      </w:r>
      <w:r>
        <w:rPr>
          <w:rFonts w:hint="eastAsia"/>
        </w:rPr>
        <w:t>卷，是讲新民主主义革命阶段的理论，而新民主主义革命阶段，本质上还属于资本主义革命的范畴的，不属于社会主义的范畴</w:t>
      </w:r>
      <w:r w:rsidR="0073356C">
        <w:rPr>
          <w:rFonts w:hint="eastAsia"/>
        </w:rPr>
        <w:t>（这个我们在第一章第</w:t>
      </w:r>
      <w:r w:rsidR="0073356C">
        <w:rPr>
          <w:rFonts w:hint="eastAsia"/>
        </w:rPr>
        <w:t>4</w:t>
      </w:r>
      <w:r w:rsidR="0073356C">
        <w:rPr>
          <w:rFonts w:hint="eastAsia"/>
        </w:rPr>
        <w:t>节已经讲过）</w:t>
      </w:r>
      <w:r>
        <w:rPr>
          <w:rFonts w:hint="eastAsia"/>
        </w:rPr>
        <w:t>，</w:t>
      </w:r>
      <w:r w:rsidR="0073356C">
        <w:t xml:space="preserve"> </w:t>
      </w:r>
      <w:r>
        <w:rPr>
          <w:rFonts w:hint="eastAsia"/>
        </w:rPr>
        <w:t>正因为如此，所以毛选</w:t>
      </w:r>
      <w:r>
        <w:rPr>
          <w:rFonts w:hint="eastAsia"/>
        </w:rPr>
        <w:t>1-4</w:t>
      </w:r>
      <w:r>
        <w:rPr>
          <w:rFonts w:hint="eastAsia"/>
        </w:rPr>
        <w:t>卷，修正主义</w:t>
      </w:r>
      <w:r w:rsidR="004F2A30">
        <w:rPr>
          <w:rFonts w:hint="eastAsia"/>
        </w:rPr>
        <w:t>“二共”</w:t>
      </w:r>
      <w:r>
        <w:rPr>
          <w:rFonts w:hint="eastAsia"/>
        </w:rPr>
        <w:t>还允许它流通，因为新民主主</w:t>
      </w:r>
      <w:r>
        <w:rPr>
          <w:rFonts w:hint="eastAsia"/>
        </w:rPr>
        <w:lastRenderedPageBreak/>
        <w:t>义革命本质是资本主义革命，这个阶段的理论，对</w:t>
      </w:r>
      <w:r w:rsidR="004F2A30">
        <w:rPr>
          <w:rFonts w:hint="eastAsia"/>
        </w:rPr>
        <w:t>修正主义“二共”</w:t>
      </w:r>
      <w:r>
        <w:rPr>
          <w:rFonts w:hint="eastAsia"/>
        </w:rPr>
        <w:t>的统治威胁还不太大。</w:t>
      </w:r>
    </w:p>
    <w:p w14:paraId="1827ED67" w14:textId="772346DC" w:rsidR="00CB7C17" w:rsidRDefault="00CB7C17" w:rsidP="00CB7C17">
      <w:pPr>
        <w:pStyle w:val="A5"/>
      </w:pPr>
      <w:r>
        <w:rPr>
          <w:rFonts w:hint="eastAsia"/>
        </w:rPr>
        <w:t>而毛选第</w:t>
      </w:r>
      <w:r>
        <w:rPr>
          <w:rFonts w:hint="eastAsia"/>
        </w:rPr>
        <w:t>5</w:t>
      </w:r>
      <w:r>
        <w:rPr>
          <w:rFonts w:hint="eastAsia"/>
        </w:rPr>
        <w:t>卷就不同了，它是社会主义革命阶段的理论，对</w:t>
      </w:r>
      <w:r w:rsidR="004F2A30">
        <w:rPr>
          <w:rFonts w:hint="eastAsia"/>
        </w:rPr>
        <w:t>修正主义“二共”</w:t>
      </w:r>
      <w:r>
        <w:rPr>
          <w:rFonts w:hint="eastAsia"/>
        </w:rPr>
        <w:t>的资本主义统治威胁很大，所以官方要禁止流通。民间版的毛选第</w:t>
      </w:r>
      <w:r>
        <w:rPr>
          <w:rFonts w:hint="eastAsia"/>
        </w:rPr>
        <w:t>6</w:t>
      </w:r>
      <w:r>
        <w:rPr>
          <w:rFonts w:hint="eastAsia"/>
        </w:rPr>
        <w:t>卷和毛选第</w:t>
      </w:r>
      <w:r>
        <w:rPr>
          <w:rFonts w:hint="eastAsia"/>
        </w:rPr>
        <w:t>7</w:t>
      </w:r>
      <w:r>
        <w:rPr>
          <w:rFonts w:hint="eastAsia"/>
        </w:rPr>
        <w:t>卷，也都是社会主义革命阶段的理论，而且它们提出的问题比毛选第</w:t>
      </w:r>
      <w:r>
        <w:rPr>
          <w:rFonts w:hint="eastAsia"/>
        </w:rPr>
        <w:t>5</w:t>
      </w:r>
      <w:r>
        <w:rPr>
          <w:rFonts w:hint="eastAsia"/>
        </w:rPr>
        <w:t>卷更加尖锐，对修正主义二共的威胁就更大了！所以官方更是要封杀民间编辑的毛选第</w:t>
      </w:r>
      <w:r>
        <w:rPr>
          <w:rFonts w:hint="eastAsia"/>
        </w:rPr>
        <w:t>6</w:t>
      </w:r>
      <w:r>
        <w:rPr>
          <w:rFonts w:hint="eastAsia"/>
        </w:rPr>
        <w:t>卷、毛选第</w:t>
      </w:r>
      <w:r>
        <w:rPr>
          <w:rFonts w:hint="eastAsia"/>
        </w:rPr>
        <w:t>7</w:t>
      </w:r>
      <w:r>
        <w:rPr>
          <w:rFonts w:hint="eastAsia"/>
        </w:rPr>
        <w:t>卷，不让它们流通。</w:t>
      </w:r>
    </w:p>
    <w:p w14:paraId="4ECB52D2" w14:textId="77777777" w:rsidR="00CB7C17" w:rsidRDefault="00CB7C17" w:rsidP="00CB7C17">
      <w:pPr>
        <w:pStyle w:val="A5"/>
      </w:pPr>
      <w:r>
        <w:rPr>
          <w:rFonts w:hint="eastAsia"/>
        </w:rPr>
        <w:t>因此，读《毛泽东选集》的话，</w:t>
      </w:r>
      <w:r w:rsidRPr="004D23A4">
        <w:rPr>
          <w:rStyle w:val="af3"/>
          <w:rFonts w:hint="eastAsia"/>
        </w:rPr>
        <w:t>1-4</w:t>
      </w:r>
      <w:r w:rsidRPr="004D23A4">
        <w:rPr>
          <w:rStyle w:val="af3"/>
          <w:rFonts w:hint="eastAsia"/>
        </w:rPr>
        <w:t>卷不建议作为阅读的重点</w:t>
      </w:r>
      <w:r>
        <w:rPr>
          <w:rFonts w:hint="eastAsia"/>
        </w:rPr>
        <w:t>（里面的哲学内容除外），对于新民主主义革命，我们了解其大体历史脉络和基本理论原理即可，不必作太多深入研究。</w:t>
      </w:r>
      <w:r w:rsidRPr="00253B28">
        <w:rPr>
          <w:rStyle w:val="af3"/>
          <w:rFonts w:hint="eastAsia"/>
        </w:rPr>
        <w:t>继续革命理论才应该作为我们学习研究的重点</w:t>
      </w:r>
      <w:r>
        <w:rPr>
          <w:rFonts w:hint="eastAsia"/>
        </w:rPr>
        <w:t>，所以读毛选，</w:t>
      </w:r>
      <w:r w:rsidRPr="00253B28">
        <w:rPr>
          <w:rStyle w:val="af3"/>
          <w:rFonts w:hint="eastAsia"/>
        </w:rPr>
        <w:t>重点要读毛选</w:t>
      </w:r>
      <w:r w:rsidRPr="00253B28">
        <w:rPr>
          <w:rStyle w:val="af3"/>
          <w:rFonts w:hint="eastAsia"/>
        </w:rPr>
        <w:t>5-7</w:t>
      </w:r>
      <w:r w:rsidRPr="00253B28">
        <w:rPr>
          <w:rStyle w:val="af3"/>
          <w:rFonts w:hint="eastAsia"/>
        </w:rPr>
        <w:t>卷</w:t>
      </w:r>
      <w:r>
        <w:rPr>
          <w:rFonts w:hint="eastAsia"/>
        </w:rPr>
        <w:t>。</w:t>
      </w:r>
      <w:r>
        <w:rPr>
          <w:rFonts w:hint="eastAsia"/>
        </w:rPr>
        <w:t>5-7</w:t>
      </w:r>
      <w:r>
        <w:rPr>
          <w:rFonts w:hint="eastAsia"/>
        </w:rPr>
        <w:t>卷建议大家至少要通读一遍，要理解文化大革命来龙去脉，这是必不可少的。</w:t>
      </w:r>
    </w:p>
    <w:p w14:paraId="69352A4A" w14:textId="77777777" w:rsidR="00CB7C17" w:rsidRDefault="00CB7C17" w:rsidP="00CB7C17">
      <w:pPr>
        <w:pStyle w:val="A5"/>
      </w:pPr>
      <w:r>
        <w:rPr>
          <w:rFonts w:hint="eastAsia"/>
        </w:rPr>
        <w:t>此外《毛主席语录》、《毛主席论无产阶级专政下的继续革命》、《毛主席哲学思想摘录》、《毛泽东著作专题摘编》，都是非常优秀的体现毛主席思想的著作，有条件的可以读一读。</w:t>
      </w:r>
    </w:p>
    <w:p w14:paraId="6FEFF0CF" w14:textId="1FEE7D40" w:rsidR="00CB7C17" w:rsidRPr="00CB7C17" w:rsidRDefault="00CB7C17" w:rsidP="00CB7C17">
      <w:pPr>
        <w:pStyle w:val="A5"/>
      </w:pPr>
      <w:r w:rsidRPr="00A2043D">
        <w:rPr>
          <w:rStyle w:val="af4"/>
          <w:rFonts w:hint="eastAsia"/>
        </w:rPr>
        <w:t>提醒：</w:t>
      </w:r>
      <w:r w:rsidR="005B138B">
        <w:rPr>
          <w:rStyle w:val="af4"/>
          <w:rFonts w:hint="eastAsia"/>
        </w:rPr>
        <w:t>本</w:t>
      </w:r>
      <w:r w:rsidRPr="00A2043D">
        <w:rPr>
          <w:rStyle w:val="af4"/>
          <w:rFonts w:hint="eastAsia"/>
        </w:rPr>
        <w:t>章列出的这些书，如果在内网找不到，绝大多数</w:t>
      </w:r>
      <w:r w:rsidR="00A2043D" w:rsidRPr="00982493">
        <w:rPr>
          <w:rFonts w:eastAsia="黑体" w:hint="eastAsia"/>
        </w:rPr>
        <w:t>均可以去墙外</w:t>
      </w:r>
      <w:r w:rsidR="00A2043D" w:rsidRPr="00982493">
        <w:rPr>
          <w:rFonts w:eastAsia="黑体" w:hint="eastAsia"/>
        </w:rPr>
        <w:t>Z-Library</w:t>
      </w:r>
      <w:r w:rsidR="00A2043D" w:rsidRPr="00982493">
        <w:rPr>
          <w:rFonts w:eastAsia="黑体" w:hint="eastAsia"/>
        </w:rPr>
        <w:t>网站上找到</w:t>
      </w:r>
      <w:r w:rsidR="00A2043D" w:rsidRPr="00982493">
        <w:rPr>
          <w:rFonts w:eastAsia="黑体" w:hint="eastAsia"/>
        </w:rPr>
        <w:t>epub</w:t>
      </w:r>
      <w:r w:rsidR="00A2043D" w:rsidRPr="00982493">
        <w:rPr>
          <w:rFonts w:eastAsia="黑体" w:hint="eastAsia"/>
        </w:rPr>
        <w:t>格式或者</w:t>
      </w:r>
      <w:r w:rsidR="00A2043D" w:rsidRPr="00982493">
        <w:rPr>
          <w:rFonts w:eastAsia="黑体" w:hint="eastAsia"/>
        </w:rPr>
        <w:t>PDF</w:t>
      </w:r>
      <w:r w:rsidR="00A2043D" w:rsidRPr="00982493">
        <w:rPr>
          <w:rFonts w:eastAsia="黑体" w:hint="eastAsia"/>
        </w:rPr>
        <w:t>格式电子版。</w:t>
      </w:r>
      <w:r w:rsidR="00A2043D">
        <w:rPr>
          <w:rFonts w:eastAsia="黑体" w:hint="eastAsia"/>
        </w:rPr>
        <w:t>e</w:t>
      </w:r>
      <w:r w:rsidR="00A2043D" w:rsidRPr="00E570AD">
        <w:rPr>
          <w:rFonts w:eastAsia="黑体" w:hint="eastAsia"/>
        </w:rPr>
        <w:t>pub</w:t>
      </w:r>
      <w:r w:rsidR="00A2043D">
        <w:rPr>
          <w:rFonts w:eastAsia="黑体" w:hint="eastAsia"/>
        </w:rPr>
        <w:t>格式电子书更适合手机等电子设备阅读；</w:t>
      </w:r>
      <w:r w:rsidR="00A2043D" w:rsidRPr="00982493">
        <w:rPr>
          <w:rFonts w:eastAsia="黑体" w:hint="eastAsia"/>
        </w:rPr>
        <w:t>如果需要纸质版，建议下载</w:t>
      </w:r>
      <w:r w:rsidR="00A2043D" w:rsidRPr="00982493">
        <w:rPr>
          <w:rFonts w:eastAsia="黑体" w:hint="eastAsia"/>
        </w:rPr>
        <w:t>PDF</w:t>
      </w:r>
      <w:r w:rsidR="00A2043D" w:rsidRPr="00982493">
        <w:rPr>
          <w:rFonts w:eastAsia="黑体" w:hint="eastAsia"/>
        </w:rPr>
        <w:lastRenderedPageBreak/>
        <w:t>格式自行打印很便宜，不建议在孔夫子旧书网等二手书网上，购买天价旧书。</w:t>
      </w:r>
    </w:p>
    <w:p w14:paraId="1D090577" w14:textId="77DEA169" w:rsidR="00D02DE9" w:rsidRDefault="00D02DE9" w:rsidP="00D02DE9">
      <w:pPr>
        <w:pStyle w:val="A512"/>
      </w:pPr>
      <w:bookmarkStart w:id="201" w:name="_Toc182735595"/>
      <w:bookmarkStart w:id="202" w:name="_Toc179843672"/>
      <w:r>
        <w:rPr>
          <w:rFonts w:hint="eastAsia"/>
        </w:rPr>
        <w:lastRenderedPageBreak/>
        <w:t>第五章</w:t>
      </w:r>
      <w:r>
        <w:rPr>
          <w:rFonts w:hint="eastAsia"/>
        </w:rPr>
        <w:t xml:space="preserve"> </w:t>
      </w:r>
      <w:r>
        <w:rPr>
          <w:rFonts w:hint="eastAsia"/>
        </w:rPr>
        <w:t>左派常见问题和基本常识</w:t>
      </w:r>
      <w:bookmarkEnd w:id="201"/>
    </w:p>
    <w:p w14:paraId="7E235A14" w14:textId="77777777" w:rsidR="00D02DE9" w:rsidRDefault="00D02DE9" w:rsidP="00D02DE9">
      <w:pPr>
        <w:pStyle w:val="A520"/>
      </w:pPr>
      <w:bookmarkStart w:id="203" w:name="_Toc182735596"/>
      <w:r>
        <w:rPr>
          <w:rFonts w:hint="eastAsia"/>
        </w:rPr>
        <w:t>第</w:t>
      </w:r>
      <w:r>
        <w:rPr>
          <w:rFonts w:hint="eastAsia"/>
        </w:rPr>
        <w:t>1</w:t>
      </w:r>
      <w:r>
        <w:rPr>
          <w:rFonts w:hint="eastAsia"/>
        </w:rPr>
        <w:t>节</w:t>
      </w:r>
      <w:r>
        <w:rPr>
          <w:rFonts w:hint="eastAsia"/>
        </w:rPr>
        <w:t xml:space="preserve"> </w:t>
      </w:r>
      <w:r>
        <w:rPr>
          <w:rFonts w:hint="eastAsia"/>
        </w:rPr>
        <w:t>关于左和右的一些基本常识</w:t>
      </w:r>
      <w:bookmarkEnd w:id="203"/>
    </w:p>
    <w:p w14:paraId="2D43A5C8" w14:textId="17AEFCD5" w:rsidR="00D02DE9" w:rsidRDefault="00D55199" w:rsidP="006F6CF0">
      <w:pPr>
        <w:pStyle w:val="A530"/>
      </w:pPr>
      <w:bookmarkStart w:id="204" w:name="_Toc182735597"/>
      <w:r>
        <w:rPr>
          <w:rFonts w:hint="eastAsia"/>
        </w:rPr>
        <w:t>（一）</w:t>
      </w:r>
      <w:r w:rsidR="00D02DE9">
        <w:rPr>
          <w:rFonts w:hint="eastAsia"/>
        </w:rPr>
        <w:t>什么是左派，什么是右派？左右划分的起源。</w:t>
      </w:r>
      <w:bookmarkEnd w:id="204"/>
    </w:p>
    <w:p w14:paraId="173BAE85" w14:textId="77777777" w:rsidR="00D02DE9" w:rsidRDefault="00D02DE9" w:rsidP="00D02DE9">
      <w:pPr>
        <w:pStyle w:val="A5"/>
      </w:pPr>
      <w:r w:rsidRPr="005B2BD1">
        <w:rPr>
          <w:rFonts w:hint="eastAsia"/>
        </w:rPr>
        <w:t>左派和右派是</w:t>
      </w:r>
      <w:r>
        <w:rPr>
          <w:rFonts w:hint="eastAsia"/>
        </w:rPr>
        <w:t>划分现代</w:t>
      </w:r>
      <w:r w:rsidRPr="005B2BD1">
        <w:rPr>
          <w:rFonts w:hint="eastAsia"/>
        </w:rPr>
        <w:t>政治光谱的两个</w:t>
      </w:r>
      <w:r>
        <w:rPr>
          <w:rFonts w:hint="eastAsia"/>
        </w:rPr>
        <w:t>基本</w:t>
      </w:r>
      <w:r w:rsidRPr="005B2BD1">
        <w:rPr>
          <w:rFonts w:hint="eastAsia"/>
        </w:rPr>
        <w:t>阵营</w:t>
      </w:r>
      <w:r>
        <w:rPr>
          <w:rFonts w:hint="eastAsia"/>
        </w:rPr>
        <w:t>。</w:t>
      </w:r>
      <w:r w:rsidRPr="00461919">
        <w:rPr>
          <w:rStyle w:val="af4"/>
          <w:rFonts w:hint="eastAsia"/>
        </w:rPr>
        <w:t>左派</w:t>
      </w:r>
      <w:r>
        <w:rPr>
          <w:rFonts w:hint="eastAsia"/>
        </w:rPr>
        <w:t>一般倾向于代表社会底层人民的利益，更注重社会平等和扩大民主，更主张对现有社会制度进行革命或者改良，支持进步的新生事物；</w:t>
      </w:r>
      <w:r w:rsidRPr="00461919">
        <w:rPr>
          <w:rStyle w:val="af4"/>
          <w:rFonts w:hint="eastAsia"/>
        </w:rPr>
        <w:t>右派</w:t>
      </w:r>
      <w:r>
        <w:rPr>
          <w:rFonts w:hint="eastAsia"/>
        </w:rPr>
        <w:t>一般倾向于代表社会上层富贵人士的利益，更注重个人自由，一般主张维护旧的社会制度和价值观。</w:t>
      </w:r>
    </w:p>
    <w:p w14:paraId="67A2D505" w14:textId="77777777" w:rsidR="00D02DE9" w:rsidRDefault="00D02DE9" w:rsidP="00D02DE9">
      <w:pPr>
        <w:pStyle w:val="A5"/>
      </w:pPr>
      <w:r>
        <w:rPr>
          <w:rFonts w:hint="eastAsia"/>
        </w:rPr>
        <w:t>左派和右派的称谓</w:t>
      </w:r>
      <w:r w:rsidRPr="00461919">
        <w:rPr>
          <w:rStyle w:val="af4"/>
          <w:rFonts w:hint="eastAsia"/>
        </w:rPr>
        <w:t>起源</w:t>
      </w:r>
      <w:r>
        <w:rPr>
          <w:rFonts w:hint="eastAsia"/>
        </w:rPr>
        <w:t>于</w:t>
      </w:r>
      <w:r>
        <w:rPr>
          <w:rFonts w:hint="eastAsia"/>
        </w:rPr>
        <w:t>1789</w:t>
      </w:r>
      <w:r>
        <w:rPr>
          <w:rFonts w:hint="eastAsia"/>
        </w:rPr>
        <w:t>年法国大革命，当时法国的国民议会在辩论君主制的废除和新政府的组织结构时，支持改革和革命、要求废除君主制的代表坐在会场的左边；而维护君主制、支持传统等级秩序的代表则坐在会场右边。每次开会两边座位都泾渭分明，政治立场也泾渭分明。</w:t>
      </w:r>
      <w:r w:rsidRPr="00EF4856">
        <w:rPr>
          <w:rFonts w:hint="eastAsia"/>
        </w:rPr>
        <w:t>这一座位安排逐渐演变为</w:t>
      </w:r>
      <w:r>
        <w:rPr>
          <w:rFonts w:hint="eastAsia"/>
        </w:rPr>
        <w:t>通用的现代</w:t>
      </w:r>
      <w:r w:rsidRPr="00EF4856">
        <w:rPr>
          <w:rFonts w:hint="eastAsia"/>
        </w:rPr>
        <w:t>政治术语</w:t>
      </w:r>
      <w:r>
        <w:rPr>
          <w:rFonts w:hint="eastAsia"/>
        </w:rPr>
        <w:t>。</w:t>
      </w:r>
    </w:p>
    <w:p w14:paraId="6CD2FD33" w14:textId="77777777" w:rsidR="00D02DE9" w:rsidRDefault="00D02DE9" w:rsidP="00D02DE9">
      <w:pPr>
        <w:pStyle w:val="A5"/>
      </w:pPr>
    </w:p>
    <w:p w14:paraId="75488C4E" w14:textId="77777777" w:rsidR="00D02DE9" w:rsidRDefault="00D02DE9" w:rsidP="00D02DE9">
      <w:pPr>
        <w:pStyle w:val="A530"/>
      </w:pPr>
      <w:bookmarkStart w:id="205" w:name="_Toc182735598"/>
      <w:r w:rsidRPr="00716370">
        <w:rPr>
          <w:rFonts w:hint="eastAsia"/>
          <w:b w:val="0"/>
        </w:rPr>
        <w:lastRenderedPageBreak/>
        <w:t>（二</w:t>
      </w:r>
      <w:r>
        <w:rPr>
          <w:rFonts w:hint="eastAsia"/>
        </w:rPr>
        <w:t>）西方国家左、右划分和马克思主义者（马列毛主义者）眼中的左、右划分的区别。</w:t>
      </w:r>
      <w:bookmarkEnd w:id="205"/>
    </w:p>
    <w:p w14:paraId="7B3B730F" w14:textId="77777777" w:rsidR="00D02DE9" w:rsidRDefault="00D02DE9" w:rsidP="00D02DE9">
      <w:pPr>
        <w:pStyle w:val="A5"/>
      </w:pPr>
      <w:r>
        <w:rPr>
          <w:rFonts w:hint="eastAsia"/>
        </w:rPr>
        <w:t>（</w:t>
      </w:r>
      <w:r>
        <w:rPr>
          <w:rFonts w:hint="eastAsia"/>
        </w:rPr>
        <w:t>1</w:t>
      </w:r>
      <w:r>
        <w:rPr>
          <w:rFonts w:hint="eastAsia"/>
        </w:rPr>
        <w:t>）</w:t>
      </w:r>
      <w:r w:rsidRPr="00165D35">
        <w:rPr>
          <w:rFonts w:hint="eastAsia"/>
        </w:rPr>
        <w:t>西方</w:t>
      </w:r>
      <w:r>
        <w:rPr>
          <w:rFonts w:hint="eastAsia"/>
        </w:rPr>
        <w:t>资本主义</w:t>
      </w:r>
      <w:r w:rsidRPr="00165D35">
        <w:rPr>
          <w:rFonts w:hint="eastAsia"/>
        </w:rPr>
        <w:t>国家</w:t>
      </w:r>
      <w:r>
        <w:rPr>
          <w:rFonts w:hint="eastAsia"/>
        </w:rPr>
        <w:t>如何划分</w:t>
      </w:r>
      <w:r w:rsidRPr="00165D35">
        <w:rPr>
          <w:rFonts w:hint="eastAsia"/>
        </w:rPr>
        <w:t>左</w:t>
      </w:r>
      <w:r>
        <w:rPr>
          <w:rFonts w:hint="eastAsia"/>
        </w:rPr>
        <w:t>派和</w:t>
      </w:r>
      <w:r w:rsidRPr="00165D35">
        <w:rPr>
          <w:rFonts w:hint="eastAsia"/>
        </w:rPr>
        <w:t>右划</w:t>
      </w:r>
      <w:r>
        <w:rPr>
          <w:rFonts w:hint="eastAsia"/>
        </w:rPr>
        <w:t>？</w:t>
      </w:r>
    </w:p>
    <w:p w14:paraId="32BA07DA" w14:textId="51A00E40" w:rsidR="00D02DE9" w:rsidRDefault="00D02DE9" w:rsidP="00D02DE9">
      <w:pPr>
        <w:pStyle w:val="A5"/>
      </w:pPr>
      <w:r>
        <w:rPr>
          <w:rFonts w:hint="eastAsia"/>
        </w:rPr>
        <w:t>在西方资本主义国家，一般认为主张</w:t>
      </w:r>
      <w:r w:rsidRPr="00CE119C">
        <w:t>低税率、减少政府干预</w:t>
      </w:r>
      <w:r>
        <w:rPr>
          <w:rFonts w:hint="eastAsia"/>
        </w:rPr>
        <w:t>的保守党（或者叫做共和党）是</w:t>
      </w:r>
      <w:r w:rsidRPr="00461919">
        <w:rPr>
          <w:rStyle w:val="af4"/>
          <w:rFonts w:hint="eastAsia"/>
        </w:rPr>
        <w:t>右派</w:t>
      </w:r>
      <w:r>
        <w:rPr>
          <w:rFonts w:hint="eastAsia"/>
        </w:rPr>
        <w:t>，他们一般代表大资产阶级</w:t>
      </w:r>
      <w:r w:rsidR="001E02A5">
        <w:rPr>
          <w:rFonts w:hint="eastAsia"/>
        </w:rPr>
        <w:t>，因为</w:t>
      </w:r>
      <w:r w:rsidR="001E02A5" w:rsidRPr="001E02A5">
        <w:rPr>
          <w:rFonts w:hint="eastAsia"/>
        </w:rPr>
        <w:t>大资产阶级占有市场优势</w:t>
      </w:r>
      <w:r w:rsidR="001E02A5">
        <w:rPr>
          <w:rFonts w:hint="eastAsia"/>
        </w:rPr>
        <w:t>，</w:t>
      </w:r>
      <w:r w:rsidR="001E02A5" w:rsidRPr="001E02A5">
        <w:rPr>
          <w:rFonts w:hint="eastAsia"/>
        </w:rPr>
        <w:t>所以强调自由竞争</w:t>
      </w:r>
      <w:r>
        <w:rPr>
          <w:rFonts w:hint="eastAsia"/>
        </w:rPr>
        <w:t>；而主张扩大政府对市场的调节和监管、主张</w:t>
      </w:r>
      <w:r w:rsidRPr="00CE119C">
        <w:rPr>
          <w:rFonts w:hint="eastAsia"/>
        </w:rPr>
        <w:t>健全社会保障和公共服务</w:t>
      </w:r>
      <w:r>
        <w:rPr>
          <w:rFonts w:hint="eastAsia"/>
        </w:rPr>
        <w:t>的社会民主党（或者叫做工党）是</w:t>
      </w:r>
      <w:r w:rsidRPr="00461919">
        <w:rPr>
          <w:rStyle w:val="af4"/>
          <w:rFonts w:hint="eastAsia"/>
        </w:rPr>
        <w:t>左派</w:t>
      </w:r>
      <w:r>
        <w:rPr>
          <w:rFonts w:hint="eastAsia"/>
        </w:rPr>
        <w:t>，他们一般代表中小资产阶级</w:t>
      </w:r>
      <w:r w:rsidR="001E02A5">
        <w:rPr>
          <w:rFonts w:hint="eastAsia"/>
        </w:rPr>
        <w:t>，因为</w:t>
      </w:r>
      <w:r w:rsidR="001E02A5" w:rsidRPr="001E02A5">
        <w:rPr>
          <w:rFonts w:hint="eastAsia"/>
        </w:rPr>
        <w:t>中小资本</w:t>
      </w:r>
      <w:r w:rsidR="001E02A5">
        <w:rPr>
          <w:rFonts w:hint="eastAsia"/>
        </w:rPr>
        <w:t>相比大资本在市场竞争中占劣势</w:t>
      </w:r>
      <w:r w:rsidR="001E02A5" w:rsidRPr="001E02A5">
        <w:rPr>
          <w:rFonts w:hint="eastAsia"/>
        </w:rPr>
        <w:t>，所以要福利、要干预，</w:t>
      </w:r>
      <w:r w:rsidR="001E02A5">
        <w:rPr>
          <w:rFonts w:hint="eastAsia"/>
        </w:rPr>
        <w:t>要争取和拉拢</w:t>
      </w:r>
      <w:r w:rsidR="001E02A5" w:rsidRPr="001E02A5">
        <w:rPr>
          <w:rFonts w:hint="eastAsia"/>
        </w:rPr>
        <w:t>利用穷人，</w:t>
      </w:r>
      <w:r w:rsidR="001E02A5">
        <w:rPr>
          <w:rFonts w:hint="eastAsia"/>
        </w:rPr>
        <w:t>以争取政治优势来</w:t>
      </w:r>
      <w:r w:rsidR="001E02A5" w:rsidRPr="001E02A5">
        <w:rPr>
          <w:rFonts w:hint="eastAsia"/>
        </w:rPr>
        <w:t>遏制</w:t>
      </w:r>
      <w:r w:rsidR="001E02A5">
        <w:rPr>
          <w:rFonts w:hint="eastAsia"/>
        </w:rPr>
        <w:t>大资本的市场竞争优势</w:t>
      </w:r>
      <w:r>
        <w:rPr>
          <w:rFonts w:hint="eastAsia"/>
        </w:rPr>
        <w:t>。此外，西方国家把各种主张资本主义改良的政治流派（如杜林、拉萨尔、蒲鲁东等），或者仇视资本主义的政治派别（如无政府主义），以及各种打着马克思主义旗号的政治派别（伯恩斯坦派、考茨基派、西方马克思主义流派等）都称为左派，而把马列主义，即真正的马克思主义，污蔑为“极左”。</w:t>
      </w:r>
    </w:p>
    <w:p w14:paraId="25CC0459" w14:textId="77777777" w:rsidR="00D02DE9" w:rsidRPr="00E41126" w:rsidRDefault="00D02DE9" w:rsidP="00D02DE9">
      <w:pPr>
        <w:pStyle w:val="A5"/>
      </w:pPr>
      <w:r>
        <w:rPr>
          <w:rFonts w:hint="eastAsia"/>
        </w:rPr>
        <w:t>（</w:t>
      </w:r>
      <w:r>
        <w:rPr>
          <w:rFonts w:hint="eastAsia"/>
        </w:rPr>
        <w:t>2</w:t>
      </w:r>
      <w:r>
        <w:rPr>
          <w:rFonts w:hint="eastAsia"/>
        </w:rPr>
        <w:t>）</w:t>
      </w:r>
      <w:r w:rsidRPr="00165D35">
        <w:rPr>
          <w:rFonts w:hint="eastAsia"/>
        </w:rPr>
        <w:t>马克思主义者（马列毛主义者）</w:t>
      </w:r>
      <w:r>
        <w:rPr>
          <w:rFonts w:hint="eastAsia"/>
        </w:rPr>
        <w:t>如何划分左派和右派？</w:t>
      </w:r>
    </w:p>
    <w:p w14:paraId="1ECF8F1E" w14:textId="77777777" w:rsidR="00D02DE9" w:rsidRDefault="00D02DE9" w:rsidP="00D02DE9">
      <w:pPr>
        <w:pStyle w:val="A5"/>
      </w:pPr>
      <w:r>
        <w:rPr>
          <w:rFonts w:hint="eastAsia"/>
        </w:rPr>
        <w:lastRenderedPageBreak/>
        <w:t>在</w:t>
      </w:r>
      <w:r w:rsidRPr="00577116">
        <w:rPr>
          <w:rFonts w:hint="eastAsia"/>
        </w:rPr>
        <w:t>马克思主义者（马列毛主义者）</w:t>
      </w:r>
      <w:r>
        <w:rPr>
          <w:rFonts w:hint="eastAsia"/>
        </w:rPr>
        <w:t>看来，西方的右翼——保守党（或者叫做共和党）是右派，西方的左翼——社会民主党（或者叫做工党）也是右派。在</w:t>
      </w:r>
      <w:r w:rsidRPr="00577116">
        <w:rPr>
          <w:rFonts w:hint="eastAsia"/>
        </w:rPr>
        <w:t>马列毛主义者</w:t>
      </w:r>
      <w:r>
        <w:rPr>
          <w:rFonts w:hint="eastAsia"/>
        </w:rPr>
        <w:t>看来，只有主张通过无产阶级革命以实现社会主义、共产主义的政治派别，才是左派。其它各种改良主义，以及打着马克思主义旗号的修正主义，全部都是右派。无政府主义等所谓泛左派，在马列毛主义者看来，其实都属于右派。</w:t>
      </w:r>
    </w:p>
    <w:p w14:paraId="1BB24200" w14:textId="77777777" w:rsidR="00D02DE9" w:rsidRPr="00716370" w:rsidRDefault="00D02DE9" w:rsidP="00D02DE9">
      <w:pPr>
        <w:pStyle w:val="A5"/>
      </w:pPr>
      <w:r>
        <w:rPr>
          <w:rFonts w:hint="eastAsia"/>
        </w:rPr>
        <w:t>在马克思主义者</w:t>
      </w:r>
      <w:r w:rsidRPr="00165D35">
        <w:rPr>
          <w:rFonts w:hint="eastAsia"/>
        </w:rPr>
        <w:t>（马列毛主义者）</w:t>
      </w:r>
      <w:r>
        <w:rPr>
          <w:rFonts w:hint="eastAsia"/>
        </w:rPr>
        <w:t>看来，中国国内的那些所谓“神神”是右派；大搞民族主义的走资派修正主义“二共”也是右派；那些打着马克思主义旗号的所谓“粉红”、“兔友”，都是右派。</w:t>
      </w:r>
    </w:p>
    <w:p w14:paraId="209AB426" w14:textId="77777777" w:rsidR="00D02DE9" w:rsidRDefault="00D02DE9" w:rsidP="00D02DE9">
      <w:pPr>
        <w:pStyle w:val="A530"/>
      </w:pPr>
      <w:bookmarkStart w:id="206" w:name="_Toc182735599"/>
      <w:r w:rsidRPr="00716370">
        <w:rPr>
          <w:rFonts w:hint="eastAsia"/>
          <w:b w:val="0"/>
        </w:rPr>
        <w:t>（三</w:t>
      </w:r>
      <w:r>
        <w:rPr>
          <w:rFonts w:hint="eastAsia"/>
        </w:rPr>
        <w:t>）什么是极左？什么是极右？</w:t>
      </w:r>
      <w:bookmarkEnd w:id="206"/>
    </w:p>
    <w:p w14:paraId="69FDC77B" w14:textId="77777777" w:rsidR="00D02DE9" w:rsidRDefault="00D02DE9" w:rsidP="00D02DE9">
      <w:pPr>
        <w:pStyle w:val="A5"/>
      </w:pPr>
      <w:r w:rsidRPr="001B0CBE">
        <w:rPr>
          <w:rFonts w:hint="eastAsia"/>
        </w:rPr>
        <w:t>极左和极右</w:t>
      </w:r>
      <w:r>
        <w:rPr>
          <w:rFonts w:hint="eastAsia"/>
        </w:rPr>
        <w:t>通常被用来描述比</w:t>
      </w:r>
      <w:r w:rsidRPr="001B0CBE">
        <w:rPr>
          <w:rFonts w:hint="eastAsia"/>
        </w:rPr>
        <w:t>一般</w:t>
      </w:r>
      <w:r>
        <w:rPr>
          <w:rFonts w:hint="eastAsia"/>
        </w:rPr>
        <w:t>的</w:t>
      </w:r>
      <w:r w:rsidRPr="001B0CBE">
        <w:rPr>
          <w:rFonts w:hint="eastAsia"/>
        </w:rPr>
        <w:t>左派和右派更加极端的政治立场</w:t>
      </w:r>
      <w:r>
        <w:rPr>
          <w:rFonts w:hint="eastAsia"/>
        </w:rPr>
        <w:t>。</w:t>
      </w:r>
    </w:p>
    <w:p w14:paraId="47DAA3EF" w14:textId="39989661" w:rsidR="00D02DE9" w:rsidRPr="00501E64" w:rsidRDefault="00D02DE9" w:rsidP="00D02DE9">
      <w:pPr>
        <w:pStyle w:val="A5"/>
      </w:pPr>
      <w:r>
        <w:rPr>
          <w:rFonts w:hint="eastAsia"/>
        </w:rPr>
        <w:t>什么是极右？极右就是把资产阶级市场经济的自由主义、自由竞争、优胜劣汰价值观发挥到极致，以至于支持社会达尔文主义</w:t>
      </w:r>
      <w:r w:rsidR="00F95571">
        <w:rPr>
          <w:rFonts w:hint="eastAsia"/>
        </w:rPr>
        <w:t>（</w:t>
      </w:r>
      <w:r w:rsidR="00F95571" w:rsidRPr="00F95571">
        <w:rPr>
          <w:rFonts w:hint="eastAsia"/>
        </w:rPr>
        <w:t>如</w:t>
      </w:r>
      <w:r w:rsidR="00F95571" w:rsidRPr="00F95571">
        <w:rPr>
          <w:rFonts w:hint="eastAsia"/>
        </w:rPr>
        <w:t>2023</w:t>
      </w:r>
      <w:r w:rsidR="00F95571" w:rsidRPr="00F95571">
        <w:rPr>
          <w:rFonts w:hint="eastAsia"/>
        </w:rPr>
        <w:t>年在阿根廷上台的极右翼分子米莱</w:t>
      </w:r>
      <w:r w:rsidR="00F95571">
        <w:rPr>
          <w:rFonts w:hint="eastAsia"/>
        </w:rPr>
        <w:t>）</w:t>
      </w:r>
      <w:r>
        <w:rPr>
          <w:rFonts w:hint="eastAsia"/>
        </w:rPr>
        <w:t>，支持种族主义，支持法西斯主义侵略的政治派别等</w:t>
      </w:r>
      <w:r w:rsidR="00F95571">
        <w:rPr>
          <w:rFonts w:hint="eastAsia"/>
        </w:rPr>
        <w:t>（如二战时期的希特勒、墨索里尼、东条英机等）</w:t>
      </w:r>
      <w:r>
        <w:rPr>
          <w:rFonts w:hint="eastAsia"/>
        </w:rPr>
        <w:t>，都是极右。</w:t>
      </w:r>
    </w:p>
    <w:p w14:paraId="29CFD108" w14:textId="77777777" w:rsidR="00D02DE9" w:rsidRDefault="00D02DE9" w:rsidP="00D02DE9">
      <w:pPr>
        <w:pStyle w:val="A5"/>
      </w:pPr>
      <w:r>
        <w:rPr>
          <w:rFonts w:hint="eastAsia"/>
        </w:rPr>
        <w:t>所谓极左，刚好和极右相反。极左表面看起来似乎很革命，但实际上对革命往往是有害的，比如文化</w:t>
      </w:r>
      <w:r>
        <w:rPr>
          <w:rFonts w:hint="eastAsia"/>
        </w:rPr>
        <w:lastRenderedPageBreak/>
        <w:t>大革命中，那些无限上纲上线，各种无中生有抓辫子、扣帽子、大棍子，主张“打倒一切、否定一切”的人，就是极左派。极左的特点就是脱离群众，其做法最后往往和极右高度相似，所以经常把极左也叫做“形左实右”。</w:t>
      </w:r>
    </w:p>
    <w:p w14:paraId="2492E524" w14:textId="77777777" w:rsidR="00D02DE9" w:rsidRPr="00DB27D1" w:rsidRDefault="00D02DE9" w:rsidP="00D02DE9">
      <w:pPr>
        <w:pStyle w:val="A5"/>
      </w:pPr>
      <w:r>
        <w:rPr>
          <w:rFonts w:hint="eastAsia"/>
        </w:rPr>
        <w:t>当然了，右派一般都把真正的左派（马列毛主义者）也污蔑为“极左”。比如西方国家，以及中国的走资派修正主义“二共”，就把马列毛主义者通通污蔑为“极左”。</w:t>
      </w:r>
    </w:p>
    <w:p w14:paraId="326D69A0" w14:textId="77777777" w:rsidR="00D02DE9" w:rsidRDefault="00D02DE9" w:rsidP="00D02DE9">
      <w:pPr>
        <w:pStyle w:val="A530"/>
      </w:pPr>
      <w:bookmarkStart w:id="207" w:name="_Toc182735600"/>
      <w:r>
        <w:rPr>
          <w:rFonts w:hint="eastAsia"/>
        </w:rPr>
        <w:t>（四）什么是“左”倾？什么是右倾？</w:t>
      </w:r>
      <w:bookmarkEnd w:id="207"/>
    </w:p>
    <w:p w14:paraId="2A79E6E8" w14:textId="77777777" w:rsidR="00D02DE9" w:rsidRDefault="00D02DE9" w:rsidP="00D02DE9">
      <w:pPr>
        <w:pStyle w:val="A5"/>
      </w:pPr>
      <w:r w:rsidRPr="00E92D97">
        <w:rPr>
          <w:rFonts w:hint="eastAsia"/>
        </w:rPr>
        <w:t>“左”倾</w:t>
      </w:r>
      <w:r>
        <w:rPr>
          <w:rFonts w:hint="eastAsia"/>
        </w:rPr>
        <w:t>和右倾，一般指革命者在具体的革命行动中的策略倾向。</w:t>
      </w:r>
    </w:p>
    <w:p w14:paraId="219C2C92" w14:textId="77777777" w:rsidR="00D02DE9" w:rsidRDefault="00D02DE9" w:rsidP="00D02DE9">
      <w:pPr>
        <w:pStyle w:val="A5"/>
      </w:pPr>
      <w:r w:rsidRPr="00E92D97">
        <w:rPr>
          <w:rFonts w:hint="eastAsia"/>
        </w:rPr>
        <w:t>“左”倾</w:t>
      </w:r>
      <w:r>
        <w:rPr>
          <w:rFonts w:hint="eastAsia"/>
        </w:rPr>
        <w:t>一般指超出当下客观的革命形势采取的冒险行为，或者那些脱离了群众的自以为很革命的策略倾向。比如在江西苏维埃时期，王明主张打大城市，而不是走农村包围城市的革命道路，这就是</w:t>
      </w:r>
      <w:r w:rsidRPr="00E92D97">
        <w:rPr>
          <w:rFonts w:hint="eastAsia"/>
        </w:rPr>
        <w:t>“左”倾</w:t>
      </w:r>
      <w:r>
        <w:rPr>
          <w:rFonts w:hint="eastAsia"/>
        </w:rPr>
        <w:t>。解放战争时期刘少奇在华北土改中搞的“村村点火、户户冒烟”的过火行为，也是</w:t>
      </w:r>
      <w:r w:rsidRPr="00E92D97">
        <w:rPr>
          <w:rFonts w:hint="eastAsia"/>
        </w:rPr>
        <w:t>“左”倾</w:t>
      </w:r>
      <w:r>
        <w:rPr>
          <w:rFonts w:hint="eastAsia"/>
        </w:rPr>
        <w:t>。</w:t>
      </w:r>
      <w:r w:rsidRPr="00E92D97">
        <w:rPr>
          <w:rFonts w:hint="eastAsia"/>
        </w:rPr>
        <w:t>“左”倾</w:t>
      </w:r>
      <w:r>
        <w:rPr>
          <w:rFonts w:hint="eastAsia"/>
        </w:rPr>
        <w:t>并不是真左，而往往是形左实右，对革命有害，所以</w:t>
      </w:r>
      <w:r w:rsidRPr="00E92D97">
        <w:rPr>
          <w:rFonts w:hint="eastAsia"/>
        </w:rPr>
        <w:t>“左”倾</w:t>
      </w:r>
      <w:r>
        <w:rPr>
          <w:rFonts w:hint="eastAsia"/>
        </w:rPr>
        <w:t>的左字，带有引号。</w:t>
      </w:r>
    </w:p>
    <w:p w14:paraId="7F66B227" w14:textId="77777777" w:rsidR="00D02DE9" w:rsidRDefault="00D02DE9" w:rsidP="00D02DE9">
      <w:pPr>
        <w:pStyle w:val="A5"/>
      </w:pPr>
      <w:r>
        <w:rPr>
          <w:rFonts w:hint="eastAsia"/>
        </w:rPr>
        <w:t>右倾则是指落后于客观的革命形势的“尾巴主义”的策略倾向，或者立场本身就站到了敌人那一边。比如抗日战争时期王明搞“一切通过统一战线”；</w:t>
      </w:r>
      <w:r>
        <w:rPr>
          <w:rFonts w:hint="eastAsia"/>
        </w:rPr>
        <w:lastRenderedPageBreak/>
        <w:t>还有建国后，刘少奇搞“巩固新民主主义秩序”，都是右倾。</w:t>
      </w:r>
    </w:p>
    <w:p w14:paraId="21CD8F8F" w14:textId="77777777" w:rsidR="00D02DE9" w:rsidRPr="00716370" w:rsidRDefault="00D02DE9" w:rsidP="00D02DE9">
      <w:pPr>
        <w:pStyle w:val="A5"/>
      </w:pPr>
      <w:r w:rsidRPr="00E92D97">
        <w:rPr>
          <w:rFonts w:hint="eastAsia"/>
        </w:rPr>
        <w:t>“左”倾</w:t>
      </w:r>
      <w:r>
        <w:rPr>
          <w:rFonts w:hint="eastAsia"/>
        </w:rPr>
        <w:t>大多数属于认识上不足导致的，而右倾则不仅有认识上不足的问题，很多时候还是立场的错误导致的。所以一般来讲，右倾错误比</w:t>
      </w:r>
      <w:r w:rsidRPr="00E92D97">
        <w:rPr>
          <w:rFonts w:hint="eastAsia"/>
        </w:rPr>
        <w:t>“左”倾</w:t>
      </w:r>
      <w:r>
        <w:rPr>
          <w:rFonts w:hint="eastAsia"/>
        </w:rPr>
        <w:t>性质要严重。</w:t>
      </w:r>
      <w:r w:rsidRPr="00E92D97">
        <w:rPr>
          <w:rFonts w:hint="eastAsia"/>
        </w:rPr>
        <w:t>“左”倾</w:t>
      </w:r>
      <w:r>
        <w:rPr>
          <w:rFonts w:hint="eastAsia"/>
        </w:rPr>
        <w:t>错误一般称之为</w:t>
      </w:r>
      <w:r w:rsidRPr="00E92D97">
        <w:rPr>
          <w:rFonts w:hint="eastAsia"/>
        </w:rPr>
        <w:t>“左”倾</w:t>
      </w:r>
      <w:r>
        <w:rPr>
          <w:rFonts w:hint="eastAsia"/>
        </w:rPr>
        <w:t>冒险主义，再严重一些的，就是</w:t>
      </w:r>
      <w:r w:rsidRPr="00E92D97">
        <w:rPr>
          <w:rFonts w:hint="eastAsia"/>
        </w:rPr>
        <w:t>“左”倾</w:t>
      </w:r>
      <w:r>
        <w:rPr>
          <w:rFonts w:hint="eastAsia"/>
        </w:rPr>
        <w:t>机会主义；右倾错误一般称之为右倾机会主义，再严重一些，就是右倾投降主义。</w:t>
      </w:r>
      <w:r w:rsidRPr="00E92D97">
        <w:rPr>
          <w:rFonts w:hint="eastAsia"/>
        </w:rPr>
        <w:t>“左”倾</w:t>
      </w:r>
      <w:r>
        <w:rPr>
          <w:rFonts w:hint="eastAsia"/>
        </w:rPr>
        <w:t>冒险主义、</w:t>
      </w:r>
      <w:r w:rsidRPr="00E92D97">
        <w:rPr>
          <w:rFonts w:hint="eastAsia"/>
        </w:rPr>
        <w:t>“左”倾</w:t>
      </w:r>
      <w:r>
        <w:rPr>
          <w:rFonts w:hint="eastAsia"/>
        </w:rPr>
        <w:t>机会主义、右倾机会主义，这三种错误基本上还属于人民内部矛盾的范畴。而右倾投降主义，就接近于敌我矛盾的边缘了，是性质比较严重的错误。</w:t>
      </w:r>
    </w:p>
    <w:p w14:paraId="6609317F" w14:textId="77777777" w:rsidR="00D02DE9" w:rsidRDefault="00D02DE9" w:rsidP="00A33CE6">
      <w:pPr>
        <w:pStyle w:val="A522"/>
      </w:pPr>
      <w:bookmarkStart w:id="208" w:name="_Toc182735601"/>
      <w:r>
        <w:rPr>
          <w:rFonts w:hint="eastAsia"/>
        </w:rPr>
        <w:lastRenderedPageBreak/>
        <w:t>第</w:t>
      </w:r>
      <w:r>
        <w:rPr>
          <w:rFonts w:hint="eastAsia"/>
        </w:rPr>
        <w:t>2</w:t>
      </w:r>
      <w:r>
        <w:rPr>
          <w:rFonts w:hint="eastAsia"/>
        </w:rPr>
        <w:t>节</w:t>
      </w:r>
      <w:r>
        <w:rPr>
          <w:rFonts w:hint="eastAsia"/>
        </w:rPr>
        <w:t xml:space="preserve"> </w:t>
      </w:r>
      <w:r>
        <w:rPr>
          <w:rFonts w:hint="eastAsia"/>
        </w:rPr>
        <w:t>关于无产阶级可不可以搞多党制的问题</w:t>
      </w:r>
      <w:bookmarkEnd w:id="208"/>
    </w:p>
    <w:p w14:paraId="09BCB918" w14:textId="77777777" w:rsidR="00D02DE9" w:rsidRPr="00CB4590" w:rsidRDefault="00D02DE9" w:rsidP="00D02DE9">
      <w:pPr>
        <w:pStyle w:val="A5"/>
      </w:pPr>
      <w:r>
        <w:rPr>
          <w:rFonts w:hint="eastAsia"/>
        </w:rPr>
        <w:t>有些人希望借鉴欧美资本主义多党制的方法，用多党制衡来抑制无产阶级政党的腐败变质，这是完全错误的。无产阶级政党的组织原则是民主集中制，</w:t>
      </w:r>
      <w:r w:rsidRPr="008D0EE8">
        <w:rPr>
          <w:rStyle w:val="af3"/>
          <w:rFonts w:hint="eastAsia"/>
        </w:rPr>
        <w:t>只能搞一党制，不能搞多党制衡</w:t>
      </w:r>
      <w:r>
        <w:rPr>
          <w:rFonts w:hint="eastAsia"/>
        </w:rPr>
        <w:t>。</w:t>
      </w:r>
    </w:p>
    <w:p w14:paraId="28158D09" w14:textId="77777777" w:rsidR="00D02DE9" w:rsidRDefault="00D02DE9" w:rsidP="00D02DE9">
      <w:pPr>
        <w:pStyle w:val="A5"/>
      </w:pPr>
      <w:r>
        <w:rPr>
          <w:rFonts w:hint="eastAsia"/>
        </w:rPr>
        <w:t>为什么呢？</w:t>
      </w:r>
    </w:p>
    <w:p w14:paraId="5DD05867" w14:textId="77777777" w:rsidR="00D02DE9" w:rsidRDefault="00D02DE9" w:rsidP="00D02DE9">
      <w:pPr>
        <w:pStyle w:val="A5"/>
      </w:pPr>
      <w:r>
        <w:rPr>
          <w:rFonts w:hint="eastAsia"/>
        </w:rPr>
        <w:t>答曰：这是由经济基础决定的。</w:t>
      </w:r>
    </w:p>
    <w:p w14:paraId="1CDC41DC" w14:textId="77777777" w:rsidR="00D02DE9" w:rsidRDefault="00D02DE9" w:rsidP="00D02DE9">
      <w:pPr>
        <w:pStyle w:val="A5"/>
      </w:pPr>
      <w:r>
        <w:rPr>
          <w:rFonts w:hint="eastAsia"/>
        </w:rPr>
        <w:t>无产阶级在经济制度上实行生产资料全民所有制，全民的利益是一个共同体，这就和私有制不同，无产阶级公有制内部没有根本的对立，这就要求在政治不能分裂。</w:t>
      </w:r>
      <w:r w:rsidRPr="008D0EE8">
        <w:rPr>
          <w:rStyle w:val="af3"/>
          <w:rFonts w:hint="eastAsia"/>
        </w:rPr>
        <w:t>公有制的计划经济是全国一盘棋，这样的经济基础需要一个相对统一的政治架构，</w:t>
      </w:r>
      <w:r w:rsidRPr="00CB4590">
        <w:rPr>
          <w:rFonts w:hint="eastAsia"/>
        </w:rPr>
        <w:t>不能有多个利益集团并立，否则就会导致分裂</w:t>
      </w:r>
      <w:r>
        <w:rPr>
          <w:rFonts w:hint="eastAsia"/>
        </w:rPr>
        <w:t>，导致计划经济体制崩溃，于是内部的计划模式就演变成互相博弈制衡，其实就变成了资本主义市场经济的竞争逻辑。所以，</w:t>
      </w:r>
      <w:r w:rsidRPr="008D0EE8">
        <w:rPr>
          <w:rStyle w:val="af3"/>
          <w:rFonts w:hint="eastAsia"/>
        </w:rPr>
        <w:t>搞多党制必然导致分裂、导致利益分化，最后必然走向私有制，走向资本主义</w:t>
      </w:r>
      <w:r>
        <w:rPr>
          <w:rFonts w:hint="eastAsia"/>
        </w:rPr>
        <w:t>。</w:t>
      </w:r>
    </w:p>
    <w:p w14:paraId="48D7519D" w14:textId="77777777" w:rsidR="00D02DE9" w:rsidRPr="00CB4590" w:rsidRDefault="00D02DE9" w:rsidP="00D02DE9">
      <w:pPr>
        <w:pStyle w:val="A5"/>
      </w:pPr>
      <w:r w:rsidRPr="00922EE6">
        <w:rPr>
          <w:rStyle w:val="af3"/>
          <w:rFonts w:hint="eastAsia"/>
        </w:rPr>
        <w:t>多党制衡，是私有制的产物，是市场经济互相竞争的产物。</w:t>
      </w:r>
      <w:r>
        <w:rPr>
          <w:rFonts w:hint="eastAsia"/>
        </w:rPr>
        <w:t>私有制下各个利益集团互相制衡、互相博弈，这就是市场经济的逻辑。而无产阶级公有制是全国一盘棋的计划经济的逻辑，是高度集中统一的管</w:t>
      </w:r>
      <w:r>
        <w:rPr>
          <w:rFonts w:hint="eastAsia"/>
        </w:rPr>
        <w:lastRenderedPageBreak/>
        <w:t>理模式。所以多党制衡和公有制计划经济两者是不匹配的。</w:t>
      </w:r>
    </w:p>
    <w:p w14:paraId="0762D2D3" w14:textId="5E439297" w:rsidR="00D02DE9" w:rsidRDefault="00D02DE9" w:rsidP="00D02DE9">
      <w:pPr>
        <w:pStyle w:val="A5"/>
      </w:pPr>
      <w:r>
        <w:rPr>
          <w:rFonts w:hint="eastAsia"/>
        </w:rPr>
        <w:t>无产阶级政党的腐化变质问题，必须通过自下而上的群众监督、群众运动来解决。具体就是类似于文化大革命中的四大自由（大鸣大放大辩论大字报）的办法。这是解决先锋队变质唯一正确的</w:t>
      </w:r>
      <w:r w:rsidR="006D4D37">
        <w:rPr>
          <w:rFonts w:hint="eastAsia"/>
        </w:rPr>
        <w:t>办法</w:t>
      </w:r>
      <w:r>
        <w:rPr>
          <w:rFonts w:hint="eastAsia"/>
        </w:rPr>
        <w:t>。</w:t>
      </w:r>
    </w:p>
    <w:p w14:paraId="753E9382" w14:textId="77777777" w:rsidR="00D02DE9" w:rsidRPr="009213F0" w:rsidRDefault="00D02DE9" w:rsidP="00D02DE9">
      <w:pPr>
        <w:pStyle w:val="A5"/>
      </w:pPr>
      <w:r>
        <w:rPr>
          <w:rFonts w:hint="eastAsia"/>
        </w:rPr>
        <w:t>无产阶级政党的民主集中制的组织原则，不是随随便便发明出来的，他是有严谨的理论依据的。政治是经济的上层建筑，</w:t>
      </w:r>
      <w:r w:rsidRPr="000F742D">
        <w:rPr>
          <w:rStyle w:val="af3"/>
          <w:rFonts w:hint="eastAsia"/>
        </w:rPr>
        <w:t>分析政治问题要从经济基础出发。</w:t>
      </w:r>
      <w:r>
        <w:rPr>
          <w:rFonts w:hint="eastAsia"/>
        </w:rPr>
        <w:t>这是马列主义的基本原理。</w:t>
      </w:r>
    </w:p>
    <w:p w14:paraId="7CADDE87" w14:textId="77777777" w:rsidR="00D02DE9" w:rsidRDefault="00D02DE9" w:rsidP="00A33CE6">
      <w:pPr>
        <w:pStyle w:val="A522"/>
      </w:pPr>
      <w:bookmarkStart w:id="209" w:name="_Toc182735602"/>
      <w:r>
        <w:rPr>
          <w:rFonts w:hint="eastAsia"/>
        </w:rPr>
        <w:lastRenderedPageBreak/>
        <w:t>第</w:t>
      </w:r>
      <w:r>
        <w:rPr>
          <w:rFonts w:hint="eastAsia"/>
        </w:rPr>
        <w:t>3</w:t>
      </w:r>
      <w:r>
        <w:rPr>
          <w:rFonts w:hint="eastAsia"/>
        </w:rPr>
        <w:t>节</w:t>
      </w:r>
      <w:r>
        <w:rPr>
          <w:rFonts w:hint="eastAsia"/>
        </w:rPr>
        <w:t xml:space="preserve"> </w:t>
      </w:r>
      <w:r>
        <w:rPr>
          <w:rFonts w:hint="eastAsia"/>
        </w:rPr>
        <w:t>关于托洛茨基主义的基本常识</w:t>
      </w:r>
      <w:bookmarkEnd w:id="209"/>
    </w:p>
    <w:p w14:paraId="353EEE6F" w14:textId="77777777" w:rsidR="00D02DE9" w:rsidRDefault="00D02DE9" w:rsidP="00D02DE9">
      <w:pPr>
        <w:pStyle w:val="A5"/>
      </w:pPr>
      <w:r>
        <w:rPr>
          <w:rFonts w:hint="eastAsia"/>
        </w:rPr>
        <w:t>有些同志不了解什么是托派，简单说说托派的核心观点，托派理论的核心观点有两个：</w:t>
      </w:r>
    </w:p>
    <w:p w14:paraId="4A4DE8DF" w14:textId="77777777" w:rsidR="00D02DE9" w:rsidRPr="006A5F26" w:rsidRDefault="00D02DE9" w:rsidP="00D02DE9">
      <w:pPr>
        <w:pStyle w:val="A530"/>
      </w:pPr>
      <w:bookmarkStart w:id="210" w:name="_Toc182735603"/>
      <w:r>
        <w:rPr>
          <w:rFonts w:hint="eastAsia"/>
        </w:rPr>
        <w:t>（一）形左实右的不断革命论。</w:t>
      </w:r>
      <w:bookmarkEnd w:id="210"/>
    </w:p>
    <w:p w14:paraId="29EB96F8" w14:textId="77777777" w:rsidR="00D02DE9" w:rsidRDefault="00D02DE9" w:rsidP="00D02DE9">
      <w:pPr>
        <w:pStyle w:val="A5"/>
      </w:pPr>
      <w:r>
        <w:rPr>
          <w:rFonts w:hint="eastAsia"/>
        </w:rPr>
        <w:t>托派确实是主张国际主义的，主张世界革命。但是托派主张在空间上推进世界不断革命不停歇。比如苏联建立后，在内部反革命还没肃清，经济上还未站稳脚跟的时候，托派主张立即向欧洲输出革命不停歇，这就和当时苏联国力不匹配，当时由于反动派的破坏，经济停滞，还闹饥荒，国内非常不稳，国力很弱，这种情况下，要先把国内局势稳定下来，先巩固政权，再推进世界革命。但是托派不管这些，坚持飞蛾扑火。托派这么干，这就不是所谓的弘扬国际主义了，而是打着世界革命的旗号，让苏联送死。这是破坏革命。</w:t>
      </w:r>
    </w:p>
    <w:p w14:paraId="4E0B6768" w14:textId="77777777" w:rsidR="00D02DE9" w:rsidRDefault="00D02DE9" w:rsidP="00D02DE9">
      <w:pPr>
        <w:pStyle w:val="A5"/>
      </w:pPr>
      <w:r>
        <w:rPr>
          <w:rFonts w:hint="eastAsia"/>
        </w:rPr>
        <w:t>托派还污蔑斯大林因为没有采取他们的“不断革命”，变成了“一国建成”，修了。这是不对的，二战后，大片的东欧社会主义阵营难道不是斯大林输出革命的成果？中国革命的成功难道不是斯大林支持下成功的？抗美援朝难道不是斯大林输出革命？斯大林从来都没有停止输出革命、支援世界革命</w:t>
      </w:r>
      <w:r>
        <w:rPr>
          <w:rFonts w:hint="eastAsia"/>
        </w:rPr>
        <w:t xml:space="preserve"> </w:t>
      </w:r>
      <w:r>
        <w:rPr>
          <w:rFonts w:hint="eastAsia"/>
        </w:rPr>
        <w:t>。放弃国际主义，搞和帝国主义“和平竞争、和平共处、和平长存”的投降主义的，是赫鲁晓夫，不是斯大林。</w:t>
      </w:r>
      <w:r>
        <w:rPr>
          <w:rFonts w:hint="eastAsia"/>
        </w:rPr>
        <w:lastRenderedPageBreak/>
        <w:t>斯大林利用过欧美资本主义发展国内经济，但是斯大林从来没有向欧美资本主义投降过，更从来没有放弃过世界革命和国际主义。</w:t>
      </w:r>
    </w:p>
    <w:p w14:paraId="268AED47" w14:textId="77777777" w:rsidR="00D02DE9" w:rsidRDefault="00D02DE9" w:rsidP="00D02DE9">
      <w:pPr>
        <w:pStyle w:val="A5"/>
      </w:pPr>
      <w:r>
        <w:rPr>
          <w:rFonts w:hint="eastAsia"/>
        </w:rPr>
        <w:t>还有些托派声称毛主席晚年接受了托思想，这是扯淡。毛主席晚年的继续革命论，是阶段革命论，是先搞政治革命，然后搞生产关系革命，然后搞文化革命，接着搞科技革命，搞建筑革命，等等，而不是托洛茨基那种在空间上，不顾社会主义国家内部实际承受能力，疯狂对外输出革命，然后飞蛾扑火自取灭亡。毛主席的继续革命理论，和托派的不断革命论，根本上不是一码事。同时，毛主席也从来没有放弃国际主义，抗美援朝、抗美援越、支持亚非拉广大第三世界的革命，毛主席从来没有停止过。</w:t>
      </w:r>
    </w:p>
    <w:p w14:paraId="3ABD973B" w14:textId="77777777" w:rsidR="00D02DE9" w:rsidRPr="006A5F26" w:rsidRDefault="00D02DE9" w:rsidP="00D02DE9">
      <w:pPr>
        <w:pStyle w:val="A530"/>
      </w:pPr>
      <w:bookmarkStart w:id="211" w:name="_Toc182735604"/>
      <w:r>
        <w:rPr>
          <w:rFonts w:hint="eastAsia"/>
        </w:rPr>
        <w:t>（二）片面强调民主，反对必要的集中，放任派系斗争。</w:t>
      </w:r>
      <w:bookmarkEnd w:id="211"/>
    </w:p>
    <w:p w14:paraId="165F957E" w14:textId="77777777" w:rsidR="00D02DE9" w:rsidRDefault="00D02DE9" w:rsidP="00D02DE9">
      <w:pPr>
        <w:pStyle w:val="A5"/>
      </w:pPr>
      <w:r>
        <w:rPr>
          <w:rFonts w:hint="eastAsia"/>
        </w:rPr>
        <w:t>托先知号称，先锋队不能集中，只能民主，因为集中会导致产生官僚主义，最后变修。所以托派反对集中，反对官僚主义，反对干部的领导，把干部都说成“官僚”，这就实际上是反对列宁的先锋队理论，成了无政府主义了。托派还大搞派系斗争，一百多年来，托派先是建立了第四国际，结果闹分裂，里面一部分人另起炉灶建立了一个第五国际，然后继续分裂。现在还有很多托派，公开主张无产阶级搞多党</w:t>
      </w:r>
      <w:r>
        <w:rPr>
          <w:rFonts w:hint="eastAsia"/>
        </w:rPr>
        <w:lastRenderedPageBreak/>
        <w:t>制，奇葩！托派是反列宁的民主集中制的，反对先锋队理论的，他们强调片面的民主。</w:t>
      </w:r>
    </w:p>
    <w:p w14:paraId="6BF6BB31" w14:textId="77777777" w:rsidR="00D02DE9" w:rsidRDefault="00D02DE9" w:rsidP="00D02DE9">
      <w:pPr>
        <w:pStyle w:val="A5"/>
      </w:pPr>
      <w:r>
        <w:rPr>
          <w:rFonts w:hint="eastAsia"/>
        </w:rPr>
        <w:t>当然了，托派嘴里不这么说，你去问任何一个托派，他们都否认，他们说他们是支持列宁主义的，支持先锋队理论，支持民主集中制，他们说他们才是列宁主义的继承人。但是他们干的事，都是反列宁主义的。托派从来都是把自己伪装成是所谓列宁的真正继承人，他们宣称斯大林和毛泽东才是列宁主义的冒牌货。</w:t>
      </w:r>
    </w:p>
    <w:p w14:paraId="73783E62" w14:textId="77777777" w:rsidR="00D02DE9" w:rsidRDefault="00D02DE9" w:rsidP="00D02DE9">
      <w:pPr>
        <w:pStyle w:val="A5"/>
      </w:pPr>
      <w:r>
        <w:rPr>
          <w:rFonts w:hint="eastAsia"/>
        </w:rPr>
        <w:t>托派还有一个奇葩的地方，既然他们非常重视民主，那么按道理讲，他们应该是支持毛主席的文化大革命对吧，因为毛主席的文化大革命是“大鸣大放发大辩论大字报”，工人农民群众参与生产管理，那可是最伟大的无产阶级民主了。可是托派不，他们反对文化大革命，他们说文化大革命是民粹。奇葩吧！托派就是这么奇葩！</w:t>
      </w:r>
    </w:p>
    <w:p w14:paraId="66FE31E8" w14:textId="77777777" w:rsidR="00D02DE9" w:rsidRPr="006A5F26" w:rsidRDefault="00D02DE9" w:rsidP="00D02DE9">
      <w:pPr>
        <w:pStyle w:val="A5"/>
      </w:pPr>
      <w:r>
        <w:rPr>
          <w:rFonts w:hint="eastAsia"/>
        </w:rPr>
        <w:t>所以，一百多年来，托洛茨基的追随者无数，作为目前全球最大、人数最多的马克思主义流派，可是一百多年来，他们没有干成过一件事！一件事都没干成过！托派除了口嗨之外！除了吹自己是先知之外！什么事都干不成！</w:t>
      </w:r>
    </w:p>
    <w:p w14:paraId="40CD784F" w14:textId="77777777" w:rsidR="00D02DE9" w:rsidRDefault="00D02DE9" w:rsidP="00D02DE9">
      <w:pPr>
        <w:pStyle w:val="A5"/>
      </w:pPr>
      <w:r>
        <w:rPr>
          <w:rFonts w:hint="eastAsia"/>
        </w:rPr>
        <w:t>托派就是打着马克思主义、列宁主义的旗号，反对马克思主义和列宁主义，搞破坏的奇葩。托派就是这么个玩意儿。</w:t>
      </w:r>
    </w:p>
    <w:p w14:paraId="258D3F2D" w14:textId="00A4E170" w:rsidR="00D02DE9" w:rsidRDefault="00D02DE9" w:rsidP="00D02DE9">
      <w:pPr>
        <w:pStyle w:val="A530"/>
      </w:pPr>
      <w:bookmarkStart w:id="212" w:name="_Toc182735605"/>
      <w:r>
        <w:rPr>
          <w:rFonts w:hint="eastAsia"/>
        </w:rPr>
        <w:lastRenderedPageBreak/>
        <w:t>（三）简单说说托洛茨基主义为什么很流行</w:t>
      </w:r>
      <w:r>
        <w:rPr>
          <w:rFonts w:hint="eastAsia"/>
        </w:rPr>
        <w:t xml:space="preserve"> </w:t>
      </w:r>
      <w:r w:rsidR="006D0497">
        <w:rPr>
          <w:rFonts w:hint="eastAsia"/>
        </w:rPr>
        <w:t>？</w:t>
      </w:r>
      <w:bookmarkEnd w:id="212"/>
    </w:p>
    <w:p w14:paraId="36BD57F9" w14:textId="77777777" w:rsidR="00D02DE9" w:rsidRDefault="00D02DE9" w:rsidP="00D02DE9">
      <w:pPr>
        <w:pStyle w:val="A5"/>
      </w:pPr>
      <w:r>
        <w:rPr>
          <w:rFonts w:hint="eastAsia"/>
        </w:rPr>
        <w:t>托洛茨基主义是典型的形左实右、打着马克思主义旗号破坏革命的反动派，对理论理解不深的群众的迷惑性极大。</w:t>
      </w:r>
    </w:p>
    <w:p w14:paraId="18E4AEE5" w14:textId="77777777" w:rsidR="00D02DE9" w:rsidRDefault="00D02DE9" w:rsidP="00D02DE9">
      <w:pPr>
        <w:pStyle w:val="A5"/>
      </w:pPr>
      <w:r>
        <w:rPr>
          <w:rFonts w:hint="eastAsia"/>
        </w:rPr>
        <w:t>但是，托洛茨基主义为什么现在那么流行呢？追随的人那么多呢？托派可能是目前马克思主义各个流派里面，支持人数最多的流派，尤其是在西方国家，搞工会的大部分都是托派。国内网站上，宣传托派观点的账号也非常多。</w:t>
      </w:r>
    </w:p>
    <w:p w14:paraId="18164CF4" w14:textId="77777777" w:rsidR="00D02DE9" w:rsidRPr="006A5F26" w:rsidRDefault="00D02DE9" w:rsidP="00D02DE9">
      <w:pPr>
        <w:pStyle w:val="A5"/>
      </w:pPr>
      <w:r>
        <w:rPr>
          <w:rFonts w:hint="eastAsia"/>
        </w:rPr>
        <w:t>答曰：托派之所以这么流行，和各国资产阶级政府，对付无产阶级的策略有关。</w:t>
      </w:r>
    </w:p>
    <w:p w14:paraId="2A92E43D" w14:textId="77777777" w:rsidR="00D02DE9" w:rsidRDefault="00D02DE9" w:rsidP="00D02DE9">
      <w:pPr>
        <w:pStyle w:val="A5"/>
      </w:pPr>
      <w:r>
        <w:rPr>
          <w:rFonts w:hint="eastAsia"/>
        </w:rPr>
        <w:t>托派的理论是唯心主义想当然。我们看托派的实践吧，一百多年来，托洛茨基的追随者无数，但是没干成功过哪怕一次革命！托派吹牛逼倒是挺厉害，号称“托先知”，托洛茨基确实很善于发现问题，看问题有前瞻性，可惜他不善于解决问题，不仅不善于解决问题，而且善于破坏革命。托洛茨基解决问题的方法，就是打着革命的旗号破坏革命。</w:t>
      </w:r>
    </w:p>
    <w:p w14:paraId="604AC975" w14:textId="77777777" w:rsidR="00D02DE9" w:rsidRDefault="00D02DE9" w:rsidP="00D02DE9">
      <w:pPr>
        <w:pStyle w:val="A5"/>
      </w:pPr>
      <w:r>
        <w:rPr>
          <w:rFonts w:hint="eastAsia"/>
        </w:rPr>
        <w:t>托派也是毛主席少有的不团结对象，毛主席对待托派的态度是，只要抓住后审判弄清楚了，立即枪决。这是毛主席一生中，很少见的对待敌人的态度。战争年代，哪怕对付国民党，毛主席都是优待俘虏，</w:t>
      </w:r>
      <w:r>
        <w:rPr>
          <w:rFonts w:hint="eastAsia"/>
        </w:rPr>
        <w:lastRenderedPageBreak/>
        <w:t>说服教育感化为主。建国后的历次群众运动中，对付反动分子，除非杀人放火的，毛主席从来都是“大部不抓，一个不杀”、“惩前毖后，治病救人”。但是毛主席对付托派毫不手软，因为托派迷惑性很大、破坏性也很大。</w:t>
      </w:r>
    </w:p>
    <w:p w14:paraId="301F6A6B" w14:textId="77777777" w:rsidR="00D02DE9" w:rsidRDefault="00D02DE9" w:rsidP="00D02DE9">
      <w:pPr>
        <w:pStyle w:val="A5"/>
      </w:pPr>
      <w:r>
        <w:rPr>
          <w:rFonts w:hint="eastAsia"/>
        </w:rPr>
        <w:t>正因为如此，全世界的资产阶级政府，都知道托派干不成事。所以，全世界的资产阶级政府，大多数都不禁止托派活动，但是对列宁主义都严防死守，因为列宁主义真的能成事，对资产阶级很危险。</w:t>
      </w:r>
    </w:p>
    <w:p w14:paraId="40424757" w14:textId="77777777" w:rsidR="00D02DE9" w:rsidRPr="006A5F26" w:rsidRDefault="00D02DE9" w:rsidP="00D02DE9">
      <w:pPr>
        <w:pStyle w:val="A5"/>
      </w:pPr>
      <w:r>
        <w:rPr>
          <w:rFonts w:hint="eastAsia"/>
        </w:rPr>
        <w:t>为什么全世界的资产阶级政府不禁止托派活动呢？难道资产阶级不是把托洛茨基和列宁都禁止更好吗？毕竟托洛茨基在明面上也是宣传革命、反对资本主义的？</w:t>
      </w:r>
    </w:p>
    <w:p w14:paraId="49B79E7C" w14:textId="77777777" w:rsidR="00D02DE9" w:rsidRDefault="00D02DE9" w:rsidP="00D02DE9">
      <w:pPr>
        <w:pStyle w:val="A5"/>
      </w:pPr>
      <w:r>
        <w:rPr>
          <w:rFonts w:hint="eastAsia"/>
        </w:rPr>
        <w:t>答曰：这就是资产阶级分化瓦解无产阶级革命活动的手段。阶级矛盾是客观存在的，资产阶级要想全面堵死无产阶级的反抗，是行不通的，必须给无产阶级一个释放阶级矛盾的泄气口。</w:t>
      </w:r>
    </w:p>
    <w:p w14:paraId="2447D8A2" w14:textId="77777777" w:rsidR="00D02DE9" w:rsidRDefault="00D02DE9" w:rsidP="00D02DE9">
      <w:pPr>
        <w:pStyle w:val="A5"/>
      </w:pPr>
      <w:r>
        <w:rPr>
          <w:rFonts w:hint="eastAsia"/>
        </w:rPr>
        <w:t>既然托派干不成任何事，那就让托派的活动合法化，让托派成为无产阶级出气的地方。因为如果资产阶级不允许托派存在，无产阶级就要去找其它的反抗的思想武器，比如列宁主义，如果是这样，那就麻烦了。所以与其让无产阶级去找列宁主义，不如让无产阶级去找托洛茨基。所以很多西方国家的资产阶级政府干脆让托洛茨基主义合法化，让他们去吸</w:t>
      </w:r>
      <w:r>
        <w:rPr>
          <w:rFonts w:hint="eastAsia"/>
        </w:rPr>
        <w:lastRenderedPageBreak/>
        <w:t>引对资本主义不满的群众，一方面防止群众去接触列宁主义，一方面也让托洛茨基主义和列宁主义各自的追随者内斗，消耗无产阶级的反抗实力。这是资产阶级对付无产阶级的斗争策略。</w:t>
      </w:r>
    </w:p>
    <w:p w14:paraId="734E93AB" w14:textId="77777777" w:rsidR="00D02DE9" w:rsidRDefault="00D02DE9" w:rsidP="00D02DE9">
      <w:pPr>
        <w:pStyle w:val="A5"/>
      </w:pPr>
      <w:r>
        <w:rPr>
          <w:rFonts w:hint="eastAsia"/>
        </w:rPr>
        <w:t>这，就是托洛茨基主义在美西方非常流行的原因。这种流行，现在也影响到了国内。</w:t>
      </w:r>
    </w:p>
    <w:p w14:paraId="2883F8A4" w14:textId="77777777" w:rsidR="00D02DE9" w:rsidRPr="005E7862" w:rsidRDefault="00D02DE9" w:rsidP="00D02DE9">
      <w:pPr>
        <w:pStyle w:val="A5"/>
      </w:pPr>
      <w:r>
        <w:rPr>
          <w:rFonts w:hint="eastAsia"/>
        </w:rPr>
        <w:t>了解了托派理论多么奇葩，你就知道为什么全世界资产阶级政府，大多数都让托派活动合法化了，因为托派对资产阶级产生不了任何实质性威胁，所以托派观点就在欧美大行其道了。现在中国国内网上托派也非常多，大量的托派观点到处都是。</w:t>
      </w:r>
    </w:p>
    <w:p w14:paraId="69E6663F" w14:textId="77777777" w:rsidR="00D02DE9" w:rsidRPr="00227067" w:rsidRDefault="00D02DE9" w:rsidP="00D02DE9">
      <w:pPr>
        <w:pStyle w:val="A5"/>
      </w:pPr>
    </w:p>
    <w:p w14:paraId="46ED6158" w14:textId="77777777" w:rsidR="00D02DE9" w:rsidRDefault="00D02DE9" w:rsidP="00A33CE6">
      <w:pPr>
        <w:pStyle w:val="A522"/>
      </w:pPr>
      <w:bookmarkStart w:id="213" w:name="_Toc182735606"/>
      <w:r>
        <w:rPr>
          <w:rFonts w:hint="eastAsia"/>
        </w:rPr>
        <w:lastRenderedPageBreak/>
        <w:t>第</w:t>
      </w:r>
      <w:r>
        <w:rPr>
          <w:rFonts w:hint="eastAsia"/>
        </w:rPr>
        <w:t>4</w:t>
      </w:r>
      <w:r>
        <w:rPr>
          <w:rFonts w:hint="eastAsia"/>
        </w:rPr>
        <w:t>节</w:t>
      </w:r>
      <w:r>
        <w:rPr>
          <w:rFonts w:hint="eastAsia"/>
        </w:rPr>
        <w:t xml:space="preserve"> </w:t>
      </w:r>
      <w:r>
        <w:rPr>
          <w:rFonts w:hint="eastAsia"/>
        </w:rPr>
        <w:t>关于伯恩斯坦、考茨基、赫鲁晓夫的基本常识</w:t>
      </w:r>
      <w:bookmarkEnd w:id="213"/>
    </w:p>
    <w:p w14:paraId="1BBC3A5F" w14:textId="77777777" w:rsidR="00D02DE9" w:rsidRDefault="00D02DE9" w:rsidP="00D02DE9">
      <w:pPr>
        <w:pStyle w:val="A5"/>
      </w:pPr>
      <w:r w:rsidRPr="00274277">
        <w:rPr>
          <w:rFonts w:hint="eastAsia"/>
        </w:rPr>
        <w:t>伯恩斯坦、考茨基和赫鲁晓夫</w:t>
      </w:r>
      <w:r>
        <w:rPr>
          <w:rFonts w:hint="eastAsia"/>
        </w:rPr>
        <w:t>，</w:t>
      </w:r>
      <w:r w:rsidRPr="00274277">
        <w:rPr>
          <w:rFonts w:hint="eastAsia"/>
        </w:rPr>
        <w:t>是</w:t>
      </w:r>
      <w:r>
        <w:rPr>
          <w:rFonts w:hint="eastAsia"/>
        </w:rPr>
        <w:t>国际共产主义运动史上</w:t>
      </w:r>
      <w:r w:rsidRPr="00BA4C22">
        <w:rPr>
          <w:rStyle w:val="af3"/>
          <w:rFonts w:hint="eastAsia"/>
        </w:rPr>
        <w:t>三个最具有典型性的修正主义代表</w:t>
      </w:r>
      <w:r w:rsidRPr="00274277">
        <w:rPr>
          <w:rFonts w:hint="eastAsia"/>
        </w:rPr>
        <w:t>。</w:t>
      </w:r>
    </w:p>
    <w:p w14:paraId="1F181A57" w14:textId="77777777" w:rsidR="00D02DE9" w:rsidRDefault="00D02DE9" w:rsidP="00D02DE9">
      <w:pPr>
        <w:pStyle w:val="A5"/>
      </w:pPr>
      <w:r w:rsidRPr="00274277">
        <w:rPr>
          <w:rFonts w:hint="eastAsia"/>
        </w:rPr>
        <w:t>他们的思想尽管有所不同，但在根本上都背离了马克思主义的核心原则，使无产阶级的革命运动陷入妥协和改良的泥沼。</w:t>
      </w:r>
    </w:p>
    <w:p w14:paraId="7AB74E8C" w14:textId="77777777" w:rsidR="00D02DE9" w:rsidRDefault="00D02DE9" w:rsidP="00D02DE9">
      <w:pPr>
        <w:pStyle w:val="A5"/>
      </w:pPr>
      <w:r w:rsidRPr="00A11C42">
        <w:rPr>
          <w:rFonts w:hint="eastAsia"/>
        </w:rPr>
        <w:t>伯恩斯坦</w:t>
      </w:r>
      <w:r>
        <w:rPr>
          <w:rFonts w:hint="eastAsia"/>
        </w:rPr>
        <w:t>是恩格斯去世后</w:t>
      </w:r>
      <w:r w:rsidRPr="00A11C42">
        <w:rPr>
          <w:rFonts w:hint="eastAsia"/>
        </w:rPr>
        <w:t>，德国社会民主党</w:t>
      </w:r>
      <w:r>
        <w:rPr>
          <w:rFonts w:hint="eastAsia"/>
        </w:rPr>
        <w:t>内</w:t>
      </w:r>
      <w:r w:rsidRPr="00A11C42">
        <w:rPr>
          <w:rFonts w:hint="eastAsia"/>
        </w:rPr>
        <w:t>的主要思想家之一</w:t>
      </w:r>
      <w:r>
        <w:rPr>
          <w:rFonts w:hint="eastAsia"/>
        </w:rPr>
        <w:t>，</w:t>
      </w:r>
      <w:r w:rsidRPr="00A11C42">
        <w:rPr>
          <w:rFonts w:hint="eastAsia"/>
        </w:rPr>
        <w:t>他提出了一系列背离马克思主义革命路线的观点，被称为“伯恩斯坦主义”。伯恩斯坦认为马克思主义的革命性理论需要“修正”</w:t>
      </w:r>
      <w:r>
        <w:rPr>
          <w:rFonts w:hint="eastAsia"/>
        </w:rPr>
        <w:t>，他认为完全可以走议会道路，和平实现社会主义，他</w:t>
      </w:r>
      <w:r w:rsidRPr="00173807">
        <w:rPr>
          <w:rFonts w:hint="eastAsia"/>
        </w:rPr>
        <w:t>否定阶级斗争和暴力革命</w:t>
      </w:r>
      <w:r>
        <w:rPr>
          <w:rFonts w:hint="eastAsia"/>
        </w:rPr>
        <w:t>，</w:t>
      </w:r>
      <w:r w:rsidRPr="00A94F07">
        <w:rPr>
          <w:rFonts w:hint="eastAsia"/>
        </w:rPr>
        <w:t>鼓吹改良主义</w:t>
      </w:r>
      <w:r>
        <w:rPr>
          <w:rFonts w:hint="eastAsia"/>
        </w:rPr>
        <w:t>。他</w:t>
      </w:r>
      <w:r w:rsidRPr="00A94F07">
        <w:rPr>
          <w:rFonts w:hint="eastAsia"/>
        </w:rPr>
        <w:t>认为资本主义能够通过工会、社会福利、选举制度等改革手段不断改善工人阶级的境遇，因此不需要通过革命手段建立无产阶级专政。</w:t>
      </w:r>
    </w:p>
    <w:p w14:paraId="654D53FB" w14:textId="77777777" w:rsidR="00D02DE9" w:rsidRDefault="00D02DE9" w:rsidP="00D02DE9">
      <w:pPr>
        <w:pStyle w:val="A5"/>
      </w:pPr>
      <w:r w:rsidRPr="00A94F07">
        <w:rPr>
          <w:rFonts w:hint="eastAsia"/>
        </w:rPr>
        <w:t>考茨基曾是</w:t>
      </w:r>
      <w:r>
        <w:rPr>
          <w:rFonts w:hint="eastAsia"/>
        </w:rPr>
        <w:t>第二国际</w:t>
      </w:r>
      <w:r w:rsidRPr="00A94F07">
        <w:rPr>
          <w:rFonts w:hint="eastAsia"/>
        </w:rPr>
        <w:t>的著名理论家，但随着无产阶级革命的实践逐步深入，他在理论上逐渐偏离马克思主义，走上了妥协和背叛的道路，成为第二国际中影响深远的修正主义者。</w:t>
      </w:r>
      <w:r w:rsidRPr="003229F7">
        <w:rPr>
          <w:rFonts w:hint="eastAsia"/>
        </w:rPr>
        <w:t>考茨基反对列宁提出的无产阶级专政</w:t>
      </w:r>
      <w:r>
        <w:rPr>
          <w:rFonts w:hint="eastAsia"/>
        </w:rPr>
        <w:t>，</w:t>
      </w:r>
      <w:r w:rsidRPr="003229F7">
        <w:rPr>
          <w:rFonts w:hint="eastAsia"/>
        </w:rPr>
        <w:t>他提出“超阶级的民主”观点，主张通过全民民主来解决阶级矛盾。</w:t>
      </w:r>
      <w:r>
        <w:rPr>
          <w:rFonts w:hint="eastAsia"/>
        </w:rPr>
        <w:t>他</w:t>
      </w:r>
      <w:r w:rsidRPr="007D096B">
        <w:rPr>
          <w:rFonts w:hint="eastAsia"/>
        </w:rPr>
        <w:t>主张在法律框</w:t>
      </w:r>
      <w:r w:rsidRPr="007D096B">
        <w:rPr>
          <w:rFonts w:hint="eastAsia"/>
        </w:rPr>
        <w:lastRenderedPageBreak/>
        <w:t>架内争取工人权益，否定革命的必要性，认为社会主义可以通过和平手段实现。</w:t>
      </w:r>
    </w:p>
    <w:p w14:paraId="629BBF97" w14:textId="77777777" w:rsidR="00D02DE9" w:rsidRDefault="00D02DE9" w:rsidP="00D02DE9">
      <w:pPr>
        <w:pStyle w:val="A5"/>
      </w:pPr>
      <w:r w:rsidRPr="00956CC7">
        <w:rPr>
          <w:rFonts w:hint="eastAsia"/>
        </w:rPr>
        <w:t>赫鲁晓夫是苏联修正主义的开创者</w:t>
      </w:r>
      <w:r>
        <w:rPr>
          <w:rFonts w:hint="eastAsia"/>
        </w:rPr>
        <w:t>，被毛主席在六十年代初称之为现代修正主义、新修正主义（伯恩斯坦、考茨基被称之为老修正主义、旧修正主义）。</w:t>
      </w:r>
      <w:r w:rsidRPr="003561D5">
        <w:rPr>
          <w:rFonts w:hint="eastAsia"/>
        </w:rPr>
        <w:t>赫鲁晓夫修正主义的核心思想</w:t>
      </w:r>
      <w:r>
        <w:rPr>
          <w:rFonts w:hint="eastAsia"/>
        </w:rPr>
        <w:t>是</w:t>
      </w:r>
      <w:r w:rsidRPr="003561D5">
        <w:rPr>
          <w:rFonts w:hint="eastAsia"/>
        </w:rPr>
        <w:t>“和平共处”</w:t>
      </w:r>
      <w:r>
        <w:rPr>
          <w:rFonts w:hint="eastAsia"/>
        </w:rPr>
        <w:t>、“全民党”、</w:t>
      </w:r>
      <w:r w:rsidRPr="003561D5">
        <w:rPr>
          <w:rFonts w:hint="eastAsia"/>
        </w:rPr>
        <w:t>“全民国家”理论。</w:t>
      </w:r>
      <w:r w:rsidRPr="00D30306">
        <w:rPr>
          <w:rFonts w:hint="eastAsia"/>
        </w:rPr>
        <w:t>赫鲁晓夫主张</w:t>
      </w:r>
      <w:r>
        <w:rPr>
          <w:rFonts w:hint="eastAsia"/>
        </w:rPr>
        <w:t>社会主义阵营</w:t>
      </w:r>
      <w:r w:rsidRPr="00D30306">
        <w:rPr>
          <w:rFonts w:hint="eastAsia"/>
        </w:rPr>
        <w:t>与资本主义国家“和平共处”，</w:t>
      </w:r>
      <w:r>
        <w:rPr>
          <w:rFonts w:hint="eastAsia"/>
        </w:rPr>
        <w:t>放弃</w:t>
      </w:r>
      <w:r w:rsidRPr="00D30306">
        <w:rPr>
          <w:rFonts w:hint="eastAsia"/>
        </w:rPr>
        <w:t>革命手段与资本主义对抗，</w:t>
      </w:r>
      <w:r>
        <w:rPr>
          <w:rFonts w:hint="eastAsia"/>
        </w:rPr>
        <w:t>仅</w:t>
      </w:r>
      <w:r w:rsidRPr="00D30306">
        <w:rPr>
          <w:rFonts w:hint="eastAsia"/>
        </w:rPr>
        <w:t>通过外交途径与资本主义国家共同发展，期望实现</w:t>
      </w:r>
      <w:r>
        <w:rPr>
          <w:rFonts w:hint="eastAsia"/>
        </w:rPr>
        <w:t>世界资本主义</w:t>
      </w:r>
      <w:r w:rsidRPr="00D30306">
        <w:rPr>
          <w:rFonts w:hint="eastAsia"/>
        </w:rPr>
        <w:t>“和平过渡”</w:t>
      </w:r>
      <w:r>
        <w:rPr>
          <w:rFonts w:hint="eastAsia"/>
        </w:rPr>
        <w:t>到社会主义</w:t>
      </w:r>
      <w:r w:rsidRPr="00D30306">
        <w:rPr>
          <w:rFonts w:hint="eastAsia"/>
        </w:rPr>
        <w:t>。</w:t>
      </w:r>
      <w:r w:rsidRPr="00602010">
        <w:rPr>
          <w:rFonts w:hint="eastAsia"/>
        </w:rPr>
        <w:t>在此思想指导下，</w:t>
      </w:r>
      <w:r>
        <w:rPr>
          <w:rFonts w:hint="eastAsia"/>
        </w:rPr>
        <w:t>赫鲁晓夫时代的</w:t>
      </w:r>
      <w:r w:rsidRPr="00602010">
        <w:rPr>
          <w:rFonts w:hint="eastAsia"/>
        </w:rPr>
        <w:t>苏联</w:t>
      </w:r>
      <w:r>
        <w:rPr>
          <w:rFonts w:hint="eastAsia"/>
        </w:rPr>
        <w:t>开始</w:t>
      </w:r>
      <w:r w:rsidRPr="00602010">
        <w:rPr>
          <w:rFonts w:hint="eastAsia"/>
        </w:rPr>
        <w:t>放弃对世界无产阶级革命的支持，并压制东欧和国内的阶级斗争。</w:t>
      </w:r>
      <w:r w:rsidRPr="0027663F">
        <w:rPr>
          <w:rFonts w:hint="eastAsia"/>
        </w:rPr>
        <w:t>赫鲁晓夫</w:t>
      </w:r>
      <w:r>
        <w:rPr>
          <w:rFonts w:hint="eastAsia"/>
        </w:rPr>
        <w:t>还</w:t>
      </w:r>
      <w:r w:rsidRPr="0027663F">
        <w:rPr>
          <w:rFonts w:hint="eastAsia"/>
        </w:rPr>
        <w:t>提出苏联</w:t>
      </w:r>
      <w:r>
        <w:rPr>
          <w:rFonts w:hint="eastAsia"/>
        </w:rPr>
        <w:t>共产党已经不再是“无产阶级的党”，而是“全民党”；苏联</w:t>
      </w:r>
      <w:r w:rsidRPr="0027663F">
        <w:rPr>
          <w:rFonts w:hint="eastAsia"/>
        </w:rPr>
        <w:t>已经</w:t>
      </w:r>
      <w:r>
        <w:rPr>
          <w:rFonts w:hint="eastAsia"/>
        </w:rPr>
        <w:t>不再是“无产阶级的国家”，而是</w:t>
      </w:r>
      <w:r w:rsidRPr="0027663F">
        <w:rPr>
          <w:rFonts w:hint="eastAsia"/>
        </w:rPr>
        <w:t>“全民国家”，</w:t>
      </w:r>
      <w:r>
        <w:rPr>
          <w:rFonts w:hint="eastAsia"/>
        </w:rPr>
        <w:t>苏联</w:t>
      </w:r>
      <w:r w:rsidRPr="0027663F">
        <w:rPr>
          <w:rFonts w:hint="eastAsia"/>
        </w:rPr>
        <w:t>不再需要无产阶级专政。</w:t>
      </w:r>
    </w:p>
    <w:p w14:paraId="0C11E3EB" w14:textId="77777777" w:rsidR="00D02DE9" w:rsidRPr="00227067" w:rsidRDefault="00D02DE9" w:rsidP="00D02DE9">
      <w:pPr>
        <w:pStyle w:val="A5"/>
      </w:pPr>
      <w:r w:rsidRPr="00274277">
        <w:rPr>
          <w:rFonts w:hint="eastAsia"/>
        </w:rPr>
        <w:t>伯恩斯坦、考茨基和赫鲁晓夫</w:t>
      </w:r>
      <w:r w:rsidRPr="00AF6325">
        <w:rPr>
          <w:rFonts w:hint="eastAsia"/>
        </w:rPr>
        <w:t>的思想尽管有所不同，但在根本上都背离了马克思主义的</w:t>
      </w:r>
      <w:r w:rsidRPr="00987A4B">
        <w:rPr>
          <w:rStyle w:val="af3"/>
          <w:rFonts w:hint="eastAsia"/>
        </w:rPr>
        <w:t>核心原则</w:t>
      </w:r>
      <w:r>
        <w:rPr>
          <w:rFonts w:hint="eastAsia"/>
        </w:rPr>
        <w:t>——</w:t>
      </w:r>
      <w:r w:rsidRPr="00987A4B">
        <w:rPr>
          <w:rStyle w:val="af3"/>
          <w:rFonts w:hint="eastAsia"/>
        </w:rPr>
        <w:t>无产阶级专政</w:t>
      </w:r>
      <w:r>
        <w:rPr>
          <w:rFonts w:hint="eastAsia"/>
        </w:rPr>
        <w:t>和</w:t>
      </w:r>
      <w:r w:rsidRPr="00987A4B">
        <w:rPr>
          <w:rStyle w:val="af3"/>
          <w:rFonts w:hint="eastAsia"/>
        </w:rPr>
        <w:t>暴力革命</w:t>
      </w:r>
      <w:r>
        <w:rPr>
          <w:rFonts w:hint="eastAsia"/>
        </w:rPr>
        <w:t>，</w:t>
      </w:r>
      <w:r w:rsidRPr="00AF6325">
        <w:rPr>
          <w:rFonts w:hint="eastAsia"/>
        </w:rPr>
        <w:t>使无产阶级的革命运动陷入妥协和改良的泥沼。</w:t>
      </w:r>
    </w:p>
    <w:p w14:paraId="25615C9B" w14:textId="77777777" w:rsidR="00D02DE9" w:rsidRDefault="00D02DE9" w:rsidP="00A33CE6">
      <w:pPr>
        <w:pStyle w:val="A522"/>
      </w:pPr>
      <w:bookmarkStart w:id="214" w:name="_Toc182735607"/>
      <w:r>
        <w:rPr>
          <w:rFonts w:hint="eastAsia"/>
        </w:rPr>
        <w:lastRenderedPageBreak/>
        <w:t>第</w:t>
      </w:r>
      <w:r>
        <w:rPr>
          <w:rFonts w:hint="eastAsia"/>
        </w:rPr>
        <w:t>5</w:t>
      </w:r>
      <w:r>
        <w:rPr>
          <w:rFonts w:hint="eastAsia"/>
        </w:rPr>
        <w:t>节</w:t>
      </w:r>
      <w:r>
        <w:rPr>
          <w:rFonts w:hint="eastAsia"/>
        </w:rPr>
        <w:t xml:space="preserve"> </w:t>
      </w:r>
      <w:r>
        <w:rPr>
          <w:rFonts w:hint="eastAsia"/>
        </w:rPr>
        <w:t>关于社会民主主义和民主社会主义</w:t>
      </w:r>
      <w:bookmarkEnd w:id="214"/>
    </w:p>
    <w:p w14:paraId="232A5C8F" w14:textId="77777777" w:rsidR="00D02DE9" w:rsidRDefault="00D02DE9" w:rsidP="00D02DE9">
      <w:pPr>
        <w:pStyle w:val="A530"/>
      </w:pPr>
      <w:bookmarkStart w:id="215" w:name="_Toc182735608"/>
      <w:r>
        <w:rPr>
          <w:rFonts w:hint="eastAsia"/>
        </w:rPr>
        <w:t>（一）社会民主主义</w:t>
      </w:r>
      <w:bookmarkEnd w:id="215"/>
    </w:p>
    <w:p w14:paraId="2B2DA0E8" w14:textId="77777777" w:rsidR="00D02DE9" w:rsidRDefault="00D02DE9" w:rsidP="00D02DE9">
      <w:pPr>
        <w:pStyle w:val="A5"/>
      </w:pPr>
      <w:r w:rsidRPr="00E215AC">
        <w:rPr>
          <w:rFonts w:hint="eastAsia"/>
        </w:rPr>
        <w:t>西方国家的左派，一般名称都是民主党、社会民主党、工党。</w:t>
      </w:r>
    </w:p>
    <w:p w14:paraId="1082BEA6" w14:textId="20EAC6F2" w:rsidR="00D02DE9" w:rsidRPr="00A81AB4" w:rsidRDefault="00D02DE9" w:rsidP="00D02DE9">
      <w:pPr>
        <w:pStyle w:val="A5"/>
      </w:pPr>
      <w:r w:rsidRPr="00E215AC">
        <w:rPr>
          <w:rFonts w:hint="eastAsia"/>
        </w:rPr>
        <w:t>19</w:t>
      </w:r>
      <w:r w:rsidRPr="00E215AC">
        <w:rPr>
          <w:rFonts w:hint="eastAsia"/>
        </w:rPr>
        <w:t>世纪下半叶，</w:t>
      </w:r>
      <w:r>
        <w:rPr>
          <w:rFonts w:hint="eastAsia"/>
        </w:rPr>
        <w:t>社会民主党、工党这些政党建党的时候，打的旗号都还是马克思主义。当时欧洲各国阶级矛盾非常尖锐，很多新组建的政党都打着工人阶级的旗号，打着马克思主义的旗号，以吸引群众，获取支持。</w:t>
      </w:r>
      <w:r w:rsidRPr="00E215AC">
        <w:rPr>
          <w:rFonts w:hint="eastAsia"/>
        </w:rPr>
        <w:t>工党为啥叫工党？就是工人阶级的党的意思。</w:t>
      </w:r>
      <w:r>
        <w:rPr>
          <w:rFonts w:hint="eastAsia"/>
        </w:rPr>
        <w:t>所以</w:t>
      </w:r>
      <w:r w:rsidRPr="00E215AC">
        <w:rPr>
          <w:rFonts w:hint="eastAsia"/>
        </w:rPr>
        <w:t>，</w:t>
      </w:r>
      <w:r>
        <w:rPr>
          <w:rFonts w:hint="eastAsia"/>
        </w:rPr>
        <w:t>当时欧洲</w:t>
      </w:r>
      <w:r w:rsidRPr="00E215AC">
        <w:rPr>
          <w:rFonts w:hint="eastAsia"/>
        </w:rPr>
        <w:t>形形色色的马克思主义政党多于牛毛</w:t>
      </w:r>
      <w:r>
        <w:rPr>
          <w:rFonts w:hint="eastAsia"/>
        </w:rPr>
        <w:t>。社会民主主义口号也是搞马克思主义、社会主义，但他们反对暴力革命，主张议会路线</w:t>
      </w:r>
      <w:r w:rsidR="000E0155">
        <w:rPr>
          <w:rFonts w:hint="eastAsia"/>
        </w:rPr>
        <w:t>，主张</w:t>
      </w:r>
      <w:r>
        <w:rPr>
          <w:rFonts w:hint="eastAsia"/>
        </w:rPr>
        <w:t>和平过渡到社会主义的</w:t>
      </w:r>
      <w:r w:rsidR="000E0155">
        <w:rPr>
          <w:rFonts w:hint="eastAsia"/>
        </w:rPr>
        <w:t>，</w:t>
      </w:r>
      <w:r>
        <w:rPr>
          <w:rFonts w:hint="eastAsia"/>
        </w:rPr>
        <w:t>这就是伯恩斯坦</w:t>
      </w:r>
      <w:r w:rsidR="004722DC">
        <w:rPr>
          <w:rFonts w:hint="eastAsia"/>
        </w:rPr>
        <w:t>修正主义</w:t>
      </w:r>
      <w:r>
        <w:rPr>
          <w:rFonts w:hint="eastAsia"/>
        </w:rPr>
        <w:t>。</w:t>
      </w:r>
      <w:r w:rsidR="000E0155" w:rsidRPr="00AD64E7">
        <w:rPr>
          <w:rStyle w:val="af3"/>
          <w:rFonts w:hint="eastAsia"/>
        </w:rPr>
        <w:t>伯恩斯坦</w:t>
      </w:r>
      <w:r w:rsidR="00DA2896" w:rsidRPr="00AD64E7">
        <w:rPr>
          <w:rStyle w:val="af3"/>
          <w:rFonts w:hint="eastAsia"/>
        </w:rPr>
        <w:t>主义的</w:t>
      </w:r>
      <w:r w:rsidRPr="00AD64E7">
        <w:rPr>
          <w:rStyle w:val="af3"/>
          <w:rFonts w:hint="eastAsia"/>
        </w:rPr>
        <w:t>本质</w:t>
      </w:r>
      <w:r w:rsidR="00DA2896" w:rsidRPr="00AD64E7">
        <w:rPr>
          <w:rStyle w:val="af3"/>
          <w:rFonts w:hint="eastAsia"/>
        </w:rPr>
        <w:t>其实</w:t>
      </w:r>
      <w:r w:rsidRPr="00AD64E7">
        <w:rPr>
          <w:rStyle w:val="af3"/>
          <w:rFonts w:hint="eastAsia"/>
        </w:rPr>
        <w:t>是搞资本主义改良。</w:t>
      </w:r>
    </w:p>
    <w:p w14:paraId="02D89C08" w14:textId="2118004D" w:rsidR="00D02DE9" w:rsidRDefault="00D02DE9" w:rsidP="00D02DE9">
      <w:pPr>
        <w:pStyle w:val="A5"/>
      </w:pPr>
      <w:r w:rsidRPr="00E215AC">
        <w:rPr>
          <w:rFonts w:hint="eastAsia"/>
        </w:rPr>
        <w:t>后来，</w:t>
      </w:r>
      <w:r>
        <w:rPr>
          <w:rFonts w:hint="eastAsia"/>
        </w:rPr>
        <w:t>伯恩斯坦主义在实践中不断破产，他们根本无法兑现他们所</w:t>
      </w:r>
      <w:r w:rsidR="00314C83">
        <w:rPr>
          <w:rFonts w:hint="eastAsia"/>
        </w:rPr>
        <w:t>许诺</w:t>
      </w:r>
      <w:r>
        <w:rPr>
          <w:rFonts w:hint="eastAsia"/>
        </w:rPr>
        <w:t>的那样</w:t>
      </w:r>
      <w:r w:rsidR="001B588A">
        <w:rPr>
          <w:rFonts w:hint="eastAsia"/>
        </w:rPr>
        <w:t>——</w:t>
      </w:r>
      <w:r>
        <w:rPr>
          <w:rFonts w:hint="eastAsia"/>
        </w:rPr>
        <w:t>通过议会道路、和平地实现马克思主义所追求的生产资料公有制的社会主义，于是</w:t>
      </w:r>
      <w:r w:rsidRPr="00E215AC">
        <w:rPr>
          <w:rFonts w:hint="eastAsia"/>
        </w:rPr>
        <w:t>他们</w:t>
      </w:r>
      <w:r>
        <w:rPr>
          <w:rFonts w:hint="eastAsia"/>
        </w:rPr>
        <w:t>干脆</w:t>
      </w:r>
      <w:r w:rsidRPr="00E215AC">
        <w:rPr>
          <w:rFonts w:hint="eastAsia"/>
        </w:rPr>
        <w:t>把马克思主义</w:t>
      </w:r>
      <w:r>
        <w:rPr>
          <w:rFonts w:hint="eastAsia"/>
        </w:rPr>
        <w:t>的旗帜</w:t>
      </w:r>
      <w:r w:rsidRPr="00E215AC">
        <w:rPr>
          <w:rFonts w:hint="eastAsia"/>
        </w:rPr>
        <w:t>扔</w:t>
      </w:r>
      <w:r>
        <w:rPr>
          <w:rFonts w:hint="eastAsia"/>
        </w:rPr>
        <w:t>掉</w:t>
      </w:r>
      <w:r w:rsidRPr="00E215AC">
        <w:rPr>
          <w:rFonts w:hint="eastAsia"/>
        </w:rPr>
        <w:t>了</w:t>
      </w:r>
      <w:r w:rsidR="00684090">
        <w:rPr>
          <w:rFonts w:hint="eastAsia"/>
        </w:rPr>
        <w:t>，</w:t>
      </w:r>
      <w:r>
        <w:rPr>
          <w:rFonts w:hint="eastAsia"/>
        </w:rPr>
        <w:t>这才演变成当今西方各国的</w:t>
      </w:r>
      <w:r w:rsidRPr="00E215AC">
        <w:rPr>
          <w:rFonts w:hint="eastAsia"/>
        </w:rPr>
        <w:t>社会民主党、工党</w:t>
      </w:r>
      <w:r>
        <w:rPr>
          <w:rFonts w:hint="eastAsia"/>
        </w:rPr>
        <w:t>的样子</w:t>
      </w:r>
      <w:r w:rsidR="008E5464">
        <w:rPr>
          <w:rFonts w:hint="eastAsia"/>
        </w:rPr>
        <w:t>。这些伯恩斯坦的信徒们，</w:t>
      </w:r>
      <w:r>
        <w:rPr>
          <w:rFonts w:hint="eastAsia"/>
        </w:rPr>
        <w:t>现在都已经完全不提马克思主义了。</w:t>
      </w:r>
    </w:p>
    <w:p w14:paraId="1F55F998" w14:textId="7474B68A" w:rsidR="00D02DE9" w:rsidRDefault="00D02DE9" w:rsidP="001B08E2">
      <w:pPr>
        <w:pStyle w:val="A5"/>
      </w:pPr>
      <w:r>
        <w:rPr>
          <w:rFonts w:hint="eastAsia"/>
        </w:rPr>
        <w:lastRenderedPageBreak/>
        <w:t>北欧的几个高福利国家，他们都是社会民主党执政，是伯恩斯坦的信徒。</w:t>
      </w:r>
      <w:r w:rsidRPr="00D64A5C">
        <w:rPr>
          <w:rStyle w:val="af3"/>
          <w:rFonts w:hint="eastAsia"/>
        </w:rPr>
        <w:t>他们的高福利，都是靠对外投资，海外利润回流来维持的</w:t>
      </w:r>
      <w:r w:rsidR="00B856BC" w:rsidRPr="00D64A5C">
        <w:rPr>
          <w:rFonts w:hint="eastAsia"/>
          <w:u w:val="single"/>
        </w:rPr>
        <w:t>，</w:t>
      </w:r>
      <w:r w:rsidRPr="00D64A5C">
        <w:rPr>
          <w:rFonts w:hint="eastAsia"/>
          <w:u w:val="single"/>
        </w:rPr>
        <w:t>而他们对外投资的高利润，是美国的军事霸权来帮他们保障的。美国为什么帮他们呢？这是有前提的，前提是北欧这几个国家，必须在欧盟内给美国当狗腿子，专门搅局。欧盟内部一开会，北欧的几个国家就跟着美国的指挥棒转，专门和法、德唱对台戏。美国要控制欧盟，需要这样的搅屎棍，而他们给美国做狗腿子，就换来相应的</w:t>
      </w:r>
      <w:r w:rsidR="005F1A3B" w:rsidRPr="00D64A5C">
        <w:rPr>
          <w:rFonts w:hint="eastAsia"/>
          <w:u w:val="single"/>
        </w:rPr>
        <w:t>狗粮</w:t>
      </w:r>
      <w:r w:rsidRPr="00D64A5C">
        <w:rPr>
          <w:rFonts w:hint="eastAsia"/>
          <w:u w:val="single"/>
        </w:rPr>
        <w:t>。</w:t>
      </w:r>
      <w:r>
        <w:rPr>
          <w:rFonts w:hint="eastAsia"/>
        </w:rPr>
        <w:t>很多人都不知道北欧社会民主主义国家为啥生活水平那么高？</w:t>
      </w:r>
      <w:r w:rsidR="001031D4">
        <w:rPr>
          <w:rFonts w:hint="eastAsia"/>
        </w:rPr>
        <w:t>福利那么好？</w:t>
      </w:r>
      <w:r>
        <w:rPr>
          <w:rFonts w:hint="eastAsia"/>
        </w:rPr>
        <w:t>为啥中国不学北欧搞社会民主主义？他们不懂这里的道理。</w:t>
      </w:r>
    </w:p>
    <w:p w14:paraId="40550859" w14:textId="77777777" w:rsidR="00D02DE9" w:rsidRDefault="00D02DE9" w:rsidP="00D02DE9">
      <w:pPr>
        <w:pStyle w:val="A5"/>
      </w:pPr>
      <w:r>
        <w:rPr>
          <w:rFonts w:hint="eastAsia"/>
        </w:rPr>
        <w:t>所以，北欧的那几个高福利国家，其</w:t>
      </w:r>
      <w:r w:rsidRPr="00DD3005">
        <w:rPr>
          <w:rStyle w:val="af3"/>
          <w:rFonts w:hint="eastAsia"/>
        </w:rPr>
        <w:t>本质是帝国主义</w:t>
      </w:r>
      <w:r>
        <w:rPr>
          <w:rFonts w:hint="eastAsia"/>
        </w:rPr>
        <w:t>。只不过，它们那个帝国主义，是隐藏在美国后面，让你看不到他的狰狞面目。</w:t>
      </w:r>
    </w:p>
    <w:p w14:paraId="15C73FAA" w14:textId="6FDC6CE8" w:rsidR="00D02DE9" w:rsidRPr="00452BFA" w:rsidRDefault="00D02DE9" w:rsidP="00B05112">
      <w:pPr>
        <w:pStyle w:val="A5"/>
      </w:pPr>
      <w:r>
        <w:rPr>
          <w:rFonts w:hint="eastAsia"/>
        </w:rPr>
        <w:t>这就是伯恩斯坦路线的当代实践。</w:t>
      </w:r>
    </w:p>
    <w:p w14:paraId="17E20CCA" w14:textId="77777777" w:rsidR="00D02DE9" w:rsidRDefault="00D02DE9" w:rsidP="00F26264">
      <w:pPr>
        <w:pStyle w:val="A532"/>
      </w:pPr>
      <w:bookmarkStart w:id="216" w:name="_Toc182735609"/>
      <w:r>
        <w:rPr>
          <w:rFonts w:hint="eastAsia"/>
        </w:rPr>
        <w:lastRenderedPageBreak/>
        <w:t>（二）民主社会主义</w:t>
      </w:r>
      <w:bookmarkEnd w:id="216"/>
    </w:p>
    <w:p w14:paraId="5611656B" w14:textId="54B2238B" w:rsidR="00D02DE9" w:rsidRDefault="00D02DE9" w:rsidP="00D02DE9">
      <w:pPr>
        <w:pStyle w:val="A5"/>
      </w:pPr>
      <w:r>
        <w:rPr>
          <w:rFonts w:hint="eastAsia"/>
        </w:rPr>
        <w:t>民主社会主义，和社会民主主义是不同的</w:t>
      </w:r>
      <w:r w:rsidR="00A90485">
        <w:rPr>
          <w:rFonts w:hint="eastAsia"/>
        </w:rPr>
        <w:t>，</w:t>
      </w:r>
      <w:r>
        <w:rPr>
          <w:rFonts w:hint="eastAsia"/>
        </w:rPr>
        <w:t>民主社会主义是坚持要暴力革命的，坚持马克思主义的生产资料公有制。但是</w:t>
      </w:r>
      <w:r w:rsidRPr="00AD5AA3">
        <w:rPr>
          <w:rFonts w:hint="eastAsia"/>
        </w:rPr>
        <w:t>民主社会主义</w:t>
      </w:r>
      <w:r>
        <w:rPr>
          <w:rFonts w:hint="eastAsia"/>
        </w:rPr>
        <w:t>不认可先锋队理论，他们否定列宁主义</w:t>
      </w:r>
      <w:r w:rsidR="006B324C">
        <w:rPr>
          <w:rFonts w:hint="eastAsia"/>
        </w:rPr>
        <w:t>，</w:t>
      </w:r>
      <w:r>
        <w:rPr>
          <w:rFonts w:hint="eastAsia"/>
        </w:rPr>
        <w:t>卢森堡就是民主社会主义的典型。当然，</w:t>
      </w:r>
      <w:r w:rsidRPr="00E40B00">
        <w:rPr>
          <w:rFonts w:hint="eastAsia"/>
        </w:rPr>
        <w:t>卢森堡</w:t>
      </w:r>
      <w:r w:rsidR="00B32972">
        <w:rPr>
          <w:rFonts w:hint="eastAsia"/>
        </w:rPr>
        <w:t>后来</w:t>
      </w:r>
      <w:r>
        <w:rPr>
          <w:rFonts w:hint="eastAsia"/>
        </w:rPr>
        <w:t>认识到了自己的错误，认识到了列宁主义是正确的，但那时候已经迟了。</w:t>
      </w:r>
    </w:p>
    <w:p w14:paraId="746C9103" w14:textId="0B35A769" w:rsidR="00D02DE9" w:rsidRDefault="00D02DE9" w:rsidP="00D02DE9">
      <w:pPr>
        <w:pStyle w:val="A5"/>
      </w:pPr>
      <w:r>
        <w:rPr>
          <w:rFonts w:hint="eastAsia"/>
        </w:rPr>
        <w:t>所以，民主社会主义不是修正主义，他们还是要革命的，还是坚持社会主义的。但是他们在认识上不足，不能找到正确的革命道路。</w:t>
      </w:r>
      <w:r w:rsidR="00F60362">
        <w:rPr>
          <w:rFonts w:hint="eastAsia"/>
        </w:rPr>
        <w:t>社会民主主义则完全是搞资本主义改良。</w:t>
      </w:r>
    </w:p>
    <w:p w14:paraId="04040373" w14:textId="6AC9CD23" w:rsidR="00D02DE9" w:rsidRDefault="00D02DE9" w:rsidP="00D02DE9">
      <w:pPr>
        <w:pStyle w:val="A5"/>
      </w:pPr>
      <w:r>
        <w:rPr>
          <w:rFonts w:hint="eastAsia"/>
        </w:rPr>
        <w:t>民主社会主义，和社会民主主义根本不同。但是，现在欧洲的那些社会民主主义国家，纷纷改头换面，吹嘘自己是</w:t>
      </w:r>
      <w:r w:rsidRPr="00255A80">
        <w:rPr>
          <w:rFonts w:hint="eastAsia"/>
        </w:rPr>
        <w:t>民主社会主义</w:t>
      </w:r>
      <w:r>
        <w:rPr>
          <w:rFonts w:hint="eastAsia"/>
        </w:rPr>
        <w:t>。现在这些概念被他们搞的越来越混乱，很多人</w:t>
      </w:r>
      <w:r w:rsidR="00C119F2">
        <w:rPr>
          <w:rFonts w:hint="eastAsia"/>
        </w:rPr>
        <w:t>也</w:t>
      </w:r>
      <w:r>
        <w:rPr>
          <w:rFonts w:hint="eastAsia"/>
        </w:rPr>
        <w:t>搞不清楚</w:t>
      </w:r>
      <w:r w:rsidR="00C119F2">
        <w:rPr>
          <w:rFonts w:hint="eastAsia"/>
        </w:rPr>
        <w:t>了</w:t>
      </w:r>
      <w:r>
        <w:rPr>
          <w:rFonts w:hint="eastAsia"/>
        </w:rPr>
        <w:t>，因为在网上查到的资料很多也是错的。</w:t>
      </w:r>
    </w:p>
    <w:p w14:paraId="290500DC" w14:textId="77777777" w:rsidR="00D02DE9" w:rsidRDefault="00D02DE9" w:rsidP="00D02DE9">
      <w:pPr>
        <w:pStyle w:val="A522"/>
      </w:pPr>
      <w:bookmarkStart w:id="217" w:name="_Toc182735610"/>
      <w:r>
        <w:rPr>
          <w:rFonts w:hint="eastAsia"/>
        </w:rPr>
        <w:lastRenderedPageBreak/>
        <w:t>第</w:t>
      </w:r>
      <w:r>
        <w:rPr>
          <w:rFonts w:hint="eastAsia"/>
        </w:rPr>
        <w:t>6</w:t>
      </w:r>
      <w:r>
        <w:rPr>
          <w:rFonts w:hint="eastAsia"/>
        </w:rPr>
        <w:t>节</w:t>
      </w:r>
      <w:r>
        <w:rPr>
          <w:rFonts w:hint="eastAsia"/>
        </w:rPr>
        <w:t xml:space="preserve"> </w:t>
      </w:r>
      <w:r>
        <w:rPr>
          <w:rFonts w:hint="eastAsia"/>
        </w:rPr>
        <w:t>关于高岗事件的问题</w:t>
      </w:r>
      <w:bookmarkEnd w:id="217"/>
    </w:p>
    <w:p w14:paraId="3FFEC699" w14:textId="3752477F" w:rsidR="00D02DE9" w:rsidRDefault="00D02DE9" w:rsidP="00D02DE9">
      <w:pPr>
        <w:pStyle w:val="A5"/>
      </w:pPr>
      <w:r>
        <w:rPr>
          <w:rFonts w:hint="eastAsia"/>
        </w:rPr>
        <w:t>1949</w:t>
      </w:r>
      <w:r>
        <w:rPr>
          <w:rFonts w:hint="eastAsia"/>
        </w:rPr>
        <w:t>年进城以后，刘少奇鼓吹“巩固新民主主义秩序”，周恩来领导的国务院也跟在刘少奇后面跟着摇摆，他们都没有打算积极地把新民主主义革命及时推进到社会主义革命</w:t>
      </w:r>
      <w:r w:rsidR="00BD34E8">
        <w:rPr>
          <w:rFonts w:hint="eastAsia"/>
        </w:rPr>
        <w:t>，完全没有这个思想准备和行动准备</w:t>
      </w:r>
      <w:r>
        <w:rPr>
          <w:rFonts w:hint="eastAsia"/>
        </w:rPr>
        <w:t>。这让主席很生气。</w:t>
      </w:r>
    </w:p>
    <w:p w14:paraId="2C15AAC8" w14:textId="77777777" w:rsidR="00D02DE9" w:rsidRDefault="00D02DE9" w:rsidP="00D02DE9">
      <w:pPr>
        <w:pStyle w:val="A5"/>
      </w:pPr>
      <w:r>
        <w:rPr>
          <w:rFonts w:hint="eastAsia"/>
        </w:rPr>
        <w:t>当时，高岗在东北担任东北人民政府主席，他在东北学习苏联经验，搞社会主义改造非常积极，而且富有成效。他在东北也对刘少奇的“巩固新民主主义秩序”非常不满，两人隔空交火，已经开始有了矛盾。</w:t>
      </w:r>
    </w:p>
    <w:p w14:paraId="56459445" w14:textId="214B6451" w:rsidR="00D02DE9" w:rsidRDefault="00D02DE9" w:rsidP="00D02DE9">
      <w:pPr>
        <w:pStyle w:val="A5"/>
      </w:pPr>
      <w:r>
        <w:rPr>
          <w:rFonts w:hint="eastAsia"/>
        </w:rPr>
        <w:t>在此背景下，主席于</w:t>
      </w:r>
      <w:r>
        <w:rPr>
          <w:rFonts w:hint="eastAsia"/>
        </w:rPr>
        <w:t>1952</w:t>
      </w:r>
      <w:r>
        <w:rPr>
          <w:rFonts w:hint="eastAsia"/>
        </w:rPr>
        <w:t>年调高岗进京，命他组建国家计划委员会并担任主席，主持全国的社会主义改造和经济工作。</w:t>
      </w:r>
    </w:p>
    <w:p w14:paraId="4655FE32" w14:textId="77777777" w:rsidR="00D02DE9" w:rsidRDefault="00D02DE9" w:rsidP="00D02DE9">
      <w:pPr>
        <w:pStyle w:val="A5"/>
      </w:pPr>
      <w:r>
        <w:rPr>
          <w:rFonts w:hint="eastAsia"/>
        </w:rPr>
        <w:t>在当时，国家计划委员会的行政地位和国务院平齐，而且原来归口国务院主管的绝大多数实权部委，都划拨给了国家计划委员会；国务院最后能主管的部委，都是几个没有什么实权的少数几个很边缘化的部委。国务院实际差不多被掏空，沦为了空架子。</w:t>
      </w:r>
    </w:p>
    <w:p w14:paraId="6C05A9EA" w14:textId="77777777" w:rsidR="00D02DE9" w:rsidRDefault="00D02DE9" w:rsidP="00D02DE9">
      <w:pPr>
        <w:pStyle w:val="A5"/>
      </w:pPr>
      <w:r>
        <w:rPr>
          <w:rFonts w:hint="eastAsia"/>
        </w:rPr>
        <w:t>也就是说，虽然当时周恩来在政治地位上比高岗高，但高岗的实权，比周恩来大，至少在经济领域，比周恩来大。</w:t>
      </w:r>
    </w:p>
    <w:p w14:paraId="30546979" w14:textId="06DBF421" w:rsidR="00D02DE9" w:rsidRDefault="004B40FD" w:rsidP="00D02DE9">
      <w:pPr>
        <w:pStyle w:val="A5"/>
      </w:pPr>
      <w:r>
        <w:rPr>
          <w:rFonts w:hint="eastAsia"/>
        </w:rPr>
        <w:lastRenderedPageBreak/>
        <w:t>高岗的迅速崛起，</w:t>
      </w:r>
      <w:r w:rsidR="00D02DE9">
        <w:rPr>
          <w:rFonts w:hint="eastAsia"/>
        </w:rPr>
        <w:t>这就引发了刘少奇和周恩来的不满，他们联合了起来</w:t>
      </w:r>
      <w:r w:rsidR="00B7149A">
        <w:rPr>
          <w:rFonts w:hint="eastAsia"/>
        </w:rPr>
        <w:t>对付高岗</w:t>
      </w:r>
      <w:r w:rsidR="00D02DE9">
        <w:rPr>
          <w:rFonts w:hint="eastAsia"/>
        </w:rPr>
        <w:t>，和高岗的矛盾越来越大。</w:t>
      </w:r>
    </w:p>
    <w:p w14:paraId="315F1D5A" w14:textId="77777777" w:rsidR="00D02DE9" w:rsidRDefault="00D02DE9" w:rsidP="00D02DE9">
      <w:pPr>
        <w:pStyle w:val="A5"/>
      </w:pPr>
      <w:r>
        <w:rPr>
          <w:rFonts w:hint="eastAsia"/>
        </w:rPr>
        <w:t>高岗为了对付他们，犯了个致命的错误，他搞地下活动，悄悄拉拢了军政部门大员，想动员他们一起反对刘少奇、周恩来，而且他野心很大，他想把刘少奇、周恩来一棍子打死，彻底打垮。即便后来，周恩来、刘少奇他们都承认了自己的错误，承认他们在社会主义改造的问题上右倾，已经改正了错误，高岗依然不依不饶。</w:t>
      </w:r>
    </w:p>
    <w:p w14:paraId="28F5C9BB" w14:textId="1E7BC18C" w:rsidR="00D02DE9" w:rsidRDefault="00D02DE9" w:rsidP="00D02DE9">
      <w:pPr>
        <w:pStyle w:val="A5"/>
      </w:pPr>
      <w:r>
        <w:rPr>
          <w:rFonts w:hint="eastAsia"/>
        </w:rPr>
        <w:t>高岗的这种搞地下活动的做法，在当时的组织纪律上，是绝对不允许的。而且他的野心企图，也不被毛泽东所认可，</w:t>
      </w:r>
      <w:r w:rsidR="00337EFA">
        <w:rPr>
          <w:rFonts w:hint="eastAsia"/>
        </w:rPr>
        <w:t>主席</w:t>
      </w:r>
      <w:r>
        <w:rPr>
          <w:rFonts w:hint="eastAsia"/>
        </w:rPr>
        <w:t>并不是要彻底打倒周恩来、刘少奇，只是要敲打一下他们，让他们改正错误。这是</w:t>
      </w:r>
      <w:r w:rsidR="00337EFA">
        <w:rPr>
          <w:rFonts w:hint="eastAsia"/>
        </w:rPr>
        <w:t>毛主席</w:t>
      </w:r>
      <w:r>
        <w:rPr>
          <w:rFonts w:hint="eastAsia"/>
        </w:rPr>
        <w:t>对待党内犯错误的同志，一贯采取的方针</w:t>
      </w:r>
      <w:r w:rsidR="00014A2F">
        <w:rPr>
          <w:rFonts w:hint="eastAsia"/>
        </w:rPr>
        <w:t>，惩前毖后，治病救人</w:t>
      </w:r>
      <w:r>
        <w:rPr>
          <w:rFonts w:hint="eastAsia"/>
        </w:rPr>
        <w:t>。</w:t>
      </w:r>
    </w:p>
    <w:p w14:paraId="7848E212" w14:textId="36E078EE" w:rsidR="00D02DE9" w:rsidRDefault="00D02DE9" w:rsidP="00D02DE9">
      <w:pPr>
        <w:pStyle w:val="A5"/>
      </w:pPr>
      <w:r>
        <w:rPr>
          <w:rFonts w:hint="eastAsia"/>
        </w:rPr>
        <w:t>于是，在高岗和刘少奇、周恩来最后摊牌的时候，</w:t>
      </w:r>
      <w:r w:rsidR="007E44EA">
        <w:rPr>
          <w:rFonts w:hint="eastAsia"/>
        </w:rPr>
        <w:t>主席</w:t>
      </w:r>
      <w:r>
        <w:rPr>
          <w:rFonts w:hint="eastAsia"/>
        </w:rPr>
        <w:t>选择了支持刘少奇、周恩来。</w:t>
      </w:r>
    </w:p>
    <w:p w14:paraId="1F15D642" w14:textId="77777777" w:rsidR="00D02DE9" w:rsidRDefault="00D02DE9" w:rsidP="00D02DE9">
      <w:pPr>
        <w:pStyle w:val="A5"/>
      </w:pPr>
      <w:r>
        <w:rPr>
          <w:rFonts w:hint="eastAsia"/>
        </w:rPr>
        <w:t>而高岗觉得自己被抛弃了，内心极度绝望，于是饮弹自杀。</w:t>
      </w:r>
    </w:p>
    <w:p w14:paraId="23C9766C" w14:textId="32786CE1" w:rsidR="00D02DE9" w:rsidRDefault="00D02DE9" w:rsidP="00D02DE9">
      <w:pPr>
        <w:pStyle w:val="A5"/>
      </w:pPr>
      <w:r>
        <w:rPr>
          <w:rFonts w:hint="eastAsia"/>
        </w:rPr>
        <w:t>其实</w:t>
      </w:r>
      <w:r w:rsidR="00337EFA">
        <w:rPr>
          <w:rFonts w:hint="eastAsia"/>
        </w:rPr>
        <w:t>主席</w:t>
      </w:r>
      <w:r>
        <w:rPr>
          <w:rFonts w:hint="eastAsia"/>
        </w:rPr>
        <w:t>也不是要抛弃他，而是希望等过一段时间后，再一步步重新重用他</w:t>
      </w:r>
      <w:r w:rsidR="00CF5DD0">
        <w:rPr>
          <w:rFonts w:hint="eastAsia"/>
        </w:rPr>
        <w:t>，康生就是典型，康生在延安整风中因为出力大，得罪人太多，主席被迫调他远离中央先避避，但建国后就一步步又重新把他</w:t>
      </w:r>
      <w:r w:rsidR="00CF5DD0">
        <w:rPr>
          <w:rFonts w:hint="eastAsia"/>
        </w:rPr>
        <w:lastRenderedPageBreak/>
        <w:t>提起来了</w:t>
      </w:r>
      <w:r>
        <w:rPr>
          <w:rFonts w:hint="eastAsia"/>
        </w:rPr>
        <w:t>。而且高岗自杀后，</w:t>
      </w:r>
      <w:r w:rsidR="00337EFA">
        <w:rPr>
          <w:rFonts w:hint="eastAsia"/>
        </w:rPr>
        <w:t>主席</w:t>
      </w:r>
      <w:r>
        <w:rPr>
          <w:rFonts w:hint="eastAsia"/>
        </w:rPr>
        <w:t>也严厉责备过刘少奇、周恩来等人，</w:t>
      </w:r>
      <w:r w:rsidR="00337EFA">
        <w:rPr>
          <w:rFonts w:hint="eastAsia"/>
        </w:rPr>
        <w:t>主席</w:t>
      </w:r>
      <w:r>
        <w:rPr>
          <w:rFonts w:hint="eastAsia"/>
        </w:rPr>
        <w:t>说：“有人为了自保，把别人逼上了绝路”。</w:t>
      </w:r>
    </w:p>
    <w:p w14:paraId="02D0DBEA" w14:textId="77777777" w:rsidR="00D02DE9" w:rsidRDefault="00D02DE9" w:rsidP="00D02DE9">
      <w:pPr>
        <w:pStyle w:val="A5"/>
      </w:pPr>
      <w:r>
        <w:rPr>
          <w:rFonts w:hint="eastAsia"/>
        </w:rPr>
        <w:t>这就是高岗事件的历史。</w:t>
      </w:r>
    </w:p>
    <w:p w14:paraId="219148D9" w14:textId="4FE3B8AB" w:rsidR="00D02DE9" w:rsidRPr="00D95CDD" w:rsidRDefault="00D02DE9" w:rsidP="00D02DE9">
      <w:pPr>
        <w:pStyle w:val="A5"/>
      </w:pPr>
      <w:r>
        <w:rPr>
          <w:rFonts w:hint="eastAsia"/>
        </w:rPr>
        <w:t>当然，现在回头看，高岗倒台，背后应该还有</w:t>
      </w:r>
      <w:r>
        <w:rPr>
          <w:rFonts w:hint="eastAsia"/>
        </w:rPr>
        <w:t>1953</w:t>
      </w:r>
      <w:r>
        <w:rPr>
          <w:rFonts w:hint="eastAsia"/>
        </w:rPr>
        <w:t>年斯大林去世的国际因素。斯大林的去世，是社会主义阵营内的政治大地震，</w:t>
      </w:r>
      <w:r w:rsidR="00507DD6">
        <w:rPr>
          <w:rFonts w:hint="eastAsia"/>
        </w:rPr>
        <w:t>社会主义</w:t>
      </w:r>
      <w:r>
        <w:rPr>
          <w:rFonts w:hint="eastAsia"/>
        </w:rPr>
        <w:t>各国</w:t>
      </w:r>
      <w:r w:rsidR="00507DD6">
        <w:rPr>
          <w:rFonts w:hint="eastAsia"/>
        </w:rPr>
        <w:t>国</w:t>
      </w:r>
      <w:r>
        <w:rPr>
          <w:rFonts w:hint="eastAsia"/>
        </w:rPr>
        <w:t>内亲斯大林的派系，势必会受到不利影响。</w:t>
      </w:r>
    </w:p>
    <w:p w14:paraId="5DA46015" w14:textId="77777777" w:rsidR="00D02DE9" w:rsidRDefault="00D02DE9" w:rsidP="00D02DE9">
      <w:pPr>
        <w:pStyle w:val="A5"/>
      </w:pPr>
    </w:p>
    <w:p w14:paraId="0606FFC4" w14:textId="77777777" w:rsidR="00D02DE9" w:rsidRDefault="00D02DE9" w:rsidP="00D02DE9">
      <w:pPr>
        <w:pStyle w:val="A5"/>
      </w:pPr>
    </w:p>
    <w:p w14:paraId="558EB886" w14:textId="51A9D19D" w:rsidR="00D02DE9" w:rsidRDefault="00D02DE9" w:rsidP="00D02DE9">
      <w:pPr>
        <w:pStyle w:val="A522"/>
      </w:pPr>
      <w:bookmarkStart w:id="218" w:name="_Toc182735611"/>
      <w:r>
        <w:rPr>
          <w:rFonts w:hint="eastAsia"/>
        </w:rPr>
        <w:lastRenderedPageBreak/>
        <w:t>第</w:t>
      </w:r>
      <w:r>
        <w:rPr>
          <w:rFonts w:hint="eastAsia"/>
        </w:rPr>
        <w:t>7</w:t>
      </w:r>
      <w:r>
        <w:rPr>
          <w:rFonts w:hint="eastAsia"/>
        </w:rPr>
        <w:t>节</w:t>
      </w:r>
      <w:r>
        <w:rPr>
          <w:rFonts w:hint="eastAsia"/>
        </w:rPr>
        <w:t xml:space="preserve"> </w:t>
      </w:r>
      <w:r>
        <w:rPr>
          <w:rFonts w:hint="eastAsia"/>
        </w:rPr>
        <w:t>关于大跃进</w:t>
      </w:r>
      <w:r w:rsidR="006C35B1">
        <w:rPr>
          <w:rFonts w:hint="eastAsia"/>
        </w:rPr>
        <w:t>、</w:t>
      </w:r>
      <w:r>
        <w:rPr>
          <w:rFonts w:hint="eastAsia"/>
        </w:rPr>
        <w:t>庐山会议</w:t>
      </w:r>
      <w:r w:rsidR="006C35B1">
        <w:rPr>
          <w:rFonts w:hint="eastAsia"/>
        </w:rPr>
        <w:t>、</w:t>
      </w:r>
      <w:r w:rsidR="008804E8">
        <w:rPr>
          <w:rFonts w:hint="eastAsia"/>
        </w:rPr>
        <w:t>七</w:t>
      </w:r>
      <w:r w:rsidR="006C35B1">
        <w:rPr>
          <w:rFonts w:hint="eastAsia"/>
        </w:rPr>
        <w:t>千人大会</w:t>
      </w:r>
      <w:r>
        <w:rPr>
          <w:rFonts w:hint="eastAsia"/>
        </w:rPr>
        <w:t>等相关问题</w:t>
      </w:r>
      <w:bookmarkEnd w:id="218"/>
    </w:p>
    <w:p w14:paraId="5F49E0F8" w14:textId="05871F39" w:rsidR="00D02DE9" w:rsidRDefault="007D4B86" w:rsidP="00D02DE9">
      <w:pPr>
        <w:pStyle w:val="A5"/>
      </w:pPr>
      <w:r>
        <w:rPr>
          <w:rFonts w:hint="eastAsia"/>
        </w:rPr>
        <w:t>这个历史，推荐大家去看《戚本禹回忆录》，这本书把这个历史讲的很清楚。</w:t>
      </w:r>
    </w:p>
    <w:p w14:paraId="19878556" w14:textId="77777777" w:rsidR="00D02DE9" w:rsidRDefault="00D02DE9" w:rsidP="00A33CE6">
      <w:pPr>
        <w:pStyle w:val="A522"/>
      </w:pPr>
      <w:bookmarkStart w:id="219" w:name="_Toc182735612"/>
      <w:r>
        <w:rPr>
          <w:rFonts w:hint="eastAsia"/>
        </w:rPr>
        <w:lastRenderedPageBreak/>
        <w:t>第</w:t>
      </w:r>
      <w:r>
        <w:rPr>
          <w:rFonts w:hint="eastAsia"/>
        </w:rPr>
        <w:t>8</w:t>
      </w:r>
      <w:r>
        <w:rPr>
          <w:rFonts w:hint="eastAsia"/>
        </w:rPr>
        <w:t>节</w:t>
      </w:r>
      <w:r>
        <w:rPr>
          <w:rFonts w:hint="eastAsia"/>
        </w:rPr>
        <w:t xml:space="preserve"> </w:t>
      </w:r>
      <w:r>
        <w:rPr>
          <w:rFonts w:hint="eastAsia"/>
        </w:rPr>
        <w:t>关于林彪和周恩来的历史真实面目</w:t>
      </w:r>
      <w:bookmarkEnd w:id="219"/>
    </w:p>
    <w:p w14:paraId="6B781349" w14:textId="2561771A" w:rsidR="006A6E8F" w:rsidRDefault="00CB1A3F" w:rsidP="003102E7">
      <w:pPr>
        <w:pStyle w:val="A5"/>
      </w:pPr>
      <w:r>
        <w:rPr>
          <w:rFonts w:hint="eastAsia"/>
        </w:rPr>
        <w:t>当代</w:t>
      </w:r>
      <w:r w:rsidR="00D6325C">
        <w:rPr>
          <w:rFonts w:hint="eastAsia"/>
        </w:rPr>
        <w:t>年轻</w:t>
      </w:r>
      <w:r>
        <w:rPr>
          <w:rFonts w:hint="eastAsia"/>
        </w:rPr>
        <w:t>左派中</w:t>
      </w:r>
      <w:r w:rsidR="00984DD9">
        <w:rPr>
          <w:rFonts w:hint="eastAsia"/>
        </w:rPr>
        <w:t>，</w:t>
      </w:r>
      <w:r>
        <w:rPr>
          <w:rFonts w:hint="eastAsia"/>
        </w:rPr>
        <w:t>出现了一些要为林彪翻案，</w:t>
      </w:r>
      <w:r w:rsidR="00922547">
        <w:rPr>
          <w:rFonts w:hint="eastAsia"/>
        </w:rPr>
        <w:t>或者</w:t>
      </w:r>
      <w:r>
        <w:rPr>
          <w:rFonts w:hint="eastAsia"/>
        </w:rPr>
        <w:t>要彻底否定周恩来的观点。</w:t>
      </w:r>
      <w:r w:rsidR="009448BC">
        <w:rPr>
          <w:rFonts w:hint="eastAsia"/>
        </w:rPr>
        <w:t>很多有这些观点的人，受了姜文电影的影响。</w:t>
      </w:r>
      <w:r w:rsidR="003102E7">
        <w:rPr>
          <w:rFonts w:hint="eastAsia"/>
        </w:rPr>
        <w:t>这些观点让很多新入门马列毛主义、对历史不甚了解的同志，感到困惑不堪。</w:t>
      </w:r>
      <w:r w:rsidR="00B455DD">
        <w:rPr>
          <w:rFonts w:hint="eastAsia"/>
        </w:rPr>
        <w:t>因</w:t>
      </w:r>
      <w:r w:rsidR="003102E7">
        <w:rPr>
          <w:rFonts w:hint="eastAsia"/>
        </w:rPr>
        <w:t>此</w:t>
      </w:r>
      <w:r w:rsidR="006A6E8F">
        <w:rPr>
          <w:rFonts w:hint="eastAsia"/>
        </w:rPr>
        <w:t>我们谈谈这两个问题。</w:t>
      </w:r>
    </w:p>
    <w:p w14:paraId="12CAB6A3" w14:textId="3A068F22" w:rsidR="006A6E8F" w:rsidRPr="00B200E9" w:rsidRDefault="00922547" w:rsidP="00B200E9">
      <w:pPr>
        <w:pStyle w:val="A5"/>
      </w:pPr>
      <w:r>
        <w:rPr>
          <w:rFonts w:hint="eastAsia"/>
        </w:rPr>
        <w:t>要为林彪翻案的一些观点，基本都是认为林彪是被周恩来害死的，他们认为周恩来背着毛主席，搞掉了林彪，然后暗中伪造了“五七一文件”嫁祸林彪，以此“确凿证据”迫使</w:t>
      </w:r>
      <w:r w:rsidR="005F47B7">
        <w:rPr>
          <w:rFonts w:hint="eastAsia"/>
        </w:rPr>
        <w:t>毛主席</w:t>
      </w:r>
      <w:r>
        <w:rPr>
          <w:rFonts w:hint="eastAsia"/>
        </w:rPr>
        <w:t>把林彪的问题定性为敌我矛盾，让</w:t>
      </w:r>
      <w:r w:rsidR="005F47B7">
        <w:rPr>
          <w:rFonts w:hint="eastAsia"/>
        </w:rPr>
        <w:t>毛主席</w:t>
      </w:r>
      <w:r>
        <w:rPr>
          <w:rFonts w:hint="eastAsia"/>
        </w:rPr>
        <w:t>哑巴吃黄连有苦说不出。他们认为第二次庐山会议陈伯达的不正常发言和活动，背后的真正主使是周恩来而不是林彪，他们认为</w:t>
      </w:r>
      <w:r w:rsidR="00180428">
        <w:rPr>
          <w:rFonts w:hint="eastAsia"/>
        </w:rPr>
        <w:t>林彪虽然有错误，但还不是不可救药，他们认为</w:t>
      </w:r>
      <w:r>
        <w:rPr>
          <w:rFonts w:hint="eastAsia"/>
        </w:rPr>
        <w:t>九大前后林彪和毛泽东的矛盾，是革命者内部的矛盾，本来是可控的，但是周恩来联合其它走资派利用并暗中怂恿、挑拨、扩大了这一矛盾，最后使得这一矛盾演变到不可收拾的地步，然后导致了九一三事件的发生。</w:t>
      </w:r>
      <w:r w:rsidR="00B200E9">
        <w:rPr>
          <w:rFonts w:hint="eastAsia"/>
        </w:rPr>
        <w:t>他们认为，林彪死后，受命毛泽东负责调查这一案件的公安部长李震，就是被周恩来暗杀的，而周恩来要暗杀李震，就是因为他害怕李震揭露了他是九一三事件真凶的真相。</w:t>
      </w:r>
    </w:p>
    <w:p w14:paraId="7F12F49A" w14:textId="12EE3F88" w:rsidR="00D02DE9" w:rsidRDefault="00180428" w:rsidP="00E50BD9">
      <w:pPr>
        <w:pStyle w:val="A5"/>
      </w:pPr>
      <w:r>
        <w:rPr>
          <w:rFonts w:hint="eastAsia"/>
        </w:rPr>
        <w:t>认为应该</w:t>
      </w:r>
      <w:r w:rsidR="00223060">
        <w:rPr>
          <w:rFonts w:hint="eastAsia"/>
        </w:rPr>
        <w:t>彻底否定周恩来的</w:t>
      </w:r>
      <w:r>
        <w:rPr>
          <w:rFonts w:hint="eastAsia"/>
        </w:rPr>
        <w:t>那些左派，大体上和要为林彪翻案的是同一批人，他们认为，周恩来在</w:t>
      </w:r>
      <w:r>
        <w:rPr>
          <w:rFonts w:hint="eastAsia"/>
        </w:rPr>
        <w:lastRenderedPageBreak/>
        <w:t>历史上就污点甚多，犯过很多反对毛主席的错误，经常和王明集团搞到一起，长期</w:t>
      </w:r>
      <w:r w:rsidR="00BE5148">
        <w:rPr>
          <w:rFonts w:hint="eastAsia"/>
        </w:rPr>
        <w:t>在重大问题上</w:t>
      </w:r>
      <w:r>
        <w:rPr>
          <w:rFonts w:hint="eastAsia"/>
        </w:rPr>
        <w:t>立场摇摆</w:t>
      </w:r>
      <w:r w:rsidR="00BE5148">
        <w:rPr>
          <w:rFonts w:hint="eastAsia"/>
        </w:rPr>
        <w:t>（这些观点倒确实是事实。）。</w:t>
      </w:r>
      <w:r>
        <w:rPr>
          <w:rFonts w:hint="eastAsia"/>
        </w:rPr>
        <w:t>他们还认为，周恩来</w:t>
      </w:r>
      <w:r w:rsidR="00B33D76">
        <w:rPr>
          <w:rFonts w:hint="eastAsia"/>
        </w:rPr>
        <w:t>死后，其妻子邓颖超和走资派完全搞到一起，</w:t>
      </w:r>
      <w:r w:rsidR="00D8233E">
        <w:rPr>
          <w:rFonts w:hint="eastAsia"/>
        </w:rPr>
        <w:t>而且走资派“二共”也长期维护周恩来的圣人形象，这就说明周恩来和走资派“二共”其实是一伙的，这</w:t>
      </w:r>
      <w:r w:rsidR="00B33D76">
        <w:rPr>
          <w:rFonts w:hint="eastAsia"/>
        </w:rPr>
        <w:t>是周恩来本人</w:t>
      </w:r>
      <w:r w:rsidR="00D8233E">
        <w:rPr>
          <w:rFonts w:hint="eastAsia"/>
        </w:rPr>
        <w:t>勾结走资派</w:t>
      </w:r>
      <w:r w:rsidR="00B33D76">
        <w:rPr>
          <w:rFonts w:hint="eastAsia"/>
        </w:rPr>
        <w:t>反毛的铁证，他们认为周恩来是一个潜藏在党内的修正主义者，是一个表里不一的伪君子、阴谋家</w:t>
      </w:r>
      <w:r w:rsidR="00D8233E">
        <w:rPr>
          <w:rFonts w:hint="eastAsia"/>
        </w:rPr>
        <w:t>，是走资派最大的后台</w:t>
      </w:r>
      <w:r w:rsidR="0026629A">
        <w:rPr>
          <w:rFonts w:hint="eastAsia"/>
        </w:rPr>
        <w:t>。</w:t>
      </w:r>
      <w:r w:rsidR="00E50BD9">
        <w:rPr>
          <w:rFonts w:hint="eastAsia"/>
        </w:rPr>
        <w:t>他们还举了很多高文谦《晚年周恩来》这本书里面的例子，来说明周恩来</w:t>
      </w:r>
      <w:r w:rsidR="006E63F1">
        <w:rPr>
          <w:rFonts w:hint="eastAsia"/>
        </w:rPr>
        <w:t>暗地里</w:t>
      </w:r>
      <w:r w:rsidR="00E50BD9">
        <w:rPr>
          <w:rFonts w:hint="eastAsia"/>
        </w:rPr>
        <w:t>实际上是反毛、是背叛革命的。</w:t>
      </w:r>
    </w:p>
    <w:p w14:paraId="71ECA27F" w14:textId="77777777" w:rsidR="003B3395" w:rsidRDefault="003102E7" w:rsidP="003B3395">
      <w:pPr>
        <w:pStyle w:val="A5"/>
      </w:pPr>
      <w:r>
        <w:rPr>
          <w:rFonts w:hint="eastAsia"/>
        </w:rPr>
        <w:t>要彻底否定周恩来，为林彪翻案的这些观点，大致如上。</w:t>
      </w:r>
      <w:r w:rsidR="003B3395">
        <w:rPr>
          <w:rFonts w:hint="eastAsia"/>
        </w:rPr>
        <w:t>这些观点里面有些内容不是不无道理，不完全是瞎说。</w:t>
      </w:r>
    </w:p>
    <w:p w14:paraId="7B917852" w14:textId="69B755E4" w:rsidR="00112E07" w:rsidRDefault="003B3395" w:rsidP="00112E07">
      <w:pPr>
        <w:pStyle w:val="A5"/>
      </w:pPr>
      <w:r>
        <w:rPr>
          <w:rFonts w:hint="eastAsia"/>
        </w:rPr>
        <w:t>如何判断周恩来和林彪的真实面目，关键是确定周恩来的真实面目，尤其是九一三事件中，周恩来的角色。目前各种各样的说周恩来是九一三事件真凶的版本，基本都是猜测，都没有证据，虽然这些猜测在逻辑上有一定的道理。然后就是改革开放后走资派“二共”长期维护周恩来这个事情的原因，不能简单归结为是因为周恩来和他们是一伙的，要考虑到这其实是走资派“二共”为了给自己脸上贴金，采取的宣传策略</w:t>
      </w:r>
      <w:r w:rsidR="00B6108C">
        <w:rPr>
          <w:rFonts w:hint="eastAsia"/>
        </w:rPr>
        <w:t>。</w:t>
      </w:r>
      <w:r>
        <w:rPr>
          <w:rFonts w:hint="eastAsia"/>
        </w:rPr>
        <w:t>因为如果走资派在宣传上说毛和周两人观点一致，</w:t>
      </w:r>
      <w:r w:rsidR="00297509">
        <w:rPr>
          <w:rFonts w:hint="eastAsia"/>
        </w:rPr>
        <w:t>两人</w:t>
      </w:r>
      <w:r>
        <w:rPr>
          <w:rFonts w:hint="eastAsia"/>
        </w:rPr>
        <w:t>都和走资派自己的观点不一致</w:t>
      </w:r>
      <w:r>
        <w:rPr>
          <w:rFonts w:hint="eastAsia"/>
        </w:rPr>
        <w:lastRenderedPageBreak/>
        <w:t>的话，那就会让群众生疑</w:t>
      </w:r>
      <w:r w:rsidR="00972ADE">
        <w:rPr>
          <w:rFonts w:hint="eastAsia"/>
        </w:rPr>
        <w:t>，因为</w:t>
      </w:r>
      <w:r>
        <w:rPr>
          <w:rFonts w:hint="eastAsia"/>
        </w:rPr>
        <w:t>两个伟人不大可能同时</w:t>
      </w:r>
      <w:r w:rsidR="00972ADE">
        <w:rPr>
          <w:rFonts w:hint="eastAsia"/>
        </w:rPr>
        <w:t>犯</w:t>
      </w:r>
      <w:r>
        <w:rPr>
          <w:rFonts w:hint="eastAsia"/>
        </w:rPr>
        <w:t>错误，</w:t>
      </w:r>
      <w:r w:rsidR="00782366">
        <w:rPr>
          <w:rFonts w:hint="eastAsia"/>
        </w:rPr>
        <w:t>那么</w:t>
      </w:r>
      <w:r w:rsidR="00FC519A">
        <w:rPr>
          <w:rFonts w:hint="eastAsia"/>
        </w:rPr>
        <w:t>群众就会琢磨</w:t>
      </w:r>
      <w:r>
        <w:rPr>
          <w:rFonts w:hint="eastAsia"/>
        </w:rPr>
        <w:t>恐怕毛和周</w:t>
      </w:r>
      <w:r w:rsidR="00782366">
        <w:rPr>
          <w:rFonts w:hint="eastAsia"/>
        </w:rPr>
        <w:t>搞文革</w:t>
      </w:r>
      <w:r>
        <w:rPr>
          <w:rFonts w:hint="eastAsia"/>
        </w:rPr>
        <w:t>是对的，而走资派是错的。这样就</w:t>
      </w:r>
      <w:r w:rsidR="00782366">
        <w:rPr>
          <w:rFonts w:hint="eastAsia"/>
        </w:rPr>
        <w:t>对走资派</w:t>
      </w:r>
      <w:r>
        <w:rPr>
          <w:rFonts w:hint="eastAsia"/>
        </w:rPr>
        <w:t>很不利。所以要在宣传上把毛和周区别开来，把周打扮成为反对毛泽东</w:t>
      </w:r>
      <w:r w:rsidR="00782366">
        <w:rPr>
          <w:rFonts w:hint="eastAsia"/>
        </w:rPr>
        <w:t>搞</w:t>
      </w:r>
      <w:r>
        <w:rPr>
          <w:rFonts w:hint="eastAsia"/>
        </w:rPr>
        <w:t>文革的形象，这对走资派是有利的。</w:t>
      </w:r>
    </w:p>
    <w:p w14:paraId="45146BDC" w14:textId="77777777" w:rsidR="00F738D9" w:rsidRDefault="00793E3F" w:rsidP="00F738D9">
      <w:pPr>
        <w:pStyle w:val="A5"/>
      </w:pPr>
      <w:r>
        <w:rPr>
          <w:rFonts w:hint="eastAsia"/>
        </w:rPr>
        <w:t>事实上，</w:t>
      </w:r>
      <w:r w:rsidR="00112E07">
        <w:rPr>
          <w:rFonts w:hint="eastAsia"/>
        </w:rPr>
        <w:t>凡是深入了解和研究过文革历史的人，都知道周恩来在文革中是非常卖力的，是出力很大的，大量的历史资料、周恩来在文革中讲话原始记录都摆着那里，都是周恩来积极参与、推动、支持文革的证据。走资派说周恩来一向反对文革其实是</w:t>
      </w:r>
      <w:r w:rsidR="00F738D9">
        <w:rPr>
          <w:rFonts w:hint="eastAsia"/>
        </w:rPr>
        <w:t>故意</w:t>
      </w:r>
      <w:r w:rsidR="00112E07">
        <w:rPr>
          <w:rFonts w:hint="eastAsia"/>
        </w:rPr>
        <w:t>睁眼说瞎话。</w:t>
      </w:r>
      <w:r w:rsidR="00F738D9">
        <w:rPr>
          <w:rFonts w:hint="eastAsia"/>
        </w:rPr>
        <w:t>而</w:t>
      </w:r>
      <w:r>
        <w:rPr>
          <w:rFonts w:hint="eastAsia"/>
        </w:rPr>
        <w:t>邓颖超对走资派长期宣传</w:t>
      </w:r>
      <w:r w:rsidR="00F738D9">
        <w:rPr>
          <w:rFonts w:hint="eastAsia"/>
        </w:rPr>
        <w:t>周恩来</w:t>
      </w:r>
      <w:r>
        <w:rPr>
          <w:rFonts w:hint="eastAsia"/>
        </w:rPr>
        <w:t>反对文革就很不满。邓颖超说：“你们不要这么搞么</w:t>
      </w:r>
      <w:r w:rsidR="00137017">
        <w:rPr>
          <w:rFonts w:hint="eastAsia"/>
        </w:rPr>
        <w:t>！</w:t>
      </w:r>
      <w:r>
        <w:rPr>
          <w:rFonts w:hint="eastAsia"/>
        </w:rPr>
        <w:t>周恩来一辈子是什么样的人你们还不知道？他</w:t>
      </w:r>
      <w:r w:rsidR="00137017">
        <w:rPr>
          <w:rFonts w:hint="eastAsia"/>
        </w:rPr>
        <w:t>一直都是听毛主席、追随毛主席的，他</w:t>
      </w:r>
      <w:r>
        <w:rPr>
          <w:rFonts w:hint="eastAsia"/>
        </w:rPr>
        <w:t>什么时候反对过毛主席了？你们这样宣传，以后怎么向后人交代？”</w:t>
      </w:r>
    </w:p>
    <w:p w14:paraId="7C6AB549" w14:textId="302322F0" w:rsidR="00112E07" w:rsidRDefault="00112E07" w:rsidP="00F738D9">
      <w:pPr>
        <w:pStyle w:val="A5"/>
      </w:pPr>
      <w:r>
        <w:rPr>
          <w:rFonts w:hint="eastAsia"/>
        </w:rPr>
        <w:t>至于说</w:t>
      </w:r>
      <w:r w:rsidR="00F738D9">
        <w:rPr>
          <w:rFonts w:hint="eastAsia"/>
        </w:rPr>
        <w:t>周恩来在文革晚期立场出现摇摆，这虽然是事实，但这大概还是他看出苗头不好，担心文革失败，所以有忧虑，所以立场摇摆罢了。但因此就说他是阴谋家，说他之前</w:t>
      </w:r>
      <w:r w:rsidR="00EC3FCD">
        <w:rPr>
          <w:rFonts w:hint="eastAsia"/>
        </w:rPr>
        <w:t>卖力</w:t>
      </w:r>
      <w:r w:rsidR="00F738D9">
        <w:rPr>
          <w:rFonts w:hint="eastAsia"/>
        </w:rPr>
        <w:t>参与文革是伪装，这不大可能。至于说邓颖超在周恩来去世后的政治立场</w:t>
      </w:r>
      <w:r w:rsidR="00EC3FCD">
        <w:rPr>
          <w:rFonts w:hint="eastAsia"/>
        </w:rPr>
        <w:t>的问题</w:t>
      </w:r>
      <w:r w:rsidR="00F738D9">
        <w:rPr>
          <w:rFonts w:hint="eastAsia"/>
        </w:rPr>
        <w:t>，邓颖超本人在文革中本来就没积极参与，走资派上台</w:t>
      </w:r>
      <w:r w:rsidR="00EC3FCD">
        <w:rPr>
          <w:rFonts w:hint="eastAsia"/>
        </w:rPr>
        <w:t>后控制大权树大根深</w:t>
      </w:r>
      <w:r w:rsidR="00F738D9">
        <w:rPr>
          <w:rFonts w:hint="eastAsia"/>
        </w:rPr>
        <w:t>，邓颖超作为一个搞政治并不积极的</w:t>
      </w:r>
      <w:r w:rsidR="00EC3FCD">
        <w:rPr>
          <w:rFonts w:hint="eastAsia"/>
        </w:rPr>
        <w:t>弱</w:t>
      </w:r>
      <w:r w:rsidR="00F738D9">
        <w:rPr>
          <w:rFonts w:hint="eastAsia"/>
        </w:rPr>
        <w:t>女性，没有进行抗争而是选择妥协，这</w:t>
      </w:r>
      <w:r w:rsidR="00EC3FCD">
        <w:rPr>
          <w:rFonts w:hint="eastAsia"/>
        </w:rPr>
        <w:t>也符合逻辑</w:t>
      </w:r>
      <w:r w:rsidR="00F738D9">
        <w:rPr>
          <w:rFonts w:hint="eastAsia"/>
        </w:rPr>
        <w:t>。</w:t>
      </w:r>
    </w:p>
    <w:p w14:paraId="07E19B45" w14:textId="02AA9781" w:rsidR="00EC3FCD" w:rsidRDefault="00EC3FCD" w:rsidP="00F738D9">
      <w:pPr>
        <w:pStyle w:val="A5"/>
      </w:pPr>
      <w:r>
        <w:rPr>
          <w:rFonts w:hint="eastAsia"/>
        </w:rPr>
        <w:lastRenderedPageBreak/>
        <w:t>所以，要彻底否定周恩来，证据还不足。</w:t>
      </w:r>
    </w:p>
    <w:p w14:paraId="59ED3D19" w14:textId="0B071A86" w:rsidR="00EC3FCD" w:rsidRDefault="00EC3FCD" w:rsidP="00640AF5">
      <w:pPr>
        <w:pStyle w:val="A5"/>
      </w:pPr>
      <w:r>
        <w:rPr>
          <w:rFonts w:hint="eastAsia"/>
        </w:rPr>
        <w:t>另外就是我们还要注意到一个有趣现象，当年深度参与文革历史进程的一些老同志，基本都不持彻底否定周恩来的立场。很多人当年都和周恩来等高层领导人有直接接触，因此他们对周恩来等人，应该有更准确的判断。文革结束已经半个世纪了，这些老同志之间有大量的交流，他们综合了各自了解的情况，综合各方面的直接和侧面信息后，大部分人都不持有彻底否定周恩来的观点和立场，他们基本都认为周恩来晚年的摇摆是他个人性格的缺点所致，不是立场反动，不足为怪。我想，这些老同志作为亲身经历过那段历史、和当事人有接触的人，他们对历史的判断，应该是比我们这些从书本中了解那段历史的年轻人，更为准确一些。应该重视他们的观点。</w:t>
      </w:r>
    </w:p>
    <w:p w14:paraId="63056DED" w14:textId="75D09FEA" w:rsidR="00640AF5" w:rsidRDefault="00640AF5" w:rsidP="00640AF5">
      <w:pPr>
        <w:pStyle w:val="A5"/>
      </w:pPr>
      <w:r>
        <w:rPr>
          <w:rFonts w:hint="eastAsia"/>
        </w:rPr>
        <w:t>相反，林彪被定性为敌我矛盾的很多证据，倒是板上钉钉，你说它是栽赃</w:t>
      </w:r>
      <w:r w:rsidR="00062014">
        <w:rPr>
          <w:rFonts w:hint="eastAsia"/>
        </w:rPr>
        <w:t>？</w:t>
      </w:r>
      <w:r>
        <w:rPr>
          <w:rFonts w:hint="eastAsia"/>
        </w:rPr>
        <w:t>你也是猜测，也没有证据。</w:t>
      </w:r>
      <w:r w:rsidR="00BF5A79">
        <w:rPr>
          <w:rFonts w:hint="eastAsia"/>
        </w:rPr>
        <w:t>所以，要为林彪翻案，现在证据也不足。</w:t>
      </w:r>
    </w:p>
    <w:p w14:paraId="0BA267B4" w14:textId="4FC8ED89" w:rsidR="00BF5A79" w:rsidRDefault="003C0BA1" w:rsidP="00567E1D">
      <w:pPr>
        <w:pStyle w:val="A5"/>
      </w:pPr>
      <w:r>
        <w:rPr>
          <w:rFonts w:hint="eastAsia"/>
        </w:rPr>
        <w:t>不过，话又说回来，关于周恩来和林彪的历史，确实有很多匪夷所思的、解不开的谜团，这也是事实。而</w:t>
      </w:r>
      <w:r w:rsidR="00BF5A79">
        <w:rPr>
          <w:rFonts w:hint="eastAsia"/>
        </w:rPr>
        <w:t>姜文作为大院子弟，</w:t>
      </w:r>
      <w:r w:rsidR="00567E1D">
        <w:rPr>
          <w:rFonts w:hint="eastAsia"/>
        </w:rPr>
        <w:t>可能</w:t>
      </w:r>
      <w:r w:rsidR="00BF5A79">
        <w:rPr>
          <w:rFonts w:hint="eastAsia"/>
        </w:rPr>
        <w:t>有一些特殊关系比普通人</w:t>
      </w:r>
      <w:r>
        <w:rPr>
          <w:rFonts w:hint="eastAsia"/>
        </w:rPr>
        <w:t>更能了解到曾经历史的真相，</w:t>
      </w:r>
      <w:r w:rsidR="00567E1D">
        <w:rPr>
          <w:rFonts w:hint="eastAsia"/>
        </w:rPr>
        <w:t>也未可知，所以他拍了电影，电影否定了周恩来，还在一定程度上为林彪翻案。</w:t>
      </w:r>
      <w:r w:rsidR="00BB5EE9">
        <w:rPr>
          <w:rFonts w:hint="eastAsia"/>
        </w:rPr>
        <w:t>这也不好说。</w:t>
      </w:r>
    </w:p>
    <w:p w14:paraId="2CA7B452" w14:textId="2F2D6515" w:rsidR="0070302D" w:rsidRDefault="00062014" w:rsidP="003509E6">
      <w:pPr>
        <w:pStyle w:val="A5"/>
      </w:pPr>
      <w:r>
        <w:rPr>
          <w:rFonts w:hint="eastAsia"/>
        </w:rPr>
        <w:lastRenderedPageBreak/>
        <w:t>所以，我们这本书的观点是：</w:t>
      </w:r>
      <w:r w:rsidR="003509E6">
        <w:rPr>
          <w:rFonts w:hint="eastAsia"/>
        </w:rPr>
        <w:t>周恩来和林彪的评价问题，还是要坚持毛泽东时代的定性，还不能彻底否定周恩来，不能为林彪翻案。但是这个话题可以是开放性的，也不完全排除未来可能有更多历史档案公布后，历史真相出现反转，也要为这种可能性持开放态度</w:t>
      </w:r>
      <w:r w:rsidR="005B1517">
        <w:rPr>
          <w:rFonts w:hint="eastAsia"/>
        </w:rPr>
        <w:t>。</w:t>
      </w:r>
      <w:r w:rsidR="0070302D">
        <w:rPr>
          <w:rFonts w:hint="eastAsia"/>
        </w:rPr>
        <w:t>但是要有充足、可信的证据才行</w:t>
      </w:r>
      <w:r w:rsidR="003509E6">
        <w:rPr>
          <w:rFonts w:hint="eastAsia"/>
        </w:rPr>
        <w:t>。</w:t>
      </w:r>
    </w:p>
    <w:p w14:paraId="153C732C" w14:textId="5C5E6F1F" w:rsidR="003509E6" w:rsidRPr="003509E6" w:rsidRDefault="0070302D" w:rsidP="003509E6">
      <w:pPr>
        <w:pStyle w:val="A5"/>
      </w:pPr>
      <w:r>
        <w:rPr>
          <w:rFonts w:hint="eastAsia"/>
        </w:rPr>
        <w:t>因此，</w:t>
      </w:r>
      <w:r w:rsidR="003509E6">
        <w:rPr>
          <w:rFonts w:hint="eastAsia"/>
        </w:rPr>
        <w:t>现在要彻底否定周恩来、为林彪翻案，是错误的</w:t>
      </w:r>
      <w:r>
        <w:rPr>
          <w:rFonts w:hint="eastAsia"/>
        </w:rPr>
        <w:t>，</w:t>
      </w:r>
      <w:r w:rsidR="003509E6">
        <w:rPr>
          <w:rFonts w:hint="eastAsia"/>
        </w:rPr>
        <w:t>对于没有证据的事情，我们不能随便下判断。</w:t>
      </w:r>
    </w:p>
    <w:p w14:paraId="1BCD3440" w14:textId="77777777" w:rsidR="00640AF5" w:rsidRDefault="00640AF5" w:rsidP="00640AF5">
      <w:pPr>
        <w:pStyle w:val="A5"/>
      </w:pPr>
    </w:p>
    <w:p w14:paraId="5A9DD0BC" w14:textId="77777777" w:rsidR="00E50BD9" w:rsidRPr="003B3395" w:rsidRDefault="00E50BD9" w:rsidP="00E50BD9">
      <w:pPr>
        <w:pStyle w:val="A5"/>
      </w:pPr>
    </w:p>
    <w:p w14:paraId="153EB946" w14:textId="638CC87A" w:rsidR="00D02DE9" w:rsidRDefault="00D02DE9" w:rsidP="00A33CE6">
      <w:pPr>
        <w:pStyle w:val="A522"/>
      </w:pPr>
      <w:bookmarkStart w:id="220" w:name="_Toc182735613"/>
      <w:r>
        <w:rPr>
          <w:rFonts w:hint="eastAsia"/>
        </w:rPr>
        <w:lastRenderedPageBreak/>
        <w:t>第</w:t>
      </w:r>
      <w:r>
        <w:rPr>
          <w:rFonts w:hint="eastAsia"/>
        </w:rPr>
        <w:t>9</w:t>
      </w:r>
      <w:r>
        <w:rPr>
          <w:rFonts w:hint="eastAsia"/>
        </w:rPr>
        <w:t>节</w:t>
      </w:r>
      <w:r w:rsidR="003D402C">
        <w:rPr>
          <w:rFonts w:hint="eastAsia"/>
        </w:rPr>
        <w:t xml:space="preserve"> </w:t>
      </w:r>
      <w:r>
        <w:rPr>
          <w:rFonts w:hint="eastAsia"/>
        </w:rPr>
        <w:t>“三个世界”理论</w:t>
      </w:r>
      <w:r w:rsidR="003D402C">
        <w:rPr>
          <w:rFonts w:hint="eastAsia"/>
        </w:rPr>
        <w:t>是修正主义吗？</w:t>
      </w:r>
      <w:bookmarkEnd w:id="220"/>
    </w:p>
    <w:p w14:paraId="1856C34A" w14:textId="58E21794" w:rsidR="00A179B8" w:rsidRDefault="00A179B8" w:rsidP="006515CE">
      <w:pPr>
        <w:pStyle w:val="A530"/>
      </w:pPr>
      <w:bookmarkStart w:id="221" w:name="_Toc182735614"/>
      <w:r>
        <w:rPr>
          <w:rFonts w:hint="eastAsia"/>
        </w:rPr>
        <w:t>（一）毛主席的“三个世界”理论</w:t>
      </w:r>
      <w:bookmarkEnd w:id="221"/>
    </w:p>
    <w:p w14:paraId="27B96872" w14:textId="77777777" w:rsidR="006E2BD8" w:rsidRDefault="00A179B8" w:rsidP="006E2BD8">
      <w:pPr>
        <w:pStyle w:val="A5"/>
      </w:pPr>
      <w:r>
        <w:rPr>
          <w:rFonts w:hint="eastAsia"/>
        </w:rPr>
        <w:t>很多人说，毛主席晚年接见尼克松后，没有坚持全世界无产阶级大团结大联合，而是抛出“三个世界”理论，用</w:t>
      </w:r>
      <w:r w:rsidR="00284965">
        <w:rPr>
          <w:rFonts w:hint="eastAsia"/>
        </w:rPr>
        <w:t>联合</w:t>
      </w:r>
      <w:r>
        <w:rPr>
          <w:rFonts w:hint="eastAsia"/>
        </w:rPr>
        <w:t>国家代替了</w:t>
      </w:r>
      <w:r w:rsidR="00284965">
        <w:rPr>
          <w:rFonts w:hint="eastAsia"/>
        </w:rPr>
        <w:t>联合</w:t>
      </w:r>
      <w:r>
        <w:rPr>
          <w:rFonts w:hint="eastAsia"/>
        </w:rPr>
        <w:t>阶级，实际上就是去团结了第三世界的资产阶级</w:t>
      </w:r>
      <w:r w:rsidR="00284965">
        <w:rPr>
          <w:rFonts w:hint="eastAsia"/>
        </w:rPr>
        <w:t>，违背了马克思主义的“全世界无产阶级，联合起来”的原则，</w:t>
      </w:r>
      <w:r>
        <w:rPr>
          <w:rFonts w:hint="eastAsia"/>
        </w:rPr>
        <w:t>所以毛主席晚年背叛了革命，变成了修正主义。</w:t>
      </w:r>
      <w:r w:rsidR="006E2BD8">
        <w:rPr>
          <w:rFonts w:hint="eastAsia"/>
        </w:rPr>
        <w:t>这个说法对吗？似乎有道理。</w:t>
      </w:r>
      <w:r>
        <w:rPr>
          <w:rFonts w:hint="eastAsia"/>
        </w:rPr>
        <w:t>赫鲁晓夫和托派，还有霍查派，都是这么讲的。</w:t>
      </w:r>
    </w:p>
    <w:p w14:paraId="636DDD41" w14:textId="4F731605" w:rsidR="00A179B8" w:rsidRDefault="00A179B8" w:rsidP="006E2BD8">
      <w:pPr>
        <w:pStyle w:val="A5"/>
      </w:pPr>
      <w:r>
        <w:rPr>
          <w:rFonts w:hint="eastAsia"/>
        </w:rPr>
        <w:t>但是这个说法实际上是</w:t>
      </w:r>
      <w:r w:rsidR="006E2BD8">
        <w:rPr>
          <w:rFonts w:hint="eastAsia"/>
        </w:rPr>
        <w:t>完全错误</w:t>
      </w:r>
      <w:r>
        <w:rPr>
          <w:rFonts w:hint="eastAsia"/>
        </w:rPr>
        <w:t>的</w:t>
      </w:r>
      <w:r w:rsidR="00173E75">
        <w:rPr>
          <w:rFonts w:hint="eastAsia"/>
        </w:rPr>
        <w:t>，</w:t>
      </w:r>
      <w:r>
        <w:rPr>
          <w:rFonts w:hint="eastAsia"/>
        </w:rPr>
        <w:t>下面讲一讲原因。</w:t>
      </w:r>
    </w:p>
    <w:p w14:paraId="0F0C0A09" w14:textId="4B7F7329" w:rsidR="00A179B8" w:rsidRDefault="00A179B8" w:rsidP="00A179B8">
      <w:pPr>
        <w:pStyle w:val="A5"/>
      </w:pPr>
      <w:r>
        <w:rPr>
          <w:rFonts w:hint="eastAsia"/>
        </w:rPr>
        <w:t>毛主席的</w:t>
      </w:r>
      <w:r w:rsidR="00025A2B">
        <w:rPr>
          <w:rFonts w:hint="eastAsia"/>
        </w:rPr>
        <w:t>“三个世界”</w:t>
      </w:r>
      <w:r>
        <w:rPr>
          <w:rFonts w:hint="eastAsia"/>
        </w:rPr>
        <w:t>理论，实际上是</w:t>
      </w:r>
      <w:r w:rsidR="00025A2B">
        <w:rPr>
          <w:rFonts w:hint="eastAsia"/>
        </w:rPr>
        <w:t>搞共产主义运动在</w:t>
      </w:r>
      <w:r>
        <w:rPr>
          <w:rFonts w:hint="eastAsia"/>
        </w:rPr>
        <w:t>国际范围内</w:t>
      </w:r>
      <w:r w:rsidR="00025A2B">
        <w:rPr>
          <w:rFonts w:hint="eastAsia"/>
        </w:rPr>
        <w:t>实行</w:t>
      </w:r>
      <w:r w:rsidRPr="00BF34FB">
        <w:rPr>
          <w:rStyle w:val="af3"/>
          <w:rFonts w:hint="eastAsia"/>
        </w:rPr>
        <w:t>统一战线</w:t>
      </w:r>
      <w:r w:rsidR="00025A2B">
        <w:rPr>
          <w:rFonts w:hint="eastAsia"/>
        </w:rPr>
        <w:t>的</w:t>
      </w:r>
      <w:r>
        <w:rPr>
          <w:rFonts w:hint="eastAsia"/>
        </w:rPr>
        <w:t>理论，</w:t>
      </w:r>
      <w:r w:rsidRPr="008D1AAB">
        <w:rPr>
          <w:rStyle w:val="af3"/>
          <w:rFonts w:hint="eastAsia"/>
        </w:rPr>
        <w:t>是中国新民主主义革命理论在国际层面的翻版。</w:t>
      </w:r>
    </w:p>
    <w:p w14:paraId="15E8C6DD" w14:textId="77FEBA1E" w:rsidR="00F150FC" w:rsidRDefault="00A179B8" w:rsidP="00F150FC">
      <w:pPr>
        <w:pStyle w:val="A5"/>
      </w:pPr>
      <w:r>
        <w:rPr>
          <w:rFonts w:hint="eastAsia"/>
        </w:rPr>
        <w:t>首先，第三世界国家，大部分是封建社会，是殖民地，</w:t>
      </w:r>
      <w:r w:rsidR="00DF43A9">
        <w:rPr>
          <w:rFonts w:hint="eastAsia"/>
        </w:rPr>
        <w:t>基本还</w:t>
      </w:r>
      <w:r w:rsidR="0017403A">
        <w:rPr>
          <w:rFonts w:hint="eastAsia"/>
        </w:rPr>
        <w:t>是农业社会，工人阶级数量很少。在</w:t>
      </w:r>
      <w:r>
        <w:rPr>
          <w:rFonts w:hint="eastAsia"/>
        </w:rPr>
        <w:t>第三世界国家</w:t>
      </w:r>
      <w:r w:rsidR="0017403A">
        <w:rPr>
          <w:rFonts w:hint="eastAsia"/>
        </w:rPr>
        <w:t>要搞社会主义革命，</w:t>
      </w:r>
      <w:r w:rsidR="008D4E12">
        <w:rPr>
          <w:rFonts w:hint="eastAsia"/>
        </w:rPr>
        <w:t>主要是</w:t>
      </w:r>
      <w:r w:rsidR="0017403A">
        <w:rPr>
          <w:rFonts w:hint="eastAsia"/>
        </w:rPr>
        <w:t>依靠农民</w:t>
      </w:r>
      <w:r w:rsidR="00DD4278">
        <w:rPr>
          <w:rFonts w:hint="eastAsia"/>
        </w:rPr>
        <w:t>，而不是工人阶级</w:t>
      </w:r>
      <w:r w:rsidR="0017403A">
        <w:rPr>
          <w:rFonts w:hint="eastAsia"/>
        </w:rPr>
        <w:t>。所以，在第三世界国家，</w:t>
      </w:r>
      <w:r>
        <w:rPr>
          <w:rFonts w:hint="eastAsia"/>
        </w:rPr>
        <w:t>必须先进行民族的反帝反封建的</w:t>
      </w:r>
      <w:r w:rsidR="0017403A">
        <w:rPr>
          <w:rFonts w:hint="eastAsia"/>
        </w:rPr>
        <w:t>民主</w:t>
      </w:r>
      <w:r>
        <w:rPr>
          <w:rFonts w:hint="eastAsia"/>
        </w:rPr>
        <w:t>革命，然后再进行</w:t>
      </w:r>
      <w:r w:rsidR="0004198F">
        <w:rPr>
          <w:rFonts w:hint="eastAsia"/>
        </w:rPr>
        <w:t>社会主义</w:t>
      </w:r>
      <w:r>
        <w:rPr>
          <w:rFonts w:hint="eastAsia"/>
        </w:rPr>
        <w:t>革命，要分两步走。这个道理和毛主席在中国先进行新民主主义革命</w:t>
      </w:r>
      <w:r w:rsidR="008D06B2">
        <w:rPr>
          <w:rFonts w:hint="eastAsia"/>
        </w:rPr>
        <w:t>，通过新民主主义革命夺取政权，</w:t>
      </w:r>
      <w:r w:rsidR="008D06B2">
        <w:rPr>
          <w:rFonts w:hint="eastAsia"/>
        </w:rPr>
        <w:lastRenderedPageBreak/>
        <w:t>再进行社会主义革命</w:t>
      </w:r>
      <w:r>
        <w:rPr>
          <w:rFonts w:hint="eastAsia"/>
        </w:rPr>
        <w:t>的道理</w:t>
      </w:r>
      <w:r w:rsidR="008D06B2">
        <w:rPr>
          <w:rFonts w:hint="eastAsia"/>
        </w:rPr>
        <w:t>，</w:t>
      </w:r>
      <w:r>
        <w:rPr>
          <w:rFonts w:hint="eastAsia"/>
        </w:rPr>
        <w:t>是一样的</w:t>
      </w:r>
      <w:r w:rsidR="008D06B2">
        <w:rPr>
          <w:rFonts w:hint="eastAsia"/>
        </w:rPr>
        <w:t>。</w:t>
      </w:r>
      <w:r>
        <w:rPr>
          <w:rFonts w:hint="eastAsia"/>
        </w:rPr>
        <w:t>新民主主义革命的革命对象是封建主义和帝国主义，不是民族资产阶级</w:t>
      </w:r>
      <w:r w:rsidR="00783F0E">
        <w:rPr>
          <w:rFonts w:hint="eastAsia"/>
        </w:rPr>
        <w:t>，在新民主主义革命阶段，要对民族资产阶级采取统一战线策略</w:t>
      </w:r>
      <w:r>
        <w:rPr>
          <w:rFonts w:hint="eastAsia"/>
        </w:rPr>
        <w:t>。</w:t>
      </w:r>
      <w:r w:rsidR="0036223C">
        <w:rPr>
          <w:rFonts w:hint="eastAsia"/>
        </w:rPr>
        <w:t>“三个世界”</w:t>
      </w:r>
      <w:r>
        <w:rPr>
          <w:rFonts w:hint="eastAsia"/>
        </w:rPr>
        <w:t>理论也是一样的，意即是在第三世界，</w:t>
      </w:r>
      <w:r w:rsidR="0036223C">
        <w:rPr>
          <w:rFonts w:hint="eastAsia"/>
        </w:rPr>
        <w:t>共产党要</w:t>
      </w:r>
      <w:r>
        <w:rPr>
          <w:rFonts w:hint="eastAsia"/>
        </w:rPr>
        <w:t>先</w:t>
      </w:r>
      <w:r w:rsidR="0036223C">
        <w:rPr>
          <w:rFonts w:hint="eastAsia"/>
        </w:rPr>
        <w:t>联合民族资产阶级</w:t>
      </w:r>
      <w:r>
        <w:rPr>
          <w:rFonts w:hint="eastAsia"/>
        </w:rPr>
        <w:t>进行新民主主义革命</w:t>
      </w:r>
      <w:r w:rsidR="00071C1F">
        <w:rPr>
          <w:rFonts w:hint="eastAsia"/>
        </w:rPr>
        <w:t>，实现民族独立</w:t>
      </w:r>
      <w:r w:rsidR="0036223C">
        <w:rPr>
          <w:rFonts w:hint="eastAsia"/>
        </w:rPr>
        <w:t>，然后再进行社会主义革命。</w:t>
      </w:r>
      <w:r w:rsidR="00D91985">
        <w:rPr>
          <w:rFonts w:hint="eastAsia"/>
        </w:rPr>
        <w:t>（这个道理，可以参阅本书第一章第</w:t>
      </w:r>
      <w:r w:rsidR="00D91985">
        <w:rPr>
          <w:rFonts w:hint="eastAsia"/>
        </w:rPr>
        <w:t>4</w:t>
      </w:r>
      <w:r w:rsidR="00D91985">
        <w:rPr>
          <w:rFonts w:hint="eastAsia"/>
        </w:rPr>
        <w:t>节第（二）条的论述。）</w:t>
      </w:r>
    </w:p>
    <w:p w14:paraId="60923161" w14:textId="6F6DF25A" w:rsidR="00595983" w:rsidRDefault="00595983" w:rsidP="00A179B8">
      <w:pPr>
        <w:pStyle w:val="A5"/>
      </w:pPr>
      <w:r w:rsidRPr="00595983">
        <w:rPr>
          <w:rFonts w:hint="eastAsia"/>
        </w:rPr>
        <w:t>那么，有人会问？为什么要两步走？一步走不行吗？答曰，不行。如果你一步走，就会把民族资产阶级彻底推到帝国主义那一边，会加大革命成功的难度。两步走，先利用民族资产阶级的力量一起打倒帝国主义，然后把民族资产阶级孤立起来发动社会主义革命，胜算就大多了。这也是中国革命的经验，这个经验适合全世界所有的第三世界不发达国家和殖民地国家。</w:t>
      </w:r>
    </w:p>
    <w:p w14:paraId="176E4BED" w14:textId="69929AD6" w:rsidR="00F150FC" w:rsidRDefault="00F150FC" w:rsidP="00A179B8">
      <w:pPr>
        <w:pStyle w:val="A5"/>
      </w:pPr>
      <w:r w:rsidRPr="00F364CA">
        <w:rPr>
          <w:rStyle w:val="af3"/>
          <w:rFonts w:hint="eastAsia"/>
        </w:rPr>
        <w:t>毛主席的“三个世界”理论，是第三世界</w:t>
      </w:r>
      <w:r w:rsidR="00F364CA">
        <w:rPr>
          <w:rStyle w:val="af3"/>
          <w:rFonts w:hint="eastAsia"/>
        </w:rPr>
        <w:t>搞</w:t>
      </w:r>
      <w:r w:rsidR="004678EC" w:rsidRPr="00F364CA">
        <w:rPr>
          <w:rStyle w:val="af3"/>
          <w:rFonts w:hint="eastAsia"/>
        </w:rPr>
        <w:t>社会主义</w:t>
      </w:r>
      <w:r w:rsidR="00F364CA">
        <w:rPr>
          <w:rStyle w:val="af3"/>
          <w:rFonts w:hint="eastAsia"/>
        </w:rPr>
        <w:t>革命</w:t>
      </w:r>
      <w:r w:rsidRPr="00F364CA">
        <w:rPr>
          <w:rStyle w:val="af3"/>
          <w:rFonts w:hint="eastAsia"/>
        </w:rPr>
        <w:t>“两步走”的斗争策略的第一步，但是最终目的是要完成全世界社会主义革命。</w:t>
      </w:r>
      <w:r w:rsidRPr="00F150FC">
        <w:rPr>
          <w:rFonts w:hint="eastAsia"/>
        </w:rPr>
        <w:t>通过团结第三世界的无产阶级、农民、资产阶级，先进行反帝革命，不仅仅使得第三世界的无产阶级在反帝革命中组织动员起来了，建立起工农联盟，为下一步社会主义革命创造了条件，而且，第三世界反帝斗争还反向挤压、加剧了帝国主义内部阶级矛盾，加速帝国主义内</w:t>
      </w:r>
      <w:r w:rsidRPr="00F150FC">
        <w:rPr>
          <w:rFonts w:hint="eastAsia"/>
        </w:rPr>
        <w:lastRenderedPageBreak/>
        <w:t>部矛盾自爆，这样客观上帮助了帝国主义内部的无产阶级，帮助了他们的社会主义革命，加速了全球革命。</w:t>
      </w:r>
    </w:p>
    <w:p w14:paraId="3D2E5B50" w14:textId="60725B1D" w:rsidR="00A179B8" w:rsidRDefault="00A179B8" w:rsidP="00A179B8">
      <w:pPr>
        <w:pStyle w:val="A5"/>
      </w:pPr>
      <w:r>
        <w:rPr>
          <w:rFonts w:hint="eastAsia"/>
        </w:rPr>
        <w:t>其次，毛主席支持第三世界反帝反封建革命，主要是支持第三世界的无产阶级政党来领导革命，而不是仅仅团结这些国家的资产阶级政府</w:t>
      </w:r>
      <w:r w:rsidR="009A03DA">
        <w:rPr>
          <w:rFonts w:hint="eastAsia"/>
        </w:rPr>
        <w:t>，对这些国家的资产阶政府，其实是采取的统一战线策略</w:t>
      </w:r>
      <w:r>
        <w:rPr>
          <w:rFonts w:hint="eastAsia"/>
        </w:rPr>
        <w:t>。第三世界国家的</w:t>
      </w:r>
      <w:r w:rsidR="001037B2">
        <w:rPr>
          <w:rFonts w:hint="eastAsia"/>
        </w:rPr>
        <w:t>资产阶级政府</w:t>
      </w:r>
      <w:r>
        <w:rPr>
          <w:rFonts w:hint="eastAsia"/>
        </w:rPr>
        <w:t>领导人访华时，毛主席会接见他们，支持他们反帝。这时候第三世界国家的领导人很多都对毛主席提要求，要求毛主席不要支持他们国内的反政府的共产党，毛主席说，</w:t>
      </w:r>
      <w:r w:rsidR="00C303A3">
        <w:rPr>
          <w:rFonts w:hint="eastAsia"/>
        </w:rPr>
        <w:t>“不行，我们是共产党，</w:t>
      </w:r>
      <w:r w:rsidR="00C303A3" w:rsidRPr="009829C8">
        <w:rPr>
          <w:rStyle w:val="af3"/>
          <w:rFonts w:hint="eastAsia"/>
        </w:rPr>
        <w:t>共产党不支持其它国家的共产党闹革命，那还叫共产党吗？</w:t>
      </w:r>
      <w:r w:rsidR="00C303A3">
        <w:rPr>
          <w:rFonts w:hint="eastAsia"/>
        </w:rPr>
        <w:t>”</w:t>
      </w:r>
      <w:r>
        <w:rPr>
          <w:rFonts w:hint="eastAsia"/>
        </w:rPr>
        <w:t>这些历史在资料大家可以自己去查</w:t>
      </w:r>
      <w:r w:rsidR="00520AF0">
        <w:rPr>
          <w:rFonts w:hint="eastAsia"/>
        </w:rPr>
        <w:t>，都证据确凿</w:t>
      </w:r>
      <w:r>
        <w:rPr>
          <w:rFonts w:hint="eastAsia"/>
        </w:rPr>
        <w:t>。也就是说，毛主席是同时支持第三世界资产阶级和无产阶级反帝的，但是毛主席重点是支持第三世界无产阶级</w:t>
      </w:r>
      <w:r w:rsidR="00837002">
        <w:rPr>
          <w:rFonts w:hint="eastAsia"/>
        </w:rPr>
        <w:t>。</w:t>
      </w:r>
      <w:r>
        <w:rPr>
          <w:rFonts w:hint="eastAsia"/>
        </w:rPr>
        <w:t>毛主席经常劝来访的第三世界的共产党领导人，先要团结民族资产阶级搞</w:t>
      </w:r>
      <w:r w:rsidR="00837002">
        <w:rPr>
          <w:rFonts w:hint="eastAsia"/>
        </w:rPr>
        <w:t>反帝的</w:t>
      </w:r>
      <w:r>
        <w:rPr>
          <w:rFonts w:hint="eastAsia"/>
        </w:rPr>
        <w:t>民主革命，</w:t>
      </w:r>
      <w:r w:rsidR="00837002">
        <w:rPr>
          <w:rFonts w:hint="eastAsia"/>
        </w:rPr>
        <w:t>要搞统一战线，实现民族独立后，</w:t>
      </w:r>
      <w:r>
        <w:rPr>
          <w:rFonts w:hint="eastAsia"/>
        </w:rPr>
        <w:t>再搞社会主义革命，要分两步走。</w:t>
      </w:r>
    </w:p>
    <w:p w14:paraId="75767D0E" w14:textId="77D57946" w:rsidR="00A179B8" w:rsidRPr="00DE1280" w:rsidRDefault="00A179B8" w:rsidP="00A179B8">
      <w:pPr>
        <w:pStyle w:val="A5"/>
        <w:rPr>
          <w:rStyle w:val="af3"/>
        </w:rPr>
      </w:pPr>
      <w:r>
        <w:rPr>
          <w:rFonts w:hint="eastAsia"/>
        </w:rPr>
        <w:t>所以说，</w:t>
      </w:r>
      <w:r w:rsidRPr="00DE1280">
        <w:rPr>
          <w:rStyle w:val="af3"/>
          <w:rFonts w:hint="eastAsia"/>
        </w:rPr>
        <w:t>毛主席的“三个世界”理论，是新民主主义革命</w:t>
      </w:r>
      <w:r w:rsidR="009B0DE7" w:rsidRPr="00DE1280">
        <w:rPr>
          <w:rStyle w:val="af3"/>
          <w:rFonts w:hint="eastAsia"/>
        </w:rPr>
        <w:t>道路</w:t>
      </w:r>
      <w:r w:rsidRPr="00DE1280">
        <w:rPr>
          <w:rStyle w:val="af3"/>
          <w:rFonts w:hint="eastAsia"/>
        </w:rPr>
        <w:t>在世界范围内的翻版，</w:t>
      </w:r>
      <w:r w:rsidR="004C6EDE" w:rsidRPr="00DE1280">
        <w:rPr>
          <w:rStyle w:val="af3"/>
          <w:rFonts w:hint="eastAsia"/>
        </w:rPr>
        <w:t>是第三世界搞共产主义革命“两步走”的斗争策略，本质</w:t>
      </w:r>
      <w:r w:rsidRPr="00DE1280">
        <w:rPr>
          <w:rStyle w:val="af3"/>
          <w:rFonts w:hint="eastAsia"/>
        </w:rPr>
        <w:t>是</w:t>
      </w:r>
      <w:r w:rsidR="00103D29" w:rsidRPr="00DE1280">
        <w:rPr>
          <w:rStyle w:val="af3"/>
          <w:rFonts w:hint="eastAsia"/>
        </w:rPr>
        <w:t>毛主席搞国际共运的</w:t>
      </w:r>
      <w:r w:rsidRPr="00DE1280">
        <w:rPr>
          <w:rStyle w:val="af3"/>
          <w:rFonts w:hint="eastAsia"/>
        </w:rPr>
        <w:t>统一战线理论。</w:t>
      </w:r>
    </w:p>
    <w:p w14:paraId="18A40324" w14:textId="5239A551" w:rsidR="00A179B8" w:rsidRDefault="00A179B8" w:rsidP="006515CE">
      <w:pPr>
        <w:pStyle w:val="A5"/>
      </w:pPr>
      <w:r>
        <w:rPr>
          <w:rFonts w:hint="eastAsia"/>
        </w:rPr>
        <w:lastRenderedPageBreak/>
        <w:t>赫鲁晓夫、托派、霍查派，攻击毛主席的三个世界理论，是用心险恶的肆意歪曲。按照他们的那套</w:t>
      </w:r>
      <w:r w:rsidR="008A165D">
        <w:rPr>
          <w:rFonts w:hint="eastAsia"/>
        </w:rPr>
        <w:t>“极左”</w:t>
      </w:r>
      <w:r>
        <w:rPr>
          <w:rFonts w:hint="eastAsia"/>
        </w:rPr>
        <w:t>理论，根本行不通，只会失败</w:t>
      </w:r>
      <w:r w:rsidR="008A165D">
        <w:rPr>
          <w:rFonts w:hint="eastAsia"/>
        </w:rPr>
        <w:t>，这是被历史事实已经证明了的</w:t>
      </w:r>
      <w:r>
        <w:rPr>
          <w:rFonts w:hint="eastAsia"/>
        </w:rPr>
        <w:t>。</w:t>
      </w:r>
    </w:p>
    <w:p w14:paraId="6262A3D6" w14:textId="1C1EE76D" w:rsidR="001F212B" w:rsidRPr="00284965" w:rsidRDefault="00284965" w:rsidP="00AB2BB4">
      <w:pPr>
        <w:pStyle w:val="A5"/>
      </w:pPr>
      <w:r>
        <w:rPr>
          <w:rFonts w:hint="eastAsia"/>
        </w:rPr>
        <w:t>毛主席的</w:t>
      </w:r>
      <w:r w:rsidRPr="00D37B08">
        <w:rPr>
          <w:rStyle w:val="af3"/>
          <w:rFonts w:hint="eastAsia"/>
        </w:rPr>
        <w:t>“三个世界”</w:t>
      </w:r>
      <w:r w:rsidR="001F212B" w:rsidRPr="00D37B08">
        <w:rPr>
          <w:rStyle w:val="af3"/>
          <w:rFonts w:hint="eastAsia"/>
        </w:rPr>
        <w:t>理论完全适应</w:t>
      </w:r>
      <w:r w:rsidRPr="00D37B08">
        <w:rPr>
          <w:rStyle w:val="af3"/>
          <w:rFonts w:hint="eastAsia"/>
        </w:rPr>
        <w:t>六</w:t>
      </w:r>
      <w:r w:rsidR="001F212B" w:rsidRPr="00D37B08">
        <w:rPr>
          <w:rStyle w:val="af3"/>
          <w:rFonts w:hint="eastAsia"/>
        </w:rPr>
        <w:t>、</w:t>
      </w:r>
      <w:r w:rsidRPr="00D37B08">
        <w:rPr>
          <w:rStyle w:val="af3"/>
          <w:rFonts w:hint="eastAsia"/>
        </w:rPr>
        <w:t>七</w:t>
      </w:r>
      <w:r w:rsidR="001F212B" w:rsidRPr="00D37B08">
        <w:rPr>
          <w:rStyle w:val="af3"/>
          <w:rFonts w:hint="eastAsia"/>
        </w:rPr>
        <w:t>十年代国际共产主义运动的实际情况</w:t>
      </w:r>
      <w:r w:rsidR="001F212B">
        <w:rPr>
          <w:rFonts w:hint="eastAsia"/>
        </w:rPr>
        <w:t>，因为当时全世界还有大量的殖民地，广大第三世界国家基本还是农业社会，还没有工业化。因此当时第三世界国家要进行社会主义革命，主要依靠工人阶级是行不通的，必须走新民主主义革命的道路。这是当时的情况。到了</w:t>
      </w:r>
      <w:r w:rsidR="001F212B">
        <w:rPr>
          <w:rFonts w:hint="eastAsia"/>
        </w:rPr>
        <w:t>21</w:t>
      </w:r>
      <w:r w:rsidR="001F212B">
        <w:rPr>
          <w:rFonts w:hint="eastAsia"/>
        </w:rPr>
        <w:t>世纪的今天，全世界的国家，包括广大第三世界国家，都已经完成了相当程度的工业化了，有了相当数量的工人阶级。所以今天再搞社会主义革命，是不是还要走新民主主义革命道路？是不是还要坚持“三个世界”理论的统一战线策略？</w:t>
      </w:r>
      <w:r w:rsidR="001F212B" w:rsidRPr="005A29C1">
        <w:rPr>
          <w:rStyle w:val="af3"/>
          <w:rFonts w:hint="eastAsia"/>
        </w:rPr>
        <w:t>这是另外一个问题</w:t>
      </w:r>
      <w:r w:rsidR="00AB2BB4">
        <w:rPr>
          <w:rFonts w:hint="eastAsia"/>
        </w:rPr>
        <w:t>，</w:t>
      </w:r>
      <w:r w:rsidR="00BC2113">
        <w:rPr>
          <w:rFonts w:hint="eastAsia"/>
        </w:rPr>
        <w:t>这在当代马列毛主义者中有分歧。</w:t>
      </w:r>
    </w:p>
    <w:p w14:paraId="67193732" w14:textId="15F7234A" w:rsidR="00A179B8" w:rsidRDefault="00A179B8" w:rsidP="006515CE">
      <w:pPr>
        <w:pStyle w:val="A530"/>
      </w:pPr>
      <w:bookmarkStart w:id="222" w:name="_Toc182735615"/>
      <w:r>
        <w:rPr>
          <w:rFonts w:hint="eastAsia"/>
        </w:rPr>
        <w:t>（二）</w:t>
      </w:r>
      <w:r w:rsidR="00B67E98" w:rsidRPr="00B67E98">
        <w:rPr>
          <w:rFonts w:hint="eastAsia"/>
        </w:rPr>
        <w:t>毛泽东会见尼克松</w:t>
      </w:r>
      <w:r w:rsidR="00B67E98">
        <w:rPr>
          <w:rFonts w:hint="eastAsia"/>
        </w:rPr>
        <w:t>是对美</w:t>
      </w:r>
      <w:r w:rsidR="008F3DFA">
        <w:rPr>
          <w:rFonts w:hint="eastAsia"/>
        </w:rPr>
        <w:t>西方</w:t>
      </w:r>
      <w:r w:rsidR="00B67E98">
        <w:rPr>
          <w:rFonts w:hint="eastAsia"/>
        </w:rPr>
        <w:t>资本主义投降吗？</w:t>
      </w:r>
      <w:r w:rsidR="008F3DFA">
        <w:rPr>
          <w:rFonts w:hint="eastAsia"/>
        </w:rPr>
        <w:t>是修正主义吗？</w:t>
      </w:r>
      <w:bookmarkEnd w:id="222"/>
    </w:p>
    <w:p w14:paraId="1A2C093A" w14:textId="59002C59" w:rsidR="00C330AA" w:rsidRDefault="00C330AA" w:rsidP="004D60AA">
      <w:pPr>
        <w:pStyle w:val="A5"/>
      </w:pPr>
      <w:r>
        <w:rPr>
          <w:rFonts w:hint="eastAsia"/>
        </w:rPr>
        <w:t>有些人，尤其是霍查派攻击</w:t>
      </w:r>
      <w:r w:rsidR="00A179B8">
        <w:rPr>
          <w:rFonts w:hint="eastAsia"/>
        </w:rPr>
        <w:t>毛主席接见尼克松，</w:t>
      </w:r>
      <w:r>
        <w:rPr>
          <w:rFonts w:hint="eastAsia"/>
        </w:rPr>
        <w:t>说他是向美帝国主义投降，是</w:t>
      </w:r>
      <w:r w:rsidR="005A0E36">
        <w:rPr>
          <w:rFonts w:hint="eastAsia"/>
        </w:rPr>
        <w:t>搞</w:t>
      </w:r>
      <w:r>
        <w:rPr>
          <w:rFonts w:hint="eastAsia"/>
        </w:rPr>
        <w:t>修正主义。</w:t>
      </w:r>
      <w:r w:rsidR="005A0E36">
        <w:rPr>
          <w:rFonts w:hint="eastAsia"/>
        </w:rPr>
        <w:t>果真如此吗？</w:t>
      </w:r>
    </w:p>
    <w:p w14:paraId="48B962FC" w14:textId="71D0999A" w:rsidR="000F145A" w:rsidRDefault="005A0E36" w:rsidP="004D60AA">
      <w:pPr>
        <w:pStyle w:val="A5"/>
      </w:pPr>
      <w:r>
        <w:rPr>
          <w:rFonts w:hint="eastAsia"/>
        </w:rPr>
        <w:t>我们说，毛主席</w:t>
      </w:r>
      <w:r w:rsidRPr="00B67E98">
        <w:rPr>
          <w:rFonts w:hint="eastAsia"/>
        </w:rPr>
        <w:t>会见尼克松</w:t>
      </w:r>
      <w:r>
        <w:rPr>
          <w:rFonts w:hint="eastAsia"/>
        </w:rPr>
        <w:t>，</w:t>
      </w:r>
      <w:r w:rsidR="00A179B8">
        <w:rPr>
          <w:rFonts w:hint="eastAsia"/>
        </w:rPr>
        <w:t>不是像很多人所说的那样是“倒向”美帝，和美帝搞统一战线对付苏联</w:t>
      </w:r>
      <w:r>
        <w:rPr>
          <w:rFonts w:hint="eastAsia"/>
        </w:rPr>
        <w:t>，</w:t>
      </w:r>
      <w:r>
        <w:rPr>
          <w:rFonts w:hint="eastAsia"/>
        </w:rPr>
        <w:lastRenderedPageBreak/>
        <w:t>而</w:t>
      </w:r>
      <w:r w:rsidR="00A179B8">
        <w:rPr>
          <w:rFonts w:hint="eastAsia"/>
        </w:rPr>
        <w:t>是利用美苏</w:t>
      </w:r>
      <w:r w:rsidR="00787451">
        <w:rPr>
          <w:rFonts w:hint="eastAsia"/>
        </w:rPr>
        <w:t>两大</w:t>
      </w:r>
      <w:r w:rsidR="00A179B8">
        <w:rPr>
          <w:rFonts w:hint="eastAsia"/>
        </w:rPr>
        <w:t>帝国主义的内部矛盾，</w:t>
      </w:r>
      <w:r w:rsidR="008A6040">
        <w:rPr>
          <w:rFonts w:hint="eastAsia"/>
        </w:rPr>
        <w:t>对他们实行分化瓦解、各个击破，</w:t>
      </w:r>
      <w:r w:rsidR="00BA0FCE">
        <w:rPr>
          <w:rFonts w:hint="eastAsia"/>
        </w:rPr>
        <w:t>从而推进世界革命。</w:t>
      </w:r>
      <w:r w:rsidR="00F91134" w:rsidRPr="00F91134">
        <w:rPr>
          <w:rFonts w:hint="eastAsia"/>
        </w:rPr>
        <w:t>利用敌人内部矛盾和搞统一战线不是一码事，毛主席在井冈山时候，会利用军阀之间的矛盾，乘军阀割据互相战争的时候扩大自己的革命根据地，但是毛主席从来不可能联合一派军阀去打另外一派军阀。</w:t>
      </w:r>
      <w:r w:rsidR="00F91134">
        <w:rPr>
          <w:rFonts w:hint="eastAsia"/>
        </w:rPr>
        <w:t>所以，这是有本质的不同。</w:t>
      </w:r>
      <w:r w:rsidR="00E51FB9">
        <w:rPr>
          <w:rFonts w:hint="eastAsia"/>
        </w:rPr>
        <w:t>而且</w:t>
      </w:r>
      <w:r w:rsidR="000F145A">
        <w:rPr>
          <w:rFonts w:hint="eastAsia"/>
        </w:rPr>
        <w:t>这样也有效避免美苏可能出现的暗中</w:t>
      </w:r>
      <w:r w:rsidR="003D3B8D">
        <w:rPr>
          <w:rFonts w:hint="eastAsia"/>
        </w:rPr>
        <w:t>勾结</w:t>
      </w:r>
      <w:r w:rsidR="000F145A">
        <w:rPr>
          <w:rFonts w:hint="eastAsia"/>
        </w:rPr>
        <w:t>，</w:t>
      </w:r>
      <w:r w:rsidR="0047226F">
        <w:rPr>
          <w:rFonts w:hint="eastAsia"/>
        </w:rPr>
        <w:t>防止美苏</w:t>
      </w:r>
      <w:r w:rsidR="000F145A">
        <w:rPr>
          <w:rFonts w:hint="eastAsia"/>
        </w:rPr>
        <w:t>联合绞杀中国</w:t>
      </w:r>
      <w:r w:rsidR="00E012A7">
        <w:rPr>
          <w:rFonts w:hint="eastAsia"/>
        </w:rPr>
        <w:t>，</w:t>
      </w:r>
      <w:r w:rsidR="0047226F">
        <w:rPr>
          <w:rFonts w:hint="eastAsia"/>
        </w:rPr>
        <w:t>这</w:t>
      </w:r>
      <w:r w:rsidR="00E012A7">
        <w:rPr>
          <w:rFonts w:hint="eastAsia"/>
        </w:rPr>
        <w:t>大大减轻中国的国际战略压力。</w:t>
      </w:r>
    </w:p>
    <w:p w14:paraId="74630C1B" w14:textId="75075286" w:rsidR="00A179B8" w:rsidRDefault="004D60AA" w:rsidP="00A179B8">
      <w:pPr>
        <w:pStyle w:val="A5"/>
      </w:pPr>
      <w:r>
        <w:rPr>
          <w:rFonts w:hint="eastAsia"/>
        </w:rPr>
        <w:t>而且，我们</w:t>
      </w:r>
      <w:r w:rsidR="00317380">
        <w:rPr>
          <w:rFonts w:hint="eastAsia"/>
        </w:rPr>
        <w:t>还</w:t>
      </w:r>
      <w:r>
        <w:rPr>
          <w:rFonts w:hint="eastAsia"/>
        </w:rPr>
        <w:t>可以</w:t>
      </w:r>
      <w:r w:rsidR="00A179B8">
        <w:rPr>
          <w:rFonts w:hint="eastAsia"/>
        </w:rPr>
        <w:t>试想：如果毛主席真的是和美帝</w:t>
      </w:r>
      <w:r w:rsidR="00724BE2">
        <w:rPr>
          <w:rFonts w:hint="eastAsia"/>
        </w:rPr>
        <w:t>媾和，</w:t>
      </w:r>
      <w:r w:rsidR="00A179B8">
        <w:rPr>
          <w:rFonts w:hint="eastAsia"/>
        </w:rPr>
        <w:t>搞对苏统一战线，</w:t>
      </w:r>
      <w:r w:rsidR="00724BE2">
        <w:rPr>
          <w:rFonts w:hint="eastAsia"/>
        </w:rPr>
        <w:t>那</w:t>
      </w:r>
      <w:r w:rsidR="00A179B8">
        <w:rPr>
          <w:rFonts w:hint="eastAsia"/>
        </w:rPr>
        <w:t>就不可能支持第三世界国际进行反美斗争了，不可能继续向全世界输出革命了。</w:t>
      </w:r>
      <w:r w:rsidR="00724BE2">
        <w:rPr>
          <w:rFonts w:hint="eastAsia"/>
        </w:rPr>
        <w:t>事实恰恰相反，毛主席一边接见尼克松，一边还在不停地支持全世界广大第三国家和殖民地反帝反美斗争，还在支持越南反美武装斗争。这就是</w:t>
      </w:r>
      <w:r w:rsidR="00317380">
        <w:rPr>
          <w:rFonts w:hint="eastAsia"/>
        </w:rPr>
        <w:t>无可争辩的</w:t>
      </w:r>
      <w:r w:rsidR="00724BE2">
        <w:rPr>
          <w:rFonts w:hint="eastAsia"/>
        </w:rPr>
        <w:t>历史事实。</w:t>
      </w:r>
    </w:p>
    <w:p w14:paraId="25F620E2" w14:textId="2678846D" w:rsidR="00E86D51" w:rsidRDefault="00E86D51" w:rsidP="00E86D51">
      <w:pPr>
        <w:pStyle w:val="A530"/>
      </w:pPr>
      <w:bookmarkStart w:id="223" w:name="_Toc182735616"/>
      <w:r>
        <w:rPr>
          <w:rFonts w:hint="eastAsia"/>
        </w:rPr>
        <w:t>（三）邓小平的</w:t>
      </w:r>
      <w:r w:rsidRPr="00E86D51">
        <w:rPr>
          <w:rFonts w:hint="eastAsia"/>
        </w:rPr>
        <w:t>“三个世界”理论</w:t>
      </w:r>
      <w:bookmarkEnd w:id="223"/>
    </w:p>
    <w:p w14:paraId="1624A00D" w14:textId="048C4ACC" w:rsidR="00A179B8" w:rsidRDefault="00C330AA" w:rsidP="00A179B8">
      <w:pPr>
        <w:pStyle w:val="A5"/>
      </w:pPr>
      <w:r>
        <w:rPr>
          <w:rFonts w:hint="eastAsia"/>
        </w:rPr>
        <w:t>和毛泽东的对美政策本质不同</w:t>
      </w:r>
      <w:r w:rsidR="00A179B8">
        <w:rPr>
          <w:rFonts w:hint="eastAsia"/>
        </w:rPr>
        <w:t>，</w:t>
      </w:r>
      <w:r>
        <w:rPr>
          <w:rFonts w:hint="eastAsia"/>
        </w:rPr>
        <w:t>邓小平</w:t>
      </w:r>
      <w:r w:rsidR="00A179B8">
        <w:rPr>
          <w:rFonts w:hint="eastAsia"/>
        </w:rPr>
        <w:t>就搞了对付苏联的中美统一战线，具体表现就是发动对</w:t>
      </w:r>
      <w:r w:rsidR="00BE3C71">
        <w:rPr>
          <w:rFonts w:hint="eastAsia"/>
        </w:rPr>
        <w:t>越南</w:t>
      </w:r>
      <w:r w:rsidR="004562A0">
        <w:rPr>
          <w:rFonts w:hint="eastAsia"/>
        </w:rPr>
        <w:t>这个苏联盟友</w:t>
      </w:r>
      <w:r w:rsidR="00BE3C71">
        <w:rPr>
          <w:rFonts w:hint="eastAsia"/>
        </w:rPr>
        <w:t>的</w:t>
      </w:r>
      <w:r w:rsidR="00A179B8">
        <w:rPr>
          <w:rFonts w:hint="eastAsia"/>
        </w:rPr>
        <w:t>战争</w:t>
      </w:r>
      <w:r w:rsidR="004562A0">
        <w:rPr>
          <w:rFonts w:hint="eastAsia"/>
        </w:rPr>
        <w:t>（虽然越修也不是个什么好东西！）</w:t>
      </w:r>
      <w:r w:rsidR="00A179B8">
        <w:rPr>
          <w:rFonts w:hint="eastAsia"/>
        </w:rPr>
        <w:t>。</w:t>
      </w:r>
      <w:r w:rsidR="004A036F">
        <w:rPr>
          <w:rFonts w:hint="eastAsia"/>
        </w:rPr>
        <w:t>邓小平</w:t>
      </w:r>
      <w:r w:rsidR="00A179B8">
        <w:rPr>
          <w:rFonts w:hint="eastAsia"/>
        </w:rPr>
        <w:t>还停止了输出革命，停止了对第三世界国家的共产党的</w:t>
      </w:r>
      <w:r w:rsidR="004A036F">
        <w:rPr>
          <w:rFonts w:hint="eastAsia"/>
        </w:rPr>
        <w:t>必要的</w:t>
      </w:r>
      <w:r w:rsidR="00A179B8">
        <w:rPr>
          <w:rFonts w:hint="eastAsia"/>
        </w:rPr>
        <w:t>援助，不仅如此，</w:t>
      </w:r>
      <w:r w:rsidR="00744D48">
        <w:rPr>
          <w:rFonts w:hint="eastAsia"/>
        </w:rPr>
        <w:t>为了取悦美国和各国资产阶级，邓小平</w:t>
      </w:r>
      <w:r w:rsidR="00A179B8">
        <w:rPr>
          <w:rFonts w:hint="eastAsia"/>
        </w:rPr>
        <w:t>还把</w:t>
      </w:r>
      <w:r w:rsidR="00744D48">
        <w:rPr>
          <w:rFonts w:hint="eastAsia"/>
        </w:rPr>
        <w:t>各</w:t>
      </w:r>
      <w:r w:rsidR="00A179B8">
        <w:rPr>
          <w:rFonts w:hint="eastAsia"/>
        </w:rPr>
        <w:t>国家共产党领</w:t>
      </w:r>
      <w:r w:rsidR="00A179B8">
        <w:rPr>
          <w:rFonts w:hint="eastAsia"/>
        </w:rPr>
        <w:lastRenderedPageBreak/>
        <w:t>导人召到北京来训话，要求他们放下武器放弃斗争，配合中国的</w:t>
      </w:r>
      <w:r w:rsidR="00744D48">
        <w:rPr>
          <w:rFonts w:hint="eastAsia"/>
        </w:rPr>
        <w:t>所谓</w:t>
      </w:r>
      <w:r w:rsidR="00A179B8">
        <w:rPr>
          <w:rFonts w:hint="eastAsia"/>
        </w:rPr>
        <w:t>战略转向</w:t>
      </w:r>
      <w:r w:rsidR="00AD4AAD">
        <w:rPr>
          <w:rFonts w:hint="eastAsia"/>
        </w:rPr>
        <w:t>（就是投降美帝）</w:t>
      </w:r>
      <w:r w:rsidR="00A179B8">
        <w:rPr>
          <w:rFonts w:hint="eastAsia"/>
        </w:rPr>
        <w:t>。马来西亚共产党领导人陈平，就是</w:t>
      </w:r>
      <w:r w:rsidR="00696CE2">
        <w:rPr>
          <w:rFonts w:hint="eastAsia"/>
        </w:rPr>
        <w:t>在邓小平的淫威下，</w:t>
      </w:r>
      <w:r w:rsidR="00A179B8">
        <w:rPr>
          <w:rFonts w:hint="eastAsia"/>
        </w:rPr>
        <w:t>被迫放弃革命的。</w:t>
      </w:r>
    </w:p>
    <w:p w14:paraId="780EA8F4" w14:textId="455126A6" w:rsidR="00A179B8" w:rsidRDefault="00F96052" w:rsidP="00D16538">
      <w:pPr>
        <w:pStyle w:val="A5"/>
      </w:pPr>
      <w:r>
        <w:rPr>
          <w:rFonts w:hint="eastAsia"/>
        </w:rPr>
        <w:t>邓小平表</w:t>
      </w:r>
      <w:r w:rsidR="00A179B8">
        <w:rPr>
          <w:rFonts w:hint="eastAsia"/>
        </w:rPr>
        <w:t>面上继承了毛主席的“三个世界”理论，但是他</w:t>
      </w:r>
      <w:r w:rsidR="00E4673F">
        <w:rPr>
          <w:rFonts w:hint="eastAsia"/>
        </w:rPr>
        <w:t>却</w:t>
      </w:r>
      <w:r w:rsidR="00A179B8">
        <w:rPr>
          <w:rFonts w:hint="eastAsia"/>
        </w:rPr>
        <w:t>抛弃了第三世界的无产阶级，他实实在在的联合</w:t>
      </w:r>
      <w:r w:rsidR="00E4673F">
        <w:rPr>
          <w:rFonts w:hint="eastAsia"/>
        </w:rPr>
        <w:t>团结了</w:t>
      </w:r>
      <w:r w:rsidR="00A179B8">
        <w:rPr>
          <w:rFonts w:hint="eastAsia"/>
        </w:rPr>
        <w:t>第三世界国家的资产阶级</w:t>
      </w:r>
      <w:r w:rsidR="00E4673F">
        <w:rPr>
          <w:rFonts w:hint="eastAsia"/>
        </w:rPr>
        <w:t>，和第三世界国家的资产阶级一起</w:t>
      </w:r>
      <w:r w:rsidR="00A179B8">
        <w:rPr>
          <w:rFonts w:hint="eastAsia"/>
        </w:rPr>
        <w:t>对付第三世界的无产阶级。</w:t>
      </w:r>
      <w:r w:rsidR="00D16538">
        <w:rPr>
          <w:rFonts w:hint="eastAsia"/>
        </w:rPr>
        <w:t>邓小平把</w:t>
      </w:r>
      <w:r w:rsidR="00A179B8">
        <w:rPr>
          <w:rFonts w:hint="eastAsia"/>
        </w:rPr>
        <w:t>毛主席的</w:t>
      </w:r>
      <w:r w:rsidR="00D16538">
        <w:rPr>
          <w:rFonts w:hint="eastAsia"/>
        </w:rPr>
        <w:t>“两步走”</w:t>
      </w:r>
      <w:r w:rsidR="00A179B8">
        <w:rPr>
          <w:rFonts w:hint="eastAsia"/>
        </w:rPr>
        <w:t>的</w:t>
      </w:r>
      <w:r w:rsidR="00D16538">
        <w:rPr>
          <w:rFonts w:hint="eastAsia"/>
        </w:rPr>
        <w:t>世界</w:t>
      </w:r>
      <w:r w:rsidR="00A179B8">
        <w:rPr>
          <w:rFonts w:hint="eastAsia"/>
        </w:rPr>
        <w:t>革命斗争策略的“三个世界”理论，变成了联合第三世界</w:t>
      </w:r>
      <w:r w:rsidR="00D16538">
        <w:rPr>
          <w:rFonts w:hint="eastAsia"/>
        </w:rPr>
        <w:t>资产阶级</w:t>
      </w:r>
      <w:r w:rsidR="00A179B8">
        <w:rPr>
          <w:rFonts w:hint="eastAsia"/>
        </w:rPr>
        <w:t>进行争霸的争霸理论。</w:t>
      </w:r>
      <w:r w:rsidR="00D16538">
        <w:rPr>
          <w:rFonts w:hint="eastAsia"/>
        </w:rPr>
        <w:t>邓小平</w:t>
      </w:r>
      <w:r w:rsidR="00A179B8">
        <w:rPr>
          <w:rFonts w:hint="eastAsia"/>
        </w:rPr>
        <w:t>叛变了</w:t>
      </w:r>
      <w:r w:rsidR="00D16538">
        <w:rPr>
          <w:rFonts w:hint="eastAsia"/>
        </w:rPr>
        <w:t>毛主席，叛变了马列主义，叛变了国际无产阶级，叛变了革命。</w:t>
      </w:r>
    </w:p>
    <w:p w14:paraId="6AC264AF" w14:textId="07E86708" w:rsidR="00A179B8" w:rsidRDefault="00A179B8" w:rsidP="00A179B8">
      <w:pPr>
        <w:pStyle w:val="A5"/>
      </w:pPr>
      <w:r>
        <w:rPr>
          <w:rFonts w:hint="eastAsia"/>
        </w:rPr>
        <w:t>所以，</w:t>
      </w:r>
      <w:r w:rsidR="00352EC0">
        <w:rPr>
          <w:rFonts w:hint="eastAsia"/>
        </w:rPr>
        <w:t>邓小平</w:t>
      </w:r>
      <w:r>
        <w:rPr>
          <w:rFonts w:hint="eastAsia"/>
        </w:rPr>
        <w:t>的“三个世界”理论和毛主席的“三个世界”理论，字面看起来一样，但是本质不同。</w:t>
      </w:r>
    </w:p>
    <w:p w14:paraId="5B8D2116" w14:textId="2C4AAEE2" w:rsidR="00A179B8" w:rsidRDefault="00A179B8" w:rsidP="00A179B8">
      <w:pPr>
        <w:pStyle w:val="A5"/>
      </w:pPr>
      <w:r>
        <w:rPr>
          <w:rFonts w:hint="eastAsia"/>
        </w:rPr>
        <w:t>把革命理论变成了争霸理论的，是</w:t>
      </w:r>
      <w:r w:rsidR="00352EC0">
        <w:rPr>
          <w:rFonts w:hint="eastAsia"/>
        </w:rPr>
        <w:t>邓小平</w:t>
      </w:r>
      <w:r>
        <w:rPr>
          <w:rFonts w:hint="eastAsia"/>
        </w:rPr>
        <w:t>。</w:t>
      </w:r>
    </w:p>
    <w:p w14:paraId="225679B0" w14:textId="0825CFBD" w:rsidR="00D02DE9" w:rsidRPr="00227067" w:rsidRDefault="00E82A4B" w:rsidP="00A33CE6">
      <w:pPr>
        <w:pStyle w:val="A5"/>
      </w:pPr>
      <w:r>
        <w:rPr>
          <w:rFonts w:hint="eastAsia"/>
        </w:rPr>
        <w:t>要把毛主席的“三个世界”理论和邓小平的“三个世界”理论区别开来。</w:t>
      </w:r>
    </w:p>
    <w:p w14:paraId="46652EA9" w14:textId="6415A5B6" w:rsidR="00D02DE9" w:rsidRDefault="00D02DE9" w:rsidP="00600D2A">
      <w:pPr>
        <w:pStyle w:val="A522"/>
      </w:pPr>
      <w:bookmarkStart w:id="224" w:name="_Toc182735617"/>
      <w:r>
        <w:rPr>
          <w:rFonts w:hint="eastAsia"/>
        </w:rPr>
        <w:lastRenderedPageBreak/>
        <w:t>第</w:t>
      </w:r>
      <w:r>
        <w:rPr>
          <w:rFonts w:hint="eastAsia"/>
        </w:rPr>
        <w:t>1</w:t>
      </w:r>
      <w:r w:rsidR="000E17E9">
        <w:rPr>
          <w:rFonts w:hint="eastAsia"/>
        </w:rPr>
        <w:t>0</w:t>
      </w:r>
      <w:r>
        <w:rPr>
          <w:rFonts w:hint="eastAsia"/>
        </w:rPr>
        <w:t>节</w:t>
      </w:r>
      <w:r>
        <w:rPr>
          <w:rFonts w:hint="eastAsia"/>
        </w:rPr>
        <w:t xml:space="preserve"> </w:t>
      </w:r>
      <w:r>
        <w:rPr>
          <w:rFonts w:hint="eastAsia"/>
        </w:rPr>
        <w:t>关于霍查派的基本常识</w:t>
      </w:r>
      <w:bookmarkEnd w:id="224"/>
    </w:p>
    <w:p w14:paraId="78B5855F" w14:textId="4747EFDE" w:rsidR="004566A8" w:rsidRDefault="002406D8" w:rsidP="004566A8">
      <w:pPr>
        <w:pStyle w:val="A5"/>
      </w:pPr>
      <w:r w:rsidRPr="002406D8">
        <w:rPr>
          <w:rFonts w:hint="eastAsia"/>
        </w:rPr>
        <w:t>霍查</w:t>
      </w:r>
      <w:r>
        <w:rPr>
          <w:rFonts w:hint="eastAsia"/>
        </w:rPr>
        <w:t>曾经</w:t>
      </w:r>
      <w:r w:rsidRPr="002406D8">
        <w:rPr>
          <w:rFonts w:hint="eastAsia"/>
        </w:rPr>
        <w:t>是阿尔巴尼亚劳动党第一书记，</w:t>
      </w:r>
      <w:r>
        <w:rPr>
          <w:rFonts w:hint="eastAsia"/>
        </w:rPr>
        <w:t>在中苏论战时期，他站在中国共产党这一边，</w:t>
      </w:r>
      <w:r w:rsidRPr="002406D8">
        <w:rPr>
          <w:rFonts w:hint="eastAsia"/>
        </w:rPr>
        <w:t>反对赫鲁晓夫现代修正主义。</w:t>
      </w:r>
    </w:p>
    <w:p w14:paraId="19E0CC9C" w14:textId="3A223B4E" w:rsidR="005334F1" w:rsidRPr="004566A8" w:rsidRDefault="005334F1" w:rsidP="004566A8">
      <w:pPr>
        <w:pStyle w:val="A5"/>
      </w:pPr>
      <w:r>
        <w:rPr>
          <w:rFonts w:hint="eastAsia"/>
        </w:rPr>
        <w:t>但是，</w:t>
      </w:r>
      <w:r w:rsidR="002B3E32">
        <w:rPr>
          <w:rFonts w:hint="eastAsia"/>
        </w:rPr>
        <w:t>中国</w:t>
      </w:r>
      <w:r>
        <w:rPr>
          <w:rFonts w:hint="eastAsia"/>
        </w:rPr>
        <w:t>文化大革命爆发后，</w:t>
      </w:r>
      <w:r w:rsidRPr="002406D8">
        <w:rPr>
          <w:rFonts w:hint="eastAsia"/>
        </w:rPr>
        <w:t>霍查</w:t>
      </w:r>
      <w:r>
        <w:rPr>
          <w:rFonts w:hint="eastAsia"/>
        </w:rPr>
        <w:t>虽然</w:t>
      </w:r>
      <w:r w:rsidR="00A76F68">
        <w:rPr>
          <w:rFonts w:hint="eastAsia"/>
        </w:rPr>
        <w:t>在</w:t>
      </w:r>
      <w:r>
        <w:rPr>
          <w:rFonts w:hint="eastAsia"/>
        </w:rPr>
        <w:t>表面上支持毛主席的文化大革命，实际上是排斥和否定的，这个真实面目，在毛主席去世后</w:t>
      </w:r>
      <w:r w:rsidR="00A76F68">
        <w:rPr>
          <w:rFonts w:hint="eastAsia"/>
        </w:rPr>
        <w:t>才</w:t>
      </w:r>
      <w:r>
        <w:rPr>
          <w:rFonts w:hint="eastAsia"/>
        </w:rPr>
        <w:t>开始暴露出来。</w:t>
      </w:r>
    </w:p>
    <w:p w14:paraId="74614561" w14:textId="17C663E6" w:rsidR="0095041A" w:rsidRDefault="0095041A" w:rsidP="0095041A">
      <w:pPr>
        <w:pStyle w:val="A5"/>
        <w:ind w:firstLineChars="0"/>
      </w:pPr>
      <w:r>
        <w:rPr>
          <w:rFonts w:hint="eastAsia"/>
        </w:rPr>
        <w:t>中国文化大革命期间，霍查在</w:t>
      </w:r>
      <w:r w:rsidRPr="002406D8">
        <w:rPr>
          <w:rFonts w:hint="eastAsia"/>
        </w:rPr>
        <w:t>阿尔巴尼亚</w:t>
      </w:r>
      <w:r>
        <w:rPr>
          <w:rFonts w:hint="eastAsia"/>
        </w:rPr>
        <w:t>也搞起来</w:t>
      </w:r>
      <w:r w:rsidRPr="002406D8">
        <w:rPr>
          <w:rFonts w:hint="eastAsia"/>
        </w:rPr>
        <w:t>阿尔巴尼亚</w:t>
      </w:r>
      <w:r>
        <w:rPr>
          <w:rFonts w:hint="eastAsia"/>
        </w:rPr>
        <w:t>方式的“文化大革命”，但是他那个“文化大革命”和毛主席的文化大革命有本质的不同。毛主席的文化大革命是放手发动群众，来实现党的开门整风，防止党的变质和走向修正主义。霍查的</w:t>
      </w:r>
      <w:r w:rsidRPr="002406D8">
        <w:rPr>
          <w:rFonts w:hint="eastAsia"/>
        </w:rPr>
        <w:t>阿尔巴尼亚</w:t>
      </w:r>
      <w:r>
        <w:rPr>
          <w:rFonts w:hint="eastAsia"/>
        </w:rPr>
        <w:t>方式的“文化大革命”则相反，他不是放手发动群众，搞群众运动，</w:t>
      </w:r>
      <w:r w:rsidR="00F4776B">
        <w:rPr>
          <w:rFonts w:hint="eastAsia"/>
        </w:rPr>
        <w:t>让群众当家作主，</w:t>
      </w:r>
      <w:r>
        <w:rPr>
          <w:rFonts w:hint="eastAsia"/>
        </w:rPr>
        <w:t>而是发动干部，让干部运动群众</w:t>
      </w:r>
      <w:r w:rsidR="00F4776B">
        <w:rPr>
          <w:rFonts w:hint="eastAsia"/>
        </w:rPr>
        <w:t>，让群众噤若寒蝉</w:t>
      </w:r>
      <w:r>
        <w:rPr>
          <w:rFonts w:hint="eastAsia"/>
        </w:rPr>
        <w:t>。</w:t>
      </w:r>
    </w:p>
    <w:p w14:paraId="01E6DA3C" w14:textId="6323D156" w:rsidR="00C8228A" w:rsidRDefault="00091E6D" w:rsidP="00370AB6">
      <w:pPr>
        <w:pStyle w:val="A5"/>
        <w:ind w:firstLineChars="0"/>
      </w:pPr>
      <w:r>
        <w:rPr>
          <w:rFonts w:hint="eastAsia"/>
        </w:rPr>
        <w:t>霍查的做法，其实是刘少奇在“四清运动”中</w:t>
      </w:r>
      <w:r w:rsidR="00F05146">
        <w:rPr>
          <w:rFonts w:hint="eastAsia"/>
        </w:rPr>
        <w:t>以及</w:t>
      </w:r>
      <w:r>
        <w:rPr>
          <w:rFonts w:hint="eastAsia"/>
        </w:rPr>
        <w:t>文化大革命初期的做法，</w:t>
      </w:r>
      <w:r w:rsidR="00370AB6">
        <w:rPr>
          <w:rFonts w:hint="eastAsia"/>
        </w:rPr>
        <w:t>他们其实是搞的镇压群众的那一套</w:t>
      </w:r>
      <w:r w:rsidR="00300288">
        <w:rPr>
          <w:rFonts w:hint="eastAsia"/>
        </w:rPr>
        <w:t>“极左”的</w:t>
      </w:r>
      <w:r w:rsidR="00370AB6">
        <w:rPr>
          <w:rFonts w:hint="eastAsia"/>
        </w:rPr>
        <w:t>法西斯主义。</w:t>
      </w:r>
    </w:p>
    <w:p w14:paraId="79FC98D3" w14:textId="2D223674" w:rsidR="00300288" w:rsidRDefault="00370AB6" w:rsidP="00300288">
      <w:pPr>
        <w:pStyle w:val="A5"/>
        <w:ind w:firstLineChars="0"/>
      </w:pPr>
      <w:r>
        <w:rPr>
          <w:rFonts w:hint="eastAsia"/>
        </w:rPr>
        <w:t>毛主席在世的时候，霍查对毛主席毕恭毕敬，但毛主席一去世后，霍查立马</w:t>
      </w:r>
      <w:r w:rsidR="009C48AE">
        <w:rPr>
          <w:rFonts w:hint="eastAsia"/>
        </w:rPr>
        <w:t>变</w:t>
      </w:r>
      <w:r>
        <w:rPr>
          <w:rFonts w:hint="eastAsia"/>
        </w:rPr>
        <w:t>脸，开始大肆咒骂和攻击毛主席也是修正主义。</w:t>
      </w:r>
      <w:r w:rsidR="00957E27">
        <w:rPr>
          <w:rFonts w:hint="eastAsia"/>
        </w:rPr>
        <w:t>霍查大肆攻击咒骂文化大革命是封建民粹主义，攻击毛主席新民主主义农民</w:t>
      </w:r>
      <w:r w:rsidR="00957E27">
        <w:rPr>
          <w:rFonts w:hint="eastAsia"/>
        </w:rPr>
        <w:lastRenderedPageBreak/>
        <w:t>战争的革命道路，是右倾机会主义，是反马列主义，霍查在这个问题上，和王明的观点完全一致。</w:t>
      </w:r>
      <w:r w:rsidR="00300288">
        <w:rPr>
          <w:rFonts w:hint="eastAsia"/>
        </w:rPr>
        <w:t>霍查反对新民主主义革命道路，自然也就反对毛主席的</w:t>
      </w:r>
      <w:r w:rsidR="00300288">
        <w:rPr>
          <w:rFonts w:hint="eastAsia"/>
        </w:rPr>
        <w:t xml:space="preserve"> </w:t>
      </w:r>
      <w:r w:rsidR="00300288">
        <w:rPr>
          <w:rFonts w:hint="eastAsia"/>
        </w:rPr>
        <w:t>“三个世界”理论，因为“三个世界”理论其实是新民主主义革命道路的国际版。</w:t>
      </w:r>
      <w:r w:rsidR="00527652">
        <w:rPr>
          <w:rFonts w:hint="eastAsia"/>
        </w:rPr>
        <w:t>霍查还</w:t>
      </w:r>
      <w:r w:rsidR="00300288">
        <w:rPr>
          <w:rFonts w:hint="eastAsia"/>
        </w:rPr>
        <w:t>攻击毛主席见尼克松是向资本主义投降。</w:t>
      </w:r>
      <w:r w:rsidR="00C21338">
        <w:rPr>
          <w:rFonts w:hint="eastAsia"/>
        </w:rPr>
        <w:t>（关于毛主席的“三个世界”理论和他会见尼克松的问题，请看上一节内容）</w:t>
      </w:r>
    </w:p>
    <w:p w14:paraId="28544156" w14:textId="77777777" w:rsidR="00836F20" w:rsidRDefault="00957E27" w:rsidP="00967D1A">
      <w:pPr>
        <w:pStyle w:val="A5"/>
        <w:ind w:firstLineChars="0"/>
      </w:pPr>
      <w:r>
        <w:rPr>
          <w:rFonts w:hint="eastAsia"/>
        </w:rPr>
        <w:t>霍查</w:t>
      </w:r>
      <w:r w:rsidR="00300288">
        <w:rPr>
          <w:rFonts w:hint="eastAsia"/>
        </w:rPr>
        <w:t>在</w:t>
      </w:r>
      <w:r>
        <w:rPr>
          <w:rFonts w:hint="eastAsia"/>
        </w:rPr>
        <w:t>毛主席</w:t>
      </w:r>
      <w:r w:rsidR="00300288">
        <w:rPr>
          <w:rFonts w:hint="eastAsia"/>
        </w:rPr>
        <w:t>去世后，把自己标榜成真正的马列主义者，是真正的反修斗士</w:t>
      </w:r>
      <w:r w:rsidR="00174155">
        <w:rPr>
          <w:rFonts w:hint="eastAsia"/>
        </w:rPr>
        <w:t>，把毛泽东思想打入“修正主义的地狱</w:t>
      </w:r>
      <w:r w:rsidR="00712F52">
        <w:rPr>
          <w:rFonts w:hint="eastAsia"/>
        </w:rPr>
        <w:t>”</w:t>
      </w:r>
      <w:r w:rsidR="00300288">
        <w:rPr>
          <w:rFonts w:hint="eastAsia"/>
        </w:rPr>
        <w:t>。</w:t>
      </w:r>
      <w:r w:rsidR="00174155">
        <w:rPr>
          <w:rFonts w:hint="eastAsia"/>
        </w:rPr>
        <w:t>他在八十年代初，曾经也吸引了一批各国共产党的追随者，这引发了八十年代国际共产主义运动内部陷入重大分裂和内乱，严重削弱了国际无产阶级的力量。</w:t>
      </w:r>
    </w:p>
    <w:p w14:paraId="15113B7E" w14:textId="4513EC12" w:rsidR="00630EB2" w:rsidRDefault="00967D1A" w:rsidP="00967D1A">
      <w:pPr>
        <w:pStyle w:val="A5"/>
        <w:ind w:firstLineChars="0"/>
      </w:pPr>
      <w:r>
        <w:rPr>
          <w:rFonts w:hint="eastAsia"/>
        </w:rPr>
        <w:t>霍查是国际共产主义运动中的一粒老鼠屎。</w:t>
      </w:r>
    </w:p>
    <w:p w14:paraId="07950051" w14:textId="5FFFAC45" w:rsidR="00395E0F" w:rsidRDefault="00174155" w:rsidP="00467335">
      <w:pPr>
        <w:pStyle w:val="A5"/>
        <w:ind w:firstLineChars="0"/>
      </w:pPr>
      <w:r>
        <w:rPr>
          <w:rFonts w:hint="eastAsia"/>
        </w:rPr>
        <w:t>霍查</w:t>
      </w:r>
      <w:r w:rsidR="00395E0F">
        <w:rPr>
          <w:rFonts w:hint="eastAsia"/>
        </w:rPr>
        <w:t>派号称自己继承了真正</w:t>
      </w:r>
      <w:r w:rsidR="00967D1A">
        <w:rPr>
          <w:rFonts w:hint="eastAsia"/>
        </w:rPr>
        <w:t>的</w:t>
      </w:r>
      <w:r w:rsidR="00395E0F">
        <w:rPr>
          <w:rFonts w:hint="eastAsia"/>
        </w:rPr>
        <w:t>斯大林主义，其实他们恰恰是继承了斯大林理论中那些</w:t>
      </w:r>
      <w:r w:rsidR="00967D1A">
        <w:rPr>
          <w:rFonts w:hint="eastAsia"/>
        </w:rPr>
        <w:t>非主流的</w:t>
      </w:r>
      <w:r w:rsidR="00395E0F">
        <w:rPr>
          <w:rFonts w:hint="eastAsia"/>
        </w:rPr>
        <w:t>错误的东西，</w:t>
      </w:r>
      <w:r w:rsidR="00967D1A">
        <w:rPr>
          <w:rFonts w:hint="eastAsia"/>
        </w:rPr>
        <w:t>并且</w:t>
      </w:r>
      <w:r w:rsidR="00395E0F">
        <w:rPr>
          <w:rFonts w:hint="eastAsia"/>
        </w:rPr>
        <w:t>还将这些错误发扬光大</w:t>
      </w:r>
      <w:r w:rsidR="00BC2B56">
        <w:rPr>
          <w:rFonts w:hint="eastAsia"/>
        </w:rPr>
        <w:t>，把自己搞成了“极左”</w:t>
      </w:r>
      <w:r w:rsidR="00395E0F">
        <w:rPr>
          <w:rFonts w:hint="eastAsia"/>
        </w:rPr>
        <w:t>。</w:t>
      </w:r>
    </w:p>
    <w:p w14:paraId="6F53AC15" w14:textId="7390F9E2" w:rsidR="00D02DE9" w:rsidRDefault="00D02DE9" w:rsidP="00600D2A">
      <w:pPr>
        <w:pStyle w:val="A522"/>
      </w:pPr>
      <w:bookmarkStart w:id="225" w:name="_Toc182735618"/>
      <w:r>
        <w:rPr>
          <w:rFonts w:hint="eastAsia"/>
        </w:rPr>
        <w:lastRenderedPageBreak/>
        <w:t>第</w:t>
      </w:r>
      <w:r>
        <w:rPr>
          <w:rFonts w:hint="eastAsia"/>
        </w:rPr>
        <w:t>1</w:t>
      </w:r>
      <w:r w:rsidR="009A4B51">
        <w:rPr>
          <w:rFonts w:hint="eastAsia"/>
        </w:rPr>
        <w:t>1</w:t>
      </w:r>
      <w:r>
        <w:rPr>
          <w:rFonts w:hint="eastAsia"/>
        </w:rPr>
        <w:t>节</w:t>
      </w:r>
      <w:r>
        <w:rPr>
          <w:rFonts w:hint="eastAsia"/>
        </w:rPr>
        <w:t xml:space="preserve"> </w:t>
      </w:r>
      <w:r>
        <w:rPr>
          <w:rFonts w:hint="eastAsia"/>
        </w:rPr>
        <w:t>关于贡萨罗思想</w:t>
      </w:r>
      <w:bookmarkEnd w:id="225"/>
    </w:p>
    <w:p w14:paraId="7738D612" w14:textId="50300950" w:rsidR="00116015" w:rsidRDefault="00116015" w:rsidP="00116015">
      <w:pPr>
        <w:pStyle w:val="A5"/>
      </w:pPr>
      <w:r>
        <w:rPr>
          <w:rFonts w:hint="eastAsia"/>
        </w:rPr>
        <w:t>贡萨罗是秘鲁</w:t>
      </w:r>
      <w:r w:rsidR="0041712F">
        <w:rPr>
          <w:rFonts w:hint="eastAsia"/>
        </w:rPr>
        <w:t>共产党（光辉道路）</w:t>
      </w:r>
      <w:r>
        <w:rPr>
          <w:rFonts w:hint="eastAsia"/>
        </w:rPr>
        <w:t>革命</w:t>
      </w:r>
      <w:r w:rsidR="007F0C92">
        <w:rPr>
          <w:rFonts w:hint="eastAsia"/>
        </w:rPr>
        <w:t>运动</w:t>
      </w:r>
      <w:r>
        <w:rPr>
          <w:rFonts w:hint="eastAsia"/>
        </w:rPr>
        <w:t>领导人，他本来是大学教授，</w:t>
      </w:r>
      <w:r w:rsidR="007F0C92">
        <w:rPr>
          <w:rFonts w:hint="eastAsia"/>
        </w:rPr>
        <w:t>向往和钦佩毛泽东思想，他在</w:t>
      </w:r>
      <w:r>
        <w:rPr>
          <w:rFonts w:hint="eastAsia"/>
        </w:rPr>
        <w:t>六十年代曾经访问中国</w:t>
      </w:r>
      <w:r w:rsidR="007F0C92">
        <w:rPr>
          <w:rFonts w:hint="eastAsia"/>
        </w:rPr>
        <w:t>，</w:t>
      </w:r>
      <w:r>
        <w:rPr>
          <w:rFonts w:hint="eastAsia"/>
        </w:rPr>
        <w:t>回国后在秘鲁从事革命活动，以</w:t>
      </w:r>
      <w:r w:rsidR="00701BDD">
        <w:rPr>
          <w:rFonts w:hint="eastAsia"/>
        </w:rPr>
        <w:t>毛</w:t>
      </w:r>
      <w:r>
        <w:rPr>
          <w:rFonts w:hint="eastAsia"/>
        </w:rPr>
        <w:t>泽东思想为指导。</w:t>
      </w:r>
    </w:p>
    <w:p w14:paraId="71F747B9" w14:textId="1AAD674A" w:rsidR="00673507" w:rsidRDefault="00673507" w:rsidP="00116015">
      <w:pPr>
        <w:pStyle w:val="A5"/>
      </w:pPr>
      <w:r>
        <w:rPr>
          <w:rFonts w:hint="eastAsia"/>
        </w:rPr>
        <w:t>毛泽东本人的理论，在他在世的时候，他不允许别人称之为毛泽东主义，只能叫毛泽东思想，因此“毛泽东思想”长期是毛泽东理论的名称。八十年代末九十年代初，</w:t>
      </w:r>
      <w:r w:rsidR="00EA345A">
        <w:rPr>
          <w:rFonts w:hint="eastAsia"/>
        </w:rPr>
        <w:t>秘鲁共产党（光辉道路）</w:t>
      </w:r>
      <w:r w:rsidR="00306BCE">
        <w:rPr>
          <w:rFonts w:hint="eastAsia"/>
        </w:rPr>
        <w:t>首先倡导“马列毛主义”的说法，得到了当时国际上</w:t>
      </w:r>
      <w:r w:rsidR="00DD1437">
        <w:rPr>
          <w:rFonts w:hint="eastAsia"/>
        </w:rPr>
        <w:t>包括印度共产党（毛主义）、菲律宾共产党</w:t>
      </w:r>
      <w:r w:rsidR="00EA345A">
        <w:rPr>
          <w:rFonts w:hint="eastAsia"/>
        </w:rPr>
        <w:t>在内的</w:t>
      </w:r>
      <w:r w:rsidR="00306BCE">
        <w:rPr>
          <w:rFonts w:hint="eastAsia"/>
        </w:rPr>
        <w:t>各个毛派组织的广泛认可</w:t>
      </w:r>
      <w:r w:rsidR="00EA345A">
        <w:rPr>
          <w:rFonts w:hint="eastAsia"/>
        </w:rPr>
        <w:t>。</w:t>
      </w:r>
      <w:r w:rsidR="00306BCE">
        <w:rPr>
          <w:rFonts w:hint="eastAsia"/>
        </w:rPr>
        <w:t>随后，用“马列毛主义”这一名称来</w:t>
      </w:r>
      <w:r w:rsidR="0006376A">
        <w:rPr>
          <w:rFonts w:hint="eastAsia"/>
        </w:rPr>
        <w:t>概括</w:t>
      </w:r>
      <w:r w:rsidR="00306BCE">
        <w:rPr>
          <w:rFonts w:hint="eastAsia"/>
        </w:rPr>
        <w:t>毛泽东的革命理论，就成为</w:t>
      </w:r>
      <w:r w:rsidR="00DD1437">
        <w:rPr>
          <w:rFonts w:hint="eastAsia"/>
        </w:rPr>
        <w:t>国际上的</w:t>
      </w:r>
      <w:r w:rsidR="00306BCE">
        <w:rPr>
          <w:rFonts w:hint="eastAsia"/>
        </w:rPr>
        <w:t>广泛共识。</w:t>
      </w:r>
    </w:p>
    <w:p w14:paraId="40041DDA" w14:textId="0115ECED" w:rsidR="00673507" w:rsidRDefault="00DD1437" w:rsidP="00116015">
      <w:pPr>
        <w:pStyle w:val="A5"/>
      </w:pPr>
      <w:r>
        <w:rPr>
          <w:rFonts w:hint="eastAsia"/>
        </w:rPr>
        <w:t>贡萨罗</w:t>
      </w:r>
      <w:r w:rsidR="007842F8">
        <w:rPr>
          <w:rFonts w:hint="eastAsia"/>
        </w:rPr>
        <w:t>在继承和发展马列毛主义上，</w:t>
      </w:r>
      <w:r w:rsidR="005C7401" w:rsidRPr="005C7401">
        <w:rPr>
          <w:rFonts w:hint="eastAsia"/>
        </w:rPr>
        <w:t>在具体的革命实践中，</w:t>
      </w:r>
      <w:r w:rsidR="007842F8">
        <w:rPr>
          <w:rFonts w:hint="eastAsia"/>
        </w:rPr>
        <w:t>也有他自己的理解和创造</w:t>
      </w:r>
      <w:r w:rsidR="00B523E9">
        <w:rPr>
          <w:rFonts w:hint="eastAsia"/>
        </w:rPr>
        <w:t>，</w:t>
      </w:r>
      <w:r w:rsidR="007842F8">
        <w:rPr>
          <w:rFonts w:hint="eastAsia"/>
        </w:rPr>
        <w:t>与传统的马列毛主义相比，</w:t>
      </w:r>
      <w:r w:rsidR="00B523E9">
        <w:rPr>
          <w:rFonts w:hint="eastAsia"/>
        </w:rPr>
        <w:t>他</w:t>
      </w:r>
      <w:r w:rsidR="007842F8">
        <w:rPr>
          <w:rFonts w:hint="eastAsia"/>
        </w:rPr>
        <w:t>主要</w:t>
      </w:r>
      <w:r w:rsidR="00B523E9">
        <w:rPr>
          <w:rFonts w:hint="eastAsia"/>
        </w:rPr>
        <w:t>有</w:t>
      </w:r>
      <w:r w:rsidR="00B523E9" w:rsidRPr="00041572">
        <w:rPr>
          <w:rStyle w:val="af3"/>
          <w:rFonts w:hint="eastAsia"/>
        </w:rPr>
        <w:t>以下</w:t>
      </w:r>
      <w:r w:rsidR="007842F8" w:rsidRPr="00041572">
        <w:rPr>
          <w:rStyle w:val="af3"/>
          <w:rFonts w:hint="eastAsia"/>
        </w:rPr>
        <w:t>两点</w:t>
      </w:r>
      <w:r w:rsidR="00B523E9" w:rsidRPr="00041572">
        <w:rPr>
          <w:rStyle w:val="af3"/>
          <w:rFonts w:hint="eastAsia"/>
        </w:rPr>
        <w:t>与众不同</w:t>
      </w:r>
      <w:r w:rsidR="007842F8">
        <w:rPr>
          <w:rFonts w:hint="eastAsia"/>
        </w:rPr>
        <w:t>。</w:t>
      </w:r>
    </w:p>
    <w:p w14:paraId="79F7599F" w14:textId="3D9ABDE1" w:rsidR="00445CC4" w:rsidRPr="00973363" w:rsidRDefault="00445CC4" w:rsidP="00973363">
      <w:pPr>
        <w:pStyle w:val="a8"/>
      </w:pPr>
      <w:r w:rsidRPr="00973363">
        <w:rPr>
          <w:rFonts w:hint="eastAsia"/>
        </w:rPr>
        <w:t>（一）人民战争理论</w:t>
      </w:r>
    </w:p>
    <w:p w14:paraId="063FAC65" w14:textId="1A3F399C" w:rsidR="00973363" w:rsidRDefault="00973363" w:rsidP="00C413C9">
      <w:pPr>
        <w:pStyle w:val="A5"/>
        <w:ind w:firstLineChars="0"/>
      </w:pPr>
      <w:r w:rsidRPr="00973363">
        <w:rPr>
          <w:rFonts w:hint="eastAsia"/>
        </w:rPr>
        <w:t>人民战争</w:t>
      </w:r>
      <w:r>
        <w:rPr>
          <w:rFonts w:hint="eastAsia"/>
        </w:rPr>
        <w:t>是马列毛主义的基本的军事理论，但贡萨罗思想更加强调它的重要性。比如，贡萨罗思想认为，党的任何成员，都应该是革命</w:t>
      </w:r>
      <w:r w:rsidR="005C7401">
        <w:rPr>
          <w:rFonts w:hint="eastAsia"/>
        </w:rPr>
        <w:t>武装</w:t>
      </w:r>
      <w:r>
        <w:rPr>
          <w:rFonts w:hint="eastAsia"/>
        </w:rPr>
        <w:t>的组成人员。这是什么意思呢？就是全党从上到下，</w:t>
      </w:r>
      <w:r w:rsidR="005C7401">
        <w:rPr>
          <w:rFonts w:hint="eastAsia"/>
        </w:rPr>
        <w:t>不光是红军，也</w:t>
      </w:r>
      <w:r>
        <w:rPr>
          <w:rFonts w:hint="eastAsia"/>
        </w:rPr>
        <w:t>包括普通党员，包括党的文职人员，都天然是</w:t>
      </w:r>
      <w:r w:rsidR="005C7401">
        <w:rPr>
          <w:rFonts w:hint="eastAsia"/>
        </w:rPr>
        <w:lastRenderedPageBreak/>
        <w:t>武装</w:t>
      </w:r>
      <w:r>
        <w:rPr>
          <w:rFonts w:hint="eastAsia"/>
        </w:rPr>
        <w:t>人员，都应该尽可能配备枪支武器，随时准备战斗。</w:t>
      </w:r>
      <w:r w:rsidR="00C413C9">
        <w:rPr>
          <w:rFonts w:hint="eastAsia"/>
        </w:rPr>
        <w:t>这和一些毛派组织的观点不太一样。</w:t>
      </w:r>
    </w:p>
    <w:p w14:paraId="46784C64" w14:textId="34C08F84" w:rsidR="00445CC4" w:rsidRDefault="00445CC4" w:rsidP="00973363">
      <w:pPr>
        <w:pStyle w:val="a8"/>
      </w:pPr>
      <w:r>
        <w:rPr>
          <w:rFonts w:hint="eastAsia"/>
        </w:rPr>
        <w:t>（二）同心圆理论</w:t>
      </w:r>
    </w:p>
    <w:p w14:paraId="75092CB3" w14:textId="66F5F4B1" w:rsidR="001E1894" w:rsidRDefault="008E1C58" w:rsidP="001E1894">
      <w:pPr>
        <w:pStyle w:val="A5"/>
      </w:pPr>
      <w:r w:rsidRPr="008E1C58">
        <w:rPr>
          <w:rFonts w:hint="eastAsia"/>
        </w:rPr>
        <w:t>同心圆理论</w:t>
      </w:r>
      <w:r>
        <w:rPr>
          <w:rFonts w:hint="eastAsia"/>
        </w:rPr>
        <w:t>其实就是马列毛主义强调的民主集中制。但贡萨罗思想更加强调党的集中统一领导，</w:t>
      </w:r>
      <w:r w:rsidR="00F156A8">
        <w:rPr>
          <w:rFonts w:hint="eastAsia"/>
        </w:rPr>
        <w:t>比一般的毛派更加</w:t>
      </w:r>
      <w:r>
        <w:rPr>
          <w:rFonts w:hint="eastAsia"/>
        </w:rPr>
        <w:t>强调要围绕</w:t>
      </w:r>
      <w:r w:rsidR="00CA30A8">
        <w:rPr>
          <w:rFonts w:hint="eastAsia"/>
        </w:rPr>
        <w:t>党中央和</w:t>
      </w:r>
      <w:r>
        <w:rPr>
          <w:rFonts w:hint="eastAsia"/>
        </w:rPr>
        <w:t>领袖</w:t>
      </w:r>
      <w:r w:rsidR="00CA30A8">
        <w:rPr>
          <w:rFonts w:hint="eastAsia"/>
        </w:rPr>
        <w:t>，</w:t>
      </w:r>
      <w:r>
        <w:rPr>
          <w:rFonts w:hint="eastAsia"/>
        </w:rPr>
        <w:t>形成“同心圆”，以保证强大的战斗力。</w:t>
      </w:r>
    </w:p>
    <w:p w14:paraId="169261A1" w14:textId="6E6EAE3E" w:rsidR="00E036A1" w:rsidRDefault="00F156A8" w:rsidP="00E036A1">
      <w:pPr>
        <w:pStyle w:val="A5"/>
      </w:pPr>
      <w:r>
        <w:rPr>
          <w:rFonts w:hint="eastAsia"/>
        </w:rPr>
        <w:t>以上，是</w:t>
      </w:r>
      <w:r w:rsidRPr="00041572">
        <w:rPr>
          <w:rStyle w:val="af3"/>
          <w:rFonts w:hint="eastAsia"/>
        </w:rPr>
        <w:t>贡萨罗思想</w:t>
      </w:r>
      <w:r>
        <w:rPr>
          <w:rFonts w:hint="eastAsia"/>
        </w:rPr>
        <w:t>和传统的马列毛主义相比，</w:t>
      </w:r>
      <w:r w:rsidR="00CA30A8">
        <w:rPr>
          <w:rFonts w:hint="eastAsia"/>
        </w:rPr>
        <w:t>两个</w:t>
      </w:r>
      <w:r>
        <w:rPr>
          <w:rFonts w:hint="eastAsia"/>
        </w:rPr>
        <w:t>最大的特点。</w:t>
      </w:r>
      <w:r w:rsidR="00CB5F2D">
        <w:rPr>
          <w:rFonts w:hint="eastAsia"/>
        </w:rPr>
        <w:t>这两点在一些传统的马列毛主义者看来，是有争议的。有些人认为贡萨罗思想的“人民战争理论”过于极端，是极左；还有一些人认为，贡萨罗思想的“同心圆理论”是搞领袖个人崇拜。但大多数人还是认可</w:t>
      </w:r>
      <w:r w:rsidR="00CB5F2D" w:rsidRPr="00495F9A">
        <w:rPr>
          <w:rStyle w:val="af3"/>
          <w:rFonts w:hint="eastAsia"/>
        </w:rPr>
        <w:t>贡萨罗思想属于马列毛主义的分支</w:t>
      </w:r>
      <w:r w:rsidR="00CB5F2D">
        <w:rPr>
          <w:rFonts w:hint="eastAsia"/>
        </w:rPr>
        <w:t>。</w:t>
      </w:r>
    </w:p>
    <w:p w14:paraId="67923C83" w14:textId="3F89DF7A" w:rsidR="00B523E9" w:rsidRDefault="00E036A1" w:rsidP="00E036A1">
      <w:pPr>
        <w:pStyle w:val="A5"/>
      </w:pPr>
      <w:r>
        <w:rPr>
          <w:rFonts w:hint="eastAsia"/>
        </w:rPr>
        <w:t>在</w:t>
      </w:r>
      <w:r w:rsidR="00CB5F2D">
        <w:rPr>
          <w:rFonts w:hint="eastAsia"/>
        </w:rPr>
        <w:t>国际上，</w:t>
      </w:r>
      <w:r w:rsidR="00B523E9" w:rsidRPr="00B523E9">
        <w:rPr>
          <w:rFonts w:hint="eastAsia"/>
        </w:rPr>
        <w:t>继承和发展马列毛主义的</w:t>
      </w:r>
      <w:r w:rsidR="00B523E9" w:rsidRPr="00F17B7D">
        <w:rPr>
          <w:rStyle w:val="af3"/>
          <w:rFonts w:hint="eastAsia"/>
        </w:rPr>
        <w:t>主流</w:t>
      </w:r>
      <w:r w:rsidR="00B523E9" w:rsidRPr="00B523E9">
        <w:rPr>
          <w:rFonts w:hint="eastAsia"/>
        </w:rPr>
        <w:t>是印度共产党（毛主义）和菲律宾共产党</w:t>
      </w:r>
      <w:r>
        <w:rPr>
          <w:rFonts w:hint="eastAsia"/>
        </w:rPr>
        <w:t>。</w:t>
      </w:r>
      <w:r w:rsidRPr="00B523E9">
        <w:rPr>
          <w:rFonts w:hint="eastAsia"/>
        </w:rPr>
        <w:t>印度共产党（毛主义）</w:t>
      </w:r>
      <w:r>
        <w:rPr>
          <w:rFonts w:hint="eastAsia"/>
        </w:rPr>
        <w:t>基本上是继承了原汁原味的马列毛主义，</w:t>
      </w:r>
      <w:r w:rsidRPr="00B523E9">
        <w:rPr>
          <w:rFonts w:hint="eastAsia"/>
        </w:rPr>
        <w:t>菲律宾共产党</w:t>
      </w:r>
      <w:r>
        <w:rPr>
          <w:rFonts w:hint="eastAsia"/>
        </w:rPr>
        <w:t>在继承马列毛主义的时候，和本地实践相结合，有一些新发展，但传统的马列毛主义的观点，基本都没有改变。而贡萨罗思想自己发挥的东西就稍微多一点。</w:t>
      </w:r>
    </w:p>
    <w:p w14:paraId="5CEFE76C" w14:textId="70019181" w:rsidR="00606EE9" w:rsidRDefault="00606EE9" w:rsidP="00E036A1">
      <w:pPr>
        <w:pStyle w:val="A5"/>
      </w:pPr>
      <w:r>
        <w:rPr>
          <w:rFonts w:hint="eastAsia"/>
        </w:rPr>
        <w:lastRenderedPageBreak/>
        <w:t>贡萨罗本人</w:t>
      </w:r>
      <w:r w:rsidR="006F5634">
        <w:rPr>
          <w:rFonts w:hint="eastAsia"/>
        </w:rPr>
        <w:t>于</w:t>
      </w:r>
      <w:r w:rsidR="006F5634" w:rsidRPr="006F5634">
        <w:rPr>
          <w:rFonts w:hint="eastAsia"/>
        </w:rPr>
        <w:t>1992</w:t>
      </w:r>
      <w:r w:rsidR="006F5634" w:rsidRPr="006F5634">
        <w:rPr>
          <w:rFonts w:hint="eastAsia"/>
        </w:rPr>
        <w:t>年被秘鲁政府捕获</w:t>
      </w:r>
      <w:r w:rsidR="00CA30A8">
        <w:rPr>
          <w:rFonts w:hint="eastAsia"/>
        </w:rPr>
        <w:t>，</w:t>
      </w:r>
      <w:r w:rsidR="006F5634" w:rsidRPr="006F5634">
        <w:rPr>
          <w:rFonts w:hint="eastAsia"/>
        </w:rPr>
        <w:t>被判处终身监禁，</w:t>
      </w:r>
      <w:r w:rsidR="00CA30A8">
        <w:rPr>
          <w:rFonts w:hint="eastAsia"/>
        </w:rPr>
        <w:t>最终</w:t>
      </w:r>
      <w:r w:rsidR="006F5634">
        <w:rPr>
          <w:rFonts w:hint="eastAsia"/>
        </w:rPr>
        <w:t>于</w:t>
      </w:r>
      <w:r w:rsidR="006F5634">
        <w:rPr>
          <w:rFonts w:hint="eastAsia"/>
        </w:rPr>
        <w:t>2021</w:t>
      </w:r>
      <w:r w:rsidR="006F5634">
        <w:rPr>
          <w:rFonts w:hint="eastAsia"/>
        </w:rPr>
        <w:t>年在监狱中去世。</w:t>
      </w:r>
      <w:r w:rsidR="0071013F">
        <w:rPr>
          <w:rFonts w:hint="eastAsia"/>
        </w:rPr>
        <w:t>他被国际上各个马列毛主义组织公认是一个伟大的革命家。</w:t>
      </w:r>
    </w:p>
    <w:p w14:paraId="60B5DD0B" w14:textId="3F0DCC73" w:rsidR="0071013F" w:rsidRDefault="0071013F" w:rsidP="00E036A1">
      <w:pPr>
        <w:pStyle w:val="A5"/>
      </w:pPr>
      <w:r w:rsidRPr="0071013F">
        <w:rPr>
          <w:rFonts w:hint="eastAsia"/>
        </w:rPr>
        <w:t>秘鲁共产党</w:t>
      </w:r>
      <w:r w:rsidRPr="0071013F">
        <w:rPr>
          <w:rFonts w:hint="eastAsia"/>
        </w:rPr>
        <w:t xml:space="preserve"> (</w:t>
      </w:r>
      <w:r w:rsidRPr="0071013F">
        <w:rPr>
          <w:rFonts w:hint="eastAsia"/>
        </w:rPr>
        <w:t>光辉道路</w:t>
      </w:r>
      <w:r w:rsidRPr="0071013F">
        <w:rPr>
          <w:rFonts w:hint="eastAsia"/>
        </w:rPr>
        <w:t>)</w:t>
      </w:r>
      <w:r w:rsidR="00283229">
        <w:rPr>
          <w:rFonts w:hint="eastAsia"/>
        </w:rPr>
        <w:t>在贡萨罗被捕后，开始陷入内部的纷争，</w:t>
      </w:r>
      <w:r w:rsidR="00CA30A8">
        <w:rPr>
          <w:rFonts w:hint="eastAsia"/>
        </w:rPr>
        <w:t>也犯了很多错误，</w:t>
      </w:r>
      <w:r w:rsidR="00283229">
        <w:rPr>
          <w:rFonts w:hint="eastAsia"/>
        </w:rPr>
        <w:t>并逐渐衰落。</w:t>
      </w:r>
      <w:r w:rsidR="00283229" w:rsidRPr="0071013F">
        <w:rPr>
          <w:rFonts w:hint="eastAsia"/>
        </w:rPr>
        <w:t>光辉道路</w:t>
      </w:r>
      <w:r w:rsidR="00283229">
        <w:rPr>
          <w:rFonts w:hint="eastAsia"/>
        </w:rPr>
        <w:t>被各国政府定性为恐怖主义组织</w:t>
      </w:r>
      <w:r w:rsidR="00923357">
        <w:rPr>
          <w:rFonts w:hint="eastAsia"/>
        </w:rPr>
        <w:t>。有些报道</w:t>
      </w:r>
      <w:r w:rsidR="00650468">
        <w:rPr>
          <w:rFonts w:hint="eastAsia"/>
        </w:rPr>
        <w:t>说</w:t>
      </w:r>
      <w:r w:rsidR="00923357">
        <w:rPr>
          <w:rFonts w:hint="eastAsia"/>
        </w:rPr>
        <w:t>，</w:t>
      </w:r>
      <w:r w:rsidR="00CA30A8" w:rsidRPr="0071013F">
        <w:rPr>
          <w:rFonts w:hint="eastAsia"/>
        </w:rPr>
        <w:t>秘鲁共产党</w:t>
      </w:r>
      <w:r w:rsidR="00CA30A8" w:rsidRPr="0071013F">
        <w:rPr>
          <w:rFonts w:hint="eastAsia"/>
        </w:rPr>
        <w:t xml:space="preserve"> (</w:t>
      </w:r>
      <w:r w:rsidR="00CA30A8" w:rsidRPr="0071013F">
        <w:rPr>
          <w:rFonts w:hint="eastAsia"/>
        </w:rPr>
        <w:t>光辉道路</w:t>
      </w:r>
      <w:r w:rsidR="00CA30A8" w:rsidRPr="0071013F">
        <w:rPr>
          <w:rFonts w:hint="eastAsia"/>
        </w:rPr>
        <w:t>)</w:t>
      </w:r>
      <w:r w:rsidR="00650468">
        <w:rPr>
          <w:rFonts w:hint="eastAsia"/>
        </w:rPr>
        <w:t>采取极端措施，比如以烧群众的房子</w:t>
      </w:r>
      <w:r w:rsidR="00CA30A8">
        <w:rPr>
          <w:rFonts w:hint="eastAsia"/>
        </w:rPr>
        <w:t>、屠杀农民</w:t>
      </w:r>
      <w:r w:rsidR="00650468">
        <w:rPr>
          <w:rFonts w:hint="eastAsia"/>
        </w:rPr>
        <w:t>的方式，来强迫群众参加革命，但这大多数都是资产阶级政府对</w:t>
      </w:r>
      <w:r w:rsidR="00650468" w:rsidRPr="0071013F">
        <w:rPr>
          <w:rFonts w:hint="eastAsia"/>
        </w:rPr>
        <w:t>光辉道路</w:t>
      </w:r>
      <w:r w:rsidR="00650468">
        <w:rPr>
          <w:rFonts w:hint="eastAsia"/>
        </w:rPr>
        <w:t>的污蔑。</w:t>
      </w:r>
    </w:p>
    <w:p w14:paraId="448B7BBC" w14:textId="152D0BEF" w:rsidR="00C14CC9" w:rsidRDefault="002527C7" w:rsidP="00C14CC9">
      <w:pPr>
        <w:pStyle w:val="A5"/>
      </w:pPr>
      <w:r>
        <w:rPr>
          <w:rFonts w:hint="eastAsia"/>
        </w:rPr>
        <w:t>现在，中国国内</w:t>
      </w:r>
      <w:r w:rsidR="00435767">
        <w:rPr>
          <w:rFonts w:hint="eastAsia"/>
        </w:rPr>
        <w:t>也出现了很多以贡萨罗思想为指导思想的</w:t>
      </w:r>
      <w:r>
        <w:rPr>
          <w:rFonts w:hint="eastAsia"/>
        </w:rPr>
        <w:t>左翼组织</w:t>
      </w:r>
      <w:r w:rsidR="00515B7C">
        <w:rPr>
          <w:rFonts w:hint="eastAsia"/>
        </w:rPr>
        <w:t>，</w:t>
      </w:r>
      <w:r>
        <w:rPr>
          <w:rFonts w:hint="eastAsia"/>
        </w:rPr>
        <w:t>但是出现了一些不好的现象，在一些贡萨罗派和传统的马列毛主义者之间，出现了互相攻击的情况。一些传统的马列毛主义者指责贡萨罗思想是极左、搞个人崇拜的修正主义，而一些贡萨罗派则指责传统马列毛主义者是右倾机会主义。</w:t>
      </w:r>
    </w:p>
    <w:p w14:paraId="2A617CE9" w14:textId="633ABE89" w:rsidR="00C14CC9" w:rsidRDefault="00B22A89" w:rsidP="00C40931">
      <w:pPr>
        <w:pStyle w:val="A5"/>
      </w:pPr>
      <w:r>
        <w:rPr>
          <w:rFonts w:hint="eastAsia"/>
        </w:rPr>
        <w:t>我们认为，贡萨罗思想本身仍然属于马列毛主义，</w:t>
      </w:r>
      <w:r w:rsidR="00C14CC9">
        <w:rPr>
          <w:rFonts w:hint="eastAsia"/>
        </w:rPr>
        <w:t>贡派同志应该都是真诚</w:t>
      </w:r>
      <w:r w:rsidR="00C14CC9" w:rsidRPr="001E1894">
        <w:rPr>
          <w:rFonts w:hint="eastAsia"/>
        </w:rPr>
        <w:t>希望按照</w:t>
      </w:r>
      <w:r w:rsidR="00C14CC9">
        <w:rPr>
          <w:rFonts w:hint="eastAsia"/>
        </w:rPr>
        <w:t>马列毛主义贡萨罗思想所指出的</w:t>
      </w:r>
      <w:r w:rsidR="00C14CC9" w:rsidRPr="001E1894">
        <w:rPr>
          <w:rFonts w:hint="eastAsia"/>
        </w:rPr>
        <w:t>光辉道路前进</w:t>
      </w:r>
      <w:r>
        <w:rPr>
          <w:rFonts w:hint="eastAsia"/>
        </w:rPr>
        <w:t>，为实现社会主义和共产主义而奋斗</w:t>
      </w:r>
      <w:r w:rsidR="00347090">
        <w:rPr>
          <w:rFonts w:hint="eastAsia"/>
        </w:rPr>
        <w:t>。</w:t>
      </w:r>
      <w:r>
        <w:rPr>
          <w:rFonts w:hint="eastAsia"/>
        </w:rPr>
        <w:t>可能有</w:t>
      </w:r>
      <w:r w:rsidR="00FD0D68">
        <w:rPr>
          <w:rFonts w:hint="eastAsia"/>
        </w:rPr>
        <w:t>一些</w:t>
      </w:r>
      <w:r>
        <w:rPr>
          <w:rFonts w:hint="eastAsia"/>
        </w:rPr>
        <w:t>贡派团体和同志（不是全部</w:t>
      </w:r>
      <w:r w:rsidR="0068664E">
        <w:rPr>
          <w:rFonts w:hint="eastAsia"/>
        </w:rPr>
        <w:t>贡派</w:t>
      </w:r>
      <w:r>
        <w:rPr>
          <w:rFonts w:hint="eastAsia"/>
        </w:rPr>
        <w:t>），</w:t>
      </w:r>
      <w:r w:rsidR="00C14CC9" w:rsidRPr="001E1894">
        <w:rPr>
          <w:rFonts w:hint="eastAsia"/>
        </w:rPr>
        <w:t>把</w:t>
      </w:r>
      <w:r>
        <w:rPr>
          <w:rFonts w:hint="eastAsia"/>
        </w:rPr>
        <w:t>贡萨罗思想与众不同的两点原理</w:t>
      </w:r>
      <w:r w:rsidR="0068664E">
        <w:rPr>
          <w:rFonts w:hint="eastAsia"/>
        </w:rPr>
        <w:t>，</w:t>
      </w:r>
      <w:r>
        <w:rPr>
          <w:rFonts w:hint="eastAsia"/>
        </w:rPr>
        <w:t>做了错误的</w:t>
      </w:r>
      <w:r w:rsidR="0068664E">
        <w:rPr>
          <w:rFonts w:hint="eastAsia"/>
        </w:rPr>
        <w:t>解释和</w:t>
      </w:r>
      <w:r>
        <w:rPr>
          <w:rFonts w:hint="eastAsia"/>
        </w:rPr>
        <w:t>应用</w:t>
      </w:r>
      <w:r w:rsidR="0068664E">
        <w:rPr>
          <w:rFonts w:hint="eastAsia"/>
        </w:rPr>
        <w:t>（尤其是错误</w:t>
      </w:r>
      <w:r w:rsidR="00FD0D68">
        <w:rPr>
          <w:rFonts w:hint="eastAsia"/>
        </w:rPr>
        <w:t>地解释和</w:t>
      </w:r>
      <w:r w:rsidR="0068664E">
        <w:rPr>
          <w:rFonts w:hint="eastAsia"/>
        </w:rPr>
        <w:t>应用了“同心圆理论”）</w:t>
      </w:r>
      <w:r w:rsidR="00C40931">
        <w:rPr>
          <w:rFonts w:hint="eastAsia"/>
        </w:rPr>
        <w:t>，引发了一些反面</w:t>
      </w:r>
      <w:r w:rsidR="00C14CC9" w:rsidRPr="001E1894">
        <w:rPr>
          <w:rFonts w:hint="eastAsia"/>
        </w:rPr>
        <w:t>效果，</w:t>
      </w:r>
      <w:r w:rsidR="00347090">
        <w:rPr>
          <w:rFonts w:hint="eastAsia"/>
        </w:rPr>
        <w:t>造成了革</w:t>
      </w:r>
      <w:r w:rsidR="00347090">
        <w:rPr>
          <w:rFonts w:hint="eastAsia"/>
        </w:rPr>
        <w:lastRenderedPageBreak/>
        <w:t>命的损失，造成了同志之间的隔阂。</w:t>
      </w:r>
      <w:r w:rsidR="00FD0D68">
        <w:rPr>
          <w:rFonts w:hint="eastAsia"/>
        </w:rPr>
        <w:t>而一些传统的马列毛主义者</w:t>
      </w:r>
      <w:r w:rsidR="00E00DDE">
        <w:rPr>
          <w:rFonts w:hint="eastAsia"/>
        </w:rPr>
        <w:t>可能</w:t>
      </w:r>
      <w:r w:rsidR="00FD0D68">
        <w:rPr>
          <w:rFonts w:hint="eastAsia"/>
        </w:rPr>
        <w:t>又对贡萨罗思想缺乏了解，在沟通</w:t>
      </w:r>
      <w:r w:rsidR="00E00DDE">
        <w:rPr>
          <w:rFonts w:hint="eastAsia"/>
        </w:rPr>
        <w:t>方式上也有缺点，缺乏耐心，所以导致了两派同志之间的误解和指责。</w:t>
      </w:r>
    </w:p>
    <w:p w14:paraId="1AB935CB" w14:textId="71B15329" w:rsidR="006A17EA" w:rsidRPr="006A17EA" w:rsidRDefault="00C14CC9" w:rsidP="00C14CC9">
      <w:pPr>
        <w:pStyle w:val="A5"/>
      </w:pPr>
      <w:r>
        <w:rPr>
          <w:rFonts w:hint="eastAsia"/>
        </w:rPr>
        <w:t>我们认为，</w:t>
      </w:r>
      <w:r w:rsidR="006A17EA">
        <w:rPr>
          <w:rFonts w:hint="eastAsia"/>
        </w:rPr>
        <w:t>贡萨罗思想与众不同的两点</w:t>
      </w:r>
      <w:r w:rsidR="001348C4">
        <w:rPr>
          <w:rFonts w:hint="eastAsia"/>
        </w:rPr>
        <w:t>原理</w:t>
      </w:r>
      <w:r w:rsidR="006A17EA">
        <w:rPr>
          <w:rFonts w:hint="eastAsia"/>
        </w:rPr>
        <w:t>是否应该</w:t>
      </w:r>
      <w:r w:rsidR="00CA30A8">
        <w:rPr>
          <w:rFonts w:hint="eastAsia"/>
        </w:rPr>
        <w:t>在革命实践中</w:t>
      </w:r>
      <w:r w:rsidR="006A17EA">
        <w:rPr>
          <w:rFonts w:hint="eastAsia"/>
        </w:rPr>
        <w:t>得以执行，是可以商榷讨论的事情，是属于人民内部分歧，不是敌我分歧。贡萨罗派和传统的马列毛主义者之间应该停止互相攻击，要团结起来，对付我们共同的阶级敌人。</w:t>
      </w:r>
    </w:p>
    <w:p w14:paraId="58A37536" w14:textId="38A3E7AF" w:rsidR="00D02DE9" w:rsidRDefault="00D02DE9" w:rsidP="00D02DE9">
      <w:pPr>
        <w:pStyle w:val="A520"/>
      </w:pPr>
      <w:bookmarkStart w:id="226" w:name="_Toc182735619"/>
      <w:r>
        <w:rPr>
          <w:rFonts w:hint="eastAsia"/>
        </w:rPr>
        <w:t>第</w:t>
      </w:r>
      <w:r>
        <w:rPr>
          <w:rFonts w:hint="eastAsia"/>
        </w:rPr>
        <w:t>1</w:t>
      </w:r>
      <w:r w:rsidR="009A4B51">
        <w:rPr>
          <w:rFonts w:hint="eastAsia"/>
        </w:rPr>
        <w:t>2</w:t>
      </w:r>
      <w:r>
        <w:rPr>
          <w:rFonts w:hint="eastAsia"/>
        </w:rPr>
        <w:t>节</w:t>
      </w:r>
      <w:r>
        <w:rPr>
          <w:rFonts w:hint="eastAsia"/>
        </w:rPr>
        <w:t xml:space="preserve"> </w:t>
      </w:r>
      <w:r>
        <w:rPr>
          <w:rFonts w:hint="eastAsia"/>
        </w:rPr>
        <w:t>关于斯大林和毛泽东的历史恩怨</w:t>
      </w:r>
      <w:bookmarkEnd w:id="226"/>
    </w:p>
    <w:p w14:paraId="51DA644C" w14:textId="01EDE685" w:rsidR="00445CC4" w:rsidRPr="00445CC4" w:rsidRDefault="00445CC4" w:rsidP="00445CC4">
      <w:pPr>
        <w:pStyle w:val="A530"/>
      </w:pPr>
      <w:bookmarkStart w:id="227" w:name="_Toc182735620"/>
      <w:r>
        <w:rPr>
          <w:rFonts w:hint="eastAsia"/>
        </w:rPr>
        <w:t>（一）斯大林被歪曲抹黑得比毛主席还惨</w:t>
      </w:r>
      <w:bookmarkEnd w:id="227"/>
    </w:p>
    <w:p w14:paraId="27696469" w14:textId="3F05DD0B" w:rsidR="00445CC4" w:rsidRDefault="00445CC4" w:rsidP="00445CC4">
      <w:pPr>
        <w:pStyle w:val="A5"/>
      </w:pPr>
      <w:r>
        <w:rPr>
          <w:rFonts w:hint="eastAsia"/>
        </w:rPr>
        <w:t xml:space="preserve"> </w:t>
      </w:r>
      <w:r>
        <w:rPr>
          <w:rFonts w:hint="eastAsia"/>
        </w:rPr>
        <w:t>我们都知道毛主席被歪曲抹黑的很厉害，但是很少人知道斯大林被歪曲抹黑得比毛主席还惨。斯大林被歪曲抹黑，首先是因为他在苏联坚持无产阶级专政不妥协，他对付走资派采用公开审判后杀头的办法。处理方式确实比较粗暴，留下了后遗症。他去世后，苏联党内隐藏起来的以赫鲁晓夫为首的走资派，都跳出来了，对他进行百般咒骂，大肆污蔑，各种反攻倒算，往他身上倒垃圾</w:t>
      </w:r>
      <w:r w:rsidR="00524C0C">
        <w:rPr>
          <w:rFonts w:hint="eastAsia"/>
        </w:rPr>
        <w:t>，</w:t>
      </w:r>
      <w:r>
        <w:rPr>
          <w:rFonts w:hint="eastAsia"/>
        </w:rPr>
        <w:t>把贝利亚干的杀人的坏事，也都倒在斯大林的头上。</w:t>
      </w:r>
    </w:p>
    <w:p w14:paraId="0B04CB3D" w14:textId="0B6811CF" w:rsidR="00445CC4" w:rsidRDefault="00445CC4" w:rsidP="00445CC4">
      <w:pPr>
        <w:pStyle w:val="A5"/>
      </w:pPr>
      <w:r>
        <w:rPr>
          <w:rFonts w:hint="eastAsia"/>
        </w:rPr>
        <w:t>其次，斯大林粗暴，是因为斯大林的软弱。列宁曾经很多次批评斯大林太软弱。斯大林往往对付走</w:t>
      </w:r>
      <w:r>
        <w:rPr>
          <w:rFonts w:hint="eastAsia"/>
        </w:rPr>
        <w:lastRenderedPageBreak/>
        <w:t>资派开始的时候不太在意，屡屡让步，等走资派过于猖獗后，事情到了无可收拾的时候，他才不得不反击，这时候的反击往往又显得过于粗暴。比如他发动大清洗，就是因为走资派已经搞暗杀到了肆无忌惮的地步，他自己的助手都被暗杀了，这迫使他不得不进行大清洗。但是他的大清洗都是公开审判后处决的，是光明正大的。这和赫鲁晓夫搞克格勃暗杀这种见不得光的事，完全不同。</w:t>
      </w:r>
    </w:p>
    <w:p w14:paraId="53E8F0AC" w14:textId="3EF184E4" w:rsidR="00445CC4" w:rsidRDefault="00445CC4" w:rsidP="00B11460">
      <w:pPr>
        <w:pStyle w:val="A5"/>
      </w:pPr>
      <w:r>
        <w:rPr>
          <w:rFonts w:hint="eastAsia"/>
        </w:rPr>
        <w:t>另外，因为斯大林是搞社会主义计划经济的第一人，这是人类历史上破天荒的大事。斯大林计划经济让苏联在</w:t>
      </w:r>
      <w:r>
        <w:rPr>
          <w:rFonts w:hint="eastAsia"/>
        </w:rPr>
        <w:t>20</w:t>
      </w:r>
      <w:r>
        <w:rPr>
          <w:rFonts w:hint="eastAsia"/>
        </w:rPr>
        <w:t>年内，就从一个落后的农业为主的国家，一跃成为和美国平起平坐的超级大国，社会主义计划经济获得了巨大的成功，这种成功，以历史事实，彻底瓦解了资产阶级所谓市场经济效率更高的谬论。应该说，正是斯大林计划经济的史无前例</w:t>
      </w:r>
      <w:r w:rsidR="007A0F44">
        <w:rPr>
          <w:rFonts w:hint="eastAsia"/>
        </w:rPr>
        <w:t>地在</w:t>
      </w:r>
      <w:r>
        <w:rPr>
          <w:rFonts w:hint="eastAsia"/>
        </w:rPr>
        <w:t>实践上而不仅仅是理论上的成功，才真正让社会主义制度站稳了脚跟。因此，全球资产阶级都对斯大林恨得咬牙切齿。既然从赫鲁晓夫开始，苏联自己都骂斯大林，那么英美资产阶级骂他何乐而不为呢？列宁和毛主席，至少苏联和中国都不会彻底否定，斯大林就不一样了，被赫鲁晓夫彻底否定后，英美再继续造谣污蔑，这就造成了斯大林被污蔑抹黑的无以复加，完全没有一个政府机构为他辟谣维护他的名誉</w:t>
      </w:r>
      <w:r>
        <w:rPr>
          <w:rFonts w:hint="eastAsia"/>
        </w:rPr>
        <w:lastRenderedPageBreak/>
        <w:t>了。这就是这位伟大的革命导师</w:t>
      </w:r>
      <w:r w:rsidR="00B11460">
        <w:rPr>
          <w:rFonts w:hint="eastAsia"/>
        </w:rPr>
        <w:t>去世后</w:t>
      </w:r>
      <w:r>
        <w:rPr>
          <w:rFonts w:hint="eastAsia"/>
        </w:rPr>
        <w:t>的不幸的命运。</w:t>
      </w:r>
    </w:p>
    <w:p w14:paraId="216595C3" w14:textId="4D711EB7" w:rsidR="00445CC4" w:rsidRDefault="00445CC4" w:rsidP="00445CC4">
      <w:pPr>
        <w:pStyle w:val="A5"/>
      </w:pPr>
      <w:r>
        <w:rPr>
          <w:rFonts w:hint="eastAsia"/>
        </w:rPr>
        <w:t>当然了，有人会说，斯大林有缺点，比如毛主席就对他的政治经济学理论进行过一针见血的批判。这确实是事实，但是要考虑到，人类历史上，在他之前，还不曾有过计划经济，斯大林是第一个搞计划经济的人，他能搞起来就不错了，有缺点是难免的。何况他搞的非常成功，用不到</w:t>
      </w:r>
      <w:r>
        <w:rPr>
          <w:rFonts w:hint="eastAsia"/>
        </w:rPr>
        <w:t>20</w:t>
      </w:r>
      <w:r>
        <w:rPr>
          <w:rFonts w:hint="eastAsia"/>
        </w:rPr>
        <w:t>年的时间，就把苏联从一个落后的农业国建成和美国平起平坐的超级强国。至于他的计划经济的缺点，应该是后人继续改进完善的地方，而不应该苛责求全前人，赫鲁晓夫应该继续改进提高，而不是全盘否定斯大林。你可以批评他有缺点，但是你不应该苛责求全于他。苏联</w:t>
      </w:r>
      <w:r>
        <w:rPr>
          <w:rFonts w:hint="eastAsia"/>
        </w:rPr>
        <w:t>1992</w:t>
      </w:r>
      <w:r>
        <w:rPr>
          <w:rFonts w:hint="eastAsia"/>
        </w:rPr>
        <w:t>年解体后，居然把解体原因归结于</w:t>
      </w:r>
      <w:r>
        <w:rPr>
          <w:rFonts w:hint="eastAsia"/>
        </w:rPr>
        <w:t>40</w:t>
      </w:r>
      <w:r>
        <w:rPr>
          <w:rFonts w:hint="eastAsia"/>
        </w:rPr>
        <w:t>年前就去世了的斯大林，太无耻了。请问斯大林去世后，你苏联这四十年都是在吃屎吗？毛主席发现了斯大林模式的缺点后，都在中国大范围实践两参一改三结合，你苏联为什么不学？还有脸在四十年后怪斯大林的模式僵化？</w:t>
      </w:r>
    </w:p>
    <w:p w14:paraId="19042139" w14:textId="3DE38E97" w:rsidR="00445CC4" w:rsidRDefault="00445CC4" w:rsidP="00445CC4">
      <w:pPr>
        <w:pStyle w:val="A5"/>
      </w:pPr>
      <w:r>
        <w:rPr>
          <w:rFonts w:hint="eastAsia"/>
        </w:rPr>
        <w:t xml:space="preserve"> </w:t>
      </w:r>
      <w:r>
        <w:rPr>
          <w:rFonts w:hint="eastAsia"/>
        </w:rPr>
        <w:t>斯大林计划经济模式存在僵化，还有一层原因，</w:t>
      </w:r>
      <w:r w:rsidR="007F6C2C">
        <w:rPr>
          <w:rFonts w:hint="eastAsia"/>
        </w:rPr>
        <w:t>这</w:t>
      </w:r>
      <w:r>
        <w:rPr>
          <w:rFonts w:hint="eastAsia"/>
        </w:rPr>
        <w:t>就是斯大林接班的时候，苏联外敌环伺，他不得不全力发展工业备战，然后紧接着打二战，做了巨大的牺牲，然后又是朝鲜战争。斯大林长时间处于这种备战和战争状态，没有多大的辗转腾挪的空间，直到斯</w:t>
      </w:r>
      <w:r>
        <w:rPr>
          <w:rFonts w:hint="eastAsia"/>
        </w:rPr>
        <w:lastRenderedPageBreak/>
        <w:t>大林去世的</w:t>
      </w:r>
      <w:r>
        <w:rPr>
          <w:rFonts w:hint="eastAsia"/>
        </w:rPr>
        <w:t>1953</w:t>
      </w:r>
      <w:r>
        <w:rPr>
          <w:rFonts w:hint="eastAsia"/>
        </w:rPr>
        <w:t>年，朝鲜战争还没结束，而欧洲当时也是剑拔弩张。斯大林的一生，是不曾停歇的战斗的一生，他不曾有喘口气的</w:t>
      </w:r>
      <w:r w:rsidR="007F6C2C">
        <w:rPr>
          <w:rFonts w:hint="eastAsia"/>
        </w:rPr>
        <w:t>时候</w:t>
      </w:r>
      <w:r>
        <w:rPr>
          <w:rFonts w:hint="eastAsia"/>
        </w:rPr>
        <w:t>。在国际共运史上，苏联是长期独自面对西方帝国主义阵营</w:t>
      </w:r>
      <w:r w:rsidR="007F6C2C">
        <w:rPr>
          <w:rFonts w:hint="eastAsia"/>
        </w:rPr>
        <w:t>，</w:t>
      </w:r>
      <w:r w:rsidR="007F6C2C" w:rsidRPr="007F6C2C">
        <w:rPr>
          <w:rFonts w:hint="eastAsia"/>
        </w:rPr>
        <w:t>斯大林长期孤军奋战，</w:t>
      </w:r>
      <w:r w:rsidR="007F6C2C">
        <w:rPr>
          <w:rFonts w:hint="eastAsia"/>
        </w:rPr>
        <w:t>这方面</w:t>
      </w:r>
      <w:r>
        <w:rPr>
          <w:rFonts w:hint="eastAsia"/>
        </w:rPr>
        <w:t>毛主席就比斯大林幸运多了，新中国建立后，毛主席可以背靠苏联，斯大林不一样，他是孤军没有外援。因此斯大林要进行备战和战争之外更多的实践，比如实践文革</w:t>
      </w:r>
      <w:r w:rsidR="007F6C2C">
        <w:rPr>
          <w:rFonts w:hint="eastAsia"/>
        </w:rPr>
        <w:t>，是很难的。</w:t>
      </w:r>
      <w:r>
        <w:rPr>
          <w:rFonts w:hint="eastAsia"/>
        </w:rPr>
        <w:t>先不谈斯大林</w:t>
      </w:r>
      <w:r w:rsidR="007F6C2C">
        <w:rPr>
          <w:rFonts w:hint="eastAsia"/>
        </w:rPr>
        <w:t>的</w:t>
      </w:r>
      <w:r>
        <w:rPr>
          <w:rFonts w:hint="eastAsia"/>
        </w:rPr>
        <w:t>主观认识，客观条件确实也不具备。事实上，现已有资料证明，斯大林去世前一两年里，他已经认识到苏联有复辟的可能了，而且他也在着手准备解决，可惜的是随后他就去世了。斯大林的去世本身就是一件可疑的事，扑朔迷离，不排除是走资派抢在他动手进行清党前的暗杀。斯大林是一位伟大的无产阶级革命导师，他确实有一些缺点，但这些缺点，要放在具体的历史条件下客观分析客观评价。</w:t>
      </w:r>
    </w:p>
    <w:p w14:paraId="6CB37C8A" w14:textId="1A929A9A" w:rsidR="00445CC4" w:rsidRPr="00445CC4" w:rsidRDefault="00445CC4" w:rsidP="00445CC4">
      <w:pPr>
        <w:pStyle w:val="A5"/>
      </w:pPr>
      <w:r>
        <w:rPr>
          <w:rFonts w:hint="eastAsia"/>
        </w:rPr>
        <w:t>斯大林生前说过的一句话：“我知道，我死后，有人会把一大堆垃圾扔到我的坟上，但是历史的风一定会毫不留情地把那些垃圾刮走。”斯大林是一位伟人，阶级敌人泼在他身上的污水，还需要时间才能为他澄清。</w:t>
      </w:r>
    </w:p>
    <w:p w14:paraId="545D75AD" w14:textId="54BDFDEF" w:rsidR="00445CC4" w:rsidRDefault="00445CC4" w:rsidP="00761D96">
      <w:pPr>
        <w:pStyle w:val="A5"/>
      </w:pPr>
      <w:r>
        <w:rPr>
          <w:rFonts w:hint="eastAsia"/>
        </w:rPr>
        <w:t>至今，全球资产阶级都在极尽能事地歪曲抹黑斯大林，主要是因为斯大林成功地搞了</w:t>
      </w:r>
      <w:r w:rsidR="0074777F">
        <w:rPr>
          <w:rFonts w:hint="eastAsia"/>
        </w:rPr>
        <w:t>公有制</w:t>
      </w:r>
      <w:r>
        <w:rPr>
          <w:rFonts w:hint="eastAsia"/>
        </w:rPr>
        <w:t>计划经济</w:t>
      </w:r>
      <w:r w:rsidR="00E46BA5">
        <w:rPr>
          <w:rFonts w:hint="eastAsia"/>
        </w:rPr>
        <w:t>，而且斯大林坚持无产阶级专政毫不妥协，对付</w:t>
      </w:r>
      <w:r w:rsidR="00E46BA5">
        <w:rPr>
          <w:rFonts w:hint="eastAsia"/>
        </w:rPr>
        <w:lastRenderedPageBreak/>
        <w:t>走资派毫不手软</w:t>
      </w:r>
      <w:r>
        <w:rPr>
          <w:rFonts w:hint="eastAsia"/>
        </w:rPr>
        <w:t>。</w:t>
      </w:r>
      <w:r w:rsidR="0074777F">
        <w:rPr>
          <w:rFonts w:hint="eastAsia"/>
        </w:rPr>
        <w:t>公有制</w:t>
      </w:r>
      <w:r>
        <w:rPr>
          <w:rFonts w:hint="eastAsia"/>
        </w:rPr>
        <w:t>计划经济</w:t>
      </w:r>
      <w:r w:rsidR="00E46BA5">
        <w:rPr>
          <w:rFonts w:hint="eastAsia"/>
        </w:rPr>
        <w:t>和无产阶级专政，</w:t>
      </w:r>
      <w:r>
        <w:rPr>
          <w:rFonts w:hint="eastAsia"/>
        </w:rPr>
        <w:t>是资产阶级内心挥之不去的噩梦。</w:t>
      </w:r>
    </w:p>
    <w:p w14:paraId="44347C26" w14:textId="755E381F" w:rsidR="00445CC4" w:rsidRDefault="00445CC4" w:rsidP="00445CC4">
      <w:pPr>
        <w:pStyle w:val="A530"/>
      </w:pPr>
      <w:bookmarkStart w:id="228" w:name="_Toc182735621"/>
      <w:r>
        <w:rPr>
          <w:rFonts w:hint="eastAsia"/>
        </w:rPr>
        <w:t>（二）说一说毛主席和斯大林的恩怨</w:t>
      </w:r>
      <w:bookmarkEnd w:id="228"/>
    </w:p>
    <w:p w14:paraId="026AC4F0" w14:textId="2E6643DF" w:rsidR="00445CC4" w:rsidRDefault="00445CC4" w:rsidP="00445CC4">
      <w:pPr>
        <w:pStyle w:val="A5"/>
      </w:pPr>
      <w:r>
        <w:rPr>
          <w:rFonts w:hint="eastAsia"/>
        </w:rPr>
        <w:t>斯大林和毛主席两人长期存在矛盾，这是事实。而且斯大林和毛泽东两人之间的矛盾，一直持续到五十年代初，直到朝鲜战争爆发一年后，斯大林去世一</w:t>
      </w:r>
      <w:r w:rsidR="0026330B">
        <w:rPr>
          <w:rFonts w:hint="eastAsia"/>
        </w:rPr>
        <w:t>、</w:t>
      </w:r>
      <w:r>
        <w:rPr>
          <w:rFonts w:hint="eastAsia"/>
        </w:rPr>
        <w:t>两年前，才得到很大程度的化解。</w:t>
      </w:r>
    </w:p>
    <w:p w14:paraId="273F2C77" w14:textId="750AD1C3" w:rsidR="00445CC4" w:rsidRDefault="00445CC4" w:rsidP="00445CC4">
      <w:pPr>
        <w:pStyle w:val="A5"/>
      </w:pPr>
      <w:r>
        <w:rPr>
          <w:rFonts w:hint="eastAsia"/>
        </w:rPr>
        <w:t>斯大林和毛主席之间的矛盾，根本上是因为信任问题。斯大林长期就不认为毛主席是马列主义者，而是一个伪装成马列主义者的骗子。这里面有斯大林的错误认知在起作用，也有毛主席的灵活的斗争策略导致的误解</w:t>
      </w:r>
      <w:r w:rsidR="0026330B">
        <w:rPr>
          <w:rFonts w:hint="eastAsia"/>
        </w:rPr>
        <w:t>，</w:t>
      </w:r>
      <w:r>
        <w:rPr>
          <w:rFonts w:hint="eastAsia"/>
        </w:rPr>
        <w:t>尤其是毛主席的统一战线非常灵活成功，这在斯大林看来有点离经叛道，斯大林认为这太右了，不够左。</w:t>
      </w:r>
    </w:p>
    <w:p w14:paraId="45BE62D7" w14:textId="49CCD377" w:rsidR="00445CC4" w:rsidRDefault="00445CC4" w:rsidP="00445CC4">
      <w:pPr>
        <w:pStyle w:val="A5"/>
      </w:pPr>
      <w:r>
        <w:rPr>
          <w:rFonts w:hint="eastAsia"/>
        </w:rPr>
        <w:t>现在的解密文件已经证实，直到建国后初期，苏联在华专家和情报人员给斯大林的秘密电报里面，说中国不重视城市工人阶级的利益，</w:t>
      </w:r>
      <w:r w:rsidR="009622F1">
        <w:rPr>
          <w:rFonts w:hint="eastAsia"/>
        </w:rPr>
        <w:t>说中共</w:t>
      </w:r>
      <w:r>
        <w:rPr>
          <w:rFonts w:hint="eastAsia"/>
        </w:rPr>
        <w:t>团结资本家，讲阶级调和路线，不搞阶级斗争。所以，斯大林长期不信任毛泽东。这也是</w:t>
      </w:r>
      <w:r w:rsidR="0021063C">
        <w:rPr>
          <w:rFonts w:hint="eastAsia"/>
        </w:rPr>
        <w:t>外</w:t>
      </w:r>
      <w:r>
        <w:rPr>
          <w:rFonts w:hint="eastAsia"/>
        </w:rPr>
        <w:t>蒙被分裂出去的一个重大原因，也是毛泽东</w:t>
      </w:r>
      <w:r>
        <w:rPr>
          <w:rFonts w:hint="eastAsia"/>
        </w:rPr>
        <w:t>1949</w:t>
      </w:r>
      <w:r>
        <w:rPr>
          <w:rFonts w:hint="eastAsia"/>
        </w:rPr>
        <w:t>年访苏要和斯大林签订条约斯大林迟迟不同意的原因，因为他担心毛泽东不是搞马列的，是个和南斯拉夫铁托一样的，打着马列旗号搞修正主义的冒牌货。</w:t>
      </w:r>
    </w:p>
    <w:p w14:paraId="18FF7F31" w14:textId="62F127C5" w:rsidR="00445CC4" w:rsidRDefault="00445CC4" w:rsidP="00445CC4">
      <w:pPr>
        <w:pStyle w:val="A5"/>
      </w:pPr>
      <w:r>
        <w:rPr>
          <w:rFonts w:hint="eastAsia"/>
        </w:rPr>
        <w:lastRenderedPageBreak/>
        <w:t>斯大林和毛主席之间消除误会，那是</w:t>
      </w:r>
      <w:r>
        <w:rPr>
          <w:rFonts w:hint="eastAsia"/>
        </w:rPr>
        <w:t>1952</w:t>
      </w:r>
      <w:r>
        <w:rPr>
          <w:rFonts w:hint="eastAsia"/>
        </w:rPr>
        <w:t>年以后的事，朝鲜战争爆发后，中苏交流非常频繁，斯大林逐渐发现毛主席是可以信赖的人。</w:t>
      </w:r>
      <w:r>
        <w:rPr>
          <w:rFonts w:hint="eastAsia"/>
        </w:rPr>
        <w:t>1952</w:t>
      </w:r>
      <w:r>
        <w:rPr>
          <w:rFonts w:hint="eastAsia"/>
        </w:rPr>
        <w:t>年前，斯大林给毛主席的电报非常客气，</w:t>
      </w:r>
      <w:r>
        <w:rPr>
          <w:rFonts w:hint="eastAsia"/>
        </w:rPr>
        <w:t>1952</w:t>
      </w:r>
      <w:r>
        <w:rPr>
          <w:rFonts w:hint="eastAsia"/>
        </w:rPr>
        <w:t>年后，斯大林给毛主席的电报语气就完全变了，经常很随便，有时候还直接责备毛主席</w:t>
      </w:r>
      <w:r w:rsidR="00700944">
        <w:rPr>
          <w:rFonts w:hint="eastAsia"/>
        </w:rPr>
        <w:t>。</w:t>
      </w:r>
      <w:r>
        <w:rPr>
          <w:rFonts w:hint="eastAsia"/>
        </w:rPr>
        <w:t>而毛主席对斯大林，态度也不一样了，和他的交流，请示汇报越来越多。而之前，毛主席是尽量避开向斯大林请示汇报事情的，尤其是解放战争前，毛主席对斯大林是能躲就躲，毛主席那时候也不信任斯大林。这是很明显的两人互相开始信任的信号</w:t>
      </w:r>
      <w:r w:rsidR="009B093B">
        <w:rPr>
          <w:rFonts w:hint="eastAsia"/>
        </w:rPr>
        <w:t>，</w:t>
      </w:r>
      <w:r>
        <w:rPr>
          <w:rFonts w:hint="eastAsia"/>
        </w:rPr>
        <w:t>因为只有你充分信任一个人的时候，你才可能去责备他，如果你不信任他肯定是非常客气的，只有你很信任一个人的时候，才会更多地去和他交流。可惜好景不长，斯大林</w:t>
      </w:r>
      <w:r>
        <w:rPr>
          <w:rFonts w:hint="eastAsia"/>
        </w:rPr>
        <w:t>1953</w:t>
      </w:r>
      <w:r>
        <w:rPr>
          <w:rFonts w:hint="eastAsia"/>
        </w:rPr>
        <w:t>年就去世了，俩人的友好交流，不到</w:t>
      </w:r>
      <w:r>
        <w:rPr>
          <w:rFonts w:hint="eastAsia"/>
        </w:rPr>
        <w:t>2</w:t>
      </w:r>
      <w:r>
        <w:rPr>
          <w:rFonts w:hint="eastAsia"/>
        </w:rPr>
        <w:t>年时间。这是两位伟人之间的遗憾。</w:t>
      </w:r>
    </w:p>
    <w:p w14:paraId="7AA62470" w14:textId="7D278749" w:rsidR="003C60D5" w:rsidRDefault="003C60D5" w:rsidP="005536A5">
      <w:pPr>
        <w:pStyle w:val="A5"/>
      </w:pPr>
      <w:r>
        <w:rPr>
          <w:rFonts w:hint="eastAsia"/>
        </w:rPr>
        <w:t>毛泽东五十年代后期对斯大林的激烈</w:t>
      </w:r>
      <w:r w:rsidR="005536A5">
        <w:rPr>
          <w:rFonts w:hint="eastAsia"/>
        </w:rPr>
        <w:t>抨击</w:t>
      </w:r>
      <w:r>
        <w:rPr>
          <w:rFonts w:hint="eastAsia"/>
        </w:rPr>
        <w:t>是怎么回事？</w:t>
      </w:r>
      <w:r w:rsidR="005536A5">
        <w:rPr>
          <w:rFonts w:hint="eastAsia"/>
        </w:rPr>
        <w:t>1956</w:t>
      </w:r>
      <w:r w:rsidR="005536A5">
        <w:rPr>
          <w:rFonts w:hint="eastAsia"/>
        </w:rPr>
        <w:t>年赫鲁晓夫搞了一场秘密报告，揭露了大量的所谓“斯大林的恶行”，当时赫鲁晓夫的修正主义真实面目还没有暴露出来，中苏关系还很友好，在当时的历史条件下，在苏联提供的所谓斯大林恶行的“证据确凿的证据”面前，毛主席当然是相信赫鲁晓夫的。因此也发表了一些激烈抨击斯大林的言论。</w:t>
      </w:r>
    </w:p>
    <w:p w14:paraId="1492BA0E" w14:textId="249267F4" w:rsidR="005536A5" w:rsidRDefault="005536A5" w:rsidP="005536A5">
      <w:pPr>
        <w:pStyle w:val="A5"/>
      </w:pPr>
      <w:r>
        <w:rPr>
          <w:rFonts w:hint="eastAsia"/>
        </w:rPr>
        <w:lastRenderedPageBreak/>
        <w:t>但是不久后，毛主席开始意识到赫鲁晓夫的真面目，</w:t>
      </w:r>
      <w:r w:rsidR="004A3149">
        <w:rPr>
          <w:rFonts w:hint="eastAsia"/>
        </w:rPr>
        <w:t>意识到</w:t>
      </w:r>
      <w:r>
        <w:rPr>
          <w:rFonts w:hint="eastAsia"/>
        </w:rPr>
        <w:t>赫鲁晓夫揭露所谓“斯大林的恶行”是假，打着反斯大林的旗号反列宁主义</w:t>
      </w:r>
      <w:r w:rsidR="004A3149">
        <w:rPr>
          <w:rFonts w:hint="eastAsia"/>
        </w:rPr>
        <w:t>、搞修正主义</w:t>
      </w:r>
      <w:r>
        <w:rPr>
          <w:rFonts w:hint="eastAsia"/>
        </w:rPr>
        <w:t>才是真。所以很快毛主席就不再像之前那样相信苏联，不</w:t>
      </w:r>
      <w:r w:rsidR="00194FBE">
        <w:rPr>
          <w:rFonts w:hint="eastAsia"/>
        </w:rPr>
        <w:t>再</w:t>
      </w:r>
      <w:r>
        <w:rPr>
          <w:rFonts w:hint="eastAsia"/>
        </w:rPr>
        <w:t>激烈抨击斯大林了。进入六十年代后，毛主席基本不再激烈抨击斯大林，激烈抨击斯大林的言论基本都是在五十年代后期，那时候毛主席还没有认识到赫鲁晓夫的真实面目，还是相信苏联提供的那些所谓</w:t>
      </w:r>
      <w:r w:rsidR="0007623C">
        <w:rPr>
          <w:rFonts w:hint="eastAsia"/>
        </w:rPr>
        <w:t>证据。毛主席是人不是神，他对苏联走资派的认识，也有一个过程。</w:t>
      </w:r>
    </w:p>
    <w:p w14:paraId="71F3F6B2" w14:textId="03B402A9" w:rsidR="00445CC4" w:rsidRDefault="00445CC4" w:rsidP="009B093B">
      <w:pPr>
        <w:pStyle w:val="A5"/>
      </w:pPr>
      <w:r>
        <w:rPr>
          <w:rFonts w:hint="eastAsia"/>
        </w:rPr>
        <w:t>沈志华的书很畅销，但是沈志华写的书，都是造谣，都是摘取只言片语断章取义。他把斯大林描述成一个自私自利的大国沙文主义主义者，而且他的观点在网上大行其道。我以前也相信沈志华。后来我读的资料多了，看了很多原始的资料，包括斯大林选集、包括毛主席和斯大林之间的电报原文，发现沈志华就是个骗子。斯大林其实是一个胸怀特别宽广的无私的人，他是一位伟大的国际主义者。</w:t>
      </w:r>
    </w:p>
    <w:p w14:paraId="11D475E8" w14:textId="4BAF1A6C" w:rsidR="00D02DE9" w:rsidRPr="00227067" w:rsidRDefault="00445CC4" w:rsidP="00445CC4">
      <w:pPr>
        <w:pStyle w:val="A5"/>
      </w:pPr>
      <w:r>
        <w:rPr>
          <w:rFonts w:hint="eastAsia"/>
        </w:rPr>
        <w:t>沈志华是</w:t>
      </w:r>
      <w:r w:rsidR="002D0C61">
        <w:rPr>
          <w:rFonts w:hint="eastAsia"/>
        </w:rPr>
        <w:t>反毛势力在</w:t>
      </w:r>
      <w:r w:rsidR="009B093B">
        <w:rPr>
          <w:rFonts w:hint="eastAsia"/>
        </w:rPr>
        <w:t>“二共”内部培养</w:t>
      </w:r>
      <w:r>
        <w:rPr>
          <w:rFonts w:hint="eastAsia"/>
        </w:rPr>
        <w:t>的狗，</w:t>
      </w:r>
      <w:r w:rsidR="009B093B">
        <w:rPr>
          <w:rFonts w:hint="eastAsia"/>
        </w:rPr>
        <w:t>这些人</w:t>
      </w:r>
      <w:r>
        <w:rPr>
          <w:rFonts w:hint="eastAsia"/>
        </w:rPr>
        <w:t>委托他让他有目的</w:t>
      </w:r>
      <w:r w:rsidR="009B093B">
        <w:rPr>
          <w:rFonts w:hint="eastAsia"/>
        </w:rPr>
        <w:t>地</w:t>
      </w:r>
      <w:r>
        <w:rPr>
          <w:rFonts w:hint="eastAsia"/>
        </w:rPr>
        <w:t>伪造历史，</w:t>
      </w:r>
      <w:r w:rsidR="002533D8" w:rsidRPr="00227067">
        <w:t xml:space="preserve"> </w:t>
      </w:r>
    </w:p>
    <w:p w14:paraId="1EBBFE3B" w14:textId="7A22809D" w:rsidR="00D02DE9" w:rsidRDefault="00D02DE9" w:rsidP="002A4433">
      <w:pPr>
        <w:pStyle w:val="A522"/>
      </w:pPr>
      <w:bookmarkStart w:id="229" w:name="_Toc182735622"/>
      <w:r>
        <w:rPr>
          <w:rFonts w:hint="eastAsia"/>
        </w:rPr>
        <w:lastRenderedPageBreak/>
        <w:t>第</w:t>
      </w:r>
      <w:r>
        <w:rPr>
          <w:rFonts w:hint="eastAsia"/>
        </w:rPr>
        <w:t>1</w:t>
      </w:r>
      <w:r w:rsidR="008D3747">
        <w:rPr>
          <w:rFonts w:hint="eastAsia"/>
        </w:rPr>
        <w:t>3</w:t>
      </w:r>
      <w:r>
        <w:rPr>
          <w:rFonts w:hint="eastAsia"/>
        </w:rPr>
        <w:t>节</w:t>
      </w:r>
      <w:r>
        <w:rPr>
          <w:rFonts w:hint="eastAsia"/>
        </w:rPr>
        <w:t xml:space="preserve"> </w:t>
      </w:r>
      <w:r>
        <w:rPr>
          <w:rFonts w:hint="eastAsia"/>
        </w:rPr>
        <w:t>关于西方马克思主义流派</w:t>
      </w:r>
      <w:bookmarkEnd w:id="229"/>
    </w:p>
    <w:p w14:paraId="2009BA1F" w14:textId="597E51D2" w:rsidR="007A58EC" w:rsidRDefault="007A58EC" w:rsidP="007A58EC">
      <w:pPr>
        <w:pStyle w:val="A5"/>
      </w:pPr>
      <w:r w:rsidRPr="007A58EC">
        <w:rPr>
          <w:rFonts w:hint="eastAsia"/>
        </w:rPr>
        <w:t>西方马克思主义是</w:t>
      </w:r>
      <w:r w:rsidRPr="007A58EC">
        <w:rPr>
          <w:rFonts w:hint="eastAsia"/>
        </w:rPr>
        <w:t>20</w:t>
      </w:r>
      <w:r w:rsidRPr="007A58EC">
        <w:rPr>
          <w:rFonts w:hint="eastAsia"/>
        </w:rPr>
        <w:t>世纪</w:t>
      </w:r>
      <w:r>
        <w:rPr>
          <w:rFonts w:hint="eastAsia"/>
        </w:rPr>
        <w:t>在欧美</w:t>
      </w:r>
      <w:r w:rsidRPr="007A58EC">
        <w:rPr>
          <w:rFonts w:hint="eastAsia"/>
        </w:rPr>
        <w:t>社会中发展</w:t>
      </w:r>
      <w:r>
        <w:rPr>
          <w:rFonts w:hint="eastAsia"/>
        </w:rPr>
        <w:t>出来的</w:t>
      </w:r>
      <w:r w:rsidRPr="007A58EC">
        <w:rPr>
          <w:rFonts w:hint="eastAsia"/>
        </w:rPr>
        <w:t>流派</w:t>
      </w:r>
      <w:r w:rsidR="008E2CB3">
        <w:rPr>
          <w:rFonts w:hint="eastAsia"/>
        </w:rPr>
        <w:t>，它的出现与</w:t>
      </w:r>
      <w:r w:rsidR="003524DE">
        <w:rPr>
          <w:rFonts w:hint="eastAsia"/>
        </w:rPr>
        <w:t>马克思的《</w:t>
      </w:r>
      <w:r w:rsidR="003524DE">
        <w:rPr>
          <w:rFonts w:hint="eastAsia"/>
        </w:rPr>
        <w:t>1844</w:t>
      </w:r>
      <w:r w:rsidR="003524DE">
        <w:rPr>
          <w:rFonts w:hint="eastAsia"/>
        </w:rPr>
        <w:t>年政治经济学哲学手稿》这本书有关。（</w:t>
      </w:r>
      <w:r w:rsidR="00C52970">
        <w:rPr>
          <w:rFonts w:hint="eastAsia"/>
        </w:rPr>
        <w:t>详见本书的第四章第</w:t>
      </w:r>
      <w:r w:rsidR="00086B19">
        <w:rPr>
          <w:rFonts w:hint="eastAsia"/>
        </w:rPr>
        <w:t>3</w:t>
      </w:r>
      <w:r w:rsidR="00C52970">
        <w:rPr>
          <w:rFonts w:hint="eastAsia"/>
        </w:rPr>
        <w:t>节第（</w:t>
      </w:r>
      <w:r w:rsidR="00E12C0D">
        <w:rPr>
          <w:rFonts w:hint="eastAsia"/>
        </w:rPr>
        <w:t>一</w:t>
      </w:r>
      <w:r w:rsidR="00C52970">
        <w:rPr>
          <w:rFonts w:hint="eastAsia"/>
        </w:rPr>
        <w:t>）部分的第（</w:t>
      </w:r>
      <w:r w:rsidR="00496D0C">
        <w:rPr>
          <w:rFonts w:hint="eastAsia"/>
        </w:rPr>
        <w:t>7</w:t>
      </w:r>
      <w:r w:rsidR="00C52970">
        <w:rPr>
          <w:rFonts w:hint="eastAsia"/>
        </w:rPr>
        <w:t>）条</w:t>
      </w:r>
      <w:r w:rsidR="003524DE">
        <w:rPr>
          <w:rFonts w:hint="eastAsia"/>
        </w:rPr>
        <w:t>）</w:t>
      </w:r>
      <w:r w:rsidR="00FB048F">
        <w:rPr>
          <w:rFonts w:hint="eastAsia"/>
        </w:rPr>
        <w:t>。</w:t>
      </w:r>
      <w:r w:rsidR="00F10B4F">
        <w:rPr>
          <w:rFonts w:hint="eastAsia"/>
        </w:rPr>
        <w:t>其代表人物有</w:t>
      </w:r>
      <w:r w:rsidR="00F10B4F" w:rsidRPr="00F10B4F">
        <w:rPr>
          <w:rFonts w:hint="eastAsia"/>
        </w:rPr>
        <w:t>卢卡奇</w:t>
      </w:r>
      <w:r w:rsidR="00F10B4F">
        <w:rPr>
          <w:rFonts w:hint="eastAsia"/>
        </w:rPr>
        <w:t>、</w:t>
      </w:r>
      <w:r w:rsidR="00F10B4F" w:rsidRPr="00F10B4F">
        <w:rPr>
          <w:rFonts w:hint="eastAsia"/>
        </w:rPr>
        <w:t>葛兰西</w:t>
      </w:r>
      <w:r w:rsidR="00F10B4F">
        <w:rPr>
          <w:rFonts w:hint="eastAsia"/>
        </w:rPr>
        <w:t>、</w:t>
      </w:r>
      <w:r w:rsidR="00A54F79" w:rsidRPr="00A54F79">
        <w:rPr>
          <w:rFonts w:hint="eastAsia"/>
        </w:rPr>
        <w:t>马尔库塞</w:t>
      </w:r>
      <w:r w:rsidR="00F10B4F">
        <w:rPr>
          <w:rFonts w:hint="eastAsia"/>
        </w:rPr>
        <w:t>等。</w:t>
      </w:r>
    </w:p>
    <w:p w14:paraId="53B4E4A1" w14:textId="0332E7F7" w:rsidR="007A58EC" w:rsidRDefault="00FB048F" w:rsidP="00F10B4F">
      <w:pPr>
        <w:pStyle w:val="A5"/>
      </w:pPr>
      <w:r>
        <w:rPr>
          <w:rFonts w:hint="eastAsia"/>
        </w:rPr>
        <w:t>西马在哲学底层</w:t>
      </w:r>
      <w:r w:rsidR="007B423F">
        <w:rPr>
          <w:rFonts w:hint="eastAsia"/>
        </w:rPr>
        <w:t>继承了《</w:t>
      </w:r>
      <w:r w:rsidR="007B423F">
        <w:rPr>
          <w:rFonts w:hint="eastAsia"/>
        </w:rPr>
        <w:t>1844</w:t>
      </w:r>
      <w:r w:rsidR="007B423F">
        <w:rPr>
          <w:rFonts w:hint="eastAsia"/>
        </w:rPr>
        <w:t>年政治经济学哲学手稿》的缺点，搞的</w:t>
      </w:r>
      <w:r>
        <w:rPr>
          <w:rFonts w:hint="eastAsia"/>
        </w:rPr>
        <w:t>是费尔巴哈人本主义哲学，而不是马克思主义的辩证唯物主义历史唯物主义。因此，西马在哲学底层是唯心主义，而不是唯物主义</w:t>
      </w:r>
      <w:r w:rsidR="007B423F">
        <w:rPr>
          <w:rFonts w:hint="eastAsia"/>
        </w:rPr>
        <w:t>，</w:t>
      </w:r>
      <w:r w:rsidR="00364A6A">
        <w:rPr>
          <w:rFonts w:hint="eastAsia"/>
        </w:rPr>
        <w:t>它</w:t>
      </w:r>
      <w:r w:rsidR="007B423F">
        <w:rPr>
          <w:rFonts w:hint="eastAsia"/>
        </w:rPr>
        <w:t>反而</w:t>
      </w:r>
      <w:r w:rsidR="0034436D">
        <w:rPr>
          <w:rFonts w:hint="eastAsia"/>
        </w:rPr>
        <w:t>攻击列宁和斯大林歪曲了马克思主义哲学</w:t>
      </w:r>
      <w:r w:rsidR="00E356FB">
        <w:rPr>
          <w:rFonts w:hint="eastAsia"/>
        </w:rPr>
        <w:t>，是教条主义、机械主义</w:t>
      </w:r>
      <w:r w:rsidR="007B423F">
        <w:rPr>
          <w:rFonts w:hint="eastAsia"/>
        </w:rPr>
        <w:t>。西马</w:t>
      </w:r>
      <w:r w:rsidR="007B423F" w:rsidRPr="007B423F">
        <w:rPr>
          <w:rFonts w:hint="eastAsia"/>
        </w:rPr>
        <w:t>过分强调文化和意识形态斗争，</w:t>
      </w:r>
      <w:r w:rsidR="007B423F">
        <w:rPr>
          <w:rFonts w:hint="eastAsia"/>
        </w:rPr>
        <w:t>津津乐道于在书斋中对资本主义文化和意识形态进行批判，</w:t>
      </w:r>
      <w:r w:rsidR="004B0C9E">
        <w:rPr>
          <w:rFonts w:hint="eastAsia"/>
        </w:rPr>
        <w:t>反而刻意漠视现实的阶级斗争</w:t>
      </w:r>
      <w:r w:rsidR="00F10B4F">
        <w:rPr>
          <w:rFonts w:hint="eastAsia"/>
        </w:rPr>
        <w:t>和工人运动，对资本主义制度不能有</w:t>
      </w:r>
      <w:r w:rsidR="00890523">
        <w:rPr>
          <w:rFonts w:hint="eastAsia"/>
        </w:rPr>
        <w:t>任何</w:t>
      </w:r>
      <w:r w:rsidR="00F10B4F">
        <w:rPr>
          <w:rFonts w:hint="eastAsia"/>
        </w:rPr>
        <w:t>实质性地触动</w:t>
      </w:r>
      <w:r w:rsidR="004B0C9E">
        <w:rPr>
          <w:rFonts w:hint="eastAsia"/>
        </w:rPr>
        <w:t>。而且西马的</w:t>
      </w:r>
      <w:r w:rsidR="004B0C9E" w:rsidRPr="004B0C9E">
        <w:rPr>
          <w:rFonts w:hint="eastAsia"/>
        </w:rPr>
        <w:t>理论</w:t>
      </w:r>
      <w:r w:rsidR="004B0C9E">
        <w:rPr>
          <w:rFonts w:hint="eastAsia"/>
        </w:rPr>
        <w:t>搞的很</w:t>
      </w:r>
      <w:r w:rsidR="004B0C9E" w:rsidRPr="004B0C9E">
        <w:rPr>
          <w:rFonts w:hint="eastAsia"/>
        </w:rPr>
        <w:t>晦涩，脱离群众</w:t>
      </w:r>
      <w:r w:rsidR="004B0C9E">
        <w:rPr>
          <w:rFonts w:hint="eastAsia"/>
        </w:rPr>
        <w:t>，</w:t>
      </w:r>
      <w:r w:rsidR="004B0C9E" w:rsidRPr="004B0C9E">
        <w:rPr>
          <w:rFonts w:hint="eastAsia"/>
        </w:rPr>
        <w:t>往往局限于知识分子圈层，</w:t>
      </w:r>
      <w:r w:rsidR="004B0C9E">
        <w:rPr>
          <w:rFonts w:hint="eastAsia"/>
        </w:rPr>
        <w:t>不</w:t>
      </w:r>
      <w:r w:rsidR="004B0C9E" w:rsidRPr="004B0C9E">
        <w:rPr>
          <w:rFonts w:hint="eastAsia"/>
        </w:rPr>
        <w:t>能有效地与工人阶级和其他被压迫群体建立广泛联系</w:t>
      </w:r>
      <w:r w:rsidR="00812779">
        <w:rPr>
          <w:rFonts w:hint="eastAsia"/>
        </w:rPr>
        <w:t>，其实是一种文化精英主义</w:t>
      </w:r>
      <w:r w:rsidR="004B0C9E" w:rsidRPr="004B0C9E">
        <w:rPr>
          <w:rFonts w:hint="eastAsia"/>
        </w:rPr>
        <w:t>。</w:t>
      </w:r>
    </w:p>
    <w:p w14:paraId="3C36679E" w14:textId="544D9FA4" w:rsidR="00F10B4F" w:rsidRDefault="00F10B4F" w:rsidP="00A06C8A">
      <w:pPr>
        <w:pStyle w:val="af1"/>
      </w:pPr>
      <w:r>
        <w:rPr>
          <w:rFonts w:hint="eastAsia"/>
        </w:rPr>
        <w:t>西马本质是修正主义。</w:t>
      </w:r>
    </w:p>
    <w:p w14:paraId="2E8D97B8" w14:textId="77777777" w:rsidR="00F10B4F" w:rsidRPr="007A58EC" w:rsidRDefault="00F10B4F" w:rsidP="00F10B4F">
      <w:pPr>
        <w:pStyle w:val="A5"/>
      </w:pPr>
    </w:p>
    <w:p w14:paraId="57D461D4" w14:textId="25A3F4C0" w:rsidR="0054220C" w:rsidRPr="0054220C" w:rsidRDefault="0054220C" w:rsidP="000041E3">
      <w:pPr>
        <w:pStyle w:val="A512"/>
      </w:pPr>
      <w:bookmarkStart w:id="230" w:name="_Toc182735623"/>
      <w:r w:rsidRPr="0054220C">
        <w:rPr>
          <w:rFonts w:hint="eastAsia"/>
        </w:rPr>
        <w:lastRenderedPageBreak/>
        <w:t>第</w:t>
      </w:r>
      <w:r w:rsidR="00D02DE9">
        <w:rPr>
          <w:rFonts w:hint="eastAsia"/>
        </w:rPr>
        <w:t>六</w:t>
      </w:r>
      <w:r w:rsidRPr="0054220C">
        <w:rPr>
          <w:rFonts w:hint="eastAsia"/>
        </w:rPr>
        <w:t>章</w:t>
      </w:r>
      <w:r w:rsidRPr="0054220C">
        <w:rPr>
          <w:rFonts w:hint="eastAsia"/>
        </w:rPr>
        <w:t xml:space="preserve"> </w:t>
      </w:r>
      <w:r w:rsidRPr="0054220C">
        <w:rPr>
          <w:rFonts w:hint="eastAsia"/>
        </w:rPr>
        <w:t>其它补充学习资料</w:t>
      </w:r>
      <w:bookmarkEnd w:id="202"/>
      <w:bookmarkEnd w:id="230"/>
    </w:p>
    <w:p w14:paraId="09B9D3D7" w14:textId="738DFD88"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第</w:t>
      </w:r>
      <w:r w:rsidR="00D5093C">
        <w:rPr>
          <w:rFonts w:ascii="Times New Roman" w:eastAsia="宋体" w:hAnsi="Times New Roman" w:hint="eastAsia"/>
          <w:spacing w:val="-8"/>
          <w:sz w:val="30"/>
        </w:rPr>
        <w:t>六</w:t>
      </w:r>
      <w:r w:rsidRPr="0054220C">
        <w:rPr>
          <w:rFonts w:ascii="Times New Roman" w:eastAsia="宋体" w:hAnsi="Times New Roman" w:hint="eastAsia"/>
          <w:spacing w:val="-8"/>
          <w:sz w:val="30"/>
        </w:rPr>
        <w:t>章里面列出的学习资料，是作为外围辅助读物和补充材料的，不属于核心书目，供有兴趣、有时间精力的人选读。</w:t>
      </w:r>
    </w:p>
    <w:p w14:paraId="3900A012" w14:textId="5F808259" w:rsidR="0054220C" w:rsidRPr="0054220C" w:rsidRDefault="000041E3" w:rsidP="000041E3">
      <w:pPr>
        <w:pStyle w:val="A520"/>
      </w:pPr>
      <w:bookmarkStart w:id="231" w:name="_Toc179843673"/>
      <w:bookmarkStart w:id="232" w:name="_Toc182735624"/>
      <w:bookmarkStart w:id="233" w:name="_Toc179843674"/>
      <w:r>
        <w:rPr>
          <w:rFonts w:hint="eastAsia"/>
        </w:rPr>
        <w:t>第</w:t>
      </w:r>
      <w:r>
        <w:rPr>
          <w:rFonts w:hint="eastAsia"/>
        </w:rPr>
        <w:t>1</w:t>
      </w:r>
      <w:r>
        <w:rPr>
          <w:rFonts w:hint="eastAsia"/>
        </w:rPr>
        <w:t>节</w:t>
      </w:r>
      <w:r>
        <w:rPr>
          <w:rFonts w:hint="eastAsia"/>
        </w:rPr>
        <w:t xml:space="preserve"> </w:t>
      </w:r>
      <w:r w:rsidR="0054220C" w:rsidRPr="0054220C">
        <w:rPr>
          <w:rFonts w:hint="eastAsia"/>
        </w:rPr>
        <w:t>毛泽东相关</w:t>
      </w:r>
      <w:bookmarkEnd w:id="231"/>
      <w:bookmarkEnd w:id="232"/>
    </w:p>
    <w:p w14:paraId="6809988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《建国以来毛泽东文稿》（官方出版）；</w:t>
      </w:r>
    </w:p>
    <w:p w14:paraId="532D192E"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《毛泽东年谱》（官方出版）；</w:t>
      </w:r>
    </w:p>
    <w:p w14:paraId="042BE503" w14:textId="7CC48EFA"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《毛泽东大传》（东方直心著，网络电子书，</w:t>
      </w:r>
      <w:r w:rsidRPr="0054220C">
        <w:rPr>
          <w:rFonts w:ascii="Times New Roman" w:eastAsia="宋体" w:hAnsi="Times New Roman" w:hint="eastAsia"/>
          <w:spacing w:val="-8"/>
          <w:sz w:val="30"/>
        </w:rPr>
        <w:t>700</w:t>
      </w:r>
      <w:r w:rsidRPr="0054220C">
        <w:rPr>
          <w:rFonts w:ascii="Times New Roman" w:eastAsia="宋体" w:hAnsi="Times New Roman" w:hint="eastAsia"/>
          <w:spacing w:val="-8"/>
          <w:sz w:val="30"/>
        </w:rPr>
        <w:t>万字以上毛泽东传记巨著，是目前各种毛泽东传记里面最值得阅读的版本。作者是文革大革命的亲身经历者和参与者，他不满于官方八十年代后歪曲历史真相，造谣抹黑毛主席，愤而提笔，花了三十多年，写成如此巨著，并免费在网络上公开。同时，他至今还在坚持打磨和完善这部作品，进行动态更新）；</w:t>
      </w:r>
    </w:p>
    <w:p w14:paraId="22FD5BC3" w14:textId="77777777" w:rsid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《前奏：毛泽东</w:t>
      </w:r>
      <w:r w:rsidRPr="0054220C">
        <w:rPr>
          <w:rFonts w:ascii="Times New Roman" w:eastAsia="宋体" w:hAnsi="Times New Roman" w:hint="eastAsia"/>
          <w:spacing w:val="-8"/>
          <w:sz w:val="30"/>
        </w:rPr>
        <w:t>1965</w:t>
      </w:r>
      <w:r w:rsidRPr="0054220C">
        <w:rPr>
          <w:rFonts w:ascii="Times New Roman" w:eastAsia="宋体" w:hAnsi="Times New Roman" w:hint="eastAsia"/>
          <w:spacing w:val="-8"/>
          <w:sz w:val="30"/>
        </w:rPr>
        <w:t>年重上井冈山》（马社香著，</w:t>
      </w:r>
      <w:r w:rsidRPr="0054220C">
        <w:rPr>
          <w:rFonts w:ascii="Times New Roman" w:eastAsia="宋体" w:hAnsi="Times New Roman" w:hint="eastAsia"/>
          <w:spacing w:val="-8"/>
          <w:sz w:val="30"/>
        </w:rPr>
        <w:t>2006</w:t>
      </w:r>
      <w:r w:rsidRPr="0054220C">
        <w:rPr>
          <w:rFonts w:ascii="Times New Roman" w:eastAsia="宋体" w:hAnsi="Times New Roman" w:hint="eastAsia"/>
          <w:spacing w:val="-8"/>
          <w:sz w:val="30"/>
        </w:rPr>
        <w:t>年）；</w:t>
      </w:r>
    </w:p>
    <w:p w14:paraId="51946860" w14:textId="2F7828D3" w:rsidR="00BF672A" w:rsidRPr="0054220C" w:rsidRDefault="00BF672A" w:rsidP="0054220C">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这本书很好的梳理了毛泽东发动文化大革命前的</w:t>
      </w:r>
      <w:r w:rsidR="00EA54FE">
        <w:rPr>
          <w:rFonts w:ascii="Times New Roman" w:eastAsia="宋体" w:hAnsi="Times New Roman" w:hint="eastAsia"/>
          <w:spacing w:val="-8"/>
          <w:sz w:val="30"/>
        </w:rPr>
        <w:t>心态</w:t>
      </w:r>
      <w:r>
        <w:rPr>
          <w:rFonts w:ascii="Times New Roman" w:eastAsia="宋体" w:hAnsi="Times New Roman" w:hint="eastAsia"/>
          <w:spacing w:val="-8"/>
          <w:sz w:val="30"/>
        </w:rPr>
        <w:t>，比较推荐大家读读。</w:t>
      </w:r>
    </w:p>
    <w:p w14:paraId="6CB6201A"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《毛泽东的光辉晚年》（香港出版）；</w:t>
      </w:r>
    </w:p>
    <w:p w14:paraId="21FA849A" w14:textId="77777777" w:rsid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《毛泽东诗词全编鉴赏》（人民文学出版社，</w:t>
      </w:r>
      <w:r w:rsidRPr="0054220C">
        <w:rPr>
          <w:rFonts w:ascii="Times New Roman" w:eastAsia="宋体" w:hAnsi="Times New Roman" w:hint="eastAsia"/>
          <w:spacing w:val="-8"/>
          <w:sz w:val="30"/>
        </w:rPr>
        <w:t>2017</w:t>
      </w:r>
      <w:r w:rsidRPr="0054220C">
        <w:rPr>
          <w:rFonts w:ascii="Times New Roman" w:eastAsia="宋体" w:hAnsi="Times New Roman" w:hint="eastAsia"/>
          <w:spacing w:val="-8"/>
          <w:sz w:val="30"/>
        </w:rPr>
        <w:t>年）；</w:t>
      </w:r>
    </w:p>
    <w:p w14:paraId="7CD63CD1" w14:textId="504E801B" w:rsidR="00D00C7F" w:rsidRPr="0054220C" w:rsidRDefault="00D00C7F" w:rsidP="0054220C">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lastRenderedPageBreak/>
        <w:t>这是目前关于毛泽东诗词最好的书。</w:t>
      </w:r>
    </w:p>
    <w:p w14:paraId="22BDC4DD"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《毛泽东晚年读书纪实》（中央文献出版社，</w:t>
      </w:r>
      <w:r w:rsidRPr="0054220C">
        <w:rPr>
          <w:rFonts w:ascii="Times New Roman" w:eastAsia="宋体" w:hAnsi="Times New Roman" w:hint="eastAsia"/>
          <w:spacing w:val="-8"/>
          <w:sz w:val="30"/>
        </w:rPr>
        <w:t>2012</w:t>
      </w:r>
      <w:r w:rsidRPr="0054220C">
        <w:rPr>
          <w:rFonts w:ascii="Times New Roman" w:eastAsia="宋体" w:hAnsi="Times New Roman" w:hint="eastAsia"/>
          <w:spacing w:val="-8"/>
          <w:sz w:val="30"/>
        </w:rPr>
        <w:t>年）</w:t>
      </w:r>
    </w:p>
    <w:p w14:paraId="65361F9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《毛泽东辩证逻辑思想》（孙显元著，</w:t>
      </w:r>
      <w:r w:rsidRPr="0054220C">
        <w:rPr>
          <w:rFonts w:ascii="Times New Roman" w:eastAsia="宋体" w:hAnsi="Times New Roman" w:hint="eastAsia"/>
          <w:spacing w:val="-8"/>
          <w:sz w:val="30"/>
        </w:rPr>
        <w:t>1993</w:t>
      </w:r>
      <w:r w:rsidRPr="0054220C">
        <w:rPr>
          <w:rFonts w:ascii="Times New Roman" w:eastAsia="宋体" w:hAnsi="Times New Roman" w:hint="eastAsia"/>
          <w:spacing w:val="-8"/>
          <w:sz w:val="30"/>
        </w:rPr>
        <w:t>年，这本书是专门讲辩证逻辑的一本难得的好书）；</w:t>
      </w:r>
    </w:p>
    <w:p w14:paraId="68678EE4"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《红星照耀中国》（又名《西行漫记》，斯诺著）；</w:t>
      </w:r>
    </w:p>
    <w:p w14:paraId="67E1BE42"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《漫长的革命》（斯诺遗作）；</w:t>
      </w:r>
    </w:p>
    <w:p w14:paraId="5A4CC65D"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《论毛泽东时代的阶级和阶级斗争——文革夭折四十载祭》（网络电子文件，</w:t>
      </w:r>
      <w:r w:rsidRPr="0054220C">
        <w:rPr>
          <w:rFonts w:ascii="Times New Roman" w:eastAsia="宋体" w:hAnsi="Times New Roman" w:hint="eastAsia"/>
          <w:spacing w:val="-8"/>
          <w:sz w:val="30"/>
        </w:rPr>
        <w:t>2016</w:t>
      </w:r>
      <w:r w:rsidRPr="0054220C">
        <w:rPr>
          <w:rFonts w:ascii="Times New Roman" w:eastAsia="宋体" w:hAnsi="Times New Roman" w:hint="eastAsia"/>
          <w:spacing w:val="-8"/>
          <w:sz w:val="30"/>
        </w:rPr>
        <w:t>年）；</w:t>
      </w:r>
    </w:p>
    <w:p w14:paraId="4E62B633" w14:textId="4C04ADB2" w:rsidR="0054220C" w:rsidRPr="0054220C" w:rsidRDefault="000041E3" w:rsidP="000041E3">
      <w:pPr>
        <w:pStyle w:val="A520"/>
      </w:pPr>
      <w:bookmarkStart w:id="234" w:name="_Toc182735625"/>
      <w:r>
        <w:rPr>
          <w:rFonts w:hint="eastAsia"/>
        </w:rPr>
        <w:t>第</w:t>
      </w:r>
      <w:r>
        <w:rPr>
          <w:rFonts w:hint="eastAsia"/>
        </w:rPr>
        <w:t>2</w:t>
      </w:r>
      <w:r>
        <w:rPr>
          <w:rFonts w:hint="eastAsia"/>
        </w:rPr>
        <w:t>节</w:t>
      </w:r>
      <w:r>
        <w:rPr>
          <w:rFonts w:hint="eastAsia"/>
        </w:rPr>
        <w:t xml:space="preserve"> </w:t>
      </w:r>
      <w:r w:rsidR="0054220C" w:rsidRPr="0054220C">
        <w:rPr>
          <w:rFonts w:hint="eastAsia"/>
        </w:rPr>
        <w:t>斗私批修、走资派相关；</w:t>
      </w:r>
      <w:bookmarkEnd w:id="233"/>
      <w:bookmarkEnd w:id="234"/>
    </w:p>
    <w:p w14:paraId="3BF4A941"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《大跃进一二线领导言论梳理》（</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340DFD94" w14:textId="40510050"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《邓小平的永不翻案保证书</w:t>
      </w:r>
      <w:r w:rsidR="00436E78">
        <w:rPr>
          <w:rFonts w:ascii="Times New Roman" w:eastAsia="宋体" w:hAnsi="Times New Roman" w:hint="eastAsia"/>
          <w:spacing w:val="-8"/>
          <w:sz w:val="30"/>
        </w:rPr>
        <w:t>（插图版）</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17C5DDE0"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《澄清史实——对新中国前三十年若干历史问题的研讨》（燕凌斯写作组，</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1CDD9C50"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《众丑外传》（文革期间群众自行编印，</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7CC27CE7"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《邓小平反毛泽东思想言论一百例》（</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4C3EB3EF"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lastRenderedPageBreak/>
        <w:t>《邓小平的晚年之路》（水陆洲著，</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1C89C82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《刘少奇反革命修正主义言论汇编》（</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6CCFF1A1"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《批修文辑》（文革期间出版物，</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0075A48E"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《翻身：一个中国村庄的革命纪实》</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韩丁著，中国大陆出版，</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3C3680D3"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《深翻：中国的一个村庄的继续革命纪实》</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韩丁著，中国大陆出版，</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11F90310"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《大逆转：中国的私有化（</w:t>
      </w:r>
      <w:r w:rsidRPr="0054220C">
        <w:rPr>
          <w:rFonts w:ascii="Times New Roman" w:eastAsia="宋体" w:hAnsi="Times New Roman" w:hint="eastAsia"/>
          <w:spacing w:val="-8"/>
          <w:sz w:val="30"/>
        </w:rPr>
        <w:t>1979-1989</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韩丁著，香港出版，</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18F724AD"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《彻底批判反动的唯生产力论》（文革期间出版物）；</w:t>
      </w:r>
    </w:p>
    <w:p w14:paraId="5C46CC99"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《佐伊</w:t>
      </w:r>
      <w:r w:rsidRPr="0054220C">
        <w:rPr>
          <w:rFonts w:ascii="Times New Roman" w:eastAsia="宋体" w:hAnsi="Times New Roman" w:hint="eastAsia"/>
          <w:spacing w:val="-8"/>
          <w:sz w:val="30"/>
        </w:rPr>
        <w:t>23</w:t>
      </w:r>
      <w:r w:rsidRPr="0054220C">
        <w:rPr>
          <w:rFonts w:ascii="Times New Roman" w:eastAsia="宋体" w:hAnsi="Times New Roman" w:hint="eastAsia"/>
          <w:spacing w:val="-8"/>
          <w:sz w:val="30"/>
        </w:rPr>
        <w:t>失踪文章合集》（网络电子文件，</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2323FBED"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《星火手册》（</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36846D9E"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《文革与改开》（</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116E1AE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《讨伐特色檄文》（</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p>
    <w:p w14:paraId="480B7F04"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《红色赌盘》</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右派揭露当代中国高层内部腐败的书，内容详实，作者沈栋，台湾出版，</w:t>
      </w:r>
      <w:r w:rsidRPr="0054220C">
        <w:rPr>
          <w:rFonts w:ascii="Times New Roman" w:eastAsia="宋体" w:hAnsi="Times New Roman" w:hint="eastAsia"/>
          <w:spacing w:val="-8"/>
          <w:sz w:val="30"/>
        </w:rPr>
        <w:t>2022</w:t>
      </w:r>
      <w:r w:rsidRPr="0054220C">
        <w:rPr>
          <w:rFonts w:ascii="Times New Roman" w:eastAsia="宋体" w:hAnsi="Times New Roman" w:hint="eastAsia"/>
          <w:spacing w:val="-8"/>
          <w:sz w:val="30"/>
        </w:rPr>
        <w:t>年，</w:t>
      </w:r>
      <w:r w:rsidRPr="0054220C">
        <w:rPr>
          <w:rFonts w:ascii="Times New Roman" w:eastAsia="宋体" w:hAnsi="Times New Roman" w:hint="eastAsia"/>
          <w:spacing w:val="-8"/>
          <w:sz w:val="30"/>
        </w:rPr>
        <w:t>Z-Library</w:t>
      </w:r>
      <w:r w:rsidRPr="0054220C">
        <w:rPr>
          <w:rFonts w:ascii="Times New Roman" w:eastAsia="宋体" w:hAnsi="Times New Roman" w:hint="eastAsia"/>
          <w:spacing w:val="-8"/>
          <w:sz w:val="30"/>
        </w:rPr>
        <w:t>网站上有电子文件</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7C148787" w14:textId="4BFEE919" w:rsidR="0054220C" w:rsidRPr="0054220C" w:rsidRDefault="000041E3" w:rsidP="000041E3">
      <w:pPr>
        <w:pStyle w:val="A520"/>
      </w:pPr>
      <w:bookmarkStart w:id="235" w:name="_Toc179843675"/>
      <w:bookmarkStart w:id="236" w:name="_Toc182735626"/>
      <w:r>
        <w:rPr>
          <w:rFonts w:hint="eastAsia"/>
        </w:rPr>
        <w:lastRenderedPageBreak/>
        <w:t>第</w:t>
      </w:r>
      <w:r>
        <w:rPr>
          <w:rFonts w:hint="eastAsia"/>
        </w:rPr>
        <w:t>3</w:t>
      </w:r>
      <w:r>
        <w:rPr>
          <w:rFonts w:hint="eastAsia"/>
        </w:rPr>
        <w:t>节</w:t>
      </w:r>
      <w:r>
        <w:rPr>
          <w:rFonts w:hint="eastAsia"/>
        </w:rPr>
        <w:t xml:space="preserve"> </w:t>
      </w:r>
      <w:r w:rsidR="0054220C" w:rsidRPr="0054220C">
        <w:rPr>
          <w:rFonts w:hint="eastAsia"/>
        </w:rPr>
        <w:t>前三十年发展成就</w:t>
      </w:r>
      <w:bookmarkEnd w:id="235"/>
      <w:bookmarkEnd w:id="236"/>
    </w:p>
    <w:p w14:paraId="3AA04665" w14:textId="77777777" w:rsid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《新中国经济建设简史》</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刘日新著</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04AF62FE" w14:textId="44B5174A" w:rsidR="00BD0759" w:rsidRPr="0054220C" w:rsidRDefault="00BD0759" w:rsidP="0054220C">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这是讲毛泽东时代经济建设成就比较客观的一本书。</w:t>
      </w:r>
    </w:p>
    <w:p w14:paraId="31B97060" w14:textId="77777777" w:rsid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《中国的文化大革命与工业组织》（</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法</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夏尔·贝特兰著，</w:t>
      </w:r>
      <w:r w:rsidRPr="0054220C">
        <w:rPr>
          <w:rFonts w:ascii="Times New Roman" w:eastAsia="宋体" w:hAnsi="Times New Roman" w:hint="eastAsia"/>
          <w:spacing w:val="-8"/>
          <w:sz w:val="30"/>
        </w:rPr>
        <w:t>2009</w:t>
      </w:r>
      <w:r w:rsidRPr="0054220C">
        <w:rPr>
          <w:rFonts w:ascii="Times New Roman" w:eastAsia="宋体" w:hAnsi="Times New Roman" w:hint="eastAsia"/>
          <w:spacing w:val="-8"/>
          <w:sz w:val="30"/>
        </w:rPr>
        <w:t>年）</w:t>
      </w:r>
    </w:p>
    <w:p w14:paraId="4D2A16A5" w14:textId="41662E93" w:rsidR="006E5ACF" w:rsidRPr="0054220C" w:rsidRDefault="006E5ACF" w:rsidP="0054220C">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这本书主要是讲文化大革命对生产关系的改革，对企业管理制度的探索。</w:t>
      </w:r>
    </w:p>
    <w:p w14:paraId="3218EAFE" w14:textId="34EDBE53" w:rsidR="0054220C" w:rsidRPr="0054220C" w:rsidRDefault="000041E3" w:rsidP="000041E3">
      <w:pPr>
        <w:pStyle w:val="A520"/>
      </w:pPr>
      <w:bookmarkStart w:id="237" w:name="_Toc179843676"/>
      <w:bookmarkStart w:id="238" w:name="_Toc182735627"/>
      <w:r>
        <w:rPr>
          <w:rFonts w:hint="eastAsia"/>
        </w:rPr>
        <w:t>第</w:t>
      </w:r>
      <w:r>
        <w:rPr>
          <w:rFonts w:hint="eastAsia"/>
        </w:rPr>
        <w:t>4</w:t>
      </w:r>
      <w:r>
        <w:rPr>
          <w:rFonts w:hint="eastAsia"/>
        </w:rPr>
        <w:t>节</w:t>
      </w:r>
      <w:r>
        <w:rPr>
          <w:rFonts w:hint="eastAsia"/>
        </w:rPr>
        <w:t xml:space="preserve"> </w:t>
      </w:r>
      <w:r w:rsidR="0054220C" w:rsidRPr="0054220C">
        <w:rPr>
          <w:rFonts w:hint="eastAsia"/>
        </w:rPr>
        <w:t>评法批儒</w:t>
      </w:r>
      <w:bookmarkEnd w:id="237"/>
      <w:bookmarkEnd w:id="238"/>
    </w:p>
    <w:p w14:paraId="00FBDD22" w14:textId="77777777" w:rsid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《反动阶级的圣人孔子》</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杨荣国著</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75B22E42" w14:textId="0DC9C9DC" w:rsidR="002147D2" w:rsidRPr="0054220C" w:rsidRDefault="002147D2" w:rsidP="0054220C">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t>评法批儒比较好的一本书。</w:t>
      </w:r>
    </w:p>
    <w:p w14:paraId="595F0012"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《论孔丘》（冯友兰著）；</w:t>
      </w:r>
    </w:p>
    <w:p w14:paraId="2C929E83"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《孔子批判》（文革期间出版物）；</w:t>
      </w:r>
    </w:p>
    <w:p w14:paraId="0FD7E31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《孔丘教育思想批判》（冯天瑜著）；</w:t>
      </w:r>
    </w:p>
    <w:p w14:paraId="682F47C9"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《“盐铁会议”上的一场儒法斗争》（</w:t>
      </w:r>
      <w:r w:rsidRPr="0054220C">
        <w:rPr>
          <w:rFonts w:ascii="Times New Roman" w:eastAsia="宋体" w:hAnsi="Times New Roman"/>
          <w:spacing w:val="-8"/>
          <w:sz w:val="30"/>
        </w:rPr>
        <w:t>商岘</w:t>
      </w:r>
      <w:r w:rsidRPr="0054220C">
        <w:rPr>
          <w:rFonts w:ascii="Times New Roman" w:eastAsia="宋体" w:hAnsi="Times New Roman" w:hint="eastAsia"/>
          <w:spacing w:val="-8"/>
          <w:sz w:val="30"/>
        </w:rPr>
        <w:t>著）；</w:t>
      </w:r>
    </w:p>
    <w:p w14:paraId="78E1DBD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《哲学小辞典（儒法斗争史部分）》（文革期间出版物）；</w:t>
      </w:r>
    </w:p>
    <w:p w14:paraId="0BBB7737"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《孔子——顽固地维护奴隶制的思想家》</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杨荣国著</w:t>
      </w:r>
      <w:r w:rsidRPr="0054220C">
        <w:rPr>
          <w:rFonts w:ascii="Times New Roman" w:eastAsia="宋体" w:hAnsi="Times New Roman" w:hint="eastAsia"/>
          <w:spacing w:val="-8"/>
          <w:sz w:val="30"/>
        </w:rPr>
        <w:t xml:space="preserve">) </w:t>
      </w:r>
      <w:r w:rsidRPr="0054220C">
        <w:rPr>
          <w:rFonts w:ascii="Times New Roman" w:eastAsia="宋体" w:hAnsi="Times New Roman" w:hint="eastAsia"/>
          <w:spacing w:val="-8"/>
          <w:sz w:val="30"/>
        </w:rPr>
        <w:t>；</w:t>
      </w:r>
    </w:p>
    <w:p w14:paraId="31D91DC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《剥开孔老二的画皮》（厦门大学中文系工农兵学员编写）；</w:t>
      </w:r>
    </w:p>
    <w:p w14:paraId="7157EF8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lastRenderedPageBreak/>
        <w:t>《十批判书》（郭沫若著，这本书里面，有一部分是崇儒反法的）；</w:t>
      </w:r>
    </w:p>
    <w:p w14:paraId="558CC32B"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《除蠡集——批林批孔杂文选编》（浙江人民出版社，</w:t>
      </w:r>
      <w:r w:rsidRPr="0054220C">
        <w:rPr>
          <w:rFonts w:ascii="Times New Roman" w:eastAsia="宋体" w:hAnsi="Times New Roman" w:hint="eastAsia"/>
          <w:spacing w:val="-8"/>
          <w:sz w:val="30"/>
        </w:rPr>
        <w:t>1975</w:t>
      </w:r>
      <w:r w:rsidRPr="0054220C">
        <w:rPr>
          <w:rFonts w:ascii="Times New Roman" w:eastAsia="宋体" w:hAnsi="Times New Roman" w:hint="eastAsia"/>
          <w:spacing w:val="-8"/>
          <w:sz w:val="30"/>
        </w:rPr>
        <w:t>年</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月）；</w:t>
      </w:r>
    </w:p>
    <w:p w14:paraId="14281A39" w14:textId="162E12C7" w:rsidR="0054220C" w:rsidRPr="0054220C" w:rsidRDefault="000041E3" w:rsidP="000041E3">
      <w:pPr>
        <w:pStyle w:val="A520"/>
      </w:pPr>
      <w:bookmarkStart w:id="239" w:name="_Toc179843677"/>
      <w:bookmarkStart w:id="240" w:name="_Toc182735628"/>
      <w:r>
        <w:rPr>
          <w:rFonts w:hint="eastAsia"/>
        </w:rPr>
        <w:t>第</w:t>
      </w:r>
      <w:r>
        <w:rPr>
          <w:rFonts w:hint="eastAsia"/>
        </w:rPr>
        <w:t>5</w:t>
      </w:r>
      <w:r>
        <w:rPr>
          <w:rFonts w:hint="eastAsia"/>
        </w:rPr>
        <w:t>节</w:t>
      </w:r>
      <w:r>
        <w:rPr>
          <w:rFonts w:hint="eastAsia"/>
        </w:rPr>
        <w:t xml:space="preserve"> </w:t>
      </w:r>
      <w:r w:rsidR="0054220C" w:rsidRPr="0054220C">
        <w:rPr>
          <w:rFonts w:hint="eastAsia"/>
        </w:rPr>
        <w:t>四仁杰相关</w:t>
      </w:r>
      <w:bookmarkEnd w:id="239"/>
      <w:bookmarkEnd w:id="240"/>
    </w:p>
    <w:p w14:paraId="6182A8C3"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《江青同志论文艺》（网络电子文件）；</w:t>
      </w:r>
    </w:p>
    <w:p w14:paraId="6C91398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《江青十年讲话汇编》（网络电子文件）；</w:t>
      </w:r>
    </w:p>
    <w:p w14:paraId="1A59A19A"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《王洪文文集》（网络电子文件）；</w:t>
      </w:r>
    </w:p>
    <w:p w14:paraId="7B996097"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《张春桥狱中家书》（香港出版，</w:t>
      </w:r>
      <w:r w:rsidRPr="0054220C">
        <w:rPr>
          <w:rFonts w:ascii="Times New Roman" w:eastAsia="宋体" w:hAnsi="Times New Roman" w:hint="eastAsia"/>
          <w:spacing w:val="-8"/>
          <w:sz w:val="30"/>
        </w:rPr>
        <w:t>2015</w:t>
      </w:r>
      <w:r w:rsidRPr="0054220C">
        <w:rPr>
          <w:rFonts w:ascii="Times New Roman" w:eastAsia="宋体" w:hAnsi="Times New Roman" w:hint="eastAsia"/>
          <w:spacing w:val="-8"/>
          <w:sz w:val="30"/>
        </w:rPr>
        <w:t>年）；</w:t>
      </w:r>
    </w:p>
    <w:p w14:paraId="461B8448"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《姚文元文录》（网络电子文件）；</w:t>
      </w:r>
    </w:p>
    <w:p w14:paraId="28AE88B6" w14:textId="77777777" w:rsidR="0054220C" w:rsidRPr="0054220C" w:rsidRDefault="0054220C" w:rsidP="0054220C">
      <w:pPr>
        <w:widowControl/>
        <w:overflowPunct w:val="0"/>
        <w:topLinePunct/>
        <w:spacing w:before="60" w:after="60" w:line="400" w:lineRule="exact"/>
        <w:ind w:firstLineChars="200" w:firstLine="600"/>
        <w:rPr>
          <w:rFonts w:ascii="Times New Roman" w:eastAsia="宋体" w:hAnsi="Times New Roman"/>
          <w:spacing w:val="-8"/>
          <w:sz w:val="30"/>
        </w:rPr>
      </w:pPr>
      <w:r w:rsidRPr="0054220C">
        <w:rPr>
          <w:rFonts w:ascii="Times New Roman" w:eastAsia="宋体" w:hAnsi="Times New Roman"/>
          <w:spacing w:val="-8"/>
          <w:sz w:val="30"/>
        </w:rPr>
        <w:t> </w:t>
      </w:r>
    </w:p>
    <w:p w14:paraId="4ABF7DB1" w14:textId="3D29268A" w:rsidR="0054220C" w:rsidRPr="0054220C" w:rsidRDefault="000041E3" w:rsidP="000041E3">
      <w:pPr>
        <w:pStyle w:val="A520"/>
      </w:pPr>
      <w:bookmarkStart w:id="241" w:name="_Toc179843678"/>
      <w:bookmarkStart w:id="242" w:name="_Toc182735629"/>
      <w:r>
        <w:rPr>
          <w:rFonts w:hint="eastAsia"/>
        </w:rPr>
        <w:t>第</w:t>
      </w:r>
      <w:r>
        <w:rPr>
          <w:rFonts w:hint="eastAsia"/>
        </w:rPr>
        <w:t>6</w:t>
      </w:r>
      <w:r>
        <w:rPr>
          <w:rFonts w:hint="eastAsia"/>
        </w:rPr>
        <w:t>节</w:t>
      </w:r>
      <w:r>
        <w:rPr>
          <w:rFonts w:hint="eastAsia"/>
        </w:rPr>
        <w:t xml:space="preserve"> </w:t>
      </w:r>
      <w:r w:rsidR="0054220C" w:rsidRPr="0054220C">
        <w:rPr>
          <w:rFonts w:hint="eastAsia"/>
        </w:rPr>
        <w:t>其它</w:t>
      </w:r>
      <w:bookmarkEnd w:id="241"/>
      <w:bookmarkEnd w:id="242"/>
    </w:p>
    <w:p w14:paraId="2F45C56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1</w:t>
      </w:r>
      <w:r w:rsidRPr="0054220C">
        <w:rPr>
          <w:rFonts w:ascii="Times New Roman" w:eastAsia="宋体" w:hAnsi="Times New Roman" w:hint="eastAsia"/>
          <w:spacing w:val="-8"/>
          <w:sz w:val="30"/>
        </w:rPr>
        <w:t>）《阶级斗争》（考茨基著）；</w:t>
      </w:r>
    </w:p>
    <w:p w14:paraId="22B28238"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阶级斗争》是此书早期的翻译版本的书名，后来此书书名翻译为《爱尔福特纲领解说》，这本书是启蒙毛主席马克思主义信仰的三本著作之一，另外两本是《共产党宣言》、托马斯·柯卡普著的《社会主义史》。事实上《阶级斗争》和《社会主义史》，已经可以用《社会发展史》（艾思奇）和《国际共运史》替代，后面这些书水平更高一些，我们列出这些书</w:t>
      </w:r>
      <w:r w:rsidRPr="0054220C">
        <w:rPr>
          <w:rFonts w:ascii="Times New Roman" w:eastAsia="宋体" w:hAnsi="Times New Roman" w:hint="eastAsia"/>
          <w:spacing w:val="-8"/>
          <w:sz w:val="30"/>
        </w:rPr>
        <w:lastRenderedPageBreak/>
        <w:t>目，纯粹是因为它们曾经深刻影响了毛泽东，所以供大家参考）；</w:t>
      </w:r>
    </w:p>
    <w:p w14:paraId="353A5F9B"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）《土地问题》（考茨基著）；</w:t>
      </w:r>
    </w:p>
    <w:p w14:paraId="1B729F2B"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土地问题》是一本研究资本主义制度下土地和农业问题的专著。它被列宁评价为“是《资本论》第三卷以后最出色的一本经济学著作，在此以前马克思主义还缺少一个系统考察农业中资本主义的著作”（《列宁全集》中文版第四卷</w:t>
      </w:r>
      <w:r w:rsidRPr="0054220C">
        <w:rPr>
          <w:rFonts w:ascii="Times New Roman" w:eastAsia="宋体" w:hAnsi="Times New Roman" w:hint="eastAsia"/>
          <w:spacing w:val="-8"/>
          <w:sz w:val="30"/>
        </w:rPr>
        <w:t>77</w:t>
      </w:r>
      <w:r w:rsidRPr="0054220C">
        <w:rPr>
          <w:rFonts w:ascii="Times New Roman" w:eastAsia="宋体" w:hAnsi="Times New Roman" w:hint="eastAsia"/>
          <w:spacing w:val="-8"/>
          <w:sz w:val="30"/>
        </w:rPr>
        <w:t>页））；</w:t>
      </w:r>
    </w:p>
    <w:p w14:paraId="1750F0A4" w14:textId="290DAA78" w:rsidR="0054220C" w:rsidRPr="0054220C" w:rsidRDefault="0054220C" w:rsidP="0054220C">
      <w:pPr>
        <w:widowControl/>
        <w:overflowPunct w:val="0"/>
        <w:topLinePunct/>
        <w:spacing w:before="60" w:after="60" w:line="400" w:lineRule="exact"/>
        <w:ind w:firstLineChars="200" w:firstLine="568"/>
        <w:rPr>
          <w:rFonts w:ascii="Times New Roman" w:eastAsia="黑体" w:hAnsi="Times New Roman"/>
          <w:spacing w:val="-8"/>
          <w:sz w:val="30"/>
        </w:rPr>
      </w:pPr>
      <w:r w:rsidRPr="0054220C">
        <w:rPr>
          <w:rFonts w:ascii="Times New Roman" w:eastAsia="黑体" w:hAnsi="Times New Roman" w:hint="eastAsia"/>
          <w:spacing w:val="-8"/>
          <w:sz w:val="30"/>
        </w:rPr>
        <w:t>提醒：</w:t>
      </w:r>
      <w:r w:rsidR="00595776">
        <w:rPr>
          <w:rFonts w:ascii="Times New Roman" w:eastAsia="黑体" w:hAnsi="Times New Roman" w:hint="eastAsia"/>
          <w:spacing w:val="-8"/>
          <w:sz w:val="30"/>
        </w:rPr>
        <w:t>本</w:t>
      </w:r>
      <w:r w:rsidRPr="0054220C">
        <w:rPr>
          <w:rFonts w:ascii="Times New Roman" w:eastAsia="黑体" w:hAnsi="Times New Roman" w:hint="eastAsia"/>
          <w:spacing w:val="-8"/>
          <w:sz w:val="30"/>
        </w:rPr>
        <w:t>章列出的这些书，如果在内网找不到，</w:t>
      </w:r>
      <w:r w:rsidR="00A2043D" w:rsidRPr="00982493">
        <w:rPr>
          <w:rFonts w:ascii="Times New Roman" w:eastAsia="黑体" w:hAnsi="Times New Roman" w:hint="eastAsia"/>
          <w:spacing w:val="-8"/>
          <w:sz w:val="30"/>
        </w:rPr>
        <w:t>均可以去墙外</w:t>
      </w:r>
      <w:r w:rsidR="00A2043D" w:rsidRPr="00982493">
        <w:rPr>
          <w:rFonts w:ascii="Times New Roman" w:eastAsia="黑体" w:hAnsi="Times New Roman" w:hint="eastAsia"/>
          <w:spacing w:val="-8"/>
          <w:sz w:val="30"/>
        </w:rPr>
        <w:t>Z-Library</w:t>
      </w:r>
      <w:r w:rsidR="00A2043D" w:rsidRPr="00982493">
        <w:rPr>
          <w:rFonts w:ascii="Times New Roman" w:eastAsia="黑体" w:hAnsi="Times New Roman" w:hint="eastAsia"/>
          <w:spacing w:val="-8"/>
          <w:sz w:val="30"/>
        </w:rPr>
        <w:t>网站上找到</w:t>
      </w:r>
      <w:r w:rsidR="00A2043D" w:rsidRPr="00982493">
        <w:rPr>
          <w:rFonts w:ascii="Times New Roman" w:eastAsia="黑体" w:hAnsi="Times New Roman" w:hint="eastAsia"/>
          <w:spacing w:val="-8"/>
          <w:sz w:val="30"/>
        </w:rPr>
        <w:t>epub</w:t>
      </w:r>
      <w:r w:rsidR="00A2043D" w:rsidRPr="00982493">
        <w:rPr>
          <w:rFonts w:ascii="Times New Roman" w:eastAsia="黑体" w:hAnsi="Times New Roman" w:hint="eastAsia"/>
          <w:spacing w:val="-8"/>
          <w:sz w:val="30"/>
        </w:rPr>
        <w:t>格式或者</w:t>
      </w:r>
      <w:r w:rsidR="00A2043D" w:rsidRPr="00982493">
        <w:rPr>
          <w:rFonts w:ascii="Times New Roman" w:eastAsia="黑体" w:hAnsi="Times New Roman" w:hint="eastAsia"/>
          <w:spacing w:val="-8"/>
          <w:sz w:val="30"/>
        </w:rPr>
        <w:t>PDF</w:t>
      </w:r>
      <w:r w:rsidR="00A2043D" w:rsidRPr="00982493">
        <w:rPr>
          <w:rFonts w:ascii="Times New Roman" w:eastAsia="黑体" w:hAnsi="Times New Roman" w:hint="eastAsia"/>
          <w:spacing w:val="-8"/>
          <w:sz w:val="30"/>
        </w:rPr>
        <w:t>格式电子版。</w:t>
      </w:r>
      <w:r w:rsidR="00A2043D">
        <w:rPr>
          <w:rFonts w:ascii="Times New Roman" w:eastAsia="黑体" w:hAnsi="Times New Roman" w:hint="eastAsia"/>
          <w:spacing w:val="-8"/>
          <w:sz w:val="30"/>
        </w:rPr>
        <w:t>e</w:t>
      </w:r>
      <w:r w:rsidR="00A2043D" w:rsidRPr="00E570AD">
        <w:rPr>
          <w:rFonts w:ascii="Times New Roman" w:eastAsia="黑体" w:hAnsi="Times New Roman" w:hint="eastAsia"/>
          <w:spacing w:val="-8"/>
          <w:sz w:val="30"/>
        </w:rPr>
        <w:t>pub</w:t>
      </w:r>
      <w:r w:rsidR="00A2043D">
        <w:rPr>
          <w:rFonts w:ascii="Times New Roman" w:eastAsia="黑体" w:hAnsi="Times New Roman" w:hint="eastAsia"/>
          <w:spacing w:val="-8"/>
          <w:sz w:val="30"/>
        </w:rPr>
        <w:t>格式电子书更适合手机等电子设备阅读；</w:t>
      </w:r>
      <w:r w:rsidR="00A2043D" w:rsidRPr="00982493">
        <w:rPr>
          <w:rFonts w:ascii="Times New Roman" w:eastAsia="黑体" w:hAnsi="Times New Roman" w:hint="eastAsia"/>
          <w:spacing w:val="-8"/>
          <w:sz w:val="30"/>
        </w:rPr>
        <w:t>如果需要纸质版，建议下载</w:t>
      </w:r>
      <w:r w:rsidR="00A2043D" w:rsidRPr="00982493">
        <w:rPr>
          <w:rFonts w:ascii="Times New Roman" w:eastAsia="黑体" w:hAnsi="Times New Roman" w:hint="eastAsia"/>
          <w:spacing w:val="-8"/>
          <w:sz w:val="30"/>
        </w:rPr>
        <w:t>PDF</w:t>
      </w:r>
      <w:r w:rsidR="00A2043D" w:rsidRPr="00982493">
        <w:rPr>
          <w:rFonts w:ascii="Times New Roman" w:eastAsia="黑体" w:hAnsi="Times New Roman" w:hint="eastAsia"/>
          <w:spacing w:val="-8"/>
          <w:sz w:val="30"/>
        </w:rPr>
        <w:t>格式自行打印很便宜，不建议在孔夫子旧书网等二手书网上，购买天价旧书。</w:t>
      </w:r>
    </w:p>
    <w:p w14:paraId="172C8A03" w14:textId="77777777" w:rsidR="0054220C" w:rsidRPr="0054220C" w:rsidRDefault="0054220C" w:rsidP="0054220C">
      <w:pPr>
        <w:widowControl/>
        <w:overflowPunct w:val="0"/>
        <w:topLinePunct/>
        <w:spacing w:before="60" w:after="60" w:line="400" w:lineRule="exact"/>
        <w:ind w:firstLineChars="200" w:firstLine="600"/>
        <w:rPr>
          <w:rFonts w:ascii="Times New Roman" w:eastAsia="宋体" w:hAnsi="Times New Roman"/>
          <w:spacing w:val="-8"/>
          <w:sz w:val="30"/>
        </w:rPr>
      </w:pPr>
      <w:r w:rsidRPr="0054220C">
        <w:rPr>
          <w:rFonts w:ascii="Times New Roman" w:eastAsia="宋体" w:hAnsi="Times New Roman"/>
          <w:spacing w:val="-8"/>
          <w:sz w:val="30"/>
        </w:rPr>
        <w:t> </w:t>
      </w:r>
    </w:p>
    <w:p w14:paraId="4BE22FA3" w14:textId="36910D1E" w:rsidR="0054220C" w:rsidRPr="0054220C" w:rsidRDefault="0054220C" w:rsidP="00034D33">
      <w:pPr>
        <w:pStyle w:val="A512"/>
      </w:pPr>
      <w:bookmarkStart w:id="243" w:name="_Toc179843679"/>
      <w:bookmarkStart w:id="244" w:name="_Toc182735630"/>
      <w:r w:rsidRPr="0054220C">
        <w:rPr>
          <w:rFonts w:hint="eastAsia"/>
        </w:rPr>
        <w:lastRenderedPageBreak/>
        <w:t>第</w:t>
      </w:r>
      <w:r w:rsidR="00D02DE9">
        <w:rPr>
          <w:rFonts w:hint="eastAsia"/>
        </w:rPr>
        <w:t>七</w:t>
      </w:r>
      <w:r w:rsidRPr="0054220C">
        <w:rPr>
          <w:rFonts w:hint="eastAsia"/>
        </w:rPr>
        <w:t>章</w:t>
      </w:r>
      <w:r w:rsidRPr="0054220C">
        <w:rPr>
          <w:rFonts w:hint="eastAsia"/>
        </w:rPr>
        <w:t xml:space="preserve"> </w:t>
      </w:r>
      <w:r w:rsidRPr="0054220C">
        <w:rPr>
          <w:rFonts w:hint="eastAsia"/>
        </w:rPr>
        <w:t>文革回忆录、资料、纪实小说专题</w:t>
      </w:r>
      <w:bookmarkEnd w:id="243"/>
      <w:bookmarkEnd w:id="244"/>
    </w:p>
    <w:p w14:paraId="3F4A4DC4" w14:textId="5676AE92"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第</w:t>
      </w:r>
      <w:r w:rsidR="006E5B06">
        <w:rPr>
          <w:rFonts w:ascii="Times New Roman" w:eastAsia="宋体" w:hAnsi="Times New Roman" w:hint="eastAsia"/>
          <w:spacing w:val="-8"/>
          <w:sz w:val="30"/>
        </w:rPr>
        <w:t>七</w:t>
      </w:r>
      <w:r w:rsidRPr="0054220C">
        <w:rPr>
          <w:rFonts w:ascii="Times New Roman" w:eastAsia="宋体" w:hAnsi="Times New Roman" w:hint="eastAsia"/>
          <w:spacing w:val="-8"/>
          <w:sz w:val="30"/>
        </w:rPr>
        <w:t>章里面列出的，都是文革历史资料，是作为外围辅助读物和补充材料的，不属于核心书目，供有兴趣、有时间精力的人选读。</w:t>
      </w:r>
    </w:p>
    <w:p w14:paraId="209631F8" w14:textId="77777777" w:rsidR="0054220C" w:rsidRPr="0054220C" w:rsidRDefault="0054220C" w:rsidP="00DF01DD">
      <w:pPr>
        <w:pStyle w:val="A520"/>
      </w:pPr>
      <w:bookmarkStart w:id="245" w:name="_Toc179843680"/>
      <w:bookmarkStart w:id="246" w:name="_Toc182735631"/>
      <w:r w:rsidRPr="0054220C">
        <w:rPr>
          <w:rFonts w:hint="eastAsia"/>
        </w:rPr>
        <w:t>第</w:t>
      </w:r>
      <w:r w:rsidRPr="0054220C">
        <w:rPr>
          <w:rFonts w:hint="eastAsia"/>
        </w:rPr>
        <w:t>1</w:t>
      </w:r>
      <w:r w:rsidRPr="0054220C">
        <w:rPr>
          <w:rFonts w:hint="eastAsia"/>
        </w:rPr>
        <w:t>节</w:t>
      </w:r>
      <w:r w:rsidRPr="0054220C">
        <w:rPr>
          <w:rFonts w:hint="eastAsia"/>
        </w:rPr>
        <w:t xml:space="preserve"> </w:t>
      </w:r>
      <w:r w:rsidRPr="0054220C">
        <w:rPr>
          <w:rFonts w:hint="eastAsia"/>
        </w:rPr>
        <w:t>文革回忆录和资料</w:t>
      </w:r>
      <w:bookmarkEnd w:id="245"/>
      <w:bookmarkEnd w:id="246"/>
    </w:p>
    <w:p w14:paraId="3D07C1C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（一）左派</w:t>
      </w:r>
    </w:p>
    <w:p w14:paraId="6DA28C9E"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1</w:t>
      </w:r>
      <w:r w:rsidRPr="0054220C">
        <w:rPr>
          <w:rFonts w:ascii="Times New Roman" w:eastAsia="宋体" w:hAnsi="Times New Roman" w:hint="eastAsia"/>
          <w:spacing w:val="-8"/>
          <w:sz w:val="30"/>
        </w:rPr>
        <w:t>）《毛泽东文革期间指示汇编》（网络电子文件，非纸质出版物）；</w:t>
      </w:r>
    </w:p>
    <w:p w14:paraId="0FF97D9E"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）《戚本禹回忆录》（戚本禹著，</w:t>
      </w:r>
      <w:r w:rsidRPr="0054220C">
        <w:rPr>
          <w:rFonts w:ascii="Times New Roman" w:eastAsia="宋体" w:hAnsi="Times New Roman" w:hint="eastAsia"/>
          <w:spacing w:val="-8"/>
          <w:sz w:val="30"/>
        </w:rPr>
        <w:t>2016</w:t>
      </w:r>
      <w:r w:rsidRPr="0054220C">
        <w:rPr>
          <w:rFonts w:ascii="Times New Roman" w:eastAsia="宋体" w:hAnsi="Times New Roman" w:hint="eastAsia"/>
          <w:spacing w:val="-8"/>
          <w:sz w:val="30"/>
        </w:rPr>
        <w:t>年，香港出版）；</w:t>
      </w:r>
    </w:p>
    <w:p w14:paraId="7154BF62"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3</w:t>
      </w:r>
      <w:r w:rsidRPr="0054220C">
        <w:rPr>
          <w:rFonts w:ascii="Times New Roman" w:eastAsia="宋体" w:hAnsi="Times New Roman" w:hint="eastAsia"/>
          <w:spacing w:val="-8"/>
          <w:sz w:val="30"/>
        </w:rPr>
        <w:t>）《清华蒯大富》</w:t>
      </w:r>
      <w:r w:rsidRPr="0054220C">
        <w:rPr>
          <w:rFonts w:ascii="Times New Roman" w:eastAsia="宋体" w:hAnsi="Times New Roman" w:hint="eastAsia"/>
          <w:spacing w:val="-8"/>
          <w:sz w:val="30"/>
        </w:rPr>
        <w:t xml:space="preserve"> (</w:t>
      </w:r>
      <w:r w:rsidRPr="0054220C">
        <w:rPr>
          <w:rFonts w:ascii="Times New Roman" w:eastAsia="宋体" w:hAnsi="Times New Roman" w:hint="eastAsia"/>
          <w:spacing w:val="-8"/>
          <w:sz w:val="30"/>
        </w:rPr>
        <w:t>许爱晶著，</w:t>
      </w:r>
      <w:r w:rsidRPr="0054220C">
        <w:rPr>
          <w:rFonts w:ascii="Times New Roman" w:eastAsia="宋体" w:hAnsi="Times New Roman" w:hint="eastAsia"/>
          <w:spacing w:val="-8"/>
          <w:sz w:val="30"/>
        </w:rPr>
        <w:t>2011</w:t>
      </w:r>
      <w:r w:rsidRPr="0054220C">
        <w:rPr>
          <w:rFonts w:ascii="Times New Roman" w:eastAsia="宋体" w:hAnsi="Times New Roman" w:hint="eastAsia"/>
          <w:spacing w:val="-8"/>
          <w:sz w:val="30"/>
        </w:rPr>
        <w:t>年，香港出版</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5B3EFA27"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4</w:t>
      </w:r>
      <w:r w:rsidRPr="0054220C">
        <w:rPr>
          <w:rFonts w:ascii="Times New Roman" w:eastAsia="宋体" w:hAnsi="Times New Roman" w:hint="eastAsia"/>
          <w:spacing w:val="-8"/>
          <w:sz w:val="30"/>
        </w:rPr>
        <w:t>）《超凡领袖的挫败——文化大革命在武汉》（王绍光著，</w:t>
      </w:r>
      <w:r w:rsidRPr="0054220C">
        <w:rPr>
          <w:rFonts w:ascii="Times New Roman" w:eastAsia="宋体" w:hAnsi="Times New Roman" w:hint="eastAsia"/>
          <w:spacing w:val="-8"/>
          <w:sz w:val="30"/>
        </w:rPr>
        <w:t>2009</w:t>
      </w:r>
      <w:r w:rsidRPr="0054220C">
        <w:rPr>
          <w:rFonts w:ascii="Times New Roman" w:eastAsia="宋体" w:hAnsi="Times New Roman" w:hint="eastAsia"/>
          <w:spacing w:val="-8"/>
          <w:sz w:val="30"/>
        </w:rPr>
        <w:t>年，香港出版）；</w:t>
      </w:r>
    </w:p>
    <w:p w14:paraId="1A0F8535"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5</w:t>
      </w:r>
      <w:r w:rsidRPr="0054220C">
        <w:rPr>
          <w:rFonts w:ascii="Times New Roman" w:eastAsia="宋体" w:hAnsi="Times New Roman" w:hint="eastAsia"/>
          <w:spacing w:val="-8"/>
          <w:sz w:val="30"/>
        </w:rPr>
        <w:t>）《武汉“七二</w:t>
      </w:r>
      <w:r w:rsidRPr="0054220C">
        <w:rPr>
          <w:rFonts w:ascii="Times New Roman" w:eastAsia="宋体" w:hAnsi="Times New Roman" w:hint="eastAsia"/>
          <w:spacing w:val="-8"/>
          <w:sz w:val="30"/>
        </w:rPr>
        <w:t>O</w:t>
      </w:r>
      <w:r w:rsidRPr="0054220C">
        <w:rPr>
          <w:rFonts w:ascii="Times New Roman" w:eastAsia="宋体" w:hAnsi="Times New Roman" w:hint="eastAsia"/>
          <w:spacing w:val="-8"/>
          <w:sz w:val="30"/>
        </w:rPr>
        <w:t>”事件实录》</w:t>
      </w:r>
      <w:r w:rsidRPr="0054220C">
        <w:rPr>
          <w:rFonts w:ascii="Times New Roman" w:eastAsia="宋体" w:hAnsi="Times New Roman" w:hint="eastAsia"/>
          <w:spacing w:val="-8"/>
          <w:sz w:val="30"/>
        </w:rPr>
        <w:t xml:space="preserve"> (</w:t>
      </w:r>
      <w:r w:rsidRPr="0054220C">
        <w:rPr>
          <w:rFonts w:ascii="Times New Roman" w:eastAsia="宋体" w:hAnsi="Times New Roman" w:hint="eastAsia"/>
          <w:spacing w:val="-8"/>
          <w:sz w:val="30"/>
        </w:rPr>
        <w:t>徐海亮著，</w:t>
      </w:r>
      <w:r w:rsidRPr="0054220C">
        <w:rPr>
          <w:rFonts w:ascii="Times New Roman" w:eastAsia="宋体" w:hAnsi="Times New Roman" w:hint="eastAsia"/>
          <w:spacing w:val="-8"/>
          <w:sz w:val="30"/>
        </w:rPr>
        <w:t>2007</w:t>
      </w:r>
      <w:r w:rsidRPr="0054220C">
        <w:rPr>
          <w:rFonts w:ascii="Times New Roman" w:eastAsia="宋体" w:hAnsi="Times New Roman" w:hint="eastAsia"/>
          <w:spacing w:val="-8"/>
          <w:sz w:val="30"/>
        </w:rPr>
        <w:t>年，香港出版</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p>
    <w:p w14:paraId="60761054"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6</w:t>
      </w:r>
      <w:r w:rsidRPr="0054220C">
        <w:rPr>
          <w:rFonts w:ascii="Times New Roman" w:eastAsia="宋体" w:hAnsi="Times New Roman" w:hint="eastAsia"/>
          <w:spacing w:val="-8"/>
          <w:sz w:val="30"/>
        </w:rPr>
        <w:t>）《十年非梦——黄金海回忆录》（黄金海著，</w:t>
      </w:r>
      <w:r w:rsidRPr="0054220C">
        <w:rPr>
          <w:rFonts w:ascii="Times New Roman" w:eastAsia="宋体" w:hAnsi="Times New Roman" w:hint="eastAsia"/>
          <w:spacing w:val="-8"/>
          <w:sz w:val="30"/>
        </w:rPr>
        <w:t>2019</w:t>
      </w:r>
      <w:r w:rsidRPr="0054220C">
        <w:rPr>
          <w:rFonts w:ascii="Times New Roman" w:eastAsia="宋体" w:hAnsi="Times New Roman" w:hint="eastAsia"/>
          <w:spacing w:val="-8"/>
          <w:sz w:val="30"/>
        </w:rPr>
        <w:t>年，香港出版）。</w:t>
      </w:r>
    </w:p>
    <w:p w14:paraId="2C5D4AB2"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7</w:t>
      </w:r>
      <w:r w:rsidRPr="0054220C">
        <w:rPr>
          <w:rFonts w:ascii="Times New Roman" w:eastAsia="宋体" w:hAnsi="Times New Roman" w:hint="eastAsia"/>
          <w:spacing w:val="-8"/>
          <w:sz w:val="30"/>
        </w:rPr>
        <w:t>）《无产阶级文化大革命资料汇编》（水陆洲著，</w:t>
      </w:r>
      <w:r w:rsidRPr="0054220C">
        <w:rPr>
          <w:rFonts w:ascii="Times New Roman" w:eastAsia="宋体" w:hAnsi="Times New Roman" w:hint="eastAsia"/>
          <w:spacing w:val="-8"/>
          <w:sz w:val="30"/>
        </w:rPr>
        <w:t>2012</w:t>
      </w:r>
      <w:r w:rsidRPr="0054220C">
        <w:rPr>
          <w:rFonts w:ascii="Times New Roman" w:eastAsia="宋体" w:hAnsi="Times New Roman" w:hint="eastAsia"/>
          <w:spacing w:val="-8"/>
          <w:sz w:val="30"/>
        </w:rPr>
        <w:t>年，网络电子文件，非纸质出版物，篇幅很</w:t>
      </w:r>
      <w:r w:rsidRPr="0054220C">
        <w:rPr>
          <w:rFonts w:ascii="Times New Roman" w:eastAsia="宋体" w:hAnsi="Times New Roman" w:hint="eastAsia"/>
          <w:spacing w:val="-8"/>
          <w:sz w:val="30"/>
        </w:rPr>
        <w:lastRenderedPageBreak/>
        <w:t>大，约</w:t>
      </w:r>
      <w:r w:rsidRPr="0054220C">
        <w:rPr>
          <w:rFonts w:ascii="Times New Roman" w:eastAsia="宋体" w:hAnsi="Times New Roman" w:hint="eastAsia"/>
          <w:spacing w:val="-8"/>
          <w:sz w:val="30"/>
        </w:rPr>
        <w:t>2100</w:t>
      </w:r>
      <w:r w:rsidRPr="0054220C">
        <w:rPr>
          <w:rFonts w:ascii="Times New Roman" w:eastAsia="宋体" w:hAnsi="Times New Roman" w:hint="eastAsia"/>
          <w:spacing w:val="-8"/>
          <w:sz w:val="30"/>
        </w:rPr>
        <w:t>余万字，我们在第二章第</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节第（</w:t>
      </w:r>
      <w:r w:rsidRPr="0054220C">
        <w:rPr>
          <w:rFonts w:ascii="Times New Roman" w:eastAsia="宋体" w:hAnsi="Times New Roman" w:hint="eastAsia"/>
          <w:spacing w:val="-8"/>
          <w:sz w:val="30"/>
        </w:rPr>
        <w:t>3</w:t>
      </w:r>
      <w:r w:rsidRPr="0054220C">
        <w:rPr>
          <w:rFonts w:ascii="Times New Roman" w:eastAsia="宋体" w:hAnsi="Times New Roman" w:hint="eastAsia"/>
          <w:spacing w:val="-8"/>
          <w:sz w:val="30"/>
        </w:rPr>
        <w:t>）条里面已经有过介绍）；</w:t>
      </w:r>
    </w:p>
    <w:p w14:paraId="120762E3"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以上的（</w:t>
      </w:r>
      <w:r w:rsidRPr="0054220C">
        <w:rPr>
          <w:rFonts w:ascii="Times New Roman" w:eastAsia="宋体" w:hAnsi="Times New Roman" w:hint="eastAsia"/>
          <w:spacing w:val="-8"/>
          <w:sz w:val="30"/>
        </w:rPr>
        <w:t>1</w:t>
      </w:r>
      <w:r w:rsidRPr="0054220C">
        <w:rPr>
          <w:rFonts w:ascii="Times New Roman" w:eastAsia="宋体" w:hAnsi="Times New Roman" w:hint="eastAsia"/>
          <w:spacing w:val="-8"/>
          <w:sz w:val="30"/>
        </w:rPr>
        <w:t>），是毛主席文革期间指示汇编；（</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6</w:t>
      </w:r>
      <w:r w:rsidRPr="0054220C">
        <w:rPr>
          <w:rFonts w:ascii="Times New Roman" w:eastAsia="宋体" w:hAnsi="Times New Roman" w:hint="eastAsia"/>
          <w:spacing w:val="-8"/>
          <w:sz w:val="30"/>
        </w:rPr>
        <w:t>）分别是北京、上海、武汉这三座非常有代表性城市的文化大革命的经过的回忆录。对文化大革命具体历史过程非常感兴趣的人来说，这七本书是非常值得读的。</w:t>
      </w:r>
    </w:p>
    <w:p w14:paraId="4069583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（二）右派</w:t>
      </w:r>
    </w:p>
    <w:p w14:paraId="246AD15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1</w:t>
      </w:r>
      <w:r w:rsidRPr="0054220C">
        <w:rPr>
          <w:rFonts w:ascii="Times New Roman" w:eastAsia="宋体" w:hAnsi="Times New Roman" w:hint="eastAsia"/>
          <w:spacing w:val="-8"/>
          <w:sz w:val="30"/>
        </w:rPr>
        <w:t>）《革命造反年代：上海文革运动史稿》（李逊著，</w:t>
      </w:r>
      <w:r w:rsidRPr="0054220C">
        <w:rPr>
          <w:rFonts w:ascii="Times New Roman" w:eastAsia="宋体" w:hAnsi="Times New Roman" w:hint="eastAsia"/>
          <w:spacing w:val="-8"/>
          <w:sz w:val="30"/>
        </w:rPr>
        <w:t>2015</w:t>
      </w:r>
      <w:r w:rsidRPr="0054220C">
        <w:rPr>
          <w:rFonts w:ascii="Times New Roman" w:eastAsia="宋体" w:hAnsi="Times New Roman" w:hint="eastAsia"/>
          <w:spacing w:val="-8"/>
          <w:sz w:val="30"/>
        </w:rPr>
        <w:t>年，香港出版）；</w:t>
      </w:r>
    </w:p>
    <w:p w14:paraId="30EE8EEA"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《革命造反年代：上海文革运动史稿》虽然是自由派立场，但是他们写这本书很认真，他们为了搞清史实，前前后后调查了</w:t>
      </w:r>
      <w:r w:rsidRPr="0054220C">
        <w:rPr>
          <w:rFonts w:ascii="Times New Roman" w:eastAsia="宋体" w:hAnsi="Times New Roman" w:hint="eastAsia"/>
          <w:spacing w:val="-8"/>
          <w:sz w:val="30"/>
        </w:rPr>
        <w:t>20</w:t>
      </w:r>
      <w:r w:rsidRPr="0054220C">
        <w:rPr>
          <w:rFonts w:ascii="Times New Roman" w:eastAsia="宋体" w:hAnsi="Times New Roman" w:hint="eastAsia"/>
          <w:spacing w:val="-8"/>
          <w:sz w:val="30"/>
        </w:rPr>
        <w:t>年，才写出这本书。而他们调查的历史事实，恰恰反而证明了毛主席搞文化大革命的正确性。所以这本书，也被阳和平老师所推荐。</w:t>
      </w:r>
    </w:p>
    <w:p w14:paraId="4AED6E57"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）《中国文化大革命数据库</w:t>
      </w:r>
      <w:r w:rsidRPr="0054220C">
        <w:rPr>
          <w:rFonts w:ascii="Times New Roman" w:eastAsia="宋体" w:hAnsi="Times New Roman" w:hint="eastAsia"/>
          <w:spacing w:val="-8"/>
          <w:sz w:val="30"/>
        </w:rPr>
        <w:t xml:space="preserve"> (1966</w:t>
      </w: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1976)</w:t>
      </w:r>
      <w:r w:rsidRPr="0054220C">
        <w:rPr>
          <w:rFonts w:ascii="Times New Roman" w:eastAsia="宋体" w:hAnsi="Times New Roman" w:hint="eastAsia"/>
          <w:spacing w:val="-8"/>
          <w:sz w:val="30"/>
        </w:rPr>
        <w:t>》（宋永毅，电子文件）。</w:t>
      </w:r>
    </w:p>
    <w:p w14:paraId="11AED673" w14:textId="77777777" w:rsidR="0054220C" w:rsidRPr="0054220C" w:rsidRDefault="0054220C" w:rsidP="00DF01DD">
      <w:pPr>
        <w:pStyle w:val="A520"/>
      </w:pPr>
      <w:bookmarkStart w:id="247" w:name="_Toc179843681"/>
      <w:bookmarkStart w:id="248" w:name="_Toc182735632"/>
      <w:r w:rsidRPr="0054220C">
        <w:rPr>
          <w:rFonts w:hint="eastAsia"/>
        </w:rPr>
        <w:t>第</w:t>
      </w:r>
      <w:r w:rsidRPr="0054220C">
        <w:rPr>
          <w:rFonts w:hint="eastAsia"/>
        </w:rPr>
        <w:t>2</w:t>
      </w:r>
      <w:r w:rsidRPr="0054220C">
        <w:rPr>
          <w:rFonts w:hint="eastAsia"/>
        </w:rPr>
        <w:t>节</w:t>
      </w:r>
      <w:r w:rsidRPr="0054220C">
        <w:rPr>
          <w:rFonts w:hint="eastAsia"/>
        </w:rPr>
        <w:t xml:space="preserve"> </w:t>
      </w:r>
      <w:r w:rsidRPr="0054220C">
        <w:rPr>
          <w:rFonts w:hint="eastAsia"/>
        </w:rPr>
        <w:t>文革中领导人讲话记录</w:t>
      </w:r>
      <w:bookmarkEnd w:id="247"/>
      <w:bookmarkEnd w:id="248"/>
    </w:p>
    <w:p w14:paraId="7B65C141"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《周恩来文革讲话》（网络电子文件）；</w:t>
      </w:r>
    </w:p>
    <w:p w14:paraId="09B3E5C2" w14:textId="77777777" w:rsid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《高级领导讲话汇编》（网络电子文件）；</w:t>
      </w:r>
    </w:p>
    <w:p w14:paraId="558202CA" w14:textId="14108693" w:rsidR="0054220C" w:rsidRPr="0054220C" w:rsidRDefault="001E3E85" w:rsidP="001E3E85">
      <w:pPr>
        <w:widowControl/>
        <w:overflowPunct w:val="0"/>
        <w:topLinePunct/>
        <w:spacing w:before="60" w:after="60" w:line="400" w:lineRule="exact"/>
        <w:ind w:firstLineChars="200" w:firstLine="568"/>
        <w:rPr>
          <w:rFonts w:ascii="Times New Roman" w:eastAsia="宋体" w:hAnsi="Times New Roman"/>
          <w:spacing w:val="-8"/>
          <w:sz w:val="30"/>
        </w:rPr>
      </w:pPr>
      <w:r>
        <w:rPr>
          <w:rFonts w:ascii="Times New Roman" w:eastAsia="宋体" w:hAnsi="Times New Roman" w:hint="eastAsia"/>
          <w:spacing w:val="-8"/>
          <w:sz w:val="30"/>
        </w:rPr>
        <w:lastRenderedPageBreak/>
        <w:t>这是部网友整理的很庞大的、汇集了建国后各个主要领导人原始讲话资料集。</w:t>
      </w:r>
    </w:p>
    <w:p w14:paraId="77B1EBE0" w14:textId="77777777" w:rsidR="0054220C" w:rsidRPr="0054220C" w:rsidRDefault="0054220C" w:rsidP="00DF01DD">
      <w:pPr>
        <w:pStyle w:val="A520"/>
      </w:pPr>
      <w:bookmarkStart w:id="249" w:name="_Toc179843682"/>
      <w:bookmarkStart w:id="250" w:name="_Toc182735633"/>
      <w:r w:rsidRPr="0054220C">
        <w:rPr>
          <w:rFonts w:hint="eastAsia"/>
        </w:rPr>
        <w:t>第</w:t>
      </w:r>
      <w:r w:rsidRPr="0054220C">
        <w:rPr>
          <w:rFonts w:hint="eastAsia"/>
        </w:rPr>
        <w:t>3</w:t>
      </w:r>
      <w:r w:rsidRPr="0054220C">
        <w:rPr>
          <w:rFonts w:hint="eastAsia"/>
        </w:rPr>
        <w:t>节</w:t>
      </w:r>
      <w:r w:rsidRPr="0054220C">
        <w:rPr>
          <w:rFonts w:hint="eastAsia"/>
        </w:rPr>
        <w:t xml:space="preserve"> </w:t>
      </w:r>
      <w:r w:rsidRPr="0054220C">
        <w:rPr>
          <w:rFonts w:hint="eastAsia"/>
        </w:rPr>
        <w:t>文革纪实小说</w:t>
      </w:r>
      <w:bookmarkEnd w:id="249"/>
      <w:bookmarkEnd w:id="250"/>
    </w:p>
    <w:p w14:paraId="7FB2F12C"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1</w:t>
      </w:r>
      <w:r w:rsidRPr="0054220C">
        <w:rPr>
          <w:rFonts w:ascii="Times New Roman" w:eastAsia="宋体" w:hAnsi="Times New Roman" w:hint="eastAsia"/>
          <w:spacing w:val="-8"/>
          <w:sz w:val="30"/>
        </w:rPr>
        <w:t>）《文革史话》（刘朝驹著，有网络电子版）；</w:t>
      </w:r>
    </w:p>
    <w:p w14:paraId="0EDB2E7B"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700</w:t>
      </w:r>
      <w:r w:rsidRPr="0054220C">
        <w:rPr>
          <w:rFonts w:ascii="Times New Roman" w:eastAsia="宋体" w:hAnsi="Times New Roman" w:hint="eastAsia"/>
          <w:spacing w:val="-8"/>
          <w:sz w:val="30"/>
        </w:rPr>
        <w:t>万字巨著，的作者在严格尊重史实的基础上，展开合理想象写出来的小说，非常不错的小说，很值得一读，这个小说也是阳老推荐过的；</w:t>
      </w:r>
    </w:p>
    <w:p w14:paraId="0992E427"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w:t>
      </w:r>
      <w:r w:rsidRPr="0054220C">
        <w:rPr>
          <w:rFonts w:ascii="Times New Roman" w:eastAsia="宋体" w:hAnsi="Times New Roman" w:hint="eastAsia"/>
          <w:spacing w:val="-8"/>
          <w:sz w:val="30"/>
        </w:rPr>
        <w:t>2</w:t>
      </w:r>
      <w:r w:rsidRPr="0054220C">
        <w:rPr>
          <w:rFonts w:ascii="Times New Roman" w:eastAsia="宋体" w:hAnsi="Times New Roman" w:hint="eastAsia"/>
          <w:spacing w:val="-8"/>
          <w:sz w:val="30"/>
        </w:rPr>
        <w:t>）《师东兵文革纪实小说系列》（师东兵著，有网络电子版）；</w:t>
      </w:r>
    </w:p>
    <w:p w14:paraId="634759DF" w14:textId="77777777" w:rsidR="0054220C" w:rsidRPr="0054220C" w:rsidRDefault="0054220C" w:rsidP="0054220C">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hint="eastAsia"/>
          <w:spacing w:val="-8"/>
          <w:sz w:val="30"/>
        </w:rPr>
        <w:t>这个系列也是几百万字的著作，在基本尊重史实基础上，有一定程度发挥。师东兵基本是左派立场，但因为他的书很多都是在大陆公开出版的，限于审查压力，他在字里行间很多用的是明褒暗贬或者明贬暗褒的春秋笔法，这个读的时候要注意。</w:t>
      </w:r>
    </w:p>
    <w:p w14:paraId="434FB892" w14:textId="6F0169EF" w:rsidR="0054220C" w:rsidRPr="0054220C" w:rsidRDefault="0054220C" w:rsidP="0054220C">
      <w:pPr>
        <w:widowControl/>
        <w:overflowPunct w:val="0"/>
        <w:topLinePunct/>
        <w:spacing w:before="60" w:after="60" w:line="400" w:lineRule="exact"/>
        <w:ind w:firstLineChars="200" w:firstLine="568"/>
        <w:rPr>
          <w:rFonts w:ascii="Times New Roman" w:eastAsia="黑体" w:hAnsi="Times New Roman"/>
          <w:spacing w:val="-8"/>
          <w:sz w:val="30"/>
        </w:rPr>
      </w:pPr>
      <w:r w:rsidRPr="0054220C">
        <w:rPr>
          <w:rFonts w:ascii="Times New Roman" w:eastAsia="黑体" w:hAnsi="Times New Roman" w:hint="eastAsia"/>
          <w:spacing w:val="-8"/>
          <w:sz w:val="30"/>
        </w:rPr>
        <w:t>提醒：</w:t>
      </w:r>
      <w:r w:rsidR="00F42C8B">
        <w:rPr>
          <w:rFonts w:ascii="Times New Roman" w:eastAsia="黑体" w:hAnsi="Times New Roman" w:hint="eastAsia"/>
          <w:spacing w:val="-8"/>
          <w:sz w:val="30"/>
        </w:rPr>
        <w:t>本</w:t>
      </w:r>
      <w:r w:rsidRPr="0054220C">
        <w:rPr>
          <w:rFonts w:ascii="Times New Roman" w:eastAsia="黑体" w:hAnsi="Times New Roman" w:hint="eastAsia"/>
          <w:spacing w:val="-8"/>
          <w:sz w:val="30"/>
        </w:rPr>
        <w:t>章列出的这些书，如果在内网找不到，</w:t>
      </w:r>
      <w:r w:rsidR="005B138B" w:rsidRPr="00982493">
        <w:rPr>
          <w:rFonts w:ascii="Times New Roman" w:eastAsia="黑体" w:hAnsi="Times New Roman" w:hint="eastAsia"/>
          <w:spacing w:val="-8"/>
          <w:sz w:val="30"/>
        </w:rPr>
        <w:t>均可以去墙外</w:t>
      </w:r>
      <w:r w:rsidR="005B138B" w:rsidRPr="00982493">
        <w:rPr>
          <w:rFonts w:ascii="Times New Roman" w:eastAsia="黑体" w:hAnsi="Times New Roman" w:hint="eastAsia"/>
          <w:spacing w:val="-8"/>
          <w:sz w:val="30"/>
        </w:rPr>
        <w:t>Z-Library</w:t>
      </w:r>
      <w:r w:rsidR="005B138B" w:rsidRPr="00982493">
        <w:rPr>
          <w:rFonts w:ascii="Times New Roman" w:eastAsia="黑体" w:hAnsi="Times New Roman" w:hint="eastAsia"/>
          <w:spacing w:val="-8"/>
          <w:sz w:val="30"/>
        </w:rPr>
        <w:t>网站上找到</w:t>
      </w:r>
      <w:r w:rsidR="005B138B" w:rsidRPr="00982493">
        <w:rPr>
          <w:rFonts w:ascii="Times New Roman" w:eastAsia="黑体" w:hAnsi="Times New Roman" w:hint="eastAsia"/>
          <w:spacing w:val="-8"/>
          <w:sz w:val="30"/>
        </w:rPr>
        <w:t>epub</w:t>
      </w:r>
      <w:r w:rsidR="005B138B" w:rsidRPr="00982493">
        <w:rPr>
          <w:rFonts w:ascii="Times New Roman" w:eastAsia="黑体" w:hAnsi="Times New Roman" w:hint="eastAsia"/>
          <w:spacing w:val="-8"/>
          <w:sz w:val="30"/>
        </w:rPr>
        <w:t>格式或者</w:t>
      </w:r>
      <w:r w:rsidR="005B138B" w:rsidRPr="00982493">
        <w:rPr>
          <w:rFonts w:ascii="Times New Roman" w:eastAsia="黑体" w:hAnsi="Times New Roman" w:hint="eastAsia"/>
          <w:spacing w:val="-8"/>
          <w:sz w:val="30"/>
        </w:rPr>
        <w:t>PDF</w:t>
      </w:r>
      <w:r w:rsidR="005B138B" w:rsidRPr="00982493">
        <w:rPr>
          <w:rFonts w:ascii="Times New Roman" w:eastAsia="黑体" w:hAnsi="Times New Roman" w:hint="eastAsia"/>
          <w:spacing w:val="-8"/>
          <w:sz w:val="30"/>
        </w:rPr>
        <w:t>格式电子版。</w:t>
      </w:r>
      <w:r w:rsidR="005B138B">
        <w:rPr>
          <w:rFonts w:ascii="Times New Roman" w:eastAsia="黑体" w:hAnsi="Times New Roman" w:hint="eastAsia"/>
          <w:spacing w:val="-8"/>
          <w:sz w:val="30"/>
        </w:rPr>
        <w:t>e</w:t>
      </w:r>
      <w:r w:rsidR="005B138B" w:rsidRPr="00E570AD">
        <w:rPr>
          <w:rFonts w:ascii="Times New Roman" w:eastAsia="黑体" w:hAnsi="Times New Roman" w:hint="eastAsia"/>
          <w:spacing w:val="-8"/>
          <w:sz w:val="30"/>
        </w:rPr>
        <w:t>pub</w:t>
      </w:r>
      <w:r w:rsidR="005B138B">
        <w:rPr>
          <w:rFonts w:ascii="Times New Roman" w:eastAsia="黑体" w:hAnsi="Times New Roman" w:hint="eastAsia"/>
          <w:spacing w:val="-8"/>
          <w:sz w:val="30"/>
        </w:rPr>
        <w:t>格式电子书更适合手机等电子设备阅读；</w:t>
      </w:r>
      <w:r w:rsidR="005B138B" w:rsidRPr="00982493">
        <w:rPr>
          <w:rFonts w:ascii="Times New Roman" w:eastAsia="黑体" w:hAnsi="Times New Roman" w:hint="eastAsia"/>
          <w:spacing w:val="-8"/>
          <w:sz w:val="30"/>
        </w:rPr>
        <w:t>如果需要纸质版，建议下载</w:t>
      </w:r>
      <w:r w:rsidR="005B138B" w:rsidRPr="00982493">
        <w:rPr>
          <w:rFonts w:ascii="Times New Roman" w:eastAsia="黑体" w:hAnsi="Times New Roman" w:hint="eastAsia"/>
          <w:spacing w:val="-8"/>
          <w:sz w:val="30"/>
        </w:rPr>
        <w:t>PDF</w:t>
      </w:r>
      <w:r w:rsidR="005B138B" w:rsidRPr="00982493">
        <w:rPr>
          <w:rFonts w:ascii="Times New Roman" w:eastAsia="黑体" w:hAnsi="Times New Roman" w:hint="eastAsia"/>
          <w:spacing w:val="-8"/>
          <w:sz w:val="30"/>
        </w:rPr>
        <w:t>格式自行打印很便宜，不建议在孔夫子旧书网等二手书网上，购买天价旧书。</w:t>
      </w:r>
    </w:p>
    <w:p w14:paraId="64689CD7" w14:textId="77777777" w:rsidR="0054220C" w:rsidRPr="0054220C" w:rsidRDefault="0054220C" w:rsidP="0054220C">
      <w:pPr>
        <w:widowControl/>
        <w:overflowPunct w:val="0"/>
        <w:topLinePunct/>
        <w:spacing w:before="60" w:after="60" w:line="400" w:lineRule="exact"/>
        <w:ind w:firstLineChars="200" w:firstLine="600"/>
        <w:rPr>
          <w:rFonts w:ascii="Times New Roman" w:eastAsia="宋体" w:hAnsi="Times New Roman"/>
          <w:spacing w:val="-8"/>
          <w:sz w:val="30"/>
        </w:rPr>
      </w:pPr>
      <w:r w:rsidRPr="0054220C">
        <w:rPr>
          <w:rFonts w:ascii="Times New Roman" w:eastAsia="宋体" w:hAnsi="Times New Roman"/>
          <w:spacing w:val="-8"/>
          <w:sz w:val="30"/>
        </w:rPr>
        <w:t> </w:t>
      </w:r>
    </w:p>
    <w:p w14:paraId="25D3FFFE" w14:textId="616F20AA" w:rsidR="0054220C" w:rsidRPr="0054220C" w:rsidRDefault="0054220C" w:rsidP="00E90A17">
      <w:pPr>
        <w:widowControl/>
        <w:overflowPunct w:val="0"/>
        <w:topLinePunct/>
        <w:spacing w:before="60" w:after="60" w:line="400" w:lineRule="exact"/>
        <w:ind w:firstLineChars="200" w:firstLine="568"/>
        <w:rPr>
          <w:rFonts w:ascii="Times New Roman" w:eastAsia="宋体" w:hAnsi="Times New Roman"/>
          <w:spacing w:val="-8"/>
          <w:sz w:val="30"/>
        </w:rPr>
      </w:pPr>
      <w:r w:rsidRPr="0054220C">
        <w:rPr>
          <w:rFonts w:ascii="Times New Roman" w:eastAsia="宋体" w:hAnsi="Times New Roman"/>
          <w:spacing w:val="-8"/>
          <w:sz w:val="30"/>
        </w:rPr>
        <w:br w:type="page"/>
      </w:r>
    </w:p>
    <w:p w14:paraId="31474B68" w14:textId="3FE75352" w:rsidR="007F6D34" w:rsidRDefault="007F6D34" w:rsidP="007F6D34">
      <w:pPr>
        <w:pStyle w:val="A512"/>
      </w:pPr>
      <w:bookmarkStart w:id="251" w:name="_Toc182735634"/>
      <w:r>
        <w:rPr>
          <w:rFonts w:hint="eastAsia"/>
        </w:rPr>
        <w:lastRenderedPageBreak/>
        <w:t>第八章</w:t>
      </w:r>
      <w:r>
        <w:rPr>
          <w:rFonts w:hint="eastAsia"/>
        </w:rPr>
        <w:t xml:space="preserve"> </w:t>
      </w:r>
      <w:r w:rsidR="00C42A7F">
        <w:rPr>
          <w:rFonts w:hint="eastAsia"/>
        </w:rPr>
        <w:t>面向未来的</w:t>
      </w:r>
      <w:r w:rsidR="00D43C80">
        <w:rPr>
          <w:rFonts w:hint="eastAsia"/>
        </w:rPr>
        <w:t>前沿</w:t>
      </w:r>
      <w:r>
        <w:rPr>
          <w:rFonts w:hint="eastAsia"/>
        </w:rPr>
        <w:t>课题探讨</w:t>
      </w:r>
      <w:bookmarkEnd w:id="251"/>
    </w:p>
    <w:p w14:paraId="13CE4CF5" w14:textId="5B3F7749" w:rsidR="0052117D" w:rsidRPr="0052117D" w:rsidRDefault="0052117D" w:rsidP="0052117D">
      <w:pPr>
        <w:pStyle w:val="A5"/>
      </w:pPr>
      <w:r>
        <w:rPr>
          <w:rFonts w:hint="eastAsia"/>
        </w:rPr>
        <w:t>本章属于一些“胡思乱想”的内容，讲的是将来无产阶级革命胜利后，需要重视的一些问题，或者说可以做的一些事。本章内容是作者天马行空的一些想法，不一定对，讲出来抛砖引玉，目的是希望能有</w:t>
      </w:r>
      <w:r w:rsidR="00A360AD">
        <w:rPr>
          <w:rFonts w:hint="eastAsia"/>
        </w:rPr>
        <w:t>一些</w:t>
      </w:r>
      <w:r>
        <w:rPr>
          <w:rFonts w:hint="eastAsia"/>
        </w:rPr>
        <w:t>马列毛主义者</w:t>
      </w:r>
      <w:r w:rsidR="00A360AD">
        <w:rPr>
          <w:rFonts w:hint="eastAsia"/>
        </w:rPr>
        <w:t>（不需要很多）</w:t>
      </w:r>
      <w:r>
        <w:rPr>
          <w:rFonts w:hint="eastAsia"/>
        </w:rPr>
        <w:t>注意和重视这些问题。眼前我们的任务当然是要搞革命，要夺取政权，这是“务实”。但是还得有</w:t>
      </w:r>
      <w:r w:rsidR="00A360AD">
        <w:rPr>
          <w:rFonts w:hint="eastAsia"/>
        </w:rPr>
        <w:t>点</w:t>
      </w:r>
      <w:r>
        <w:rPr>
          <w:rFonts w:hint="eastAsia"/>
        </w:rPr>
        <w:t>人</w:t>
      </w:r>
      <w:r w:rsidR="00A360AD">
        <w:rPr>
          <w:rFonts w:hint="eastAsia"/>
        </w:rPr>
        <w:t>（不需要太多）</w:t>
      </w:r>
      <w:r>
        <w:rPr>
          <w:rFonts w:hint="eastAsia"/>
        </w:rPr>
        <w:t>去做点“务虚”的事，</w:t>
      </w:r>
      <w:r w:rsidR="00A360AD">
        <w:rPr>
          <w:rFonts w:hint="eastAsia"/>
        </w:rPr>
        <w:t>去</w:t>
      </w:r>
      <w:r>
        <w:rPr>
          <w:rFonts w:hint="eastAsia"/>
        </w:rPr>
        <w:t>想点长远的事。</w:t>
      </w:r>
    </w:p>
    <w:p w14:paraId="3CC53B1C" w14:textId="663F2C5E" w:rsidR="0021276A" w:rsidRDefault="0021276A" w:rsidP="0021276A">
      <w:pPr>
        <w:pStyle w:val="A520"/>
      </w:pPr>
      <w:bookmarkStart w:id="252" w:name="_Toc182735635"/>
      <w:r>
        <w:rPr>
          <w:rFonts w:hint="eastAsia"/>
        </w:rPr>
        <w:t>第</w:t>
      </w:r>
      <w:r>
        <w:rPr>
          <w:rFonts w:hint="eastAsia"/>
        </w:rPr>
        <w:t>1</w:t>
      </w:r>
      <w:r>
        <w:rPr>
          <w:rFonts w:hint="eastAsia"/>
        </w:rPr>
        <w:t>节</w:t>
      </w:r>
      <w:r>
        <w:rPr>
          <w:rFonts w:hint="eastAsia"/>
        </w:rPr>
        <w:t xml:space="preserve"> </w:t>
      </w:r>
      <w:r w:rsidRPr="0021276A">
        <w:rPr>
          <w:rFonts w:hint="eastAsia"/>
        </w:rPr>
        <w:t>关于马克思主义建筑设计学</w:t>
      </w:r>
      <w:r w:rsidR="00CC53FA">
        <w:rPr>
          <w:rFonts w:hint="eastAsia"/>
        </w:rPr>
        <w:t>的问题</w:t>
      </w:r>
      <w:bookmarkEnd w:id="252"/>
    </w:p>
    <w:p w14:paraId="3F443CCC" w14:textId="33F73890" w:rsidR="0021098B" w:rsidRDefault="0021098B" w:rsidP="0021098B">
      <w:pPr>
        <w:pStyle w:val="A5"/>
      </w:pPr>
      <w:r>
        <w:rPr>
          <w:rFonts w:hint="eastAsia"/>
        </w:rPr>
        <w:t>以前</w:t>
      </w:r>
      <w:r w:rsidR="00A67D54">
        <w:rPr>
          <w:rFonts w:hint="eastAsia"/>
        </w:rPr>
        <w:t>苏联的</w:t>
      </w:r>
      <w:r>
        <w:rPr>
          <w:rFonts w:hint="eastAsia"/>
        </w:rPr>
        <w:t>一些建筑，尤其是雕塑，充满</w:t>
      </w:r>
      <w:r w:rsidR="00A67D54">
        <w:rPr>
          <w:rFonts w:hint="eastAsia"/>
        </w:rPr>
        <w:t>力量感，像那座举世闻名的“祖国母亲在召唤”，带有一种革命的豪迈和坚定，像是在用钢铁雕刻一种信仰</w:t>
      </w:r>
      <w:r>
        <w:rPr>
          <w:rFonts w:hint="eastAsia"/>
        </w:rPr>
        <w:t>，震撼人心</w:t>
      </w:r>
      <w:r w:rsidR="00A67D54">
        <w:rPr>
          <w:rFonts w:hint="eastAsia"/>
        </w:rPr>
        <w:t>。</w:t>
      </w:r>
      <w:r>
        <w:rPr>
          <w:rFonts w:hint="eastAsia"/>
        </w:rPr>
        <w:t>这是马克思主义意识形态，在建筑设计学上的一个表现。</w:t>
      </w:r>
    </w:p>
    <w:p w14:paraId="7BEE2E64" w14:textId="2C55B2F5" w:rsidR="00A67D54" w:rsidRDefault="00B913F4" w:rsidP="00B913F4">
      <w:pPr>
        <w:pStyle w:val="A5"/>
      </w:pPr>
      <w:r>
        <w:rPr>
          <w:rFonts w:hint="eastAsia"/>
        </w:rPr>
        <w:t>但是，</w:t>
      </w:r>
      <w:r w:rsidR="00A67D54">
        <w:rPr>
          <w:rFonts w:hint="eastAsia"/>
        </w:rPr>
        <w:t>马克思主义与建筑结合时，</w:t>
      </w:r>
      <w:r>
        <w:rPr>
          <w:rFonts w:hint="eastAsia"/>
        </w:rPr>
        <w:t>苏联时代其实做得也不多，除了一些重大的国家级标志性建筑，还有一些雕塑外，其它的地方体现的并不充分，或者说，并没有真正发展起来。毛时代中国的马克思主义建筑设计学，则更不如苏联。</w:t>
      </w:r>
    </w:p>
    <w:p w14:paraId="4DC47D50" w14:textId="4F89046E" w:rsidR="00CE6B31" w:rsidRDefault="003D0EB3" w:rsidP="00B913F4">
      <w:pPr>
        <w:pStyle w:val="A5"/>
      </w:pPr>
      <w:r>
        <w:rPr>
          <w:rFonts w:hint="eastAsia"/>
        </w:rPr>
        <w:t>建筑设计学，不仅仅是一门科学，更是一种意识形态。</w:t>
      </w:r>
      <w:r w:rsidR="00CE6B31">
        <w:rPr>
          <w:rFonts w:hint="eastAsia"/>
        </w:rPr>
        <w:t>建筑空间布局，体现的是社会组织关系，体现</w:t>
      </w:r>
      <w:r w:rsidR="00CE6B31">
        <w:rPr>
          <w:rFonts w:hint="eastAsia"/>
        </w:rPr>
        <w:lastRenderedPageBreak/>
        <w:t>的是人和人的关系，这里面包括政治关系，当然也包括最基本的生产关系。</w:t>
      </w:r>
      <w:r w:rsidR="00F35A88">
        <w:rPr>
          <w:rFonts w:hint="eastAsia"/>
        </w:rPr>
        <w:t>它不是纯科学。</w:t>
      </w:r>
    </w:p>
    <w:p w14:paraId="6F3E3889" w14:textId="20A1491B" w:rsidR="003D0EB3" w:rsidRDefault="00CE6B31" w:rsidP="00B913F4">
      <w:pPr>
        <w:pStyle w:val="A5"/>
      </w:pPr>
      <w:r>
        <w:rPr>
          <w:rFonts w:hint="eastAsia"/>
        </w:rPr>
        <w:t>为什么这么说呢？比如，古代的皇家宫殿，一般都建在高高的夯土台基上，前面有级数很多的台阶，这就是要体现高高在上的</w:t>
      </w:r>
      <w:r w:rsidR="00F84551">
        <w:rPr>
          <w:rFonts w:hint="eastAsia"/>
        </w:rPr>
        <w:t>封建地主阶级的</w:t>
      </w:r>
      <w:r>
        <w:rPr>
          <w:rFonts w:hint="eastAsia"/>
        </w:rPr>
        <w:t>皇权。改革开放后，官方的政府机构的建筑，也往往是这样一个设计，前面有很高的台阶，甚至两边还会摆上石狮子，这就是通过建筑设计的空间布局，来体现</w:t>
      </w:r>
      <w:r w:rsidR="00CD00CC">
        <w:rPr>
          <w:rFonts w:hint="eastAsia"/>
        </w:rPr>
        <w:t>资产阶级政府</w:t>
      </w:r>
      <w:r>
        <w:rPr>
          <w:rFonts w:hint="eastAsia"/>
        </w:rPr>
        <w:t>的高高在上</w:t>
      </w:r>
      <w:r w:rsidR="00CD00CC">
        <w:rPr>
          <w:rFonts w:hint="eastAsia"/>
        </w:rPr>
        <w:t>的权力</w:t>
      </w:r>
      <w:r>
        <w:rPr>
          <w:rFonts w:hint="eastAsia"/>
        </w:rPr>
        <w:t>。</w:t>
      </w:r>
      <w:r w:rsidR="00B56D18">
        <w:rPr>
          <w:rFonts w:hint="eastAsia"/>
        </w:rPr>
        <w:t>再比如，看看美国议会建筑内部、欧洲议会建筑内部，再对比人民大会堂的布局，你会发现，它们的座位的排列方式是非常讲究的，</w:t>
      </w:r>
      <w:r w:rsidR="00706B1E">
        <w:rPr>
          <w:rFonts w:hint="eastAsia"/>
        </w:rPr>
        <w:t>欧美议会建筑内部的座位排列，体现的是多党制衡的资产阶级民主的组织原则；而</w:t>
      </w:r>
      <w:r w:rsidR="00B56D18">
        <w:rPr>
          <w:rFonts w:hint="eastAsia"/>
        </w:rPr>
        <w:t>人民大会堂的</w:t>
      </w:r>
      <w:r w:rsidR="00706B1E">
        <w:rPr>
          <w:rFonts w:hint="eastAsia"/>
        </w:rPr>
        <w:t>座位</w:t>
      </w:r>
      <w:r w:rsidR="00B56D18">
        <w:rPr>
          <w:rFonts w:hint="eastAsia"/>
        </w:rPr>
        <w:t>布局，</w:t>
      </w:r>
      <w:r w:rsidR="00706B1E">
        <w:rPr>
          <w:rFonts w:hint="eastAsia"/>
        </w:rPr>
        <w:t>则</w:t>
      </w:r>
      <w:r w:rsidR="00B56D18">
        <w:rPr>
          <w:rFonts w:hint="eastAsia"/>
        </w:rPr>
        <w:t>体现的是</w:t>
      </w:r>
      <w:r w:rsidR="00706B1E">
        <w:rPr>
          <w:rFonts w:hint="eastAsia"/>
        </w:rPr>
        <w:t>无产阶级</w:t>
      </w:r>
      <w:r w:rsidR="00B56D18">
        <w:rPr>
          <w:rFonts w:hint="eastAsia"/>
        </w:rPr>
        <w:t>民主集中制</w:t>
      </w:r>
      <w:r w:rsidR="00706B1E">
        <w:rPr>
          <w:rFonts w:hint="eastAsia"/>
        </w:rPr>
        <w:t>的组织原则。</w:t>
      </w:r>
      <w:r>
        <w:rPr>
          <w:rFonts w:hint="eastAsia"/>
        </w:rPr>
        <w:t>建筑空间布局</w:t>
      </w:r>
      <w:r w:rsidR="00706B1E">
        <w:rPr>
          <w:rFonts w:hint="eastAsia"/>
        </w:rPr>
        <w:t>体现了社会组织原则，</w:t>
      </w:r>
      <w:r w:rsidR="008B3A7C">
        <w:rPr>
          <w:rFonts w:hint="eastAsia"/>
        </w:rPr>
        <w:t>它</w:t>
      </w:r>
      <w:r>
        <w:rPr>
          <w:rFonts w:hint="eastAsia"/>
        </w:rPr>
        <w:t>本质上是人和人之间的关系</w:t>
      </w:r>
      <w:r w:rsidR="008B3A7C">
        <w:rPr>
          <w:rFonts w:hint="eastAsia"/>
        </w:rPr>
        <w:t>的物化表达</w:t>
      </w:r>
      <w:r w:rsidR="00706B1E">
        <w:rPr>
          <w:rFonts w:hint="eastAsia"/>
        </w:rPr>
        <w:t>。</w:t>
      </w:r>
    </w:p>
    <w:p w14:paraId="12489ADF" w14:textId="7E652A12" w:rsidR="00C310EF" w:rsidRDefault="009E7583" w:rsidP="00C310EF">
      <w:pPr>
        <w:pStyle w:val="A5"/>
      </w:pPr>
      <w:r>
        <w:rPr>
          <w:rFonts w:hint="eastAsia"/>
        </w:rPr>
        <w:t>在一个真正的社会主义社会，</w:t>
      </w:r>
      <w:r w:rsidR="00584569" w:rsidRPr="00611E84">
        <w:rPr>
          <w:rFonts w:hint="eastAsia"/>
        </w:rPr>
        <w:t>真正的马克思列宁主义建筑，</w:t>
      </w:r>
      <w:r>
        <w:rPr>
          <w:rFonts w:hint="eastAsia"/>
        </w:rPr>
        <w:t>公共建筑的空间布局，</w:t>
      </w:r>
      <w:r w:rsidR="00C8542B" w:rsidRPr="00611E84">
        <w:rPr>
          <w:rFonts w:hint="eastAsia"/>
        </w:rPr>
        <w:t>首先应该体现民主集中制的组织原则。</w:t>
      </w:r>
      <w:r w:rsidR="009B50E9">
        <w:rPr>
          <w:rFonts w:hint="eastAsia"/>
        </w:rPr>
        <w:t>政府机关建筑布局要如此，小区内建筑布局也应该如此</w:t>
      </w:r>
      <w:r w:rsidR="00C310EF">
        <w:rPr>
          <w:rFonts w:hint="eastAsia"/>
        </w:rPr>
        <w:t>。</w:t>
      </w:r>
    </w:p>
    <w:p w14:paraId="784FE7EC" w14:textId="54AC0607" w:rsidR="00B53A18" w:rsidRDefault="003D6A29" w:rsidP="00C310EF">
      <w:pPr>
        <w:pStyle w:val="A5"/>
      </w:pPr>
      <w:r w:rsidRPr="00611E84">
        <w:rPr>
          <w:rFonts w:hint="eastAsia"/>
        </w:rPr>
        <w:t>未来的建筑设计，</w:t>
      </w:r>
      <w:r>
        <w:rPr>
          <w:rFonts w:hint="eastAsia"/>
        </w:rPr>
        <w:t>要</w:t>
      </w:r>
      <w:r w:rsidRPr="00611E84">
        <w:rPr>
          <w:rFonts w:hint="eastAsia"/>
        </w:rPr>
        <w:t>更多地去考虑如何通过空间布局，体现集体生活和民主集中制的社会组织原则，</w:t>
      </w:r>
      <w:r w:rsidR="00D43236">
        <w:rPr>
          <w:rFonts w:hint="eastAsia"/>
        </w:rPr>
        <w:t>基层政府和党组织所在部门的建筑，不能高高在上，而是要方便和群众进行密切联系</w:t>
      </w:r>
      <w:r w:rsidR="009B50E9">
        <w:rPr>
          <w:rFonts w:hint="eastAsia"/>
        </w:rPr>
        <w:t>。</w:t>
      </w:r>
      <w:r w:rsidR="00611E84" w:rsidRPr="00611E84">
        <w:rPr>
          <w:rFonts w:hint="eastAsia"/>
        </w:rPr>
        <w:t>一个</w:t>
      </w:r>
      <w:r w:rsidR="00611E84">
        <w:rPr>
          <w:rFonts w:hint="eastAsia"/>
        </w:rPr>
        <w:t>居民</w:t>
      </w:r>
      <w:r w:rsidR="00611E84" w:rsidRPr="00611E84">
        <w:rPr>
          <w:rFonts w:hint="eastAsia"/>
        </w:rPr>
        <w:t>小区</w:t>
      </w:r>
      <w:r w:rsidR="00611E84" w:rsidRPr="00611E84">
        <w:rPr>
          <w:rFonts w:hint="eastAsia"/>
        </w:rPr>
        <w:lastRenderedPageBreak/>
        <w:t>的设计，应该让每家每户到幼儿园、养老院、学校和医院的便利度基本均等，这样不仅让生活更便捷，也更能体现公平与集体精神。</w:t>
      </w:r>
      <w:r w:rsidR="007C15A3">
        <w:rPr>
          <w:rFonts w:hint="eastAsia"/>
        </w:rPr>
        <w:t>医疗设施、教育设施、便民设施、公益设施</w:t>
      </w:r>
      <w:r w:rsidR="00EE6C87">
        <w:rPr>
          <w:rFonts w:hint="eastAsia"/>
        </w:rPr>
        <w:t>也要如此</w:t>
      </w:r>
      <w:r w:rsidR="0049044D">
        <w:rPr>
          <w:rFonts w:hint="eastAsia"/>
        </w:rPr>
        <w:t>，</w:t>
      </w:r>
      <w:r w:rsidR="00492123">
        <w:rPr>
          <w:rFonts w:hint="eastAsia"/>
        </w:rPr>
        <w:t>都</w:t>
      </w:r>
      <w:r w:rsidR="0049044D">
        <w:rPr>
          <w:rFonts w:hint="eastAsia"/>
        </w:rPr>
        <w:t>要体现民主集中制的原则</w:t>
      </w:r>
      <w:r w:rsidR="00EE6C87">
        <w:rPr>
          <w:rFonts w:hint="eastAsia"/>
        </w:rPr>
        <w:t>。</w:t>
      </w:r>
    </w:p>
    <w:p w14:paraId="714516AC" w14:textId="75433157" w:rsidR="00D75BA6" w:rsidRDefault="008B21F6" w:rsidP="0087761D">
      <w:pPr>
        <w:pStyle w:val="A5"/>
      </w:pPr>
      <w:r w:rsidRPr="008B21F6">
        <w:rPr>
          <w:rFonts w:hint="eastAsia"/>
        </w:rPr>
        <w:t>现在的建筑设计，基本上还停留在工业时代对效率的追求。房子围起来，一排排密密麻麻地盖，追求的是最多的经济回报</w:t>
      </w:r>
      <w:r>
        <w:rPr>
          <w:rFonts w:hint="eastAsia"/>
        </w:rPr>
        <w:t>。城市空间布局杂乱无章，建筑和建筑之间经常非常紧密，空间逼仄，让人感到压抑，</w:t>
      </w:r>
      <w:r w:rsidRPr="008B21F6">
        <w:rPr>
          <w:rFonts w:hint="eastAsia"/>
        </w:rPr>
        <w:t>最少对人的关怀</w:t>
      </w:r>
      <w:r>
        <w:rPr>
          <w:rFonts w:hint="eastAsia"/>
        </w:rPr>
        <w:t>，长期住在这样的环境里，难免会感到孤独、抑郁。学校建得都形同监狱，居民小区用围栏圈住，像一个个封闭的监狱，隔绝了人和人之间的联系</w:t>
      </w:r>
      <w:r w:rsidR="00D75BA6">
        <w:rPr>
          <w:rFonts w:hint="eastAsia"/>
        </w:rPr>
        <w:t>。有些所谓后现代建筑，形态各异，看起来似乎充满个性化，搞得花里胡哨，不仅浪费钱，而且没有实用性，央视的那个“裤衩大楼”，就是个典型例子。</w:t>
      </w:r>
      <w:r w:rsidR="00D75BA6">
        <w:rPr>
          <w:rFonts w:hint="eastAsia"/>
        </w:rPr>
        <w:t xml:space="preserve"> </w:t>
      </w:r>
      <w:r>
        <w:t xml:space="preserve"> </w:t>
      </w:r>
    </w:p>
    <w:p w14:paraId="0A92CA78" w14:textId="745D9123" w:rsidR="004001E4" w:rsidRDefault="00A67D54" w:rsidP="004001E4">
      <w:pPr>
        <w:pStyle w:val="A5"/>
      </w:pPr>
      <w:r>
        <w:rPr>
          <w:rFonts w:hint="eastAsia"/>
        </w:rPr>
        <w:t>这</w:t>
      </w:r>
      <w:r w:rsidR="00611E84">
        <w:rPr>
          <w:rFonts w:hint="eastAsia"/>
        </w:rPr>
        <w:t>些</w:t>
      </w:r>
      <w:r>
        <w:rPr>
          <w:rFonts w:hint="eastAsia"/>
        </w:rPr>
        <w:t>建筑</w:t>
      </w:r>
      <w:r w:rsidR="00611E84">
        <w:rPr>
          <w:rFonts w:hint="eastAsia"/>
        </w:rPr>
        <w:t>设计</w:t>
      </w:r>
      <w:r>
        <w:rPr>
          <w:rFonts w:hint="eastAsia"/>
        </w:rPr>
        <w:t>，</w:t>
      </w:r>
      <w:r w:rsidR="00611E84">
        <w:rPr>
          <w:rFonts w:hint="eastAsia"/>
        </w:rPr>
        <w:t>体现的</w:t>
      </w:r>
      <w:r>
        <w:rPr>
          <w:rFonts w:hint="eastAsia"/>
        </w:rPr>
        <w:t>是资本主义意识形态。资本主义的建筑设计，核心在于追求经济效益，强调空间的利用效率，忽略了居住者的社交需求、心理健康，甚至是生活的基本便利性</w:t>
      </w:r>
      <w:r w:rsidR="00730F39">
        <w:rPr>
          <w:rFonts w:hint="eastAsia"/>
        </w:rPr>
        <w:t>。</w:t>
      </w:r>
      <w:r w:rsidR="00D75BA6" w:rsidRPr="008B21F6">
        <w:rPr>
          <w:rFonts w:hint="eastAsia"/>
        </w:rPr>
        <w:t>我们需要的是能够体现社会整体利益的</w:t>
      </w:r>
      <w:r w:rsidR="00A96E97">
        <w:rPr>
          <w:rFonts w:hint="eastAsia"/>
        </w:rPr>
        <w:t>建筑</w:t>
      </w:r>
      <w:r w:rsidR="00D75BA6" w:rsidRPr="008B21F6">
        <w:rPr>
          <w:rFonts w:hint="eastAsia"/>
        </w:rPr>
        <w:t>设计，能够关照到每一个人的身心健康</w:t>
      </w:r>
      <w:r w:rsidR="00730F39">
        <w:rPr>
          <w:rFonts w:hint="eastAsia"/>
        </w:rPr>
        <w:t>，能够维护社会主义制度</w:t>
      </w:r>
      <w:r w:rsidR="00A96E97">
        <w:rPr>
          <w:rFonts w:hint="eastAsia"/>
        </w:rPr>
        <w:t>下人和人的平等关系</w:t>
      </w:r>
      <w:r w:rsidR="00730F39">
        <w:rPr>
          <w:rFonts w:hint="eastAsia"/>
        </w:rPr>
        <w:t>，能够巩固无产阶级专政</w:t>
      </w:r>
      <w:r w:rsidR="00D75BA6" w:rsidRPr="008B21F6">
        <w:rPr>
          <w:rFonts w:hint="eastAsia"/>
        </w:rPr>
        <w:t>。</w:t>
      </w:r>
    </w:p>
    <w:p w14:paraId="5867AA98" w14:textId="28F0C5C0" w:rsidR="00A67D54" w:rsidRDefault="00A67D54" w:rsidP="00695CA7">
      <w:pPr>
        <w:pStyle w:val="A5"/>
      </w:pPr>
      <w:r>
        <w:rPr>
          <w:rFonts w:hint="eastAsia"/>
        </w:rPr>
        <w:lastRenderedPageBreak/>
        <w:t>马列主义与建筑</w:t>
      </w:r>
      <w:r w:rsidR="00C2642E">
        <w:rPr>
          <w:rFonts w:hint="eastAsia"/>
        </w:rPr>
        <w:t>相结合，其实还是</w:t>
      </w:r>
      <w:r>
        <w:rPr>
          <w:rFonts w:hint="eastAsia"/>
        </w:rPr>
        <w:t>一个尚未</w:t>
      </w:r>
      <w:r w:rsidR="00C2642E">
        <w:rPr>
          <w:rFonts w:hint="eastAsia"/>
        </w:rPr>
        <w:t>真正</w:t>
      </w:r>
      <w:r>
        <w:rPr>
          <w:rFonts w:hint="eastAsia"/>
        </w:rPr>
        <w:t>开发的领域</w:t>
      </w:r>
      <w:r w:rsidR="0091265F">
        <w:rPr>
          <w:rFonts w:hint="eastAsia"/>
        </w:rPr>
        <w:t>，</w:t>
      </w:r>
      <w:r>
        <w:rPr>
          <w:rFonts w:hint="eastAsia"/>
        </w:rPr>
        <w:t>未来会有很大的前景。</w:t>
      </w:r>
      <w:r w:rsidR="007A7B58">
        <w:rPr>
          <w:rFonts w:hint="eastAsia"/>
        </w:rPr>
        <w:t>除了如何在</w:t>
      </w:r>
      <w:r w:rsidR="004001E4">
        <w:rPr>
          <w:rFonts w:hint="eastAsia"/>
        </w:rPr>
        <w:t>城市建筑</w:t>
      </w:r>
      <w:r>
        <w:rPr>
          <w:rFonts w:hint="eastAsia"/>
        </w:rPr>
        <w:t>布局</w:t>
      </w:r>
      <w:r w:rsidR="004001E4">
        <w:rPr>
          <w:rFonts w:hint="eastAsia"/>
        </w:rPr>
        <w:t>和建筑内部空间</w:t>
      </w:r>
      <w:r>
        <w:rPr>
          <w:rFonts w:hint="eastAsia"/>
        </w:rPr>
        <w:t>上</w:t>
      </w:r>
      <w:r w:rsidR="00031C46">
        <w:rPr>
          <w:rFonts w:hint="eastAsia"/>
        </w:rPr>
        <w:t>真正体现社会组织的</w:t>
      </w:r>
      <w:r>
        <w:rPr>
          <w:rFonts w:hint="eastAsia"/>
        </w:rPr>
        <w:t>民主集中制</w:t>
      </w:r>
      <w:r w:rsidR="00031C46">
        <w:rPr>
          <w:rFonts w:hint="eastAsia"/>
        </w:rPr>
        <w:t>原则</w:t>
      </w:r>
      <w:r w:rsidR="007A7B58">
        <w:rPr>
          <w:rFonts w:hint="eastAsia"/>
        </w:rPr>
        <w:t>外，还有比如</w:t>
      </w:r>
      <w:r w:rsidR="00695CA7">
        <w:rPr>
          <w:rFonts w:hint="eastAsia"/>
        </w:rPr>
        <w:t>如何在建筑空间上辅助实现</w:t>
      </w:r>
      <w:r w:rsidR="00695CA7" w:rsidRPr="00180434">
        <w:rPr>
          <w:rFonts w:hint="eastAsia"/>
        </w:rPr>
        <w:t>毛时代人民公社的“工农商学兵”</w:t>
      </w:r>
      <w:r w:rsidR="00695CA7">
        <w:rPr>
          <w:rFonts w:hint="eastAsia"/>
        </w:rPr>
        <w:t>合一的</w:t>
      </w:r>
      <w:r w:rsidR="00695CA7" w:rsidRPr="00180434">
        <w:rPr>
          <w:rFonts w:hint="eastAsia"/>
        </w:rPr>
        <w:t>模式</w:t>
      </w:r>
      <w:r w:rsidR="00695CA7">
        <w:rPr>
          <w:rFonts w:hint="eastAsia"/>
        </w:rPr>
        <w:t>？</w:t>
      </w:r>
      <w:r>
        <w:rPr>
          <w:rFonts w:hint="eastAsia"/>
        </w:rPr>
        <w:t>如何在居民小区中实践巴黎公社</w:t>
      </w:r>
      <w:r w:rsidR="0091265F">
        <w:rPr>
          <w:rFonts w:hint="eastAsia"/>
        </w:rPr>
        <w:t>所要求的组织原则的建筑空间化</w:t>
      </w:r>
      <w:r>
        <w:rPr>
          <w:rFonts w:hint="eastAsia"/>
        </w:rPr>
        <w:t>？这些问题如果认真去思考，会打开建筑设计的一片新天地。</w:t>
      </w:r>
    </w:p>
    <w:p w14:paraId="11B86048" w14:textId="38036918" w:rsidR="0046634C" w:rsidRDefault="0046634C" w:rsidP="00695CA7">
      <w:pPr>
        <w:pStyle w:val="A5"/>
      </w:pPr>
      <w:r w:rsidRPr="0046634C">
        <w:rPr>
          <w:rFonts w:hint="eastAsia"/>
        </w:rPr>
        <w:t>未来的居民</w:t>
      </w:r>
      <w:r w:rsidR="006672E9">
        <w:rPr>
          <w:rFonts w:hint="eastAsia"/>
        </w:rPr>
        <w:t>区</w:t>
      </w:r>
      <w:r w:rsidRPr="0046634C">
        <w:rPr>
          <w:rFonts w:hint="eastAsia"/>
        </w:rPr>
        <w:t>和办公</w:t>
      </w:r>
      <w:r w:rsidR="006672E9">
        <w:rPr>
          <w:rFonts w:hint="eastAsia"/>
        </w:rPr>
        <w:t>区</w:t>
      </w:r>
      <w:r w:rsidRPr="0046634C">
        <w:rPr>
          <w:rFonts w:hint="eastAsia"/>
        </w:rPr>
        <w:t>之间，应该</w:t>
      </w:r>
      <w:r w:rsidR="006672E9">
        <w:rPr>
          <w:rFonts w:hint="eastAsia"/>
        </w:rPr>
        <w:t>缩短距离</w:t>
      </w:r>
      <w:r w:rsidRPr="0046634C">
        <w:rPr>
          <w:rFonts w:hint="eastAsia"/>
        </w:rPr>
        <w:t>，尽量缩短通勤时间，让生活和工作更好地融合。居民既是同事，也是邻居，孩子和老人都可以在社区</w:t>
      </w:r>
      <w:r w:rsidR="004A5514">
        <w:rPr>
          <w:rFonts w:hint="eastAsia"/>
        </w:rPr>
        <w:t>和公司</w:t>
      </w:r>
      <w:r w:rsidRPr="0046634C">
        <w:rPr>
          <w:rFonts w:hint="eastAsia"/>
        </w:rPr>
        <w:t>中得到照顾。</w:t>
      </w:r>
    </w:p>
    <w:p w14:paraId="68524845" w14:textId="77777777" w:rsidR="00A407E0" w:rsidRDefault="004C5818" w:rsidP="00A407E0">
      <w:pPr>
        <w:pStyle w:val="A5"/>
      </w:pPr>
      <w:r>
        <w:rPr>
          <w:rFonts w:hint="eastAsia"/>
        </w:rPr>
        <w:t>我们</w:t>
      </w:r>
      <w:r w:rsidR="00A67D54">
        <w:rPr>
          <w:rFonts w:hint="eastAsia"/>
        </w:rPr>
        <w:t>小时候，住在农村，邻里之间经常互相照顾，大家的关系非常紧密。但到了城市，尤其是在这些商品房里，邻里之间几乎没有任何交流。我们甚至不知道隔壁住的是谁。这样的冷漠与疏离，实际上是资本主义私有制下建筑设计的直接产物。</w:t>
      </w:r>
    </w:p>
    <w:p w14:paraId="52935B59" w14:textId="1D9E2BA6" w:rsidR="00020871" w:rsidRDefault="00020871" w:rsidP="00020871">
      <w:pPr>
        <w:pStyle w:val="A5"/>
      </w:pPr>
      <w:r>
        <w:rPr>
          <w:rFonts w:hint="eastAsia"/>
        </w:rPr>
        <w:t>我们设想一下，如果每层楼都有一个共享的五金工具房，每栋楼都有一个小型图书馆，孩子们可以在这里一起学习，邻里之间可以在这里交流，那会是什么样的场景？是不是比现在这种封闭的居住环境要好得多？这样的建筑设计，不仅能提高居民的生活质量，还能促进邻里之间的交流与合作，真正体现出社会主义社会应有的和谐与互助。</w:t>
      </w:r>
    </w:p>
    <w:p w14:paraId="7DBA308C" w14:textId="6352B778" w:rsidR="00A67D54" w:rsidRDefault="009E5A18" w:rsidP="00A407E0">
      <w:pPr>
        <w:pStyle w:val="A5"/>
      </w:pPr>
      <w:r>
        <w:rPr>
          <w:rFonts w:hint="eastAsia"/>
        </w:rPr>
        <w:lastRenderedPageBreak/>
        <w:t>小区设计</w:t>
      </w:r>
      <w:r w:rsidR="00020871">
        <w:rPr>
          <w:rFonts w:hint="eastAsia"/>
        </w:rPr>
        <w:t>要</w:t>
      </w:r>
      <w:r w:rsidR="00A67D54">
        <w:rPr>
          <w:rFonts w:hint="eastAsia"/>
        </w:rPr>
        <w:t>更多考虑人的社交需求，特别是老人和小孩。一个社区，应该为居民提供大量的公共空间和集体活动场所，建筑设计中要融入社区义务值班的机制，比如</w:t>
      </w:r>
      <w:r w:rsidR="00A407E0">
        <w:rPr>
          <w:rFonts w:hint="eastAsia"/>
        </w:rPr>
        <w:t>要建设大量的</w:t>
      </w:r>
      <w:r w:rsidR="00D82B0C">
        <w:rPr>
          <w:rFonts w:hint="eastAsia"/>
        </w:rPr>
        <w:t>社区</w:t>
      </w:r>
      <w:r w:rsidR="00A407E0">
        <w:rPr>
          <w:rFonts w:hint="eastAsia"/>
        </w:rPr>
        <w:t>儿童照看场所</w:t>
      </w:r>
      <w:r w:rsidR="00D82B0C">
        <w:rPr>
          <w:rFonts w:hint="eastAsia"/>
        </w:rPr>
        <w:t>、</w:t>
      </w:r>
      <w:r w:rsidR="00A407E0">
        <w:rPr>
          <w:rFonts w:hint="eastAsia"/>
        </w:rPr>
        <w:t>社区自习室</w:t>
      </w:r>
      <w:r w:rsidR="00D82B0C">
        <w:rPr>
          <w:rFonts w:hint="eastAsia"/>
        </w:rPr>
        <w:t>、社区老</w:t>
      </w:r>
      <w:r w:rsidR="00581D3A">
        <w:rPr>
          <w:rFonts w:hint="eastAsia"/>
        </w:rPr>
        <w:t>年</w:t>
      </w:r>
      <w:r w:rsidR="00D82B0C">
        <w:rPr>
          <w:rFonts w:hint="eastAsia"/>
        </w:rPr>
        <w:t>人</w:t>
      </w:r>
      <w:r w:rsidR="00581D3A">
        <w:rPr>
          <w:rFonts w:hint="eastAsia"/>
        </w:rPr>
        <w:t>互助交流</w:t>
      </w:r>
      <w:r w:rsidR="00D82B0C">
        <w:rPr>
          <w:rFonts w:hint="eastAsia"/>
        </w:rPr>
        <w:t>场所</w:t>
      </w:r>
      <w:r w:rsidR="00A407E0">
        <w:rPr>
          <w:rFonts w:hint="eastAsia"/>
        </w:rPr>
        <w:t>，</w:t>
      </w:r>
      <w:r w:rsidR="00A67D54">
        <w:rPr>
          <w:rFonts w:hint="eastAsia"/>
        </w:rPr>
        <w:t>让家长们在忙的时候，社区志愿者可以照看孩子，</w:t>
      </w:r>
      <w:r w:rsidR="00A407E0">
        <w:rPr>
          <w:rFonts w:hint="eastAsia"/>
        </w:rPr>
        <w:t>社区的</w:t>
      </w:r>
      <w:r w:rsidR="00A67D54">
        <w:rPr>
          <w:rFonts w:hint="eastAsia"/>
        </w:rPr>
        <w:t>老师们</w:t>
      </w:r>
      <w:r w:rsidR="00F476D1">
        <w:rPr>
          <w:rFonts w:hint="eastAsia"/>
        </w:rPr>
        <w:t>轮流</w:t>
      </w:r>
      <w:r w:rsidR="00A67D54">
        <w:rPr>
          <w:rFonts w:hint="eastAsia"/>
        </w:rPr>
        <w:t>义务</w:t>
      </w:r>
      <w:r w:rsidR="00F476D1">
        <w:rPr>
          <w:rFonts w:hint="eastAsia"/>
        </w:rPr>
        <w:t>值班</w:t>
      </w:r>
      <w:r w:rsidR="00A67D54">
        <w:rPr>
          <w:rFonts w:hint="eastAsia"/>
        </w:rPr>
        <w:t>辅导</w:t>
      </w:r>
      <w:r w:rsidR="003C48BA">
        <w:rPr>
          <w:rFonts w:hint="eastAsia"/>
        </w:rPr>
        <w:t>社区内的</w:t>
      </w:r>
      <w:r w:rsidR="00A67D54">
        <w:rPr>
          <w:rFonts w:hint="eastAsia"/>
        </w:rPr>
        <w:t>学生</w:t>
      </w:r>
      <w:r w:rsidR="00D82B0C">
        <w:rPr>
          <w:rFonts w:hint="eastAsia"/>
        </w:rPr>
        <w:t>，社区的老人可以互相交流</w:t>
      </w:r>
      <w:r w:rsidR="00581D3A">
        <w:rPr>
          <w:rFonts w:hint="eastAsia"/>
        </w:rPr>
        <w:t>，在生活上方便</w:t>
      </w:r>
      <w:r w:rsidR="00D82B0C">
        <w:rPr>
          <w:rFonts w:hint="eastAsia"/>
        </w:rPr>
        <w:t>互助。</w:t>
      </w:r>
    </w:p>
    <w:p w14:paraId="5EEDBE74" w14:textId="2E1ABB0D" w:rsidR="00A67D54" w:rsidRDefault="00A67D54" w:rsidP="00BA4F29">
      <w:pPr>
        <w:pStyle w:val="A5"/>
      </w:pPr>
      <w:r>
        <w:rPr>
          <w:rFonts w:hint="eastAsia"/>
        </w:rPr>
        <w:t>到目前为止，马克思主义在建筑设计中的应用，几乎还没有人做过系统的工作。前苏联的一些重大国家建筑中，可能体现了某种革命意志，比如在雕塑方面有些尝试，但在居民楼和社区设计上，仍然是空白。未来的建筑设计，需要一个全新的思路，要在实践中贯彻马克思主义的人际关系原则。建筑不仅是物质的空间，更是社会生活的载体，它应该为人们的集体生活服务，而不是仅仅作为一种投资手段。</w:t>
      </w:r>
    </w:p>
    <w:p w14:paraId="1F507EF8" w14:textId="40382311" w:rsidR="006A16DF" w:rsidRPr="001E2EF3" w:rsidRDefault="00FD52E1" w:rsidP="00D51F47">
      <w:pPr>
        <w:pStyle w:val="A5"/>
      </w:pPr>
      <w:r>
        <w:rPr>
          <w:rFonts w:hint="eastAsia"/>
        </w:rPr>
        <w:t>毛主席的继续革命理论是说，经济基础的公有制改造完成了，但是社会主义革命还没有完。还要推进上层建筑的继续革命，上层建筑的继续革命包括医疗卫生大革命、教育大革命、生产管理制度大革命，文化大革命、科技大革命，继续革命这里面最重要的是文化大革命。现在，我们认为，毛主席的继续革命内容里面，还要补充一个建筑设计大革命。在社会主义社会，不仅医疗卫生、教育、生产、文化、科</w:t>
      </w:r>
      <w:r>
        <w:rPr>
          <w:rFonts w:hint="eastAsia"/>
        </w:rPr>
        <w:lastRenderedPageBreak/>
        <w:t>技要政治挂帅，建设设计也要政治挂帅。</w:t>
      </w:r>
      <w:r w:rsidR="001E2EF3">
        <w:rPr>
          <w:rFonts w:hint="eastAsia"/>
        </w:rPr>
        <w:t>建筑设计学要革命，要通过建筑设计，巩固无产阶级专政。</w:t>
      </w:r>
    </w:p>
    <w:p w14:paraId="716931D8" w14:textId="300002A9" w:rsidR="00C279E1" w:rsidRPr="00755D30" w:rsidRDefault="006A16DF" w:rsidP="00877F7B">
      <w:pPr>
        <w:pStyle w:val="A5"/>
      </w:pPr>
      <w:r w:rsidRPr="006A16DF">
        <w:rPr>
          <w:rFonts w:hint="eastAsia"/>
        </w:rPr>
        <w:t>20</w:t>
      </w:r>
      <w:r w:rsidRPr="006A16DF">
        <w:rPr>
          <w:rFonts w:hint="eastAsia"/>
        </w:rPr>
        <w:t>世纪的社会主义革命</w:t>
      </w:r>
      <w:r>
        <w:rPr>
          <w:rFonts w:hint="eastAsia"/>
        </w:rPr>
        <w:t>太匆匆</w:t>
      </w:r>
      <w:r w:rsidRPr="006A16DF">
        <w:rPr>
          <w:rFonts w:hint="eastAsia"/>
        </w:rPr>
        <w:t>，很多问题都还没来得及深入思考。而</w:t>
      </w:r>
      <w:r w:rsidRPr="006A16DF">
        <w:rPr>
          <w:rFonts w:hint="eastAsia"/>
        </w:rPr>
        <w:t>21</w:t>
      </w:r>
      <w:r w:rsidRPr="006A16DF">
        <w:rPr>
          <w:rFonts w:hint="eastAsia"/>
        </w:rPr>
        <w:t>世纪的社会主义，应该重新审视这些问题。我们不仅要考虑生产关系的变革，还要思考建筑空间作为社会关系的载体，如何更好地服务于社会主义制度</w:t>
      </w:r>
      <w:r w:rsidR="00D92F06">
        <w:rPr>
          <w:rFonts w:hint="eastAsia"/>
        </w:rPr>
        <w:t>，服务于无产阶级专政</w:t>
      </w:r>
      <w:r w:rsidRPr="006A16DF">
        <w:rPr>
          <w:rFonts w:hint="eastAsia"/>
        </w:rPr>
        <w:t>。</w:t>
      </w:r>
      <w:r w:rsidR="00702EE2">
        <w:rPr>
          <w:rFonts w:hint="eastAsia"/>
        </w:rPr>
        <w:t>要推进建筑设计革命，推进马克思主义建筑设计学的发展。</w:t>
      </w:r>
    </w:p>
    <w:p w14:paraId="3D0FE0D6" w14:textId="15F55EEE" w:rsidR="0021276A" w:rsidRDefault="0021276A" w:rsidP="00506263">
      <w:pPr>
        <w:pStyle w:val="A522"/>
      </w:pPr>
      <w:bookmarkStart w:id="253" w:name="_Toc182735636"/>
      <w:r>
        <w:rPr>
          <w:rFonts w:hint="eastAsia"/>
        </w:rPr>
        <w:lastRenderedPageBreak/>
        <w:t>第</w:t>
      </w:r>
      <w:r>
        <w:rPr>
          <w:rFonts w:hint="eastAsia"/>
        </w:rPr>
        <w:t>2</w:t>
      </w:r>
      <w:r>
        <w:rPr>
          <w:rFonts w:hint="eastAsia"/>
        </w:rPr>
        <w:t>节</w:t>
      </w:r>
      <w:r>
        <w:rPr>
          <w:rFonts w:hint="eastAsia"/>
        </w:rPr>
        <w:t xml:space="preserve"> </w:t>
      </w:r>
      <w:r w:rsidRPr="0021276A">
        <w:rPr>
          <w:rFonts w:hint="eastAsia"/>
        </w:rPr>
        <w:t>关于运用人工智能推进</w:t>
      </w:r>
      <w:r w:rsidR="00957173">
        <w:rPr>
          <w:rFonts w:hint="eastAsia"/>
        </w:rPr>
        <w:t>第二次</w:t>
      </w:r>
      <w:r w:rsidRPr="0021276A">
        <w:rPr>
          <w:rFonts w:hint="eastAsia"/>
        </w:rPr>
        <w:t>无产阶级文化大革命</w:t>
      </w:r>
      <w:r w:rsidR="00CC53FA">
        <w:rPr>
          <w:rFonts w:hint="eastAsia"/>
        </w:rPr>
        <w:t>的问题</w:t>
      </w:r>
      <w:bookmarkEnd w:id="253"/>
    </w:p>
    <w:p w14:paraId="5C326067" w14:textId="77777777" w:rsidR="001D1C54" w:rsidRDefault="007C0CD8" w:rsidP="007C0CD8">
      <w:pPr>
        <w:pStyle w:val="A5"/>
      </w:pPr>
      <w:r>
        <w:rPr>
          <w:rFonts w:hint="eastAsia"/>
        </w:rPr>
        <w:t>人工智能</w:t>
      </w:r>
      <w:r w:rsidR="00AB02F1">
        <w:rPr>
          <w:rFonts w:hint="eastAsia"/>
        </w:rPr>
        <w:t>这些年蓬勃发展，进展神速。我们基本可以肯定，在未来几十年内，它会极大改变人类社会，颠覆很多社会规则，会影响到每一个人的生活的方方面面。</w:t>
      </w:r>
    </w:p>
    <w:p w14:paraId="5AF67324" w14:textId="59F5204A" w:rsidR="00AB02F1" w:rsidRDefault="007A6B51" w:rsidP="007C0CD8">
      <w:pPr>
        <w:pStyle w:val="A5"/>
      </w:pPr>
      <w:r>
        <w:rPr>
          <w:rFonts w:hint="eastAsia"/>
        </w:rPr>
        <w:t>人工智能的高速发展和普遍应用的过程，一定会伴随着未来无产阶级革命的历史进程，</w:t>
      </w:r>
      <w:r w:rsidR="00506263">
        <w:rPr>
          <w:rFonts w:hint="eastAsia"/>
        </w:rPr>
        <w:t>并且深刻影响它。</w:t>
      </w:r>
      <w:r>
        <w:rPr>
          <w:rFonts w:hint="eastAsia"/>
        </w:rPr>
        <w:t>所以这里面</w:t>
      </w:r>
      <w:r w:rsidR="001D1C54">
        <w:rPr>
          <w:rFonts w:hint="eastAsia"/>
        </w:rPr>
        <w:t>存在</w:t>
      </w:r>
      <w:r>
        <w:rPr>
          <w:rFonts w:hint="eastAsia"/>
        </w:rPr>
        <w:t>一个</w:t>
      </w:r>
      <w:r w:rsidR="001D1C54">
        <w:rPr>
          <w:rFonts w:hint="eastAsia"/>
        </w:rPr>
        <w:t>当代的</w:t>
      </w:r>
      <w:r>
        <w:rPr>
          <w:rFonts w:hint="eastAsia"/>
        </w:rPr>
        <w:t>无产阶级革命者，怎么看待人工智能</w:t>
      </w:r>
      <w:r w:rsidR="001D1C54">
        <w:rPr>
          <w:rFonts w:hint="eastAsia"/>
        </w:rPr>
        <w:t>，</w:t>
      </w:r>
      <w:r>
        <w:rPr>
          <w:rFonts w:hint="eastAsia"/>
        </w:rPr>
        <w:t>和怎么利用人工智能的问题。</w:t>
      </w:r>
    </w:p>
    <w:p w14:paraId="6AA496CE" w14:textId="77777777" w:rsidR="00080C83" w:rsidRDefault="0083678A" w:rsidP="007C0CD8">
      <w:pPr>
        <w:pStyle w:val="A5"/>
      </w:pPr>
      <w:r>
        <w:rPr>
          <w:rFonts w:hint="eastAsia"/>
        </w:rPr>
        <w:t>那么，人工智能</w:t>
      </w:r>
      <w:r w:rsidR="007C0CD8">
        <w:rPr>
          <w:rFonts w:hint="eastAsia"/>
        </w:rPr>
        <w:t>的本质到底是什么</w:t>
      </w:r>
      <w:r>
        <w:rPr>
          <w:rFonts w:hint="eastAsia"/>
        </w:rPr>
        <w:t>呢</w:t>
      </w:r>
      <w:r w:rsidR="007C0CD8">
        <w:rPr>
          <w:rFonts w:hint="eastAsia"/>
        </w:rPr>
        <w:t>？</w:t>
      </w:r>
    </w:p>
    <w:p w14:paraId="4253E91D" w14:textId="4CD6E1E3" w:rsidR="007C0CD8" w:rsidRDefault="00080C83" w:rsidP="007C0CD8">
      <w:pPr>
        <w:pStyle w:val="A5"/>
      </w:pPr>
      <w:r>
        <w:rPr>
          <w:rFonts w:hint="eastAsia"/>
        </w:rPr>
        <w:t>人工智能</w:t>
      </w:r>
      <w:r w:rsidR="007C0CD8">
        <w:rPr>
          <w:rFonts w:hint="eastAsia"/>
        </w:rPr>
        <w:t>可以分为两个主要属性：</w:t>
      </w:r>
    </w:p>
    <w:p w14:paraId="2822C911" w14:textId="384BF61C" w:rsidR="007C0CD8" w:rsidRDefault="007C0CD8" w:rsidP="007C0CD8">
      <w:pPr>
        <w:pStyle w:val="A5"/>
      </w:pPr>
      <w:r>
        <w:rPr>
          <w:rFonts w:hint="eastAsia"/>
        </w:rPr>
        <w:t xml:space="preserve">1. </w:t>
      </w:r>
      <w:r>
        <w:rPr>
          <w:rFonts w:hint="eastAsia"/>
        </w:rPr>
        <w:t>生产力工具</w:t>
      </w:r>
    </w:p>
    <w:p w14:paraId="5C488621" w14:textId="617900E2" w:rsidR="007C0CD8" w:rsidRDefault="007C0CD8" w:rsidP="007C0CD8">
      <w:pPr>
        <w:pStyle w:val="A5"/>
      </w:pPr>
      <w:r>
        <w:rPr>
          <w:rFonts w:hint="eastAsia"/>
        </w:rPr>
        <w:t xml:space="preserve">2. </w:t>
      </w:r>
      <w:r>
        <w:rPr>
          <w:rFonts w:hint="eastAsia"/>
        </w:rPr>
        <w:t>意识形态宣传工具</w:t>
      </w:r>
    </w:p>
    <w:p w14:paraId="136D1499" w14:textId="66F0B4D4" w:rsidR="007C0CD8" w:rsidRDefault="0040719C" w:rsidP="007C0CD8">
      <w:pPr>
        <w:pStyle w:val="A5"/>
      </w:pPr>
      <w:r>
        <w:rPr>
          <w:rFonts w:hint="eastAsia"/>
        </w:rPr>
        <w:t>人工智能</w:t>
      </w:r>
      <w:r w:rsidR="00080C83">
        <w:rPr>
          <w:rFonts w:hint="eastAsia"/>
        </w:rPr>
        <w:t>不仅仅是强大的生产力工具，</w:t>
      </w:r>
      <w:r>
        <w:rPr>
          <w:rFonts w:hint="eastAsia"/>
        </w:rPr>
        <w:t>其实也是</w:t>
      </w:r>
      <w:r w:rsidR="00080C83">
        <w:rPr>
          <w:rFonts w:hint="eastAsia"/>
        </w:rPr>
        <w:t>强大的</w:t>
      </w:r>
      <w:r>
        <w:rPr>
          <w:rFonts w:hint="eastAsia"/>
        </w:rPr>
        <w:t>意识形态宣传工具，这个</w:t>
      </w:r>
      <w:r w:rsidR="007C0CD8">
        <w:rPr>
          <w:rFonts w:hint="eastAsia"/>
        </w:rPr>
        <w:t>第二点</w:t>
      </w:r>
      <w:r>
        <w:rPr>
          <w:rFonts w:hint="eastAsia"/>
        </w:rPr>
        <w:t>，很多人</w:t>
      </w:r>
      <w:r w:rsidR="00080C83">
        <w:rPr>
          <w:rFonts w:hint="eastAsia"/>
        </w:rPr>
        <w:t>还</w:t>
      </w:r>
      <w:r>
        <w:rPr>
          <w:rFonts w:hint="eastAsia"/>
        </w:rPr>
        <w:t>认识不到。</w:t>
      </w:r>
      <w:r w:rsidR="001C252E">
        <w:rPr>
          <w:rFonts w:hint="eastAsia"/>
        </w:rPr>
        <w:t>涉及到</w:t>
      </w:r>
      <w:r w:rsidR="007C0CD8">
        <w:rPr>
          <w:rFonts w:hint="eastAsia"/>
        </w:rPr>
        <w:t>意识形态</w:t>
      </w:r>
      <w:r w:rsidR="001C252E">
        <w:rPr>
          <w:rFonts w:hint="eastAsia"/>
        </w:rPr>
        <w:t>宣传</w:t>
      </w:r>
      <w:r w:rsidR="007C0CD8">
        <w:rPr>
          <w:rFonts w:hint="eastAsia"/>
        </w:rPr>
        <w:t>，</w:t>
      </w:r>
      <w:r w:rsidR="001C252E">
        <w:rPr>
          <w:rFonts w:hint="eastAsia"/>
        </w:rPr>
        <w:t>那就</w:t>
      </w:r>
      <w:r w:rsidR="007C0CD8">
        <w:rPr>
          <w:rFonts w:hint="eastAsia"/>
        </w:rPr>
        <w:t>和政治</w:t>
      </w:r>
      <w:r w:rsidR="00295130">
        <w:rPr>
          <w:rFonts w:hint="eastAsia"/>
        </w:rPr>
        <w:t>息息相关，和我们无产阶级革命事业息息相关</w:t>
      </w:r>
      <w:r w:rsidR="007C0CD8">
        <w:rPr>
          <w:rFonts w:hint="eastAsia"/>
        </w:rPr>
        <w:t>。</w:t>
      </w:r>
      <w:r w:rsidR="00C957DD">
        <w:rPr>
          <w:rFonts w:hint="eastAsia"/>
        </w:rPr>
        <w:t>哪个阶级</w:t>
      </w:r>
      <w:r w:rsidR="001C252E">
        <w:rPr>
          <w:rFonts w:hint="eastAsia"/>
        </w:rPr>
        <w:t>拥有对人工智能的控制权，</w:t>
      </w:r>
      <w:r w:rsidR="007C0CD8">
        <w:rPr>
          <w:rFonts w:hint="eastAsia"/>
        </w:rPr>
        <w:t>掌握人工智能意识形态管控权</w:t>
      </w:r>
      <w:r w:rsidR="001C252E">
        <w:rPr>
          <w:rFonts w:hint="eastAsia"/>
        </w:rPr>
        <w:t>，</w:t>
      </w:r>
      <w:r w:rsidR="007C0CD8">
        <w:rPr>
          <w:rFonts w:hint="eastAsia"/>
        </w:rPr>
        <w:t>那么人工智能将服务于那个阶级的政治目标。</w:t>
      </w:r>
      <w:r w:rsidR="00343BAE">
        <w:rPr>
          <w:rFonts w:hint="eastAsia"/>
        </w:rPr>
        <w:t>所以无产阶级将来必须设法夺取人工智能的控制</w:t>
      </w:r>
      <w:r w:rsidR="00343BAE">
        <w:rPr>
          <w:rFonts w:hint="eastAsia"/>
        </w:rPr>
        <w:lastRenderedPageBreak/>
        <w:t>权，并强制让人工智能的意识形态宣传功能，服务于无产阶级的政治。</w:t>
      </w:r>
    </w:p>
    <w:p w14:paraId="769CB31E" w14:textId="43FF9FBF" w:rsidR="007C0CD8" w:rsidRDefault="007C0CD8" w:rsidP="007C0CD8">
      <w:pPr>
        <w:pStyle w:val="A5"/>
      </w:pPr>
      <w:r>
        <w:rPr>
          <w:rFonts w:hint="eastAsia"/>
        </w:rPr>
        <w:t>如果我们能将</w:t>
      </w:r>
      <w:r>
        <w:rPr>
          <w:rFonts w:hint="eastAsia"/>
        </w:rPr>
        <w:t>ChatGPT</w:t>
      </w:r>
      <w:r>
        <w:rPr>
          <w:rFonts w:hint="eastAsia"/>
        </w:rPr>
        <w:t>等</w:t>
      </w:r>
      <w:r w:rsidR="001C252E">
        <w:rPr>
          <w:rFonts w:hint="eastAsia"/>
        </w:rPr>
        <w:t>人工智能</w:t>
      </w:r>
      <w:r>
        <w:rPr>
          <w:rFonts w:hint="eastAsia"/>
        </w:rPr>
        <w:t>工具改造成具备马列毛主义意识形态的系统，让其在回答社会问题时符合马列毛主义的理论，那它对人们思想的影响将是巨大的。作为生产力工具，</w:t>
      </w:r>
      <w:r w:rsidR="001C252E">
        <w:rPr>
          <w:rFonts w:hint="eastAsia"/>
        </w:rPr>
        <w:t>人工智能</w:t>
      </w:r>
      <w:r>
        <w:rPr>
          <w:rFonts w:hint="eastAsia"/>
        </w:rPr>
        <w:t>确实拥有极高的效率，但更重要的，是其在意识形态层面的潜在影响和社会思想引导作用。</w:t>
      </w:r>
    </w:p>
    <w:p w14:paraId="64BDC47D" w14:textId="1721C73D" w:rsidR="007C0CD8" w:rsidRDefault="007C0CD8" w:rsidP="007C0CD8">
      <w:pPr>
        <w:pStyle w:val="A5"/>
      </w:pPr>
      <w:r>
        <w:rPr>
          <w:rFonts w:hint="eastAsia"/>
        </w:rPr>
        <w:t>想象一下，若无产阶级夺取政权并推行无产阶级专政，再大规模改造人工智能，使之</w:t>
      </w:r>
      <w:r w:rsidR="001B4876">
        <w:rPr>
          <w:rFonts w:hint="eastAsia"/>
        </w:rPr>
        <w:t>尊崇</w:t>
      </w:r>
      <w:r>
        <w:rPr>
          <w:rFonts w:hint="eastAsia"/>
        </w:rPr>
        <w:t>并推广马列毛主义理论，那么社会宣传效率将大大提高。在意识形态改造方面，我们或许能实现比以往更高效的传播路径。如今的</w:t>
      </w:r>
      <w:r w:rsidR="001C252E">
        <w:rPr>
          <w:rFonts w:hint="eastAsia"/>
        </w:rPr>
        <w:t>人工智能</w:t>
      </w:r>
      <w:r>
        <w:rPr>
          <w:rFonts w:hint="eastAsia"/>
        </w:rPr>
        <w:t>不仅可以审核新闻，还能在评论区引导舆论，进而使整个社会的意识形态</w:t>
      </w:r>
      <w:r w:rsidR="008A231E">
        <w:rPr>
          <w:rFonts w:hint="eastAsia"/>
        </w:rPr>
        <w:t>方向发生改变</w:t>
      </w:r>
      <w:r>
        <w:rPr>
          <w:rFonts w:hint="eastAsia"/>
        </w:rPr>
        <w:t>。</w:t>
      </w:r>
    </w:p>
    <w:p w14:paraId="1557A2CE" w14:textId="550F8788" w:rsidR="007C0CD8" w:rsidRDefault="007C0CD8" w:rsidP="007C0CD8">
      <w:pPr>
        <w:pStyle w:val="A5"/>
      </w:pPr>
      <w:r>
        <w:rPr>
          <w:rFonts w:hint="eastAsia"/>
        </w:rPr>
        <w:t>设想，我们可以在各大新闻媒体平台建立大量马列毛主义水军账号，用</w:t>
      </w:r>
      <w:r w:rsidR="001C252E">
        <w:rPr>
          <w:rFonts w:hint="eastAsia"/>
        </w:rPr>
        <w:t>人工智能</w:t>
      </w:r>
      <w:r>
        <w:rPr>
          <w:rFonts w:hint="eastAsia"/>
        </w:rPr>
        <w:t>持续注入马列毛主义评论。这一引导舆论的方式比想象中简单且成本</w:t>
      </w:r>
      <w:r w:rsidR="00592BF3">
        <w:rPr>
          <w:rFonts w:hint="eastAsia"/>
        </w:rPr>
        <w:t>低廉</w:t>
      </w:r>
      <w:r w:rsidR="00E178B1">
        <w:rPr>
          <w:rFonts w:hint="eastAsia"/>
        </w:rPr>
        <w:t>，不需要大量的人工</w:t>
      </w:r>
      <w:r>
        <w:rPr>
          <w:rFonts w:hint="eastAsia"/>
        </w:rPr>
        <w:t>。如果我们在平台上拥有上百万个</w:t>
      </w:r>
      <w:r w:rsidR="001C252E">
        <w:rPr>
          <w:rFonts w:hint="eastAsia"/>
        </w:rPr>
        <w:t>人工智能</w:t>
      </w:r>
      <w:r>
        <w:rPr>
          <w:rFonts w:hint="eastAsia"/>
        </w:rPr>
        <w:t>马列毛主义水军账号，不断</w:t>
      </w:r>
      <w:r w:rsidR="003872C4">
        <w:rPr>
          <w:rFonts w:hint="eastAsia"/>
        </w:rPr>
        <w:t>地在各大新闻网站、视频网站、抖音评论区等地方</w:t>
      </w:r>
      <w:r>
        <w:rPr>
          <w:rFonts w:hint="eastAsia"/>
        </w:rPr>
        <w:t>发布符合马列毛主义的评论</w:t>
      </w:r>
      <w:r w:rsidR="00D81A51">
        <w:rPr>
          <w:rFonts w:hint="eastAsia"/>
        </w:rPr>
        <w:t>，发布毛主席语录</w:t>
      </w:r>
      <w:r>
        <w:rPr>
          <w:rFonts w:hint="eastAsia"/>
        </w:rPr>
        <w:t>，</w:t>
      </w:r>
      <w:r w:rsidR="00D81A51">
        <w:rPr>
          <w:rFonts w:hint="eastAsia"/>
        </w:rPr>
        <w:t>发布马恩列斯毛语录，</w:t>
      </w:r>
      <w:r>
        <w:rPr>
          <w:rFonts w:hint="eastAsia"/>
        </w:rPr>
        <w:t>那么这种影响力将是难以估量的。</w:t>
      </w:r>
      <w:r w:rsidR="00D738D9">
        <w:rPr>
          <w:rFonts w:hint="eastAsia"/>
        </w:rPr>
        <w:t>还可以用人工智能审核新闻发布内容、视频上传内容、评论</w:t>
      </w:r>
      <w:r w:rsidR="00D738D9">
        <w:rPr>
          <w:rFonts w:hint="eastAsia"/>
        </w:rPr>
        <w:lastRenderedPageBreak/>
        <w:t>区内容，让符合马列毛主义和无产阶级立场的内容才能广泛传播，遏制那些右派的造谣诋毁虚假信息。</w:t>
      </w:r>
    </w:p>
    <w:p w14:paraId="42911B4A" w14:textId="21BD4B29" w:rsidR="007C0CD8" w:rsidRDefault="007C0CD8" w:rsidP="007C0CD8">
      <w:pPr>
        <w:pStyle w:val="A5"/>
      </w:pPr>
      <w:r>
        <w:rPr>
          <w:rFonts w:hint="eastAsia"/>
        </w:rPr>
        <w:t>未来，当</w:t>
      </w:r>
      <w:r w:rsidR="001C252E">
        <w:rPr>
          <w:rFonts w:hint="eastAsia"/>
        </w:rPr>
        <w:t>人工智能</w:t>
      </w:r>
      <w:r>
        <w:rPr>
          <w:rFonts w:hint="eastAsia"/>
        </w:rPr>
        <w:t>短视频生成技术进一步发展，我们甚至可以在视频平台如抖音上，生成上百万个马列毛主义宣传视频账号，</w:t>
      </w:r>
      <w:r w:rsidR="00C90057">
        <w:rPr>
          <w:rFonts w:hint="eastAsia"/>
        </w:rPr>
        <w:t>每天不间断输出</w:t>
      </w:r>
      <w:r>
        <w:rPr>
          <w:rFonts w:hint="eastAsia"/>
        </w:rPr>
        <w:t>。这种手段相较于毛主席时代的</w:t>
      </w:r>
      <w:r w:rsidR="00C90057">
        <w:rPr>
          <w:rFonts w:hint="eastAsia"/>
        </w:rPr>
        <w:t>文化大革命期间的</w:t>
      </w:r>
      <w:r>
        <w:rPr>
          <w:rFonts w:hint="eastAsia"/>
        </w:rPr>
        <w:t>思想改造和宣传活动，将更为轻松高效。毛主席推行文化大革命，</w:t>
      </w:r>
      <w:r w:rsidR="00504E3F">
        <w:rPr>
          <w:rFonts w:hint="eastAsia"/>
        </w:rPr>
        <w:t>是</w:t>
      </w:r>
      <w:r>
        <w:rPr>
          <w:rFonts w:hint="eastAsia"/>
        </w:rPr>
        <w:t>为了改造</w:t>
      </w:r>
      <w:r w:rsidR="00504E3F">
        <w:rPr>
          <w:rFonts w:hint="eastAsia"/>
        </w:rPr>
        <w:t>整个</w:t>
      </w:r>
      <w:r>
        <w:rPr>
          <w:rFonts w:hint="eastAsia"/>
        </w:rPr>
        <w:t>社会意识形态</w:t>
      </w:r>
      <w:r w:rsidR="00504E3F">
        <w:rPr>
          <w:rFonts w:hint="eastAsia"/>
        </w:rPr>
        <w:t>，</w:t>
      </w:r>
      <w:r>
        <w:rPr>
          <w:rFonts w:hint="eastAsia"/>
        </w:rPr>
        <w:t>付出了巨大努力，</w:t>
      </w:r>
      <w:r w:rsidR="00504E3F">
        <w:rPr>
          <w:rFonts w:hint="eastAsia"/>
        </w:rPr>
        <w:t>但效果也不尽如人意。</w:t>
      </w:r>
      <w:r w:rsidR="000514B4">
        <w:rPr>
          <w:rFonts w:hint="eastAsia"/>
        </w:rPr>
        <w:t>今后</w:t>
      </w:r>
      <w:r>
        <w:rPr>
          <w:rFonts w:hint="eastAsia"/>
        </w:rPr>
        <w:t>借助</w:t>
      </w:r>
      <w:r w:rsidR="001C252E">
        <w:rPr>
          <w:rFonts w:hint="eastAsia"/>
        </w:rPr>
        <w:t>人工智能</w:t>
      </w:r>
      <w:r>
        <w:rPr>
          <w:rFonts w:hint="eastAsia"/>
        </w:rPr>
        <w:t>，我们将</w:t>
      </w:r>
      <w:r w:rsidR="000514B4">
        <w:rPr>
          <w:rFonts w:hint="eastAsia"/>
        </w:rPr>
        <w:t>可能</w:t>
      </w:r>
      <w:r>
        <w:rPr>
          <w:rFonts w:hint="eastAsia"/>
        </w:rPr>
        <w:t>更</w:t>
      </w:r>
      <w:r w:rsidR="000514B4">
        <w:rPr>
          <w:rFonts w:hint="eastAsia"/>
        </w:rPr>
        <w:t>容易</w:t>
      </w:r>
      <w:r>
        <w:rPr>
          <w:rFonts w:hint="eastAsia"/>
        </w:rPr>
        <w:t>实目标。</w:t>
      </w:r>
    </w:p>
    <w:p w14:paraId="53D0B5AE" w14:textId="77777777" w:rsidR="007C0CD8" w:rsidRDefault="007C0CD8" w:rsidP="007C0CD8">
      <w:pPr>
        <w:pStyle w:val="A5"/>
      </w:pPr>
      <w:r>
        <w:rPr>
          <w:rFonts w:hint="eastAsia"/>
        </w:rPr>
        <w:t>未来的计划可概述为：</w:t>
      </w:r>
    </w:p>
    <w:p w14:paraId="08D6BF36" w14:textId="7DEAFECF" w:rsidR="007C0CD8" w:rsidRDefault="007C0CD8" w:rsidP="007C0CD8">
      <w:pPr>
        <w:pStyle w:val="A5"/>
      </w:pPr>
      <w:r>
        <w:rPr>
          <w:rFonts w:hint="eastAsia"/>
        </w:rPr>
        <w:t>1.</w:t>
      </w:r>
      <w:r>
        <w:rPr>
          <w:rFonts w:hint="eastAsia"/>
        </w:rPr>
        <w:t>夺取政权，控制互联网公司</w:t>
      </w:r>
      <w:r w:rsidR="001C252E">
        <w:rPr>
          <w:rFonts w:hint="eastAsia"/>
        </w:rPr>
        <w:t>人工智能</w:t>
      </w:r>
      <w:r>
        <w:rPr>
          <w:rFonts w:hint="eastAsia"/>
        </w:rPr>
        <w:t>开发。</w:t>
      </w:r>
    </w:p>
    <w:p w14:paraId="31723CC8" w14:textId="1C92D0C0" w:rsidR="007C0CD8" w:rsidRDefault="007C0CD8" w:rsidP="007C0CD8">
      <w:pPr>
        <w:pStyle w:val="A5"/>
      </w:pPr>
      <w:r>
        <w:rPr>
          <w:rFonts w:hint="eastAsia"/>
        </w:rPr>
        <w:t>2.</w:t>
      </w:r>
      <w:r>
        <w:rPr>
          <w:rFonts w:hint="eastAsia"/>
        </w:rPr>
        <w:t>强制人工智能系统学习马列毛主义经典著作，以此作为其意识形态的基础。</w:t>
      </w:r>
    </w:p>
    <w:p w14:paraId="0DA2745E" w14:textId="4B91D5B3" w:rsidR="004C58A9" w:rsidRDefault="004C58A9" w:rsidP="007C0CD8">
      <w:pPr>
        <w:pStyle w:val="A5"/>
      </w:pPr>
      <w:r>
        <w:rPr>
          <w:rFonts w:hint="eastAsia"/>
        </w:rPr>
        <w:t>3.</w:t>
      </w:r>
      <w:r>
        <w:rPr>
          <w:rFonts w:hint="eastAsia"/>
        </w:rPr>
        <w:t>通过人工制智能</w:t>
      </w:r>
      <w:r w:rsidR="0095245C">
        <w:rPr>
          <w:rFonts w:hint="eastAsia"/>
        </w:rPr>
        <w:t>审查</w:t>
      </w:r>
      <w:r>
        <w:rPr>
          <w:rFonts w:hint="eastAsia"/>
        </w:rPr>
        <w:t>新闻、视频、评论等内容的发布。</w:t>
      </w:r>
    </w:p>
    <w:p w14:paraId="0692870C" w14:textId="52426E7B" w:rsidR="007C0CD8" w:rsidRDefault="004C58A9" w:rsidP="007C0CD8">
      <w:pPr>
        <w:pStyle w:val="A5"/>
      </w:pPr>
      <w:r>
        <w:rPr>
          <w:rFonts w:hint="eastAsia"/>
        </w:rPr>
        <w:t>4</w:t>
      </w:r>
      <w:r w:rsidR="007C0CD8">
        <w:rPr>
          <w:rFonts w:hint="eastAsia"/>
        </w:rPr>
        <w:t>.</w:t>
      </w:r>
      <w:r w:rsidR="007C0CD8">
        <w:rPr>
          <w:rFonts w:hint="eastAsia"/>
        </w:rPr>
        <w:t>通过</w:t>
      </w:r>
      <w:r w:rsidR="001C252E">
        <w:rPr>
          <w:rFonts w:hint="eastAsia"/>
        </w:rPr>
        <w:t>人工智能</w:t>
      </w:r>
      <w:r w:rsidR="007C0CD8">
        <w:rPr>
          <w:rFonts w:hint="eastAsia"/>
        </w:rPr>
        <w:t>开发大量水军账号，活跃在各大媒体评论区，以达到引导</w:t>
      </w:r>
      <w:r w:rsidR="0095245C">
        <w:rPr>
          <w:rFonts w:hint="eastAsia"/>
        </w:rPr>
        <w:t>舆论</w:t>
      </w:r>
      <w:r w:rsidR="007C0CD8">
        <w:rPr>
          <w:rFonts w:hint="eastAsia"/>
        </w:rPr>
        <w:t>的效果。</w:t>
      </w:r>
    </w:p>
    <w:p w14:paraId="25A049D0" w14:textId="316C30DD" w:rsidR="007C0CD8" w:rsidRPr="007C0CD8" w:rsidRDefault="004C58A9" w:rsidP="007C0CD8">
      <w:pPr>
        <w:pStyle w:val="A5"/>
      </w:pPr>
      <w:r>
        <w:rPr>
          <w:rFonts w:hint="eastAsia"/>
        </w:rPr>
        <w:t>5</w:t>
      </w:r>
      <w:r w:rsidR="007C0CD8">
        <w:rPr>
          <w:rFonts w:hint="eastAsia"/>
        </w:rPr>
        <w:t>.</w:t>
      </w:r>
      <w:r w:rsidR="007C0CD8">
        <w:rPr>
          <w:rFonts w:hint="eastAsia"/>
        </w:rPr>
        <w:t>结合</w:t>
      </w:r>
      <w:r w:rsidR="001C252E">
        <w:rPr>
          <w:rFonts w:hint="eastAsia"/>
        </w:rPr>
        <w:t>人工智能</w:t>
      </w:r>
      <w:r w:rsidR="007C0CD8">
        <w:rPr>
          <w:rFonts w:hint="eastAsia"/>
        </w:rPr>
        <w:t>短视频技术，生成海量宣传内容，进一步扩散马列毛主义。</w:t>
      </w:r>
    </w:p>
    <w:p w14:paraId="0087C24F" w14:textId="5DCBF91B" w:rsidR="007C0CD8" w:rsidRPr="007C0CD8" w:rsidRDefault="007C0CD8" w:rsidP="00B43985">
      <w:pPr>
        <w:pStyle w:val="A5"/>
      </w:pPr>
      <w:r>
        <w:rPr>
          <w:rFonts w:hint="eastAsia"/>
        </w:rPr>
        <w:t>14</w:t>
      </w:r>
      <w:r>
        <w:rPr>
          <w:rFonts w:hint="eastAsia"/>
        </w:rPr>
        <w:t>亿</w:t>
      </w:r>
      <w:r w:rsidR="00BC73D7">
        <w:rPr>
          <w:rFonts w:hint="eastAsia"/>
        </w:rPr>
        <w:t>人口的意识形态转型工程</w:t>
      </w:r>
      <w:r>
        <w:rPr>
          <w:rFonts w:hint="eastAsia"/>
        </w:rPr>
        <w:t>，</w:t>
      </w:r>
      <w:r w:rsidR="00BC73D7">
        <w:rPr>
          <w:rFonts w:hint="eastAsia"/>
        </w:rPr>
        <w:t>如果使用</w:t>
      </w:r>
      <w:r>
        <w:rPr>
          <w:rFonts w:hint="eastAsia"/>
        </w:rPr>
        <w:t>人工手段</w:t>
      </w:r>
      <w:r w:rsidR="00BC73D7">
        <w:rPr>
          <w:rFonts w:hint="eastAsia"/>
        </w:rPr>
        <w:t>，</w:t>
      </w:r>
      <w:r>
        <w:rPr>
          <w:rFonts w:hint="eastAsia"/>
        </w:rPr>
        <w:t>会面临艰巨挑战，而</w:t>
      </w:r>
      <w:r w:rsidR="001C252E">
        <w:rPr>
          <w:rFonts w:hint="eastAsia"/>
        </w:rPr>
        <w:t>人工智能</w:t>
      </w:r>
      <w:r>
        <w:rPr>
          <w:rFonts w:hint="eastAsia"/>
        </w:rPr>
        <w:t>的介入将使这一过程事半功倍。将来，可以设立马列毛主义审核机器</w:t>
      </w:r>
      <w:r>
        <w:rPr>
          <w:rFonts w:hint="eastAsia"/>
        </w:rPr>
        <w:lastRenderedPageBreak/>
        <w:t>人，负责所有新闻、视频、评论的审核，借助大量的水军机器人在评论区活跃，将整个社会意识形态引导至理想方向。千千万万的</w:t>
      </w:r>
      <w:r w:rsidR="001C252E">
        <w:rPr>
          <w:rFonts w:hint="eastAsia"/>
        </w:rPr>
        <w:t>人工智能</w:t>
      </w:r>
      <w:r>
        <w:rPr>
          <w:rFonts w:hint="eastAsia"/>
        </w:rPr>
        <w:t>机器人每天发布马列毛主义相关内容，将国内外舆论环境塑造成一个符合马列毛主义的宣传场景，不仅在国内，还可以</w:t>
      </w:r>
      <w:r w:rsidR="009E6E9E">
        <w:rPr>
          <w:rFonts w:hint="eastAsia"/>
        </w:rPr>
        <w:t>到国外网络上活动</w:t>
      </w:r>
      <w:r>
        <w:rPr>
          <w:rFonts w:hint="eastAsia"/>
        </w:rPr>
        <w:t>推动国际共运</w:t>
      </w:r>
      <w:r w:rsidR="00B43985">
        <w:rPr>
          <w:rFonts w:hint="eastAsia"/>
        </w:rPr>
        <w:t>的发展</w:t>
      </w:r>
      <w:r>
        <w:rPr>
          <w:rFonts w:hint="eastAsia"/>
        </w:rPr>
        <w:t>。工人阶级若能掌控人工智能，将数百万马列毛主义机器人投放至国际媒体平台，推动意识形态输出，就会引发一场全球性的</w:t>
      </w:r>
      <w:r w:rsidR="00045FF8">
        <w:rPr>
          <w:rFonts w:hint="eastAsia"/>
        </w:rPr>
        <w:t>思想</w:t>
      </w:r>
      <w:r>
        <w:rPr>
          <w:rFonts w:hint="eastAsia"/>
        </w:rPr>
        <w:t>变革</w:t>
      </w:r>
      <w:r w:rsidR="00045FF8">
        <w:rPr>
          <w:rFonts w:hint="eastAsia"/>
        </w:rPr>
        <w:t>，促进世界革命</w:t>
      </w:r>
      <w:r>
        <w:rPr>
          <w:rFonts w:hint="eastAsia"/>
        </w:rPr>
        <w:t>。</w:t>
      </w:r>
    </w:p>
    <w:p w14:paraId="163DD6AC" w14:textId="475BC948" w:rsidR="00203BA9" w:rsidRDefault="003D139F" w:rsidP="007C0CD8">
      <w:pPr>
        <w:pStyle w:val="A5"/>
      </w:pPr>
      <w:r>
        <w:rPr>
          <w:rFonts w:hint="eastAsia"/>
        </w:rPr>
        <w:t>以上</w:t>
      </w:r>
      <w:r w:rsidR="007C0CD8">
        <w:rPr>
          <w:rFonts w:hint="eastAsia"/>
        </w:rPr>
        <w:t>灵感</w:t>
      </w:r>
      <w:r>
        <w:rPr>
          <w:rFonts w:hint="eastAsia"/>
        </w:rPr>
        <w:t>，</w:t>
      </w:r>
      <w:r w:rsidR="007C0CD8">
        <w:rPr>
          <w:rFonts w:hint="eastAsia"/>
        </w:rPr>
        <w:t>来源于</w:t>
      </w:r>
      <w:r w:rsidR="00977634">
        <w:rPr>
          <w:rFonts w:hint="eastAsia"/>
        </w:rPr>
        <w:t>百度公司老板</w:t>
      </w:r>
      <w:r w:rsidR="007C0CD8">
        <w:rPr>
          <w:rFonts w:hint="eastAsia"/>
        </w:rPr>
        <w:t>李彦宏的</w:t>
      </w:r>
      <w:r w:rsidR="00203BA9">
        <w:rPr>
          <w:rFonts w:hint="eastAsia"/>
        </w:rPr>
        <w:t>《智能革命》一</w:t>
      </w:r>
      <w:r w:rsidR="007C0CD8">
        <w:rPr>
          <w:rFonts w:hint="eastAsia"/>
        </w:rPr>
        <w:t>书，他提到互联网数字技术和</w:t>
      </w:r>
      <w:r w:rsidR="001C252E">
        <w:rPr>
          <w:rFonts w:hint="eastAsia"/>
        </w:rPr>
        <w:t>人工智能</w:t>
      </w:r>
      <w:r w:rsidR="007C0CD8">
        <w:rPr>
          <w:rFonts w:hint="eastAsia"/>
        </w:rPr>
        <w:t>的发展引发了政治与社会秩序的危机，并提出用水军机器人引导评论区舆论，维护社会稳定。</w:t>
      </w:r>
      <w:r w:rsidR="00203BA9">
        <w:rPr>
          <w:rFonts w:hint="eastAsia"/>
        </w:rPr>
        <w:t>事实上，目前走资派“二共”已经启用了大量这样的人工智能机器人，我们在官方新闻账号下面的评论区里，可以看到大量的千篇一律维护官方立场的评论，明显都是机器人账号。</w:t>
      </w:r>
    </w:p>
    <w:p w14:paraId="07C21255" w14:textId="32919E81" w:rsidR="007C0CD8" w:rsidRPr="007C0CD8" w:rsidRDefault="007C0CD8" w:rsidP="007C0CD8">
      <w:pPr>
        <w:pStyle w:val="A5"/>
      </w:pPr>
      <w:r>
        <w:rPr>
          <w:rFonts w:hint="eastAsia"/>
        </w:rPr>
        <w:t>既然资产阶级正在</w:t>
      </w:r>
      <w:r w:rsidR="00203BA9">
        <w:rPr>
          <w:rFonts w:hint="eastAsia"/>
        </w:rPr>
        <w:t>研究</w:t>
      </w:r>
      <w:r>
        <w:rPr>
          <w:rFonts w:hint="eastAsia"/>
        </w:rPr>
        <w:t>利用</w:t>
      </w:r>
      <w:r w:rsidR="001C252E">
        <w:rPr>
          <w:rFonts w:hint="eastAsia"/>
        </w:rPr>
        <w:t>人工智能</w:t>
      </w:r>
      <w:r>
        <w:rPr>
          <w:rFonts w:hint="eastAsia"/>
        </w:rPr>
        <w:t>技术</w:t>
      </w:r>
      <w:r w:rsidR="00203BA9">
        <w:rPr>
          <w:rFonts w:hint="eastAsia"/>
        </w:rPr>
        <w:t>引导社会舆论，加强资产阶级专政</w:t>
      </w:r>
      <w:r>
        <w:rPr>
          <w:rFonts w:hint="eastAsia"/>
        </w:rPr>
        <w:t>，我们</w:t>
      </w:r>
      <w:r w:rsidR="00203BA9">
        <w:rPr>
          <w:rFonts w:hint="eastAsia"/>
        </w:rPr>
        <w:t>无产阶级当然也不能没有这个意识。</w:t>
      </w:r>
    </w:p>
    <w:p w14:paraId="471BEB5A" w14:textId="77777777" w:rsidR="00D445E3" w:rsidRPr="00D445E3" w:rsidRDefault="00D445E3" w:rsidP="00D445E3">
      <w:pPr>
        <w:pStyle w:val="A5"/>
      </w:pPr>
    </w:p>
    <w:p w14:paraId="62B9E5B8" w14:textId="77777777" w:rsidR="00887720" w:rsidRDefault="00887720" w:rsidP="004A56C3">
      <w:pPr>
        <w:keepLines/>
        <w:overflowPunct w:val="0"/>
        <w:topLinePunct/>
        <w:spacing w:before="2400" w:after="280"/>
        <w:jc w:val="center"/>
        <w:outlineLvl w:val="0"/>
        <w:rPr>
          <w:rFonts w:ascii="Times New Roman" w:eastAsia="黑体" w:hAnsi="Times New Roman" w:cs="Times New Roman"/>
          <w:b/>
          <w:color w:val="FF0000"/>
          <w:sz w:val="56"/>
          <w:szCs w:val="32"/>
        </w:rPr>
        <w:sectPr w:rsidR="00887720" w:rsidSect="00925767">
          <w:headerReference w:type="default" r:id="rId18"/>
          <w:footerReference w:type="default" r:id="rId19"/>
          <w:footnotePr>
            <w:numFmt w:val="decimalEnclosedCircleChinese"/>
            <w:numRestart w:val="eachPage"/>
          </w:footnotePr>
          <w:type w:val="oddPage"/>
          <w:pgSz w:w="8392" w:h="11907"/>
          <w:pgMar w:top="720" w:right="1004" w:bottom="720" w:left="1004" w:header="850" w:footer="283" w:gutter="0"/>
          <w:pgNumType w:start="1"/>
          <w:cols w:space="425"/>
          <w:docGrid w:type="linesAndChars" w:linePitch="312"/>
        </w:sectPr>
      </w:pPr>
      <w:bookmarkStart w:id="254" w:name="_Toc179843684"/>
    </w:p>
    <w:p w14:paraId="57EA3942" w14:textId="6D89F859" w:rsidR="004A56C3" w:rsidRPr="004A56C3" w:rsidRDefault="00F46EC1" w:rsidP="003C3F39">
      <w:pPr>
        <w:keepLines/>
        <w:overflowPunct w:val="0"/>
        <w:topLinePunct/>
        <w:spacing w:before="2400" w:after="280"/>
        <w:jc w:val="center"/>
        <w:outlineLvl w:val="0"/>
        <w:rPr>
          <w:rFonts w:ascii="Times New Roman" w:eastAsia="黑体" w:hAnsi="Times New Roman" w:cs="Times New Roman"/>
          <w:b/>
          <w:color w:val="FF0000"/>
          <w:sz w:val="36"/>
          <w:szCs w:val="20"/>
        </w:rPr>
      </w:pPr>
      <w:r>
        <w:rPr>
          <w:rFonts w:ascii="Times New Roman" w:eastAsia="黑体" w:hAnsi="Times New Roman" w:cs="Times New Roman" w:hint="eastAsia"/>
          <w:b/>
          <w:color w:val="FF0000"/>
          <w:sz w:val="56"/>
          <w:szCs w:val="32"/>
        </w:rPr>
        <w:lastRenderedPageBreak/>
        <w:t>附</w:t>
      </w:r>
      <w:r>
        <w:rPr>
          <w:rFonts w:ascii="Times New Roman" w:eastAsia="黑体" w:hAnsi="Times New Roman" w:cs="Times New Roman" w:hint="eastAsia"/>
          <w:b/>
          <w:color w:val="FF0000"/>
          <w:sz w:val="56"/>
          <w:szCs w:val="32"/>
        </w:rPr>
        <w:t xml:space="preserve"> </w:t>
      </w:r>
      <w:r>
        <w:rPr>
          <w:rFonts w:ascii="Times New Roman" w:eastAsia="黑体" w:hAnsi="Times New Roman" w:cs="Times New Roman" w:hint="eastAsia"/>
          <w:b/>
          <w:color w:val="FF0000"/>
          <w:sz w:val="56"/>
          <w:szCs w:val="32"/>
        </w:rPr>
        <w:t>录</w:t>
      </w:r>
      <w:r w:rsidR="008767F1">
        <w:rPr>
          <w:rFonts w:ascii="Times New Roman" w:eastAsia="黑体" w:hAnsi="Times New Roman" w:cs="Times New Roman" w:hint="eastAsia"/>
          <w:b/>
          <w:color w:val="FF0000"/>
          <w:sz w:val="56"/>
          <w:szCs w:val="32"/>
        </w:rPr>
        <w:t xml:space="preserve"> </w:t>
      </w:r>
      <w:r w:rsidR="008767F1">
        <w:rPr>
          <w:rFonts w:ascii="Times New Roman" w:eastAsia="黑体" w:hAnsi="Times New Roman" w:cs="Times New Roman" w:hint="eastAsia"/>
          <w:b/>
          <w:color w:val="FF0000"/>
          <w:sz w:val="56"/>
          <w:szCs w:val="32"/>
        </w:rPr>
        <w:t>部</w:t>
      </w:r>
      <w:r w:rsidR="008767F1">
        <w:rPr>
          <w:rFonts w:ascii="Times New Roman" w:eastAsia="黑体" w:hAnsi="Times New Roman" w:cs="Times New Roman" w:hint="eastAsia"/>
          <w:b/>
          <w:color w:val="FF0000"/>
          <w:sz w:val="56"/>
          <w:szCs w:val="32"/>
        </w:rPr>
        <w:t xml:space="preserve"> </w:t>
      </w:r>
      <w:r w:rsidR="008767F1">
        <w:rPr>
          <w:rFonts w:ascii="Times New Roman" w:eastAsia="黑体" w:hAnsi="Times New Roman" w:cs="Times New Roman" w:hint="eastAsia"/>
          <w:b/>
          <w:color w:val="FF0000"/>
          <w:sz w:val="56"/>
          <w:szCs w:val="32"/>
        </w:rPr>
        <w:t>分</w:t>
      </w:r>
      <w:r w:rsidR="004A56C3" w:rsidRPr="004A56C3">
        <w:rPr>
          <w:rFonts w:ascii="Times New Roman" w:eastAsia="黑体" w:hAnsi="Times New Roman" w:cs="Times New Roman"/>
          <w:b/>
          <w:color w:val="FF0000"/>
          <w:sz w:val="56"/>
          <w:szCs w:val="32"/>
        </w:rPr>
        <w:br/>
      </w:r>
    </w:p>
    <w:p w14:paraId="4FA36E78" w14:textId="3EE92C9B" w:rsidR="004A56C3" w:rsidRDefault="00A85B35" w:rsidP="003C3F39">
      <w:pPr>
        <w:pStyle w:val="a8"/>
      </w:pPr>
      <w:r>
        <w:rPr>
          <w:rFonts w:hint="eastAsia"/>
        </w:rPr>
        <w:t>理论讲解</w:t>
      </w:r>
    </w:p>
    <w:p w14:paraId="5DA98FB3" w14:textId="77777777" w:rsidR="00D445E3" w:rsidRPr="004A56C3" w:rsidRDefault="00D445E3" w:rsidP="004A56C3">
      <w:pPr>
        <w:widowControl/>
        <w:overflowPunct w:val="0"/>
        <w:topLinePunct/>
        <w:spacing w:before="60" w:after="60" w:line="400" w:lineRule="exact"/>
        <w:ind w:firstLineChars="50" w:firstLine="142"/>
        <w:jc w:val="center"/>
        <w:rPr>
          <w:rFonts w:ascii="Times New Roman" w:eastAsia="宋体" w:hAnsi="Times New Roman" w:cs="Times New Roman"/>
          <w:spacing w:val="-8"/>
          <w:sz w:val="30"/>
        </w:rPr>
      </w:pPr>
    </w:p>
    <w:p w14:paraId="0EBA4D68" w14:textId="77777777" w:rsidR="00D445E3" w:rsidRDefault="00D445E3" w:rsidP="0060453E">
      <w:pPr>
        <w:pStyle w:val="A512"/>
        <w:sectPr w:rsidR="00D445E3" w:rsidSect="005903AD">
          <w:headerReference w:type="default" r:id="rId20"/>
          <w:footerReference w:type="default" r:id="rId21"/>
          <w:footnotePr>
            <w:numFmt w:val="decimalEnclosedCircleChinese"/>
            <w:numRestart w:val="eachPage"/>
          </w:footnotePr>
          <w:type w:val="oddPage"/>
          <w:pgSz w:w="8392" w:h="11907"/>
          <w:pgMar w:top="720" w:right="1004" w:bottom="720" w:left="1004" w:header="437" w:footer="283" w:gutter="0"/>
          <w:cols w:space="425"/>
          <w:docGrid w:type="linesAndChars" w:linePitch="312"/>
        </w:sectPr>
      </w:pPr>
    </w:p>
    <w:p w14:paraId="09BF337F" w14:textId="016DC90C" w:rsidR="00584C45" w:rsidRPr="00584C45" w:rsidRDefault="00584C45" w:rsidP="0060453E">
      <w:pPr>
        <w:pStyle w:val="A512"/>
      </w:pPr>
      <w:bookmarkStart w:id="255" w:name="_Toc182735637"/>
      <w:r w:rsidRPr="00584C45">
        <w:rPr>
          <w:rFonts w:hint="eastAsia"/>
        </w:rPr>
        <w:lastRenderedPageBreak/>
        <w:t>附录</w:t>
      </w:r>
      <w:r w:rsidRPr="00584C45">
        <w:rPr>
          <w:rFonts w:hint="eastAsia"/>
        </w:rPr>
        <w:t>1</w:t>
      </w:r>
      <w:r w:rsidRPr="00584C45">
        <w:rPr>
          <w:rFonts w:hint="eastAsia"/>
        </w:rPr>
        <w:t>：正在中国发生的小资产阶级意识形态的大面积幻灭</w:t>
      </w:r>
      <w:bookmarkEnd w:id="254"/>
      <w:bookmarkEnd w:id="255"/>
    </w:p>
    <w:p w14:paraId="07274F8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小资意识形态的大面积幻灭，是今后几年中国国内即将发生的很重要的一件事。我们讲一讲这个事，把这个事讲透。</w:t>
      </w:r>
    </w:p>
    <w:p w14:paraId="0A21BC7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我们可以先看一个视频：</w:t>
      </w:r>
    </w:p>
    <w:p w14:paraId="4B47E85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阳和平</w:t>
      </w:r>
      <w:r w:rsidRPr="00584C45">
        <w:rPr>
          <w:rFonts w:ascii="Times New Roman" w:eastAsia="宋体" w:hAnsi="Times New Roman" w:hint="eastAsia"/>
          <w:spacing w:val="-8"/>
          <w:sz w:val="30"/>
        </w:rPr>
        <w:t>23#251</w:t>
      </w:r>
      <w:r w:rsidRPr="00584C45">
        <w:rPr>
          <w:rFonts w:ascii="Times New Roman" w:eastAsia="宋体" w:hAnsi="Times New Roman" w:hint="eastAsia"/>
          <w:spacing w:val="-8"/>
          <w:sz w:val="30"/>
        </w:rPr>
        <w:t>新西兰零分论文——阶级固化晴雨表</w:t>
      </w:r>
    </w:p>
    <w:p w14:paraId="20A9138B" w14:textId="29292932"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https</w:t>
      </w:r>
      <w:r w:rsidR="00EC7124">
        <w:rPr>
          <w:rFonts w:ascii="Times New Roman" w:eastAsia="宋体" w:hAnsi="Times New Roman" w:hint="eastAsia"/>
          <w:spacing w:val="-8"/>
          <w:sz w:val="30"/>
        </w:rPr>
        <w:t>：</w:t>
      </w:r>
      <w:r w:rsidRPr="00584C45">
        <w:rPr>
          <w:rFonts w:ascii="Times New Roman" w:eastAsia="宋体" w:hAnsi="Times New Roman" w:hint="eastAsia"/>
          <w:spacing w:val="-8"/>
          <w:sz w:val="30"/>
        </w:rPr>
        <w:t>//www.bilibili.com/video/BV1yF411Q7Xb/</w:t>
      </w:r>
    </w:p>
    <w:p w14:paraId="115F8F5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以上这个视频，其实说的就是今后几年的中国，是小资产阶级意识形态全面幻灭的几年。</w:t>
      </w:r>
    </w:p>
    <w:p w14:paraId="1A0AE04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因为中国的资本主义，已经从自由竞争阶段，进入垄断阶段了。这时候，大量的小资产阶级会破产跌入底层无产阶级，发财致富当人上人的机会会断崖式减少，想通过“内卷”爬上去，已经几乎不可能了。</w:t>
      </w:r>
    </w:p>
    <w:p w14:paraId="2E4A342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阳和平说的阶级固化，就是这个意思，就是我们说的资本主义自由竞争阶段，结束了，已经进入垄断资本主义阶段了。</w:t>
      </w:r>
    </w:p>
    <w:p w14:paraId="6FBF460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中国资本主义从八十年代起步，到</w:t>
      </w:r>
      <w:r w:rsidRPr="00584C45">
        <w:rPr>
          <w:rFonts w:ascii="Times New Roman" w:eastAsia="宋体" w:hAnsi="Times New Roman" w:hint="eastAsia"/>
          <w:spacing w:val="-8"/>
          <w:sz w:val="30"/>
        </w:rPr>
        <w:t>2012</w:t>
      </w:r>
      <w:r w:rsidRPr="00584C45">
        <w:rPr>
          <w:rFonts w:ascii="Times New Roman" w:eastAsia="宋体" w:hAnsi="Times New Roman" w:hint="eastAsia"/>
          <w:spacing w:val="-8"/>
          <w:sz w:val="30"/>
        </w:rPr>
        <w:t>年左右，大约一直都处于自由竞争阶级，那时候大家都是从分田单干或者城市小商贩起步，贫富差距不大，起点都差不多。那段时间大家普遍都是刚开始投入市场</w:t>
      </w:r>
      <w:r w:rsidRPr="00584C45">
        <w:rPr>
          <w:rFonts w:ascii="Times New Roman" w:eastAsia="宋体" w:hAnsi="Times New Roman" w:hint="eastAsia"/>
          <w:spacing w:val="-8"/>
          <w:sz w:val="30"/>
        </w:rPr>
        <w:lastRenderedPageBreak/>
        <w:t>经济的浪潮，成为爆发户的机会不少，拼命“内卷”，确实是有机会做“人上人”的。</w:t>
      </w:r>
      <w:r w:rsidRPr="00584C45">
        <w:rPr>
          <w:rFonts w:ascii="Times New Roman" w:eastAsia="宋体" w:hAnsi="Times New Roman" w:hint="eastAsia"/>
          <w:spacing w:val="-8"/>
          <w:sz w:val="30"/>
        </w:rPr>
        <w:t>2008</w:t>
      </w:r>
      <w:r w:rsidRPr="00584C45">
        <w:rPr>
          <w:rFonts w:ascii="Times New Roman" w:eastAsia="宋体" w:hAnsi="Times New Roman" w:hint="eastAsia"/>
          <w:spacing w:val="-8"/>
          <w:sz w:val="30"/>
        </w:rPr>
        <w:t>年前后，中国中央电视台的鼓励创业的《赢在中国》节目，曾经爆火大江南北！那时候全社会都处于创业的激情中，每一个人都认为自己只要努力，就可以从一无所有变成小资产阶级，然后再继续努力，就可以从小资产阶级成长大资产阶级，成为人上人。所以人人都削减脑袋、想办法争当人上人。这就是一种典型的小资产阶级意识形态。</w:t>
      </w:r>
    </w:p>
    <w:p w14:paraId="17EF866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幻想着努力学习，考上好大学，然后努力工作，升职加薪，或者创业发财。这都是典型的小资意识心态。这是过去四十年中国人的普遍的社会心态。这就是资本主义在早期自由竞争阶段，人们的普遍心态。</w:t>
      </w:r>
    </w:p>
    <w:p w14:paraId="5B03752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问题是，资本主义自由竞争阶段不是永久持续的。资本主义的发展，有着不以人的意志为转移的客观规律，存在不同的阶段，到目前为止，它们大概能分为两个大的阶段：自由竞争阶段和垄断阶段（即帝国主义阶段）。列宁的划时代的不朽名著《帝国主义是资本主义的最高阶段》，讲的就是这个问题。随着资本主义自由竞争的发展，随着资本在竞争中的兼并和破产，必然出现资本的垄断。大量的生产资料和货币财富，会在竞争中越来越快的集中在少数人手中。然后金融资本会渗透到各行各业中，甚至到了小商小贩的卖菜摊也不能幸免（前几年各种互联网</w:t>
      </w:r>
      <w:r w:rsidRPr="00584C45">
        <w:rPr>
          <w:rFonts w:ascii="Times New Roman" w:eastAsia="宋体" w:hAnsi="Times New Roman" w:hint="eastAsia"/>
          <w:spacing w:val="-8"/>
          <w:sz w:val="30"/>
        </w:rPr>
        <w:lastRenderedPageBreak/>
        <w:t>大平台都在卖菜）。在垄断资本主义阶段，普通人创业是不可能的，因为创业成败的关键，是背后金融资本的较量，普通人接触不到这些大型的金融资本，只有权贵可以。随着各行各业都逐步完成这个垄断过程，都金融资本化，那么资本主义就从自由竞争阶段，进入垄断阶段了，也就是帝国主义阶段。</w:t>
      </w:r>
    </w:p>
    <w:p w14:paraId="2EB3512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本主义从自由竞争阶段，进入垄断阶段后，大资本会加速兼并小资本，大量的小资本会在竞争中破产。大家感觉到这几年大家都在谈内卷吗？大量的小资产阶级沦为无产阶级，然后无产阶级内部恶性竞争，这就是所谓的“内卷”。“内卷”就是资本主义进入垄断阶级后的必然结果和标志。资本主义进入垄断阶段以后，普通人的上升通道基本上消失了，这就是我们常说的“阶级固化”，“阶级固化”这个概念，要从垄断资本主义的特点的角度理解。</w:t>
      </w:r>
    </w:p>
    <w:p w14:paraId="303D578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大部分中国年轻人，还觉得通过“个人努力奋斗”实现阶层跃迁有机会，这是过去四十年的经验导致的幻觉。这种幻觉，是因为过去中国资本主义还没有进入垄断阶级，人们还生活在过去的自由资本主义竞争阶段的社会经验中。</w:t>
      </w:r>
    </w:p>
    <w:p w14:paraId="3C52BFE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但是，当代欧美年轻人就不是这样想的，人家知道父母是啥命运，自己大概就是啥命运，不会像中国年轻人这么拼命。这是为什么呢？</w:t>
      </w:r>
    </w:p>
    <w:p w14:paraId="4D98410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这是因为欧美国家早在</w:t>
      </w:r>
      <w:r w:rsidRPr="00584C45">
        <w:rPr>
          <w:rFonts w:ascii="Times New Roman" w:eastAsia="宋体" w:hAnsi="Times New Roman" w:hint="eastAsia"/>
          <w:spacing w:val="-8"/>
          <w:sz w:val="30"/>
        </w:rPr>
        <w:t>100</w:t>
      </w:r>
      <w:r w:rsidRPr="00584C45">
        <w:rPr>
          <w:rFonts w:ascii="Times New Roman" w:eastAsia="宋体" w:hAnsi="Times New Roman" w:hint="eastAsia"/>
          <w:spacing w:val="-8"/>
          <w:sz w:val="30"/>
        </w:rPr>
        <w:t>多年前，就结束了资本主义自由竞争阶段，进入垄断阶段了。处于垄断阶段的资本主义，通过个人奋斗当人上人的机会会急剧减少，以至于接近彻底消失，很多人拼命“内卷”，最后会发现那只是无用功，躺平才是王道。</w:t>
      </w:r>
    </w:p>
    <w:p w14:paraId="65029F8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欧美年轻人早放弃所谓的通过“个人努力奋斗”实现阶层跃迁了，这并不是因为那里的人天生懒惰、没有上进心，而是他们那里的社会现实，和我们中国很不一样，他们早就失去了通过“个人努力奋斗”实现阶层跃迁的幻觉了。欧美国家底层很多年轻人因为看不到生活改善的希望，就选择酗酒、嗑药等纵欲的生活方式。</w:t>
      </w:r>
    </w:p>
    <w:p w14:paraId="30AEC18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中国人还生活在过去的自由资本主义竞争阶段的社会经验中。</w:t>
      </w:r>
    </w:p>
    <w:p w14:paraId="3B44315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2012</w:t>
      </w:r>
      <w:r w:rsidRPr="00584C45">
        <w:rPr>
          <w:rFonts w:ascii="Times New Roman" w:eastAsia="宋体" w:hAnsi="Times New Roman" w:hint="eastAsia"/>
          <w:spacing w:val="-8"/>
          <w:sz w:val="30"/>
        </w:rPr>
        <w:t>年后，中国资本主义进入垄断阶段了，小资产阶级持续进入破产状态，刚开始的时候，是大家发现创业机会越来越少，到后来，发展到存量的中小企业在残酷的竞争中不断破产的新阶段了，尤其是</w:t>
      </w:r>
      <w:r w:rsidRPr="00584C45">
        <w:rPr>
          <w:rFonts w:ascii="Times New Roman" w:eastAsia="宋体" w:hAnsi="Times New Roman" w:hint="eastAsia"/>
          <w:spacing w:val="-8"/>
          <w:sz w:val="30"/>
        </w:rPr>
        <w:t>2019</w:t>
      </w:r>
      <w:r w:rsidRPr="00584C45">
        <w:rPr>
          <w:rFonts w:ascii="Times New Roman" w:eastAsia="宋体" w:hAnsi="Times New Roman" w:hint="eastAsia"/>
          <w:spacing w:val="-8"/>
          <w:sz w:val="30"/>
        </w:rPr>
        <w:t>年中美贸易战和</w:t>
      </w:r>
      <w:r w:rsidRPr="00584C45">
        <w:rPr>
          <w:rFonts w:ascii="Times New Roman" w:eastAsia="宋体" w:hAnsi="Times New Roman" w:hint="eastAsia"/>
          <w:spacing w:val="-8"/>
          <w:sz w:val="30"/>
        </w:rPr>
        <w:t>2020</w:t>
      </w:r>
      <w:r w:rsidRPr="00584C45">
        <w:rPr>
          <w:rFonts w:ascii="Times New Roman" w:eastAsia="宋体" w:hAnsi="Times New Roman" w:hint="eastAsia"/>
          <w:spacing w:val="-8"/>
          <w:sz w:val="30"/>
        </w:rPr>
        <w:t>年疫情爆发后，中国迎来了小资产阶级破产的高潮。</w:t>
      </w:r>
    </w:p>
    <w:p w14:paraId="4224A3E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欧美国家早在一百多年前，就已经完成了从资本主义自由竞争阶段进入垄断资本主义阶段，当时，他们的社会，也经历过小资产阶级意识形态的大面</w:t>
      </w:r>
      <w:r w:rsidRPr="00584C45">
        <w:rPr>
          <w:rFonts w:ascii="Times New Roman" w:eastAsia="宋体" w:hAnsi="Times New Roman" w:hint="eastAsia"/>
          <w:spacing w:val="-8"/>
          <w:sz w:val="30"/>
        </w:rPr>
        <w:lastRenderedPageBreak/>
        <w:t>积幻灭。而中国还没有，中国也必然要经历这个过程，也正在经历这个过程。</w:t>
      </w:r>
    </w:p>
    <w:p w14:paraId="12B0A69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未来几年，是中国小资产阶级意识形态的大面积幻灭的时代。这同时也是巨变的时代，为什么呢？因为资本主义进入垄断阶段也叫做进入帝国主义阶段。而帝国主义的崛起，和小资产阶级意识形态的全面幻灭，正是无产阶级革命的前夜！</w:t>
      </w:r>
    </w:p>
    <w:p w14:paraId="1DF3C83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垄断资本主义阶段，就是帝国主义阶段。垄断阶段导致大量的小资消亡了，那么无产阶级和资产阶级的矛盾会快速尖锐化。为了转移这个矛盾，防止阶级矛盾爆发，资产阶级政府就会启动对外战争舆论宣传，那么民族主义、国家主义的宣传调子会越来越高，这就是我们常说的鼓吹“给佩洛西一点颜色看”的小粉红。</w:t>
      </w:r>
    </w:p>
    <w:p w14:paraId="2C55E71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垄断资本主义阶段，由于无产阶级之间的疯狂内卷互相杀价竞争，导致工资水平实质上下降，国内市场萎靡。为了维持利润，资产阶级不得不开辟国外市场，并想法设法掠夺国外资源以降低成本，这就导致了资本的对外扩张和帝国主义争霸，搞所谓“一带一路”扩张，也就是中国这个新兴帝国主义必然的选项。新兴帝国主义在海外争夺利益就必然会和老牌帝国主义发生冲突，所以必然有中美贸易战和中美全面对抗。</w:t>
      </w:r>
    </w:p>
    <w:p w14:paraId="76900F4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小资意识形态幻灭的过程，会伴随着严重的社会矛盾的爆发。一百多年前欧美轰轰烈烈的战争，大家都知道。因为这种幻灭，是痛苦的，大家不会心甘情愿，就要上街。你要上街西方政府通过战争转移矛盾视线，于是就爆发了第一次世界大战、第二次世界大战。</w:t>
      </w:r>
    </w:p>
    <w:p w14:paraId="0FA755D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本主义因为自身利润的需求，被迫转向海外开辟市场和争夺资源，从而走向争霸、并在争霸中产生战争风险。另一方面，小资意识形态的大面积幻灭，会导致社会阶级矛盾快速激化，也会迫使资产阶级为了转移矛盾，不得不进行战争。</w:t>
      </w:r>
    </w:p>
    <w:p w14:paraId="2195B9F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这就是为什么，资本主义必然走向帝国主义，而帝国主义必然走向战争的逻辑。</w:t>
      </w:r>
    </w:p>
    <w:p w14:paraId="080BA81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所以，当资本主义进入了垄断阶段，也就是帝国主义阶段后，伴随着小资意识形态的大面积集幻灭，后果是很严重的。历史事实和理论逻辑，同时告诉了我们这一点。</w:t>
      </w:r>
    </w:p>
    <w:p w14:paraId="423C947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在历史上，</w:t>
      </w:r>
      <w:r w:rsidRPr="00584C45">
        <w:rPr>
          <w:rFonts w:ascii="Times New Roman" w:eastAsia="宋体" w:hAnsi="Times New Roman" w:hint="eastAsia"/>
          <w:spacing w:val="-8"/>
          <w:sz w:val="30"/>
        </w:rPr>
        <w:t>1870</w:t>
      </w:r>
      <w:r w:rsidRPr="00584C45">
        <w:rPr>
          <w:rFonts w:ascii="Times New Roman" w:eastAsia="宋体" w:hAnsi="Times New Roman" w:hint="eastAsia"/>
          <w:spacing w:val="-8"/>
          <w:sz w:val="30"/>
        </w:rPr>
        <w:t>年前后，法国就进入了垄断资本主义阶段，小资意识形态大面积集体幻灭，于是爆发了巴黎公社运动。</w:t>
      </w:r>
    </w:p>
    <w:p w14:paraId="291924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其它老牌欧美资本主义国家，基本上在</w:t>
      </w:r>
      <w:r w:rsidRPr="00584C45">
        <w:rPr>
          <w:rFonts w:ascii="Times New Roman" w:eastAsia="宋体" w:hAnsi="Times New Roman" w:hint="eastAsia"/>
          <w:spacing w:val="-8"/>
          <w:sz w:val="30"/>
        </w:rPr>
        <w:t>1900</w:t>
      </w:r>
      <w:r w:rsidRPr="00584C45">
        <w:rPr>
          <w:rFonts w:ascii="Times New Roman" w:eastAsia="宋体" w:hAnsi="Times New Roman" w:hint="eastAsia"/>
          <w:spacing w:val="-8"/>
          <w:sz w:val="30"/>
        </w:rPr>
        <w:t>年前后，都进入了垄断资本主义阶段，小资产阶级意识形态大面积集体幻灭，于是</w:t>
      </w:r>
      <w:r w:rsidRPr="00584C45">
        <w:rPr>
          <w:rFonts w:ascii="Times New Roman" w:eastAsia="宋体" w:hAnsi="Times New Roman" w:hint="eastAsia"/>
          <w:spacing w:val="-8"/>
          <w:sz w:val="30"/>
        </w:rPr>
        <w:t>1900</w:t>
      </w:r>
      <w:r w:rsidRPr="00584C45">
        <w:rPr>
          <w:rFonts w:ascii="Times New Roman" w:eastAsia="宋体" w:hAnsi="Times New Roman" w:hint="eastAsia"/>
          <w:spacing w:val="-8"/>
          <w:sz w:val="30"/>
        </w:rPr>
        <w:t>年前后，各国突然不约而同地出现了风起云涌的罢工潮，沙俄</w:t>
      </w:r>
      <w:r w:rsidRPr="00584C45">
        <w:rPr>
          <w:rFonts w:ascii="Times New Roman" w:eastAsia="宋体" w:hAnsi="Times New Roman" w:hint="eastAsia"/>
          <w:spacing w:val="-8"/>
          <w:sz w:val="30"/>
        </w:rPr>
        <w:t>1905</w:t>
      </w:r>
      <w:r w:rsidRPr="00584C45">
        <w:rPr>
          <w:rFonts w:ascii="Times New Roman" w:eastAsia="宋体" w:hAnsi="Times New Roman" w:hint="eastAsia"/>
          <w:spacing w:val="-8"/>
          <w:sz w:val="30"/>
        </w:rPr>
        <w:t>年</w:t>
      </w:r>
      <w:r w:rsidRPr="00584C45">
        <w:rPr>
          <w:rFonts w:ascii="Times New Roman" w:eastAsia="宋体" w:hAnsi="Times New Roman" w:hint="eastAsia"/>
          <w:spacing w:val="-8"/>
          <w:sz w:val="30"/>
        </w:rPr>
        <w:lastRenderedPageBreak/>
        <w:t>的革命，即是它的后果。其它国家，如美国、意大利、德国、英国等等，在</w:t>
      </w:r>
      <w:r w:rsidRPr="00584C45">
        <w:rPr>
          <w:rFonts w:ascii="Times New Roman" w:eastAsia="宋体" w:hAnsi="Times New Roman" w:hint="eastAsia"/>
          <w:spacing w:val="-8"/>
          <w:sz w:val="30"/>
        </w:rPr>
        <w:t>1900</w:t>
      </w:r>
      <w:r w:rsidRPr="00584C45">
        <w:rPr>
          <w:rFonts w:ascii="Times New Roman" w:eastAsia="宋体" w:hAnsi="Times New Roman" w:hint="eastAsia"/>
          <w:spacing w:val="-8"/>
          <w:sz w:val="30"/>
        </w:rPr>
        <w:t>年后都爆发了史无前例的大规模罢工潮。（大家可以联系思考最近几年中国国内出现的罢工潮，也是改革开放四十多年来史无前例的，大规模罢工潮和工人运动的涌现，是资本主义从自由竞争阶段进入垄断阶段的必然现象，不以人的意志为转移）。</w:t>
      </w:r>
    </w:p>
    <w:p w14:paraId="44A8785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1900</w:t>
      </w:r>
      <w:r w:rsidRPr="00584C45">
        <w:rPr>
          <w:rFonts w:ascii="Times New Roman" w:eastAsia="宋体" w:hAnsi="Times New Roman" w:hint="eastAsia"/>
          <w:spacing w:val="-8"/>
          <w:sz w:val="30"/>
        </w:rPr>
        <w:t>年前后，各个帝国主义发动和掀起了对外侵略的高潮，例如，他们发动了八国联军侵华战争。这也是各个帝国主义自身内部矛盾积累后的必然选项，他们不得不加速对外扩张，来缓解和转嫁内部的阶级矛盾。不久后，就爆发了第一次世界大战，伟大的苏联在帝国主义大战中诞生了。</w:t>
      </w:r>
    </w:p>
    <w:p w14:paraId="0E1CBE8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所以，帝国主义的崛起、小资产阶级意识心态的大面积集体幻灭，后果当然是严重的，同时也孕育着巨大的希望——无产阶级革命。</w:t>
      </w:r>
    </w:p>
    <w:p w14:paraId="7FC6FC1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中国小资产阶级的破产，从</w:t>
      </w:r>
      <w:r w:rsidRPr="00584C45">
        <w:rPr>
          <w:rFonts w:ascii="Times New Roman" w:eastAsia="宋体" w:hAnsi="Times New Roman" w:hint="eastAsia"/>
          <w:spacing w:val="-8"/>
          <w:sz w:val="30"/>
        </w:rPr>
        <w:t>2012</w:t>
      </w:r>
      <w:r w:rsidRPr="00584C45">
        <w:rPr>
          <w:rFonts w:ascii="Times New Roman" w:eastAsia="宋体" w:hAnsi="Times New Roman" w:hint="eastAsia"/>
          <w:spacing w:val="-8"/>
          <w:sz w:val="30"/>
        </w:rPr>
        <w:t>年就逐渐开始了，因为</w:t>
      </w:r>
      <w:r w:rsidRPr="00584C45">
        <w:rPr>
          <w:rFonts w:ascii="Times New Roman" w:eastAsia="宋体" w:hAnsi="Times New Roman" w:hint="eastAsia"/>
          <w:spacing w:val="-8"/>
          <w:sz w:val="30"/>
        </w:rPr>
        <w:t>2012</w:t>
      </w:r>
      <w:r w:rsidRPr="00584C45">
        <w:rPr>
          <w:rFonts w:ascii="Times New Roman" w:eastAsia="宋体" w:hAnsi="Times New Roman" w:hint="eastAsia"/>
          <w:spacing w:val="-8"/>
          <w:sz w:val="30"/>
        </w:rPr>
        <w:t>年是中国进入垄断资本主义的标志性时间点，标志性事件是“一带一路”的提出，以及中国驻军海外吉布提军港，这是帝国主义对外经济扩张和经济扩张的标志性事件。随着经济持续恶化，资本还在会继续加速垄断集中，</w:t>
      </w:r>
      <w:r w:rsidRPr="00584C45">
        <w:rPr>
          <w:rFonts w:ascii="Times New Roman" w:eastAsia="宋体" w:hAnsi="Times New Roman" w:hint="eastAsia"/>
          <w:spacing w:val="-8"/>
          <w:sz w:val="30"/>
        </w:rPr>
        <w:t>2019</w:t>
      </w:r>
      <w:r w:rsidRPr="00584C45">
        <w:rPr>
          <w:rFonts w:ascii="Times New Roman" w:eastAsia="宋体" w:hAnsi="Times New Roman" w:hint="eastAsia"/>
          <w:spacing w:val="-8"/>
          <w:sz w:val="30"/>
        </w:rPr>
        <w:t>年中美贸易战和</w:t>
      </w:r>
      <w:r w:rsidRPr="00584C45">
        <w:rPr>
          <w:rFonts w:ascii="Times New Roman" w:eastAsia="宋体" w:hAnsi="Times New Roman" w:hint="eastAsia"/>
          <w:spacing w:val="-8"/>
          <w:sz w:val="30"/>
        </w:rPr>
        <w:t>2020</w:t>
      </w:r>
      <w:r w:rsidRPr="00584C45">
        <w:rPr>
          <w:rFonts w:ascii="Times New Roman" w:eastAsia="宋体" w:hAnsi="Times New Roman" w:hint="eastAsia"/>
          <w:spacing w:val="-8"/>
          <w:sz w:val="30"/>
        </w:rPr>
        <w:t>年疫情爆发后，中国小资产阶级已经进入破产高潮。未来</w:t>
      </w:r>
      <w:r w:rsidRPr="00584C45">
        <w:rPr>
          <w:rFonts w:ascii="Times New Roman" w:eastAsia="宋体" w:hAnsi="Times New Roman" w:hint="eastAsia"/>
          <w:spacing w:val="-8"/>
          <w:sz w:val="30"/>
        </w:rPr>
        <w:t>5</w:t>
      </w:r>
      <w:r w:rsidRPr="00584C45">
        <w:rPr>
          <w:rFonts w:ascii="Times New Roman" w:eastAsia="宋体" w:hAnsi="Times New Roman" w:hint="eastAsia"/>
          <w:spacing w:val="-8"/>
          <w:sz w:val="30"/>
        </w:rPr>
        <w:t>年内，是小资大规模消亡的时代。随着</w:t>
      </w:r>
      <w:r w:rsidRPr="00584C45">
        <w:rPr>
          <w:rFonts w:ascii="Times New Roman" w:eastAsia="宋体" w:hAnsi="Times New Roman" w:hint="eastAsia"/>
          <w:spacing w:val="-8"/>
          <w:sz w:val="30"/>
        </w:rPr>
        <w:lastRenderedPageBreak/>
        <w:t>小资这种经济成分的集体消亡，改开以来在中国持续了四十年的小资这种主流意识形态，也会随之集体幻灭。小资幻想的幻灭，会今后几年中国社会精神领域和社会舆论氛围中很重要的一件事情。中国的小资们在未来</w:t>
      </w:r>
      <w:r w:rsidRPr="00584C45">
        <w:rPr>
          <w:rFonts w:ascii="Times New Roman" w:eastAsia="宋体" w:hAnsi="Times New Roman" w:hint="eastAsia"/>
          <w:spacing w:val="-8"/>
          <w:sz w:val="30"/>
        </w:rPr>
        <w:t>5</w:t>
      </w:r>
      <w:r w:rsidRPr="00584C45">
        <w:rPr>
          <w:rFonts w:ascii="Times New Roman" w:eastAsia="宋体" w:hAnsi="Times New Roman" w:hint="eastAsia"/>
          <w:spacing w:val="-8"/>
          <w:sz w:val="30"/>
        </w:rPr>
        <w:t>年会很痛苦。</w:t>
      </w:r>
      <w:r w:rsidRPr="00584C45">
        <w:rPr>
          <w:rFonts w:ascii="Times New Roman" w:eastAsia="宋体" w:hAnsi="Times New Roman" w:hint="eastAsia"/>
          <w:spacing w:val="-8"/>
          <w:sz w:val="30"/>
        </w:rPr>
        <w:t>5</w:t>
      </w:r>
      <w:r w:rsidRPr="00584C45">
        <w:rPr>
          <w:rFonts w:ascii="Times New Roman" w:eastAsia="宋体" w:hAnsi="Times New Roman" w:hint="eastAsia"/>
          <w:spacing w:val="-8"/>
          <w:sz w:val="30"/>
        </w:rPr>
        <w:t>年是谨慎估计，有可能更快。</w:t>
      </w:r>
    </w:p>
    <w:p w14:paraId="0FC2DD0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社会存在决定社会意识。人们的想法，会随着社会的变化而变化。在资本主义自由竞争阶段和帝国主义阶段，因为社会经济环境的急剧变化，人们的意识形态也会发生剧变。</w:t>
      </w:r>
      <w:r w:rsidRPr="00584C45">
        <w:rPr>
          <w:rFonts w:ascii="Times New Roman" w:eastAsia="宋体" w:hAnsi="Times New Roman" w:hint="eastAsia"/>
          <w:spacing w:val="-8"/>
          <w:sz w:val="30"/>
        </w:rPr>
        <w:t>10</w:t>
      </w:r>
      <w:r w:rsidRPr="00584C45">
        <w:rPr>
          <w:rFonts w:ascii="Times New Roman" w:eastAsia="宋体" w:hAnsi="Times New Roman" w:hint="eastAsia"/>
          <w:spacing w:val="-8"/>
          <w:sz w:val="30"/>
        </w:rPr>
        <w:t>年前有大学生想革命吗？恐怕几乎没有，但是现在就很不一样，</w:t>
      </w:r>
      <w:r w:rsidRPr="00584C45">
        <w:rPr>
          <w:rFonts w:ascii="Times New Roman" w:eastAsia="宋体" w:hAnsi="Times New Roman" w:hint="eastAsia"/>
          <w:spacing w:val="-8"/>
          <w:sz w:val="30"/>
        </w:rPr>
        <w:t>B</w:t>
      </w:r>
      <w:r w:rsidRPr="00584C45">
        <w:rPr>
          <w:rFonts w:ascii="Times New Roman" w:eastAsia="宋体" w:hAnsi="Times New Roman" w:hint="eastAsia"/>
          <w:spacing w:val="-8"/>
          <w:sz w:val="30"/>
        </w:rPr>
        <w:t>站上铺天盖地的马列毛主义的宣传都自发的出现了，抖音评论区也在</w:t>
      </w:r>
      <w:r w:rsidRPr="00584C45">
        <w:rPr>
          <w:rFonts w:ascii="Times New Roman" w:eastAsia="宋体" w:hAnsi="Times New Roman" w:hint="eastAsia"/>
          <w:spacing w:val="-8"/>
          <w:sz w:val="30"/>
        </w:rPr>
        <w:t>2023</w:t>
      </w:r>
      <w:r w:rsidRPr="00584C45">
        <w:rPr>
          <w:rFonts w:ascii="Times New Roman" w:eastAsia="宋体" w:hAnsi="Times New Roman" w:hint="eastAsia"/>
          <w:spacing w:val="-8"/>
          <w:sz w:val="30"/>
        </w:rPr>
        <w:t>年的上半年彻底反转，各种讽刺走资派当局的言论铺天盖地。这和</w:t>
      </w:r>
      <w:r w:rsidRPr="00584C45">
        <w:rPr>
          <w:rFonts w:ascii="Times New Roman" w:eastAsia="宋体" w:hAnsi="Times New Roman" w:hint="eastAsia"/>
          <w:spacing w:val="-8"/>
          <w:sz w:val="30"/>
        </w:rPr>
        <w:t>2020</w:t>
      </w:r>
      <w:r w:rsidRPr="00584C45">
        <w:rPr>
          <w:rFonts w:ascii="Times New Roman" w:eastAsia="宋体" w:hAnsi="Times New Roman" w:hint="eastAsia"/>
          <w:spacing w:val="-8"/>
          <w:sz w:val="30"/>
        </w:rPr>
        <w:t>年上半年的疫情初期，全网嘲笑特朗普和西方资本主义国家，大家民族自信心爆棚的状态，简直天壤之别，这才过去仅仅两年！为什么出现如此巨大的舆论反转？因为疫情后，中国的资本主义兼并垄断进程正在加速推进，小资产阶级正在加速破产，大量的小资产阶级意识形态幻灭，于是大家都开始反思这个社会到底怎么了？开始对资本主义复辟的现实不满。这还仅仅是个开始，等再过两年，随着经济继续恶化，这个情况就会更加严重。</w:t>
      </w:r>
    </w:p>
    <w:p w14:paraId="41A5E5A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帝国主义的崛起，和小资产阶级意识形态的全面幻灭，是双生子。而新老帝国主义的争霸战争，以及小资意识形态的集体幻灭，会成为无产阶级革命的导火索。所以列宁说，帝国主义，是无产阶级革命的前夜。</w:t>
      </w:r>
    </w:p>
    <w:p w14:paraId="1468138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因此，我们正处于</w:t>
      </w:r>
      <w:r w:rsidRPr="00584C45">
        <w:rPr>
          <w:rFonts w:ascii="Times New Roman" w:eastAsia="宋体" w:hAnsi="Times New Roman" w:hint="eastAsia"/>
          <w:spacing w:val="-8"/>
          <w:sz w:val="30"/>
        </w:rPr>
        <w:t>21</w:t>
      </w:r>
      <w:r w:rsidRPr="00584C45">
        <w:rPr>
          <w:rFonts w:ascii="Times New Roman" w:eastAsia="宋体" w:hAnsi="Times New Roman" w:hint="eastAsia"/>
          <w:spacing w:val="-8"/>
          <w:sz w:val="30"/>
        </w:rPr>
        <w:t>世纪新一轮帝国主义世界大战和无产阶级革命的前夜。</w:t>
      </w:r>
    </w:p>
    <w:p w14:paraId="77C2166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小资意识形态的大面积幻灭，还意味着家庭矛盾的大面积爆发。这是为什么呢？</w:t>
      </w:r>
    </w:p>
    <w:p w14:paraId="6BE270F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p>
    <w:p w14:paraId="6915989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因为小资意识形态最先幻灭的是当代年轻人，他们刚入社会，社会上升通道的减少，对他们影响最直接，因而他们的感受是最深的。但是他们的父母，基本上都是七零后，这部分人，在十几岁到四十多岁期间，都是中国资本主义自由竞争时代，所以他们的世界观，是在这种社会环境中形成的，所以他们基本上都是小资的世界观。他们大部分人认为，只要努力，就会有成果。他们崇尚奋斗，崇尚“爱拼才会赢”，崇尚努力学习考个好大学，将来拼命内卷做人上人，所以他们对子女也是这样要求的。但是当代年轻人不会买账，当代年轻人觉得努力没啥鸟用，宁愿躺平。这就麻烦了，两代人的世界观水火不容。后果就是家庭矛盾的大面积爆发。</w:t>
      </w:r>
    </w:p>
    <w:p w14:paraId="7C8C9ED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这种情况再发展深一点，年轻人可能觉得应该革命，但是他们的父母觉得这是大逆不道。</w:t>
      </w:r>
    </w:p>
    <w:p w14:paraId="39B790B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w:t>
      </w:r>
      <w:r w:rsidRPr="00584C45">
        <w:rPr>
          <w:rFonts w:ascii="Times New Roman" w:eastAsia="宋体" w:hAnsi="Times New Roman" w:hint="eastAsia"/>
          <w:spacing w:val="-8"/>
          <w:sz w:val="30"/>
        </w:rPr>
        <w:t>20</w:t>
      </w:r>
      <w:r w:rsidRPr="00584C45">
        <w:rPr>
          <w:rFonts w:ascii="Times New Roman" w:eastAsia="宋体" w:hAnsi="Times New Roman" w:hint="eastAsia"/>
          <w:spacing w:val="-8"/>
          <w:sz w:val="30"/>
        </w:rPr>
        <w:t>世纪上半叶，曾经也有类似的一幕。当年西方思想传入中国，无论是资产阶级的自由主义，还是马克思主义，都深刻影响了当时的年轻人，尤其是富裕家庭的年轻人，他们普遍接受了这些西方的新思想。但是他们的富裕的父母，都是封建社会的地主富商出身，所以他们的思想，基本上还是满清封建社会那老一套。这时候这些年轻人和他们的父母，普遍出现严重世界观对立，比如毛泽东和他父亲之间的矛盾冲突就是典型，民国时期大量的革命青年，和他们的父母都相处不好，这是革命者家庭的普遍现象。毛泽东和他父亲相处不好，只是那时候千千万万新青年的缩影而已。</w:t>
      </w:r>
      <w:r w:rsidRPr="00584C45">
        <w:rPr>
          <w:rFonts w:ascii="Times New Roman" w:eastAsia="宋体" w:hAnsi="Times New Roman" w:hint="eastAsia"/>
          <w:spacing w:val="-8"/>
          <w:sz w:val="30"/>
        </w:rPr>
        <w:t>20</w:t>
      </w:r>
      <w:r w:rsidRPr="00584C45">
        <w:rPr>
          <w:rFonts w:ascii="Times New Roman" w:eastAsia="宋体" w:hAnsi="Times New Roman" w:hint="eastAsia"/>
          <w:spacing w:val="-8"/>
          <w:sz w:val="30"/>
        </w:rPr>
        <w:t>世纪的中国，还流行一个心理学术语，叫做“弑父、弑母”情节，其实也是这个原因。这是</w:t>
      </w:r>
      <w:r w:rsidRPr="00584C45">
        <w:rPr>
          <w:rFonts w:ascii="Times New Roman" w:eastAsia="宋体" w:hAnsi="Times New Roman" w:hint="eastAsia"/>
          <w:spacing w:val="-8"/>
          <w:sz w:val="30"/>
        </w:rPr>
        <w:t>20</w:t>
      </w:r>
      <w:r w:rsidRPr="00584C45">
        <w:rPr>
          <w:rFonts w:ascii="Times New Roman" w:eastAsia="宋体" w:hAnsi="Times New Roman" w:hint="eastAsia"/>
          <w:spacing w:val="-8"/>
          <w:sz w:val="30"/>
        </w:rPr>
        <w:t>世纪中接受了西方自由主义思潮的年轻人，心理上厌恶意识形态依然是中国传统封建观念的父母的一种心理状态。</w:t>
      </w:r>
    </w:p>
    <w:p w14:paraId="52370C2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未来，随着全球阶级矛盾的激化、帝国主义世界大战的爆发和国际共产主义运动的兴起，无产阶级的马列主义革命意识形态，将逐渐成为中国年轻人的普遍意识形态。在这个艰难的转变过程中，年轻人将会和他们满脑子是小资意识形态父母，形成尖锐对立。</w:t>
      </w:r>
    </w:p>
    <w:p w14:paraId="24DA07F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所以，家庭矛盾的大面积爆发，也是未来几年内的普遍现象。</w:t>
      </w:r>
    </w:p>
    <w:p w14:paraId="5B6F5ED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2018-2020</w:t>
      </w:r>
      <w:r w:rsidRPr="00584C45">
        <w:rPr>
          <w:rFonts w:ascii="Times New Roman" w:eastAsia="宋体" w:hAnsi="Times New Roman" w:hint="eastAsia"/>
          <w:spacing w:val="-8"/>
          <w:sz w:val="30"/>
        </w:rPr>
        <w:t>年，我们很多人体会过美国特朗普推特治国引发的欢乐，透过特朗普，我们也看到了美国国内社会的严重撕裂，和意识形态的极端对立。未来中国也一样，阶级矛盾的尖锐化会导致整个社会撕裂成两半，甚至撕裂家庭。</w:t>
      </w:r>
    </w:p>
    <w:p w14:paraId="74C487E5" w14:textId="0B411674" w:rsidR="00584C45" w:rsidRPr="00584C45" w:rsidRDefault="00584C45" w:rsidP="0060453E">
      <w:pPr>
        <w:pStyle w:val="A512"/>
      </w:pPr>
      <w:bookmarkStart w:id="256" w:name="_Toc179843686"/>
      <w:bookmarkStart w:id="257" w:name="_Toc182735638"/>
      <w:r w:rsidRPr="00584C45">
        <w:rPr>
          <w:rFonts w:hint="eastAsia"/>
        </w:rPr>
        <w:lastRenderedPageBreak/>
        <w:t>附录</w:t>
      </w:r>
      <w:r w:rsidR="00954DA4">
        <w:rPr>
          <w:rFonts w:hint="eastAsia"/>
        </w:rPr>
        <w:t>2</w:t>
      </w:r>
      <w:r w:rsidRPr="00584C45">
        <w:rPr>
          <w:rFonts w:hint="eastAsia"/>
        </w:rPr>
        <w:t>：人类社会发展简史简化版</w:t>
      </w:r>
      <w:r w:rsidRPr="00584C45">
        <w:br/>
      </w:r>
      <w:r w:rsidRPr="00584C45">
        <w:rPr>
          <w:rFonts w:hint="eastAsia"/>
        </w:rPr>
        <w:t>——如何理解“生产力决定生产关系”这句话？</w:t>
      </w:r>
      <w:bookmarkEnd w:id="256"/>
      <w:bookmarkEnd w:id="257"/>
    </w:p>
    <w:p w14:paraId="329E4B03" w14:textId="77777777" w:rsidR="00584C45" w:rsidRPr="00584C45" w:rsidRDefault="00584C45" w:rsidP="0060453E">
      <w:pPr>
        <w:pStyle w:val="A520"/>
      </w:pPr>
      <w:bookmarkStart w:id="258" w:name="_Toc179843687"/>
      <w:bookmarkStart w:id="259" w:name="_Toc182735639"/>
      <w:r w:rsidRPr="00584C45">
        <w:rPr>
          <w:rFonts w:hint="eastAsia"/>
        </w:rPr>
        <w:t>结论</w:t>
      </w:r>
      <w:bookmarkEnd w:id="258"/>
      <w:bookmarkEnd w:id="259"/>
    </w:p>
    <w:p w14:paraId="7DB07E7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如何理解“生产力决定生产关系”这句话？</w:t>
      </w:r>
    </w:p>
    <w:p w14:paraId="76EF926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首先说结论：生产力决定生产关系，本质上是论述革命的正当性和必要性，“决定”的过程，即是革命的过程。</w:t>
      </w:r>
    </w:p>
    <w:p w14:paraId="5FD0AC9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以当前中国社会为例，具体解释如下：</w:t>
      </w:r>
    </w:p>
    <w:p w14:paraId="6379429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中国这个资本主义国家，生产力大发展了，已经成为几乎和美国并驾齐驱的、世界上最大的资本主义国家。可是这个国家的人民普遍贫穷，没有消费能力，被车贷、房贷压得踹不过气来，生产力越来越过剩，失业越来越多，越来越多的人沦为灵活就业的人群。大量的高学历无产阶级人群不得不从事出租车司机、送外卖等无法发挥自身优势的劳动来养活自己（注意这里并不主张高学历人群就高人一等，而是必须承认这是一种人力资源浪费。相反，在真正的社会主义国家（比如毛泽东时代的中国），所有劳动者是一律平等的）。</w:t>
      </w:r>
    </w:p>
    <w:p w14:paraId="3DFB933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中国这个世界上最大的资本主义国家，现在整个社会都在拼命内卷，企业员工拼命加班来保住自己的工作岗位，大家只是为了自己能活下去。这是因为这个国家的生产力不够发达吗？不是，恰恰相反，非常发达。事实上这个世界上最大的资本主义国家的工业生产力，在全球是首屈一指的，比如它的房地产大量滞销，一边是人民群众买不起房，一般是大量的房地产空置卖不出去，这不是生产力不够了，而是生产力太发达了。中国出口能力很多年前就是世界第一，庞大的出口几乎能供养全球人口了。不仅如此，这个世界上最大的资本主义国家，还因为生产力严重过剩，不得不启动了供给侧改革削减生产力。所以这个世界上最大的资本主义国家的生产力不是不够发达，而是太发达了。如此发达的工业生产力所造就的出口能力，供养全球人口如此毫不费力，为什么它的人民生活却如此艰难呢？很显然这不是生产力不够发达导致的。那么问题在哪里呢？答案是，这个国家的资本主义私有制生产关系，严重落后于生产力。</w:t>
      </w:r>
    </w:p>
    <w:p w14:paraId="774C477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中国现在的根本问题，不是要进一步发展生产力，那是歧路。中国如果仅仅是进一步大力发展生产力，不改造生产关系，无非是加强中国资本家在全球的竞争力而已，这种竞争力的加强，只会让中国资本家更加富裕，无产阶级更加贫穷，贫富差距更大，人</w:t>
      </w:r>
      <w:r w:rsidRPr="00584C45">
        <w:rPr>
          <w:rFonts w:ascii="Times New Roman" w:eastAsia="宋体" w:hAnsi="Times New Roman" w:hint="eastAsia"/>
          <w:spacing w:val="-8"/>
          <w:sz w:val="30"/>
        </w:rPr>
        <w:lastRenderedPageBreak/>
        <w:t>民的失业更严重。导致实际上更低的劳动工资水平。唯生产力论，丝毫不会改善中国人民的生存境况，反而会让中国无产阶级的命运更悲惨。这个世界上最大的资本主义国家应该做的，是改造生产关系。美国的历史证明了，即便通过对外扩张，对外进行产能转移、矛盾转嫁或者通过金融手段对外进行成本转嫁，都没有能够真正消除它资本主义越来越严重的经济、社会和政治危机，反而使各种矛盾愈演愈烈。不信看看美国如今的社会现状，就一清二楚了。美国社会各种群众不满的示威活动、枪击事件、种族歧视、性别对立越来越多，越来越不可控。</w:t>
      </w:r>
    </w:p>
    <w:p w14:paraId="445EF5A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个世界上最大的资本主义国家的政府，声称它代表最广大人民的根本利益，只是欺骗底层善良的老百姓而已。这个政府口口声声称他们反对资本主义，事实上他们却是全世界最大的官僚资产阶级政府，他们不可能代表底层老百姓的利益去反对他们自己。这个政府曾经对人民的种种承诺，都不过是欺骗善良的人民，未来也必将继续如此。即便政府内部有个别政客良心发现，想回归他们的初心，这个别政客以单薄的力量和这个国家内外的强大的资产阶级敌人对抗，还是会失败。没有国内无产阶级站起来的支持和呼应，即使个别良心政客能够启动改革，也必然要失败，政客们不可能自己不明白这一点。</w:t>
      </w:r>
    </w:p>
    <w:p w14:paraId="0A01E0F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所以在这个国家的无产阶级自己站起来以前，恢复初心仅仅是个安抚无产阶级的口号而已，除非无产阶级自己站起来主动争取，所谓的初心才可能被迫成为现实。无产阶级如果指望出现单个良心政客改变自己的命运，是不可能的。因为这世界上“从来就没有什么救世主，也不靠神仙皇帝”。无产阶级要创造自己的美好生活，全靠无产阶级自己。</w:t>
      </w:r>
    </w:p>
    <w:p w14:paraId="051FC4B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个世界上最大的资本主义国家的人民，如果不大胆站起来，主动要求对它内部的私有制资本主义生产关系，进行社会主义改造，是没有其它任何出路的！毛主席说，马克思主义千头万绪，归根结底一句话：“革命无罪，造反有理”！中国这个世界上最大的资本主义国家，必须通过无产阶级站起来发起革命，对资本主义生产关系进行社会主义公有制改造，才能促进全社会生产力的进一步发展。</w:t>
      </w:r>
    </w:p>
    <w:p w14:paraId="2ECA4C5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说，生产力决定生产关系，这个“决定”的过程，不是绝不是轻轻松松、敲锣打鼓就能实现的，更不是被剥削阶级躺下来等来的。这个“决定”的过程，是被剥削阶级不准跪，发挥主观能动性，勇敢站起来实践的结果。</w:t>
      </w:r>
    </w:p>
    <w:p w14:paraId="21DE7CD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社会主义万岁！复辟资本主义不得人心，披着红皮的走资派假共产党必然灭亡！</w:t>
      </w:r>
    </w:p>
    <w:p w14:paraId="6F692863"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303F52B4" w14:textId="77777777" w:rsidR="00584C45" w:rsidRPr="00584C45" w:rsidRDefault="00584C45" w:rsidP="00584C45">
      <w:pPr>
        <w:keepNext/>
        <w:keepLines/>
        <w:spacing w:before="200" w:after="60"/>
        <w:jc w:val="center"/>
        <w:outlineLvl w:val="1"/>
        <w:rPr>
          <w:rFonts w:ascii="Times New Roman" w:eastAsia="黑体" w:hAnsi="Times New Roman"/>
          <w:b/>
          <w:color w:val="FF0000"/>
          <w:sz w:val="34"/>
        </w:rPr>
      </w:pPr>
      <w:r w:rsidRPr="00584C45">
        <w:rPr>
          <w:rFonts w:ascii="Times New Roman" w:eastAsia="黑体" w:hAnsi="Times New Roman"/>
          <w:b/>
          <w:color w:val="FF0000"/>
          <w:sz w:val="34"/>
        </w:rPr>
        <w:lastRenderedPageBreak/>
        <w:br w:type="page"/>
      </w:r>
    </w:p>
    <w:p w14:paraId="08549D3C" w14:textId="77777777" w:rsidR="00584C45" w:rsidRPr="00584C45" w:rsidRDefault="00584C45" w:rsidP="0060453E">
      <w:pPr>
        <w:pStyle w:val="A520"/>
      </w:pPr>
      <w:bookmarkStart w:id="260" w:name="_Toc179843688"/>
      <w:bookmarkStart w:id="261" w:name="_Toc182735640"/>
      <w:r w:rsidRPr="00584C45">
        <w:rPr>
          <w:rFonts w:hint="eastAsia"/>
        </w:rPr>
        <w:lastRenderedPageBreak/>
        <w:t>“生产力决定生产关系”在人类历史上的演进过程：</w:t>
      </w:r>
      <w:bookmarkEnd w:id="260"/>
      <w:bookmarkEnd w:id="261"/>
    </w:p>
    <w:p w14:paraId="3120B21B" w14:textId="4D836C8E" w:rsidR="00584C45" w:rsidRPr="00584C45" w:rsidRDefault="0060453E" w:rsidP="0060453E">
      <w:pPr>
        <w:pStyle w:val="A530"/>
      </w:pPr>
      <w:bookmarkStart w:id="262" w:name="_Toc179843689"/>
      <w:bookmarkStart w:id="263" w:name="_Toc182735641"/>
      <w:r>
        <w:rPr>
          <w:rFonts w:hint="eastAsia"/>
        </w:rPr>
        <w:t>（一）</w:t>
      </w:r>
      <w:r w:rsidR="00584C45" w:rsidRPr="00584C45">
        <w:rPr>
          <w:rFonts w:hint="eastAsia"/>
        </w:rPr>
        <w:t>原始公有制，以及当时人们的社会观念</w:t>
      </w:r>
      <w:bookmarkEnd w:id="262"/>
      <w:bookmarkEnd w:id="263"/>
    </w:p>
    <w:p w14:paraId="4E5D8F33"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为什么原始社会是公有制呢？</w:t>
      </w:r>
    </w:p>
    <w:p w14:paraId="764B65C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是因为，在早期原始社会，森林茂密，各种野兽出没，人们赤手空拳，单个个体无法抵御野兽的攻击，人们必须抱团，依靠人多力量大，才能躲避和抵抗野兽的猎杀，这就是早期的原始部族。那时候，人们主要通过采集和狩猎的方式获取赖以生存的物质资料，因为狩猎和采集是集体活动，是统一的组织行为，所以就需要组织领导者，这就是部族首领。部族首领统一协调安排大家进行狩猎和采集，狩猎和采集的劳动成果归部族全体成员公有，授权给部族首领统一管理和分配。</w:t>
      </w:r>
    </w:p>
    <w:p w14:paraId="458B68D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在当时，部族首领在部落中当然享有一定的优势地位，但这个差距并不特别明显，部族里面其它人的地位基本是平等的。所以原始公有制部落，大体算是一个人们地位比较平等的社会形态。</w:t>
      </w:r>
    </w:p>
    <w:p w14:paraId="1042D8B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在当时，除了人类，各种野生动物，也都是通过采集和狩猎生存的。因此，某个部族的人们为了获取</w:t>
      </w:r>
      <w:r w:rsidRPr="00584C45">
        <w:rPr>
          <w:rFonts w:ascii="Times New Roman" w:eastAsia="宋体" w:hAnsi="Times New Roman" w:hint="eastAsia"/>
          <w:spacing w:val="-8"/>
          <w:sz w:val="30"/>
        </w:rPr>
        <w:lastRenderedPageBreak/>
        <w:t>物质生活资料，除了要和其它部族竞争抢夺，还不得不与各种野生动物竞争抢夺，这种为了生存的竞争抢夺是无比残酷的，人类的物质资料（主要是粮食）永远不够，所以每次都不够分，所以不断会有人饥饿至死，饥饿是生存下去的最主要的敌人，“饥饿致死”随时可能降临到任何人的头上。</w:t>
      </w:r>
    </w:p>
    <w:p w14:paraId="6F8032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这就是早期的原始公有制产生的原因，以及它的大致状况。</w:t>
      </w:r>
    </w:p>
    <w:p w14:paraId="242CB22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值得注意的是，在人类历史中，这样的社会状态</w:t>
      </w:r>
      <w:r w:rsidRPr="00584C45">
        <w:rPr>
          <w:rFonts w:ascii="Times New Roman" w:eastAsia="黑体" w:hAnsi="Times New Roman" w:hint="eastAsia"/>
          <w:color w:val="FF0000"/>
          <w:spacing w:val="-8"/>
          <w:sz w:val="30"/>
        </w:rPr>
        <w:t>大约持续了</w:t>
      </w:r>
      <w:r w:rsidRPr="00584C45">
        <w:rPr>
          <w:rFonts w:ascii="Times New Roman" w:eastAsia="黑体" w:hAnsi="Times New Roman" w:hint="eastAsia"/>
          <w:color w:val="FF0000"/>
          <w:spacing w:val="-8"/>
          <w:sz w:val="30"/>
        </w:rPr>
        <w:t>200</w:t>
      </w:r>
      <w:r w:rsidRPr="00584C45">
        <w:rPr>
          <w:rFonts w:ascii="Times New Roman" w:eastAsia="黑体" w:hAnsi="Times New Roman" w:hint="eastAsia"/>
          <w:color w:val="FF0000"/>
          <w:spacing w:val="-8"/>
          <w:sz w:val="30"/>
        </w:rPr>
        <w:t>多万年</w:t>
      </w:r>
      <w:r w:rsidRPr="00584C45">
        <w:rPr>
          <w:rFonts w:ascii="Times New Roman" w:eastAsia="宋体" w:hAnsi="Times New Roman" w:hint="eastAsia"/>
          <w:spacing w:val="-8"/>
          <w:sz w:val="30"/>
        </w:rPr>
        <w:t>。长期生活在这样的社会环境下，人们形成了这样的观念：财产应该是部族公有的，人们之间的关系应该是大体平等的，人类的思想，曾经保持这样的</w:t>
      </w:r>
      <w:r w:rsidRPr="00584C45">
        <w:rPr>
          <w:rFonts w:ascii="Times New Roman" w:eastAsia="黑体" w:hAnsi="Times New Roman" w:hint="eastAsia"/>
          <w:color w:val="FF0000"/>
          <w:spacing w:val="-8"/>
          <w:sz w:val="30"/>
        </w:rPr>
        <w:t>观念长达</w:t>
      </w:r>
      <w:r w:rsidRPr="00584C45">
        <w:rPr>
          <w:rFonts w:ascii="Times New Roman" w:eastAsia="黑体" w:hAnsi="Times New Roman" w:hint="eastAsia"/>
          <w:color w:val="FF0000"/>
          <w:spacing w:val="-8"/>
          <w:sz w:val="30"/>
        </w:rPr>
        <w:t>200</w:t>
      </w:r>
      <w:r w:rsidRPr="00584C45">
        <w:rPr>
          <w:rFonts w:ascii="Times New Roman" w:eastAsia="黑体" w:hAnsi="Times New Roman" w:hint="eastAsia"/>
          <w:color w:val="FF0000"/>
          <w:spacing w:val="-8"/>
          <w:sz w:val="30"/>
        </w:rPr>
        <w:t>余万年！而私有制诞生到如今的</w:t>
      </w:r>
      <w:r w:rsidRPr="00584C45">
        <w:rPr>
          <w:rFonts w:ascii="Times New Roman" w:eastAsia="黑体" w:hAnsi="Times New Roman" w:hint="eastAsia"/>
          <w:color w:val="FF0000"/>
          <w:spacing w:val="-8"/>
          <w:sz w:val="30"/>
        </w:rPr>
        <w:t>21</w:t>
      </w:r>
      <w:r w:rsidRPr="00584C45">
        <w:rPr>
          <w:rFonts w:ascii="Times New Roman" w:eastAsia="黑体" w:hAnsi="Times New Roman" w:hint="eastAsia"/>
          <w:color w:val="FF0000"/>
          <w:spacing w:val="-8"/>
          <w:sz w:val="30"/>
        </w:rPr>
        <w:t>世纪，其实不过几千年，连一万年都不到！</w:t>
      </w:r>
    </w:p>
    <w:p w14:paraId="61BABEC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这个时代人们最大的挑战，是吃不饱，经常因为缺乏食物而饿死。</w:t>
      </w:r>
    </w:p>
    <w:p w14:paraId="5436D9B9" w14:textId="0D218D04" w:rsidR="00584C45" w:rsidRPr="00584C45" w:rsidRDefault="0060453E" w:rsidP="0060453E">
      <w:pPr>
        <w:pStyle w:val="A530"/>
      </w:pPr>
      <w:bookmarkStart w:id="264" w:name="_Toc179843690"/>
      <w:bookmarkStart w:id="265" w:name="_Toc182735642"/>
      <w:r>
        <w:rPr>
          <w:rFonts w:hint="eastAsia"/>
        </w:rPr>
        <w:t>（二）</w:t>
      </w:r>
      <w:r w:rsidR="00584C45" w:rsidRPr="00584C45">
        <w:rPr>
          <w:rFonts w:hint="eastAsia"/>
        </w:rPr>
        <w:t>原始公有制的瓦解、私有制的诞生</w:t>
      </w:r>
      <w:bookmarkEnd w:id="264"/>
      <w:bookmarkEnd w:id="265"/>
    </w:p>
    <w:p w14:paraId="574B75D5"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原始公有制为什么最终瓦解了呢？私有制又是如何诞生的呢？</w:t>
      </w:r>
    </w:p>
    <w:p w14:paraId="04F44E3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在巨大的生存压力面前，人们被迫积极探索自然，改进生产力。他们逐渐“发现”了农业和畜牧业，</w:t>
      </w:r>
      <w:r w:rsidRPr="00584C45">
        <w:rPr>
          <w:rFonts w:ascii="Times New Roman" w:eastAsia="宋体" w:hAnsi="Times New Roman" w:hint="eastAsia"/>
          <w:spacing w:val="-8"/>
          <w:sz w:val="30"/>
        </w:rPr>
        <w:lastRenderedPageBreak/>
        <w:t>这两个新行当比起采集和狩猎，能更高效率地进行物质生产，尤其是农业。</w:t>
      </w:r>
    </w:p>
    <w:p w14:paraId="2B6A362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推广农业和畜牧业后，不仅能基本满足温饱，有时候还微有剩余，这部分剩余，当然依照惯例，由部族首领进行保管，等缺粮的时候，由部族首领拿出来分配。随着生产工具的不断进步，生产力不断提高，这种剩余也就越来越多，于是部族首领管理的物质财富越来越多。基于部族首领的优势地位，部族劳动产生的剩余财富，在事实上逐步演变为部族首领的私产。</w:t>
      </w:r>
    </w:p>
    <w:p w14:paraId="24AD492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于是，私有制这个现代社会一切罪恶的根源，就由此从原始公有制中脱胎而生。</w:t>
      </w:r>
    </w:p>
    <w:p w14:paraId="26DBE06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私有制的诞生，是因为生产力的提高导致了部落开始有了物资结余。</w:t>
      </w:r>
      <w:r w:rsidRPr="00584C45">
        <w:rPr>
          <w:rFonts w:ascii="Times New Roman" w:eastAsia="黑体" w:hAnsi="Times New Roman" w:hint="eastAsia"/>
          <w:color w:val="FF0000"/>
          <w:spacing w:val="-8"/>
          <w:sz w:val="30"/>
        </w:rPr>
        <w:t>私有制是人类社会一切不平等的起源。</w:t>
      </w:r>
    </w:p>
    <w:p w14:paraId="5C3C2EE6"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私有制的诞生，使得阶级的诞生成为必然。</w:t>
      </w:r>
    </w:p>
    <w:p w14:paraId="0BE00DD7"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2D7FB43E" w14:textId="303FBAEB" w:rsidR="00584C45" w:rsidRPr="00584C45" w:rsidRDefault="0060453E" w:rsidP="0060453E">
      <w:pPr>
        <w:pStyle w:val="A530"/>
      </w:pPr>
      <w:bookmarkStart w:id="266" w:name="_Toc179843691"/>
      <w:bookmarkStart w:id="267" w:name="_Toc182735643"/>
      <w:r>
        <w:rPr>
          <w:rFonts w:hint="eastAsia"/>
        </w:rPr>
        <w:t>（三）</w:t>
      </w:r>
      <w:r w:rsidR="00584C45" w:rsidRPr="00584C45">
        <w:rPr>
          <w:rFonts w:hint="eastAsia"/>
        </w:rPr>
        <w:t>阶级的诞生，以及人们观念的随之变化</w:t>
      </w:r>
      <w:bookmarkEnd w:id="266"/>
      <w:bookmarkEnd w:id="267"/>
    </w:p>
    <w:p w14:paraId="17327EC6"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私有制诞生后，阶级是如何产生的呢？</w:t>
      </w:r>
    </w:p>
    <w:p w14:paraId="07363A0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农业和畜牧业的推广和普及，大大减少了饿死人的情况，人口开始大幅增长。人口的增长导致了土地不断被开辟出来做为新的农田。更多的农田的开辟和耕种，就导致了部族能积累更多的财富，这就刺激了部族首领就有了开辟更多农田的动力，因此各个部族都不约而同地扩大自己的领地，于是部族和部族之间就为了抢夺土地产生了激烈的矛盾，这种矛盾只能通过武力解决。失败的部落的成员，就会成为胜利的部落的俘虏，这些俘虏中那些体弱的直接被杀死，而身体强壮、可以劳动的俘虏，没有被杀死，而是成为奴隶，为得胜的部落进行物质生产。</w:t>
      </w:r>
    </w:p>
    <w:p w14:paraId="465C54E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随着部族不断壮大，部族和部族之间的矛盾越来越多，越来越大，战争也越来越多，战争规模也越来越大，奴隶也就越来越多。得胜的部落的一部分成员，会被部族首领安排专门监督和管理奴隶的生产劳动，就变身为奴隶主。作为管理有功的奖励，奴隶们劳动产出的少量部分，会被部族首领赏赐给奴隶主，成为奴隶主的私产，部族首领也就成为最大的奴隶主。这就是奴隶主阶级的产生，</w:t>
      </w:r>
      <w:r w:rsidRPr="00584C45">
        <w:rPr>
          <w:rFonts w:ascii="宋体" w:eastAsia="黑体" w:hAnsi="宋体" w:hint="eastAsia"/>
          <w:spacing w:val="-8"/>
          <w:sz w:val="30"/>
        </w:rPr>
        <w:t>人类社会从此进入阶级社会。</w:t>
      </w:r>
    </w:p>
    <w:p w14:paraId="5F31737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部族的奴隶主们需要尽可能多的粮食，来养活尽可能多的部族人口，以保证强大的武装力量，这样奴隶主们才不会被别的部族打败而成为别的部族的</w:t>
      </w:r>
      <w:r w:rsidRPr="00584C45">
        <w:rPr>
          <w:rFonts w:ascii="Times New Roman" w:eastAsia="宋体" w:hAnsi="Times New Roman" w:hint="eastAsia"/>
          <w:spacing w:val="-8"/>
          <w:sz w:val="30"/>
        </w:rPr>
        <w:lastRenderedPageBreak/>
        <w:t>奴隶。所以奴隶们被被奴隶主强迫进行最高强度地劳作，为奴隶主阶级创造尽可能多的财富。</w:t>
      </w:r>
    </w:p>
    <w:p w14:paraId="07275E65"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这时候原始公有制部族，就演变成了财产私有制的奴隶部族。</w:t>
      </w:r>
    </w:p>
    <w:p w14:paraId="0C5D0B1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奴隶社会，奴隶没有任何人身自由，他们是奴隶主的私人物品，随时可以被奴隶主杀死，奴隶能被允许生存的唯一原因，就是他们能为奴隶主劳动被奴隶主剥削，只要他们生病了或者失去了劳动能力，就会被奴隶主认为是累赘，就会被奴隶主残忍的杀掉。奴隶的生活是极其悲惨的，他们的寿命普遍都非常短的，他们没有终老的权利。</w:t>
      </w:r>
    </w:p>
    <w:p w14:paraId="687ED58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伴随着以上历史进程的发展，人们心中</w:t>
      </w:r>
      <w:r w:rsidRPr="00584C45">
        <w:rPr>
          <w:rFonts w:ascii="Times New Roman" w:eastAsia="黑体" w:hAnsi="Times New Roman" w:hint="eastAsia"/>
          <w:color w:val="FF0000"/>
          <w:spacing w:val="-8"/>
          <w:sz w:val="30"/>
        </w:rPr>
        <w:t>持续了</w:t>
      </w:r>
      <w:r w:rsidRPr="00584C45">
        <w:rPr>
          <w:rFonts w:ascii="Times New Roman" w:eastAsia="黑体" w:hAnsi="Times New Roman" w:hint="eastAsia"/>
          <w:color w:val="FF0000"/>
          <w:spacing w:val="-8"/>
          <w:sz w:val="30"/>
        </w:rPr>
        <w:t>200</w:t>
      </w:r>
      <w:r w:rsidRPr="00584C45">
        <w:rPr>
          <w:rFonts w:ascii="Times New Roman" w:eastAsia="黑体" w:hAnsi="Times New Roman" w:hint="eastAsia"/>
          <w:color w:val="FF0000"/>
          <w:spacing w:val="-8"/>
          <w:sz w:val="30"/>
        </w:rPr>
        <w:t>万年之久的原始公有制观念逐步瓦解，私有制观念开始深入人心</w:t>
      </w:r>
      <w:r w:rsidRPr="00584C45">
        <w:rPr>
          <w:rFonts w:ascii="Times New Roman" w:eastAsia="宋体" w:hAnsi="Times New Roman" w:hint="eastAsia"/>
          <w:spacing w:val="-8"/>
          <w:sz w:val="30"/>
        </w:rPr>
        <w:t>，人们开始认可财产只属于奴隶主阶级，而且应该由最大的奴隶主（部族首领）来主宰和分配，其它奴隶主必须臣服于部族首领，获得部族首领的赏赐从而获得私有财产，而剩下的奴隶，则不配拥有任何私人财产，奴隶是随时可以被杀死的贱民。于是，人和人之间大体平等的观念荡然无存，</w:t>
      </w:r>
      <w:r w:rsidRPr="00584C45">
        <w:rPr>
          <w:rFonts w:ascii="Times New Roman" w:eastAsia="黑体" w:hAnsi="Times New Roman" w:hint="eastAsia"/>
          <w:color w:val="FF0000"/>
          <w:spacing w:val="-8"/>
          <w:sz w:val="30"/>
        </w:rPr>
        <w:t>等级观念也由此诞生</w:t>
      </w:r>
      <w:r w:rsidRPr="00584C45">
        <w:rPr>
          <w:rFonts w:ascii="Times New Roman" w:eastAsia="宋体" w:hAnsi="Times New Roman" w:hint="eastAsia"/>
          <w:spacing w:val="-8"/>
          <w:sz w:val="30"/>
        </w:rPr>
        <w:t>。</w:t>
      </w:r>
    </w:p>
    <w:p w14:paraId="64D399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所以，从以上过程可以看到，奴隶社会的奴隶制生产关系的诞生，</w:t>
      </w:r>
      <w:r w:rsidRPr="00584C45">
        <w:rPr>
          <w:rFonts w:ascii="Times New Roman" w:eastAsia="黑体" w:hAnsi="Times New Roman" w:hint="eastAsia"/>
          <w:color w:val="FF0000"/>
          <w:spacing w:val="-8"/>
          <w:sz w:val="30"/>
        </w:rPr>
        <w:t>直接原因</w:t>
      </w:r>
      <w:r w:rsidRPr="00584C45">
        <w:rPr>
          <w:rFonts w:ascii="Times New Roman" w:eastAsia="宋体" w:hAnsi="Times New Roman" w:hint="eastAsia"/>
          <w:spacing w:val="-8"/>
          <w:sz w:val="30"/>
        </w:rPr>
        <w:t>是私有财产制度的结果，而私有财产制度的出现，</w:t>
      </w:r>
      <w:r w:rsidRPr="00584C45">
        <w:rPr>
          <w:rFonts w:ascii="Times New Roman" w:eastAsia="黑体" w:hAnsi="Times New Roman" w:hint="eastAsia"/>
          <w:color w:val="FF0000"/>
          <w:spacing w:val="-8"/>
          <w:sz w:val="30"/>
        </w:rPr>
        <w:t>根本原因</w:t>
      </w:r>
      <w:r w:rsidRPr="00584C45">
        <w:rPr>
          <w:rFonts w:ascii="Times New Roman" w:eastAsia="宋体" w:hAnsi="Times New Roman" w:hint="eastAsia"/>
          <w:spacing w:val="-8"/>
          <w:sz w:val="30"/>
        </w:rPr>
        <w:t>是生产力发展的</w:t>
      </w:r>
      <w:r w:rsidRPr="00584C45">
        <w:rPr>
          <w:rFonts w:ascii="Times New Roman" w:eastAsia="宋体" w:hAnsi="Times New Roman" w:hint="eastAsia"/>
          <w:spacing w:val="-8"/>
          <w:sz w:val="30"/>
        </w:rPr>
        <w:lastRenderedPageBreak/>
        <w:t>结果。这是人类历史上的</w:t>
      </w:r>
      <w:r w:rsidRPr="00584C45">
        <w:rPr>
          <w:rFonts w:ascii="Times New Roman" w:eastAsia="黑体" w:hAnsi="Times New Roman" w:hint="eastAsia"/>
          <w:color w:val="FF0000"/>
          <w:spacing w:val="-8"/>
          <w:sz w:val="30"/>
        </w:rPr>
        <w:t>第一次生产力“决定”生产关系</w:t>
      </w:r>
      <w:r w:rsidRPr="00584C45">
        <w:rPr>
          <w:rFonts w:ascii="Times New Roman" w:eastAsia="宋体" w:hAnsi="Times New Roman" w:hint="eastAsia"/>
          <w:spacing w:val="-8"/>
          <w:sz w:val="30"/>
        </w:rPr>
        <w:t>，这个“决定”的过程，就是奴隶制度的诞生过程，是公有制向私有制的发展过程。这个生产关系的变革，</w:t>
      </w:r>
      <w:r w:rsidRPr="00584C45">
        <w:rPr>
          <w:rFonts w:ascii="Times New Roman" w:eastAsia="黑体" w:hAnsi="Times New Roman" w:hint="eastAsia"/>
          <w:color w:val="FF0000"/>
          <w:spacing w:val="-8"/>
          <w:sz w:val="30"/>
        </w:rPr>
        <w:t>同时也导致了人们观念的变革</w:t>
      </w:r>
      <w:r w:rsidRPr="00584C45">
        <w:rPr>
          <w:rFonts w:ascii="Times New Roman" w:eastAsia="宋体" w:hAnsi="Times New Roman" w:hint="eastAsia"/>
          <w:spacing w:val="-8"/>
          <w:sz w:val="30"/>
        </w:rPr>
        <w:t>。</w:t>
      </w:r>
    </w:p>
    <w:p w14:paraId="24C318CB"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6B9AE53B" w14:textId="23105C2E" w:rsidR="00584C45" w:rsidRPr="00584C45" w:rsidRDefault="0060453E" w:rsidP="0060453E">
      <w:pPr>
        <w:pStyle w:val="A530"/>
      </w:pPr>
      <w:bookmarkStart w:id="268" w:name="_Toc179843692"/>
      <w:bookmarkStart w:id="269" w:name="_Toc182735644"/>
      <w:r>
        <w:rPr>
          <w:rFonts w:hint="eastAsia"/>
        </w:rPr>
        <w:t>（四）</w:t>
      </w:r>
      <w:r w:rsidR="00584C45" w:rsidRPr="00584C45">
        <w:rPr>
          <w:rFonts w:hint="eastAsia"/>
        </w:rPr>
        <w:t>奴隶制国家的诞生，以及奴隶制社会意识形态</w:t>
      </w:r>
      <w:bookmarkEnd w:id="268"/>
      <w:bookmarkEnd w:id="269"/>
    </w:p>
    <w:p w14:paraId="3058FF32"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阶级社会诞生后，下一步就是国家的诞生，国家是如何诞生的呢？</w:t>
      </w:r>
    </w:p>
    <w:p w14:paraId="6142F74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奴隶制度下，奴隶阶级是作为劳动力工具而存在的，他们没有任何自由可言。奴隶能活下来的唯一原因，就是他们可以为奴隶主创造财富。他们的全部劳动产出，都归奴隶主所有，奴隶主仅仅赏赐很少的食物保证不让他们饿死，这样可以继续为自己劳动。奴隶世代为奴，世世代代都是奴隶主的奴隶，为他们的主人做牛做马。如果奴隶因为疾病丧失劳动能力，或者衰老失去了劳动能力，或者奴隶主认为他们的劳动产出太低，他们就是会被奴隶主视为无用的累赘，就会被残酷无情地杀掉。</w:t>
      </w:r>
    </w:p>
    <w:p w14:paraId="61146D8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奴隶阶级遭受奴隶主阶级惨无人道的压迫，他们当然想反抗或逃跑，为了镇压和惩罚奴隶的反抗或逃跑，更好地管理奴隶的生产劳动，奴隶主阶级制</w:t>
      </w:r>
      <w:r w:rsidRPr="00584C45">
        <w:rPr>
          <w:rFonts w:ascii="Times New Roman" w:eastAsia="宋体" w:hAnsi="Times New Roman" w:hint="eastAsia"/>
          <w:spacing w:val="-8"/>
          <w:sz w:val="30"/>
        </w:rPr>
        <w:lastRenderedPageBreak/>
        <w:t>定了各种规章制度，并组建了执行这些规章制度的军队、警察等暴力机关。而且，随着奴隶部族之间的不断通过战争兼并，最后逐步完成了地域范围内的统一。统一以后，部族外部威胁大大减少，部族首领和奴隶主们的主要威胁，是内部的奴隶反抗和暴动，为了镇压反抗，加强对奴隶们的统治，部族首领和奴隶主们，更进一步丰富和完善了各种措施，他们在疆域内建立起统一标准的各暴力镇压机关、审判机关、管理机关，并制定了各种法律条文，在疆域内颁布推广，建立起高压恐怖统治，这就是奴隶制国家的诞生，部族首领（最大的奴隶主）因此变身为奴隶国家君主（中国古代称为</w:t>
      </w:r>
      <w:r w:rsidRPr="00584C45">
        <w:rPr>
          <w:rFonts w:ascii="Times New Roman" w:eastAsia="黑体" w:hAnsi="Times New Roman" w:hint="eastAsia"/>
          <w:color w:val="FF0000"/>
          <w:spacing w:val="-8"/>
          <w:sz w:val="30"/>
        </w:rPr>
        <w:t>天子</w:t>
      </w:r>
      <w:r w:rsidRPr="00584C45">
        <w:rPr>
          <w:rFonts w:ascii="Times New Roman" w:eastAsia="宋体" w:hAnsi="Times New Roman" w:hint="eastAsia"/>
          <w:spacing w:val="-8"/>
          <w:sz w:val="30"/>
        </w:rPr>
        <w:t>）。</w:t>
      </w:r>
      <w:r w:rsidRPr="00584C45">
        <w:rPr>
          <w:rFonts w:ascii="Times New Roman" w:eastAsia="黑体" w:hAnsi="Times New Roman" w:hint="eastAsia"/>
          <w:color w:val="FF0000"/>
          <w:spacing w:val="-8"/>
          <w:sz w:val="30"/>
        </w:rPr>
        <w:t>奴隶制国家的诞生，是奴隶社会中，阶级矛盾不可调和的产物。</w:t>
      </w:r>
    </w:p>
    <w:p w14:paraId="67B9AF2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奴隶国家为了加强统治，天子往往会把土地和奴隶人口，分封给自己的亲信臣下，让他们帮助自己管理，这些臣下只需要定期朝拜天子、上贡物质利益、并遵守天子制定的一系列管理制度即可，这就是中国古代奴隶社会天子分封诸侯王的分封制度。天子为了加强自己的权威，强化等级制度，防止臣下僭越，发明了一系列规章制度限制诸侯王，这就是奴隶制国家的“礼教”，或者称之为“礼乐制度”。</w:t>
      </w:r>
      <w:r w:rsidRPr="00584C45">
        <w:rPr>
          <w:rFonts w:ascii="Times New Roman" w:eastAsia="黑体" w:hAnsi="Times New Roman" w:hint="eastAsia"/>
          <w:color w:val="FF0000"/>
          <w:spacing w:val="-8"/>
          <w:sz w:val="30"/>
        </w:rPr>
        <w:t>孔子后来念念不忘的“周礼”就是这种性质的制度。</w:t>
      </w:r>
    </w:p>
    <w:p w14:paraId="5980407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在奴隶制国家机器的高压下，奴隶的逃亡或者造反，必然会招致残酷屠杀，</w:t>
      </w:r>
      <w:r w:rsidRPr="00584C45">
        <w:rPr>
          <w:rFonts w:ascii="宋体" w:eastAsia="黑体" w:hAnsi="宋体" w:hint="eastAsia"/>
          <w:spacing w:val="-8"/>
          <w:sz w:val="30"/>
        </w:rPr>
        <w:t>即使有少量个别的奴隶</w:t>
      </w:r>
      <w:r w:rsidRPr="00584C45">
        <w:rPr>
          <w:rFonts w:ascii="宋体" w:eastAsia="黑体" w:hAnsi="宋体" w:hint="eastAsia"/>
          <w:spacing w:val="-8"/>
          <w:sz w:val="30"/>
        </w:rPr>
        <w:lastRenderedPageBreak/>
        <w:t>逃亡成功，也很难生存</w:t>
      </w:r>
      <w:r w:rsidRPr="00584C45">
        <w:rPr>
          <w:rFonts w:ascii="Times New Roman" w:eastAsia="宋体" w:hAnsi="Times New Roman" w:hint="eastAsia"/>
          <w:spacing w:val="-8"/>
          <w:sz w:val="30"/>
        </w:rPr>
        <w:t>，这是因为那时候森林茂密，各种野兽出没的环境并没有改观，个体赤手空拳，无法躲避和抵抗野兽的捕食，另一方面当时的农业生产力还很低，很多农业工序需要大量人口的群体协作，个体逃离集体后，是无法靠农业养活自己的。</w:t>
      </w:r>
    </w:p>
    <w:p w14:paraId="2836911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久而久之，很多奴隶就不再对逃亡产生希望，没有把握的时候也不敢随便反抗，无数前辈的悲惨经验教训告诉他们，反抗和逃亡，大多数时候只有死路一条。奴隶们要生存，唯有忍受剥削和压迫，必须忠于主人。这就形成了奴隶社会高度人身依附的人际关系和社会观念。“忍受压迫剥削并且必须忠诚于主人”，成为</w:t>
      </w:r>
      <w:r w:rsidRPr="00584C45">
        <w:rPr>
          <w:rFonts w:ascii="Times New Roman" w:eastAsia="黑体" w:hAnsi="Times New Roman" w:hint="eastAsia"/>
          <w:color w:val="FF0000"/>
          <w:spacing w:val="-8"/>
          <w:sz w:val="30"/>
        </w:rPr>
        <w:t>奴隶制国家的普遍意识形态，成为奴隶制国家的基本道德法则。</w:t>
      </w:r>
    </w:p>
    <w:p w14:paraId="5067FF9C"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584C45">
        <w:rPr>
          <w:rFonts w:ascii="Times New Roman" w:eastAsia="黑体" w:hAnsi="Times New Roman" w:hint="eastAsia"/>
          <w:color w:val="FF0000"/>
          <w:spacing w:val="-8"/>
          <w:sz w:val="30"/>
        </w:rPr>
        <w:t>在奴隶制社会，等级观念是深入人心的。</w:t>
      </w:r>
    </w:p>
    <w:p w14:paraId="40C5D39F"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00544D56" w14:textId="3B5520EE" w:rsidR="00584C45" w:rsidRPr="00584C45" w:rsidRDefault="0060453E" w:rsidP="0060453E">
      <w:pPr>
        <w:pStyle w:val="A530"/>
      </w:pPr>
      <w:bookmarkStart w:id="270" w:name="_Toc179843693"/>
      <w:bookmarkStart w:id="271" w:name="_Toc182735645"/>
      <w:r>
        <w:rPr>
          <w:rFonts w:hint="eastAsia"/>
        </w:rPr>
        <w:t>（五）</w:t>
      </w:r>
      <w:r w:rsidR="00584C45" w:rsidRPr="00584C45">
        <w:rPr>
          <w:rFonts w:hint="eastAsia"/>
        </w:rPr>
        <w:t>奴隶制生产关系的瓦解和封建制生产关系的确立</w:t>
      </w:r>
      <w:bookmarkEnd w:id="270"/>
      <w:bookmarkEnd w:id="271"/>
    </w:p>
    <w:p w14:paraId="3D27962A"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spacing w:val="-8"/>
          <w:sz w:val="30"/>
        </w:rPr>
      </w:pPr>
      <w:r w:rsidRPr="00584C45">
        <w:rPr>
          <w:rFonts w:ascii="Times New Roman" w:eastAsia="黑体" w:hAnsi="Times New Roman" w:hint="eastAsia"/>
          <w:spacing w:val="-8"/>
          <w:sz w:val="30"/>
        </w:rPr>
        <w:t>那么，奴隶制社会最后又是如何瓦解的呢？</w:t>
      </w:r>
    </w:p>
    <w:p w14:paraId="32B88C6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在奴隶制社会的战争中，为了提高己方的作战能力，人们研究发现了青铜，制作成了青铜兵器，并逐渐普及开来。在青铜器的开采和冶炼过程中，人们又发现铁这种金属，并开始</w:t>
      </w:r>
      <w:r w:rsidRPr="00584C45">
        <w:rPr>
          <w:rFonts w:ascii="Times New Roman" w:eastAsia="黑体" w:hAnsi="Times New Roman" w:hint="eastAsia"/>
          <w:color w:val="FF0000"/>
          <w:spacing w:val="-8"/>
          <w:sz w:val="30"/>
        </w:rPr>
        <w:t>大量冶炼铁器</w:t>
      </w:r>
      <w:r w:rsidRPr="00584C45">
        <w:rPr>
          <w:rFonts w:ascii="Times New Roman" w:eastAsia="宋体" w:hAnsi="Times New Roman" w:hint="eastAsia"/>
          <w:spacing w:val="-8"/>
          <w:sz w:val="30"/>
        </w:rPr>
        <w:t>，开采出来</w:t>
      </w:r>
      <w:r w:rsidRPr="00584C45">
        <w:rPr>
          <w:rFonts w:ascii="Times New Roman" w:eastAsia="宋体" w:hAnsi="Times New Roman" w:hint="eastAsia"/>
          <w:spacing w:val="-8"/>
          <w:sz w:val="30"/>
        </w:rPr>
        <w:lastRenderedPageBreak/>
        <w:t>的青铜和铁越来越多，除了制作兵器外，还制作出金属农具。金属农具的出现，极大提高了农业生产力。</w:t>
      </w:r>
    </w:p>
    <w:p w14:paraId="6CEEDD5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到了奴隶社会后期，</w:t>
      </w:r>
      <w:r w:rsidRPr="00584C45">
        <w:rPr>
          <w:rFonts w:ascii="Times New Roman" w:eastAsia="黑体" w:hAnsi="Times New Roman" w:hint="eastAsia"/>
          <w:color w:val="FF0000"/>
          <w:spacing w:val="-8"/>
          <w:sz w:val="30"/>
        </w:rPr>
        <w:t>随着金属武器和金属农具不断发展普及</w:t>
      </w:r>
      <w:r w:rsidRPr="00584C45">
        <w:rPr>
          <w:rFonts w:ascii="Times New Roman" w:eastAsia="宋体" w:hAnsi="Times New Roman" w:hint="eastAsia"/>
          <w:spacing w:val="-8"/>
          <w:sz w:val="30"/>
        </w:rPr>
        <w:t>，它们从最开始的昂贵难得，渐渐变得越来越廉价易得。这就导致了个体防卫野兽攻击的能力和农业生产劳动率的质的飞跃。这时候，有少量奴隶，偷走奴隶主的武器和铁器农具逃跑了，他们钻进密林中，自己开辟土地进行农业生产，开始尝试自己养活自己，居然也能生存下来，而且还能有粮食结余，这简直是天大的惊喜！于是，</w:t>
      </w:r>
      <w:r w:rsidRPr="00584C45">
        <w:rPr>
          <w:rFonts w:ascii="Times New Roman" w:eastAsia="黑体" w:hAnsi="Times New Roman" w:hint="eastAsia"/>
          <w:color w:val="FF0000"/>
          <w:spacing w:val="-8"/>
          <w:sz w:val="30"/>
        </w:rPr>
        <w:t>这批人就变成为了最早的地主</w:t>
      </w:r>
      <w:r w:rsidRPr="00584C45">
        <w:rPr>
          <w:rFonts w:ascii="Times New Roman" w:eastAsia="宋体" w:hAnsi="Times New Roman" w:hint="eastAsia"/>
          <w:spacing w:val="-8"/>
          <w:sz w:val="30"/>
        </w:rPr>
        <w:t>。</w:t>
      </w:r>
    </w:p>
    <w:p w14:paraId="22ADA2C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这些</w:t>
      </w:r>
      <w:r w:rsidRPr="00584C45">
        <w:rPr>
          <w:rFonts w:ascii="Times New Roman" w:eastAsia="黑体" w:hAnsi="Times New Roman" w:hint="eastAsia"/>
          <w:color w:val="FF0000"/>
          <w:spacing w:val="-8"/>
          <w:sz w:val="30"/>
        </w:rPr>
        <w:t>新兴地主</w:t>
      </w:r>
      <w:r w:rsidRPr="00584C45">
        <w:rPr>
          <w:rFonts w:ascii="Times New Roman" w:eastAsia="宋体" w:hAnsi="Times New Roman" w:hint="eastAsia"/>
          <w:spacing w:val="-8"/>
          <w:sz w:val="30"/>
        </w:rPr>
        <w:t>还发现，自己可以用金属农具开辟大片的农田，可是仅靠自己，劳动力不够，大片的田地只能荒芜，非常可惜。他们设想，如果有新逃跑出来的奴隶愿意帮自己耕种这些田地，地主们愿意只收取一部分地租，剩余部分给新逃跑出来的奴隶养活自己，这样奴隶们不仅不必忍受奴隶主的残酷压迫，还能获得更高水平的物质生活和自由，这是多么伟大的一举多得啊！于是地主们，开始暗地里鼓动和帮助更多地奴隶逃跑，加入自己的队伍，自己的队伍壮大了，也能保护自己让自己更安全。于是暗中偷走武器和农具逃跑的奴隶越来越多，他们纷纷钻进树林里，要么开辟新的农田，从奴隶主的压迫之下翻身解放自己，做了自己的“地主”。要么成为其它新</w:t>
      </w:r>
      <w:r w:rsidRPr="00584C45">
        <w:rPr>
          <w:rFonts w:ascii="Times New Roman" w:eastAsia="宋体" w:hAnsi="Times New Roman" w:hint="eastAsia"/>
          <w:spacing w:val="-8"/>
          <w:sz w:val="30"/>
        </w:rPr>
        <w:lastRenderedPageBreak/>
        <w:t>兴地主的佃农，从新兴地主那里租地耕种，虽然要给地主交地租，但比以前从奴隶主那里得到的物质生活资料，要丰厚很多，而且还有可贵的人身自由。这样逃跑的奴隶越发多了，他们不需要偷走武器和农具，直接来做佃农也能活下来，于是</w:t>
      </w:r>
      <w:r w:rsidRPr="00584C45">
        <w:rPr>
          <w:rFonts w:ascii="Times New Roman" w:eastAsia="黑体" w:hAnsi="Times New Roman" w:hint="eastAsia"/>
          <w:color w:val="FF0000"/>
          <w:spacing w:val="-8"/>
          <w:sz w:val="30"/>
        </w:rPr>
        <w:t>大规模的奴隶逃亡更加蔚然成风</w:t>
      </w:r>
      <w:r w:rsidRPr="00584C45">
        <w:rPr>
          <w:rFonts w:ascii="Times New Roman" w:eastAsia="宋体" w:hAnsi="Times New Roman" w:hint="eastAsia"/>
          <w:spacing w:val="-8"/>
          <w:sz w:val="30"/>
        </w:rPr>
        <w:t>。奴隶主阶级控制的国家政权当然不允许这样，开始出兵镇压“剿匪”。地主和佃农们也团结武装起来抵抗，保卫他们好不容易得到“自由”。不仅如此，他们还公开宣传，鼓动那些被奴隶主控制的命运悲惨的奴隶逃跑，加入自己这一边，许诺给他们人身自由和土地耕种。在这种情况下，奴隶如果还不跑，那就是傻子了。于是地主和佃农这边的力量不断壮大，奴隶主那边的力量越来越小。</w:t>
      </w:r>
    </w:p>
    <w:p w14:paraId="7A4B70C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目睹这种不可阻挡的社会潮流，一些</w:t>
      </w:r>
      <w:r w:rsidRPr="00584C45">
        <w:rPr>
          <w:rFonts w:ascii="Times New Roman" w:eastAsia="黑体" w:hAnsi="Times New Roman" w:hint="eastAsia"/>
          <w:color w:val="FF0000"/>
          <w:spacing w:val="-8"/>
          <w:sz w:val="30"/>
        </w:rPr>
        <w:t>奴隶主阶级里面的有远见的政治家</w:t>
      </w:r>
      <w:r w:rsidRPr="00584C45">
        <w:rPr>
          <w:rFonts w:ascii="Times New Roman" w:eastAsia="宋体" w:hAnsi="Times New Roman" w:hint="eastAsia"/>
          <w:spacing w:val="-8"/>
          <w:sz w:val="30"/>
        </w:rPr>
        <w:t>，开始主动寻求变革，他们开始主动解放奴隶，赋予奴隶基本的人身自由和财产私有权，把土地授权给奴隶耕种，这样就把奴隶变成了佃农，奴隶主自己变身为地主。地主只收取一定数量的地租，剩下的归佃农。地主不再占有奴隶的人身自由，不再强迫奴隶劳动。这就是春秋战国时代</w:t>
      </w:r>
      <w:r w:rsidRPr="00584C45">
        <w:rPr>
          <w:rFonts w:ascii="Times New Roman" w:eastAsia="黑体" w:hAnsi="Times New Roman" w:hint="eastAsia"/>
          <w:color w:val="FF0000"/>
          <w:spacing w:val="-8"/>
          <w:sz w:val="30"/>
        </w:rPr>
        <w:t>李悝、吴起、商鞅、申不害</w:t>
      </w:r>
      <w:r w:rsidRPr="00584C45">
        <w:rPr>
          <w:rFonts w:ascii="Times New Roman" w:eastAsia="宋体" w:hAnsi="Times New Roman" w:hint="eastAsia"/>
          <w:spacing w:val="-8"/>
          <w:sz w:val="30"/>
        </w:rPr>
        <w:t>等人纷纷掀起的变法运动。</w:t>
      </w:r>
    </w:p>
    <w:p w14:paraId="3B3382F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为了把奴隶从奴隶主的残暴统治下解放出来，是他们成为佃农，在奴隶制瓦解的过程中，产生了异常激烈的思想斗争，这就是春秋战国时代百花齐放、</w:t>
      </w:r>
      <w:r w:rsidRPr="00584C45">
        <w:rPr>
          <w:rFonts w:ascii="Times New Roman" w:eastAsia="宋体" w:hAnsi="Times New Roman" w:hint="eastAsia"/>
          <w:spacing w:val="-8"/>
          <w:sz w:val="30"/>
        </w:rPr>
        <w:lastRenderedPageBreak/>
        <w:t>百家争鸣产生的根本原因，百花齐放、百家争鸣本质上是</w:t>
      </w:r>
      <w:r w:rsidRPr="00584C45">
        <w:rPr>
          <w:rFonts w:ascii="Times New Roman" w:eastAsia="黑体" w:hAnsi="Times New Roman" w:hint="eastAsia"/>
          <w:color w:val="FF0000"/>
          <w:spacing w:val="-8"/>
          <w:sz w:val="30"/>
        </w:rPr>
        <w:t>地主阶级的文化大革命</w:t>
      </w:r>
      <w:r w:rsidRPr="00584C45">
        <w:rPr>
          <w:rFonts w:ascii="Times New Roman" w:eastAsia="宋体" w:hAnsi="Times New Roman" w:hint="eastAsia"/>
          <w:spacing w:val="-8"/>
          <w:sz w:val="30"/>
        </w:rPr>
        <w:t>。</w:t>
      </w:r>
    </w:p>
    <w:p w14:paraId="4234794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在地主阶级和奴隶主阶级长期的力量此消彼长之下，奴隶主政权终于逃不脱崩溃瓦解的命运，被地主和佃农们的力量彻底打败。于是，</w:t>
      </w:r>
      <w:r w:rsidRPr="00584C45">
        <w:rPr>
          <w:rFonts w:ascii="Times New Roman" w:eastAsia="黑体" w:hAnsi="Times New Roman" w:hint="eastAsia"/>
          <w:color w:val="FF0000"/>
          <w:spacing w:val="-8"/>
          <w:sz w:val="30"/>
        </w:rPr>
        <w:t>封建地主土地制度得到确立</w:t>
      </w:r>
      <w:r w:rsidRPr="00584C45">
        <w:rPr>
          <w:rFonts w:ascii="Times New Roman" w:eastAsia="宋体" w:hAnsi="Times New Roman" w:hint="eastAsia"/>
          <w:spacing w:val="-8"/>
          <w:sz w:val="30"/>
        </w:rPr>
        <w:t>。</w:t>
      </w:r>
    </w:p>
    <w:p w14:paraId="721D651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以上，就是奴隶制生产关系的瓦解和封建制生产关系的诞生过程。封建地主生产关系使得奴隶</w:t>
      </w:r>
      <w:r w:rsidRPr="00584C45">
        <w:rPr>
          <w:rFonts w:ascii="Times New Roman" w:eastAsia="黑体" w:hAnsi="Times New Roman" w:hint="eastAsia"/>
          <w:color w:val="FF0000"/>
          <w:spacing w:val="-8"/>
          <w:sz w:val="30"/>
        </w:rPr>
        <w:t>摆脱了奴隶主的人身控制，转向对地主土地的依附的生产方式</w:t>
      </w:r>
      <w:r w:rsidRPr="00584C45">
        <w:rPr>
          <w:rFonts w:ascii="Times New Roman" w:eastAsia="宋体" w:hAnsi="Times New Roman" w:hint="eastAsia"/>
          <w:spacing w:val="-8"/>
          <w:sz w:val="30"/>
        </w:rPr>
        <w:t>。奴隶们实现了一定程度的人身自由，这</w:t>
      </w:r>
      <w:r w:rsidRPr="00584C45">
        <w:rPr>
          <w:rFonts w:ascii="Times New Roman" w:eastAsia="黑体" w:hAnsi="Times New Roman" w:hint="eastAsia"/>
          <w:color w:val="FF0000"/>
          <w:spacing w:val="-8"/>
          <w:sz w:val="30"/>
        </w:rPr>
        <w:t>本质上是金属工具尤其是铁器工具普及的结果。这是“生产力决定生产关系”的第二次变革，是人类历史发展的一次大进步。</w:t>
      </w:r>
    </w:p>
    <w:p w14:paraId="6CBB39EE"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65AA49EF" w14:textId="2B11E007" w:rsidR="00584C45" w:rsidRPr="00584C45" w:rsidRDefault="0060453E" w:rsidP="0060453E">
      <w:pPr>
        <w:pStyle w:val="A530"/>
      </w:pPr>
      <w:bookmarkStart w:id="272" w:name="_Toc179843694"/>
      <w:bookmarkStart w:id="273" w:name="_Toc182735646"/>
      <w:r>
        <w:rPr>
          <w:rFonts w:hint="eastAsia"/>
        </w:rPr>
        <w:t>（六）</w:t>
      </w:r>
      <w:r w:rsidR="00584C45" w:rsidRPr="00584C45">
        <w:rPr>
          <w:rFonts w:hint="eastAsia"/>
        </w:rPr>
        <w:t>封建制国家，以及封建社会的意识形态</w:t>
      </w:r>
      <w:bookmarkEnd w:id="272"/>
      <w:bookmarkEnd w:id="273"/>
    </w:p>
    <w:p w14:paraId="50E3340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当奴隶制政权瓦解后，地主阶级的代表们，代替奴隶制国家的各级官吏，成为新兴的封建国家的各级官吏，建立起对国家的统治，这就是封建制国家。统一的封建王朝的最高统治者，通常称为</w:t>
      </w:r>
      <w:r w:rsidRPr="00584C45">
        <w:rPr>
          <w:rFonts w:ascii="Times New Roman" w:eastAsia="黑体" w:hAnsi="Times New Roman" w:hint="eastAsia"/>
          <w:b/>
          <w:color w:val="FF0000"/>
          <w:spacing w:val="-8"/>
          <w:sz w:val="36"/>
        </w:rPr>
        <w:t>皇帝</w:t>
      </w:r>
      <w:r w:rsidRPr="00584C45">
        <w:rPr>
          <w:rFonts w:ascii="Times New Roman" w:eastAsia="宋体" w:hAnsi="Times New Roman" w:hint="eastAsia"/>
          <w:spacing w:val="-8"/>
          <w:sz w:val="30"/>
        </w:rPr>
        <w:t>，</w:t>
      </w:r>
      <w:r w:rsidRPr="00584C45">
        <w:rPr>
          <w:rFonts w:ascii="Times New Roman" w:eastAsia="黑体" w:hAnsi="Times New Roman" w:hint="eastAsia"/>
          <w:b/>
          <w:color w:val="FF0000"/>
          <w:spacing w:val="-8"/>
          <w:sz w:val="36"/>
        </w:rPr>
        <w:t>皇帝是全国最大的地主</w:t>
      </w:r>
      <w:r w:rsidRPr="00584C45">
        <w:rPr>
          <w:rFonts w:ascii="Times New Roman" w:eastAsia="宋体" w:hAnsi="Times New Roman" w:hint="eastAsia"/>
          <w:spacing w:val="-8"/>
          <w:sz w:val="30"/>
        </w:rPr>
        <w:t>。</w:t>
      </w:r>
    </w:p>
    <w:p w14:paraId="374F16E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在封建制国家，一方面因为越是大地主，越占有最大量的土地，土地越多，能收取的地租也就越多，大量的地租地主们根本就吃不完，积累起来成为地主的巨额财富，大地主用这些巨额财富来购买兼并别的地主的土地，进一步壮大自己的土地规模，于是越有钱越有土地，越有土地更有钱了，滚雪球一般越滚越大。另一方面，有钱有地的大地主，往往是政府内的最有势力的官员，他们推动封建政权制定了大量有利于自己进行土地兼并的法令，于是土地兼并愈演愈烈，导致了极少数大地主大官僚，逐渐控制了全国绝大多数土地。无数小地主逐渐破产，失去土地的人越来越多，越来越多的人沦为没有土地的佃农。大量的佃农为了能从地主那里租到土地养活自己，相互竞争不断提高地租，于是全国的地租不断上升，佃农能用来自己吃，维持生存的粮食越来越少，生存日益艰难，大量人口长期在生存线上徘徊。而且由于地主阶级食利人口的增长，地主阶级为了维持自己的奢侈生活水平不下降，他们对佃农的剥削也就越来越严重。所以佃农的生活日益悲惨，一旦遇到干旱或者洪涝等自然灾害导致欠收，就会出现大量流亡讨食的饥民。当大量的流亡的饥民汇聚在一起的时候，为了活命，往往会揭竿而起，于是就爆发了农民起义。农民起义军一旦失败，就会被政府官兵集体屠杀。如果农民起义侥幸胜利了，推翻了旧政权，就对</w:t>
      </w:r>
      <w:r w:rsidRPr="00584C45">
        <w:rPr>
          <w:rFonts w:ascii="Times New Roman" w:eastAsia="宋体" w:hAnsi="Times New Roman" w:hint="eastAsia"/>
          <w:spacing w:val="-8"/>
          <w:sz w:val="30"/>
        </w:rPr>
        <w:lastRenderedPageBreak/>
        <w:t>全国土地进行重新分配，建立起新的政权。新政权继续重复上一个政权的土地兼并的故事，于是用不了太久，再次爆发农民起义，直至朝代灭亡，再建立新的朝代，周而复始。这就是中国古代几千年，朝代更迭背后的本质逻辑。任何封建王朝都没能解决土地私有制，不从土地私有制这个根本处入手进行革命，封建王朝的任何改良措施都治标不治本，或快或慢，它们都逃脱不了覆灭的命运，</w:t>
      </w:r>
      <w:r w:rsidRPr="00584C45">
        <w:rPr>
          <w:rFonts w:ascii="Times New Roman" w:eastAsia="黑体" w:hAnsi="Times New Roman" w:hint="eastAsia"/>
          <w:color w:val="FF0000"/>
          <w:spacing w:val="-8"/>
          <w:sz w:val="30"/>
        </w:rPr>
        <w:t>重复周期律</w:t>
      </w:r>
      <w:r w:rsidRPr="00584C45">
        <w:rPr>
          <w:rFonts w:ascii="Times New Roman" w:eastAsia="宋体" w:hAnsi="Times New Roman" w:hint="eastAsia"/>
          <w:spacing w:val="-8"/>
          <w:sz w:val="30"/>
        </w:rPr>
        <w:t>。</w:t>
      </w:r>
    </w:p>
    <w:p w14:paraId="702F790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中国封建社会，尤其是明代以后，为了社会稳定，政府长期闭关自守，提倡自给自足的小农经济，对商品经济采取高压政策，尽一切可能防止任何“风吹草动”。另一方面，地主阶级加大了史无前例的意识形态管控，曾经服务于奴隶主阶级的儒家思想，被封建地主阶级拿来改进利用，封建地主阶级等级制度严重桎梏了社会的创造力，科技创新被压制，地主阶级把科学技术斥之为“奇巧淫技”，工匠是社会最下等的人群，这就使得中国自然科学技术停滞不前，近代科学无法在中国诞生。而</w:t>
      </w:r>
      <w:r w:rsidRPr="00584C45">
        <w:rPr>
          <w:rFonts w:ascii="Times New Roman" w:eastAsia="黑体" w:hAnsi="Times New Roman" w:hint="eastAsia"/>
          <w:color w:val="FF0000"/>
          <w:spacing w:val="-8"/>
          <w:sz w:val="30"/>
        </w:rPr>
        <w:t>商品经济</w:t>
      </w:r>
      <w:r w:rsidRPr="00584C45">
        <w:rPr>
          <w:rFonts w:ascii="Times New Roman" w:eastAsia="宋体" w:hAnsi="Times New Roman" w:hint="eastAsia"/>
          <w:spacing w:val="-8"/>
          <w:sz w:val="30"/>
        </w:rPr>
        <w:t>和</w:t>
      </w:r>
      <w:r w:rsidRPr="00584C45">
        <w:rPr>
          <w:rFonts w:ascii="Times New Roman" w:eastAsia="黑体" w:hAnsi="Times New Roman" w:hint="eastAsia"/>
          <w:color w:val="FF0000"/>
          <w:spacing w:val="-8"/>
          <w:sz w:val="30"/>
        </w:rPr>
        <w:t>近代科学</w:t>
      </w:r>
      <w:r w:rsidRPr="00584C45">
        <w:rPr>
          <w:rFonts w:ascii="Times New Roman" w:eastAsia="宋体" w:hAnsi="Times New Roman" w:hint="eastAsia"/>
          <w:spacing w:val="-8"/>
          <w:sz w:val="30"/>
        </w:rPr>
        <w:t>的发展，是资本主义工业经济得以诞生和发展的</w:t>
      </w:r>
      <w:r w:rsidRPr="00584C45">
        <w:rPr>
          <w:rFonts w:ascii="Times New Roman" w:eastAsia="黑体" w:hAnsi="Times New Roman" w:hint="eastAsia"/>
          <w:color w:val="FF0000"/>
          <w:spacing w:val="-8"/>
          <w:sz w:val="30"/>
        </w:rPr>
        <w:t>两大核心因素</w:t>
      </w:r>
      <w:r w:rsidRPr="00584C45">
        <w:rPr>
          <w:rFonts w:ascii="Times New Roman" w:eastAsia="宋体" w:hAnsi="Times New Roman" w:hint="eastAsia"/>
          <w:spacing w:val="-8"/>
          <w:sz w:val="30"/>
        </w:rPr>
        <w:t>。明代以后中国商品经济无法形成有效规模，自然科学技术停滞不前，这就导致中国落后于西方，失去了首先诞生近代资本主义工业经济的先机。</w:t>
      </w:r>
    </w:p>
    <w:p w14:paraId="684225A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在欧洲，由于各国长期的分裂割据状态，导致封建国家内部地主阶级的专政强度远不如中国厉害，又因为欧洲海洋环境的开放性，客观上促进了高度自由竞争的商品经济在欧洲不断发展壮大；其次，始于意大利的文艺复兴运动传遍整个欧洲，随后紧接着又相继爆发了宗教改革和启蒙运动。欧洲的这三大思想启蒙运动，本质上是</w:t>
      </w:r>
      <w:r w:rsidRPr="00584C45">
        <w:rPr>
          <w:rFonts w:ascii="Times New Roman" w:eastAsia="黑体" w:hAnsi="Times New Roman" w:hint="eastAsia"/>
          <w:color w:val="FF0000"/>
          <w:spacing w:val="-8"/>
          <w:sz w:val="30"/>
        </w:rPr>
        <w:t>资产阶级文化大革命</w:t>
      </w:r>
      <w:r w:rsidRPr="00584C45">
        <w:rPr>
          <w:rFonts w:ascii="Times New Roman" w:eastAsia="宋体" w:hAnsi="Times New Roman" w:hint="eastAsia"/>
          <w:spacing w:val="-8"/>
          <w:sz w:val="30"/>
        </w:rPr>
        <w:t>，它沉重打击了封建地主阶级意识形态，猛烈冲击了封建地主阶级的专制统治，大大解放了思想，给近代科学的诞生准备了思想条件。于是，</w:t>
      </w:r>
      <w:r w:rsidRPr="00584C45">
        <w:rPr>
          <w:rFonts w:ascii="Times New Roman" w:eastAsia="黑体" w:hAnsi="Times New Roman" w:hint="eastAsia"/>
          <w:color w:val="FF0000"/>
          <w:spacing w:val="-8"/>
          <w:sz w:val="30"/>
        </w:rPr>
        <w:t>高度自由竞争的商品经济和发达的近代科学走到一起</w:t>
      </w:r>
      <w:r w:rsidRPr="00584C45">
        <w:rPr>
          <w:rFonts w:ascii="Times New Roman" w:eastAsia="宋体" w:hAnsi="Times New Roman" w:hint="eastAsia"/>
          <w:spacing w:val="-8"/>
          <w:sz w:val="30"/>
        </w:rPr>
        <w:t>，欧洲便诞生并最终形成了席卷全球的资本主义工业经济。</w:t>
      </w:r>
    </w:p>
    <w:p w14:paraId="4CAC6A0A"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0D6CD5B5" w14:textId="26911E13" w:rsidR="00584C45" w:rsidRPr="00584C45" w:rsidRDefault="0060453E" w:rsidP="0060453E">
      <w:pPr>
        <w:pStyle w:val="A530"/>
      </w:pPr>
      <w:bookmarkStart w:id="274" w:name="_Toc179843695"/>
      <w:bookmarkStart w:id="275" w:name="_Toc182735647"/>
      <w:r>
        <w:rPr>
          <w:rFonts w:hint="eastAsia"/>
        </w:rPr>
        <w:t>（七）</w:t>
      </w:r>
      <w:r w:rsidR="00584C45" w:rsidRPr="00584C45">
        <w:rPr>
          <w:rFonts w:hint="eastAsia"/>
        </w:rPr>
        <w:t>西方资产阶级革命</w:t>
      </w:r>
      <w:bookmarkEnd w:id="274"/>
      <w:bookmarkEnd w:id="275"/>
    </w:p>
    <w:p w14:paraId="234F2C9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西方封建制社会，一些商人通过跨国海洋贸易赚取了巨额的利润，这就鼓励他们进一步扩大商品生产。当时他们扩大商品生产的最大困难，是缺乏大量劳动力，因为此时西方最大量的劳动力，被限制在封建地主阶级的土地庄园上当佃农。于是这些早期的商人资本家，开出了比当佃农更有诱惑力的工资待遇，诱惑农民逃出土地庄园，到工业作坊里为他们专业从事商品生产，于是很多地主庄园里的农民，摆脱了佃农身份成为“打工人”。同时，这些早期的</w:t>
      </w:r>
      <w:r w:rsidRPr="00584C45">
        <w:rPr>
          <w:rFonts w:ascii="Times New Roman" w:eastAsia="宋体" w:hAnsi="Times New Roman" w:hint="eastAsia"/>
          <w:spacing w:val="-8"/>
          <w:sz w:val="30"/>
        </w:rPr>
        <w:lastRenderedPageBreak/>
        <w:t>商业资本家，雇人大力研究生产技术来提高生产力，以补充劳动力的不足，于是渐渐诞生了近代科学和机器大工业。</w:t>
      </w:r>
    </w:p>
    <w:p w14:paraId="2F6E5A4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打工人”眼看着自己雇主的财富快速增长，榜样的力量激发了他们发家致富的梦想。因为早期资本主义劳动力严重不足，工人待遇很高，第一批到城市工厂打工的农民，往往很快就能积累一小笔资金，于是很快他们就独立单干了，购买机器并诱惑更多的那些在庄园里的佃农逃出来到城市为自己打工，于是资本家和这些逃出来的佃农们都快速致富起来。</w:t>
      </w:r>
    </w:p>
    <w:p w14:paraId="378AED5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早期，因为商品供不应求，而劳动力又严重不足。在巨额利润的诱导下，资本家大量投入资金进行技术研发以生产更多地商品，各种近代生产设备如雨后春笋大量涌现，工业生产力突飞猛进。生产力的爆发性增长导致了商品成本的大幅降低，这又给资本家带来更高额的利润。鼓励资本家投入更多的资金进行技术研发，于是形成了良性循环，生产力进步速度越来越快。</w:t>
      </w:r>
    </w:p>
    <w:p w14:paraId="67C0641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而此时大量佃农不断逃离地主庄园，逃离后又能迅速致富，这就为其它佃农形成了示范效应，于是激发了更多的佃农逃出土地庄园来到城市从事专业的商品生产和贸易。于是封建地主阶级的庄园里，劳</w:t>
      </w:r>
      <w:r w:rsidRPr="00584C45">
        <w:rPr>
          <w:rFonts w:ascii="Times New Roman" w:eastAsia="宋体" w:hAnsi="Times New Roman" w:hint="eastAsia"/>
          <w:spacing w:val="-8"/>
          <w:sz w:val="30"/>
        </w:rPr>
        <w:lastRenderedPageBreak/>
        <w:t>动力就渐渐不足了，土地无人耕种只能逐渐荒芜，这自然引起地主阶级的不满。于是封建地主阶级控制的国家政权，自然要采取措施保护自己的利益，他们严加管控，阻止土地庄园的农民逃离。</w:t>
      </w:r>
    </w:p>
    <w:p w14:paraId="5ACBE03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于是，</w:t>
      </w:r>
      <w:r w:rsidRPr="00584C45">
        <w:rPr>
          <w:rFonts w:ascii="Times New Roman" w:eastAsia="黑体" w:hAnsi="Times New Roman" w:hint="eastAsia"/>
          <w:color w:val="FF0000"/>
          <w:spacing w:val="-8"/>
          <w:sz w:val="30"/>
        </w:rPr>
        <w:t>资产阶级思想家们如卢梭、伏尔泰等人，发明了“人人平等、自由、反对封建等级观念”的新哲学和新道德</w:t>
      </w:r>
      <w:r w:rsidRPr="00584C45">
        <w:rPr>
          <w:rFonts w:ascii="Times New Roman" w:eastAsia="宋体" w:hAnsi="Times New Roman" w:hint="eastAsia"/>
          <w:spacing w:val="-8"/>
          <w:sz w:val="30"/>
        </w:rPr>
        <w:t>，以反对地主阶级对佃农人身自由的限制，鼓励佃农们逃出农庄，到城市里给资本家打工，从事专门的商品生产。这是</w:t>
      </w:r>
      <w:r w:rsidRPr="00584C45">
        <w:rPr>
          <w:rFonts w:ascii="Times New Roman" w:eastAsia="黑体" w:hAnsi="Times New Roman" w:hint="eastAsia"/>
          <w:color w:val="FF0000"/>
          <w:spacing w:val="-8"/>
          <w:sz w:val="30"/>
        </w:rPr>
        <w:t>资产阶级文化大革命</w:t>
      </w:r>
      <w:r w:rsidRPr="00584C45">
        <w:rPr>
          <w:rFonts w:ascii="Times New Roman" w:eastAsia="宋体" w:hAnsi="Times New Roman" w:hint="eastAsia"/>
          <w:spacing w:val="-8"/>
          <w:sz w:val="30"/>
        </w:rPr>
        <w:t>的一部分。资产阶级文化大革命的迅猛发展，更加鼓动起资产阶级和广大劳动人民对封建地主阶级控制的国家政权的进一步的不满。最后，资产阶级和劳动人民合作，发动了革命，推翻了封建地主阶级的统治，资本家接管了国家政权，这就是</w:t>
      </w:r>
      <w:r w:rsidRPr="00584C45">
        <w:rPr>
          <w:rFonts w:ascii="Times New Roman" w:eastAsia="黑体" w:hAnsi="Times New Roman" w:hint="eastAsia"/>
          <w:color w:val="FF0000"/>
          <w:spacing w:val="-8"/>
          <w:sz w:val="30"/>
        </w:rPr>
        <w:t>资产阶级革命</w:t>
      </w:r>
      <w:r w:rsidRPr="00584C45">
        <w:rPr>
          <w:rFonts w:ascii="Times New Roman" w:eastAsia="宋体" w:hAnsi="Times New Roman" w:hint="eastAsia"/>
          <w:spacing w:val="-8"/>
          <w:sz w:val="30"/>
        </w:rPr>
        <w:t>。</w:t>
      </w:r>
    </w:p>
    <w:p w14:paraId="5A65FB2B" w14:textId="7612D656" w:rsidR="00584C45" w:rsidRPr="00584C45" w:rsidRDefault="0060453E" w:rsidP="0060453E">
      <w:pPr>
        <w:pStyle w:val="A530"/>
      </w:pPr>
      <w:bookmarkStart w:id="276" w:name="_Toc179843696"/>
      <w:bookmarkStart w:id="277" w:name="_Toc182735648"/>
      <w:r>
        <w:rPr>
          <w:rFonts w:hint="eastAsia"/>
        </w:rPr>
        <w:t>（八）</w:t>
      </w:r>
      <w:r w:rsidR="00584C45" w:rsidRPr="00584C45">
        <w:rPr>
          <w:rFonts w:hint="eastAsia"/>
        </w:rPr>
        <w:t>资产阶级国家和它对工人阶级的统治</w:t>
      </w:r>
      <w:bookmarkEnd w:id="276"/>
      <w:bookmarkEnd w:id="277"/>
    </w:p>
    <w:p w14:paraId="1561824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为了解决劳动力不足和劳动力成本过高的问题，资产阶级政权颁布新的法令允许农民自由脱离地主，去城市工厂做“打工人”。同时，打工人能获得比佃农更丰厚的待遇，也吸引了大批农民脱离土地，成为“自由民”。大量农民离开土地后，封建地主阶级也就破产了，资产阶级反过来收购大量的土地，并利用自己掌握的技术，对农业进行机械化改造，提高了农业生产效率。经过机械化农业生产出来</w:t>
      </w:r>
      <w:r w:rsidRPr="00584C45">
        <w:rPr>
          <w:rFonts w:ascii="Times New Roman" w:eastAsia="宋体" w:hAnsi="Times New Roman" w:hint="eastAsia"/>
          <w:spacing w:val="-8"/>
          <w:sz w:val="30"/>
        </w:rPr>
        <w:lastRenderedPageBreak/>
        <w:t>的粮食成本，比传统封建手工生产粮食成本更低，这样更加导致了传统封建手工农业的破产，土地逐步最终被资产阶级完全兼并。在资本主义机械化农业下，同样的土地，需要的劳动人口比传统封建手工农业需要的劳动人口大大减少，这也逼迫大量的农民在农村失业，不得不离开农村进城打工，来养活自己。</w:t>
      </w:r>
    </w:p>
    <w:p w14:paraId="58CEC51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随着资本家投入更多的资金进行技术研发，生产力的水平越来越高。工业品的成本不断下降，使得传统手工工业全面破产，传统手工工业从业人员，也纷纷涌进机器大工业工厂，成为了打工人。于是资本主义劳动力愈来愈充足。</w:t>
      </w:r>
    </w:p>
    <w:p w14:paraId="0F6BD62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机器大工业的生产力不断提高，导致了相同数量商品产出需要的工人反而越来越少。而市场又是有限的，当市场饱和以后，资产阶级扩大再生产的动力也就没有了，扩大再生产的行为就停滞了。而劳动力却越来越充足，于是劳动力待遇开始下降，工人的好日子一去不复返。渐渐的，随着市场的不断饱和，打工人的工资水平进一步下降，打工人不仅不能靠打工发财，甚至开始不能满足温饱要求了，或者干脆失业了无事可做了。于是打工人不满，要求工厂提高待遇，否则就要游行示威要罢工要抗议。可是资产阶级控制的政权，会允许他们这样做吗？当然不会！他们制定和出台法律，禁止工人罢工，禁止工人游行示</w:t>
      </w:r>
      <w:r w:rsidRPr="00584C45">
        <w:rPr>
          <w:rFonts w:ascii="Times New Roman" w:eastAsia="宋体" w:hAnsi="Times New Roman" w:hint="eastAsia"/>
          <w:spacing w:val="-8"/>
          <w:sz w:val="30"/>
        </w:rPr>
        <w:lastRenderedPageBreak/>
        <w:t>威。他们以破坏社会秩序为由，出动反动军警对打工人的罢工、游行示威等争取正当权利的行为进行残酷镇压，或者以颠覆国家罪投进监狱。</w:t>
      </w:r>
    </w:p>
    <w:p w14:paraId="370364F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黑体" w:hAnsi="Times New Roman" w:hint="eastAsia"/>
          <w:color w:val="FF0000"/>
          <w:spacing w:val="-8"/>
          <w:sz w:val="30"/>
        </w:rPr>
        <w:t>“打工人”无路可走，因为他们没有回头路了</w:t>
      </w:r>
      <w:r w:rsidRPr="00584C45">
        <w:rPr>
          <w:rFonts w:ascii="Times New Roman" w:eastAsia="宋体" w:hAnsi="Times New Roman" w:hint="eastAsia"/>
          <w:spacing w:val="-8"/>
          <w:sz w:val="30"/>
        </w:rPr>
        <w:t>，他们不可能回去做佃农，因为他们的土地已经被资产阶级兼并占有了。即使他们还有土地，他们的农业生产效率，也无法和资本家的大规模机械化农业竞争。</w:t>
      </w:r>
      <w:r w:rsidRPr="00584C45">
        <w:rPr>
          <w:rFonts w:ascii="Times New Roman" w:eastAsia="黑体" w:hAnsi="Times New Roman" w:hint="eastAsia"/>
          <w:color w:val="FF0000"/>
          <w:spacing w:val="-8"/>
          <w:sz w:val="30"/>
        </w:rPr>
        <w:t>他们只剩下“打工人”这一条路，除此之外，他们无路可走。</w:t>
      </w:r>
    </w:p>
    <w:p w14:paraId="1846416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效率是无法回撤的。到了这个时候，西方封建制生产关系彻底破产，封建地主阶级和佃农阶级从历史的长河中彻底消失了，取而代之的是资产阶级和无产阶级，资本主义生产关系全面确立。资本主义生产关系彻底取代了封建地主生产关系，这在</w:t>
      </w:r>
      <w:r w:rsidRPr="00584C45">
        <w:rPr>
          <w:rFonts w:ascii="Times New Roman" w:eastAsia="黑体" w:hAnsi="Times New Roman" w:hint="eastAsia"/>
          <w:color w:val="FF0000"/>
          <w:spacing w:val="-8"/>
          <w:sz w:val="30"/>
        </w:rPr>
        <w:t>根本上来说，是机器大工业这种生产力导致的变革</w:t>
      </w:r>
      <w:r w:rsidRPr="00584C45">
        <w:rPr>
          <w:rFonts w:ascii="Times New Roman" w:eastAsia="宋体" w:hAnsi="Times New Roman" w:hint="eastAsia"/>
          <w:spacing w:val="-8"/>
          <w:sz w:val="30"/>
        </w:rPr>
        <w:t>。这是</w:t>
      </w:r>
      <w:r w:rsidRPr="00584C45">
        <w:rPr>
          <w:rFonts w:ascii="Times New Roman" w:eastAsia="黑体" w:hAnsi="Times New Roman" w:hint="eastAsia"/>
          <w:color w:val="FF0000"/>
          <w:spacing w:val="-8"/>
          <w:sz w:val="30"/>
        </w:rPr>
        <w:t>人类历史上“生产力决定生产关系”的第三次革命</w:t>
      </w:r>
      <w:r w:rsidRPr="00584C45">
        <w:rPr>
          <w:rFonts w:ascii="Times New Roman" w:eastAsia="宋体" w:hAnsi="Times New Roman" w:hint="eastAsia"/>
          <w:spacing w:val="-8"/>
          <w:sz w:val="30"/>
        </w:rPr>
        <w:t>。</w:t>
      </w:r>
    </w:p>
    <w:p w14:paraId="5A482A84" w14:textId="56F6B4F2" w:rsidR="00584C45" w:rsidRPr="00584C45" w:rsidRDefault="0060453E" w:rsidP="0060453E">
      <w:pPr>
        <w:pStyle w:val="A530"/>
      </w:pPr>
      <w:bookmarkStart w:id="278" w:name="_Toc179843697"/>
      <w:bookmarkStart w:id="279" w:name="_Toc182735649"/>
      <w:r>
        <w:rPr>
          <w:rFonts w:hint="eastAsia"/>
        </w:rPr>
        <w:t>（九）</w:t>
      </w:r>
      <w:r w:rsidR="00584C45" w:rsidRPr="00584C45">
        <w:rPr>
          <w:rFonts w:hint="eastAsia"/>
        </w:rPr>
        <w:t>无产阶级的历史使命和实践</w:t>
      </w:r>
      <w:bookmarkEnd w:id="278"/>
      <w:bookmarkEnd w:id="279"/>
    </w:p>
    <w:p w14:paraId="1D93EDD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在现代资本主义社会，无产阶级要改变自己的悲惨命运，只有站起来，发动社会主义革命，实现生产资料公有制，建立起无产阶级掌握国家政权的社会主义国家，</w:t>
      </w:r>
      <w:r w:rsidRPr="00584C45">
        <w:rPr>
          <w:rFonts w:ascii="Times New Roman" w:eastAsia="黑体" w:hAnsi="Times New Roman" w:hint="eastAsia"/>
          <w:color w:val="FF0000"/>
          <w:spacing w:val="-8"/>
          <w:sz w:val="30"/>
        </w:rPr>
        <w:t>完成生产关系的第四次变革</w:t>
      </w:r>
      <w:r w:rsidRPr="00584C45">
        <w:rPr>
          <w:rFonts w:ascii="Times New Roman" w:eastAsia="宋体" w:hAnsi="Times New Roman" w:hint="eastAsia"/>
          <w:spacing w:val="-8"/>
          <w:sz w:val="30"/>
        </w:rPr>
        <w:t>。</w:t>
      </w:r>
    </w:p>
    <w:p w14:paraId="4F17E31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这，就是无产阶级的历史使命。</w:t>
      </w:r>
    </w:p>
    <w:p w14:paraId="626FB39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巴黎公社，是无产阶级建立自己国家的第一次尝试，它虽然失败了，但是留下了大量的经验教训供后人学习。</w:t>
      </w:r>
    </w:p>
    <w:p w14:paraId="724A41B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十月革命，是无产阶级第一次成功地建立起自己的政权——苏联，开启了人类历史的新纪元。</w:t>
      </w:r>
    </w:p>
    <w:p w14:paraId="25C8AF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苏联成立后，世界上先后出现了几十个社会主义国家，他们曾经欣欣向荣。</w:t>
      </w:r>
    </w:p>
    <w:p w14:paraId="1F0FF17B"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41AFABA3" w14:textId="41749106" w:rsidR="00584C45" w:rsidRPr="00584C45" w:rsidRDefault="0060453E" w:rsidP="0060453E">
      <w:pPr>
        <w:pStyle w:val="A530"/>
      </w:pPr>
      <w:bookmarkStart w:id="280" w:name="_Toc179843698"/>
      <w:bookmarkStart w:id="281" w:name="_Toc182735650"/>
      <w:r>
        <w:rPr>
          <w:rFonts w:hint="eastAsia"/>
        </w:rPr>
        <w:t>（十）</w:t>
      </w:r>
      <w:r w:rsidR="00584C45" w:rsidRPr="00584C45">
        <w:rPr>
          <w:rFonts w:hint="eastAsia"/>
        </w:rPr>
        <w:t>社会主义阵营普遍发生的资本主义复辟及其原因</w:t>
      </w:r>
      <w:bookmarkEnd w:id="280"/>
      <w:bookmarkEnd w:id="281"/>
    </w:p>
    <w:p w14:paraId="0B586FA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十月革命虽然成功了，可是好景不长，赫鲁晓夫上台后，苏联走上了修正主义道路，虽然它打着社会主义旗号，实质上在一步步进行资本主义复辟，到了</w:t>
      </w:r>
      <w:r w:rsidRPr="00584C45">
        <w:rPr>
          <w:rFonts w:ascii="Times New Roman" w:eastAsia="宋体" w:hAnsi="Times New Roman" w:hint="eastAsia"/>
          <w:spacing w:val="-8"/>
          <w:sz w:val="30"/>
        </w:rPr>
        <w:t>1991</w:t>
      </w:r>
      <w:r w:rsidRPr="00584C45">
        <w:rPr>
          <w:rFonts w:ascii="Times New Roman" w:eastAsia="宋体" w:hAnsi="Times New Roman" w:hint="eastAsia"/>
          <w:spacing w:val="-8"/>
          <w:sz w:val="30"/>
        </w:rPr>
        <w:t>年苏联解体，苏俄彻底完成了资本主义复辟。其它社会主义国家，也纷纷出现了资本主义复辟。</w:t>
      </w:r>
    </w:p>
    <w:p w14:paraId="5ABFE83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那么，苏联为什么出现了资本主义复辟？</w:t>
      </w:r>
    </w:p>
    <w:p w14:paraId="0F3BF5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苏联的的所谓公有制，只是实现了其形式，没有真正实现其实质，最后沦为官僚阶级集团所有制。</w:t>
      </w:r>
    </w:p>
    <w:p w14:paraId="0A5443D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苏联当年建立了所谓“公有制”，但是在苏联当时的历史条件下，在几千年私有制和保守强大的封建文化意识形态下，苏联人民不自觉地认为要老老</w:t>
      </w:r>
      <w:r w:rsidRPr="00584C45">
        <w:rPr>
          <w:rFonts w:ascii="Times New Roman" w:eastAsia="宋体" w:hAnsi="Times New Roman" w:hint="eastAsia"/>
          <w:spacing w:val="-8"/>
          <w:sz w:val="30"/>
        </w:rPr>
        <w:lastRenderedPageBreak/>
        <w:t>实实接受官员的领导，没有能建立对官僚阶级的强大监督能力，没有能形成无产阶级大民主。于是官僚阶级借助优势地位，扩大“资产阶级法权”，肆无忌惮地扩大自己的特权，大量占有了苏联人民的劳动果实。所以苏联当年建立的所谓“公有制”，是一个公有制的雏形，更多地只是形成了公有制的表面的形式，最后实际上沦为了官僚利益集团所有制。官僚利益集团为了保住自己的既得利益，最后干脆进行了私有化市场化改革，他们摇身一变，成为名副其实的资产阶级。</w:t>
      </w:r>
    </w:p>
    <w:p w14:paraId="5DBAF15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无产阶级文化大革命暂时失败，官僚集团主导资本主义大复辟。</w:t>
      </w:r>
    </w:p>
    <w:p w14:paraId="67CA2BF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中国的领导人曾经尝试通过发动意识形态大革命来打倒走资派官僚利益集团，他计划通过两个阶段完成任务：第一步是发动无产阶级大民主，赋予人民大鸣大放大辩论大字报的权力，鼓励人民自己站起来造反，夺取已经各级党和政府里已经腐败了的官僚的权力；第二步是，在全社会广泛发起对私有制文化的批判运动，首先是批判封建社会意识形态残留，批判儒家等级思想，同时广泛批判资本主义意识形态，以达到建立和普及社会主义公有制下无产阶级专政的崭新的马克思主义世俗化日常化的意识形态。他期望用新的思想文化，来保卫无产阶级专政和无产阶级大民主的持续，以形成对官僚阶层的强大</w:t>
      </w:r>
      <w:r w:rsidRPr="00584C45">
        <w:rPr>
          <w:rFonts w:ascii="Times New Roman" w:eastAsia="宋体" w:hAnsi="Times New Roman" w:hint="eastAsia"/>
          <w:spacing w:val="-8"/>
          <w:sz w:val="30"/>
        </w:rPr>
        <w:lastRenderedPageBreak/>
        <w:t>的监督能力，阻止新当权的干部蜕变为新的官僚利益集团。</w:t>
      </w:r>
    </w:p>
    <w:p w14:paraId="5206736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走资派官僚利益集团不甘放弃他们的特权，他们对这场运动阳奉阴违，暗地里还趁浑水摸鱼，借机捣乱，搞打砸抢来抹黑这场运动。这些大量的打砸抢的现象，成为毛主席去世后，走资派官僚利益集团说服人民来否定这场革命的重要借口。毛主席未能完成意识形态大革命的任务，就去世了。他去世后，走资派官僚利益集团彻底否定了文化大革命。不仅如此，他们害怕夜长梦多，害怕时间长了人们又起来搞大民主反对自己，害怕自己的特权地位不保。走资派官僚利益集团干脆一不做二不休，彻底启动了私有化市场化大改革，瓜分了整个社会的财富，同时把人民引入到对个人财富的追逐中，不再关注社会公平正义。于是公有制计划经济彻底破产，走资派官僚利益集团主导完成了资本主义复辟进程。</w:t>
      </w:r>
    </w:p>
    <w:p w14:paraId="5C8554B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w:t>
      </w:r>
      <w:r w:rsidRPr="00584C45">
        <w:rPr>
          <w:rFonts w:ascii="Times New Roman" w:eastAsia="宋体" w:hAnsi="Times New Roman" w:hint="eastAsia"/>
          <w:spacing w:val="-8"/>
          <w:sz w:val="30"/>
        </w:rPr>
        <w:t>无产阶级未能普遍觉悟，在官僚利益集团的欺骗中放弃了斗争。</w:t>
      </w:r>
    </w:p>
    <w:p w14:paraId="020FA95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无产阶级没能普遍觉悟，在文化大革命中派斗不休，不能保持团结一致对付阶级敌人；走资派上台后，无产阶级又在官僚利益集团的欺骗中放弃了斗争，等他们醒来意识到真相后，为时已晚。</w:t>
      </w:r>
    </w:p>
    <w:p w14:paraId="2DE0B65E"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20C0F15F" w14:textId="50C0C159" w:rsidR="00584C45" w:rsidRPr="00584C45" w:rsidRDefault="0060453E" w:rsidP="0060453E">
      <w:pPr>
        <w:pStyle w:val="A530"/>
      </w:pPr>
      <w:bookmarkStart w:id="282" w:name="_Toc179843699"/>
      <w:bookmarkStart w:id="283" w:name="_Toc182735651"/>
      <w:r>
        <w:rPr>
          <w:rFonts w:hint="eastAsia"/>
        </w:rPr>
        <w:lastRenderedPageBreak/>
        <w:t>（十一）</w:t>
      </w:r>
      <w:r w:rsidR="00584C45" w:rsidRPr="00584C45">
        <w:rPr>
          <w:rFonts w:hint="eastAsia"/>
        </w:rPr>
        <w:t>第二次无产阶级文化大革命必然要成功</w:t>
      </w:r>
      <w:bookmarkEnd w:id="282"/>
      <w:bookmarkEnd w:id="283"/>
      <w:r w:rsidR="00584C45" w:rsidRPr="00584C45">
        <w:rPr>
          <w:rFonts w:hint="eastAsia"/>
        </w:rPr>
        <w:t xml:space="preserve"> </w:t>
      </w:r>
    </w:p>
    <w:p w14:paraId="24F87CF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第一次无产阶级文化大革命的失败，根本来说，是阶级发育还不成熟，阶级发育不成熟导致阶级力量不足，所以在阶级斗争中失败。</w:t>
      </w:r>
    </w:p>
    <w:p w14:paraId="6BDFC79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上海是第一次无产阶级文化大革命唯一成功的城市，所以四仁杰都出身上海，这不是偶然的。其它城市的第一次无产阶级文化大革命基本都失败了，失败的直接原因是造反派内部不团结，派斗严重。无产阶级造反派内部派斗不休，就容易被走资派利用并翻盘，最后复辟了资本主义。</w:t>
      </w:r>
    </w:p>
    <w:p w14:paraId="02F8788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无产阶级造反派内部派斗不休，是有经济基础原因的。经济基础原因，就是除了上海外，其它城市基本都是一五计划</w:t>
      </w:r>
      <w:r w:rsidRPr="00584C45">
        <w:rPr>
          <w:rFonts w:ascii="Times New Roman" w:eastAsia="宋体" w:hAnsi="Times New Roman" w:hint="eastAsia"/>
          <w:spacing w:val="-8"/>
          <w:sz w:val="30"/>
        </w:rPr>
        <w:t>1956</w:t>
      </w:r>
      <w:r w:rsidRPr="00584C45">
        <w:rPr>
          <w:rFonts w:ascii="Times New Roman" w:eastAsia="宋体" w:hAnsi="Times New Roman" w:hint="eastAsia"/>
          <w:spacing w:val="-8"/>
          <w:sz w:val="30"/>
        </w:rPr>
        <w:t>年才开始工业化，所以这些城市工人阶级都是刚脱离土地的农民，农业生产遗留下来的小资意识太强，所以派斗不休。而上海，从清末就开始工业化了，上海的很多工人家庭，两三代人都是工人阶级了，脱离土地上小农生产已经很久了，所以上海工人阶级发育非常成熟，小资意识残留比较少，所以上海造反派派斗比较少，比较团结，这样就不容易被走资派利用，所以无产阶级文化大革命就容易成功。</w:t>
      </w:r>
    </w:p>
    <w:p w14:paraId="1134549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武汉是在一五计划中工业化规模非常巨大的城市，武汉在一五计划中的工业化规模，不比上海、北京小。但武汉同时也是三大城市里面，工业化最晚的城市，所以跟北京、上海相比，武汉工人阶级农业小生产残留思想最为严重，所以武汉在无产阶级文化大革命中派斗比北京、上海都激烈地多，连毛主席亲自去武汉调解派斗都失败了，导致武汉爆发了震惊全国的</w:t>
      </w:r>
      <w:r w:rsidRPr="00584C45">
        <w:rPr>
          <w:rFonts w:ascii="Times New Roman" w:eastAsia="宋体" w:hAnsi="Times New Roman" w:hint="eastAsia"/>
          <w:spacing w:val="-8"/>
          <w:sz w:val="30"/>
        </w:rPr>
        <w:t>720</w:t>
      </w:r>
      <w:r w:rsidRPr="00584C45">
        <w:rPr>
          <w:rFonts w:ascii="Times New Roman" w:eastAsia="宋体" w:hAnsi="Times New Roman" w:hint="eastAsia"/>
          <w:spacing w:val="-8"/>
          <w:sz w:val="30"/>
        </w:rPr>
        <w:t>事件。</w:t>
      </w:r>
    </w:p>
    <w:p w14:paraId="1F9F042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以上，比较北京、上海、武汉三大城市在无产阶级文化大革命中的历史表现，都能证明小资派斗的根本性来源，是来自经济基础。</w:t>
      </w:r>
    </w:p>
    <w:p w14:paraId="326DF81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当然，全国其它地方都失败，只有上海成功，上海的成功也就是一个势单力薄的孤岛，所以毛主席一去世后，上海还是被走资派反扑了。</w:t>
      </w:r>
    </w:p>
    <w:p w14:paraId="3FD4957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所以，第一次无产阶级文化大革命失败的根本原因，是阶级发育还不成熟，阶级发育不成熟导致阶级力量不足。</w:t>
      </w:r>
    </w:p>
    <w:p w14:paraId="597654F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以后，如果“三共”革命成功后，发动第二次文无产阶级文化大革命，那么第二次无产阶级文化大革命就必然要成功的。因为当代中国已经完全工业化了，当代中国工人阶级，起码有</w:t>
      </w:r>
      <w:r w:rsidRPr="00584C45">
        <w:rPr>
          <w:rFonts w:ascii="Times New Roman" w:eastAsia="宋体" w:hAnsi="Times New Roman" w:hint="eastAsia"/>
          <w:spacing w:val="-8"/>
          <w:sz w:val="30"/>
        </w:rPr>
        <w:t>7-10</w:t>
      </w:r>
      <w:r w:rsidRPr="00584C45">
        <w:rPr>
          <w:rFonts w:ascii="Times New Roman" w:eastAsia="宋体" w:hAnsi="Times New Roman" w:hint="eastAsia"/>
          <w:spacing w:val="-8"/>
          <w:sz w:val="30"/>
        </w:rPr>
        <w:t>亿人口，是世界上最庞大的单一国家的工人阶级团体，阶级发</w:t>
      </w:r>
      <w:r w:rsidRPr="00584C45">
        <w:rPr>
          <w:rFonts w:ascii="Times New Roman" w:eastAsia="宋体" w:hAnsi="Times New Roman" w:hint="eastAsia"/>
          <w:spacing w:val="-8"/>
          <w:sz w:val="30"/>
        </w:rPr>
        <w:lastRenderedPageBreak/>
        <w:t>育非常成熟，虽然现在小资意识还比较普遍，但比</w:t>
      </w:r>
      <w:r w:rsidRPr="00584C45">
        <w:rPr>
          <w:rFonts w:ascii="Times New Roman" w:eastAsia="宋体" w:hAnsi="Times New Roman" w:hint="eastAsia"/>
          <w:spacing w:val="-8"/>
          <w:sz w:val="30"/>
        </w:rPr>
        <w:t>1966</w:t>
      </w:r>
      <w:r w:rsidRPr="00584C45">
        <w:rPr>
          <w:rFonts w:ascii="Times New Roman" w:eastAsia="宋体" w:hAnsi="Times New Roman" w:hint="eastAsia"/>
          <w:spacing w:val="-8"/>
          <w:sz w:val="30"/>
        </w:rPr>
        <w:t>年，不知道好到哪里去了，不足为患。</w:t>
      </w:r>
    </w:p>
    <w:p w14:paraId="2BA648B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所以，未来如果无产阶级在中国发动革命重建社会主义，在此基础上发动第二次文化大革命，那么第二次无产阶级文化大革命必然要成功，我们有这样的信心。</w:t>
      </w:r>
    </w:p>
    <w:p w14:paraId="253F9AA6"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141C9ECF" w14:textId="77777777" w:rsidR="00584C45" w:rsidRPr="00584C45" w:rsidRDefault="00584C45" w:rsidP="0059675A">
      <w:pPr>
        <w:pStyle w:val="A520"/>
      </w:pPr>
      <w:bookmarkStart w:id="284" w:name="_Toc179843700"/>
      <w:bookmarkStart w:id="285" w:name="_Toc182735652"/>
      <w:r w:rsidRPr="00584C45">
        <w:rPr>
          <w:rFonts w:hint="eastAsia"/>
        </w:rPr>
        <w:t>新的生产力的发展，正在呼唤新的生产关系革命</w:t>
      </w:r>
      <w:bookmarkEnd w:id="284"/>
      <w:bookmarkEnd w:id="285"/>
    </w:p>
    <w:p w14:paraId="2905302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互联网信息技术为资本主义私有制生产关系的灭亡创造新的生产力条件</w:t>
      </w:r>
    </w:p>
    <w:p w14:paraId="4714666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本主义经历了二百多年的高速增长，极大促进了人类生产力的发展，催生了信息技术。互联网的出现，让知识流通近乎无成本，生产技术的传播史无前例，进一步促使全球生产力水平快速拉齐。先进的资本主义国家，借助自身占优势的金融地位和信息技术手段，频频发起对后进资本主义国家的财富收割，还实现了对后进国家的隐性控制。这些先进资本主义国家，躺在金融工具上，就能收取巨额的新时代的“地租”，过上了好日子，因此他们逐步失去了进一步技术变革的动力，以互联网技术为代表的信息</w:t>
      </w:r>
      <w:r w:rsidRPr="00584C45">
        <w:rPr>
          <w:rFonts w:ascii="Times New Roman" w:eastAsia="宋体" w:hAnsi="Times New Roman" w:hint="eastAsia"/>
          <w:spacing w:val="-8"/>
          <w:sz w:val="30"/>
        </w:rPr>
        <w:lastRenderedPageBreak/>
        <w:t>技术，已经成为当代资本主义生产方式的技术进步的顶点，。</w:t>
      </w:r>
    </w:p>
    <w:p w14:paraId="74A8BC3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互联网信息技术为资本主义私有制生产关系的灭亡创造了生产力条件，这是因为：</w:t>
      </w:r>
    </w:p>
    <w:p w14:paraId="0849FC3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）互联网信息技术，通过智能预测等方式，使得准确计算需求，并高效沟通和组织社会化大生产成为可能。计划经济将很容易避开死板的指令性模式，发扬群众民主精神的计划经济将变得更加容易；</w:t>
      </w:r>
    </w:p>
    <w:p w14:paraId="195DF9F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互联网信息技术，使得中国那场未能真正完成的意识形态大革命，能够深度推进，并最终建立起崭新的公有制新文化。经过资本主义复辟大洗礼的广大中国人民，已经亲身经历、深刻体会到了资本主义私有制，只能使少数人富裕，大多数人贫穷的事实，这是一场深刻的历史教训。这场教训是很好的反面教员，他将让中国人民重新建立起对社会主义的信仰。并坚定地选择公有制代替私有制，实现真正的无产阶级专政和无产阶级大民主，防止官僚利益集团再次复辟资本主义，窃取劳动人民的劳动果实。</w:t>
      </w:r>
    </w:p>
    <w:p w14:paraId="454C2C3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3</w:t>
      </w:r>
      <w:r w:rsidRPr="00584C45">
        <w:rPr>
          <w:rFonts w:ascii="Times New Roman" w:eastAsia="宋体" w:hAnsi="Times New Roman" w:hint="eastAsia"/>
          <w:spacing w:val="-8"/>
          <w:sz w:val="30"/>
        </w:rPr>
        <w:t>）互联网信息技术，使得公有制下的无产阶级大民主，有了更好的实现方式。借助大规模互联网选举和互联网监督，必将让官僚阶级的特权地位一去不复返。</w:t>
      </w:r>
    </w:p>
    <w:p w14:paraId="1649E50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无产阶级的货币和金融理论即将诞生</w:t>
      </w:r>
      <w:r w:rsidRPr="00584C45">
        <w:rPr>
          <w:rFonts w:ascii="Times New Roman" w:eastAsia="宋体" w:hAnsi="Times New Roman" w:hint="eastAsia"/>
          <w:spacing w:val="-8"/>
          <w:sz w:val="30"/>
        </w:rPr>
        <w:t>.</w:t>
      </w:r>
    </w:p>
    <w:p w14:paraId="2BE3C7E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以比特币为代表的数字货币的诞生，预示了新的货币金融理论和货币金融技术即将诞生。新的货币金融，将试图消除资产阶级法权，向无产阶级的利益倾斜，并逐步模糊私有制和公有制之间的界限。</w:t>
      </w:r>
    </w:p>
    <w:p w14:paraId="5C78057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 xml:space="preserve">3. </w:t>
      </w:r>
      <w:r w:rsidRPr="00584C45">
        <w:rPr>
          <w:rFonts w:ascii="Times New Roman" w:eastAsia="宋体" w:hAnsi="Times New Roman" w:hint="eastAsia"/>
          <w:spacing w:val="-8"/>
          <w:sz w:val="30"/>
        </w:rPr>
        <w:t>前社会主义阵营里的资本主义复辟必然要失败。</w:t>
      </w:r>
    </w:p>
    <w:p w14:paraId="037764D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前社会主义阵营里的走资派否定列宁，否定斯大林，否定毛泽东，否定伟大的无产阶级革命历史和社会主义公有制计划经济。走资派虽然欺骗得了人民一时，但欺骗不了人民一世。人民终究会觉醒，重新捡起马克思主义，把复辟者扫进历史的垃圾桶。</w:t>
      </w:r>
    </w:p>
    <w:p w14:paraId="1663D962" w14:textId="77777777" w:rsidR="00584C45" w:rsidRPr="00584C45" w:rsidRDefault="00584C45" w:rsidP="0059675A">
      <w:pPr>
        <w:pStyle w:val="A520"/>
      </w:pPr>
      <w:bookmarkStart w:id="286" w:name="_Toc179843701"/>
      <w:bookmarkStart w:id="287" w:name="_Toc182735653"/>
      <w:r w:rsidRPr="00584C45">
        <w:rPr>
          <w:rFonts w:hint="eastAsia"/>
        </w:rPr>
        <w:t>结论重申</w:t>
      </w:r>
      <w:bookmarkEnd w:id="286"/>
      <w:bookmarkEnd w:id="287"/>
    </w:p>
    <w:p w14:paraId="0F97393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生产力决定生产关系，“决定”的过程，即是革命的过程，不是被剥削阶级无所作为，就能自动发生的。虽然生产力发展起来了，如果人民没有起来革命，或者革命后没有勇敢地保卫革命果实导致了反动阶级的复辟，那么新的生产关系就不会建立起来，旧的生产关系会持续。</w:t>
      </w:r>
    </w:p>
    <w:p w14:paraId="377A470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如果人民不主动建立和新的生产关系相对应的主流意识形态，那么资产阶级就一定会去占领意识形态阵地，并不停地给无产阶级洗脑，导致无产阶级相信资产阶级那一套，而不相信马克思主义。如果人</w:t>
      </w:r>
      <w:r w:rsidRPr="00584C45">
        <w:rPr>
          <w:rFonts w:ascii="Times New Roman" w:eastAsia="宋体" w:hAnsi="Times New Roman" w:hint="eastAsia"/>
          <w:spacing w:val="-8"/>
          <w:sz w:val="30"/>
        </w:rPr>
        <w:lastRenderedPageBreak/>
        <w:t>民不相信马克思主义，即使迫使资产阶级政府，进行某种不触及生产资料私有制这个制度的根本的改良，这并不能真正改变无产阶级的命运。那么走资派政权依然逃不脱历史周期律，他们无非是古代中国封建王朝不断更迭的翻版。其结局必然还是无产阶级被迫革命。</w:t>
      </w:r>
    </w:p>
    <w:p w14:paraId="69028CEF" w14:textId="77777777" w:rsidR="00584C45" w:rsidRPr="00584C45" w:rsidRDefault="00584C45" w:rsidP="00584C45">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584C45">
        <w:rPr>
          <w:rFonts w:ascii="Times New Roman" w:eastAsia="黑体" w:hAnsi="Times New Roman" w:hint="eastAsia"/>
          <w:color w:val="FF0000"/>
          <w:spacing w:val="-8"/>
          <w:sz w:val="30"/>
        </w:rPr>
        <w:t>随着全球阶级矛盾的持续积累，随着中国资本主义已经发展到帝国主义阶段后，中美帝国主义争霸、互相之间的对抗愈演愈烈，新的帝国主义世界大战正在酝酿中，这将会是</w:t>
      </w:r>
      <w:r w:rsidRPr="00584C45">
        <w:rPr>
          <w:rFonts w:ascii="Times New Roman" w:eastAsia="黑体" w:hAnsi="Times New Roman" w:hint="eastAsia"/>
          <w:color w:val="FF0000"/>
          <w:spacing w:val="-8"/>
          <w:sz w:val="30"/>
        </w:rPr>
        <w:t>21</w:t>
      </w:r>
      <w:r w:rsidRPr="00584C45">
        <w:rPr>
          <w:rFonts w:ascii="Times New Roman" w:eastAsia="黑体" w:hAnsi="Times New Roman" w:hint="eastAsia"/>
          <w:color w:val="FF0000"/>
          <w:spacing w:val="-8"/>
          <w:sz w:val="30"/>
        </w:rPr>
        <w:t>世纪新一轮国际共产主义运动的起点。在这个大背景下，第二次无产阶级文化大革命，必然要成功。</w:t>
      </w:r>
    </w:p>
    <w:p w14:paraId="21E5A709"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746ED630" w14:textId="404A86F0" w:rsidR="00584C45" w:rsidRPr="00584C45" w:rsidRDefault="00584C45" w:rsidP="006200FF">
      <w:pPr>
        <w:pStyle w:val="A512"/>
      </w:pPr>
      <w:bookmarkStart w:id="288" w:name="_Toc179843702"/>
      <w:bookmarkStart w:id="289" w:name="_Toc182735654"/>
      <w:r w:rsidRPr="00584C45">
        <w:rPr>
          <w:rFonts w:hint="eastAsia"/>
        </w:rPr>
        <w:lastRenderedPageBreak/>
        <w:t>附录</w:t>
      </w:r>
      <w:r w:rsidR="00954DA4">
        <w:rPr>
          <w:rFonts w:hint="eastAsia"/>
        </w:rPr>
        <w:t>3</w:t>
      </w:r>
      <w:r w:rsidRPr="00584C45">
        <w:rPr>
          <w:rFonts w:hint="eastAsia"/>
        </w:rPr>
        <w:t>：秦王朝建立过程中复辟与反复辟的斗争</w:t>
      </w:r>
      <w:r w:rsidRPr="00584C45">
        <w:rPr>
          <w:vertAlign w:val="superscript"/>
        </w:rPr>
        <w:footnoteReference w:id="1"/>
      </w:r>
      <w:r w:rsidRPr="00584C45">
        <w:br/>
      </w:r>
      <w:r w:rsidRPr="00584C45">
        <w:rPr>
          <w:rFonts w:hint="eastAsia"/>
        </w:rPr>
        <w:t>——兼论儒法争论的社会基础</w:t>
      </w:r>
      <w:bookmarkEnd w:id="288"/>
      <w:bookmarkEnd w:id="289"/>
    </w:p>
    <w:p w14:paraId="5B1BDF4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秦王朝是我国历史上第一个封建王朝。秦始皇所建立的封建统一事业，以及他所采取的一系列政治措施，都不能单纯归结于偶然的原因，而是当时社会历史发展的必然结果。</w:t>
      </w:r>
    </w:p>
    <w:p w14:paraId="5752948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毛主席在《矛盾论》中指出：研究事物发展过程中的矛盾运动，必须注意“在过程发展的各个阶段中，也有其特点”。秦国从奴隶制向封建制的过渡，开始于秦孝公，完成于秦始皇，其间整整经历了七代国君。在这一百五十年中间，充满着激烈的变法与反变法、复辟与反复辟的斗争。秦始皇由于适应了封建制一定要代替奴隶制的社会发展趋势，才能“续六世之余烈，振长策而御宇内”①，统一了中国，开创了中国历史上第一个统一的封建王朝。</w:t>
      </w:r>
    </w:p>
    <w:p w14:paraId="16187C5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“汉承秦制”②，这说明秦所创立的地主阶级专政的封建主义的社会制度是逆转不了的。研究中国封建社会的历史，批判尊儒反法思潮，必须认清儒法</w:t>
      </w:r>
      <w:r w:rsidRPr="00584C45">
        <w:rPr>
          <w:rFonts w:ascii="Times New Roman" w:eastAsia="宋体" w:hAnsi="Times New Roman" w:hint="eastAsia"/>
          <w:spacing w:val="-8"/>
          <w:sz w:val="30"/>
        </w:rPr>
        <w:lastRenderedPageBreak/>
        <w:t>论争的社会基础和秦始皇的历史作用。而要正确认识儒法论争的社会基础和秦始皇的历史作用，就必须弄清从秦孝公到秦始皇这一百五十年间复辟和反复辟斗争的历史及其各个阶段的特点。</w:t>
      </w:r>
    </w:p>
    <w:p w14:paraId="4467277E" w14:textId="77777777" w:rsidR="00584C45" w:rsidRPr="00584C45" w:rsidRDefault="00584C45" w:rsidP="006200FF">
      <w:pPr>
        <w:pStyle w:val="A520"/>
      </w:pPr>
      <w:bookmarkStart w:id="290" w:name="_Toc179843703"/>
      <w:bookmarkStart w:id="291" w:name="_Toc182735655"/>
      <w:r w:rsidRPr="00584C45">
        <w:rPr>
          <w:rFonts w:hint="eastAsia"/>
        </w:rPr>
        <w:t>一</w:t>
      </w:r>
      <w:bookmarkEnd w:id="290"/>
      <w:bookmarkEnd w:id="291"/>
    </w:p>
    <w:p w14:paraId="4462D95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“秦行商君法而富强”③。秦孝公时代的商鞅变法，是秦国封建制代替奴隶制的历史转折点。</w:t>
      </w:r>
    </w:p>
    <w:p w14:paraId="1F391D9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商鞅变法反映了当时社会历史发展的趋势。早在春秋时期，奴隶们反抗奴隶主奴役压迫的斗争连绵不断，推动着土地所有制的变化。公元前五九四年，鲁国实行“初税亩”——即向私田征税，承认土地的私有，使奴隶制经济打破了一个大缺口。到了战国初期，魏国有李悝变法，楚国有吴起变法，中原各诸侯国程度不等地发生了奴隶制向封建制的转化。秦国在春秋战国时期，奴隶的反抗也十分激烈，著名的以跖为首的奴隶大起义就发生在秦国④，据《庄子·盗跖》篇记载，跖率领“从卒九千人，横行天下，侵暴诸侯”，沉重地打击了秦国奴隶主贵族的统治。同时，商鞅变法以前，秦国的大权落在庶长——宗族奴隶主贵族集团的手里。国君的废立全由他们作主，经常发生争夺君位的内乱。国君在与奴隶主贵族的尖锐冲突中，迫切需要寻求一定的政治力量的支持。秦国的地主阶级，正是在奴隶制统治的这个薄弱环</w:t>
      </w:r>
      <w:r w:rsidRPr="00584C45">
        <w:rPr>
          <w:rFonts w:ascii="Times New Roman" w:eastAsia="宋体" w:hAnsi="Times New Roman" w:hint="eastAsia"/>
          <w:spacing w:val="-8"/>
          <w:sz w:val="30"/>
        </w:rPr>
        <w:lastRenderedPageBreak/>
        <w:t>节中找到了缺口，逐步地发展了自己的力量。公元前四○八年，秦国实行“初租禾”⑤。这表明秦国地主阶级的存在得到了合法承认。公元前三八四年，秦献公开始取消残暴的奴隶制的殉葬制度，即所谓“止从死”⑥。过了十年，秦献公又采取了“户籍相伍”⑦的新制度。新的封建生产关系的发展，新兴地主阶级力量的壮大，要求在政治上得到相应的反映。秦孝公作为地主阶级的代理人，急切地希望“变法以治”⑧。他一即位，就颁布命令说：“宾客群臣有能出奇计强秦者，吾且尊官，与之分土。”⑨</w:t>
      </w:r>
    </w:p>
    <w:p w14:paraId="6D31507E" w14:textId="715AFF90"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究竟按照什么政治路线实行变革呢</w:t>
      </w:r>
      <w:r w:rsidR="006D0497">
        <w:rPr>
          <w:rFonts w:ascii="Times New Roman" w:eastAsia="宋体" w:hAnsi="Times New Roman" w:hint="eastAsia"/>
          <w:spacing w:val="-8"/>
          <w:sz w:val="30"/>
        </w:rPr>
        <w:t>？</w:t>
      </w:r>
      <w:r w:rsidRPr="00584C45">
        <w:rPr>
          <w:rFonts w:ascii="Times New Roman" w:eastAsia="宋体" w:hAnsi="Times New Roman" w:hint="eastAsia"/>
          <w:spacing w:val="-8"/>
          <w:sz w:val="30"/>
        </w:rPr>
        <w:t>秦国由于位处偏僻的雍州之地，不得参与中原诸侯国的“会盟”⑩，奴隶主阶级在意识形态领域内的统治比较薄弱，拿不出什么完整的思想体系。“孔子西行不到秦”</w:t>
      </w:r>
      <w:r w:rsidRPr="00584C45">
        <w:rPr>
          <w:rFonts w:ascii="Times New Roman" w:eastAsia="宋体" w:hAnsi="Times New Roman" w:hint="eastAsia"/>
          <w:spacing w:val="-8"/>
          <w:sz w:val="30"/>
        </w:rPr>
        <w:t>(11)</w:t>
      </w:r>
      <w:r w:rsidRPr="00584C45">
        <w:rPr>
          <w:rFonts w:ascii="Times New Roman" w:eastAsia="宋体" w:hAnsi="Times New Roman" w:hint="eastAsia"/>
          <w:spacing w:val="-8"/>
          <w:sz w:val="30"/>
        </w:rPr>
        <w:t>。这说明儒家当时在秦国的影响比较微弱，远不如在中原地区的广泛而强大。因此，秦国的国君直率地认为应当采取同孔子思想相反的政治路线：“当今诸侯力争，所务兵食而已。若用仁义治吾国，是灭亡之道”</w:t>
      </w:r>
      <w:r w:rsidRPr="00584C45">
        <w:rPr>
          <w:rFonts w:ascii="Times New Roman" w:eastAsia="宋体" w:hAnsi="Times New Roman" w:hint="eastAsia"/>
          <w:spacing w:val="-8"/>
          <w:sz w:val="30"/>
        </w:rPr>
        <w:t>(12)</w:t>
      </w:r>
      <w:r w:rsidRPr="00584C45">
        <w:rPr>
          <w:rFonts w:ascii="Times New Roman" w:eastAsia="宋体" w:hAnsi="Times New Roman" w:hint="eastAsia"/>
          <w:spacing w:val="-8"/>
          <w:sz w:val="30"/>
        </w:rPr>
        <w:t>。用了孔子的一套就会亡国，这是对于当时历史经验的一种总结。</w:t>
      </w:r>
    </w:p>
    <w:p w14:paraId="17E9F0C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商鞅，卫国人，原名公孙鞅，是李悝的学生，是个“好刑名之学”</w:t>
      </w:r>
      <w:r w:rsidRPr="00584C45">
        <w:rPr>
          <w:rFonts w:ascii="Times New Roman" w:eastAsia="宋体" w:hAnsi="Times New Roman" w:hint="eastAsia"/>
          <w:spacing w:val="-8"/>
          <w:sz w:val="30"/>
        </w:rPr>
        <w:t>(13)</w:t>
      </w:r>
      <w:r w:rsidRPr="00584C45">
        <w:rPr>
          <w:rFonts w:ascii="Times New Roman" w:eastAsia="宋体" w:hAnsi="Times New Roman" w:hint="eastAsia"/>
          <w:spacing w:val="-8"/>
          <w:sz w:val="30"/>
        </w:rPr>
        <w:t>的法家。他从卫国跑到了秦国，虽然受到了秦国新兴地主阶级的欢迎，但也遭到了没落奴隶主阶级的反对。当时，在秦国朝廷上发生了</w:t>
      </w:r>
      <w:r w:rsidRPr="00584C45">
        <w:rPr>
          <w:rFonts w:ascii="Times New Roman" w:eastAsia="宋体" w:hAnsi="Times New Roman" w:hint="eastAsia"/>
          <w:spacing w:val="-8"/>
          <w:sz w:val="30"/>
        </w:rPr>
        <w:lastRenderedPageBreak/>
        <w:t>一场大争论。秦国旧贵族的政治代表甘龙和杜挚，妄图按照儒家的路线改造秦国，叫嚷“法古无过，循礼无邪”</w:t>
      </w:r>
      <w:r w:rsidRPr="00584C45">
        <w:rPr>
          <w:rFonts w:ascii="Times New Roman" w:eastAsia="宋体" w:hAnsi="Times New Roman" w:hint="eastAsia"/>
          <w:spacing w:val="-8"/>
          <w:sz w:val="30"/>
        </w:rPr>
        <w:t>(14)</w:t>
      </w:r>
      <w:r w:rsidRPr="00584C45">
        <w:rPr>
          <w:rFonts w:ascii="Times New Roman" w:eastAsia="宋体" w:hAnsi="Times New Roman" w:hint="eastAsia"/>
          <w:spacing w:val="-8"/>
          <w:sz w:val="30"/>
        </w:rPr>
        <w:t>，竭力主张维护奴隶制的“礼治”局面。商鞅驳斥这种传统的奴隶主思想是“世俗之言”，说是“治事不一道，便国不法古”</w:t>
      </w:r>
      <w:r w:rsidRPr="00584C45">
        <w:rPr>
          <w:rFonts w:ascii="Times New Roman" w:eastAsia="宋体" w:hAnsi="Times New Roman" w:hint="eastAsia"/>
          <w:spacing w:val="-8"/>
          <w:sz w:val="30"/>
        </w:rPr>
        <w:t>(15)</w:t>
      </w:r>
      <w:r w:rsidRPr="00584C45">
        <w:rPr>
          <w:rFonts w:ascii="Times New Roman" w:eastAsia="宋体" w:hAnsi="Times New Roman" w:hint="eastAsia"/>
          <w:spacing w:val="-8"/>
          <w:sz w:val="30"/>
        </w:rPr>
        <w:t>，竭力提倡变革。在这场地主阶级革新派与奴隶主贵族保守派的激烈争论中，秦孝公坚定地支持了商鞅的主张，确定了变法的路线。从公元前三五六年开始，商鞅大刀阔斧地进行改革，推行了一系列的变法措施：如“开阡陌封疆”</w:t>
      </w:r>
      <w:r w:rsidRPr="00584C45">
        <w:rPr>
          <w:rFonts w:ascii="Times New Roman" w:eastAsia="宋体" w:hAnsi="Times New Roman" w:hint="eastAsia"/>
          <w:spacing w:val="-8"/>
          <w:sz w:val="30"/>
        </w:rPr>
        <w:t>(16)</w:t>
      </w:r>
      <w:r w:rsidRPr="00584C45">
        <w:rPr>
          <w:rFonts w:ascii="Times New Roman" w:eastAsia="宋体" w:hAnsi="Times New Roman" w:hint="eastAsia"/>
          <w:spacing w:val="-8"/>
          <w:sz w:val="30"/>
        </w:rPr>
        <w:t>，奖励地主垦荒，发展农业生产，废除旧贵族的世袭特权，推广“民为什伍”</w:t>
      </w:r>
      <w:r w:rsidRPr="00584C45">
        <w:rPr>
          <w:rFonts w:ascii="Times New Roman" w:eastAsia="宋体" w:hAnsi="Times New Roman" w:hint="eastAsia"/>
          <w:spacing w:val="-8"/>
          <w:sz w:val="30"/>
        </w:rPr>
        <w:t>(17)</w:t>
      </w:r>
      <w:r w:rsidRPr="00584C45">
        <w:rPr>
          <w:rFonts w:ascii="Times New Roman" w:eastAsia="宋体" w:hAnsi="Times New Roman" w:hint="eastAsia"/>
          <w:spacing w:val="-8"/>
          <w:sz w:val="30"/>
        </w:rPr>
        <w:t>的连坐法，实行县制，以及统一度量衡制度等等。商鞅从维护地主阶级利益的立场出发，竭力倡导“僇力本业”</w:t>
      </w:r>
      <w:r w:rsidRPr="00584C45">
        <w:rPr>
          <w:rFonts w:ascii="Times New Roman" w:eastAsia="宋体" w:hAnsi="Times New Roman" w:hint="eastAsia"/>
          <w:spacing w:val="-8"/>
          <w:sz w:val="30"/>
        </w:rPr>
        <w:t>(18)</w:t>
      </w:r>
      <w:r w:rsidRPr="00584C45">
        <w:rPr>
          <w:rFonts w:ascii="Times New Roman" w:eastAsia="宋体" w:hAnsi="Times New Roman" w:hint="eastAsia"/>
          <w:spacing w:val="-8"/>
          <w:sz w:val="30"/>
        </w:rPr>
        <w:t>，即要求努力从事耕织，认为“国之所以兴者，农战也”</w:t>
      </w:r>
      <w:r w:rsidRPr="00584C45">
        <w:rPr>
          <w:rFonts w:ascii="Times New Roman" w:eastAsia="宋体" w:hAnsi="Times New Roman" w:hint="eastAsia"/>
          <w:spacing w:val="-8"/>
          <w:sz w:val="30"/>
        </w:rPr>
        <w:t>(19)</w:t>
      </w:r>
      <w:r w:rsidRPr="00584C45">
        <w:rPr>
          <w:rFonts w:ascii="Times New Roman" w:eastAsia="宋体" w:hAnsi="Times New Roman" w:hint="eastAsia"/>
          <w:spacing w:val="-8"/>
          <w:sz w:val="30"/>
        </w:rPr>
        <w:t>。他在变法中特别规定：凡是“耕织致粟帛多者”可以“复其身”</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免除本身的赋役</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。相反，如果是“事末利及怠而贫者”</w:t>
      </w:r>
      <w:r w:rsidRPr="00584C45">
        <w:rPr>
          <w:rFonts w:ascii="Times New Roman" w:eastAsia="宋体" w:hAnsi="Times New Roman" w:hint="eastAsia"/>
          <w:spacing w:val="-8"/>
          <w:sz w:val="30"/>
        </w:rPr>
        <w:t>(20)</w:t>
      </w:r>
      <w:r w:rsidRPr="00584C45">
        <w:rPr>
          <w:rFonts w:ascii="Times New Roman" w:eastAsia="宋体" w:hAnsi="Times New Roman" w:hint="eastAsia"/>
          <w:spacing w:val="-8"/>
          <w:sz w:val="30"/>
        </w:rPr>
        <w:t>，就要连同他的妻子没为官奴婢。这种重农抑商政策的实施，有利于新兴地主阶级力量的增长，沉重地打击了工商奴隶主的势力。</w:t>
      </w:r>
    </w:p>
    <w:p w14:paraId="04C6D7A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商鞅变法是一场深刻的社会变革。它必然要受到旧贵族反动势力的顽抗。商鞅变法的时候，秦国的京都里“言初令之不便者以千数”，“宗室贵戚多怨望者”</w:t>
      </w:r>
      <w:r w:rsidRPr="00584C45">
        <w:rPr>
          <w:rFonts w:ascii="Times New Roman" w:eastAsia="宋体" w:hAnsi="Times New Roman" w:hint="eastAsia"/>
          <w:spacing w:val="-8"/>
          <w:sz w:val="30"/>
        </w:rPr>
        <w:t>(21)</w:t>
      </w:r>
      <w:r w:rsidRPr="00584C45">
        <w:rPr>
          <w:rFonts w:ascii="Times New Roman" w:eastAsia="宋体" w:hAnsi="Times New Roman" w:hint="eastAsia"/>
          <w:spacing w:val="-8"/>
          <w:sz w:val="30"/>
        </w:rPr>
        <w:t>。贵族奴隶主胆战心悸，咬牙切齿，“怨毒商鞅之法甚于私仇”</w:t>
      </w:r>
      <w:r w:rsidRPr="00584C45">
        <w:rPr>
          <w:rFonts w:ascii="Times New Roman" w:eastAsia="宋体" w:hAnsi="Times New Roman" w:hint="eastAsia"/>
          <w:spacing w:val="-8"/>
          <w:sz w:val="30"/>
        </w:rPr>
        <w:t>(22)</w:t>
      </w:r>
      <w:r w:rsidRPr="00584C45">
        <w:rPr>
          <w:rFonts w:ascii="Times New Roman" w:eastAsia="宋体" w:hAnsi="Times New Roman" w:hint="eastAsia"/>
          <w:spacing w:val="-8"/>
          <w:sz w:val="30"/>
        </w:rPr>
        <w:t>，“畜怨积雠比于丘山”</w:t>
      </w:r>
      <w:r w:rsidRPr="00584C45">
        <w:rPr>
          <w:rFonts w:ascii="Times New Roman" w:eastAsia="宋体" w:hAnsi="Times New Roman" w:hint="eastAsia"/>
          <w:spacing w:val="-8"/>
          <w:sz w:val="30"/>
        </w:rPr>
        <w:t>(23)</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lastRenderedPageBreak/>
        <w:t>他们纷纷聚集在公子虔的旗帜下，唆使太子“犯法”，竭力阻挠变法的实行。商鞅面对着这种“法之不行，自于贵戚”</w:t>
      </w:r>
      <w:r w:rsidRPr="00584C45">
        <w:rPr>
          <w:rFonts w:ascii="Times New Roman" w:eastAsia="宋体" w:hAnsi="Times New Roman" w:hint="eastAsia"/>
          <w:spacing w:val="-8"/>
          <w:sz w:val="30"/>
        </w:rPr>
        <w:t>(24)</w:t>
      </w:r>
      <w:r w:rsidRPr="00584C45">
        <w:rPr>
          <w:rFonts w:ascii="Times New Roman" w:eastAsia="宋体" w:hAnsi="Times New Roman" w:hint="eastAsia"/>
          <w:spacing w:val="-8"/>
          <w:sz w:val="30"/>
        </w:rPr>
        <w:t>的局面，在秦孝公的支持下，对宗族奴隶主集团进行了沉重的打击。他对公子虔处以割鼻的重刑，罚唆使太子犯法的公孙贾面上刺字，杀了破坏变法的贵族祝懽。商鞅大张旗鼓地镇压反革命，在咸阳附近的渭水边上镇压了七百多个旧贵族，维护和巩固了新的封建制度。据记载，新法“行之十年，秦民大悦”，“乡邑大治”</w:t>
      </w:r>
      <w:r w:rsidRPr="00584C45">
        <w:rPr>
          <w:rFonts w:ascii="Times New Roman" w:eastAsia="宋体" w:hAnsi="Times New Roman" w:hint="eastAsia"/>
          <w:spacing w:val="-8"/>
          <w:sz w:val="30"/>
        </w:rPr>
        <w:t>(25)</w:t>
      </w:r>
      <w:r w:rsidRPr="00584C45">
        <w:rPr>
          <w:rFonts w:ascii="Times New Roman" w:eastAsia="宋体" w:hAnsi="Times New Roman" w:hint="eastAsia"/>
          <w:spacing w:val="-8"/>
          <w:sz w:val="30"/>
        </w:rPr>
        <w:t>，连妇女儿童都能“言商君之法”</w:t>
      </w:r>
      <w:r w:rsidRPr="00584C45">
        <w:rPr>
          <w:rFonts w:ascii="Times New Roman" w:eastAsia="宋体" w:hAnsi="Times New Roman" w:hint="eastAsia"/>
          <w:spacing w:val="-8"/>
          <w:sz w:val="30"/>
        </w:rPr>
        <w:t>(26)</w:t>
      </w:r>
      <w:r w:rsidRPr="00584C45">
        <w:rPr>
          <w:rFonts w:ascii="Times New Roman" w:eastAsia="宋体" w:hAnsi="Times New Roman" w:hint="eastAsia"/>
          <w:spacing w:val="-8"/>
          <w:sz w:val="30"/>
        </w:rPr>
        <w:t>。当章太炎早年还是一个资产阶级革命派的时候，就曾正确地评论了商鞅，说：“世徒见鞅初政之酷烈，而不考其后之成效。”</w:t>
      </w:r>
      <w:r w:rsidRPr="00584C45">
        <w:rPr>
          <w:rFonts w:ascii="Times New Roman" w:eastAsia="宋体" w:hAnsi="Times New Roman" w:hint="eastAsia"/>
          <w:spacing w:val="-8"/>
          <w:sz w:val="30"/>
        </w:rPr>
        <w:t>(27)</w:t>
      </w:r>
    </w:p>
    <w:p w14:paraId="5B4B5DC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国的宗族奴隶主集团在经受了猛烈的打击后，转入地下活动，公子虔八年闭门不出，但背地里却在日夜酝酿阴谋，妄图复辟。商鞅作为地主阶级的政治代表，摆脱不了那个阶级所特有的局限性和软弱性。他虽然意识到斗争的严重性，但他根本不可能依靠人民，就是对于地主阶级的力量也缺少足够的估计和广泛的动员。他走的是一条自上而下的变法路线。因此，当秦孝公一死，商鞅的变法就搞不下去了。特别当那个和旧贵族站在一个阵线上的太子——秦惠王上台以后，以公子虔为首的复辟势力立刻进行反攻倒算，“告商君欲反”</w:t>
      </w:r>
      <w:r w:rsidRPr="00584C45">
        <w:rPr>
          <w:rFonts w:ascii="Times New Roman" w:eastAsia="宋体" w:hAnsi="Times New Roman" w:hint="eastAsia"/>
          <w:spacing w:val="-8"/>
          <w:sz w:val="30"/>
        </w:rPr>
        <w:t>(28)</w:t>
      </w:r>
      <w:r w:rsidRPr="00584C45">
        <w:rPr>
          <w:rFonts w:ascii="Times New Roman" w:eastAsia="宋体" w:hAnsi="Times New Roman" w:hint="eastAsia"/>
          <w:spacing w:val="-8"/>
          <w:sz w:val="30"/>
        </w:rPr>
        <w:t>。公元前三三八年，贵族奴隶主用“车裂”的酷刑杀害了商鞅。</w:t>
      </w:r>
    </w:p>
    <w:p w14:paraId="7559AC2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商鞅死后，复辟的逆流一度统治了秦国。秦惠王推行了一条与商鞅完全不同的政治路线，排斥法家而信用旧贵族。秦惠王有个舅子名叫魏冄，后封于穰，称为穰侯。他是惠王、武王、昭王三朝的“元老”，经济上“富于王室”，政治上“威振秦国”</w:t>
      </w:r>
      <w:r w:rsidRPr="00584C45">
        <w:rPr>
          <w:rFonts w:ascii="Times New Roman" w:eastAsia="宋体" w:hAnsi="Times New Roman" w:hint="eastAsia"/>
          <w:spacing w:val="-8"/>
          <w:sz w:val="30"/>
        </w:rPr>
        <w:t>(29)</w:t>
      </w:r>
      <w:r w:rsidRPr="00584C45">
        <w:rPr>
          <w:rFonts w:ascii="Times New Roman" w:eastAsia="宋体" w:hAnsi="Times New Roman" w:hint="eastAsia"/>
          <w:spacing w:val="-8"/>
          <w:sz w:val="30"/>
        </w:rPr>
        <w:t>。穰侯竭力迫害法家，把来自韩、赵、魏等国的地主阶级谋士，一律斥之为“徒乱人国”</w:t>
      </w:r>
      <w:r w:rsidRPr="00584C45">
        <w:rPr>
          <w:rFonts w:ascii="Times New Roman" w:eastAsia="宋体" w:hAnsi="Times New Roman" w:hint="eastAsia"/>
          <w:spacing w:val="-8"/>
          <w:sz w:val="30"/>
        </w:rPr>
        <w:t>(30)</w:t>
      </w:r>
      <w:r w:rsidRPr="00584C45">
        <w:rPr>
          <w:rFonts w:ascii="Times New Roman" w:eastAsia="宋体" w:hAnsi="Times New Roman" w:hint="eastAsia"/>
          <w:spacing w:val="-8"/>
          <w:sz w:val="30"/>
        </w:rPr>
        <w:t>，充分暴露了贵族奴隶主阶级的反动本性。</w:t>
      </w:r>
    </w:p>
    <w:p w14:paraId="0C2D4C1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这个时候，中原各诸侯国也同时出现了一股反对法家的逆流。商鞅变法从根本上动摇了奴隶主阶级的经济基础，引起了各国奴隶主的惊慌与恐惧。他们把秦国看作是“不识礼义”、“好利而无信”的“虎狼”之国</w:t>
      </w:r>
      <w:r w:rsidRPr="00584C45">
        <w:rPr>
          <w:rFonts w:ascii="Times New Roman" w:eastAsia="宋体" w:hAnsi="Times New Roman" w:hint="eastAsia"/>
          <w:spacing w:val="-8"/>
          <w:sz w:val="30"/>
        </w:rPr>
        <w:t>(31)</w:t>
      </w:r>
      <w:r w:rsidRPr="00584C45">
        <w:rPr>
          <w:rFonts w:ascii="Times New Roman" w:eastAsia="宋体" w:hAnsi="Times New Roman" w:hint="eastAsia"/>
          <w:spacing w:val="-8"/>
          <w:sz w:val="30"/>
        </w:rPr>
        <w:t>。在这场对法家的围剿中充当急先锋的，是儒家的孟轲。儒家在当时是一种极其反动的思潮和学派，它的创始人孔丘就是一个顽固的没落奴隶主阶级代言人，终生为维护奴隶制统治而奔走呼号。孟轲继承了孔丘的反动事业，公开反对取消奴隶主贵族的世袭特权，主张保存“世臣”、“世禄”</w:t>
      </w:r>
      <w:r w:rsidRPr="00584C45">
        <w:rPr>
          <w:rFonts w:ascii="Times New Roman" w:eastAsia="宋体" w:hAnsi="Times New Roman" w:hint="eastAsia"/>
          <w:spacing w:val="-8"/>
          <w:sz w:val="30"/>
        </w:rPr>
        <w:t>(32)</w:t>
      </w:r>
      <w:r w:rsidRPr="00584C45">
        <w:rPr>
          <w:rFonts w:ascii="Times New Roman" w:eastAsia="宋体" w:hAnsi="Times New Roman" w:hint="eastAsia"/>
          <w:spacing w:val="-8"/>
          <w:sz w:val="30"/>
        </w:rPr>
        <w:t>制度，叫嚷“为政不难，不得罪于巨室”</w:t>
      </w:r>
      <w:r w:rsidRPr="00584C45">
        <w:rPr>
          <w:rFonts w:ascii="Times New Roman" w:eastAsia="宋体" w:hAnsi="Times New Roman" w:hint="eastAsia"/>
          <w:spacing w:val="-8"/>
          <w:sz w:val="30"/>
        </w:rPr>
        <w:t>(33)</w:t>
      </w:r>
      <w:r w:rsidRPr="00584C45">
        <w:rPr>
          <w:rFonts w:ascii="Times New Roman" w:eastAsia="宋体" w:hAnsi="Times New Roman" w:hint="eastAsia"/>
          <w:spacing w:val="-8"/>
          <w:sz w:val="30"/>
        </w:rPr>
        <w:t>，即不准触犯奴隶主贵族的利益。他同孔子杀少正卯一样，咒骂法家是“民贼”</w:t>
      </w:r>
      <w:r w:rsidRPr="00584C45">
        <w:rPr>
          <w:rFonts w:ascii="Times New Roman" w:eastAsia="宋体" w:hAnsi="Times New Roman" w:hint="eastAsia"/>
          <w:spacing w:val="-8"/>
          <w:sz w:val="30"/>
        </w:rPr>
        <w:t>(34)</w:t>
      </w:r>
      <w:r w:rsidRPr="00584C45">
        <w:rPr>
          <w:rFonts w:ascii="Times New Roman" w:eastAsia="宋体" w:hAnsi="Times New Roman" w:hint="eastAsia"/>
          <w:spacing w:val="-8"/>
          <w:sz w:val="30"/>
        </w:rPr>
        <w:t>，要求严厉镇压。商鞅“决裂阡陌”</w:t>
      </w:r>
      <w:r w:rsidRPr="00584C45">
        <w:rPr>
          <w:rFonts w:ascii="Times New Roman" w:eastAsia="宋体" w:hAnsi="Times New Roman" w:hint="eastAsia"/>
          <w:spacing w:val="-8"/>
          <w:sz w:val="30"/>
        </w:rPr>
        <w:t>(35)</w:t>
      </w:r>
      <w:r w:rsidRPr="00584C45">
        <w:rPr>
          <w:rFonts w:ascii="Times New Roman" w:eastAsia="宋体" w:hAnsi="Times New Roman" w:hint="eastAsia"/>
          <w:spacing w:val="-8"/>
          <w:sz w:val="30"/>
        </w:rPr>
        <w:t>，“隳经界”</w:t>
      </w:r>
      <w:r w:rsidRPr="00584C45">
        <w:rPr>
          <w:rFonts w:ascii="Times New Roman" w:eastAsia="宋体" w:hAnsi="Times New Roman" w:hint="eastAsia"/>
          <w:spacing w:val="-8"/>
          <w:sz w:val="30"/>
        </w:rPr>
        <w:t>(36)</w:t>
      </w:r>
      <w:r w:rsidRPr="00584C45">
        <w:rPr>
          <w:rFonts w:ascii="Times New Roman" w:eastAsia="宋体" w:hAnsi="Times New Roman" w:hint="eastAsia"/>
          <w:spacing w:val="-8"/>
          <w:sz w:val="30"/>
        </w:rPr>
        <w:t>，废除奴隶主土地所有制。孟子大讲“仁政，必自经界始”</w:t>
      </w:r>
      <w:r w:rsidRPr="00584C45">
        <w:rPr>
          <w:rFonts w:ascii="Times New Roman" w:eastAsia="宋体" w:hAnsi="Times New Roman" w:hint="eastAsia"/>
          <w:spacing w:val="-8"/>
          <w:sz w:val="30"/>
        </w:rPr>
        <w:t>(37)</w:t>
      </w:r>
      <w:r w:rsidRPr="00584C45">
        <w:rPr>
          <w:rFonts w:ascii="Times New Roman" w:eastAsia="宋体" w:hAnsi="Times New Roman" w:hint="eastAsia"/>
          <w:spacing w:val="-8"/>
          <w:sz w:val="30"/>
        </w:rPr>
        <w:t>，妄图恢复早已分崩离析的“井田”制。商鞅提倡“耕战”政策，鼓</w:t>
      </w:r>
      <w:r w:rsidRPr="00584C45">
        <w:rPr>
          <w:rFonts w:ascii="Times New Roman" w:eastAsia="宋体" w:hAnsi="Times New Roman" w:hint="eastAsia"/>
          <w:spacing w:val="-8"/>
          <w:sz w:val="30"/>
        </w:rPr>
        <w:lastRenderedPageBreak/>
        <w:t>励新兴地主阶级通过“辟田与胜敌”</w:t>
      </w:r>
      <w:r w:rsidRPr="00584C45">
        <w:rPr>
          <w:rFonts w:ascii="Times New Roman" w:eastAsia="宋体" w:hAnsi="Times New Roman" w:hint="eastAsia"/>
          <w:spacing w:val="-8"/>
          <w:sz w:val="30"/>
        </w:rPr>
        <w:t>(38)</w:t>
      </w:r>
      <w:r w:rsidRPr="00584C45">
        <w:rPr>
          <w:rFonts w:ascii="Times New Roman" w:eastAsia="宋体" w:hAnsi="Times New Roman" w:hint="eastAsia"/>
          <w:spacing w:val="-8"/>
          <w:sz w:val="30"/>
        </w:rPr>
        <w:t>的途径而改变社会地位。孟子则抛出“恒产”论，说什么“民之为道也，有恒产者有恒心”</w:t>
      </w:r>
      <w:r w:rsidRPr="00584C45">
        <w:rPr>
          <w:rFonts w:ascii="Times New Roman" w:eastAsia="宋体" w:hAnsi="Times New Roman" w:hint="eastAsia"/>
          <w:spacing w:val="-8"/>
          <w:sz w:val="30"/>
        </w:rPr>
        <w:t>(39)</w:t>
      </w:r>
      <w:r w:rsidRPr="00584C45">
        <w:rPr>
          <w:rFonts w:ascii="Times New Roman" w:eastAsia="宋体" w:hAnsi="Times New Roman" w:hint="eastAsia"/>
          <w:spacing w:val="-8"/>
          <w:sz w:val="30"/>
        </w:rPr>
        <w:t>，主张对“辟草莱”者处刑</w:t>
      </w:r>
      <w:r w:rsidRPr="00584C45">
        <w:rPr>
          <w:rFonts w:ascii="Times New Roman" w:eastAsia="宋体" w:hAnsi="Times New Roman" w:hint="eastAsia"/>
          <w:spacing w:val="-8"/>
          <w:sz w:val="30"/>
        </w:rPr>
        <w:t>(40)</w:t>
      </w:r>
      <w:r w:rsidRPr="00584C45">
        <w:rPr>
          <w:rFonts w:ascii="Times New Roman" w:eastAsia="宋体" w:hAnsi="Times New Roman" w:hint="eastAsia"/>
          <w:spacing w:val="-8"/>
          <w:sz w:val="30"/>
        </w:rPr>
        <w:t>。商鞅主张“法治”</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孟子则鼓吹“王道”“仁义”。孟子的政治经济主张是商鞅变法的一种反动，完全适应了贵族奴隶主的复辟需要。</w:t>
      </w:r>
    </w:p>
    <w:p w14:paraId="40CD3A5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但是，封建制度终究要代替奴隶制，这是一个不以人们意志为转移的历史规律。秦国内外反动派的复辟活动都无法改变历史发展的大方向。韩非说：“及孝公、商君死，惠王即位，秦法未败也”</w:t>
      </w:r>
      <w:r w:rsidRPr="00584C45">
        <w:rPr>
          <w:rFonts w:ascii="Times New Roman" w:eastAsia="宋体" w:hAnsi="Times New Roman" w:hint="eastAsia"/>
          <w:spacing w:val="-8"/>
          <w:sz w:val="30"/>
        </w:rPr>
        <w:t>(41)</w:t>
      </w:r>
      <w:r w:rsidRPr="00584C45">
        <w:rPr>
          <w:rFonts w:ascii="Times New Roman" w:eastAsia="宋体" w:hAnsi="Times New Roman" w:hint="eastAsia"/>
          <w:spacing w:val="-8"/>
          <w:sz w:val="30"/>
        </w:rPr>
        <w:t>。这话说得不错。秦国在废除“井田”制后，封建土地私有制的建立和发展，犹如潮水一样不可阻挡。据记载，“秦惠王并巴中，……其君长岁出赋二千一十六钱，三岁一出义赋千八百钱。”</w:t>
      </w:r>
      <w:r w:rsidRPr="00584C45">
        <w:rPr>
          <w:rFonts w:ascii="Times New Roman" w:eastAsia="宋体" w:hAnsi="Times New Roman" w:hint="eastAsia"/>
          <w:spacing w:val="-8"/>
          <w:sz w:val="30"/>
        </w:rPr>
        <w:t>(42)</w:t>
      </w:r>
      <w:r w:rsidRPr="00584C45">
        <w:rPr>
          <w:rFonts w:ascii="Times New Roman" w:eastAsia="宋体" w:hAnsi="Times New Roman" w:hint="eastAsia"/>
          <w:spacing w:val="-8"/>
          <w:sz w:val="30"/>
        </w:rPr>
        <w:t>这是典型的封建赋税的剥削形式。到了秦昭王时期，秦国不仅关中地区农业发达，就连边远的蜀地也是“沃野千里”，有“天府”</w:t>
      </w:r>
      <w:r w:rsidRPr="00584C45">
        <w:rPr>
          <w:rFonts w:ascii="Times New Roman" w:eastAsia="宋体" w:hAnsi="Times New Roman" w:hint="eastAsia"/>
          <w:spacing w:val="-8"/>
          <w:sz w:val="30"/>
        </w:rPr>
        <w:t>(43)</w:t>
      </w:r>
      <w:r w:rsidRPr="00584C45">
        <w:rPr>
          <w:rFonts w:ascii="Times New Roman" w:eastAsia="宋体" w:hAnsi="Times New Roman" w:hint="eastAsia"/>
          <w:spacing w:val="-8"/>
          <w:sz w:val="30"/>
        </w:rPr>
        <w:t>之称。这一切说明，旧的奴隶主土地所有制的桎梏打碎以后，必然造成了新的地主经济的繁荣。</w:t>
      </w:r>
    </w:p>
    <w:p w14:paraId="1C430A1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地主经济进一步发展后，新兴地主阶级日益不满于自己在政治上的无权地位，力求建立同经济基础相适应的统治形式。它同贵族奴隶主阶级的斗争进入了一个新阶段。如果说，商鞅变法时期的斗争主要围绕着土地所有制问题展开，那末，随着这个问题的基本解决，两个阶级的斗争就逐渐集中到政权问</w:t>
      </w:r>
      <w:r w:rsidRPr="00584C45">
        <w:rPr>
          <w:rFonts w:ascii="Times New Roman" w:eastAsia="宋体" w:hAnsi="Times New Roman" w:hint="eastAsia"/>
          <w:spacing w:val="-8"/>
          <w:sz w:val="30"/>
        </w:rPr>
        <w:lastRenderedPageBreak/>
        <w:t>题上去了。秦昭王在位期间，由于魏冄等人专权，“私家富重于王室”</w:t>
      </w:r>
      <w:r w:rsidRPr="00584C45">
        <w:rPr>
          <w:rFonts w:ascii="Times New Roman" w:eastAsia="宋体" w:hAnsi="Times New Roman" w:hint="eastAsia"/>
          <w:spacing w:val="-8"/>
          <w:sz w:val="30"/>
        </w:rPr>
        <w:t>(44)</w:t>
      </w:r>
      <w:r w:rsidRPr="00584C45">
        <w:rPr>
          <w:rFonts w:ascii="Times New Roman" w:eastAsia="宋体" w:hAnsi="Times New Roman" w:hint="eastAsia"/>
          <w:spacing w:val="-8"/>
          <w:sz w:val="30"/>
        </w:rPr>
        <w:t>。秦昭王为了夺回丧失掉的权力，和新兴地主阶级有了共同语言，逐渐倾向于法家，认识到“儒无益于人之国”</w:t>
      </w:r>
      <w:r w:rsidRPr="00584C45">
        <w:rPr>
          <w:rFonts w:ascii="Times New Roman" w:eastAsia="宋体" w:hAnsi="Times New Roman" w:hint="eastAsia"/>
          <w:spacing w:val="-8"/>
          <w:sz w:val="30"/>
        </w:rPr>
        <w:t>(45)</w:t>
      </w:r>
      <w:r w:rsidRPr="00584C45">
        <w:rPr>
          <w:rFonts w:ascii="Times New Roman" w:eastAsia="宋体" w:hAnsi="Times New Roman" w:hint="eastAsia"/>
          <w:spacing w:val="-8"/>
          <w:sz w:val="30"/>
        </w:rPr>
        <w:t>。有一次，昭王生病，一些奴隶主贵族有意冒犯禁令，买牛肉为他祈祷。昭王毫不踌躇地认为“法不立，乱亡之道也”</w:t>
      </w:r>
      <w:r w:rsidRPr="00584C45">
        <w:rPr>
          <w:rFonts w:ascii="Times New Roman" w:eastAsia="宋体" w:hAnsi="Times New Roman" w:hint="eastAsia"/>
          <w:spacing w:val="-8"/>
          <w:sz w:val="30"/>
        </w:rPr>
        <w:t>(46)</w:t>
      </w:r>
      <w:r w:rsidRPr="00584C45">
        <w:rPr>
          <w:rFonts w:ascii="Times New Roman" w:eastAsia="宋体" w:hAnsi="Times New Roman" w:hint="eastAsia"/>
          <w:spacing w:val="-8"/>
          <w:sz w:val="30"/>
        </w:rPr>
        <w:t>，下令每人罚盔甲两副入库。</w:t>
      </w:r>
    </w:p>
    <w:p w14:paraId="52E71E4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就在这种情况下，著名的法家代表人物范睢从魏国来到了秦国。他逃避了穰侯魏冄的搜查，在给昭王的“上书”中指出：“臣闻明主立政，有功者不得不赏，有能者不得不官，劳大者其禄厚，功多者其爵尊，能治众者其官大。”</w:t>
      </w:r>
      <w:r w:rsidRPr="00584C45">
        <w:rPr>
          <w:rFonts w:ascii="Times New Roman" w:eastAsia="宋体" w:hAnsi="Times New Roman" w:hint="eastAsia"/>
          <w:spacing w:val="-8"/>
          <w:sz w:val="30"/>
        </w:rPr>
        <w:t>(47)</w:t>
      </w:r>
      <w:r w:rsidRPr="00584C45">
        <w:rPr>
          <w:rFonts w:ascii="Times New Roman" w:eastAsia="宋体" w:hAnsi="Times New Roman" w:hint="eastAsia"/>
          <w:spacing w:val="-8"/>
          <w:sz w:val="30"/>
        </w:rPr>
        <w:t>范睢继承和发挥了商鞅的“有功者显荣，无功者虽富无所芬华”</w:t>
      </w:r>
      <w:r w:rsidRPr="00584C45">
        <w:rPr>
          <w:rFonts w:ascii="Times New Roman" w:eastAsia="宋体" w:hAnsi="Times New Roman" w:hint="eastAsia"/>
          <w:spacing w:val="-8"/>
          <w:sz w:val="30"/>
        </w:rPr>
        <w:t>(48)</w:t>
      </w:r>
      <w:r w:rsidRPr="00584C45">
        <w:rPr>
          <w:rFonts w:ascii="Times New Roman" w:eastAsia="宋体" w:hAnsi="Times New Roman" w:hint="eastAsia"/>
          <w:spacing w:val="-8"/>
          <w:sz w:val="30"/>
        </w:rPr>
        <w:t>的思想，反对“世臣”、</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“世禄”制度。同儒家的贵族分权思想根本对立，范睢提出了建立中央集权的封建国家的法家思想。他告诫昭王说：“天下有明主则诸侯不得擅厚”</w:t>
      </w:r>
      <w:r w:rsidRPr="00584C45">
        <w:rPr>
          <w:rFonts w:ascii="Times New Roman" w:eastAsia="宋体" w:hAnsi="Times New Roman" w:hint="eastAsia"/>
          <w:spacing w:val="-8"/>
          <w:sz w:val="30"/>
        </w:rPr>
        <w:t>(49)</w:t>
      </w:r>
      <w:r w:rsidRPr="00584C45">
        <w:rPr>
          <w:rFonts w:ascii="Times New Roman" w:eastAsia="宋体" w:hAnsi="Times New Roman" w:hint="eastAsia"/>
          <w:spacing w:val="-8"/>
          <w:sz w:val="30"/>
        </w:rPr>
        <w:t>。这就是说，只有加强中央集权，才能保证国君的绝对地位。范睢批判以魏冄为首的贵族奴隶主集团为了保持自己的世袭特权而搞“远攻近交”的政策，进一步提出了</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“远交近攻”</w:t>
      </w:r>
      <w:r w:rsidRPr="00584C45">
        <w:rPr>
          <w:rFonts w:ascii="Times New Roman" w:eastAsia="宋体" w:hAnsi="Times New Roman" w:hint="eastAsia"/>
          <w:spacing w:val="-8"/>
          <w:sz w:val="30"/>
        </w:rPr>
        <w:t>(50)</w:t>
      </w:r>
      <w:r w:rsidRPr="00584C45">
        <w:rPr>
          <w:rFonts w:ascii="Times New Roman" w:eastAsia="宋体" w:hAnsi="Times New Roman" w:hint="eastAsia"/>
          <w:spacing w:val="-8"/>
          <w:sz w:val="30"/>
        </w:rPr>
        <w:t>的政策。范睢的路线博得了秦昭王的赞同，于是，“拜范睢为客卿，谋兵事”</w:t>
      </w:r>
      <w:r w:rsidRPr="00584C45">
        <w:rPr>
          <w:rFonts w:ascii="Times New Roman" w:eastAsia="宋体" w:hAnsi="Times New Roman" w:hint="eastAsia"/>
          <w:spacing w:val="-8"/>
          <w:sz w:val="30"/>
        </w:rPr>
        <w:t>(51)</w:t>
      </w:r>
      <w:r w:rsidRPr="00584C45">
        <w:rPr>
          <w:rFonts w:ascii="Times New Roman" w:eastAsia="宋体" w:hAnsi="Times New Roman" w:hint="eastAsia"/>
          <w:spacing w:val="-8"/>
          <w:sz w:val="30"/>
        </w:rPr>
        <w:t>。</w:t>
      </w:r>
    </w:p>
    <w:p w14:paraId="078232D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秦昭王任用范睢后，在对外的统一战争中连续不断地取得了胜利，从而加强了昭王为代表的地主</w:t>
      </w:r>
      <w:r w:rsidRPr="00584C45">
        <w:rPr>
          <w:rFonts w:ascii="Times New Roman" w:eastAsia="宋体" w:hAnsi="Times New Roman" w:hint="eastAsia"/>
          <w:spacing w:val="-8"/>
          <w:sz w:val="30"/>
        </w:rPr>
        <w:lastRenderedPageBreak/>
        <w:t>阶级的地位。在这个基础上，秦昭王“强公室，杜私门”</w:t>
      </w:r>
      <w:r w:rsidRPr="00584C45">
        <w:rPr>
          <w:rFonts w:ascii="Times New Roman" w:eastAsia="宋体" w:hAnsi="Times New Roman" w:hint="eastAsia"/>
          <w:spacing w:val="-8"/>
          <w:sz w:val="30"/>
        </w:rPr>
        <w:t>(52)</w:t>
      </w:r>
      <w:r w:rsidRPr="00584C45">
        <w:rPr>
          <w:rFonts w:ascii="Times New Roman" w:eastAsia="宋体" w:hAnsi="Times New Roman" w:hint="eastAsia"/>
          <w:spacing w:val="-8"/>
          <w:sz w:val="30"/>
        </w:rPr>
        <w:t>，把穰侯、高陵君、华阳君、泾阳君等一小撮旧贵族驱逐到关外，拜范睢为相。此后，新兴地主阶级在秦国的政权机构中重又占据了优势。</w:t>
      </w:r>
    </w:p>
    <w:p w14:paraId="28E409F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但是，范睢虽然位居相位，实际上却是坐在一个随时都可能爆发的火山口上。在秦国，旧贵族势力当时还是相当强大的。在这种阶级斗争的背景下，范睢动摇了，于公元前二五六年“谢病请归相印”</w:t>
      </w:r>
      <w:r w:rsidRPr="00584C45">
        <w:rPr>
          <w:rFonts w:ascii="Times New Roman" w:eastAsia="宋体" w:hAnsi="Times New Roman" w:hint="eastAsia"/>
          <w:spacing w:val="-8"/>
          <w:sz w:val="30"/>
        </w:rPr>
        <w:t>(53)</w:t>
      </w:r>
      <w:r w:rsidRPr="00584C45">
        <w:rPr>
          <w:rFonts w:ascii="Times New Roman" w:eastAsia="宋体" w:hAnsi="Times New Roman" w:hint="eastAsia"/>
          <w:spacing w:val="-8"/>
          <w:sz w:val="30"/>
        </w:rPr>
        <w:t>。他的后任蔡泽也只当了几个月的秦相，就由于惧怕贵族奴隶主集团的攻击而主动辞职。范睢、蔡泽的下台，固然说明了他们为了个人的身家性命，不敢将变法事业进行到底</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同时，这也深刻地说明，在秦国地主阶级掌握政权以后，仍然存在着复辟与反复辟的严重斗争。</w:t>
      </w:r>
    </w:p>
    <w:p w14:paraId="4F5E14C1" w14:textId="77777777" w:rsidR="00584C45" w:rsidRPr="00584C45" w:rsidRDefault="00584C45" w:rsidP="006200FF">
      <w:pPr>
        <w:pStyle w:val="A520"/>
      </w:pPr>
      <w:bookmarkStart w:id="292" w:name="_Toc179843704"/>
      <w:bookmarkStart w:id="293" w:name="_Toc182735656"/>
      <w:r w:rsidRPr="00584C45">
        <w:rPr>
          <w:rFonts w:hint="eastAsia"/>
        </w:rPr>
        <w:t>二</w:t>
      </w:r>
      <w:bookmarkEnd w:id="292"/>
      <w:bookmarkEnd w:id="293"/>
    </w:p>
    <w:p w14:paraId="674EFE6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在这场地主阶级与贵族奴隶主的长期、曲折、反复的斗争中，秦始皇继承了商鞅、范睢的事业，是在全中国完成了封建统一事业的雄主。</w:t>
      </w:r>
    </w:p>
    <w:p w14:paraId="5C82FB3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秦始皇执政以后，建立地主阶级专政的斗争发展到一个新的阶段。秦始皇曾经采取两项具有战略意义的步骤：其一，铲除以吕不韦为首的集团，保证了统一战争的胜利和秦王朝的建立</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其二，实行“焚</w:t>
      </w:r>
      <w:r w:rsidRPr="00584C45">
        <w:rPr>
          <w:rFonts w:ascii="Times New Roman" w:eastAsia="宋体" w:hAnsi="Times New Roman" w:hint="eastAsia"/>
          <w:spacing w:val="-8"/>
          <w:sz w:val="30"/>
        </w:rPr>
        <w:lastRenderedPageBreak/>
        <w:t>书坑儒”的革命措施，巩固了地主阶级政权。这两起历史事件，是秦国新兴地主阶级与没落奴隶主贵族长期斗争的继续，也是秦国自商鞅变法以来一百五十年间复辟和反复辟斗争的继续。</w:t>
      </w:r>
    </w:p>
    <w:p w14:paraId="27ECCE4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吕不韦并不是地主阶级的代表，而是奴隶主贵族的代表。战国末期，齐、楚等六国所用的宰相，都是宗室贵族，如齐国的田忌、田婴、田文，楚国的令尹子兰、黄歇，赵国的赵胜等。只有秦国却大量任用客卿，任用那些在六国站不住脚而逃亡到秦国来的地主阶级知识分子，如范睢、蔡泽、李斯等。但是这时在秦国，工商奴隶主力量仍然十分强大，他们成为复辟活动的最主要的社会基础。据《史记·货殖列传》的记载：秦国的乌氏倮、巴寡妇清以及蜀之卓氏等，就都有僮</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奴隶</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千人，富“拟于人君”。吕不韦是这股社会势力的最著名的代表。他是个“阳翟大贾”，拥有“家僮”万人，“家累千金”</w:t>
      </w:r>
      <w:r w:rsidRPr="00584C45">
        <w:rPr>
          <w:rFonts w:ascii="Times New Roman" w:eastAsia="宋体" w:hAnsi="Times New Roman" w:hint="eastAsia"/>
          <w:spacing w:val="-8"/>
          <w:sz w:val="30"/>
        </w:rPr>
        <w:t>(54)</w:t>
      </w:r>
      <w:r w:rsidRPr="00584C45">
        <w:rPr>
          <w:rFonts w:ascii="Times New Roman" w:eastAsia="宋体" w:hAnsi="Times New Roman" w:hint="eastAsia"/>
          <w:spacing w:val="-8"/>
          <w:sz w:val="30"/>
        </w:rPr>
        <w:t>，是个大奴隶主。他依靠政治投机而当上了秦庄襄王的丞相。吕不韦的上台，得到了秦国华阳夫人等贵族奴隶主集团的支持，是当时奴隶主阶级复辟活动的结果。</w:t>
      </w:r>
    </w:p>
    <w:p w14:paraId="42B2CE2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吕不韦在秦国执政以后，竭力推行的是一条复辟奴隶制的反动的政治路线。他在经济上，激烈反对秦国传统的“强本弱末”政策，胡说“本”不是指“耕耘种殖”，而是“孝”与“贤”</w:t>
      </w:r>
      <w:r w:rsidRPr="00584C45">
        <w:rPr>
          <w:rFonts w:ascii="Times New Roman" w:eastAsia="宋体" w:hAnsi="Times New Roman" w:hint="eastAsia"/>
          <w:spacing w:val="-8"/>
          <w:sz w:val="30"/>
        </w:rPr>
        <w:t>(55)</w:t>
      </w:r>
      <w:r w:rsidRPr="00584C45">
        <w:rPr>
          <w:rFonts w:ascii="Times New Roman" w:eastAsia="宋体" w:hAnsi="Times New Roman" w:hint="eastAsia"/>
          <w:spacing w:val="-8"/>
          <w:sz w:val="30"/>
        </w:rPr>
        <w:t>，妄图维护奴隶主阶级的利益，破坏地主阶级的经济基础——封建农</w:t>
      </w:r>
      <w:r w:rsidRPr="00584C45">
        <w:rPr>
          <w:rFonts w:ascii="Times New Roman" w:eastAsia="宋体" w:hAnsi="Times New Roman" w:hint="eastAsia"/>
          <w:spacing w:val="-8"/>
          <w:sz w:val="30"/>
        </w:rPr>
        <w:lastRenderedPageBreak/>
        <w:t>业经济。在文化思想上，吕不韦招集了一批对新制度不满的知识分子，编纂了《吕氏春秋》一书，妄图反对与取代在秦国居于传统地位的法家思想。</w:t>
      </w:r>
    </w:p>
    <w:p w14:paraId="609B0C1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吕氏春秋》的出笼，反映了当时阶级斗争和儒法论争的一个新动向。战国末年，由于没落奴隶主阶级力量的日益衰落，孔孟儒家的“显学”地位早已发生了动摇，处于分崩离析的境地。相反地，法家随着新兴地主阶级的日益强大，出现了象荀况、韩非那样杰出的代表人物。因此，这时在秦国要公开亮出儒家的旗帜是不行了，而是只能标榜折衷主义，在“杂家”的招牌下贩卖儒家的黑货。《吕氏春秋》表面上标榜对各家学说兼收并蓄，实质上是以儒家思想为核心，兼采道家思想。儒家宣扬旧的奴隶制统治秩序动不得，道家则宣扬新的封建统治秩序的建立无必要和不可能。两者形式虽有不同，但实质都是为了维护正在没落中的奴隶主旧贵族的统治。《吕氏春秋》是各种奴隶主阶级思想的大杂烩，它鼓吹儒家的“仁”和“义”</w:t>
      </w:r>
      <w:r w:rsidRPr="00584C45">
        <w:rPr>
          <w:rFonts w:ascii="Times New Roman" w:eastAsia="宋体" w:hAnsi="Times New Roman" w:hint="eastAsia"/>
          <w:spacing w:val="-8"/>
          <w:sz w:val="30"/>
        </w:rPr>
        <w:t>(56)</w:t>
      </w:r>
      <w:r w:rsidRPr="00584C45">
        <w:rPr>
          <w:rFonts w:ascii="Times New Roman" w:eastAsia="宋体" w:hAnsi="Times New Roman" w:hint="eastAsia"/>
          <w:spacing w:val="-8"/>
          <w:sz w:val="30"/>
        </w:rPr>
        <w:t>，又夹杂进无为而治之类的思想，根本目的是想倒退复古，恢复儒家所主张的奴隶制度。</w:t>
      </w:r>
    </w:p>
    <w:p w14:paraId="372B1C4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始皇一登位，便面临着一场与以吕不韦为首的贵族奴隶主集团的严重斗争。秦始皇作为新兴地主阶级的总代表，很自然地找到了韩非的法家思想作为反复辟的思想武器。韩非、李斯都是荀子的学生。据记载，当秦始皇读了韩非的著作以后，曾经感</w:t>
      </w:r>
      <w:r w:rsidRPr="00584C45">
        <w:rPr>
          <w:rFonts w:ascii="Times New Roman" w:eastAsia="宋体" w:hAnsi="Times New Roman" w:hint="eastAsia"/>
          <w:spacing w:val="-8"/>
          <w:sz w:val="30"/>
        </w:rPr>
        <w:lastRenderedPageBreak/>
        <w:t>叹地说：</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“寡人得见此人与之游，死不恨矣</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(57)</w:t>
      </w:r>
      <w:r w:rsidRPr="00584C45">
        <w:rPr>
          <w:rFonts w:ascii="Times New Roman" w:eastAsia="宋体" w:hAnsi="Times New Roman" w:hint="eastAsia"/>
          <w:spacing w:val="-8"/>
          <w:sz w:val="30"/>
        </w:rPr>
        <w:t>秦始皇在亲政后的第二年，根据韩非“刑过不避大臣，赏善不遗匹夫”</w:t>
      </w:r>
      <w:r w:rsidRPr="00584C45">
        <w:rPr>
          <w:rFonts w:ascii="Times New Roman" w:eastAsia="宋体" w:hAnsi="Times New Roman" w:hint="eastAsia"/>
          <w:spacing w:val="-8"/>
          <w:sz w:val="30"/>
        </w:rPr>
        <w:t>(58)</w:t>
      </w:r>
      <w:r w:rsidRPr="00584C45">
        <w:rPr>
          <w:rFonts w:ascii="Times New Roman" w:eastAsia="宋体" w:hAnsi="Times New Roman" w:hint="eastAsia"/>
          <w:spacing w:val="-8"/>
          <w:sz w:val="30"/>
        </w:rPr>
        <w:t>的原则，实行“宰相必起于州部，猛将必发于卒伍”</w:t>
      </w:r>
      <w:r w:rsidRPr="00584C45">
        <w:rPr>
          <w:rFonts w:ascii="Times New Roman" w:eastAsia="宋体" w:hAnsi="Times New Roman" w:hint="eastAsia"/>
          <w:spacing w:val="-8"/>
          <w:sz w:val="30"/>
        </w:rPr>
        <w:t>(59)</w:t>
      </w:r>
      <w:r w:rsidRPr="00584C45">
        <w:rPr>
          <w:rFonts w:ascii="Times New Roman" w:eastAsia="宋体" w:hAnsi="Times New Roman" w:hint="eastAsia"/>
          <w:spacing w:val="-8"/>
          <w:sz w:val="30"/>
        </w:rPr>
        <w:t>的政策，罢了吕不韦的官。吕不韦罢官后，死不改悔，继续与六国旧贵族秘密串连，阴谋发动叛乱。事发后，于公元前二三五年畏罪自杀。吕不韦这股势力的消灭，标志着秦国地主阶级统治得到了进一步的巩固。此后只过了十几年，到公元前二二一年，秦始皇就统一了全中国，建立了中央集权的封建帝国。这是新兴地主阶级的巨大胜利，也是法家思想的巨大胜利。它标志着中国从此结束了奴隶社会而进入了封建社会。</w:t>
      </w:r>
    </w:p>
    <w:p w14:paraId="0BE9A94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“焚书坑儒”的起因，是关于究竟坚持中央集权的郡县制还是复辟奴隶社会的分封制的论战。这是一个涉及国家制度和政权性质的根本问题。在这个事件中，代表贵族奴隶主利益的是那批坚持孔学的儒生。</w:t>
      </w:r>
    </w:p>
    <w:p w14:paraId="1E10444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秦王朝建立以后，秦国奴隶主贵族在政治和经济领域中的力量已经基本上垮台了。但是他们在意识形态领域里，由于大批儒生混进了政府机关和文化部门，还具有相当大的力量。根据历史记载：在朝廷中的博士七十人中，有不少人是儒者</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在地方上的，著名的儒者就有孔鲋、张耳、陈余等人。这些人</w:t>
      </w:r>
      <w:r w:rsidRPr="00584C45">
        <w:rPr>
          <w:rFonts w:ascii="Times New Roman" w:eastAsia="宋体" w:hAnsi="Times New Roman" w:hint="eastAsia"/>
          <w:spacing w:val="-8"/>
          <w:sz w:val="30"/>
        </w:rPr>
        <w:lastRenderedPageBreak/>
        <w:t>中的有一部分，对新制度极端不满，挑起了秦朝向何处去的新论战。</w:t>
      </w:r>
    </w:p>
    <w:p w14:paraId="7117AA0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在这场论战中，首先跳出来的是丞相王绾。他站在贵族奴隶主的立场上，建议恢复分封制。廷尉李斯站在法家的立场上，坚决反对开倒车，指出如果恢复分封制，诸侯“相攻击如仇雠”</w:t>
      </w:r>
      <w:r w:rsidRPr="00584C45">
        <w:rPr>
          <w:rFonts w:ascii="Times New Roman" w:eastAsia="宋体" w:hAnsi="Times New Roman" w:hint="eastAsia"/>
          <w:spacing w:val="-8"/>
          <w:sz w:val="30"/>
        </w:rPr>
        <w:t>(60)</w:t>
      </w:r>
      <w:r w:rsidRPr="00584C45">
        <w:rPr>
          <w:rFonts w:ascii="Times New Roman" w:eastAsia="宋体" w:hAnsi="Times New Roman" w:hint="eastAsia"/>
          <w:spacing w:val="-8"/>
          <w:sz w:val="30"/>
        </w:rPr>
        <w:t>，必然会恢复到过去奴隶社会的分裂和混战局面。秦始皇总结了秦国复辟与反复辟斗争的历史经验，赞同了李斯维护统一反对分裂的意见，认为“天下共苦战斗不休，以有侯王”，“天下初定，又复立国，是树兵也”，坚决实行郡县制，“分天下以为三十六郡”</w:t>
      </w:r>
      <w:r w:rsidRPr="00584C45">
        <w:rPr>
          <w:rFonts w:ascii="Times New Roman" w:eastAsia="宋体" w:hAnsi="Times New Roman" w:hint="eastAsia"/>
          <w:spacing w:val="-8"/>
          <w:sz w:val="30"/>
        </w:rPr>
        <w:t>(61)</w:t>
      </w:r>
      <w:r w:rsidRPr="00584C45">
        <w:rPr>
          <w:rFonts w:ascii="Times New Roman" w:eastAsia="宋体" w:hAnsi="Times New Roman" w:hint="eastAsia"/>
          <w:spacing w:val="-8"/>
          <w:sz w:val="30"/>
        </w:rPr>
        <w:t>，由中央派出官吏进行统治，建立了中央集权的封建帝国。</w:t>
      </w:r>
    </w:p>
    <w:p w14:paraId="33E20F9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被推翻的阶级是不甘心自动退出历史舞台的。贵族奴隶主通过秦王朝政权机构中的代理人，继续制造舆论，攻击郡县制。公元前二一三年，在咸阳宫的一次宴会上，博士淳于越站在儒家的立场上跳出来说：“事不师古而能长久者，非所闻也”</w:t>
      </w:r>
      <w:r w:rsidRPr="00584C45">
        <w:rPr>
          <w:rFonts w:ascii="Times New Roman" w:eastAsia="宋体" w:hAnsi="Times New Roman" w:hint="eastAsia"/>
          <w:spacing w:val="-8"/>
          <w:sz w:val="30"/>
        </w:rPr>
        <w:t>(62)</w:t>
      </w:r>
      <w:r w:rsidRPr="00584C45">
        <w:rPr>
          <w:rFonts w:ascii="Times New Roman" w:eastAsia="宋体" w:hAnsi="Times New Roman" w:hint="eastAsia"/>
          <w:spacing w:val="-8"/>
          <w:sz w:val="30"/>
        </w:rPr>
        <w:t>，明目张胆地鼓吹复辟殷周时代的奴隶制。于是，重又在朝廷上掀起了一场新的大辩论。</w:t>
      </w:r>
    </w:p>
    <w:p w14:paraId="027D70F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在这场论争中，李斯坚决驳斥了儒家“以古非今”的理论，强调“五帝不相复，三代不相袭”</w:t>
      </w:r>
      <w:r w:rsidRPr="00584C45">
        <w:rPr>
          <w:rFonts w:ascii="Times New Roman" w:eastAsia="宋体" w:hAnsi="Times New Roman" w:hint="eastAsia"/>
          <w:spacing w:val="-8"/>
          <w:sz w:val="30"/>
        </w:rPr>
        <w:t>(63)</w:t>
      </w:r>
      <w:r w:rsidRPr="00584C45">
        <w:rPr>
          <w:rFonts w:ascii="Times New Roman" w:eastAsia="宋体" w:hAnsi="Times New Roman" w:hint="eastAsia"/>
          <w:spacing w:val="-8"/>
          <w:sz w:val="30"/>
        </w:rPr>
        <w:t>，开倒车是没有出路的。他还指出：“诸生不师今而学古，以非当世”</w:t>
      </w:r>
      <w:r w:rsidRPr="00584C45">
        <w:rPr>
          <w:rFonts w:ascii="Times New Roman" w:eastAsia="宋体" w:hAnsi="Times New Roman" w:hint="eastAsia"/>
          <w:spacing w:val="-8"/>
          <w:sz w:val="30"/>
        </w:rPr>
        <w:t>(64)</w:t>
      </w:r>
      <w:r w:rsidRPr="00584C45">
        <w:rPr>
          <w:rFonts w:ascii="Times New Roman" w:eastAsia="宋体" w:hAnsi="Times New Roman" w:hint="eastAsia"/>
          <w:spacing w:val="-8"/>
          <w:sz w:val="30"/>
        </w:rPr>
        <w:t>，这是在制造复辟的舆论，应当</w:t>
      </w:r>
      <w:r w:rsidRPr="00584C45">
        <w:rPr>
          <w:rFonts w:ascii="Times New Roman" w:eastAsia="宋体" w:hAnsi="Times New Roman" w:hint="eastAsia"/>
          <w:spacing w:val="-8"/>
          <w:sz w:val="30"/>
        </w:rPr>
        <w:lastRenderedPageBreak/>
        <w:t>实行镇压。他指出儒家以“私学”相标榜，“人闻令下，则各以其学议之，入则心非，出则巷议”</w:t>
      </w:r>
      <w:r w:rsidRPr="00584C45">
        <w:rPr>
          <w:rFonts w:ascii="Times New Roman" w:eastAsia="宋体" w:hAnsi="Times New Roman" w:hint="eastAsia"/>
          <w:spacing w:val="-8"/>
          <w:sz w:val="30"/>
        </w:rPr>
        <w:t>(65)</w:t>
      </w:r>
      <w:r w:rsidRPr="00584C45">
        <w:rPr>
          <w:rFonts w:ascii="Times New Roman" w:eastAsia="宋体" w:hAnsi="Times New Roman" w:hint="eastAsia"/>
          <w:spacing w:val="-8"/>
          <w:sz w:val="30"/>
        </w:rPr>
        <w:t>，这样下去，势必会威胁地主阶级政权的巩固，要求在思想文化领域内实行地主阶级对奴隶主阶级的专政。秦始皇批准了李斯的建议，下令没收“诗书百家之语”，不准“道古以害今”，“别黑白而定一尊”</w:t>
      </w:r>
      <w:r w:rsidRPr="00584C45">
        <w:rPr>
          <w:rFonts w:ascii="Times New Roman" w:eastAsia="宋体" w:hAnsi="Times New Roman" w:hint="eastAsia"/>
          <w:spacing w:val="-8"/>
          <w:sz w:val="30"/>
        </w:rPr>
        <w:t>(66)</w:t>
      </w:r>
      <w:r w:rsidRPr="00584C45">
        <w:rPr>
          <w:rFonts w:ascii="Times New Roman" w:eastAsia="宋体" w:hAnsi="Times New Roman" w:hint="eastAsia"/>
          <w:spacing w:val="-8"/>
          <w:sz w:val="30"/>
        </w:rPr>
        <w:t>。反动的奴隶主贵族在面临即将全部覆灭的情况下，进行了垂死的挣扎活动。以卢生、侯生为代表的儒生，竭力诽谤“法治”是“乐以刑杀为威”，攻击中央集权是秦始皇“刚戾自用”，“贪于权势”</w:t>
      </w:r>
      <w:r w:rsidRPr="00584C45">
        <w:rPr>
          <w:rFonts w:ascii="Times New Roman" w:eastAsia="宋体" w:hAnsi="Times New Roman" w:hint="eastAsia"/>
          <w:spacing w:val="-8"/>
          <w:sz w:val="30"/>
        </w:rPr>
        <w:t>(67)</w:t>
      </w:r>
      <w:r w:rsidRPr="00584C45">
        <w:rPr>
          <w:rFonts w:ascii="Times New Roman" w:eastAsia="宋体" w:hAnsi="Times New Roman" w:hint="eastAsia"/>
          <w:spacing w:val="-8"/>
          <w:sz w:val="30"/>
        </w:rPr>
        <w:t>，到处煽风点火，造谣惑众。秦始皇为了巩固新建立的封建地主阶级专政，对这些从事奴隶制复辟活动的反动儒生实行了镇压，在咸阳“坑”了四百六十个儒生。</w:t>
      </w:r>
    </w:p>
    <w:p w14:paraId="2163B4C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国家机器从来都是一个阶级压迫另一个阶级的工具。“焚书坑儒”是地主阶级为了巩固当时新建立的政权所必须采取的专政措施。正如毛主席所指出的：“凡是要推翻一个政权，总要先造成舆论，总要先做意识形态方面的工作。革命的阶级是这样，反革命的阶级也是这样。”早在秦孝公当政的时候，商鞅为了巩固变法的成果，就曾提出过“燔诗书而明法令”</w:t>
      </w:r>
      <w:r w:rsidRPr="00584C45">
        <w:rPr>
          <w:rFonts w:ascii="Times New Roman" w:eastAsia="宋体" w:hAnsi="Times New Roman" w:hint="eastAsia"/>
          <w:spacing w:val="-8"/>
          <w:sz w:val="30"/>
        </w:rPr>
        <w:t>(68)</w:t>
      </w:r>
      <w:r w:rsidRPr="00584C45">
        <w:rPr>
          <w:rFonts w:ascii="Times New Roman" w:eastAsia="宋体" w:hAnsi="Times New Roman" w:hint="eastAsia"/>
          <w:spacing w:val="-8"/>
          <w:sz w:val="30"/>
        </w:rPr>
        <w:t>的主张。法家韩非在同儒家的辩论中，更提出了“散其党”</w:t>
      </w:r>
      <w:r w:rsidRPr="00584C45">
        <w:rPr>
          <w:rFonts w:ascii="Times New Roman" w:eastAsia="宋体" w:hAnsi="Times New Roman" w:hint="eastAsia"/>
          <w:spacing w:val="-8"/>
          <w:sz w:val="30"/>
        </w:rPr>
        <w:t>(69)</w:t>
      </w:r>
      <w:r w:rsidRPr="00584C45">
        <w:rPr>
          <w:rFonts w:ascii="Times New Roman" w:eastAsia="宋体" w:hAnsi="Times New Roman" w:hint="eastAsia"/>
          <w:spacing w:val="-8"/>
          <w:sz w:val="30"/>
        </w:rPr>
        <w:t>的主张。但是，秦始皇以前的历代国君，由于当时斗争的重点在于政治、经济领域，思想领域内的矛盾和斗争不如秦始皇时候那样地尖</w:t>
      </w:r>
      <w:r w:rsidRPr="00584C45">
        <w:rPr>
          <w:rFonts w:ascii="Times New Roman" w:eastAsia="宋体" w:hAnsi="Times New Roman" w:hint="eastAsia"/>
          <w:spacing w:val="-8"/>
          <w:sz w:val="30"/>
        </w:rPr>
        <w:lastRenderedPageBreak/>
        <w:t>锐、突出，因此，没有对儒家思想从法律上采取坚决镇压的措施。秦始皇的实行“焚书坑儒”政策，是在总结了秦王朝建立过程中多次复辟与反复辟的斗争经验后，才逐步认识到了“不燔六艺，不足以尊新王”</w:t>
      </w:r>
      <w:r w:rsidRPr="00584C45">
        <w:rPr>
          <w:rFonts w:ascii="Times New Roman" w:eastAsia="宋体" w:hAnsi="Times New Roman" w:hint="eastAsia"/>
          <w:spacing w:val="-8"/>
          <w:sz w:val="30"/>
        </w:rPr>
        <w:t>(70)</w:t>
      </w:r>
      <w:r w:rsidRPr="00584C45">
        <w:rPr>
          <w:rFonts w:ascii="Times New Roman" w:eastAsia="宋体" w:hAnsi="Times New Roman" w:hint="eastAsia"/>
          <w:spacing w:val="-8"/>
          <w:sz w:val="30"/>
        </w:rPr>
        <w:t>的道理。</w:t>
      </w:r>
    </w:p>
    <w:p w14:paraId="091A481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由上可知，“焚书坑儒”事件的爆发，并不是由于秦始皇的天性“残暴”，而是当时阶级斗争的必然趋势。秦始皇“好文过于余主”，并不是“必以文学为戮”。在秦朝的七十个博士中，单是在史书上有记载的就有八人未曾被坑，其中有的人虽持有不同的政见，但由于没有在背后搞阴谋活动，照样可以“优游论箸”</w:t>
      </w:r>
      <w:r w:rsidRPr="00584C45">
        <w:rPr>
          <w:rFonts w:ascii="Times New Roman" w:eastAsia="宋体" w:hAnsi="Times New Roman" w:hint="eastAsia"/>
          <w:spacing w:val="-8"/>
          <w:sz w:val="30"/>
        </w:rPr>
        <w:t>(71)</w:t>
      </w:r>
      <w:r w:rsidRPr="00584C45">
        <w:rPr>
          <w:rFonts w:ascii="Times New Roman" w:eastAsia="宋体" w:hAnsi="Times New Roman" w:hint="eastAsia"/>
          <w:spacing w:val="-8"/>
          <w:sz w:val="30"/>
        </w:rPr>
        <w:t>。</w:t>
      </w:r>
    </w:p>
    <w:p w14:paraId="504BEA5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但是，那些顽固坚持没落奴隶主阶级立场的儒生与一般儒生不同，他们在地下刮阴风、点阴火，对新的封建政权采取了极端敌视的态度，是儒生中的极右分子。如果不对他们实行严厉的镇压，就不能巩固新兴地主阶级的经济地位和国家政权，从而引起整个中国向奴隶社会的大倒退。因此，“焚书坑儒”是秦始皇在贵族奴隶主进攻面前被迫采取的阶级自卫措施，是历史上一次维护新的生产关系的革命行动。中国历史上的进步思想家大都对这个革命行动采取了欢呼的态度。唐代的大诗人李白说：“秦王扫六合，虎视何雄哉</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(72)</w:t>
      </w:r>
      <w:r w:rsidRPr="00584C45">
        <w:rPr>
          <w:rFonts w:ascii="Times New Roman" w:eastAsia="宋体" w:hAnsi="Times New Roman" w:hint="eastAsia"/>
          <w:spacing w:val="-8"/>
          <w:sz w:val="30"/>
        </w:rPr>
        <w:t>明代的儒家叛逆者李贽歌颂秦始皇是“千古一帝”</w:t>
      </w:r>
      <w:r w:rsidRPr="00584C45">
        <w:rPr>
          <w:rFonts w:ascii="Times New Roman" w:eastAsia="宋体" w:hAnsi="Times New Roman" w:hint="eastAsia"/>
          <w:spacing w:val="-8"/>
          <w:sz w:val="30"/>
        </w:rPr>
        <w:t>(73)</w:t>
      </w:r>
      <w:r w:rsidRPr="00584C45">
        <w:rPr>
          <w:rFonts w:ascii="Times New Roman" w:eastAsia="宋体" w:hAnsi="Times New Roman" w:hint="eastAsia"/>
          <w:spacing w:val="-8"/>
          <w:sz w:val="30"/>
        </w:rPr>
        <w:t>。资产阶级革命家章太炎</w:t>
      </w:r>
      <w:r w:rsidRPr="00584C45">
        <w:rPr>
          <w:rFonts w:ascii="Times New Roman" w:eastAsia="宋体" w:hAnsi="Times New Roman" w:hint="eastAsia"/>
          <w:spacing w:val="-8"/>
          <w:sz w:val="30"/>
        </w:rPr>
        <w:lastRenderedPageBreak/>
        <w:t>则直率地认为秦始皇“庆赏不遗匹夫，诛罚不避肺府”，“不妄诛一吏”</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如果秦朝继任者得人，“虽四三皇、六五帝，曾不足比隆也”</w:t>
      </w:r>
      <w:r w:rsidRPr="00584C45">
        <w:rPr>
          <w:rFonts w:ascii="Times New Roman" w:eastAsia="宋体" w:hAnsi="Times New Roman" w:hint="eastAsia"/>
          <w:spacing w:val="-8"/>
          <w:sz w:val="30"/>
        </w:rPr>
        <w:t>(74)</w:t>
      </w:r>
      <w:r w:rsidRPr="00584C45">
        <w:rPr>
          <w:rFonts w:ascii="Times New Roman" w:eastAsia="宋体" w:hAnsi="Times New Roman" w:hint="eastAsia"/>
          <w:spacing w:val="-8"/>
          <w:sz w:val="30"/>
        </w:rPr>
        <w:t>。而历代的反动派，直到刘少奇、林彪这些地主资产阶级和帝、修、反的代理人，都是咒骂秦始皇和吹捧儒家的。历史的事实说明了如何评价秦始皇、如何评价孔子，始终是思想领域中一场长期的阶级斗争。</w:t>
      </w:r>
    </w:p>
    <w:p w14:paraId="0B6961CD" w14:textId="77777777" w:rsidR="00584C45" w:rsidRPr="00584C45" w:rsidRDefault="00584C45" w:rsidP="006200FF">
      <w:pPr>
        <w:pStyle w:val="A520"/>
      </w:pPr>
      <w:bookmarkStart w:id="294" w:name="_Toc179843705"/>
      <w:bookmarkStart w:id="295" w:name="_Toc182735657"/>
      <w:r w:rsidRPr="00584C45">
        <w:rPr>
          <w:rFonts w:hint="eastAsia"/>
        </w:rPr>
        <w:t>三</w:t>
      </w:r>
      <w:bookmarkEnd w:id="294"/>
      <w:bookmarkEnd w:id="295"/>
    </w:p>
    <w:p w14:paraId="64D99B4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毛主席指出：“历史上奴隶主阶级、封建地主阶级和资产阶级，在它们取得统治权力以前和取得统治权力以后的一段时间内，它们是生气勃勃的，是革命者，是先进者，是真老虎。在随后的一段时间，由于它们的对立面，奴隶阶级、农民阶级和无产阶级，逐步壮大，并同它们进行斗争，越来越厉害，它们就逐步向反面转化，化为反动派，化为落后的人们，化为纸老虎，终究被或者将被人民所推翻。”地主阶级统治者从尊法反儒转化为尊儒反法，是同毛主席指出的这个地主阶级从革命者变成反动派，从先进者变成落后者的历史转变过程相适应的。</w:t>
      </w:r>
    </w:p>
    <w:p w14:paraId="0B281B7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秦王朝是历史上地主阶级建立的第一个王朝。这个剥削阶级在当时刚取得政权不久，由于缺乏统治的经验，激化了它同农民的阶级矛盾。陈胜、吴广揭竿而起，最后终于爆发了我国历史上第一次伟大</w:t>
      </w:r>
      <w:r w:rsidRPr="00584C45">
        <w:rPr>
          <w:rFonts w:ascii="Times New Roman" w:eastAsia="宋体" w:hAnsi="Times New Roman" w:hint="eastAsia"/>
          <w:spacing w:val="-8"/>
          <w:sz w:val="30"/>
        </w:rPr>
        <w:lastRenderedPageBreak/>
        <w:t>的农民大起义，推动了历史前进，显示了奴隶们创造历史的伟大力量。这种情况，正如柳宗元在《封建论》中所指出的：“咎在人怨，非郡邑之制失也。”汉王朝在建立的过程中，也曾经继续发生过究竟是坚持前进的封建制还是倒退回落后的奴隶制的争论。儒生郦食其就曾经劝刘邦实行分封制，甚至连分封诸侯的印也都刻好了。但在张良的劝阻下，刘邦终于醒悟过来，认识了倒退是没有出路的，气愤地骂郦食其说：“竖儒，几败尔公事</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(75)</w:t>
      </w:r>
    </w:p>
    <w:p w14:paraId="1CB3529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朝的制度为汉朝所继承下来了。到了汉武帝的时候，吴楚七国之乱被镇压下去了，奴隶制复辟的严重时刻过去了，一开始就存在的地主阶级与农民阶级的矛盾上升到了主要的地位。这时的地主阶级，逐步从真老虎转化为纸老虎，失去了当年作为一个进步阶级的生气勃勃的革命性格。在这种历史条件下，虚伪的保守的劝人安分守己的儒家思想，比起直率地宣传地主阶级专政、提倡变革的法家思想来，要更有利于封建统治。于是，出现了“罢黜百家，独尊儒术”的局面。从此，经过改造了的儒家学说转而为地主阶级新主子服务，孔学成了以后封建社会的统治思想。</w:t>
      </w:r>
    </w:p>
    <w:p w14:paraId="26735B7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综观秦王朝建立过程中复辟与反复辟的斗争，可以看到，一种社会制度代替另一种社会制度，要经过曲折的道路，其间充满着流血和牺牲，还可能出现</w:t>
      </w:r>
      <w:r w:rsidRPr="00584C45">
        <w:rPr>
          <w:rFonts w:ascii="Times New Roman" w:eastAsia="宋体" w:hAnsi="Times New Roman" w:hint="eastAsia"/>
          <w:spacing w:val="-8"/>
          <w:sz w:val="30"/>
        </w:rPr>
        <w:lastRenderedPageBreak/>
        <w:t>暂时的倒退和局部的复辟。但是，历史的发展规律是不可抗拒的，新的社会制度终究要代替旧的社会制度。秦始皇虽然早已死了，但他的制度在封建社会中始终存在着。唐代的唯物主义思想家柳宗元说：“继汉而帝者，虽百代可知也。”</w:t>
      </w:r>
      <w:r w:rsidRPr="00584C45">
        <w:rPr>
          <w:rFonts w:ascii="Times New Roman" w:eastAsia="宋体" w:hAnsi="Times New Roman" w:hint="eastAsia"/>
          <w:spacing w:val="-8"/>
          <w:sz w:val="30"/>
        </w:rPr>
        <w:t>(76)</w:t>
      </w:r>
      <w:r w:rsidRPr="00584C45">
        <w:rPr>
          <w:rFonts w:ascii="Times New Roman" w:eastAsia="宋体" w:hAnsi="Times New Roman" w:hint="eastAsia"/>
          <w:spacing w:val="-8"/>
          <w:sz w:val="30"/>
        </w:rPr>
        <w:t>明代唯物主义思想家王夫之指出：“郡县之制垂二千年，而弗能改矣。”</w:t>
      </w:r>
      <w:r w:rsidRPr="00584C45">
        <w:rPr>
          <w:rFonts w:ascii="Times New Roman" w:eastAsia="宋体" w:hAnsi="Times New Roman" w:hint="eastAsia"/>
          <w:spacing w:val="-8"/>
          <w:sz w:val="30"/>
        </w:rPr>
        <w:t>(77)</w:t>
      </w:r>
      <w:r w:rsidRPr="00584C45">
        <w:rPr>
          <w:rFonts w:ascii="Times New Roman" w:eastAsia="宋体" w:hAnsi="Times New Roman" w:hint="eastAsia"/>
          <w:spacing w:val="-8"/>
          <w:sz w:val="30"/>
        </w:rPr>
        <w:t>这是符合历史实际的。</w:t>
      </w:r>
    </w:p>
    <w:p w14:paraId="3287E4E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天若有情天亦老，人间正道是沧桑。”任何反动势力都阻挡不了历史的前进！今天，我们在伟大领袖毛主席的领导下，建立了无产阶级专政的社会主义新中国，并正在继续进行社会主义革命和建设，为巩固无产阶级专政、发展社会主义事业而斗争。这同样是任何反动势力所阻挡不了的。“社会主义制度终究要代替资本主义制度，这是一个不以人们自己的意志为转移的客观规律。”研究阶级斗争的历史经验，使我们更加坚信这个真理。秦始皇尽管遭到古今中外反动派包括苏修、林彪之流的谩骂，但自有其历史的功绩。他是厚今薄古的专家，是法家思想的彻底的有成效的实践者，是建立和维护中国统一的地主阶级政治家。这就是历史的结论。</w:t>
      </w:r>
    </w:p>
    <w:p w14:paraId="2266410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原载《红旗》杂志一九七三年第十一期</w:t>
      </w:r>
      <w:r w:rsidRPr="00584C45">
        <w:rPr>
          <w:rFonts w:ascii="Times New Roman" w:eastAsia="宋体" w:hAnsi="Times New Roman" w:hint="eastAsia"/>
          <w:spacing w:val="-8"/>
          <w:sz w:val="30"/>
        </w:rPr>
        <w:t>)</w:t>
      </w:r>
    </w:p>
    <w:p w14:paraId="47D85BDD" w14:textId="77777777" w:rsidR="00584C45" w:rsidRPr="00584C45" w:rsidRDefault="00584C45" w:rsidP="006200FF">
      <w:pPr>
        <w:pStyle w:val="A520"/>
      </w:pPr>
      <w:bookmarkStart w:id="296" w:name="_Toc179843706"/>
      <w:bookmarkStart w:id="297" w:name="_Toc182735658"/>
      <w:r w:rsidRPr="00584C45">
        <w:rPr>
          <w:rFonts w:hint="eastAsia"/>
        </w:rPr>
        <w:lastRenderedPageBreak/>
        <w:t>注：</w:t>
      </w:r>
      <w:bookmarkEnd w:id="296"/>
      <w:bookmarkEnd w:id="297"/>
    </w:p>
    <w:p w14:paraId="5249165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①贾谊：《过秦论》，见《史记·秦始皇本纪》</w:t>
      </w:r>
    </w:p>
    <w:p w14:paraId="58EAAE0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②《后汉书·班彪列传》</w:t>
      </w:r>
    </w:p>
    <w:p w14:paraId="3E23BCC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③</w:t>
      </w:r>
      <w:r w:rsidRPr="00584C45">
        <w:rPr>
          <w:rFonts w:ascii="Times New Roman" w:eastAsia="宋体" w:hAnsi="Times New Roman" w:hint="eastAsia"/>
          <w:spacing w:val="-8"/>
          <w:sz w:val="30"/>
        </w:rPr>
        <w:t>(68)</w:t>
      </w:r>
      <w:r w:rsidRPr="00584C45">
        <w:rPr>
          <w:rFonts w:ascii="Times New Roman" w:eastAsia="宋体" w:hAnsi="Times New Roman" w:hint="eastAsia"/>
          <w:spacing w:val="-8"/>
          <w:sz w:val="30"/>
        </w:rPr>
        <w:t>《韩非子·和氏》</w:t>
      </w:r>
    </w:p>
    <w:p w14:paraId="7C0EF86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④《汉书·贾谊传》注：“跖，秦大盗也。”</w:t>
      </w:r>
    </w:p>
    <w:p w14:paraId="655BC7B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⑤《史记·六国年表》</w:t>
      </w:r>
    </w:p>
    <w:p w14:paraId="0D0A1BC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⑥⑨⑩</w:t>
      </w:r>
      <w:r w:rsidRPr="00584C45">
        <w:rPr>
          <w:rFonts w:ascii="Times New Roman" w:eastAsia="宋体" w:hAnsi="Times New Roman" w:hint="eastAsia"/>
          <w:spacing w:val="-8"/>
          <w:sz w:val="30"/>
        </w:rPr>
        <w:t>(24)</w:t>
      </w:r>
      <w:r w:rsidRPr="00584C45">
        <w:rPr>
          <w:rFonts w:ascii="Times New Roman" w:eastAsia="宋体" w:hAnsi="Times New Roman" w:hint="eastAsia"/>
          <w:spacing w:val="-8"/>
          <w:sz w:val="30"/>
        </w:rPr>
        <w:t>《史记·秦本纪》</w:t>
      </w:r>
    </w:p>
    <w:p w14:paraId="57D8D97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⑦</w:t>
      </w:r>
      <w:r w:rsidRPr="00584C45">
        <w:rPr>
          <w:rFonts w:ascii="Times New Roman" w:eastAsia="宋体" w:hAnsi="Times New Roman" w:hint="eastAsia"/>
          <w:spacing w:val="-8"/>
          <w:sz w:val="30"/>
        </w:rPr>
        <w:t>(60)(61)(62)(63)(64)(65)(66)(67)</w:t>
      </w:r>
      <w:r w:rsidRPr="00584C45">
        <w:rPr>
          <w:rFonts w:ascii="Times New Roman" w:eastAsia="宋体" w:hAnsi="Times New Roman" w:hint="eastAsia"/>
          <w:spacing w:val="-8"/>
          <w:sz w:val="30"/>
        </w:rPr>
        <w:t>《史记·秦始皇本纪》</w:t>
      </w:r>
    </w:p>
    <w:p w14:paraId="351B963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⑧《商君书·更法》</w:t>
      </w:r>
    </w:p>
    <w:p w14:paraId="7E5E18E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(11)</w:t>
      </w:r>
      <w:r w:rsidRPr="00584C45">
        <w:rPr>
          <w:rFonts w:ascii="Times New Roman" w:eastAsia="宋体" w:hAnsi="Times New Roman" w:hint="eastAsia"/>
          <w:spacing w:val="-8"/>
          <w:sz w:val="30"/>
        </w:rPr>
        <w:t>韩愈：《石鼓歌》</w:t>
      </w:r>
    </w:p>
    <w:p w14:paraId="7AEEA28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(12)</w:t>
      </w:r>
      <w:r w:rsidRPr="00584C45">
        <w:rPr>
          <w:rFonts w:ascii="Times New Roman" w:eastAsia="宋体" w:hAnsi="Times New Roman" w:hint="eastAsia"/>
          <w:spacing w:val="-8"/>
          <w:sz w:val="30"/>
        </w:rPr>
        <w:t>《列子·说符》</w:t>
      </w:r>
    </w:p>
    <w:p w14:paraId="2FDEB11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(13)(14)(15)(16)(17)(18)(20)(21)(25)(28)(48)</w:t>
      </w:r>
      <w:r w:rsidRPr="00584C45">
        <w:rPr>
          <w:rFonts w:ascii="Times New Roman" w:eastAsia="宋体" w:hAnsi="Times New Roman" w:hint="eastAsia"/>
          <w:spacing w:val="-8"/>
          <w:sz w:val="30"/>
        </w:rPr>
        <w:t>《史记·商君列传》</w:t>
      </w:r>
    </w:p>
    <w:p w14:paraId="0D3CD6A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(19)</w:t>
      </w:r>
      <w:r w:rsidRPr="00584C45">
        <w:rPr>
          <w:rFonts w:ascii="Times New Roman" w:eastAsia="宋体" w:hAnsi="Times New Roman" w:hint="eastAsia"/>
          <w:spacing w:val="-8"/>
          <w:sz w:val="30"/>
        </w:rPr>
        <w:t>《商君书·农战》</w:t>
      </w:r>
    </w:p>
    <w:p w14:paraId="7202FAC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(22)</w:t>
      </w:r>
      <w:r w:rsidRPr="00584C45">
        <w:rPr>
          <w:rFonts w:ascii="Times New Roman" w:eastAsia="宋体" w:hAnsi="Times New Roman" w:hint="eastAsia"/>
          <w:spacing w:val="-8"/>
          <w:sz w:val="30"/>
        </w:rPr>
        <w:t>《盐铁论·非鞅》</w:t>
      </w:r>
    </w:p>
    <w:p w14:paraId="775BED7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(23)</w:t>
      </w:r>
      <w:r w:rsidRPr="00584C45">
        <w:rPr>
          <w:rFonts w:ascii="Times New Roman" w:eastAsia="宋体" w:hAnsi="Times New Roman" w:hint="eastAsia"/>
          <w:spacing w:val="-8"/>
          <w:sz w:val="30"/>
        </w:rPr>
        <w:t>刘向：《新序》，见《史记·商君列传》“集解”</w:t>
      </w:r>
    </w:p>
    <w:p w14:paraId="1CB22FE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(26)</w:t>
      </w:r>
      <w:r w:rsidRPr="00584C45">
        <w:rPr>
          <w:rFonts w:ascii="Times New Roman" w:eastAsia="宋体" w:hAnsi="Times New Roman" w:hint="eastAsia"/>
          <w:spacing w:val="-8"/>
          <w:sz w:val="30"/>
        </w:rPr>
        <w:t>《战国策·秦策</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一</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p>
    <w:p w14:paraId="7AE5390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(27)</w:t>
      </w:r>
      <w:r w:rsidRPr="00584C45">
        <w:rPr>
          <w:rFonts w:ascii="Times New Roman" w:eastAsia="宋体" w:hAnsi="Times New Roman" w:hint="eastAsia"/>
          <w:spacing w:val="-8"/>
          <w:sz w:val="30"/>
        </w:rPr>
        <w:t>章太炎：《訄书·商鞅》</w:t>
      </w:r>
    </w:p>
    <w:p w14:paraId="46CA195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(29)</w:t>
      </w:r>
      <w:r w:rsidRPr="00584C45">
        <w:rPr>
          <w:rFonts w:ascii="Times New Roman" w:eastAsia="宋体" w:hAnsi="Times New Roman" w:hint="eastAsia"/>
          <w:spacing w:val="-8"/>
          <w:sz w:val="30"/>
        </w:rPr>
        <w:t>《史记·穰侯列传》</w:t>
      </w:r>
    </w:p>
    <w:p w14:paraId="523AD6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(30)(35)(44)(47)(49)(50)(51)(53)</w:t>
      </w:r>
      <w:r w:rsidRPr="00584C45">
        <w:rPr>
          <w:rFonts w:ascii="Times New Roman" w:eastAsia="宋体" w:hAnsi="Times New Roman" w:hint="eastAsia"/>
          <w:spacing w:val="-8"/>
          <w:sz w:val="30"/>
        </w:rPr>
        <w:t>《史记·范睢蔡泽列传》</w:t>
      </w:r>
    </w:p>
    <w:p w14:paraId="3652390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(31)</w:t>
      </w:r>
      <w:r w:rsidRPr="00584C45">
        <w:rPr>
          <w:rFonts w:ascii="Times New Roman" w:eastAsia="宋体" w:hAnsi="Times New Roman" w:hint="eastAsia"/>
          <w:spacing w:val="-8"/>
          <w:sz w:val="30"/>
        </w:rPr>
        <w:t>《战国策·魏策</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三</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p>
    <w:p w14:paraId="0B62795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(32)</w:t>
      </w:r>
      <w:r w:rsidRPr="00584C45">
        <w:rPr>
          <w:rFonts w:ascii="Times New Roman" w:eastAsia="宋体" w:hAnsi="Times New Roman" w:hint="eastAsia"/>
          <w:spacing w:val="-8"/>
          <w:sz w:val="30"/>
        </w:rPr>
        <w:t>《孟子·梁惠王下》</w:t>
      </w:r>
    </w:p>
    <w:p w14:paraId="5BD6CAF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(33)(40)</w:t>
      </w:r>
      <w:r w:rsidRPr="00584C45">
        <w:rPr>
          <w:rFonts w:ascii="Times New Roman" w:eastAsia="宋体" w:hAnsi="Times New Roman" w:hint="eastAsia"/>
          <w:spacing w:val="-8"/>
          <w:sz w:val="30"/>
        </w:rPr>
        <w:t>《孟子·离娄上》</w:t>
      </w:r>
    </w:p>
    <w:p w14:paraId="5A361C7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(34)</w:t>
      </w:r>
      <w:r w:rsidRPr="00584C45">
        <w:rPr>
          <w:rFonts w:ascii="Times New Roman" w:eastAsia="宋体" w:hAnsi="Times New Roman" w:hint="eastAsia"/>
          <w:spacing w:val="-8"/>
          <w:sz w:val="30"/>
        </w:rPr>
        <w:t>《孟子·告子下》</w:t>
      </w:r>
    </w:p>
    <w:p w14:paraId="68EE987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(36)</w:t>
      </w:r>
      <w:r w:rsidRPr="00584C45">
        <w:rPr>
          <w:rFonts w:ascii="Times New Roman" w:eastAsia="宋体" w:hAnsi="Times New Roman" w:hint="eastAsia"/>
          <w:spacing w:val="-8"/>
          <w:sz w:val="30"/>
        </w:rPr>
        <w:t>《通典·食货</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一</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p>
    <w:p w14:paraId="245BA62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(37)(39)</w:t>
      </w:r>
      <w:r w:rsidRPr="00584C45">
        <w:rPr>
          <w:rFonts w:ascii="Times New Roman" w:eastAsia="宋体" w:hAnsi="Times New Roman" w:hint="eastAsia"/>
          <w:spacing w:val="-8"/>
          <w:sz w:val="30"/>
        </w:rPr>
        <w:t>《孟子·滕文公上》</w:t>
      </w:r>
    </w:p>
    <w:p w14:paraId="6B031F3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(38)</w:t>
      </w:r>
      <w:r w:rsidRPr="00584C45">
        <w:rPr>
          <w:rFonts w:ascii="Times New Roman" w:eastAsia="宋体" w:hAnsi="Times New Roman" w:hint="eastAsia"/>
          <w:spacing w:val="-8"/>
          <w:sz w:val="30"/>
        </w:rPr>
        <w:t>《通典·选举</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一</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p>
    <w:p w14:paraId="71D10EB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(41)</w:t>
      </w:r>
      <w:r w:rsidRPr="00584C45">
        <w:rPr>
          <w:rFonts w:ascii="Times New Roman" w:eastAsia="宋体" w:hAnsi="Times New Roman" w:hint="eastAsia"/>
          <w:spacing w:val="-8"/>
          <w:sz w:val="30"/>
        </w:rPr>
        <w:t>《韩非子·定法》</w:t>
      </w:r>
    </w:p>
    <w:p w14:paraId="7C2D7F6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(42)</w:t>
      </w:r>
      <w:r w:rsidRPr="00584C45">
        <w:rPr>
          <w:rFonts w:ascii="Times New Roman" w:eastAsia="宋体" w:hAnsi="Times New Roman" w:hint="eastAsia"/>
          <w:spacing w:val="-8"/>
          <w:sz w:val="30"/>
        </w:rPr>
        <w:t>《后汉书·南蛮西南夷列传》</w:t>
      </w:r>
    </w:p>
    <w:p w14:paraId="787E84C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(43)</w:t>
      </w:r>
      <w:r w:rsidRPr="00584C45">
        <w:rPr>
          <w:rFonts w:ascii="Times New Roman" w:eastAsia="宋体" w:hAnsi="Times New Roman" w:hint="eastAsia"/>
          <w:spacing w:val="-8"/>
          <w:sz w:val="30"/>
        </w:rPr>
        <w:t>《华阳国志·蜀志》</w:t>
      </w:r>
    </w:p>
    <w:p w14:paraId="28B90D8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(45)</w:t>
      </w:r>
      <w:r w:rsidRPr="00584C45">
        <w:rPr>
          <w:rFonts w:ascii="Times New Roman" w:eastAsia="宋体" w:hAnsi="Times New Roman" w:hint="eastAsia"/>
          <w:spacing w:val="-8"/>
          <w:sz w:val="30"/>
        </w:rPr>
        <w:t>《荀子·儒效》</w:t>
      </w:r>
    </w:p>
    <w:p w14:paraId="5E48CD4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(46)</w:t>
      </w:r>
      <w:r w:rsidRPr="00584C45">
        <w:rPr>
          <w:rFonts w:ascii="Times New Roman" w:eastAsia="宋体" w:hAnsi="Times New Roman" w:hint="eastAsia"/>
          <w:spacing w:val="-8"/>
          <w:sz w:val="30"/>
        </w:rPr>
        <w:t>《韩非子·外储说右下》</w:t>
      </w:r>
    </w:p>
    <w:p w14:paraId="29F829C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(52)</w:t>
      </w:r>
      <w:r w:rsidRPr="00584C45">
        <w:rPr>
          <w:rFonts w:ascii="Times New Roman" w:eastAsia="宋体" w:hAnsi="Times New Roman" w:hint="eastAsia"/>
          <w:spacing w:val="-8"/>
          <w:sz w:val="30"/>
        </w:rPr>
        <w:t>《史记·李斯列传》</w:t>
      </w:r>
    </w:p>
    <w:p w14:paraId="3068BE3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(54)</w:t>
      </w:r>
      <w:r w:rsidRPr="00584C45">
        <w:rPr>
          <w:rFonts w:ascii="Times New Roman" w:eastAsia="宋体" w:hAnsi="Times New Roman" w:hint="eastAsia"/>
          <w:spacing w:val="-8"/>
          <w:sz w:val="30"/>
        </w:rPr>
        <w:t>《史记·吕不韦列传》</w:t>
      </w:r>
    </w:p>
    <w:p w14:paraId="3D554F6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(55)</w:t>
      </w:r>
      <w:r w:rsidRPr="00584C45">
        <w:rPr>
          <w:rFonts w:ascii="Times New Roman" w:eastAsia="宋体" w:hAnsi="Times New Roman" w:hint="eastAsia"/>
          <w:spacing w:val="-8"/>
          <w:sz w:val="30"/>
        </w:rPr>
        <w:t>《吕氏春秋》卷十四</w:t>
      </w:r>
    </w:p>
    <w:p w14:paraId="0CD3974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(56)</w:t>
      </w:r>
      <w:r w:rsidRPr="00584C45">
        <w:rPr>
          <w:rFonts w:ascii="Times New Roman" w:eastAsia="宋体" w:hAnsi="Times New Roman" w:hint="eastAsia"/>
          <w:spacing w:val="-8"/>
          <w:sz w:val="30"/>
        </w:rPr>
        <w:t>《吕氏春秋》卷二十一、十九</w:t>
      </w:r>
    </w:p>
    <w:p w14:paraId="2C5E6FF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(57)</w:t>
      </w:r>
      <w:r w:rsidRPr="00584C45">
        <w:rPr>
          <w:rFonts w:ascii="Times New Roman" w:eastAsia="宋体" w:hAnsi="Times New Roman" w:hint="eastAsia"/>
          <w:spacing w:val="-8"/>
          <w:sz w:val="30"/>
        </w:rPr>
        <w:t>《史记·老子韩非列传》</w:t>
      </w:r>
    </w:p>
    <w:p w14:paraId="3DFAC21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(58)</w:t>
      </w:r>
      <w:r w:rsidRPr="00584C45">
        <w:rPr>
          <w:rFonts w:ascii="Times New Roman" w:eastAsia="宋体" w:hAnsi="Times New Roman" w:hint="eastAsia"/>
          <w:spacing w:val="-8"/>
          <w:sz w:val="30"/>
        </w:rPr>
        <w:t>《韩非子·有度》</w:t>
      </w:r>
    </w:p>
    <w:p w14:paraId="57F4678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(59)</w:t>
      </w:r>
      <w:r w:rsidRPr="00584C45">
        <w:rPr>
          <w:rFonts w:ascii="Times New Roman" w:eastAsia="宋体" w:hAnsi="Times New Roman" w:hint="eastAsia"/>
          <w:spacing w:val="-8"/>
          <w:sz w:val="30"/>
        </w:rPr>
        <w:t>《韩非子·显学》</w:t>
      </w:r>
    </w:p>
    <w:p w14:paraId="5635C12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(69)</w:t>
      </w:r>
      <w:r w:rsidRPr="00584C45">
        <w:rPr>
          <w:rFonts w:ascii="Times New Roman" w:eastAsia="宋体" w:hAnsi="Times New Roman" w:hint="eastAsia"/>
          <w:spacing w:val="-8"/>
          <w:sz w:val="30"/>
        </w:rPr>
        <w:t>《韩非子·诡使》</w:t>
      </w:r>
    </w:p>
    <w:p w14:paraId="6740A83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(70)(71)</w:t>
      </w:r>
      <w:r w:rsidRPr="00584C45">
        <w:rPr>
          <w:rFonts w:ascii="Times New Roman" w:eastAsia="宋体" w:hAnsi="Times New Roman" w:hint="eastAsia"/>
          <w:spacing w:val="-8"/>
          <w:sz w:val="30"/>
        </w:rPr>
        <w:t>章太炎：《秦献记》</w:t>
      </w:r>
    </w:p>
    <w:p w14:paraId="36827A7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(72)</w:t>
      </w:r>
      <w:r w:rsidRPr="00584C45">
        <w:rPr>
          <w:rFonts w:ascii="Times New Roman" w:eastAsia="宋体" w:hAnsi="Times New Roman" w:hint="eastAsia"/>
          <w:spacing w:val="-8"/>
          <w:sz w:val="30"/>
        </w:rPr>
        <w:t>李白：诗《秦王扫六合》</w:t>
      </w:r>
    </w:p>
    <w:p w14:paraId="46A1B07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(73)</w:t>
      </w:r>
      <w:r w:rsidRPr="00584C45">
        <w:rPr>
          <w:rFonts w:ascii="Times New Roman" w:eastAsia="宋体" w:hAnsi="Times New Roman" w:hint="eastAsia"/>
          <w:spacing w:val="-8"/>
          <w:sz w:val="30"/>
        </w:rPr>
        <w:t>李贽：《藏书·卷二目录》</w:t>
      </w:r>
    </w:p>
    <w:p w14:paraId="43FC127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(74)</w:t>
      </w:r>
      <w:r w:rsidRPr="00584C45">
        <w:rPr>
          <w:rFonts w:ascii="Times New Roman" w:eastAsia="宋体" w:hAnsi="Times New Roman" w:hint="eastAsia"/>
          <w:spacing w:val="-8"/>
          <w:sz w:val="30"/>
        </w:rPr>
        <w:t>章太炎：《秦政记》</w:t>
      </w:r>
    </w:p>
    <w:p w14:paraId="385D000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(75)</w:t>
      </w:r>
      <w:r w:rsidRPr="00584C45">
        <w:rPr>
          <w:rFonts w:ascii="Times New Roman" w:eastAsia="宋体" w:hAnsi="Times New Roman" w:hint="eastAsia"/>
          <w:spacing w:val="-8"/>
          <w:sz w:val="30"/>
        </w:rPr>
        <w:t>《史记·留侯世家》</w:t>
      </w:r>
    </w:p>
    <w:p w14:paraId="62D7BBA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(76)</w:t>
      </w:r>
      <w:r w:rsidRPr="00584C45">
        <w:rPr>
          <w:rFonts w:ascii="Times New Roman" w:eastAsia="宋体" w:hAnsi="Times New Roman" w:hint="eastAsia"/>
          <w:spacing w:val="-8"/>
          <w:sz w:val="30"/>
        </w:rPr>
        <w:t>柳宗元：《封建论》</w:t>
      </w:r>
    </w:p>
    <w:p w14:paraId="0945DF3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(77)</w:t>
      </w:r>
      <w:r w:rsidRPr="00584C45">
        <w:rPr>
          <w:rFonts w:ascii="Times New Roman" w:eastAsia="宋体" w:hAnsi="Times New Roman" w:hint="eastAsia"/>
          <w:spacing w:val="-8"/>
          <w:sz w:val="30"/>
        </w:rPr>
        <w:t>王夫之：《读通鉴论·秦始皇》</w:t>
      </w:r>
      <w:r w:rsidRPr="00584C45">
        <w:rPr>
          <w:rFonts w:ascii="Times New Roman" w:eastAsia="宋体" w:hAnsi="Times New Roman" w:hint="eastAsia"/>
          <w:spacing w:val="-8"/>
          <w:sz w:val="30"/>
        </w:rPr>
        <w:t xml:space="preserve"> </w:t>
      </w:r>
    </w:p>
    <w:p w14:paraId="2E9BA78A" w14:textId="0B5DD376" w:rsidR="00584C45" w:rsidRPr="00584C45" w:rsidRDefault="00584C45" w:rsidP="006200FF">
      <w:pPr>
        <w:pStyle w:val="A512"/>
      </w:pPr>
      <w:bookmarkStart w:id="298" w:name="_Toc179843707"/>
      <w:bookmarkStart w:id="299" w:name="_Toc182735659"/>
      <w:r w:rsidRPr="00584C45">
        <w:rPr>
          <w:rFonts w:hint="eastAsia"/>
        </w:rPr>
        <w:lastRenderedPageBreak/>
        <w:t>附录</w:t>
      </w:r>
      <w:r w:rsidR="00954DA4">
        <w:rPr>
          <w:rFonts w:hint="eastAsia"/>
        </w:rPr>
        <w:t>4</w:t>
      </w:r>
      <w:r w:rsidRPr="00584C45">
        <w:rPr>
          <w:rFonts w:hint="eastAsia"/>
        </w:rPr>
        <w:t>：论秦汉之际的阶级斗争</w:t>
      </w:r>
      <w:r w:rsidRPr="00584C45">
        <w:rPr>
          <w:vertAlign w:val="superscript"/>
        </w:rPr>
        <w:footnoteReference w:id="2"/>
      </w:r>
      <w:bookmarkEnd w:id="298"/>
      <w:bookmarkEnd w:id="299"/>
    </w:p>
    <w:p w14:paraId="2477363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毛主席指出：“阶级斗争，一些阶级胜利了，一些阶级消灭了。这就是历史，这就是几千年的文明史。拿这个观点解释历史的就叫做历史的唯物主义，站在这个观点的反面的是历史的唯心主义。”</w:t>
      </w:r>
    </w:p>
    <w:p w14:paraId="0C66E69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从秦始皇统一中国到刘邦建立西汉王朝，这是我国封建制战胜奴隶制复辟，在全国范围内建立和巩固封建的中央集权的统一国家的重要时期，同时也是法家和儒家在政治、军事、文化各条战线大决战的时刻。阶级斗争尖锐复杂，农民起义同反复辟的斗争紧密联系。用历史唯物主义的观点，分析这一时期的阶级关系，研究、总结这一时期阶级斗争包括儒法两条路线斗争的历史经验，对于开展思想和政治路线方面的教育，深入批林批孔，巩固无产阶级专政，防止资本主义复辟，是有帮助的。</w:t>
      </w:r>
    </w:p>
    <w:p w14:paraId="62A830AD" w14:textId="77777777" w:rsidR="00584C45" w:rsidRPr="00584C45" w:rsidRDefault="00584C45" w:rsidP="006200FF">
      <w:pPr>
        <w:pStyle w:val="A520"/>
      </w:pPr>
      <w:bookmarkStart w:id="300" w:name="_Toc179843708"/>
      <w:bookmarkStart w:id="301" w:name="_Toc182735660"/>
      <w:r w:rsidRPr="00584C45">
        <w:rPr>
          <w:rFonts w:hint="eastAsia"/>
        </w:rPr>
        <w:t>一</w:t>
      </w:r>
      <w:bookmarkEnd w:id="300"/>
      <w:bookmarkEnd w:id="301"/>
    </w:p>
    <w:p w14:paraId="69603B2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在春秋战国时期，连绵不断的大规模奴隶起义，沉重打击了奴隶主贵族反动统治，替封建制取代奴隶制创造了条件。秦始皇作为新兴地主阶级的革命家，顺应历史发展的潮流，进一步摧毁了在关东六国</w:t>
      </w:r>
      <w:r w:rsidRPr="00584C45">
        <w:rPr>
          <w:rFonts w:ascii="Times New Roman" w:eastAsia="宋体" w:hAnsi="Times New Roman" w:hint="eastAsia"/>
          <w:spacing w:val="-8"/>
          <w:sz w:val="30"/>
        </w:rPr>
        <w:lastRenderedPageBreak/>
        <w:t>还大量存在的奴隶制残余，建立了中国历史上第一个统一的中央集权的封建国家。“秦王扫六合，虎视何雄哉</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挥剑决浮云，诸侯尽西来。雄图发英断，大略驾群才。”①李白的诗，歌颂了秦始皇统一中国的功绩和他的卓越政治才干。凭借着已经成熟的历史条件，在奴隶们反抗奴隶制的伟大斗争的基础上，在经过商鞅变法等一系列社会变革所造成的形势下，秦始皇坚定地实行法家路线，在统一中国的过程中敢作敢为，生气勃勃，成为革命时期新兴地主阶级最杰出的代表。</w:t>
      </w:r>
    </w:p>
    <w:p w14:paraId="2BCB47D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秦始皇统一中国，具有重大的历史意义。明代进步思想家李贽曾满腔热忱地说：“始皇出世，李斯相之，天崩地坼，掀翻一个世界”②。秦始皇统一中国，确实是一场翻天覆地的大革命，它宣告了封建制在全国范围内的胜利，标志着中国历史的发展进入了一个新的时代。但是，当秦始皇死后，在短短三年内，秦王朝也随即灭亡了。古往今来，有多少人怀着不同的政治目的探讨秦朝为什么二世而亡的问题，作出了各种各样的答案。</w:t>
      </w:r>
    </w:p>
    <w:p w14:paraId="30903E81" w14:textId="088E726E"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从来的尊儒反法派，从董仲舒、朱熹到林彪，从苏修到国民党反动派，无不抓住秦朝二世而亡，大肆攻击“焚书坑儒”，胡说秦朝迅速灭亡是秦始皇实行“暴政”的结果。秦朝的覆灭，是因为对儒家复辟派镇压得太多了吗</w:t>
      </w:r>
      <w:r w:rsidR="006D0497">
        <w:rPr>
          <w:rFonts w:ascii="Times New Roman" w:eastAsia="宋体" w:hAnsi="Times New Roman" w:hint="eastAsia"/>
          <w:spacing w:val="-8"/>
          <w:sz w:val="30"/>
        </w:rPr>
        <w:t>？</w:t>
      </w:r>
      <w:r w:rsidRPr="00584C45">
        <w:rPr>
          <w:rFonts w:ascii="Times New Roman" w:eastAsia="宋体" w:hAnsi="Times New Roman" w:hint="eastAsia"/>
          <w:spacing w:val="-8"/>
          <w:sz w:val="30"/>
        </w:rPr>
        <w:t>不</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事实同这种断语相反，秦王朝</w:t>
      </w:r>
      <w:r w:rsidRPr="00584C45">
        <w:rPr>
          <w:rFonts w:ascii="Times New Roman" w:eastAsia="宋体" w:hAnsi="Times New Roman" w:hint="eastAsia"/>
          <w:spacing w:val="-8"/>
          <w:sz w:val="30"/>
        </w:rPr>
        <w:lastRenderedPageBreak/>
        <w:t>的失败，正好不是因为对奴隶主复辟派镇压太多了，恰恰在于秦始皇对反动派的专政还不彻底，甚至让他们钻进了政权机关，窃取了重要职务。这是地主阶级的局限性所决定的。毛主席指出：“从来的革命，除了奴隶制代替原始公社制那一次是以剥削制度代替非剥削制度以外，其余的都是以一种剥削制度代替另一种剥削制度为其结果的，他们没有必要也没有可能去作彻底镇压反革命的事情。”秦始皇在粉碎吕不韦复辟集团的同年，鉴于吕不韦大批招募六国儒生入关，图谋复辟，曾下了逐客令。法家李斯做过吕不韦的舍人，因而也在被驱逐之列。李斯写了《谏逐客书》，这是正确的。对“客卿”应该作分析，不能采取“非秦者去，为客者逐”③的政策，一概排斥。但“客卿”中也确实有象吕不韦、淳于越这样代表被打倒的奴隶主阶级利益的坏人，采用“孙悟空钻进铁扇公主肚子”的战术，企图从内部瓦解秦朝的地主阶级专政。根据历史记载，所有知名的秦博士都是齐人和鲁人。齐鲁地区原是孔孟一派儒生根深蒂固的老窠。这种现象是很值得深思的。特别严重的是，他们的政治代表赵高钻进了秦王朝的心脏，深深地隐藏了下来。这就为秦王朝留下了巨大的隐患。</w:t>
      </w:r>
    </w:p>
    <w:p w14:paraId="28BA993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当时，六国旧贵族的复辟势力也是相当强大的。在全国各地隐藏着大批心怀不满的六国奴隶主复辟派和封建割据势力。章太炎指出：“六国公族，散处</w:t>
      </w:r>
      <w:r w:rsidRPr="00584C45">
        <w:rPr>
          <w:rFonts w:ascii="Times New Roman" w:eastAsia="宋体" w:hAnsi="Times New Roman" w:hint="eastAsia"/>
          <w:spacing w:val="-8"/>
          <w:sz w:val="30"/>
        </w:rPr>
        <w:lastRenderedPageBreak/>
        <w:t>闾巷之间”，“公族之欲复其宗庙，情也”④，他们企图复辟已经失去了的天堂，是必然的情势。秦始皇对公开的敌人是有一定警惕的，也采取了措施。如平毁六国军事要塞，征收全国的武器，多次巡视，到处刻石，宣传封建制的优越性，批判奴隶制的落后性。但是由于地主阶级的阶级局限性，由于这个阶级取得全国政权时间不长，对反复辟、反分裂斗争的长期性和曲折性认识不足，特别对复辟派从内部颠覆封建政权的危险性认识不足，在取得了夺取政权的胜利以后，地主阶级统治集团便滋长了太平麻痹观念，幻想从此“天下和平”⑤。秦始皇一死，秦王朝对复辟势力镇压不彻底的恶果便迅速暴露，从埋藏在秦王朝内部二十多年的赵高，到躲藏在全国各地的六国旧贵族，一下子都从地底下涌了出来，而地主阶级却没有能够把这股复辟逆流打下去，秦王朝的灭亡就成为不可避免的了。明朝张居正在总结这一历史教训时指出，如果秦始皇的继承者能够“守其法而益振之，积至数十年，继宗世族，芟夷已尽，老师宿儒，闻见悉去”，秦朝就不会这么快灭亡。他所说的，实质上是一个继续和加强秦始皇法家路线，铲除奴隶主复辟势力的问题。而历史事实却相反：“扶苏仁懦，胡亥稚蒙，奸宄内发，六国余孽尚存”⑥，导致了秦王朝的倾覆。“六国余孽”是颠覆秦王朝的复辟势力，而所谓“奸宄内发”，就是指赵高发动的反革命政变，它是秦朝灭亡的最重要的直接原因。</w:t>
      </w:r>
    </w:p>
    <w:p w14:paraId="19943E8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赵高是赵国奴隶主贵族后代，因为“痛其国为秦所灭，誓欲报仇，乃自宫以进”⑦，在秦宫廷里当上了一名宦官，并成了公子胡亥的师傅。赵高是没落奴隶主阶级的阴谋家、野心家，是一个地地道道的儒。赵高父母都因犯秦法而被判处重刑，他本人也差一点因反对新兴地主阶级的统治而被处死。“高有大罪，秦王令蒙毅法治之。毅不敢阿法，当高罪死，除其宦籍”⑧。后来秦始皇看他能说会道，又“复其官爵”⑨，给予重用。阴险的赵高从此改变策略，骗取信任，除继续担任掌管车马乘舆的中车府令外，后又兼管皇帝的印玺和起草机要文件。这样，就使赵高有可能趁秦始皇病危，发动政变。</w:t>
      </w:r>
    </w:p>
    <w:p w14:paraId="672F8454" w14:textId="3AA1C4A0"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根据《史记》记载，秦始皇巡游到沙丘时，因病重曾令赵高起草命令，要太子扶苏赶快从前线回来准备后事。但“书已封，未授使者，始皇崩。书及玺皆在赵高所”⑩。紧接着是赵高的一系列阴谋活动，他“留所赐扶苏玺书”，诱骗胡亥，大谈“汤武杀其主”，“卫君杀其父”的历史，叫嚷卫君杀其父“孔子著之，不为不孝”</w:t>
      </w:r>
      <w:r w:rsidRPr="00584C45">
        <w:rPr>
          <w:rFonts w:ascii="Times New Roman" w:eastAsia="宋体" w:hAnsi="Times New Roman" w:hint="eastAsia"/>
          <w:spacing w:val="-8"/>
          <w:sz w:val="30"/>
        </w:rPr>
        <w:t>(11)</w:t>
      </w:r>
      <w:r w:rsidRPr="00584C45">
        <w:rPr>
          <w:rFonts w:ascii="Times New Roman" w:eastAsia="宋体" w:hAnsi="Times New Roman" w:hint="eastAsia"/>
          <w:spacing w:val="-8"/>
          <w:sz w:val="30"/>
        </w:rPr>
        <w:t>，大造反革命政变舆论。同时又拉拢李斯，说什么“书未行，今上崩，未有知者也”，“定太子在君侯与高之口耳”</w:t>
      </w:r>
      <w:r w:rsidRPr="00584C45">
        <w:rPr>
          <w:rFonts w:ascii="Times New Roman" w:eastAsia="宋体" w:hAnsi="Times New Roman" w:hint="eastAsia"/>
          <w:spacing w:val="-8"/>
          <w:sz w:val="30"/>
        </w:rPr>
        <w:t>(12)</w:t>
      </w:r>
      <w:r w:rsidRPr="00584C45">
        <w:rPr>
          <w:rFonts w:ascii="Times New Roman" w:eastAsia="宋体" w:hAnsi="Times New Roman" w:hint="eastAsia"/>
          <w:spacing w:val="-8"/>
          <w:sz w:val="30"/>
        </w:rPr>
        <w:t>，使用各种威胁利诱手段，迫使李斯就范。然后，赵高伪造诏令，逼死太子扶苏，逮捕并杀害坚持秦始皇法家路线的大臣蒙恬、蒙毅，立胡亥为秦二世。一场蓄谋已久的反革命</w:t>
      </w:r>
      <w:r w:rsidRPr="00584C45">
        <w:rPr>
          <w:rFonts w:ascii="Times New Roman" w:eastAsia="宋体" w:hAnsi="Times New Roman" w:hint="eastAsia"/>
          <w:spacing w:val="-8"/>
          <w:sz w:val="30"/>
        </w:rPr>
        <w:lastRenderedPageBreak/>
        <w:t>政变终于得逞了。汉代的樊哙曾用秦始皇的历史教训警告刘邦：“陛下独不见赵高之事乎</w:t>
      </w:r>
      <w:r w:rsidR="006D0497">
        <w:rPr>
          <w:rFonts w:ascii="Times New Roman" w:eastAsia="宋体" w:hAnsi="Times New Roman" w:hint="eastAsia"/>
          <w:spacing w:val="-8"/>
          <w:sz w:val="30"/>
        </w:rPr>
        <w:t>？</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(13)</w:t>
      </w:r>
      <w:r w:rsidRPr="00584C45">
        <w:rPr>
          <w:rFonts w:ascii="Times New Roman" w:eastAsia="宋体" w:hAnsi="Times New Roman" w:hint="eastAsia"/>
          <w:spacing w:val="-8"/>
          <w:sz w:val="30"/>
        </w:rPr>
        <w:t>樊哙和赵高是同时代的人，他对赵高发动的反革命政变是记忆犹新的。</w:t>
      </w:r>
    </w:p>
    <w:p w14:paraId="24F468B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赵高政变后，立刻用儒家的路线代替了法家的路线。他改变秦始皇执行的保护新兴地主阶级、打击奴隶主阶级的政策，实行“收举余民，贱者贵之，贫者富之”的政策</w:t>
      </w:r>
      <w:r w:rsidRPr="00584C45">
        <w:rPr>
          <w:rFonts w:ascii="Times New Roman" w:eastAsia="宋体" w:hAnsi="Times New Roman" w:hint="eastAsia"/>
          <w:spacing w:val="-8"/>
          <w:sz w:val="30"/>
        </w:rPr>
        <w:t>(14)</w:t>
      </w:r>
      <w:r w:rsidRPr="00584C45">
        <w:rPr>
          <w:rFonts w:ascii="Times New Roman" w:eastAsia="宋体" w:hAnsi="Times New Roman" w:hint="eastAsia"/>
          <w:spacing w:val="-8"/>
          <w:sz w:val="30"/>
        </w:rPr>
        <w:t>，把没落奴隶主贵族重新扶植起来。在赋税和徭役方面，也采取了一系列倒退措施，企图使贫苦农民重新沦为奴隶。秦自商鞅变法后，对公开的奴隶主反对派都是坚决镇压的，“有不从王令、犯国禁、乱上制者，罪死不赦”</w:t>
      </w:r>
      <w:r w:rsidRPr="00584C45">
        <w:rPr>
          <w:rFonts w:ascii="Times New Roman" w:eastAsia="宋体" w:hAnsi="Times New Roman" w:hint="eastAsia"/>
          <w:spacing w:val="-8"/>
          <w:sz w:val="30"/>
        </w:rPr>
        <w:t>(15)</w:t>
      </w:r>
      <w:r w:rsidRPr="00584C45">
        <w:rPr>
          <w:rFonts w:ascii="Times New Roman" w:eastAsia="宋体" w:hAnsi="Times New Roman" w:hint="eastAsia"/>
          <w:spacing w:val="-8"/>
          <w:sz w:val="30"/>
        </w:rPr>
        <w:t>。赵高篡权后，公然下令“更为法律”</w:t>
      </w:r>
      <w:r w:rsidRPr="00584C45">
        <w:rPr>
          <w:rFonts w:ascii="Times New Roman" w:eastAsia="宋体" w:hAnsi="Times New Roman" w:hint="eastAsia"/>
          <w:spacing w:val="-8"/>
          <w:sz w:val="30"/>
        </w:rPr>
        <w:t>(16)</w:t>
      </w:r>
      <w:r w:rsidRPr="00584C45">
        <w:rPr>
          <w:rFonts w:ascii="Times New Roman" w:eastAsia="宋体" w:hAnsi="Times New Roman" w:hint="eastAsia"/>
          <w:spacing w:val="-8"/>
          <w:sz w:val="30"/>
        </w:rPr>
        <w:t>。反革命派上台，都要搞翻案，实行“大赦”。秦二世元年一月，“大赦罪人”</w:t>
      </w:r>
      <w:r w:rsidRPr="00584C45">
        <w:rPr>
          <w:rFonts w:ascii="Times New Roman" w:eastAsia="宋体" w:hAnsi="Times New Roman" w:hint="eastAsia"/>
          <w:spacing w:val="-8"/>
          <w:sz w:val="30"/>
        </w:rPr>
        <w:t>(17)</w:t>
      </w:r>
      <w:r w:rsidRPr="00584C45">
        <w:rPr>
          <w:rFonts w:ascii="Times New Roman" w:eastAsia="宋体" w:hAnsi="Times New Roman" w:hint="eastAsia"/>
          <w:spacing w:val="-8"/>
          <w:sz w:val="30"/>
        </w:rPr>
        <w:t>，被秦始皇专政的罪犯纷纷跑出监狱，在咸阳街头弹冠相庆，而法家人士却遭了殃。儒家比法家杀人要厉害得多、残酷得多。秦始皇只坑了四百六十名反动儒生</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赵高却千方百计“尽除去先帝之故臣”，实行血腥的反革命阶级报复。继扶苏、蒙恬、蒙毅之后，秦始皇的子女二十多人先后被害，“相连坐者不可胜数”</w:t>
      </w:r>
      <w:r w:rsidRPr="00584C45">
        <w:rPr>
          <w:rFonts w:ascii="Times New Roman" w:eastAsia="宋体" w:hAnsi="Times New Roman" w:hint="eastAsia"/>
          <w:spacing w:val="-8"/>
          <w:sz w:val="30"/>
        </w:rPr>
        <w:t>(18)</w:t>
      </w:r>
      <w:r w:rsidRPr="00584C45">
        <w:rPr>
          <w:rFonts w:ascii="Times New Roman" w:eastAsia="宋体" w:hAnsi="Times New Roman" w:hint="eastAsia"/>
          <w:spacing w:val="-8"/>
          <w:sz w:val="30"/>
        </w:rPr>
        <w:t>。接着，右丞相去疾、将军冯劫被迫自杀，李斯也遭到被腰斩和“夷三族”的惨祸。同时，赵高对各郡县地方官也进行了大规模的清洗和屠杀。秦始皇时代的法家几乎一网打尽，无一幸免。赵</w:t>
      </w:r>
      <w:r w:rsidRPr="00584C45">
        <w:rPr>
          <w:rFonts w:ascii="Times New Roman" w:eastAsia="宋体" w:hAnsi="Times New Roman" w:hint="eastAsia"/>
          <w:spacing w:val="-8"/>
          <w:sz w:val="30"/>
        </w:rPr>
        <w:lastRenderedPageBreak/>
        <w:t>高镇压了法家的反抗，任意“指鹿为马”，为所欲为，在公元前二○七年，又杀了秦二世，并公开主张恢复六国的分封制。这个钻进秦朝内部的六国旧贵族代表，终于达到了“杀秦子孙而亡其天下”</w:t>
      </w:r>
      <w:r w:rsidRPr="00584C45">
        <w:rPr>
          <w:rFonts w:ascii="Times New Roman" w:eastAsia="宋体" w:hAnsi="Times New Roman" w:hint="eastAsia"/>
          <w:spacing w:val="-8"/>
          <w:sz w:val="30"/>
        </w:rPr>
        <w:t>(19)</w:t>
      </w:r>
      <w:r w:rsidRPr="00584C45">
        <w:rPr>
          <w:rFonts w:ascii="Times New Roman" w:eastAsia="宋体" w:hAnsi="Times New Roman" w:hint="eastAsia"/>
          <w:spacing w:val="-8"/>
          <w:sz w:val="30"/>
        </w:rPr>
        <w:t>的罪恶阴谋。</w:t>
      </w:r>
    </w:p>
    <w:p w14:paraId="4F61813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赵高一手策划反革命政变时，唯一有可能起来揭露和抵制的李斯，却表现了不可原谅的妥协和动摇。李斯曾帮助秦始皇统一了中国，后来又参加制定了巩固国家统一、加强中央集权的制度和政策，反对倒退，反对恢复分封制，是一个有过重要贡献的法家。但他也有过许多严重的错误。在赵高策动政变时，李斯为了保全自己“富贵极矣”的地位，一开始就摇摆不定，妥协退让，以至容忍了赵高的阴谋得逞。后来，李斯企图重新进行斗争，然而大势已去。李斯的致命伤是私心重，骨头软，他企图“委曲求全”，但向反动政变策划者讲“委曲”，是无法“求全”的。当然，李斯同赵高有本质的不同。李贽把李斯和赵高作了比较：“斯，龙也。高，蛆也。”</w:t>
      </w:r>
      <w:r w:rsidRPr="00584C45">
        <w:rPr>
          <w:rFonts w:ascii="Times New Roman" w:eastAsia="宋体" w:hAnsi="Times New Roman" w:hint="eastAsia"/>
          <w:spacing w:val="-8"/>
          <w:sz w:val="30"/>
        </w:rPr>
        <w:t>(20)</w:t>
      </w:r>
      <w:r w:rsidRPr="00584C45">
        <w:rPr>
          <w:rFonts w:ascii="Times New Roman" w:eastAsia="宋体" w:hAnsi="Times New Roman" w:hint="eastAsia"/>
          <w:spacing w:val="-8"/>
          <w:sz w:val="30"/>
        </w:rPr>
        <w:t>李斯是新兴地主阶级的政治家，在历史上是功大于过。而赵高则是韩非在《孤愤》篇中痛斥的那种“无令而擅为，亏法以利私，耗国以便家”的“重人”，是新兴地主阶级及法家的最危险敌人。从赵高的政变，可以清楚地看到秦王朝建立后，奴隶主复辟和地主阶级反复辟的斗争还是非常激烈的。</w:t>
      </w:r>
    </w:p>
    <w:p w14:paraId="6AA784FB" w14:textId="77777777" w:rsidR="00584C45" w:rsidRPr="00584C45" w:rsidRDefault="00584C45" w:rsidP="006200FF">
      <w:pPr>
        <w:pStyle w:val="A520"/>
      </w:pPr>
      <w:bookmarkStart w:id="302" w:name="_Toc179843709"/>
      <w:bookmarkStart w:id="303" w:name="_Toc182735661"/>
      <w:r w:rsidRPr="00584C45">
        <w:rPr>
          <w:rFonts w:hint="eastAsia"/>
        </w:rPr>
        <w:lastRenderedPageBreak/>
        <w:t>二</w:t>
      </w:r>
      <w:bookmarkEnd w:id="302"/>
      <w:bookmarkEnd w:id="303"/>
    </w:p>
    <w:p w14:paraId="37A5752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以赵高为代表的奴隶主贵族的复辟，教训是惨痛的。它证明秦王朝没有能够最后战胜奴隶主复辟势力。这一历史任务自然落到了革命农民的肩上。就在赵高发动政变，篡夺政权后九个月，陈胜领导的革命农民，在大泽乡上空点燃了武装起义的烽火，宣告了赵高、胡亥反动统治的迅速灭亡。</w:t>
      </w:r>
    </w:p>
    <w:p w14:paraId="618BA56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历来的尊儒反法派，包括林彪及其死党，总是把陈胜、吴广起义同“焚书坑儒”联系起来，胡说什么“坑灰未冷山东乱”。这是歪曲历史真相。毫无疑问，秦王朝是要对农民实行残酷剥削和压迫的，是要把地主阶级的挥霍享受建筑在劳动人民遭受剥削的基础上的。如同资本主义制度一诞生，无产阶级就立即开始了反抗一样，从封建制产生的第一天起，农民与地主的对立和斗争就出现了。这种阶级矛盾构成了封建社会的基本矛盾。但是，用封建制取代奴隶制在历史上毕竟是一个很大的进步。维护这个革命成果的斗争是很艰巨的。秦始皇采取的专政措施，当然有针对农民的一面，但在当时历史条件下，更迫切的却是要解决防止奴隶制复辟的问题。特别是“焚书坑儒”，根本就不是对农民的镇压，而是对反动派的专政。那些被坑掉的儒，明明是奴隶主的代言人，也是劳动人民的凶恶敌人。坑掉一批“不耕而食”的寄生虫，广大农民只会拍手称快，决不会加深农民同地主</w:t>
      </w:r>
      <w:r w:rsidRPr="00584C45">
        <w:rPr>
          <w:rFonts w:ascii="Times New Roman" w:eastAsia="宋体" w:hAnsi="Times New Roman" w:hint="eastAsia"/>
          <w:spacing w:val="-8"/>
          <w:sz w:val="30"/>
        </w:rPr>
        <w:lastRenderedPageBreak/>
        <w:t>阶级的矛盾。章太炎认为，“诸巫食言，乃坑术士，以说百姓”，秦始皇“坑儒”是为了取得老百姓的谅解，这种看法是有见地的。章太炎还指出：“世以秦皇为严，而不妄诛一吏也。”</w:t>
      </w:r>
      <w:r w:rsidRPr="00584C45">
        <w:rPr>
          <w:rFonts w:ascii="Times New Roman" w:eastAsia="宋体" w:hAnsi="Times New Roman" w:hint="eastAsia"/>
          <w:spacing w:val="-8"/>
          <w:sz w:val="30"/>
        </w:rPr>
        <w:t>(21)</w:t>
      </w:r>
      <w:r w:rsidRPr="00584C45">
        <w:rPr>
          <w:rFonts w:ascii="Times New Roman" w:eastAsia="宋体" w:hAnsi="Times New Roman" w:hint="eastAsia"/>
          <w:spacing w:val="-8"/>
          <w:sz w:val="30"/>
        </w:rPr>
        <w:t>从秦始皇接受李斯的《谏逐客书》以及对待法家尉缭的态度看，也并不象是儒家所攻击的那样不能听取正确意见。总之，把“焚书坑儒”说成是引起农民起义的原因，是一种违反阶级分析的错误观点，是反动派混淆是非的言论。</w:t>
      </w:r>
    </w:p>
    <w:p w14:paraId="4554D9D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毛主席指出：“地主阶级对于农民的残酷的经济剥削和政治压迫，迫使农民多次地举行起义，以反抗地主阶级的统治。”在秦二世的时候，正是钻进地主阶级政权内部的复辟派，大大加剧了对农民的残酷剥削和压迫。我们应当从阶级观点比较一下秦始皇和赵高两条不同的路线。秦始皇统一六国以后，继续实行法家路线。始皇二十六年，下令“更名民曰黔首”，黔是黑的意思，秦始皇根据五德终始崇尚黑色，“黔首”在当时应是指新兴的地主和自耕农，是秦始皇对当时人民的一个尊称。在以后的石刻中，多次提到“黔首”，如二十八年的石刻中讲到“上农除末，黔首是富”</w:t>
      </w:r>
      <w:r w:rsidRPr="00584C45">
        <w:rPr>
          <w:rFonts w:ascii="Times New Roman" w:eastAsia="宋体" w:hAnsi="Times New Roman" w:hint="eastAsia"/>
          <w:spacing w:val="-8"/>
          <w:sz w:val="30"/>
        </w:rPr>
        <w:t>(22)</w:t>
      </w:r>
      <w:r w:rsidRPr="00584C45">
        <w:rPr>
          <w:rFonts w:ascii="Times New Roman" w:eastAsia="宋体" w:hAnsi="Times New Roman" w:hint="eastAsia"/>
          <w:spacing w:val="-8"/>
          <w:sz w:val="30"/>
        </w:rPr>
        <w:t>。三十一年下令实行“使黔首自实田”</w:t>
      </w:r>
      <w:r w:rsidRPr="00584C45">
        <w:rPr>
          <w:rFonts w:ascii="Times New Roman" w:eastAsia="宋体" w:hAnsi="Times New Roman" w:hint="eastAsia"/>
          <w:spacing w:val="-8"/>
          <w:sz w:val="30"/>
        </w:rPr>
        <w:t>(23)</w:t>
      </w:r>
      <w:r w:rsidRPr="00584C45">
        <w:rPr>
          <w:rFonts w:ascii="Times New Roman" w:eastAsia="宋体" w:hAnsi="Times New Roman" w:hint="eastAsia"/>
          <w:spacing w:val="-8"/>
          <w:sz w:val="30"/>
        </w:rPr>
        <w:t>的政策，鼓励发展封建地主和自耕农的经济，促进生产的发展。赵高掌权后，却对广大农民实行奴隶主式的掠夺，造成“黔首振恐”</w:t>
      </w:r>
      <w:r w:rsidRPr="00584C45">
        <w:rPr>
          <w:rFonts w:ascii="Times New Roman" w:eastAsia="宋体" w:hAnsi="Times New Roman" w:hint="eastAsia"/>
          <w:spacing w:val="-8"/>
          <w:sz w:val="30"/>
        </w:rPr>
        <w:t>(24)</w:t>
      </w:r>
      <w:r w:rsidRPr="00584C45">
        <w:rPr>
          <w:rFonts w:ascii="Times New Roman" w:eastAsia="宋体" w:hAnsi="Times New Roman" w:hint="eastAsia"/>
          <w:spacing w:val="-8"/>
          <w:sz w:val="30"/>
        </w:rPr>
        <w:t>。应该指出，引</w:t>
      </w:r>
      <w:r w:rsidRPr="00584C45">
        <w:rPr>
          <w:rFonts w:ascii="Times New Roman" w:eastAsia="宋体" w:hAnsi="Times New Roman" w:hint="eastAsia"/>
          <w:spacing w:val="-8"/>
          <w:sz w:val="30"/>
        </w:rPr>
        <w:lastRenderedPageBreak/>
        <w:t>起陈胜起义的直接原因，是赵高实行使“黔首振恐”的复辟奴隶制的儒家路线。</w:t>
      </w:r>
    </w:p>
    <w:p w14:paraId="63354E1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在秦始皇时，劳动人民同地主阶级之间的矛盾并没有激化。秦国从商鞅变法时起，废除了井田制，解放了奴隶的生产力，实行“奖军功”，“教耕战”的政策，使“秦民大说</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悦</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(25)</w:t>
      </w:r>
      <w:r w:rsidRPr="00584C45">
        <w:rPr>
          <w:rFonts w:ascii="Times New Roman" w:eastAsia="宋体" w:hAnsi="Times New Roman" w:hint="eastAsia"/>
          <w:spacing w:val="-8"/>
          <w:sz w:val="30"/>
        </w:rPr>
        <w:t>。当时“山东之民，无不西者”</w:t>
      </w:r>
      <w:r w:rsidRPr="00584C45">
        <w:rPr>
          <w:rFonts w:ascii="Times New Roman" w:eastAsia="宋体" w:hAnsi="Times New Roman" w:hint="eastAsia"/>
          <w:spacing w:val="-8"/>
          <w:sz w:val="30"/>
        </w:rPr>
        <w:t>(26)</w:t>
      </w:r>
      <w:r w:rsidRPr="00584C45">
        <w:rPr>
          <w:rFonts w:ascii="Times New Roman" w:eastAsia="宋体" w:hAnsi="Times New Roman" w:hint="eastAsia"/>
          <w:spacing w:val="-8"/>
          <w:sz w:val="30"/>
        </w:rPr>
        <w:t>，东方诸国的人民都想跑到秦国来。可见，人民群众是拥护封建制代替奴隶制的。秦始皇继承了商鞅的发展封建农业经济，保护农业劳动力的政策，“缓刑罚，薄赋敛”</w:t>
      </w:r>
      <w:r w:rsidRPr="00584C45">
        <w:rPr>
          <w:rFonts w:ascii="Times New Roman" w:eastAsia="宋体" w:hAnsi="Times New Roman" w:hint="eastAsia"/>
          <w:spacing w:val="-8"/>
          <w:sz w:val="30"/>
        </w:rPr>
        <w:t>(27)</w:t>
      </w:r>
      <w:r w:rsidRPr="00584C45">
        <w:rPr>
          <w:rFonts w:ascii="Times New Roman" w:eastAsia="宋体" w:hAnsi="Times New Roman" w:hint="eastAsia"/>
          <w:spacing w:val="-8"/>
          <w:sz w:val="30"/>
        </w:rPr>
        <w:t>，对于从事农业劳动的贫苦农民即“闾左”，规定每年只服劳役一个月，一生作正卒一年和戍边一年，也就是说，一般是不随便“发闾左”服役的。赵高上台后，改变了秦朝法家政策，“始皇既殁，胡亥极愚，骊山未毕，复作阿房”</w:t>
      </w:r>
      <w:r w:rsidRPr="00584C45">
        <w:rPr>
          <w:rFonts w:ascii="Times New Roman" w:eastAsia="宋体" w:hAnsi="Times New Roman" w:hint="eastAsia"/>
          <w:spacing w:val="-8"/>
          <w:sz w:val="30"/>
        </w:rPr>
        <w:t>(28)</w:t>
      </w:r>
      <w:r w:rsidRPr="00584C45">
        <w:rPr>
          <w:rFonts w:ascii="Times New Roman" w:eastAsia="宋体" w:hAnsi="Times New Roman" w:hint="eastAsia"/>
          <w:spacing w:val="-8"/>
          <w:sz w:val="30"/>
        </w:rPr>
        <w:t>，对农民的剥削和压迫空前繁重。在赋税方面，采取“头会箕敛”</w:t>
      </w:r>
      <w:r w:rsidRPr="00584C45">
        <w:rPr>
          <w:rFonts w:ascii="Times New Roman" w:eastAsia="宋体" w:hAnsi="Times New Roman" w:hint="eastAsia"/>
          <w:spacing w:val="-8"/>
          <w:sz w:val="30"/>
        </w:rPr>
        <w:t>(29)</w:t>
      </w:r>
      <w:r w:rsidRPr="00584C45">
        <w:rPr>
          <w:rFonts w:ascii="Times New Roman" w:eastAsia="宋体" w:hAnsi="Times New Roman" w:hint="eastAsia"/>
          <w:spacing w:val="-8"/>
          <w:sz w:val="30"/>
        </w:rPr>
        <w:t>，甚至大规模地“发闾左”充戍卒，实质上也就是使已获得人身自由的农民又重新沦为奴隶，这是革命农民所不能容忍的。赵高复辟奴隶制的罪恶行径，激化了同农民的矛盾，为自己的灭亡创造了条件。“赋敛愈重，戍徭无已”</w:t>
      </w:r>
      <w:r w:rsidRPr="00584C45">
        <w:rPr>
          <w:rFonts w:ascii="Times New Roman" w:eastAsia="宋体" w:hAnsi="Times New Roman" w:hint="eastAsia"/>
          <w:spacing w:val="-8"/>
          <w:sz w:val="30"/>
        </w:rPr>
        <w:t>(30)</w:t>
      </w:r>
      <w:r w:rsidRPr="00584C45">
        <w:rPr>
          <w:rFonts w:ascii="Times New Roman" w:eastAsia="宋体" w:hAnsi="Times New Roman" w:hint="eastAsia"/>
          <w:spacing w:val="-8"/>
          <w:sz w:val="30"/>
        </w:rPr>
        <w:t>，大规模地征发农民服徭役，把全国各地分散的农民都集中和组织起来了。当陈胜、吴广揭竿而起后，广大农民就能很快地组成浩浩荡荡的革命队伍，给赵高的反动统治以沉重打击。赵高的倒行逆施，也加剧了地</w:t>
      </w:r>
      <w:r w:rsidRPr="00584C45">
        <w:rPr>
          <w:rFonts w:ascii="Times New Roman" w:eastAsia="宋体" w:hAnsi="Times New Roman" w:hint="eastAsia"/>
          <w:spacing w:val="-8"/>
          <w:sz w:val="30"/>
        </w:rPr>
        <w:lastRenderedPageBreak/>
        <w:t>主阶级同奴隶主复辟势力的矛盾以及地主阶级内部的矛盾。对于赵高在沙丘发动的政变，“诸公子及大臣皆疑焉”，赵高也担心“皆不服，恐为变”。随着赵高、胡亥“法令诛罚日益刻深，群臣人人自危，欲畔</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叛</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者众”</w:t>
      </w:r>
      <w:r w:rsidRPr="00584C45">
        <w:rPr>
          <w:rFonts w:ascii="Times New Roman" w:eastAsia="宋体" w:hAnsi="Times New Roman" w:hint="eastAsia"/>
          <w:spacing w:val="-8"/>
          <w:sz w:val="30"/>
        </w:rPr>
        <w:t>(31)</w:t>
      </w:r>
      <w:r w:rsidRPr="00584C45">
        <w:rPr>
          <w:rFonts w:ascii="Times New Roman" w:eastAsia="宋体" w:hAnsi="Times New Roman" w:hint="eastAsia"/>
          <w:spacing w:val="-8"/>
          <w:sz w:val="30"/>
        </w:rPr>
        <w:t>，新兴地主阶级和农民从不同的阶级利益出发，都反对奴隶制复辟。当时地主阶级的一部分代表，也参加了推翻秦二世统治的斗争。陈胜起义时打出扶苏的旗帜，正是为了孤立和打击赵高。但当时单靠地主阶级不可能粉碎赵高政变，只有农民的革命斗争才是防止奴隶主复辟的主力。对农民来说，一旦奴隶制复辟，就要重新沦为奴隶。奴隶制残余保存得越多，农民依附于封建地主的程度也就越严重。在思想上，为复辟奴隶制服务的孔孟之道，是束缚奴隶和农民进行革命斗争的桎梏。因此，农民起义的斗争锋芒必然要指向奴隶主复辟势力，指向反动的孔孟之道。在秦末农民大起义中，由关东六国奴隶组成的“苍头军”，也参加了革命的洪流。如东阳陈婴起义，就有“异军苍头特起”</w:t>
      </w:r>
      <w:r w:rsidRPr="00584C45">
        <w:rPr>
          <w:rFonts w:ascii="Times New Roman" w:eastAsia="宋体" w:hAnsi="Times New Roman" w:hint="eastAsia"/>
          <w:spacing w:val="-8"/>
          <w:sz w:val="30"/>
        </w:rPr>
        <w:t>(32)</w:t>
      </w:r>
      <w:r w:rsidRPr="00584C45">
        <w:rPr>
          <w:rFonts w:ascii="Times New Roman" w:eastAsia="宋体" w:hAnsi="Times New Roman" w:hint="eastAsia"/>
          <w:spacing w:val="-8"/>
          <w:sz w:val="30"/>
        </w:rPr>
        <w:t>，由奴隶组成的起义军成为一支重要“异军”。陈胜牺牲后，“陈王故涓人将军吕臣，为仓头军”</w:t>
      </w:r>
      <w:r w:rsidRPr="00584C45">
        <w:rPr>
          <w:rFonts w:ascii="Times New Roman" w:eastAsia="宋体" w:hAnsi="Times New Roman" w:hint="eastAsia"/>
          <w:spacing w:val="-8"/>
          <w:sz w:val="30"/>
        </w:rPr>
        <w:t>(33)</w:t>
      </w:r>
      <w:r w:rsidRPr="00584C45">
        <w:rPr>
          <w:rFonts w:ascii="Times New Roman" w:eastAsia="宋体" w:hAnsi="Times New Roman" w:hint="eastAsia"/>
          <w:spacing w:val="-8"/>
          <w:sz w:val="30"/>
        </w:rPr>
        <w:t>，继续进行英勇斗争。</w:t>
      </w:r>
    </w:p>
    <w:p w14:paraId="0F01AB6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陈胜、吴广起义最后失败了。除了政策上的一些问题之外，失败的主要原因仍然是六国旧贵族和反动儒生从内部的破坏。随着秦末农民起义迅速发展为燎原烈火，潜伏在各地的奴隶主复辟派也蠢蠢欲</w:t>
      </w:r>
      <w:r w:rsidRPr="00584C45">
        <w:rPr>
          <w:rFonts w:ascii="Times New Roman" w:eastAsia="宋体" w:hAnsi="Times New Roman" w:hint="eastAsia"/>
          <w:spacing w:val="-8"/>
          <w:sz w:val="30"/>
        </w:rPr>
        <w:lastRenderedPageBreak/>
        <w:t>动，起来“造反”。一时泥沙俱下，鱼龙混杂。不少反动儒生乘机混进了农民起义队伍。如秦王朝悬赏通缉的要犯陈余就“好儒术”</w:t>
      </w:r>
      <w:r w:rsidRPr="00584C45">
        <w:rPr>
          <w:rFonts w:ascii="Times New Roman" w:eastAsia="宋体" w:hAnsi="Times New Roman" w:hint="eastAsia"/>
          <w:spacing w:val="-8"/>
          <w:sz w:val="30"/>
        </w:rPr>
        <w:t>(34)</w:t>
      </w:r>
      <w:r w:rsidRPr="00584C45">
        <w:rPr>
          <w:rFonts w:ascii="Times New Roman" w:eastAsia="宋体" w:hAnsi="Times New Roman" w:hint="eastAsia"/>
          <w:spacing w:val="-8"/>
          <w:sz w:val="30"/>
        </w:rPr>
        <w:t>。他和另一被通缉的要犯张耳都与孔子后代孔鲋“相善”</w:t>
      </w:r>
      <w:r w:rsidRPr="00584C45">
        <w:rPr>
          <w:rFonts w:ascii="Times New Roman" w:eastAsia="宋体" w:hAnsi="Times New Roman" w:hint="eastAsia"/>
          <w:spacing w:val="-8"/>
          <w:sz w:val="30"/>
        </w:rPr>
        <w:t>(35)</w:t>
      </w:r>
      <w:r w:rsidRPr="00584C45">
        <w:rPr>
          <w:rFonts w:ascii="Times New Roman" w:eastAsia="宋体" w:hAnsi="Times New Roman" w:hint="eastAsia"/>
          <w:spacing w:val="-8"/>
          <w:sz w:val="30"/>
        </w:rPr>
        <w:t>。陈余隐姓埋名，四出游窜，“尝游赵，知其豪杰及地形”</w:t>
      </w:r>
      <w:r w:rsidRPr="00584C45">
        <w:rPr>
          <w:rFonts w:ascii="Times New Roman" w:eastAsia="宋体" w:hAnsi="Times New Roman" w:hint="eastAsia"/>
          <w:spacing w:val="-8"/>
          <w:sz w:val="30"/>
        </w:rPr>
        <w:t>(36)</w:t>
      </w:r>
      <w:r w:rsidRPr="00584C45">
        <w:rPr>
          <w:rFonts w:ascii="Times New Roman" w:eastAsia="宋体" w:hAnsi="Times New Roman" w:hint="eastAsia"/>
          <w:spacing w:val="-8"/>
          <w:sz w:val="30"/>
        </w:rPr>
        <w:t>，积极从事复辟活动。混入陈胜起义军队伍后，张耳、陈余又派人去动员孔鲋，认为“天下之事已可见矣”，时机成熟了，“子宜速来”</w:t>
      </w:r>
      <w:r w:rsidRPr="00584C45">
        <w:rPr>
          <w:rFonts w:ascii="Times New Roman" w:eastAsia="宋体" w:hAnsi="Times New Roman" w:hint="eastAsia"/>
          <w:spacing w:val="-8"/>
          <w:sz w:val="30"/>
        </w:rPr>
        <w:t>(37)</w:t>
      </w:r>
      <w:r w:rsidRPr="00584C45">
        <w:rPr>
          <w:rFonts w:ascii="Times New Roman" w:eastAsia="宋体" w:hAnsi="Times New Roman" w:hint="eastAsia"/>
          <w:spacing w:val="-8"/>
          <w:sz w:val="30"/>
        </w:rPr>
        <w:t>。于是，孔鲋等鲁诸儒抱着“礼器”也混了进来。大批反动儒生混入起义队伍，必然企图改变农民起义的路线，于是在农民起义队伍内部也出现了儒法斗争。</w:t>
      </w:r>
    </w:p>
    <w:p w14:paraId="4E19B9EE" w14:textId="5A0AD2CC"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孔丘的后代孔鲋公开要陈胜“法先王”，胡说：“昔周代殷，乃兴灭继绝以为政首”，把“兴灭国，继绝世，举逸民”摆在施政方针的首位，要陈胜“诚法之”。陈胜当场义正词严地驳斥道：“六国之后君，吾不能封也</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远世之王，于我何有</w:t>
      </w:r>
      <w:r w:rsidR="006D0497">
        <w:rPr>
          <w:rFonts w:ascii="Times New Roman" w:eastAsia="宋体" w:hAnsi="Times New Roman" w:hint="eastAsia"/>
          <w:spacing w:val="-8"/>
          <w:sz w:val="30"/>
        </w:rPr>
        <w:t>？</w:t>
      </w:r>
      <w:r w:rsidRPr="00584C45">
        <w:rPr>
          <w:rFonts w:ascii="Times New Roman" w:eastAsia="宋体" w:hAnsi="Times New Roman" w:hint="eastAsia"/>
          <w:spacing w:val="-8"/>
          <w:sz w:val="30"/>
        </w:rPr>
        <w:t>……安能纯法之乎</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”我是靠自己起来造反的，同周灭商不一样，怎么能完全去学呢</w:t>
      </w:r>
      <w:r w:rsidR="006D0497">
        <w:rPr>
          <w:rFonts w:ascii="Times New Roman" w:eastAsia="宋体" w:hAnsi="Times New Roman" w:hint="eastAsia"/>
          <w:spacing w:val="-8"/>
          <w:sz w:val="30"/>
        </w:rPr>
        <w:t>？</w:t>
      </w:r>
      <w:r w:rsidRPr="00584C45">
        <w:rPr>
          <w:rFonts w:ascii="Times New Roman" w:eastAsia="宋体" w:hAnsi="Times New Roman" w:hint="eastAsia"/>
          <w:spacing w:val="-8"/>
          <w:sz w:val="30"/>
        </w:rPr>
        <w:t>把孔鲋顶了回去。陈胜对孔孟之道是采取怀疑批判态度的，他说：“始，余信圣贤之道，乃今知其不诚也。”陈胜手下将领武臣，在与孔鲋辩论时，也认为孔学未必正确，“若韩非者，亦当世之圣人也”</w:t>
      </w:r>
      <w:r w:rsidRPr="00584C45">
        <w:rPr>
          <w:rFonts w:ascii="Times New Roman" w:eastAsia="宋体" w:hAnsi="Times New Roman" w:hint="eastAsia"/>
          <w:spacing w:val="-8"/>
          <w:sz w:val="30"/>
        </w:rPr>
        <w:t>(38)</w:t>
      </w:r>
      <w:r w:rsidRPr="00584C45">
        <w:rPr>
          <w:rFonts w:ascii="Times New Roman" w:eastAsia="宋体" w:hAnsi="Times New Roman" w:hint="eastAsia"/>
          <w:spacing w:val="-8"/>
          <w:sz w:val="30"/>
        </w:rPr>
        <w:t>。可见，尊儒还是反儒的两条路线斗争是很激烈的。</w:t>
      </w:r>
    </w:p>
    <w:p w14:paraId="4BFEB0A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孔鲋等反动儒生的政治目的是要“兴灭国，继绝世，举逸民”。张耳、陈余攻击秦始皇统一六国的革命行动是“破人国家，灭人社稷，绝人后世”。他们反对建立农民革命政权，主张“遣人立六国后，自为树党”，遭到了陈胜的抵抗。张耳、陈余一计不成，又生一计，诱骗陈胜分兵“北略赵地”。陈胜对他们是有所警惕的，派“故所善陈人武臣为将军”，率领三千农民军出发。后来武臣受张耳、陈余腐蚀，自称赵王。陈胜命令武臣向咸阳进军，张耳、陈余又反对，主张“毋西兵，北徇燕、代，南收河内以自广”，公开从农民起义队伍中分裂出去。在张耳、陈余的蛊惑下，武臣派韩广“略燕”，在燕国旧贵族支持下，韩广也割据称王</w:t>
      </w:r>
      <w:r w:rsidRPr="00584C45">
        <w:rPr>
          <w:rFonts w:ascii="Times New Roman" w:eastAsia="宋体" w:hAnsi="Times New Roman" w:hint="eastAsia"/>
          <w:spacing w:val="-8"/>
          <w:sz w:val="30"/>
        </w:rPr>
        <w:t>(39)</w:t>
      </w:r>
      <w:r w:rsidRPr="00584C45">
        <w:rPr>
          <w:rFonts w:ascii="Times New Roman" w:eastAsia="宋体" w:hAnsi="Times New Roman" w:hint="eastAsia"/>
          <w:spacing w:val="-8"/>
          <w:sz w:val="30"/>
        </w:rPr>
        <w:t>。</w:t>
      </w:r>
    </w:p>
    <w:p w14:paraId="04CCFF8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六国奴隶主残余和割据势力纷纷“逐秦守宰而自王故地”</w:t>
      </w:r>
      <w:r w:rsidRPr="00584C45">
        <w:rPr>
          <w:rFonts w:ascii="Times New Roman" w:eastAsia="宋体" w:hAnsi="Times New Roman" w:hint="eastAsia"/>
          <w:spacing w:val="-8"/>
          <w:sz w:val="30"/>
        </w:rPr>
        <w:t>(40)</w:t>
      </w:r>
      <w:r w:rsidRPr="00584C45">
        <w:rPr>
          <w:rFonts w:ascii="Times New Roman" w:eastAsia="宋体" w:hAnsi="Times New Roman" w:hint="eastAsia"/>
          <w:spacing w:val="-8"/>
          <w:sz w:val="30"/>
        </w:rPr>
        <w:t>，实行复辟，这样就牵制和分割了农民起义军的力量。如田儋是齐王田氏后代，他收罗“豪吏子弟”，自立为齐王，带兵进攻陈胜手下大将周市，“周市军还去，田儋因率兵东略定齐地”，然后就在齐鲁一带割地称王</w:t>
      </w:r>
      <w:r w:rsidRPr="00584C45">
        <w:rPr>
          <w:rFonts w:ascii="Times New Roman" w:eastAsia="宋体" w:hAnsi="Times New Roman" w:hint="eastAsia"/>
          <w:spacing w:val="-8"/>
          <w:sz w:val="30"/>
        </w:rPr>
        <w:t>(41)</w:t>
      </w:r>
      <w:r w:rsidRPr="00584C45">
        <w:rPr>
          <w:rFonts w:ascii="Times New Roman" w:eastAsia="宋体" w:hAnsi="Times New Roman" w:hint="eastAsia"/>
          <w:spacing w:val="-8"/>
          <w:sz w:val="30"/>
        </w:rPr>
        <w:t>。当时，各地起来称王的都是韩、赵、魏、楚等国的贵族后裔。汉代的刘敬说：“夫诸侯初起时，非齐诸田，楚昭、屈、景莫能兴。”</w:t>
      </w:r>
      <w:r w:rsidRPr="00584C45">
        <w:rPr>
          <w:rFonts w:ascii="Times New Roman" w:eastAsia="宋体" w:hAnsi="Times New Roman" w:hint="eastAsia"/>
          <w:spacing w:val="-8"/>
          <w:sz w:val="30"/>
        </w:rPr>
        <w:t>(42)</w:t>
      </w:r>
      <w:r w:rsidRPr="00584C45">
        <w:rPr>
          <w:rFonts w:ascii="Times New Roman" w:eastAsia="宋体" w:hAnsi="Times New Roman" w:hint="eastAsia"/>
          <w:spacing w:val="-8"/>
          <w:sz w:val="30"/>
        </w:rPr>
        <w:t>六国旧贵族虽然经过秦始皇的沉重打击，但百足之虫，死而未僵，一旦时机成熟，又死灰复燃。他们是农民革命的死敌。</w:t>
      </w:r>
    </w:p>
    <w:p w14:paraId="477351E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陈胜、吴广起义的伟大历史意义是不可磨灭的。它证明：“中国人民是不能忍受黑暗势力的统治的，他们每次都用革命的手段达到推翻和改造这种统治的目的”。农民起义推翻了秦王朝，粉碎了赵高复辟奴隶制的阴谋，“陈胜虽已死，其所置遣侯王将相竟亡秦，由涉首事也”</w:t>
      </w:r>
      <w:r w:rsidRPr="00584C45">
        <w:rPr>
          <w:rFonts w:ascii="Times New Roman" w:eastAsia="宋体" w:hAnsi="Times New Roman" w:hint="eastAsia"/>
          <w:spacing w:val="-8"/>
          <w:sz w:val="30"/>
        </w:rPr>
        <w:t>(43)</w:t>
      </w:r>
      <w:r w:rsidRPr="00584C45">
        <w:rPr>
          <w:rFonts w:ascii="Times New Roman" w:eastAsia="宋体" w:hAnsi="Times New Roman" w:hint="eastAsia"/>
          <w:spacing w:val="-8"/>
          <w:sz w:val="30"/>
        </w:rPr>
        <w:t>。在这期间，六国奴隶主复辟势力受到了农民起义的革命大扫除，地主阶级也第一次受到农民起义的强有力的冲击。秦统一后，六国旧贵族盘根错节，在地方上还有相当大的势力。农民起义扫荡了各地还保存着的奴隶制剥削方式。大批没有人身自由的奴隶，砸烂枷锁，参加起义，求得解放。陈胜、吴广起义在摧毁奴隶主复辟政权，扫除奴隶制残余方面，建树了不朽功勋，为汉初最后消灭奴隶主复辟势力，巩固封建制度开辟了道路。陈胜、吴广起义还显示了农民革命反封建的巨大威力，使历代封建统治者提起这次起义就胆战心惊。</w:t>
      </w:r>
    </w:p>
    <w:p w14:paraId="2E19FACA" w14:textId="77777777" w:rsidR="00584C45" w:rsidRPr="00584C45" w:rsidRDefault="00584C45" w:rsidP="006200FF">
      <w:pPr>
        <w:pStyle w:val="A520"/>
      </w:pPr>
      <w:bookmarkStart w:id="304" w:name="_Toc179843710"/>
      <w:bookmarkStart w:id="305" w:name="_Toc182735662"/>
      <w:r w:rsidRPr="00584C45">
        <w:rPr>
          <w:rFonts w:hint="eastAsia"/>
        </w:rPr>
        <w:t>三</w:t>
      </w:r>
      <w:bookmarkEnd w:id="304"/>
      <w:bookmarkEnd w:id="305"/>
    </w:p>
    <w:p w14:paraId="35B6D22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陈胜、吴广起义后，紧接着出现在历史舞台上的是以项羽和刘邦为代表的儒法两条路线的大搏斗。斗争的实质是继承还是推翻由秦始皇开创的封建大一统的国家制度，这是从秦王朝开始的复辟和反复辟斗争在新的历史条件下的继续。</w:t>
      </w:r>
    </w:p>
    <w:p w14:paraId="41A7FF0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项羽和刘邦，原来都属于陈胜领导的农民起义队伍，参加了农民起义斗争。陈胜、吴广牺牲后，项羽和他的叔父项梁立楚国贵族后裔为楚王。后来，项羽消灭了秦军主力，刘邦则占领了关中和秦的首都咸阳。项羽自称“西楚霸王”，并封刘邦为汉王。项羽和刘邦之间的战争，历史上就称为“楚汉相争”。</w:t>
      </w:r>
    </w:p>
    <w:p w14:paraId="64F05F0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楚汉相争，从路线上看，是一场儒法斗争。刘邦平生“不好儒”</w:t>
      </w:r>
      <w:r w:rsidRPr="00584C45">
        <w:rPr>
          <w:rFonts w:ascii="Times New Roman" w:eastAsia="宋体" w:hAnsi="Times New Roman" w:hint="eastAsia"/>
          <w:spacing w:val="-8"/>
          <w:sz w:val="30"/>
        </w:rPr>
        <w:t>(44)</w:t>
      </w:r>
      <w:r w:rsidRPr="00584C45">
        <w:rPr>
          <w:rFonts w:ascii="Times New Roman" w:eastAsia="宋体" w:hAnsi="Times New Roman" w:hint="eastAsia"/>
          <w:spacing w:val="-8"/>
          <w:sz w:val="30"/>
        </w:rPr>
        <w:t>，认为“为天下安用腐儒”</w:t>
      </w:r>
      <w:r w:rsidRPr="00584C45">
        <w:rPr>
          <w:rFonts w:ascii="Times New Roman" w:eastAsia="宋体" w:hAnsi="Times New Roman" w:hint="eastAsia"/>
          <w:spacing w:val="-8"/>
          <w:sz w:val="30"/>
        </w:rPr>
        <w:t>(45)</w:t>
      </w:r>
      <w:r w:rsidRPr="00584C45">
        <w:rPr>
          <w:rFonts w:ascii="Times New Roman" w:eastAsia="宋体" w:hAnsi="Times New Roman" w:hint="eastAsia"/>
          <w:spacing w:val="-8"/>
          <w:sz w:val="30"/>
        </w:rPr>
        <w:t>。项羽则是一个道道地地的孔门信徒。刘邦平时“慢而少礼，士廉节者不来”</w:t>
      </w:r>
      <w:r w:rsidRPr="00584C45">
        <w:rPr>
          <w:rFonts w:ascii="Times New Roman" w:eastAsia="宋体" w:hAnsi="Times New Roman" w:hint="eastAsia"/>
          <w:spacing w:val="-8"/>
          <w:sz w:val="30"/>
        </w:rPr>
        <w:t>(46)</w:t>
      </w:r>
      <w:r w:rsidRPr="00584C45">
        <w:rPr>
          <w:rFonts w:ascii="Times New Roman" w:eastAsia="宋体" w:hAnsi="Times New Roman" w:hint="eastAsia"/>
          <w:spacing w:val="-8"/>
          <w:sz w:val="30"/>
        </w:rPr>
        <w:t>。同刘邦相反，项羽出身于楚国贵族，“仁而敬人”</w:t>
      </w:r>
      <w:r w:rsidRPr="00584C45">
        <w:rPr>
          <w:rFonts w:ascii="Times New Roman" w:eastAsia="宋体" w:hAnsi="Times New Roman" w:hint="eastAsia"/>
          <w:spacing w:val="-8"/>
          <w:sz w:val="30"/>
        </w:rPr>
        <w:t>(47)</w:t>
      </w:r>
      <w:r w:rsidRPr="00584C45">
        <w:rPr>
          <w:rFonts w:ascii="Times New Roman" w:eastAsia="宋体" w:hAnsi="Times New Roman" w:hint="eastAsia"/>
          <w:spacing w:val="-8"/>
          <w:sz w:val="30"/>
        </w:rPr>
        <w:t>，很讲究儒家那套虚伪的礼节，但对劳动人民却极残酷，他将秦朝放下武器的二十余万士兵当作奴隶，“奴虏使之”，最后残暴地全部杀害</w:t>
      </w:r>
      <w:r w:rsidRPr="00584C45">
        <w:rPr>
          <w:rFonts w:ascii="Times New Roman" w:eastAsia="宋体" w:hAnsi="Times New Roman" w:hint="eastAsia"/>
          <w:spacing w:val="-8"/>
          <w:sz w:val="30"/>
        </w:rPr>
        <w:t>(48)</w:t>
      </w:r>
      <w:r w:rsidRPr="00584C45">
        <w:rPr>
          <w:rFonts w:ascii="Times New Roman" w:eastAsia="宋体" w:hAnsi="Times New Roman" w:hint="eastAsia"/>
          <w:spacing w:val="-8"/>
          <w:sz w:val="30"/>
        </w:rPr>
        <w:t>。项羽好“礼”，儒家之徒都麇集到他的旗帜下来了。他任人唯亲，“其所任爱，非诸项即妻之昆弟，虽有奇士不能用”</w:t>
      </w:r>
      <w:r w:rsidRPr="00584C45">
        <w:rPr>
          <w:rFonts w:ascii="Times New Roman" w:eastAsia="宋体" w:hAnsi="Times New Roman" w:hint="eastAsia"/>
          <w:spacing w:val="-8"/>
          <w:sz w:val="30"/>
        </w:rPr>
        <w:t>(49)</w:t>
      </w:r>
      <w:r w:rsidRPr="00584C45">
        <w:rPr>
          <w:rFonts w:ascii="Times New Roman" w:eastAsia="宋体" w:hAnsi="Times New Roman" w:hint="eastAsia"/>
          <w:spacing w:val="-8"/>
          <w:sz w:val="30"/>
        </w:rPr>
        <w:t>。项羽最初被封为鲁公，也决不是偶然巧合。项羽死后，“楚地皆降汉，独鲁不下”，按照儒家的“礼义”，标榜为项羽“死节”，但不久“乃降”</w:t>
      </w:r>
      <w:r w:rsidRPr="00584C45">
        <w:rPr>
          <w:rFonts w:ascii="Times New Roman" w:eastAsia="宋体" w:hAnsi="Times New Roman" w:hint="eastAsia"/>
          <w:spacing w:val="-8"/>
          <w:sz w:val="30"/>
        </w:rPr>
        <w:t>(50)</w:t>
      </w:r>
      <w:r w:rsidRPr="00584C45">
        <w:rPr>
          <w:rFonts w:ascii="Times New Roman" w:eastAsia="宋体" w:hAnsi="Times New Roman" w:hint="eastAsia"/>
          <w:spacing w:val="-8"/>
          <w:sz w:val="30"/>
        </w:rPr>
        <w:t>。可见，项羽依靠的是六国旧贵族和反动儒生。刘邦原是个亭长。他的主要谋臣和将领中，肖何、曹参、夏侯婴等都是秦朝地主阶级的下层官吏。另一些人是劳动者，如周勃是手工业者兼办丧事，樊哙以屠狗为业，灌婴是小商贩。项羽和刘邦</w:t>
      </w:r>
      <w:r w:rsidRPr="00584C45">
        <w:rPr>
          <w:rFonts w:ascii="Times New Roman" w:eastAsia="宋体" w:hAnsi="Times New Roman" w:hint="eastAsia"/>
          <w:spacing w:val="-8"/>
          <w:sz w:val="30"/>
        </w:rPr>
        <w:lastRenderedPageBreak/>
        <w:t>都参加了农民起义的队伍，但这两个政治集团的思想、阶级基础是不同的。</w:t>
      </w:r>
    </w:p>
    <w:p w14:paraId="7479759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刘邦是地主阶级的政治代表，他继承了秦始皇的法家路线，坚持统一，反对分裂，坚持地主阶级专政，反对奴隶主复辟。项羽则站在六国旧贵族的立场，执行了一条儒家的反动路线，大搞分裂割据，开历史倒车。这两条不同的政治路线，在项羽和刘邦进入秦国的首都咸阳时，就形成了明显的对比。刘邦入关后，废除了赵高的严刑苛法，对杀死赵高、主动投降的秦王子婴及关中地主阶级采取保护政策，取得了关中地主阶级的支持。项羽入关，“杀子婴及秦诸公子宗族。遂屠咸阳，烧其宫室，虏其子女，收其珍宝货财，诸侯共分之”</w:t>
      </w:r>
      <w:r w:rsidRPr="00584C45">
        <w:rPr>
          <w:rFonts w:ascii="Times New Roman" w:eastAsia="宋体" w:hAnsi="Times New Roman" w:hint="eastAsia"/>
          <w:spacing w:val="-8"/>
          <w:sz w:val="30"/>
        </w:rPr>
        <w:t>(51)</w:t>
      </w:r>
      <w:r w:rsidRPr="00584C45">
        <w:rPr>
          <w:rFonts w:ascii="Times New Roman" w:eastAsia="宋体" w:hAnsi="Times New Roman" w:hint="eastAsia"/>
          <w:spacing w:val="-8"/>
          <w:sz w:val="30"/>
        </w:rPr>
        <w:t>。项羽挖秦始皇坟墓，火烧阿房宫，大肆抢掠，完全是一种发泄六国旧贵族亡国之恨的阶级报复。公元前二○七年，项羽凭借暂时的军事优势，一下子分封了十八个诸侯王，把关中地区一分为三，封章邯等三人为王，“秦父兄怨此三人，痛入骨髓”</w:t>
      </w:r>
      <w:r w:rsidRPr="00584C45">
        <w:rPr>
          <w:rFonts w:ascii="Times New Roman" w:eastAsia="宋体" w:hAnsi="Times New Roman" w:hint="eastAsia"/>
          <w:spacing w:val="-8"/>
          <w:sz w:val="30"/>
        </w:rPr>
        <w:t>(52)</w:t>
      </w:r>
      <w:r w:rsidRPr="00584C45">
        <w:rPr>
          <w:rFonts w:ascii="Times New Roman" w:eastAsia="宋体" w:hAnsi="Times New Roman" w:hint="eastAsia"/>
          <w:spacing w:val="-8"/>
          <w:sz w:val="30"/>
        </w:rPr>
        <w:t>。刘邦列数项羽的十大罪状，痛斥项羽“为政不平，主约不信，天下所不容，大逆无道”</w:t>
      </w:r>
      <w:r w:rsidRPr="00584C45">
        <w:rPr>
          <w:rFonts w:ascii="Times New Roman" w:eastAsia="宋体" w:hAnsi="Times New Roman" w:hint="eastAsia"/>
          <w:spacing w:val="-8"/>
          <w:sz w:val="30"/>
        </w:rPr>
        <w:t>(53)</w:t>
      </w:r>
      <w:r w:rsidRPr="00584C45">
        <w:rPr>
          <w:rFonts w:ascii="Times New Roman" w:eastAsia="宋体" w:hAnsi="Times New Roman" w:hint="eastAsia"/>
          <w:spacing w:val="-8"/>
          <w:sz w:val="30"/>
        </w:rPr>
        <w:t>，项羽恼羞成怒，但无言可对。</w:t>
      </w:r>
    </w:p>
    <w:p w14:paraId="72A00B1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在楚汉相争中，刘邦能够战胜项羽，关键是这个集团的路线比项羽正确。同时也依靠了秦始皇时留下来的强大的物质基础。从军事实力上讲，刘邦远远不是项羽的对手，屡战屡败，几次全军覆灭，但最后</w:t>
      </w:r>
      <w:r w:rsidRPr="00584C45">
        <w:rPr>
          <w:rFonts w:ascii="Times New Roman" w:eastAsia="宋体" w:hAnsi="Times New Roman" w:hint="eastAsia"/>
          <w:spacing w:val="-8"/>
          <w:sz w:val="30"/>
        </w:rPr>
        <w:lastRenderedPageBreak/>
        <w:t>却越战越强，一个重要原因是关中人民的支持。关中在吕后、肖何的领导下，积极进行建设，成为支援前线的根据地，源源不断地向前线输送人力和物力。刘邦有关中根据地作为坚强后盾，因此稳操胜券。汉朝建立后，评肖何为第一功。大臣们也认为：“肖何转漕关中，给食不乏。陛下虽数亡山东，肖何常全关中以待陛下，此万世之功也。”</w:t>
      </w:r>
      <w:r w:rsidRPr="00584C45">
        <w:rPr>
          <w:rFonts w:ascii="Times New Roman" w:eastAsia="宋体" w:hAnsi="Times New Roman" w:hint="eastAsia"/>
          <w:spacing w:val="-8"/>
          <w:sz w:val="30"/>
        </w:rPr>
        <w:t>(54)</w:t>
      </w:r>
    </w:p>
    <w:p w14:paraId="00D6AC9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思想上政治上的路线正确与否是决定一切的。失道必然寡助，项羽转战八年，身经七十余战，所向披靡，未尝败北，但政治路线错了，军事上仍旧要失败。垓下之战，四面楚歌，落得个“霸王别姬”，自刎乌江的下场。但项羽临死时还说什么“此天之亡我，非战之罪也”。难怪司马迁要嘲笑他：“岂不谬哉</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(55)</w:t>
      </w:r>
    </w:p>
    <w:p w14:paraId="46A866C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在战胜项羽后，刘邦建立了西汉封建王朝。“汉承秦制”，刘邦基本上继承了秦始皇的法家路线。肖何进入咸阳后，“收秦丞相御史律令图书藏之”</w:t>
      </w:r>
      <w:r w:rsidRPr="00584C45">
        <w:rPr>
          <w:rFonts w:ascii="Times New Roman" w:eastAsia="宋体" w:hAnsi="Times New Roman" w:hint="eastAsia"/>
          <w:spacing w:val="-8"/>
          <w:sz w:val="30"/>
        </w:rPr>
        <w:t>(56)</w:t>
      </w:r>
      <w:r w:rsidRPr="00584C45">
        <w:rPr>
          <w:rFonts w:ascii="Times New Roman" w:eastAsia="宋体" w:hAnsi="Times New Roman" w:hint="eastAsia"/>
          <w:spacing w:val="-8"/>
          <w:sz w:val="30"/>
        </w:rPr>
        <w:t>，汉朝的法律基本上是参照秦律制定的。刘邦消灭了以项羽为代表的一大批六国旧贵族，建立了封建中央集权的大一统国家。但在战争过程中，仍然还遗留了一批六国贵族残余势力，并形成了一批新贵族。在当时历史条件下，刘邦不得不同他们作暂时的妥协，对他们的代表人物封王封侯。例如齐王韩信，梁王彭越，九江王英布，燕王卢绾等。这就酿成了汉代初年</w:t>
      </w:r>
      <w:r w:rsidRPr="00584C45">
        <w:rPr>
          <w:rFonts w:ascii="Times New Roman" w:eastAsia="宋体" w:hAnsi="Times New Roman" w:hint="eastAsia"/>
          <w:spacing w:val="-8"/>
          <w:sz w:val="30"/>
        </w:rPr>
        <w:lastRenderedPageBreak/>
        <w:t>汉王朝同以异姓王为代表的分裂割据势力的斗争。这场斗争是楚汉相争的继续。这些异姓王，对内实行分裂割据，保护工商业奴隶主残余势力，对外向我国北方的匈奴族奴隶主贵族屈膝投降。刘邦、吕后刚毅地消灭了韩信、彭越等人的叛乱，保卫了西汉王朝的中央集权。在消灭异姓王的过程中，刘邦又封了一些同姓王，为后来的吴楚七国之乱埋下了根子。吴楚七国之乱平定后，奴隶主复辟的严重时期过去了。从刘邦、吕后，中经文帝、景帝，到汉武帝刘彻时进一步加强了统一和中央集权，标志着封建社会制度终于巩固了下来。它离开秦王朝统一中国又经过了整整一个多世纪。</w:t>
      </w:r>
    </w:p>
    <w:p w14:paraId="457C1AD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从秦始皇统一中国到刘邦建立的西汉王朝，对立阶级之间的阶级斗争，复辟和反复辟的阶级斗争，儒家和法家的斗争，始终非常激烈。历史证明，即使是一种剥削制度代替另一种剥削制度的革命，光有一代人的努力也还不行，必须经过几代人的努力。我们今天进行的是彻底消灭一切剥削阶级和剥削制度的社会主义革命，更必须坚持无产阶级专政下的继续革命，进行长时期的斗争。地主阶级要取得反复辟斗争的胜利，就必须执行一条法家的路线，坚决反对儒家的路线，否则就有出现复辟和倒退的危险。我们今天要巩固社会主义江山，防止地主资产阶级复辟，必须坚决执行毛主席的马克思列宁主义路线，坚决</w:t>
      </w:r>
      <w:r w:rsidRPr="00584C45">
        <w:rPr>
          <w:rFonts w:ascii="Times New Roman" w:eastAsia="宋体" w:hAnsi="Times New Roman" w:hint="eastAsia"/>
          <w:spacing w:val="-8"/>
          <w:sz w:val="30"/>
        </w:rPr>
        <w:lastRenderedPageBreak/>
        <w:t>反对修正主义路线。从秦始皇统一中国，经过赵高的反革命政变和项羽的倒行逆施的教训中，我们还可以认识到：从历史的全过程来看，新制度终究要代替旧制度，即使反动派复辟的阴谋一时得逞，那也只能是短命的，暂时的。赵高政变，不到三年，很快就垮台了。项羽倒行逆施，也只能昙花一现。历史的车轮是不能倒转的。新的社会制度必然会在斗争中取得胜利，这是不以任何人的意志为转移的客观规律。“前途是光明的，道路是曲折的。”伟大的共产主义事业的胜利是不可抗拒的。我们应当满怀信心地在批林批孔中加强团结，充分发挥广大群众的社会主义积极性，去争取更大的胜利。</w:t>
      </w:r>
    </w:p>
    <w:p w14:paraId="451F8087" w14:textId="77777777" w:rsidR="00584C45" w:rsidRPr="00584C45" w:rsidRDefault="00584C45" w:rsidP="006200FF">
      <w:pPr>
        <w:pStyle w:val="A520"/>
      </w:pPr>
      <w:bookmarkStart w:id="306" w:name="_Toc179843711"/>
      <w:bookmarkStart w:id="307" w:name="_Toc182735663"/>
      <w:r w:rsidRPr="00584C45">
        <w:rPr>
          <w:rFonts w:hint="eastAsia"/>
        </w:rPr>
        <w:t>注：</w:t>
      </w:r>
      <w:bookmarkEnd w:id="306"/>
      <w:bookmarkEnd w:id="307"/>
    </w:p>
    <w:p w14:paraId="649298A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①《李太白全集》卷二，《古风》第三首</w:t>
      </w:r>
    </w:p>
    <w:p w14:paraId="66F62D4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②</w:t>
      </w:r>
      <w:r w:rsidRPr="00584C45">
        <w:rPr>
          <w:rFonts w:ascii="Times New Roman" w:eastAsia="宋体" w:hAnsi="Times New Roman" w:hint="eastAsia"/>
          <w:spacing w:val="-8"/>
          <w:sz w:val="30"/>
        </w:rPr>
        <w:t>(20)</w:t>
      </w:r>
      <w:r w:rsidRPr="00584C45">
        <w:rPr>
          <w:rFonts w:ascii="Times New Roman" w:eastAsia="宋体" w:hAnsi="Times New Roman" w:hint="eastAsia"/>
          <w:spacing w:val="-8"/>
          <w:sz w:val="30"/>
        </w:rPr>
        <w:t>《史纲评要·后秦纪》</w:t>
      </w:r>
    </w:p>
    <w:p w14:paraId="0D34FAD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③⑩</w:t>
      </w:r>
      <w:r w:rsidRPr="00584C45">
        <w:rPr>
          <w:rFonts w:ascii="Times New Roman" w:eastAsia="宋体" w:hAnsi="Times New Roman" w:hint="eastAsia"/>
          <w:spacing w:val="-8"/>
          <w:sz w:val="30"/>
        </w:rPr>
        <w:t>(11)(12)(16)(18)(27)(30)(31)</w:t>
      </w:r>
      <w:r w:rsidRPr="00584C45">
        <w:rPr>
          <w:rFonts w:ascii="Times New Roman" w:eastAsia="宋体" w:hAnsi="Times New Roman" w:hint="eastAsia"/>
          <w:spacing w:val="-8"/>
          <w:sz w:val="30"/>
        </w:rPr>
        <w:t>《史记·李斯列传》</w:t>
      </w:r>
    </w:p>
    <w:p w14:paraId="44885E2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④</w:t>
      </w:r>
      <w:r w:rsidRPr="00584C45">
        <w:rPr>
          <w:rFonts w:ascii="Times New Roman" w:eastAsia="宋体" w:hAnsi="Times New Roman" w:hint="eastAsia"/>
          <w:spacing w:val="-8"/>
          <w:sz w:val="30"/>
        </w:rPr>
        <w:t>(21)</w:t>
      </w:r>
      <w:r w:rsidRPr="00584C45">
        <w:rPr>
          <w:rFonts w:ascii="Times New Roman" w:eastAsia="宋体" w:hAnsi="Times New Roman" w:hint="eastAsia"/>
          <w:spacing w:val="-8"/>
          <w:sz w:val="30"/>
        </w:rPr>
        <w:t>《秦政记》</w:t>
      </w:r>
    </w:p>
    <w:p w14:paraId="3E90D9A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⑤</w:t>
      </w:r>
      <w:r w:rsidRPr="00584C45">
        <w:rPr>
          <w:rFonts w:ascii="Times New Roman" w:eastAsia="宋体" w:hAnsi="Times New Roman" w:hint="eastAsia"/>
          <w:spacing w:val="-8"/>
          <w:sz w:val="30"/>
        </w:rPr>
        <w:t>(14)(22)(24)(28)(51)</w:t>
      </w:r>
      <w:r w:rsidRPr="00584C45">
        <w:rPr>
          <w:rFonts w:ascii="Times New Roman" w:eastAsia="宋体" w:hAnsi="Times New Roman" w:hint="eastAsia"/>
          <w:spacing w:val="-8"/>
          <w:sz w:val="30"/>
        </w:rPr>
        <w:t>《史记·秦始皇本纪》</w:t>
      </w:r>
    </w:p>
    <w:p w14:paraId="55FAD38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⑥《张文忠公全集·杂著》</w:t>
      </w:r>
    </w:p>
    <w:p w14:paraId="1292BA0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⑦</w:t>
      </w:r>
      <w:r w:rsidRPr="00584C45">
        <w:rPr>
          <w:rFonts w:ascii="Times New Roman" w:eastAsia="宋体" w:hAnsi="Times New Roman" w:hint="eastAsia"/>
          <w:spacing w:val="-8"/>
          <w:sz w:val="30"/>
        </w:rPr>
        <w:t>(19)</w:t>
      </w:r>
      <w:r w:rsidRPr="00584C45">
        <w:rPr>
          <w:rFonts w:ascii="Times New Roman" w:eastAsia="宋体" w:hAnsi="Times New Roman" w:hint="eastAsia"/>
          <w:spacing w:val="-8"/>
          <w:sz w:val="30"/>
        </w:rPr>
        <w:t>赵翼《陔余丛考》卷四十一</w:t>
      </w:r>
    </w:p>
    <w:p w14:paraId="21F7E81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⑧⑨《史记·蒙恬列传》</w:t>
      </w:r>
    </w:p>
    <w:p w14:paraId="3E8FF87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(13)</w:t>
      </w:r>
      <w:r w:rsidRPr="00584C45">
        <w:rPr>
          <w:rFonts w:ascii="Times New Roman" w:eastAsia="宋体" w:hAnsi="Times New Roman" w:hint="eastAsia"/>
          <w:spacing w:val="-8"/>
          <w:sz w:val="30"/>
        </w:rPr>
        <w:t>《史记·樊哙传》</w:t>
      </w:r>
    </w:p>
    <w:p w14:paraId="343B26C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(15)</w:t>
      </w:r>
      <w:r w:rsidRPr="00584C45">
        <w:rPr>
          <w:rFonts w:ascii="Times New Roman" w:eastAsia="宋体" w:hAnsi="Times New Roman" w:hint="eastAsia"/>
          <w:spacing w:val="-8"/>
          <w:sz w:val="30"/>
        </w:rPr>
        <w:t>《商君书·赏刑》</w:t>
      </w:r>
    </w:p>
    <w:p w14:paraId="5C4C43D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(17)</w:t>
      </w:r>
      <w:r w:rsidRPr="00584C45">
        <w:rPr>
          <w:rFonts w:ascii="Times New Roman" w:eastAsia="宋体" w:hAnsi="Times New Roman" w:hint="eastAsia"/>
          <w:spacing w:val="-8"/>
          <w:sz w:val="30"/>
        </w:rPr>
        <w:t>《史记·六国年表》</w:t>
      </w:r>
    </w:p>
    <w:p w14:paraId="74D35FE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(23)</w:t>
      </w:r>
      <w:r w:rsidRPr="00584C45">
        <w:rPr>
          <w:rFonts w:ascii="Times New Roman" w:eastAsia="宋体" w:hAnsi="Times New Roman" w:hint="eastAsia"/>
          <w:spacing w:val="-8"/>
          <w:sz w:val="30"/>
        </w:rPr>
        <w:t>《史记·秦始皇本纪·集解》</w:t>
      </w:r>
    </w:p>
    <w:p w14:paraId="6C120D3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(25)</w:t>
      </w:r>
      <w:r w:rsidRPr="00584C45">
        <w:rPr>
          <w:rFonts w:ascii="Times New Roman" w:eastAsia="宋体" w:hAnsi="Times New Roman" w:hint="eastAsia"/>
          <w:spacing w:val="-8"/>
          <w:sz w:val="30"/>
        </w:rPr>
        <w:t>《史记·商君列传》</w:t>
      </w:r>
    </w:p>
    <w:p w14:paraId="0B92903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(26)</w:t>
      </w:r>
      <w:r w:rsidRPr="00584C45">
        <w:rPr>
          <w:rFonts w:ascii="Times New Roman" w:eastAsia="宋体" w:hAnsi="Times New Roman" w:hint="eastAsia"/>
          <w:spacing w:val="-8"/>
          <w:sz w:val="30"/>
        </w:rPr>
        <w:t>《商君书·徕民》</w:t>
      </w:r>
    </w:p>
    <w:p w14:paraId="10B24FB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(29)(34)(36)(39)</w:t>
      </w:r>
      <w:r w:rsidRPr="00584C45">
        <w:rPr>
          <w:rFonts w:ascii="Times New Roman" w:eastAsia="宋体" w:hAnsi="Times New Roman" w:hint="eastAsia"/>
          <w:spacing w:val="-8"/>
          <w:sz w:val="30"/>
        </w:rPr>
        <w:t>《史记·张耳陈余列传》</w:t>
      </w:r>
    </w:p>
    <w:p w14:paraId="23A9D86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(32)(48)(50)(55)</w:t>
      </w:r>
      <w:r w:rsidRPr="00584C45">
        <w:rPr>
          <w:rFonts w:ascii="Times New Roman" w:eastAsia="宋体" w:hAnsi="Times New Roman" w:hint="eastAsia"/>
          <w:spacing w:val="-8"/>
          <w:sz w:val="30"/>
        </w:rPr>
        <w:t>《史记·项羽本纪》</w:t>
      </w:r>
    </w:p>
    <w:p w14:paraId="45DEEF7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(33)(43)</w:t>
      </w:r>
      <w:r w:rsidRPr="00584C45">
        <w:rPr>
          <w:rFonts w:ascii="Times New Roman" w:eastAsia="宋体" w:hAnsi="Times New Roman" w:hint="eastAsia"/>
          <w:spacing w:val="-8"/>
          <w:sz w:val="30"/>
        </w:rPr>
        <w:t>《史记·陈涉世家》</w:t>
      </w:r>
    </w:p>
    <w:p w14:paraId="14953CC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(35)(37)(38)</w:t>
      </w:r>
      <w:r w:rsidRPr="00584C45">
        <w:rPr>
          <w:rFonts w:ascii="Times New Roman" w:eastAsia="宋体" w:hAnsi="Times New Roman" w:hint="eastAsia"/>
          <w:spacing w:val="-8"/>
          <w:sz w:val="30"/>
        </w:rPr>
        <w:t>《孔丛子》</w:t>
      </w:r>
    </w:p>
    <w:p w14:paraId="3C48D5D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(40)</w:t>
      </w:r>
      <w:r w:rsidRPr="00584C45">
        <w:rPr>
          <w:rFonts w:ascii="Times New Roman" w:eastAsia="宋体" w:hAnsi="Times New Roman" w:hint="eastAsia"/>
          <w:spacing w:val="-8"/>
          <w:sz w:val="30"/>
        </w:rPr>
        <w:t>马端临《文献通考·封建考九》</w:t>
      </w:r>
    </w:p>
    <w:p w14:paraId="51405A2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(41)</w:t>
      </w:r>
      <w:r w:rsidRPr="00584C45">
        <w:rPr>
          <w:rFonts w:ascii="Times New Roman" w:eastAsia="宋体" w:hAnsi="Times New Roman" w:hint="eastAsia"/>
          <w:spacing w:val="-8"/>
          <w:sz w:val="30"/>
        </w:rPr>
        <w:t>《史记·田儋列传》</w:t>
      </w:r>
    </w:p>
    <w:p w14:paraId="2CCF0A6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(42)</w:t>
      </w:r>
      <w:r w:rsidRPr="00584C45">
        <w:rPr>
          <w:rFonts w:ascii="Times New Roman" w:eastAsia="宋体" w:hAnsi="Times New Roman" w:hint="eastAsia"/>
          <w:spacing w:val="-8"/>
          <w:sz w:val="30"/>
        </w:rPr>
        <w:t>《史记·刘敬传》</w:t>
      </w:r>
    </w:p>
    <w:p w14:paraId="1DCE8D1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(44)</w:t>
      </w:r>
      <w:r w:rsidRPr="00584C45">
        <w:rPr>
          <w:rFonts w:ascii="Times New Roman" w:eastAsia="宋体" w:hAnsi="Times New Roman" w:hint="eastAsia"/>
          <w:spacing w:val="-8"/>
          <w:sz w:val="30"/>
        </w:rPr>
        <w:t>《史记·郦生陆贾列传》</w:t>
      </w:r>
    </w:p>
    <w:p w14:paraId="1806D73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(45)</w:t>
      </w:r>
      <w:r w:rsidRPr="00584C45">
        <w:rPr>
          <w:rFonts w:ascii="Times New Roman" w:eastAsia="宋体" w:hAnsi="Times New Roman" w:hint="eastAsia"/>
          <w:spacing w:val="-8"/>
          <w:sz w:val="30"/>
        </w:rPr>
        <w:t>《史记·黥布列传》</w:t>
      </w:r>
    </w:p>
    <w:p w14:paraId="597B0D2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(46)(49)</w:t>
      </w:r>
      <w:r w:rsidRPr="00584C45">
        <w:rPr>
          <w:rFonts w:ascii="Times New Roman" w:eastAsia="宋体" w:hAnsi="Times New Roman" w:hint="eastAsia"/>
          <w:spacing w:val="-8"/>
          <w:sz w:val="30"/>
        </w:rPr>
        <w:t>《史记·陈丞相世家》</w:t>
      </w:r>
    </w:p>
    <w:p w14:paraId="60B3950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(47)</w:t>
      </w:r>
      <w:r w:rsidRPr="00584C45">
        <w:rPr>
          <w:rFonts w:ascii="Times New Roman" w:eastAsia="宋体" w:hAnsi="Times New Roman" w:hint="eastAsia"/>
          <w:spacing w:val="-8"/>
          <w:sz w:val="30"/>
        </w:rPr>
        <w:t>《汉书·高帝纪》</w:t>
      </w:r>
    </w:p>
    <w:p w14:paraId="64686EC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(52)</w:t>
      </w:r>
      <w:r w:rsidRPr="00584C45">
        <w:rPr>
          <w:rFonts w:ascii="Times New Roman" w:eastAsia="宋体" w:hAnsi="Times New Roman" w:hint="eastAsia"/>
          <w:spacing w:val="-8"/>
          <w:sz w:val="30"/>
        </w:rPr>
        <w:t>《史记·淮阴侯列传》</w:t>
      </w:r>
    </w:p>
    <w:p w14:paraId="156DB3B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(53)</w:t>
      </w:r>
      <w:r w:rsidRPr="00584C45">
        <w:rPr>
          <w:rFonts w:ascii="Times New Roman" w:eastAsia="宋体" w:hAnsi="Times New Roman" w:hint="eastAsia"/>
          <w:spacing w:val="-8"/>
          <w:sz w:val="30"/>
        </w:rPr>
        <w:t>《史记·高祖本纪》</w:t>
      </w:r>
    </w:p>
    <w:p w14:paraId="2C941F8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(54)</w:t>
      </w:r>
      <w:r w:rsidRPr="00584C45">
        <w:rPr>
          <w:rFonts w:ascii="Times New Roman" w:eastAsia="宋体" w:hAnsi="Times New Roman" w:hint="eastAsia"/>
          <w:spacing w:val="-8"/>
          <w:sz w:val="30"/>
        </w:rPr>
        <w:t>《史记·肖相国世家》</w:t>
      </w:r>
    </w:p>
    <w:p w14:paraId="498AC37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(56)</w:t>
      </w:r>
      <w:r w:rsidRPr="00584C45">
        <w:rPr>
          <w:rFonts w:ascii="Times New Roman" w:eastAsia="宋体" w:hAnsi="Times New Roman" w:hint="eastAsia"/>
          <w:spacing w:val="-8"/>
          <w:sz w:val="30"/>
        </w:rPr>
        <w:t>《史记·肖相国世家》</w:t>
      </w:r>
    </w:p>
    <w:p w14:paraId="6B7A110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w:t>
      </w:r>
      <w:r w:rsidRPr="00584C45">
        <w:rPr>
          <w:rFonts w:ascii="Times New Roman" w:eastAsia="宋体" w:hAnsi="Times New Roman" w:hint="eastAsia"/>
          <w:spacing w:val="-8"/>
          <w:sz w:val="30"/>
        </w:rPr>
        <w:t>原载《红旗》杂志一九七四年第八期</w:t>
      </w:r>
      <w:r w:rsidRPr="00584C45">
        <w:rPr>
          <w:rFonts w:ascii="Times New Roman" w:eastAsia="宋体" w:hAnsi="Times New Roman" w:hint="eastAsia"/>
          <w:spacing w:val="-8"/>
          <w:sz w:val="30"/>
        </w:rPr>
        <w:t>)</w:t>
      </w:r>
    </w:p>
    <w:p w14:paraId="2EBF4591" w14:textId="01FF69EA" w:rsidR="00584C45" w:rsidRPr="00584C45" w:rsidRDefault="00584C45" w:rsidP="006200FF">
      <w:pPr>
        <w:pStyle w:val="A512"/>
      </w:pPr>
      <w:bookmarkStart w:id="308" w:name="_Toc179843712"/>
      <w:bookmarkStart w:id="309" w:name="_Toc182735664"/>
      <w:r w:rsidRPr="00584C45">
        <w:rPr>
          <w:rFonts w:hint="eastAsia"/>
        </w:rPr>
        <w:lastRenderedPageBreak/>
        <w:t>附录</w:t>
      </w:r>
      <w:r w:rsidR="00954DA4">
        <w:rPr>
          <w:rFonts w:hint="eastAsia"/>
        </w:rPr>
        <w:t>5</w:t>
      </w:r>
      <w:r w:rsidRPr="00584C45">
        <w:rPr>
          <w:rFonts w:hint="eastAsia"/>
        </w:rPr>
        <w:t>：文化大革命的理论基础</w:t>
      </w:r>
      <w:r w:rsidRPr="00584C45">
        <w:br/>
      </w:r>
      <w:r w:rsidRPr="00584C45">
        <w:rPr>
          <w:rFonts w:hint="eastAsia"/>
        </w:rPr>
        <w:t>——人类历史几千年，意识形态上层建筑和生产关系是如何辩证运动的？</w:t>
      </w:r>
      <w:bookmarkEnd w:id="308"/>
      <w:bookmarkEnd w:id="309"/>
    </w:p>
    <w:p w14:paraId="7ADCA76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人类历史几千年，意识形态上层建筑和生产关系是如何辩证运动运动的呢？</w:t>
      </w:r>
    </w:p>
    <w:p w14:paraId="7E0E6763" w14:textId="3477354B" w:rsidR="00584C45" w:rsidRPr="00584C45" w:rsidRDefault="006200FF" w:rsidP="006200FF">
      <w:pPr>
        <w:pStyle w:val="A520"/>
      </w:pPr>
      <w:bookmarkStart w:id="310" w:name="_Toc179843713"/>
      <w:bookmarkStart w:id="311" w:name="_Toc182735665"/>
      <w:r>
        <w:rPr>
          <w:rFonts w:hint="eastAsia"/>
        </w:rPr>
        <w:t>第</w:t>
      </w:r>
      <w:r>
        <w:rPr>
          <w:rFonts w:hint="eastAsia"/>
        </w:rPr>
        <w:t>1</w:t>
      </w:r>
      <w:r>
        <w:rPr>
          <w:rFonts w:hint="eastAsia"/>
        </w:rPr>
        <w:t>节</w:t>
      </w:r>
      <w:r>
        <w:rPr>
          <w:rFonts w:hint="eastAsia"/>
        </w:rPr>
        <w:t xml:space="preserve"> </w:t>
      </w:r>
      <w:r w:rsidR="00584C45" w:rsidRPr="00584C45">
        <w:rPr>
          <w:rFonts w:hint="eastAsia"/>
        </w:rPr>
        <w:t>封建等级专制和资产阶级自由主义</w:t>
      </w:r>
      <w:bookmarkEnd w:id="310"/>
      <w:bookmarkEnd w:id="311"/>
    </w:p>
    <w:p w14:paraId="09A14CD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资本主义社会的主流意识形态就是自由主义。</w:t>
      </w:r>
    </w:p>
    <w:p w14:paraId="0C0E4C3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自由主义是为了维护商品经济的自由竞争和劳动力的自由流动、自由被雇佣，而被资产阶级“发明”出来的。资产阶级“发明”出来这个主义，是为资产阶级攫取剩余价值而服务的，这个主义的诞生，是为了维护资本主义生产关系的，也就是为了维护资本主义社会经济基础的。</w:t>
      </w:r>
    </w:p>
    <w:p w14:paraId="1B8DDD7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封建社会的基本意识形态就是等级专制、尊卑有序。</w:t>
      </w:r>
    </w:p>
    <w:p w14:paraId="2C7562F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无论欧洲还是中国，封建社会的基本意识形态都是等级专制、尊卑有序都是如此。为什么会这样呢？因为封建社会不是商品经济，无论是农奴制的庄园经济和个体生产的小农经济，都是自给自足的状态。不需要大规模商品“自由”流动和劳动力“自</w:t>
      </w:r>
      <w:r w:rsidRPr="00584C45">
        <w:rPr>
          <w:rFonts w:ascii="Times New Roman" w:eastAsia="宋体" w:hAnsi="Times New Roman" w:hint="eastAsia"/>
          <w:spacing w:val="-8"/>
          <w:sz w:val="30"/>
        </w:rPr>
        <w:lastRenderedPageBreak/>
        <w:t>由”流动。不仅如此，因为佃农对土地的相对稳定的依附关系、小地主对大地主的依附关系，所以封建社会的基本社会关系就是土地依附下的人身依附关系，反过来就是上级对下级的等级专制。这种等级专制，也是为维护封建土地依附这种生产关系服务的。</w:t>
      </w:r>
    </w:p>
    <w:p w14:paraId="2E625D9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中国，封建等级专制意识形态的载体就是儒家的三纲五常，孔庙就是为了维护这个纲常的意识形态宣传机器；在欧洲，封建等级专制意识形态的载体就是中世纪基督教教义，“上帝的旨意”通过教堂、牧师、主教等等向群众传达，群众必须按照“上帝的旨意”（所谓上帝旨意，不过就是等级专制的权力而已，而等级专制的权力其实来源于封建地主）行事，否则将受到惩罚。譬如布鲁诺不尊重“上帝的旨意”搞什么“日心说”，所以就被教廷烧死了。中国的《白鹿原》里面的田小娥不遵守儒家礼教，所以也被孔庙的基层机构——祠堂严惩不怠。</w:t>
      </w:r>
    </w:p>
    <w:p w14:paraId="0EAC7A9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东西方封建社会等级专制，虽然表现形式有所不同，但是本质是一样的。封建等级专制意识形态，本质上是土地依附这种封建生产关系的意识形态上层建筑，它是为封建生产关系服务的，是为封建社会经济基础服务的。</w:t>
      </w:r>
    </w:p>
    <w:p w14:paraId="09E7B07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从以上我们可以看出来，封建等级专制和资产阶级自由主义两种意识形态，都源于剥削阶级的物</w:t>
      </w:r>
      <w:r w:rsidRPr="00584C45">
        <w:rPr>
          <w:rFonts w:ascii="Times New Roman" w:eastAsia="宋体" w:hAnsi="Times New Roman" w:hint="eastAsia"/>
          <w:spacing w:val="-8"/>
          <w:sz w:val="30"/>
        </w:rPr>
        <w:lastRenderedPageBreak/>
        <w:t>质生产活动的需要，它们的出现和存在，本质上是剥削阶级发挥意识形态的作用以巩固生产关系、经济基础。所以，我们理解和分析意识形态，一定要从生产关系入手，这就叫做历史唯物主义的分析方法分析意识形态。</w:t>
      </w:r>
    </w:p>
    <w:p w14:paraId="1868EB18" w14:textId="5FCFDE73" w:rsidR="00584C45" w:rsidRPr="00584C45" w:rsidRDefault="006200FF" w:rsidP="006200FF">
      <w:pPr>
        <w:pStyle w:val="A520"/>
      </w:pPr>
      <w:bookmarkStart w:id="312" w:name="_Toc179843714"/>
      <w:bookmarkStart w:id="313" w:name="_Toc182735666"/>
      <w:r>
        <w:rPr>
          <w:rFonts w:hint="eastAsia"/>
        </w:rPr>
        <w:t>第</w:t>
      </w:r>
      <w:r>
        <w:rPr>
          <w:rFonts w:hint="eastAsia"/>
        </w:rPr>
        <w:t>2</w:t>
      </w:r>
      <w:r>
        <w:rPr>
          <w:rFonts w:hint="eastAsia"/>
        </w:rPr>
        <w:t>节</w:t>
      </w:r>
      <w:r>
        <w:rPr>
          <w:rFonts w:hint="eastAsia"/>
        </w:rPr>
        <w:t xml:space="preserve"> </w:t>
      </w:r>
      <w:r w:rsidR="00584C45" w:rsidRPr="00584C45">
        <w:rPr>
          <w:rFonts w:hint="eastAsia"/>
        </w:rPr>
        <w:t>“残酷竞争”真的就是生物界的生存法则，乃至是自然界的运转法则吗？</w:t>
      </w:r>
      <w:bookmarkEnd w:id="312"/>
      <w:bookmarkEnd w:id="313"/>
    </w:p>
    <w:p w14:paraId="0C0FBDD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资产阶级自由主义衍生出来的另一种意识形态，就是社会达尔文主义。、</w:t>
      </w:r>
    </w:p>
    <w:p w14:paraId="52F32EA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资本主义既然遵循自由竞争法则，那么在竞争中，肯定会有胜利者和败落者，胜利者赢者通吃，躺在金融工具上过腐朽寄生荒淫无耻的生活，败落者输得一无所有，贫无立锥之地，当</w:t>
      </w:r>
      <w:r w:rsidRPr="00584C45">
        <w:rPr>
          <w:rFonts w:ascii="Times New Roman" w:eastAsia="宋体" w:hAnsi="Times New Roman" w:hint="eastAsia"/>
          <w:spacing w:val="-8"/>
          <w:sz w:val="30"/>
        </w:rPr>
        <w:t>996</w:t>
      </w:r>
      <w:r w:rsidRPr="00584C45">
        <w:rPr>
          <w:rFonts w:ascii="Times New Roman" w:eastAsia="宋体" w:hAnsi="Times New Roman" w:hint="eastAsia"/>
          <w:spacing w:val="-8"/>
          <w:sz w:val="30"/>
        </w:rPr>
        <w:t>包身工勉强维持温饱，甚至干脆失业饿死。资本主义制度产生了如此明显的不公平，要如何说服群众接受现实呢？资产阶级于是又发明了“物竞天择、残酷竞争、适者生存”这种世界观，来说服社会成员接受自由主义、安于“虾米被小鱼吃、小鱼被大鱼吃”的生存法则。</w:t>
      </w:r>
    </w:p>
    <w:p w14:paraId="5650DFE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那么，“残酷竞争”真的就是生物界的生存法则吗？</w:t>
      </w:r>
    </w:p>
    <w:p w14:paraId="77AAA61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举一个简单的例子：豆科植物和根瘤菌之间的关系，是“残酷竞争”的生存法则吗？人体和你体内</w:t>
      </w:r>
      <w:r w:rsidRPr="00584C45">
        <w:rPr>
          <w:rFonts w:ascii="Times New Roman" w:eastAsia="宋体" w:hAnsi="Times New Roman" w:hint="eastAsia"/>
          <w:spacing w:val="-8"/>
          <w:sz w:val="30"/>
        </w:rPr>
        <w:lastRenderedPageBreak/>
        <w:t>的很多益生菌，是“残酷竞争”的生存法则吗？啄木鸟还给树木除虫治病呢，他们之间是“残酷竞争”的生存法则吗？。就算是动物之间，犀鸟也给犀牛治疗口腔疾病，这是不同物种间。同一个物种间，蜜蜂也是互相合作的，这些哪里是“残酷竞争”的生存法则？哪里是“大鱼吃小鱼、小鱼吃虾米”的生存法则了？</w:t>
      </w:r>
    </w:p>
    <w:p w14:paraId="68B1AB6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可见，“大鱼吃小鱼、小鱼吃虾米”、“残酷竞争”并不等同于自然界的生存法则，它们不过是资本之间互相竞争兼并的逻辑而已。资产阶级为了让群众接受他们的生存逻辑，于是把自然界也描述成这种逻辑。达尔文主义只会诞生在欧洲资本主义社会时期，不会诞生在欧洲封建社会时期，就是这个原因。</w:t>
      </w:r>
    </w:p>
    <w:p w14:paraId="03093E0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我们可以回过头来看中国古代封建社会对自然界的理解，熟悉朱熹理论的人都知道，什么“天尊地卑”、“天行健、地势坤”、“云行雨施、品物流行”这套狗屁逻辑。说来说去就是，上天就是最高的主宰，在上天的安排照顾下，万物都有自己的位置和运行法则，这套法则保持社会和谐。生物界也是一样。“上天抚育万物，有大德”，这就是“仁”，所以任何生物的生存法则，都要学习上天的精神“仁”。可见，封建地主阶级的世界观里面，不是“残酷竞争”，而是各就各位各安其位严格遵守等级制度的所谓“仁”。这其实本质上也是地主阶级把自己的等级社会观，</w:t>
      </w:r>
      <w:r w:rsidRPr="00584C45">
        <w:rPr>
          <w:rFonts w:ascii="Times New Roman" w:eastAsia="宋体" w:hAnsi="Times New Roman" w:hint="eastAsia"/>
          <w:spacing w:val="-8"/>
          <w:sz w:val="30"/>
        </w:rPr>
        <w:lastRenderedPageBreak/>
        <w:t>“扩展”到了全宇宙的结果。等级社会观于是不仅仅在人类社会发挥作用，于是在自然界、生物界也“发挥了”作用。</w:t>
      </w:r>
    </w:p>
    <w:p w14:paraId="149C469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天尊地卑吗？自然界尊卑有序吗？这是放屁！地球人在地球上抬头看月亮，月亮在头顶是天，天尊地卑，月亮自然是尊，我们地球是卑。假如月亮上面也有人类生活，那么月球人看地球，地球在天上，天尊地卑的话，地球就是尊，月亮就是卑了。这样一来，就矛盾了，那么到底谁尊谁卑？说不清楚了！</w:t>
      </w:r>
    </w:p>
    <w:p w14:paraId="4A4CD85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儒家认为，如果没有尊卑的话，这个世界不就乱了嘛！儒家是等级制度的坚定维护者，他们无法接受没有尊卑的世界观。估计朱熹如果现在还活着，会无语凝噎。</w:t>
      </w:r>
    </w:p>
    <w:p w14:paraId="0115398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所以，说自然界也是尊卑有序尽是放屁！</w:t>
      </w:r>
    </w:p>
    <w:p w14:paraId="264CF6C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地主阶级把尊卑有序观念发展到了近乎无耻的地步，不信你看他们把男人和女人发生关系，叫做男人对女人的“临幸”。他们就是这么无耻！</w:t>
      </w:r>
    </w:p>
    <w:p w14:paraId="71A3874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所以，我们看到，资产阶级认为自然界是残酷竞争的，而地主阶级认为自然界是尊卑有序。他们都不约而同地，把为了维护他们阶级利益的观念，“赋予”给了整个宇宙，作为了宇宙的真理！</w:t>
      </w:r>
    </w:p>
    <w:p w14:paraId="298AB95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意识形态、世界观，甚至包括一些自然科学，都是为了维护统治阶级利益的。这就是真相。</w:t>
      </w:r>
    </w:p>
    <w:p w14:paraId="49F4A2A8"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意识形态是为了维护阶级利益的工具。特定的意识形态作为特定的生产关系的上层建筑，是为了维护这种生产关系而诞生和存在的。这是马克思主义的基本原理。</w:t>
      </w:r>
    </w:p>
    <w:p w14:paraId="4910EA63"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28FCAC43" w14:textId="71BF6BF6" w:rsidR="00584C45" w:rsidRPr="00584C45" w:rsidRDefault="006200FF" w:rsidP="006200FF">
      <w:pPr>
        <w:pStyle w:val="A520"/>
      </w:pPr>
      <w:bookmarkStart w:id="314" w:name="_Toc179843715"/>
      <w:bookmarkStart w:id="315" w:name="_Toc182735667"/>
      <w:r>
        <w:rPr>
          <w:rFonts w:hint="eastAsia"/>
        </w:rPr>
        <w:t>第</w:t>
      </w:r>
      <w:r>
        <w:rPr>
          <w:rFonts w:hint="eastAsia"/>
        </w:rPr>
        <w:t>3</w:t>
      </w:r>
      <w:r>
        <w:rPr>
          <w:rFonts w:hint="eastAsia"/>
        </w:rPr>
        <w:t>节</w:t>
      </w:r>
      <w:r>
        <w:rPr>
          <w:rFonts w:hint="eastAsia"/>
        </w:rPr>
        <w:t xml:space="preserve"> </w:t>
      </w:r>
      <w:r w:rsidR="00584C45" w:rsidRPr="00584C45">
        <w:rPr>
          <w:rFonts w:hint="eastAsia"/>
        </w:rPr>
        <w:t>社会主义核心价值观是什么？</w:t>
      </w:r>
      <w:bookmarkEnd w:id="314"/>
      <w:bookmarkEnd w:id="315"/>
    </w:p>
    <w:p w14:paraId="0069471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封建社会的核心价值是尊卑有序、等级专制</w:t>
      </w:r>
    </w:p>
    <w:p w14:paraId="61D8A1B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资产阶级的核心价值是自由主义、残酷竞争</w:t>
      </w:r>
    </w:p>
    <w:p w14:paraId="4EC0759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那么社会主义核心价值是什么？答曰：集体主义、民主、奉献。</w:t>
      </w:r>
    </w:p>
    <w:p w14:paraId="486D26F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社会主义核心价值不是自由主义，因为我们的虽然存在物质交换，但是那不是自由市场竞争，而是计划经济下的交换，这中交换不是自由主义的交换，是计划下的交换，受计划制约。所以毛主席当年总结社会主义的特点叫做“大集体、小自由”，非常精辟。这就是全国一盘棋的计划是大局，个人的自由是局部利益。局部利益要服从大局。</w:t>
      </w:r>
    </w:p>
    <w:p w14:paraId="1E7C68D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服从大局是不是就是无条件服从官府衙门呢？当然不是。如果无条件服从官府衙门的话，那么干部就容易凌驾于群众之上，久而久之就变成了压迫剥削势力，这必然导致资本主义复辟。服从的前提是“你是对的、公平的”，这时候我才服从。你不对、不</w:t>
      </w:r>
      <w:r w:rsidRPr="00584C45">
        <w:rPr>
          <w:rFonts w:ascii="Times New Roman" w:eastAsia="宋体" w:hAnsi="Times New Roman" w:hint="eastAsia"/>
          <w:spacing w:val="-8"/>
          <w:sz w:val="30"/>
        </w:rPr>
        <w:lastRenderedPageBreak/>
        <w:t>公平，我就不服从，我就要批评你，如果你还不改正，我就要造反打倒你，让你下台！让一个坚持真理、主持公平正义的人上台代替你。</w:t>
      </w:r>
    </w:p>
    <w:p w14:paraId="25CDA4F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社会主义，我们要服从必要的权力集中，但是这个权力必须是代表群众利益的权力，必须是坚持真理和维护公平正义的权力。这就叫做民主集中制。所以，“大集体，小自由”是建立在公平正义的基础上的，公平正义通过无产阶级大民主来保障。</w:t>
      </w:r>
    </w:p>
    <w:p w14:paraId="5D3D7FE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做到了集体主义，还有大民主，还不够，还要弘扬奉献的精神。每个人都积极奉献，在公平正义的环境里，你积极奉献的成果，是不会被别人窃取剥夺的，而是会造福每一个人，包括你自己，你的亲友。所以积极奉献精神在公有制社会主义社会，自然而然会成为普遍现象，而不是像我们现在的私有制社会这样奉献者必然成为冤大头。在前三十年毛泽东时代，积极奉献、为人民服务、政治挂帅，是深入人心的观念，那时候人民脑子里不是而不是为了个人私利的物质刺激、自由主义、想法设法多吃多占、损公肥私。</w:t>
      </w:r>
    </w:p>
    <w:p w14:paraId="1B6180C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所以，社会主义社会的主流意识形态，是大集体、小自由、大民主、讲奉献。这也是由全国一盘棋的公有制计划经济这种生产关系决定的。</w:t>
      </w:r>
    </w:p>
    <w:p w14:paraId="0696891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社会主义社会的主流意识形态，绝对不是自由主义、儒家封建等级思想。凡是搞儒家等级思想的，搞自由主义的，肯定是不是搞社会主义。因为任何一种意识形态，都是为了维护某种特定的生产关系。你搞的意识形态不对，那么生产关系就得不到维护，生产关系就会崩盘。所以毛主席要搞意识形态革命，就是为了维护公有制计划经济这个生产关系的持续。</w:t>
      </w:r>
    </w:p>
    <w:p w14:paraId="5817258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意识形态是生产关系的上层建筑，是为了维护生产关系服务的。一定要深刻认识到这一点。</w:t>
      </w:r>
    </w:p>
    <w:p w14:paraId="0B079FE3"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3E8D73E6" w14:textId="5043C994" w:rsidR="00584C45" w:rsidRPr="00584C45" w:rsidRDefault="006200FF" w:rsidP="006200FF">
      <w:pPr>
        <w:pStyle w:val="A520"/>
      </w:pPr>
      <w:bookmarkStart w:id="316" w:name="_Toc179843716"/>
      <w:bookmarkStart w:id="317" w:name="_Toc182735668"/>
      <w:r>
        <w:rPr>
          <w:rFonts w:hint="eastAsia"/>
        </w:rPr>
        <w:t>第</w:t>
      </w:r>
      <w:r>
        <w:rPr>
          <w:rFonts w:hint="eastAsia"/>
        </w:rPr>
        <w:t>4</w:t>
      </w:r>
      <w:r>
        <w:rPr>
          <w:rFonts w:hint="eastAsia"/>
        </w:rPr>
        <w:t>节</w:t>
      </w:r>
      <w:r>
        <w:rPr>
          <w:rFonts w:hint="eastAsia"/>
        </w:rPr>
        <w:t xml:space="preserve"> </w:t>
      </w:r>
      <w:r w:rsidR="00584C45" w:rsidRPr="00584C45">
        <w:rPr>
          <w:rFonts w:hint="eastAsia"/>
        </w:rPr>
        <w:t>“民主”不是资本主义社会的核心意识形态</w:t>
      </w:r>
      <w:bookmarkEnd w:id="316"/>
      <w:bookmarkEnd w:id="317"/>
    </w:p>
    <w:p w14:paraId="53A40D6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有人说，“民主”不是资本主义社会的核心价值观吗？你看人家都有普选？为什么你讲资本主义社会的核心价值观里面没有这个？反而讲社会主义社会的时候才有？你是不是搞错了？</w:t>
      </w:r>
    </w:p>
    <w:p w14:paraId="57A21F5F"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答曰：没有搞错，是你自己被忽悠了！</w:t>
      </w:r>
    </w:p>
    <w:p w14:paraId="019A774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熟悉历史的人都知道，在八十年代之前，资本主义阵营的舆论宣传的旗帜是“自由”，而社会主义阵营的舆论宣传的旗帜才是是“民主”。两者泾渭分明，针锋相对。</w:t>
      </w:r>
    </w:p>
    <w:p w14:paraId="1DDD8FC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东、西德的东德叫做“民主”德国，南北朝鲜的北朝鲜全称也是朝鲜“民主”主义人民共和国，两个社会主义阵营的国家名称都是注重民主，而西德和南朝鲜作为资本主义国家，就没有标榜民主。因为社会主义阵营的标志就是民主，而资本主义阵营的标志是自由。</w:t>
      </w:r>
    </w:p>
    <w:p w14:paraId="57E130E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大家感受很奇怪对吧？感觉不可思议！对的，历史确实曾经就是如此。</w:t>
      </w:r>
    </w:p>
    <w:p w14:paraId="751E56C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那么为什么现在自由、民主都变成了西方资本主义自我标榜的两大核心价值观呢？尤其是民主，美国到处搞颠覆别国的活动，都扛着民主的大旗做道德掩护。答曰：资本主义阵营扛起民主的大旗，这是从八十年代才有的。</w:t>
      </w:r>
    </w:p>
    <w:p w14:paraId="27F35F9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五六十年代前，社会主义阵营确实都非常民主，这种民主主要是通过群众路线、群众运动来实现，比西方资本主义阵营的选票，来得有诚意多了。西方资本主义社会的选票其实就是个民主的作秀而已。从赫鲁晓夫开始，苏联抛弃了群众路线，整个社会主义阵营跟在苏修屁股后面都修了，都一步步从民主社会变成了法西斯专政。毛主席对这种破坏无产阶级民主搞修正主义的行为进行了斗争，批评苏修的做作所谓，并在中国发动了无产阶级文化大革命，发动群众大鸣大放大辩论大字报，大搞群众运动、大搞无</w:t>
      </w:r>
      <w:r w:rsidRPr="00584C45">
        <w:rPr>
          <w:rFonts w:ascii="Times New Roman" w:eastAsia="宋体" w:hAnsi="Times New Roman" w:hint="eastAsia"/>
          <w:spacing w:val="-8"/>
          <w:sz w:val="30"/>
        </w:rPr>
        <w:lastRenderedPageBreak/>
        <w:t>产阶级大民主。在毛主席的无产阶级文化大革命的群众运动和群众大民主面前，西方资本主义阵营的民主选票，那就是个小儿科！</w:t>
      </w:r>
    </w:p>
    <w:p w14:paraId="3EA6FB4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可是，到了八十年代后，社会主义阵营几乎全部变成了修正主义，官僚利益集团高高在上统治人民群众，社会主义蜕变成了对内的法西斯专政。中国</w:t>
      </w:r>
      <w:r w:rsidRPr="00584C45">
        <w:rPr>
          <w:rFonts w:ascii="Times New Roman" w:eastAsia="宋体" w:hAnsi="Times New Roman" w:hint="eastAsia"/>
          <w:spacing w:val="-8"/>
          <w:sz w:val="30"/>
        </w:rPr>
        <w:t>1989</w:t>
      </w:r>
      <w:r w:rsidRPr="00584C45">
        <w:rPr>
          <w:rFonts w:ascii="Times New Roman" w:eastAsia="宋体" w:hAnsi="Times New Roman" w:hint="eastAsia"/>
          <w:spacing w:val="-8"/>
          <w:sz w:val="30"/>
        </w:rPr>
        <w:t>年天安门事变后，走资派修正主义本质更加暴露无遗。事实上，毛主席刚一去世后，走资派就在中国开始搞惨无人道的强制计划生育，成立武警部队搞所谓“严打”整治斗争，残酷对付人民群众，</w:t>
      </w:r>
      <w:r w:rsidRPr="00584C45">
        <w:rPr>
          <w:rFonts w:ascii="Times New Roman" w:eastAsia="宋体" w:hAnsi="Times New Roman" w:hint="eastAsia"/>
          <w:spacing w:val="-8"/>
          <w:sz w:val="30"/>
        </w:rPr>
        <w:t>1989</w:t>
      </w:r>
      <w:r w:rsidRPr="00584C45">
        <w:rPr>
          <w:rFonts w:ascii="Times New Roman" w:eastAsia="宋体" w:hAnsi="Times New Roman" w:hint="eastAsia"/>
          <w:spacing w:val="-8"/>
          <w:sz w:val="30"/>
        </w:rPr>
        <w:t>年天安门事变，是走资派政权变成对内法西斯专政的最大铁证！走资派的所作所为，印证了毛主席生前所说的“修正主义上台，就是资本主义上台，而且是最坏的资本主义，是法西斯主义”的警示。</w:t>
      </w:r>
    </w:p>
    <w:p w14:paraId="27036B7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社会主义民主政治都变质了，都变成了修正主义法西斯专政。这时候，美、西方资本主义国家都喜出望外，于是调整策略，把前社会主义阵营手里的“民主”的大旗抢走，资本主义改头换面，竟然成了“民主”旗手！</w:t>
      </w:r>
    </w:p>
    <w:p w14:paraId="493EEB2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从这时候开始，前社会主义阵营都不谈“民主”了，因为没脸谈，因为自己都是法西斯了，还民主个屁！美西方资本主义国家，都开始厚颜无耻的大谈“民主”，大谈这个他们在五六十年代非常厌恶的价</w:t>
      </w:r>
      <w:r w:rsidRPr="00584C45">
        <w:rPr>
          <w:rFonts w:ascii="Times New Roman" w:eastAsia="宋体" w:hAnsi="Times New Roman" w:hint="eastAsia"/>
          <w:spacing w:val="-8"/>
          <w:sz w:val="30"/>
        </w:rPr>
        <w:lastRenderedPageBreak/>
        <w:t>值观。他们大肆标榜自己是民主的典范，真是岂有此理！</w:t>
      </w:r>
    </w:p>
    <w:p w14:paraId="0DCF399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现在的年轻人，普遍不知道这个历史，以为民主从头到尾都是西方资本主义的大旗。其实并不是，八十年代前，民主是西方资本主义国家厌恶的东西。你们读过托克维尔的《旧制度与大革命》吗？作者就是大地主大资产阶级，他在那本书里面就说了，说他们“喜欢自由，但是不喜欢民主”。这才是资产阶级的真实心态。</w:t>
      </w:r>
    </w:p>
    <w:p w14:paraId="61E11F35"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有人说，这是不对的吧？难道美西方现在不比中国民主吗？是的，他们现在当然比中国国民主。可是现在的中国，是社会主义国家吗？现在的中国不过是挂着社会主义招牌招摇撞骗的官僚垄断资产阶级法西斯专政罢了。</w:t>
      </w:r>
    </w:p>
    <w:p w14:paraId="14772DC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我们说民主是社会主义核心价值观，说的是曾经真正的社会主义！而不是挂着羊头卖狗肉的所谓“中国特色社会主义”！</w:t>
      </w:r>
    </w:p>
    <w:p w14:paraId="3B2469B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所以，大家一定要搞清楚，资本主义社会其实是不民主的，他们也不喜欢民主，自由才是他们的核心价值观，民主只不过是他们作秀的幌子。那么，什么才是是真民主？</w:t>
      </w:r>
    </w:p>
    <w:p w14:paraId="7EF74D7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答曰：大鸣大放大辩论大字报、群众运动，谁敢搞大规模群众运动，谁才是真民主！</w:t>
      </w:r>
    </w:p>
    <w:p w14:paraId="7063C7D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资本主义的核心价值观是自由，不是民主。不要被他们的宣传给忽悠了。社会主义的核心价值观才是民主！</w:t>
      </w:r>
    </w:p>
    <w:p w14:paraId="3EF6557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美国那个女神像，叫做“自由”女神像，可不是“民主”女神像！</w:t>
      </w:r>
    </w:p>
    <w:p w14:paraId="0B390E9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学习历史，了解历史，正本清源。</w:t>
      </w:r>
    </w:p>
    <w:p w14:paraId="26F1B3B0" w14:textId="322F25B2" w:rsidR="00584C45" w:rsidRPr="00584C45" w:rsidRDefault="006200FF" w:rsidP="006200FF">
      <w:pPr>
        <w:pStyle w:val="A520"/>
      </w:pPr>
      <w:bookmarkStart w:id="318" w:name="_Toc179843717"/>
      <w:bookmarkStart w:id="319" w:name="_Toc182735669"/>
      <w:r>
        <w:rPr>
          <w:rFonts w:hint="eastAsia"/>
        </w:rPr>
        <w:t>第</w:t>
      </w:r>
      <w:r>
        <w:rPr>
          <w:rFonts w:hint="eastAsia"/>
        </w:rPr>
        <w:t>5</w:t>
      </w:r>
      <w:r>
        <w:rPr>
          <w:rFonts w:hint="eastAsia"/>
        </w:rPr>
        <w:t>节</w:t>
      </w:r>
      <w:r>
        <w:rPr>
          <w:rFonts w:hint="eastAsia"/>
        </w:rPr>
        <w:t xml:space="preserve"> </w:t>
      </w:r>
      <w:r w:rsidR="00584C45" w:rsidRPr="00584C45">
        <w:rPr>
          <w:rFonts w:hint="eastAsia"/>
        </w:rPr>
        <w:t>关于社会主义社会的真民主，和资本主义社会的假民主</w:t>
      </w:r>
      <w:bookmarkEnd w:id="318"/>
      <w:bookmarkEnd w:id="319"/>
    </w:p>
    <w:p w14:paraId="218731F1"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（一）真正的社会主义社会：</w:t>
      </w:r>
    </w:p>
    <w:p w14:paraId="5A93BD92"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）在生产活动上，企业管理坚持鞍钢宪法（两参一改三结合），干部参加劳动，工人参加管理，这在生产上是无产阶级民主。</w:t>
      </w:r>
    </w:p>
    <w:p w14:paraId="70DC6DC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）在政治生活上，大搞群众运动，提倡大鸣大放大辩论大字报，这在政治上是无产阶级大民主；</w:t>
      </w:r>
    </w:p>
    <w:p w14:paraId="536BEF5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（二）资本主义社会：</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）在生产活动上，老板说了算，生产活动上资产阶级独裁，毫无民主。</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）在政治生活上，资产阶级搞选票政治，搞政治上的“民主作秀”</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，对于无产阶级来说，这实质上是假民主。</w:t>
      </w:r>
    </w:p>
    <w:p w14:paraId="6EC9AF40" w14:textId="3433DB2B" w:rsidR="00584C45" w:rsidRPr="00584C45" w:rsidRDefault="006200FF" w:rsidP="006200FF">
      <w:pPr>
        <w:pStyle w:val="A520"/>
      </w:pPr>
      <w:bookmarkStart w:id="320" w:name="_Toc179843718"/>
      <w:bookmarkStart w:id="321" w:name="_Toc182735670"/>
      <w:r>
        <w:rPr>
          <w:rFonts w:hint="eastAsia"/>
        </w:rPr>
        <w:lastRenderedPageBreak/>
        <w:t>第</w:t>
      </w:r>
      <w:r>
        <w:rPr>
          <w:rFonts w:hint="eastAsia"/>
        </w:rPr>
        <w:t>6</w:t>
      </w:r>
      <w:r>
        <w:rPr>
          <w:rFonts w:hint="eastAsia"/>
        </w:rPr>
        <w:t>节</w:t>
      </w:r>
      <w:r>
        <w:rPr>
          <w:rFonts w:hint="eastAsia"/>
        </w:rPr>
        <w:t xml:space="preserve"> </w:t>
      </w:r>
      <w:r w:rsidR="00584C45" w:rsidRPr="00584C45">
        <w:rPr>
          <w:rFonts w:hint="eastAsia"/>
        </w:rPr>
        <w:t>是资本主义的自由？还是社会主义的民主？这从根源上说也是生产关系决定的</w:t>
      </w:r>
      <w:bookmarkEnd w:id="320"/>
      <w:bookmarkEnd w:id="321"/>
    </w:p>
    <w:p w14:paraId="4A55118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民主不是资本主义社会的核心意识形态，因为资本主义社会的生产资料是“老板所有制”，所有的生产活动其实都是老板说了算，这就决定了员工是没有民主的，只能听话。</w:t>
      </w:r>
    </w:p>
    <w:p w14:paraId="3C8D410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在社会主义社会，生产资料大家共有，在生产管理上是“两参一改三结合”，干部参加劳动，工人阶级参加管理，所以是真民主。。</w:t>
      </w:r>
    </w:p>
    <w:p w14:paraId="1204881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所以，资本主义是老板说了算，那是哪门子民主呢？社会主义的</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“两参一改三结合”，那才是真民主！</w:t>
      </w:r>
    </w:p>
    <w:p w14:paraId="52E63020"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所以，民主这种意识形态的产生，也要从物质生产活动的根源去看。历史唯物主义分析意识形态，必然要分析它的生产关系根源，这是基本原则。</w:t>
      </w:r>
    </w:p>
    <w:p w14:paraId="63D11DEE"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社会主义民主也是要维护生产资料公有制这种生产关系。资本主义社会排斥这个公有制生产关系，所以他们自然就排斥真正的民主了，排斥群众运动了，把群众运动污蔑为民粹、群氓。然后资本主义转而搞个选票民主，来忽悠群众！</w:t>
      </w:r>
    </w:p>
    <w:p w14:paraId="68761949"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lastRenderedPageBreak/>
        <w:t>所以，一个社会的主流意识形态，到底是自由还是民主？这从根源上说也是生产关系决定的！</w:t>
      </w:r>
    </w:p>
    <w:p w14:paraId="15B4FFF5" w14:textId="6D6590B1" w:rsidR="00584C45" w:rsidRPr="00584C45" w:rsidRDefault="006200FF" w:rsidP="006200FF">
      <w:pPr>
        <w:pStyle w:val="A520"/>
      </w:pPr>
      <w:bookmarkStart w:id="322" w:name="_Toc179843719"/>
      <w:bookmarkStart w:id="323" w:name="_Toc182735671"/>
      <w:r>
        <w:rPr>
          <w:rFonts w:hint="eastAsia"/>
        </w:rPr>
        <w:t>第</w:t>
      </w:r>
      <w:r>
        <w:rPr>
          <w:rFonts w:hint="eastAsia"/>
        </w:rPr>
        <w:t>7</w:t>
      </w:r>
      <w:r>
        <w:rPr>
          <w:rFonts w:hint="eastAsia"/>
        </w:rPr>
        <w:t>节</w:t>
      </w:r>
      <w:r>
        <w:rPr>
          <w:rFonts w:hint="eastAsia"/>
        </w:rPr>
        <w:t xml:space="preserve"> </w:t>
      </w:r>
      <w:r w:rsidR="00584C45" w:rsidRPr="00584C45">
        <w:rPr>
          <w:rFonts w:hint="eastAsia"/>
        </w:rPr>
        <w:t>生产关系和其对应的意识形态</w:t>
      </w:r>
      <w:bookmarkEnd w:id="322"/>
      <w:bookmarkEnd w:id="323"/>
    </w:p>
    <w:p w14:paraId="5BCC05D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）封建土地生产关系：私有制土地依附</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尊卑有序，等级专制（儒家纲常）；</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）资本主义生产关系：私有制商品经济</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自由主义，残酷竞争（达尔文主义）；</w:t>
      </w:r>
      <w:r w:rsidRPr="00584C45">
        <w:rPr>
          <w:rFonts w:ascii="Times New Roman" w:eastAsia="宋体" w:hAnsi="Times New Roman" w:hint="eastAsia"/>
          <w:spacing w:val="-8"/>
          <w:sz w:val="30"/>
        </w:rPr>
        <w:t xml:space="preserve"> </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）社会主义生产关系：公有制计划经济</w:t>
      </w:r>
      <w:r w:rsidRPr="00584C45">
        <w:rPr>
          <w:rFonts w:ascii="Times New Roman" w:eastAsia="宋体" w:hAnsi="Times New Roman" w:hint="eastAsia"/>
          <w:spacing w:val="-8"/>
          <w:sz w:val="30"/>
        </w:rPr>
        <w:t>-</w:t>
      </w:r>
      <w:r w:rsidRPr="00584C45">
        <w:rPr>
          <w:rFonts w:ascii="Times New Roman" w:eastAsia="宋体" w:hAnsi="Times New Roman" w:hint="eastAsia"/>
          <w:spacing w:val="-8"/>
          <w:sz w:val="30"/>
        </w:rPr>
        <w:t>大集体、小自由、大民主、讲奉献（王进喜精神、陈永贵精神、雷锋精神）；</w:t>
      </w:r>
    </w:p>
    <w:p w14:paraId="3D08C68C"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上面这个对应关系，就叫做经济基础和意识形态上层建筑的辩证关系，经济基础和意识形态上层建筑它们是一对矛盾，是辩证运动的。这也是无产阶级文化大革命、继续革命理论的理论基础。</w:t>
      </w:r>
    </w:p>
    <w:p w14:paraId="14B5C09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明白了生产关系和意识形态的一一对应后就会明白两条：</w:t>
      </w:r>
    </w:p>
    <w:p w14:paraId="1BAAA253"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(1)</w:t>
      </w:r>
      <w:r w:rsidRPr="00584C45">
        <w:rPr>
          <w:rFonts w:ascii="Times New Roman" w:eastAsia="宋体" w:hAnsi="Times New Roman" w:hint="eastAsia"/>
          <w:spacing w:val="-8"/>
          <w:sz w:val="30"/>
        </w:rPr>
        <w:t>在私有制资本主义社会提倡雷锋精神是扯淡，这样做无非是忽悠大家当冤大头嘛，让资本家和官僚利益集团“享受”群众的奉献，如此肯定没人干的，谁奉献谁是傻子。</w:t>
      </w:r>
    </w:p>
    <w:p w14:paraId="7C21FD7A"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(2)</w:t>
      </w:r>
      <w:r w:rsidRPr="00584C45">
        <w:rPr>
          <w:rFonts w:ascii="Times New Roman" w:eastAsia="宋体" w:hAnsi="Times New Roman" w:hint="eastAsia"/>
          <w:spacing w:val="-8"/>
          <w:sz w:val="30"/>
        </w:rPr>
        <w:t>在资本主义社会复兴儒家思想走不通，你搞等级专制必然要妨碍市场自由竞争，这会导致资本</w:t>
      </w:r>
      <w:r w:rsidRPr="00584C45">
        <w:rPr>
          <w:rFonts w:ascii="Times New Roman" w:eastAsia="宋体" w:hAnsi="Times New Roman" w:hint="eastAsia"/>
          <w:spacing w:val="-8"/>
          <w:sz w:val="30"/>
        </w:rPr>
        <w:lastRenderedPageBreak/>
        <w:t>主义经济效率下降，这样的资本家会在竞争中被自由主义的资本打败。</w:t>
      </w:r>
    </w:p>
    <w:p w14:paraId="3F061B6B"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我们讲意识形态讲的特别多，经常对意识形态进行阶级分析，其实就是在不厌其烦地、潜移默化地给大家讲无产阶级文化大革命的理论。</w:t>
      </w:r>
    </w:p>
    <w:p w14:paraId="6856B980" w14:textId="0B553A90" w:rsidR="00584C45" w:rsidRPr="00584C45" w:rsidRDefault="006200FF" w:rsidP="006200FF">
      <w:pPr>
        <w:pStyle w:val="A520"/>
      </w:pPr>
      <w:bookmarkStart w:id="324" w:name="_Toc179843720"/>
      <w:bookmarkStart w:id="325" w:name="_Toc182735672"/>
      <w:r>
        <w:rPr>
          <w:rFonts w:hint="eastAsia"/>
        </w:rPr>
        <w:t>第</w:t>
      </w:r>
      <w:r>
        <w:rPr>
          <w:rFonts w:hint="eastAsia"/>
        </w:rPr>
        <w:t>8</w:t>
      </w:r>
      <w:r>
        <w:rPr>
          <w:rFonts w:hint="eastAsia"/>
        </w:rPr>
        <w:t>节</w:t>
      </w:r>
      <w:r>
        <w:rPr>
          <w:rFonts w:hint="eastAsia"/>
        </w:rPr>
        <w:t xml:space="preserve"> </w:t>
      </w:r>
      <w:r w:rsidR="00584C45" w:rsidRPr="00584C45">
        <w:rPr>
          <w:rFonts w:hint="eastAsia"/>
        </w:rPr>
        <w:t>深刻理解经济基础和意识形态上层建筑的辩证关系</w:t>
      </w:r>
      <w:bookmarkEnd w:id="324"/>
      <w:bookmarkEnd w:id="325"/>
    </w:p>
    <w:p w14:paraId="62175756"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我们反复讲各种意识形态的生产关系根源。</w:t>
      </w:r>
    </w:p>
    <w:p w14:paraId="347E7767"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一方面，是让大家意识到意识形态这个东西是怎么来的，是怎么为了维护生产关系服务的，懂了这个，也就慢慢懂了无产阶级文化大革命的理论基础。另一方面，是让大家对这个马克思主义基本原理，产生“思想钢印”，给世界观打造一个历史唯物主义的坚实地基，炼出一双分析意识形态的“火眼金睛”，这样就不会被资产阶级知识分子忽悠</w:t>
      </w:r>
    </w:p>
    <w:p w14:paraId="72B7793D"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记住，分析一切意识形态，都要归回到物质生产活动去溯源，回归到生产关系，这要成为一种条件反射式的思维方法。</w:t>
      </w:r>
    </w:p>
    <w:p w14:paraId="03B31CAA" w14:textId="77777777" w:rsidR="00584C45" w:rsidRPr="00584C45" w:rsidRDefault="00584C45" w:rsidP="00584C45">
      <w:pPr>
        <w:keepNext/>
        <w:keepLines/>
        <w:spacing w:before="200" w:after="60"/>
        <w:jc w:val="center"/>
        <w:outlineLvl w:val="1"/>
        <w:rPr>
          <w:rFonts w:ascii="Times New Roman" w:eastAsia="黑体" w:hAnsi="Times New Roman"/>
          <w:b/>
          <w:color w:val="FF0000"/>
          <w:sz w:val="34"/>
        </w:rPr>
      </w:pPr>
      <w:r w:rsidRPr="00584C45">
        <w:rPr>
          <w:rFonts w:ascii="Times New Roman" w:eastAsia="黑体" w:hAnsi="Times New Roman"/>
          <w:b/>
          <w:color w:val="FF0000"/>
          <w:sz w:val="34"/>
        </w:rPr>
        <w:br w:type="page"/>
      </w:r>
    </w:p>
    <w:p w14:paraId="095F50D8" w14:textId="116B6CAD" w:rsidR="00584C45" w:rsidRPr="00584C45" w:rsidRDefault="006200FF" w:rsidP="006200FF">
      <w:pPr>
        <w:pStyle w:val="A520"/>
      </w:pPr>
      <w:bookmarkStart w:id="326" w:name="_Toc179843721"/>
      <w:bookmarkStart w:id="327" w:name="_Toc182735673"/>
      <w:r>
        <w:rPr>
          <w:rFonts w:hint="eastAsia"/>
        </w:rPr>
        <w:lastRenderedPageBreak/>
        <w:t>第</w:t>
      </w:r>
      <w:r>
        <w:rPr>
          <w:rFonts w:hint="eastAsia"/>
        </w:rPr>
        <w:t>9</w:t>
      </w:r>
      <w:r>
        <w:rPr>
          <w:rFonts w:hint="eastAsia"/>
        </w:rPr>
        <w:t>节</w:t>
      </w:r>
      <w:r>
        <w:rPr>
          <w:rFonts w:hint="eastAsia"/>
        </w:rPr>
        <w:t xml:space="preserve"> </w:t>
      </w:r>
      <w:r w:rsidR="00584C45" w:rsidRPr="00584C45">
        <w:rPr>
          <w:rFonts w:hint="eastAsia"/>
        </w:rPr>
        <w:t>学习《艾思奇讲稿选》</w:t>
      </w:r>
      <w:bookmarkEnd w:id="326"/>
      <w:bookmarkEnd w:id="327"/>
    </w:p>
    <w:p w14:paraId="28AD32F4" w14:textId="77777777" w:rsidR="00584C45" w:rsidRPr="00584C45" w:rsidRDefault="00584C45" w:rsidP="00584C45">
      <w:pPr>
        <w:widowControl/>
        <w:overflowPunct w:val="0"/>
        <w:topLinePunct/>
        <w:spacing w:before="60" w:after="60" w:line="400" w:lineRule="exact"/>
        <w:ind w:firstLineChars="200" w:firstLine="568"/>
        <w:rPr>
          <w:rFonts w:ascii="Times New Roman" w:eastAsia="宋体" w:hAnsi="Times New Roman"/>
          <w:spacing w:val="-8"/>
          <w:sz w:val="30"/>
        </w:rPr>
      </w:pPr>
      <w:r w:rsidRPr="00584C45">
        <w:rPr>
          <w:rFonts w:ascii="Times New Roman" w:eastAsia="宋体" w:hAnsi="Times New Roman" w:hint="eastAsia"/>
          <w:spacing w:val="-8"/>
          <w:sz w:val="30"/>
        </w:rPr>
        <w:t>要更进一步、更详细地</w:t>
      </w:r>
      <w:r w:rsidRPr="00584C45">
        <w:rPr>
          <w:rFonts w:ascii="Times New Roman" w:eastAsia="黑体" w:hAnsi="Times New Roman" w:hint="eastAsia"/>
          <w:color w:val="FF0000"/>
          <w:spacing w:val="-8"/>
          <w:sz w:val="30"/>
        </w:rPr>
        <w:t>深刻理解经济基础和意识形态的辩证关系</w:t>
      </w:r>
      <w:r w:rsidRPr="00584C45">
        <w:rPr>
          <w:rFonts w:ascii="Times New Roman" w:eastAsia="宋体" w:hAnsi="Times New Roman" w:hint="eastAsia"/>
          <w:spacing w:val="-8"/>
          <w:sz w:val="30"/>
        </w:rPr>
        <w:t>，请阅读</w:t>
      </w:r>
      <w:r w:rsidRPr="00584C45">
        <w:rPr>
          <w:rFonts w:ascii="Times New Roman" w:eastAsia="黑体" w:hAnsi="Times New Roman" w:hint="eastAsia"/>
          <w:color w:val="FF0000"/>
          <w:spacing w:val="-8"/>
          <w:sz w:val="30"/>
        </w:rPr>
        <w:t>《艾思奇讲稿选》</w:t>
      </w:r>
      <w:r w:rsidRPr="00584C45">
        <w:rPr>
          <w:rFonts w:ascii="Times New Roman" w:eastAsia="宋体" w:hAnsi="Times New Roman" w:hint="eastAsia"/>
          <w:spacing w:val="-8"/>
          <w:sz w:val="30"/>
        </w:rPr>
        <w:t>里面讲上层建筑的内容，尤其是讲意识形态上层建筑的内容。</w:t>
      </w:r>
      <w:r w:rsidRPr="00584C45">
        <w:rPr>
          <w:rFonts w:ascii="Times New Roman" w:eastAsia="黑体" w:hAnsi="Times New Roman" w:hint="eastAsia"/>
          <w:color w:val="FF0000"/>
          <w:spacing w:val="-8"/>
          <w:sz w:val="30"/>
        </w:rPr>
        <w:t>《艾思奇讲稿选》</w:t>
      </w:r>
      <w:r w:rsidRPr="00584C45">
        <w:rPr>
          <w:rFonts w:ascii="Times New Roman" w:eastAsia="宋体" w:hAnsi="Times New Roman" w:hint="eastAsia"/>
          <w:spacing w:val="-8"/>
          <w:sz w:val="30"/>
        </w:rPr>
        <w:t>这本中央党校曾经的内部资料，是一部</w:t>
      </w:r>
      <w:r w:rsidRPr="00584C45">
        <w:rPr>
          <w:rFonts w:ascii="Times New Roman" w:eastAsia="黑体" w:hAnsi="Times New Roman" w:hint="eastAsia"/>
          <w:color w:val="FF0000"/>
          <w:spacing w:val="-8"/>
          <w:sz w:val="30"/>
        </w:rPr>
        <w:t>学马哲的神书</w:t>
      </w:r>
      <w:r w:rsidRPr="00584C45">
        <w:rPr>
          <w:rFonts w:ascii="Times New Roman" w:eastAsia="宋体" w:hAnsi="Times New Roman" w:hint="eastAsia"/>
          <w:spacing w:val="-8"/>
          <w:sz w:val="30"/>
        </w:rPr>
        <w:t>，</w:t>
      </w:r>
      <w:r w:rsidRPr="00584C45">
        <w:rPr>
          <w:rFonts w:ascii="Times New Roman" w:eastAsia="黑体" w:hAnsi="Times New Roman" w:hint="eastAsia"/>
          <w:color w:val="FF0000"/>
          <w:spacing w:val="-8"/>
          <w:sz w:val="30"/>
        </w:rPr>
        <w:t>我们不厌其烦的推荐</w:t>
      </w:r>
      <w:r w:rsidRPr="00584C45">
        <w:rPr>
          <w:rFonts w:ascii="Times New Roman" w:eastAsia="宋体" w:hAnsi="Times New Roman" w:hint="eastAsia"/>
          <w:spacing w:val="-8"/>
          <w:sz w:val="30"/>
        </w:rPr>
        <w:t>。</w:t>
      </w:r>
    </w:p>
    <w:p w14:paraId="1788953B" w14:textId="77777777" w:rsidR="00584C45" w:rsidRPr="00584C45" w:rsidRDefault="00584C45" w:rsidP="00584C45">
      <w:pPr>
        <w:widowControl/>
        <w:overflowPunct w:val="0"/>
        <w:topLinePunct/>
        <w:spacing w:before="60" w:after="60" w:line="400" w:lineRule="exact"/>
        <w:ind w:firstLineChars="200" w:firstLine="600"/>
        <w:rPr>
          <w:rFonts w:ascii="Times New Roman" w:eastAsia="宋体" w:hAnsi="Times New Roman"/>
          <w:spacing w:val="-8"/>
          <w:sz w:val="30"/>
        </w:rPr>
      </w:pPr>
      <w:r w:rsidRPr="00584C45">
        <w:rPr>
          <w:rFonts w:ascii="Times New Roman" w:eastAsia="宋体" w:hAnsi="Times New Roman"/>
          <w:spacing w:val="-8"/>
          <w:sz w:val="30"/>
        </w:rPr>
        <w:t> </w:t>
      </w:r>
    </w:p>
    <w:p w14:paraId="121D4221" w14:textId="5AC200BC" w:rsidR="00971D72" w:rsidRPr="00971D72" w:rsidRDefault="00971D72" w:rsidP="006200FF">
      <w:pPr>
        <w:pStyle w:val="A512"/>
      </w:pPr>
      <w:bookmarkStart w:id="328" w:name="_Toc179843722"/>
      <w:bookmarkStart w:id="329" w:name="_Toc182735674"/>
      <w:r w:rsidRPr="00971D72">
        <w:rPr>
          <w:rFonts w:hint="eastAsia"/>
        </w:rPr>
        <w:lastRenderedPageBreak/>
        <w:t>附录</w:t>
      </w:r>
      <w:r w:rsidR="00954DA4">
        <w:rPr>
          <w:rFonts w:hint="eastAsia"/>
        </w:rPr>
        <w:t>6</w:t>
      </w:r>
      <w:r w:rsidRPr="00971D72">
        <w:rPr>
          <w:rFonts w:hint="eastAsia"/>
        </w:rPr>
        <w:t>：人类历史上的封建地主阶级文化大革命和资产阶级文化大革命</w:t>
      </w:r>
      <w:bookmarkEnd w:id="328"/>
      <w:bookmarkEnd w:id="329"/>
    </w:p>
    <w:p w14:paraId="077EB7F8" w14:textId="6F502D00" w:rsidR="00971D72" w:rsidRPr="00971D72" w:rsidRDefault="006200FF" w:rsidP="006200FF">
      <w:pPr>
        <w:pStyle w:val="A520"/>
      </w:pPr>
      <w:bookmarkStart w:id="330" w:name="_Toc179843723"/>
      <w:bookmarkStart w:id="331" w:name="_Toc182735675"/>
      <w:r>
        <w:rPr>
          <w:rFonts w:hint="eastAsia"/>
        </w:rPr>
        <w:t>（一）</w:t>
      </w:r>
      <w:r w:rsidR="00971D72" w:rsidRPr="00971D72">
        <w:rPr>
          <w:rFonts w:hint="eastAsia"/>
        </w:rPr>
        <w:t>人类历史上的封建地主阶级文化大革命</w:t>
      </w:r>
      <w:bookmarkEnd w:id="330"/>
      <w:bookmarkEnd w:id="331"/>
    </w:p>
    <w:p w14:paraId="23645F9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春秋战国时期，百家争鸣、百花齐放的时代，是中国历史上的地主阶级文化大革命。</w:t>
      </w:r>
    </w:p>
    <w:p w14:paraId="5CB4DE8E" w14:textId="0A56BBC7" w:rsidR="00971D72" w:rsidRPr="00971D72" w:rsidRDefault="006200FF" w:rsidP="006200FF">
      <w:pPr>
        <w:pStyle w:val="A520"/>
      </w:pPr>
      <w:bookmarkStart w:id="332" w:name="_Toc179843724"/>
      <w:bookmarkStart w:id="333" w:name="_Toc182735676"/>
      <w:r>
        <w:rPr>
          <w:rFonts w:hint="eastAsia"/>
        </w:rPr>
        <w:t>（二）</w:t>
      </w:r>
      <w:r w:rsidR="00971D72" w:rsidRPr="00971D72">
        <w:rPr>
          <w:rFonts w:hint="eastAsia"/>
        </w:rPr>
        <w:t>人类历史上的资产阶级文化大革命</w:t>
      </w:r>
      <w:bookmarkEnd w:id="332"/>
      <w:bookmarkEnd w:id="333"/>
    </w:p>
    <w:p w14:paraId="21CAC33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欧洲历史上的文艺复兴、宗教改革、启蒙运动，是欧洲的资产阶级文化大革命。</w:t>
      </w:r>
    </w:p>
    <w:p w14:paraId="7AB07982" w14:textId="0BA7A87B" w:rsidR="00971D72" w:rsidRPr="00971D72" w:rsidRDefault="006200FF" w:rsidP="006200FF">
      <w:pPr>
        <w:pStyle w:val="A520"/>
      </w:pPr>
      <w:bookmarkStart w:id="334" w:name="_Toc179843725"/>
      <w:bookmarkStart w:id="335" w:name="_Toc182735677"/>
      <w:r>
        <w:rPr>
          <w:rFonts w:hint="eastAsia"/>
        </w:rPr>
        <w:t>（三）</w:t>
      </w:r>
      <w:r w:rsidR="00971D72" w:rsidRPr="00971D72">
        <w:rPr>
          <w:rFonts w:hint="eastAsia"/>
        </w:rPr>
        <w:t>人类历史上的无产阶级文化大革命尚未完成</w:t>
      </w:r>
      <w:bookmarkEnd w:id="334"/>
      <w:bookmarkEnd w:id="335"/>
    </w:p>
    <w:p w14:paraId="5F32709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毛主席开启了无产阶级文化大革命的序幕，但是这场大革命才刚刚开始就被反动阶级扑灭了，这场大革命尚未完成。这场大革命，必将在</w:t>
      </w:r>
      <w:r w:rsidRPr="00971D72">
        <w:rPr>
          <w:rFonts w:ascii="Times New Roman" w:eastAsia="宋体" w:hAnsi="Times New Roman" w:hint="eastAsia"/>
          <w:spacing w:val="-8"/>
          <w:sz w:val="30"/>
        </w:rPr>
        <w:t>21</w:t>
      </w:r>
      <w:r w:rsidRPr="00971D72">
        <w:rPr>
          <w:rFonts w:ascii="Times New Roman" w:eastAsia="宋体" w:hAnsi="Times New Roman" w:hint="eastAsia"/>
          <w:spacing w:val="-8"/>
          <w:sz w:val="30"/>
        </w:rPr>
        <w:t>世纪中叶，重新轰轰烈烈的燃烧起来，并最终引导人民群众起来抗争，最后彻底终结地球上的资本主义制度。</w:t>
      </w:r>
    </w:p>
    <w:p w14:paraId="2D15BD7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 xml:space="preserve"> </w:t>
      </w:r>
    </w:p>
    <w:p w14:paraId="7E86A085" w14:textId="72480550" w:rsidR="00971D72" w:rsidRPr="00971D72" w:rsidRDefault="00971D72" w:rsidP="00EF43A6">
      <w:pPr>
        <w:pStyle w:val="A512"/>
      </w:pPr>
      <w:bookmarkStart w:id="336" w:name="_Toc179843726"/>
      <w:bookmarkStart w:id="337" w:name="_Toc182735678"/>
      <w:r w:rsidRPr="00971D72">
        <w:rPr>
          <w:rFonts w:hint="eastAsia"/>
        </w:rPr>
        <w:lastRenderedPageBreak/>
        <w:t>附录</w:t>
      </w:r>
      <w:r w:rsidR="00954DA4">
        <w:rPr>
          <w:rFonts w:hint="eastAsia"/>
        </w:rPr>
        <w:t>7</w:t>
      </w:r>
      <w:r w:rsidRPr="00971D72">
        <w:rPr>
          <w:rFonts w:hint="eastAsia"/>
        </w:rPr>
        <w:t>：举例把唯物辩证法系统地一次性讲透</w:t>
      </w:r>
      <w:bookmarkEnd w:id="336"/>
      <w:bookmarkEnd w:id="337"/>
    </w:p>
    <w:p w14:paraId="0DC90F1F" w14:textId="7C36C39C" w:rsidR="00971D72" w:rsidRPr="00971D72" w:rsidRDefault="006200FF" w:rsidP="006200FF">
      <w:pPr>
        <w:pStyle w:val="A520"/>
      </w:pPr>
      <w:bookmarkStart w:id="338" w:name="_Toc179843727"/>
      <w:bookmarkStart w:id="339" w:name="_Toc182735679"/>
      <w:r>
        <w:rPr>
          <w:rFonts w:hint="eastAsia"/>
        </w:rPr>
        <w:t>第</w:t>
      </w:r>
      <w:r>
        <w:rPr>
          <w:rFonts w:hint="eastAsia"/>
        </w:rPr>
        <w:t>1</w:t>
      </w:r>
      <w:r>
        <w:rPr>
          <w:rFonts w:hint="eastAsia"/>
        </w:rPr>
        <w:t>节</w:t>
      </w:r>
      <w:r>
        <w:rPr>
          <w:rFonts w:hint="eastAsia"/>
        </w:rPr>
        <w:t xml:space="preserve"> </w:t>
      </w:r>
      <w:r w:rsidR="00971D72" w:rsidRPr="00971D72">
        <w:rPr>
          <w:rFonts w:hint="eastAsia"/>
        </w:rPr>
        <w:t>什么是唯物辩证法？以及唯物辩证法的“三论”</w:t>
      </w:r>
      <w:bookmarkEnd w:id="338"/>
      <w:bookmarkEnd w:id="339"/>
    </w:p>
    <w:p w14:paraId="7555D50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唯物辩证法可以简化为</w:t>
      </w:r>
      <w:r w:rsidRPr="00971D72">
        <w:rPr>
          <w:rFonts w:ascii="Times New Roman" w:eastAsia="黑体" w:hAnsi="Times New Roman" w:hint="eastAsia"/>
          <w:color w:val="FF0000"/>
          <w:spacing w:val="-8"/>
          <w:sz w:val="30"/>
        </w:rPr>
        <w:t>三论</w:t>
      </w:r>
      <w:r w:rsidRPr="00971D72">
        <w:rPr>
          <w:rFonts w:ascii="Times New Roman" w:eastAsia="宋体" w:hAnsi="Times New Roman" w:hint="eastAsia"/>
          <w:spacing w:val="-8"/>
          <w:sz w:val="30"/>
        </w:rPr>
        <w:t>：</w:t>
      </w:r>
      <w:r w:rsidRPr="00971D72">
        <w:rPr>
          <w:rFonts w:ascii="宋体" w:eastAsia="黑体" w:hAnsi="宋体" w:hint="eastAsia"/>
          <w:spacing w:val="-8"/>
          <w:sz w:val="30"/>
        </w:rPr>
        <w:t>一元论、两点论、重点论</w:t>
      </w:r>
      <w:r w:rsidRPr="00971D72">
        <w:rPr>
          <w:rFonts w:ascii="Times New Roman" w:eastAsia="宋体" w:hAnsi="Times New Roman" w:hint="eastAsia"/>
          <w:spacing w:val="-8"/>
          <w:sz w:val="30"/>
        </w:rPr>
        <w:t>;</w:t>
      </w:r>
    </w:p>
    <w:p w14:paraId="78DA534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一元论：</w:t>
      </w:r>
      <w:r w:rsidRPr="00971D72">
        <w:rPr>
          <w:rFonts w:ascii="Times New Roman" w:eastAsia="宋体" w:hAnsi="Times New Roman" w:hint="eastAsia"/>
          <w:spacing w:val="-8"/>
          <w:sz w:val="30"/>
        </w:rPr>
        <w:t>物质是世界的本源，世界的统一性在于其物质性；</w:t>
      </w:r>
    </w:p>
    <w:p w14:paraId="6ABA57D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两点论：</w:t>
      </w:r>
      <w:r w:rsidRPr="00971D72">
        <w:rPr>
          <w:rFonts w:ascii="Times New Roman" w:eastAsia="宋体" w:hAnsi="Times New Roman" w:hint="eastAsia"/>
          <w:spacing w:val="-8"/>
          <w:sz w:val="30"/>
        </w:rPr>
        <w:t>物质的运动变化永不停歇，物质内部的矛盾是物质运动变化的根源；</w:t>
      </w:r>
    </w:p>
    <w:p w14:paraId="09C9774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重点论：</w:t>
      </w:r>
      <w:r w:rsidRPr="00971D72">
        <w:rPr>
          <w:rFonts w:ascii="Times New Roman" w:eastAsia="宋体" w:hAnsi="Times New Roman" w:hint="eastAsia"/>
          <w:spacing w:val="-8"/>
          <w:sz w:val="30"/>
        </w:rPr>
        <w:t>矛盾要分主次，主要矛盾或者矛盾的主要方面才是决定矛盾的性质的部分；</w:t>
      </w:r>
    </w:p>
    <w:p w14:paraId="10F0B469" w14:textId="77777777" w:rsidR="00971D72" w:rsidRPr="00971D72" w:rsidRDefault="00971D72" w:rsidP="00971D72">
      <w:pPr>
        <w:widowControl/>
        <w:overflowPunct w:val="0"/>
        <w:topLinePunct/>
        <w:spacing w:before="60" w:after="60" w:line="400" w:lineRule="exact"/>
        <w:ind w:firstLineChars="200" w:firstLine="568"/>
        <w:rPr>
          <w:rFonts w:ascii="Times New Roman" w:eastAsia="黑体" w:hAnsi="Times New Roman"/>
          <w:spacing w:val="-8"/>
          <w:sz w:val="30"/>
        </w:rPr>
      </w:pPr>
      <w:r w:rsidRPr="00971D72">
        <w:rPr>
          <w:rFonts w:ascii="Times New Roman" w:eastAsia="黑体" w:hAnsi="Times New Roman" w:hint="eastAsia"/>
          <w:spacing w:val="-8"/>
          <w:sz w:val="30"/>
        </w:rPr>
        <w:t>否定一元论是唯心主义，否定两点论是形而上学，否定重点论是折衷主义。</w:t>
      </w:r>
    </w:p>
    <w:p w14:paraId="7D45D1A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（把上面这段话记住，背下来，很有用。）</w:t>
      </w:r>
    </w:p>
    <w:p w14:paraId="7A898FCB" w14:textId="676D0D54" w:rsidR="00971D72" w:rsidRPr="00971D72" w:rsidRDefault="002D7DCD" w:rsidP="002D7DCD">
      <w:pPr>
        <w:pStyle w:val="A520"/>
      </w:pPr>
      <w:bookmarkStart w:id="340" w:name="_Toc179843728"/>
      <w:bookmarkStart w:id="341" w:name="_Toc182735680"/>
      <w:r>
        <w:rPr>
          <w:rFonts w:hint="eastAsia"/>
        </w:rPr>
        <w:t>第</w:t>
      </w:r>
      <w:r w:rsidR="00971D72" w:rsidRPr="00971D72">
        <w:rPr>
          <w:rFonts w:hint="eastAsia"/>
        </w:rPr>
        <w:t>2</w:t>
      </w:r>
      <w:r>
        <w:rPr>
          <w:rFonts w:hint="eastAsia"/>
        </w:rPr>
        <w:t>节</w:t>
      </w:r>
      <w:r>
        <w:rPr>
          <w:rFonts w:hint="eastAsia"/>
        </w:rPr>
        <w:t xml:space="preserve"> </w:t>
      </w:r>
      <w:r w:rsidR="00971D72" w:rsidRPr="00971D72">
        <w:rPr>
          <w:rFonts w:hint="eastAsia"/>
        </w:rPr>
        <w:t>用唯物辩证法的“三论”，讲它的</w:t>
      </w:r>
      <w:r w:rsidR="00971D72" w:rsidRPr="00971D72">
        <w:rPr>
          <w:rFonts w:hint="eastAsia"/>
        </w:rPr>
        <w:t>5</w:t>
      </w:r>
      <w:r w:rsidR="00971D72" w:rsidRPr="00971D72">
        <w:rPr>
          <w:rFonts w:hint="eastAsia"/>
        </w:rPr>
        <w:t>个规律。</w:t>
      </w:r>
      <w:bookmarkEnd w:id="340"/>
      <w:bookmarkEnd w:id="341"/>
    </w:p>
    <w:p w14:paraId="0A5E568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【再举一个苹果的例子，用上面的三论，来系统说明一下，唯物辩证法的三大核心规律：对立统一、</w:t>
      </w:r>
      <w:r w:rsidRPr="00971D72">
        <w:rPr>
          <w:rFonts w:ascii="Times New Roman" w:eastAsia="宋体" w:hAnsi="Times New Roman" w:hint="eastAsia"/>
          <w:spacing w:val="-8"/>
          <w:sz w:val="30"/>
        </w:rPr>
        <w:lastRenderedPageBreak/>
        <w:t>质量互变、肯定和否定。还有另外两个非核心规律：普遍联系、永恒发展。】</w:t>
      </w:r>
    </w:p>
    <w:p w14:paraId="602B708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例子：一颗苹果，我们放在桌子上，保持在常温下、暴露在空气中，那么一年后它肯定变成了垃圾、灰尘。（在这一年中，苹果是不断变化的，为了避免在后续的讨论中引起概念的混乱，我们先可以定义这个“变化中的苹果”为“某物”）</w:t>
      </w:r>
    </w:p>
    <w:p w14:paraId="7D880CC8" w14:textId="77777777" w:rsidR="00971D72" w:rsidRPr="00971D72" w:rsidRDefault="00971D72" w:rsidP="00971D72">
      <w:pPr>
        <w:widowControl/>
        <w:overflowPunct w:val="0"/>
        <w:topLinePunct/>
        <w:spacing w:before="60" w:after="60" w:line="400" w:lineRule="exact"/>
        <w:ind w:firstLineChars="200" w:firstLine="568"/>
        <w:rPr>
          <w:rFonts w:ascii="Times New Roman" w:eastAsia="黑体" w:hAnsi="Times New Roman"/>
          <w:spacing w:val="-8"/>
          <w:sz w:val="30"/>
        </w:rPr>
      </w:pPr>
      <w:r w:rsidRPr="00971D72">
        <w:rPr>
          <w:rFonts w:ascii="Times New Roman" w:eastAsia="黑体" w:hAnsi="Times New Roman" w:hint="eastAsia"/>
          <w:spacing w:val="-8"/>
          <w:sz w:val="30"/>
        </w:rPr>
        <w:t>我们就以这个“某物”为例子，来讲唯物辩证法的三大规律：对立统一、质量互变、肯定和否定。</w:t>
      </w:r>
    </w:p>
    <w:p w14:paraId="675F4186" w14:textId="0C34147C" w:rsidR="00971D72" w:rsidRPr="00971D72" w:rsidRDefault="002D7DCD" w:rsidP="002D7DCD">
      <w:pPr>
        <w:pStyle w:val="A530"/>
      </w:pPr>
      <w:bookmarkStart w:id="342" w:name="_Toc179843729"/>
      <w:bookmarkStart w:id="343" w:name="_Toc182735681"/>
      <w:r>
        <w:rPr>
          <w:rFonts w:hint="eastAsia"/>
        </w:rPr>
        <w:t>（一）</w:t>
      </w:r>
      <w:r w:rsidR="00971D72" w:rsidRPr="00971D72">
        <w:rPr>
          <w:rFonts w:hint="eastAsia"/>
        </w:rPr>
        <w:t>对立统一规律。</w:t>
      </w:r>
      <w:bookmarkEnd w:id="342"/>
      <w:bookmarkEnd w:id="343"/>
    </w:p>
    <w:p w14:paraId="4C61AF0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苹果今天放在桌上，明天它还是一个苹果；但是一年后，它就是灰尘了。</w:t>
      </w:r>
      <w:r w:rsidRPr="00971D72">
        <w:rPr>
          <w:rFonts w:ascii="Times New Roman" w:eastAsia="黑体" w:hAnsi="Times New Roman" w:hint="eastAsia"/>
          <w:color w:val="FF0000"/>
          <w:spacing w:val="-8"/>
          <w:sz w:val="30"/>
        </w:rPr>
        <w:t>在这一年中，“某物”其实就是苹果和灰尘的对立统一的矛盾统一体</w:t>
      </w:r>
      <w:r w:rsidRPr="00971D72">
        <w:rPr>
          <w:rFonts w:ascii="Times New Roman" w:eastAsia="宋体" w:hAnsi="Times New Roman" w:hint="eastAsia"/>
          <w:spacing w:val="-8"/>
          <w:sz w:val="30"/>
        </w:rPr>
        <w:t>，矛盾的两方面，就是作为苹果的因素和作为灰尘的因素，这两个因素互相斗争，导致“某物”从最初的苹果，变成了最终的灰尘。这就是对立统一，就是矛盾运动。其实从苹果放在桌上开始起，它就是苹果和灰尘的对立统一体，只不过那时候，灰尘所占的份量可以忽略不计罢了。也就是说，最初的时候，“某物”这个矛盾统一体里面，苹果是</w:t>
      </w:r>
      <w:r w:rsidRPr="00971D72">
        <w:rPr>
          <w:rFonts w:ascii="Times New Roman" w:eastAsia="黑体" w:hAnsi="Times New Roman" w:hint="eastAsia"/>
          <w:color w:val="FF0000"/>
          <w:spacing w:val="-8"/>
          <w:sz w:val="30"/>
        </w:rPr>
        <w:t>矛盾的主要方面</w:t>
      </w:r>
      <w:r w:rsidRPr="00971D72">
        <w:rPr>
          <w:rFonts w:ascii="Times New Roman" w:eastAsia="宋体" w:hAnsi="Times New Roman" w:hint="eastAsia"/>
          <w:spacing w:val="-8"/>
          <w:sz w:val="30"/>
        </w:rPr>
        <w:t>，灰尘是矛</w:t>
      </w:r>
      <w:r w:rsidRPr="00971D72">
        <w:rPr>
          <w:rFonts w:ascii="Times New Roman" w:eastAsia="黑体" w:hAnsi="Times New Roman" w:hint="eastAsia"/>
          <w:color w:val="FF0000"/>
          <w:spacing w:val="-8"/>
          <w:sz w:val="30"/>
        </w:rPr>
        <w:t>盾的次要方面</w:t>
      </w:r>
      <w:r w:rsidRPr="00971D72">
        <w:rPr>
          <w:rFonts w:ascii="Times New Roman" w:eastAsia="宋体" w:hAnsi="Times New Roman" w:hint="eastAsia"/>
          <w:spacing w:val="-8"/>
          <w:sz w:val="30"/>
        </w:rPr>
        <w:t>。矛盾的</w:t>
      </w:r>
      <w:r w:rsidRPr="00971D72">
        <w:rPr>
          <w:rFonts w:ascii="Times New Roman" w:eastAsia="黑体" w:hAnsi="Times New Roman" w:hint="eastAsia"/>
          <w:color w:val="FF0000"/>
          <w:spacing w:val="-8"/>
          <w:sz w:val="30"/>
        </w:rPr>
        <w:t>主要方面</w:t>
      </w:r>
      <w:r w:rsidRPr="00971D72">
        <w:rPr>
          <w:rFonts w:ascii="Times New Roman" w:eastAsia="宋体" w:hAnsi="Times New Roman" w:hint="eastAsia"/>
          <w:spacing w:val="-8"/>
          <w:sz w:val="30"/>
        </w:rPr>
        <w:t>，也就是苹果，</w:t>
      </w:r>
      <w:r w:rsidRPr="00971D72">
        <w:rPr>
          <w:rFonts w:ascii="Times New Roman" w:eastAsia="黑体" w:hAnsi="Times New Roman" w:hint="eastAsia"/>
          <w:color w:val="FF0000"/>
          <w:spacing w:val="-8"/>
          <w:sz w:val="30"/>
        </w:rPr>
        <w:t>决定了“某物”的性质</w:t>
      </w:r>
      <w:r w:rsidRPr="00971D72">
        <w:rPr>
          <w:rFonts w:ascii="Times New Roman" w:eastAsia="宋体" w:hAnsi="Times New Roman" w:hint="eastAsia"/>
          <w:spacing w:val="-8"/>
          <w:sz w:val="30"/>
        </w:rPr>
        <w:t>，所以我们认为“某物”为苹果。但是一年后，灰尘就是“某物”这个矛盾统一体里面</w:t>
      </w:r>
      <w:r w:rsidRPr="00971D72">
        <w:rPr>
          <w:rFonts w:ascii="Times New Roman" w:eastAsia="宋体" w:hAnsi="Times New Roman" w:hint="eastAsia"/>
          <w:spacing w:val="-8"/>
          <w:sz w:val="30"/>
        </w:rPr>
        <w:lastRenderedPageBreak/>
        <w:t>的主要方面了，</w:t>
      </w:r>
      <w:r w:rsidRPr="00971D72">
        <w:rPr>
          <w:rFonts w:ascii="Times New Roman" w:eastAsia="黑体" w:hAnsi="Times New Roman" w:hint="eastAsia"/>
          <w:color w:val="FF0000"/>
          <w:spacing w:val="-8"/>
          <w:sz w:val="30"/>
        </w:rPr>
        <w:t>矛盾的主要方面</w:t>
      </w:r>
      <w:r w:rsidRPr="00971D72">
        <w:rPr>
          <w:rFonts w:ascii="Times New Roman" w:eastAsia="宋体" w:hAnsi="Times New Roman" w:hint="eastAsia"/>
          <w:spacing w:val="-8"/>
          <w:sz w:val="30"/>
        </w:rPr>
        <w:t>是灰尘，于是这个</w:t>
      </w:r>
      <w:r w:rsidRPr="00971D72">
        <w:rPr>
          <w:rFonts w:ascii="Times New Roman" w:eastAsia="黑体" w:hAnsi="Times New Roman" w:hint="eastAsia"/>
          <w:color w:val="FF0000"/>
          <w:spacing w:val="-8"/>
          <w:sz w:val="30"/>
        </w:rPr>
        <w:t>主要方面决定了“某物”的性质</w:t>
      </w:r>
      <w:r w:rsidRPr="00971D72">
        <w:rPr>
          <w:rFonts w:ascii="Times New Roman" w:eastAsia="宋体" w:hAnsi="Times New Roman" w:hint="eastAsia"/>
          <w:spacing w:val="-8"/>
          <w:sz w:val="30"/>
        </w:rPr>
        <w:t>，所以此时我们认为“某物”为灰尘。从始至终，“某物”都是苹果和灰尘的对立统一体，只不过，</w:t>
      </w:r>
      <w:r w:rsidRPr="00971D72">
        <w:rPr>
          <w:rFonts w:ascii="Times New Roman" w:eastAsia="黑体" w:hAnsi="Times New Roman" w:hint="eastAsia"/>
          <w:color w:val="FF0000"/>
          <w:spacing w:val="-8"/>
          <w:sz w:val="30"/>
        </w:rPr>
        <w:t>在不同的阶段，矛盾的主要方面发生了变化。而矛盾的主要方面决定了矛盾的性质，所以矛盾的性质也就发生了变化</w:t>
      </w:r>
      <w:r w:rsidRPr="00971D72">
        <w:rPr>
          <w:rFonts w:ascii="Times New Roman" w:eastAsia="宋体" w:hAnsi="Times New Roman" w:hint="eastAsia"/>
          <w:spacing w:val="-8"/>
          <w:sz w:val="30"/>
        </w:rPr>
        <w:t>。所以开始的时候我们认为“某物”是苹果，后来我们认为“某物”是灰尘。我们把事物一分为二，就是</w:t>
      </w:r>
      <w:r w:rsidRPr="00971D72">
        <w:rPr>
          <w:rFonts w:ascii="Times New Roman" w:eastAsia="黑体" w:hAnsi="Times New Roman" w:hint="eastAsia"/>
          <w:color w:val="FF0000"/>
          <w:spacing w:val="-8"/>
          <w:sz w:val="30"/>
        </w:rPr>
        <w:t>两点论，就是矛盾论</w:t>
      </w:r>
      <w:r w:rsidRPr="00971D72">
        <w:rPr>
          <w:rFonts w:ascii="Times New Roman" w:eastAsia="宋体" w:hAnsi="Times New Roman" w:hint="eastAsia"/>
          <w:spacing w:val="-8"/>
          <w:sz w:val="30"/>
        </w:rPr>
        <w:t>；我们把事物一分为二后，还要</w:t>
      </w:r>
      <w:r w:rsidRPr="00971D72">
        <w:rPr>
          <w:rFonts w:ascii="Times New Roman" w:eastAsia="黑体" w:hAnsi="Times New Roman" w:hint="eastAsia"/>
          <w:color w:val="FF0000"/>
          <w:spacing w:val="-8"/>
          <w:sz w:val="30"/>
        </w:rPr>
        <w:t>分出矛盾的主要方面和次要方面</w:t>
      </w:r>
      <w:r w:rsidRPr="00971D72">
        <w:rPr>
          <w:rFonts w:ascii="Times New Roman" w:eastAsia="宋体" w:hAnsi="Times New Roman" w:hint="eastAsia"/>
          <w:spacing w:val="-8"/>
          <w:sz w:val="30"/>
        </w:rPr>
        <w:t>，我们分辩出矛盾的主要方面，以此判定矛盾的性质，这就是</w:t>
      </w:r>
      <w:r w:rsidRPr="00971D72">
        <w:rPr>
          <w:rFonts w:ascii="Times New Roman" w:eastAsia="黑体" w:hAnsi="Times New Roman" w:hint="eastAsia"/>
          <w:color w:val="FF0000"/>
          <w:spacing w:val="-8"/>
          <w:sz w:val="30"/>
        </w:rPr>
        <w:t>重点论</w:t>
      </w:r>
      <w:r w:rsidRPr="00971D72">
        <w:rPr>
          <w:rFonts w:ascii="Times New Roman" w:eastAsia="宋体" w:hAnsi="Times New Roman" w:hint="eastAsia"/>
          <w:spacing w:val="-8"/>
          <w:sz w:val="30"/>
        </w:rPr>
        <w:t>。这就是我们常说的</w:t>
      </w:r>
      <w:r w:rsidRPr="00971D72">
        <w:rPr>
          <w:rFonts w:ascii="Times New Roman" w:eastAsia="黑体" w:hAnsi="Times New Roman" w:hint="eastAsia"/>
          <w:color w:val="FF0000"/>
          <w:spacing w:val="-8"/>
          <w:sz w:val="30"/>
        </w:rPr>
        <w:t>两点论</w:t>
      </w:r>
      <w:r w:rsidRPr="00971D72">
        <w:rPr>
          <w:rFonts w:ascii="Times New Roman" w:eastAsia="宋体" w:hAnsi="Times New Roman" w:hint="eastAsia"/>
          <w:spacing w:val="-8"/>
          <w:sz w:val="30"/>
        </w:rPr>
        <w:t>和</w:t>
      </w:r>
      <w:r w:rsidRPr="00971D72">
        <w:rPr>
          <w:rFonts w:ascii="Times New Roman" w:eastAsia="黑体" w:hAnsi="Times New Roman" w:hint="eastAsia"/>
          <w:color w:val="FF0000"/>
          <w:spacing w:val="-8"/>
          <w:sz w:val="30"/>
        </w:rPr>
        <w:t>重点论</w:t>
      </w:r>
      <w:r w:rsidRPr="00971D72">
        <w:rPr>
          <w:rFonts w:ascii="Times New Roman" w:eastAsia="宋体" w:hAnsi="Times New Roman" w:hint="eastAsia"/>
          <w:spacing w:val="-8"/>
          <w:sz w:val="30"/>
        </w:rPr>
        <w:t>的应用的具体体现。</w:t>
      </w:r>
    </w:p>
    <w:p w14:paraId="5A84C1B0" w14:textId="036E06DA" w:rsidR="00971D72" w:rsidRPr="00971D72" w:rsidRDefault="002D7DCD" w:rsidP="002D7DCD">
      <w:pPr>
        <w:pStyle w:val="A530"/>
      </w:pPr>
      <w:bookmarkStart w:id="344" w:name="_Toc179843730"/>
      <w:bookmarkStart w:id="345" w:name="_Toc182735682"/>
      <w:r>
        <w:rPr>
          <w:rFonts w:hint="eastAsia"/>
        </w:rPr>
        <w:t>（二）</w:t>
      </w:r>
      <w:r w:rsidR="00971D72" w:rsidRPr="00971D72">
        <w:rPr>
          <w:rFonts w:hint="eastAsia"/>
        </w:rPr>
        <w:t>质量互变规律。</w:t>
      </w:r>
      <w:bookmarkEnd w:id="344"/>
      <w:bookmarkEnd w:id="345"/>
    </w:p>
    <w:p w14:paraId="3207597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某物”放在桌上，矛盾的两方面苹果、灰尘互相作斗争，促使矛盾统一体“某物”发生了变化，这个变化，是苹果的因素逐渐减少、灰尘的因素逐渐增多的过程。当灰尘的因素，超过了苹果的因素那一刻，在这个临界点，我们可以认为，“某物”这个矛盾统一体的</w:t>
      </w:r>
      <w:r w:rsidRPr="00971D72">
        <w:rPr>
          <w:rFonts w:ascii="Times New Roman" w:eastAsia="黑体" w:hAnsi="Times New Roman" w:hint="eastAsia"/>
          <w:color w:val="FF0000"/>
          <w:spacing w:val="-8"/>
          <w:sz w:val="30"/>
        </w:rPr>
        <w:t>性质发生了飞跃</w:t>
      </w:r>
      <w:r w:rsidRPr="00971D72">
        <w:rPr>
          <w:rFonts w:ascii="Times New Roman" w:eastAsia="宋体" w:hAnsi="Times New Roman" w:hint="eastAsia"/>
          <w:spacing w:val="-8"/>
          <w:sz w:val="30"/>
        </w:rPr>
        <w:t>，因为</w:t>
      </w:r>
      <w:r w:rsidRPr="00971D72">
        <w:rPr>
          <w:rFonts w:ascii="宋体" w:eastAsia="黑体" w:hAnsi="宋体" w:hint="eastAsia"/>
          <w:spacing w:val="-8"/>
          <w:sz w:val="30"/>
        </w:rPr>
        <w:t>矛盾的主要方面发生了变化</w:t>
      </w:r>
      <w:r w:rsidRPr="00971D72">
        <w:rPr>
          <w:rFonts w:ascii="Times New Roman" w:eastAsia="宋体" w:hAnsi="Times New Roman" w:hint="eastAsia"/>
          <w:spacing w:val="-8"/>
          <w:sz w:val="30"/>
        </w:rPr>
        <w:t>，所以矛盾的性质自然也就发生了飞跃了，这就是“某物”的质变。而“某物”的这种质变，是因为矛盾统一体中，</w:t>
      </w:r>
      <w:r w:rsidRPr="00971D72">
        <w:rPr>
          <w:rFonts w:ascii="Times New Roman" w:eastAsia="黑体" w:hAnsi="Times New Roman" w:hint="eastAsia"/>
          <w:color w:val="FF0000"/>
          <w:spacing w:val="-8"/>
          <w:sz w:val="30"/>
        </w:rPr>
        <w:t>灰尘因素的量的增加和苹果因素量的减少导致的</w:t>
      </w:r>
      <w:r w:rsidRPr="00971D72">
        <w:rPr>
          <w:rFonts w:ascii="Times New Roman" w:eastAsia="宋体" w:hAnsi="Times New Roman" w:hint="eastAsia"/>
          <w:spacing w:val="-8"/>
          <w:sz w:val="30"/>
        </w:rPr>
        <w:t>，也就是说，</w:t>
      </w:r>
      <w:r w:rsidRPr="00971D72">
        <w:rPr>
          <w:rFonts w:ascii="Times New Roman" w:eastAsia="黑体" w:hAnsi="Times New Roman" w:hint="eastAsia"/>
          <w:color w:val="FF0000"/>
          <w:spacing w:val="-8"/>
          <w:sz w:val="30"/>
        </w:rPr>
        <w:t>质变是量变的积</w:t>
      </w:r>
      <w:r w:rsidRPr="00971D72">
        <w:rPr>
          <w:rFonts w:ascii="Times New Roman" w:eastAsia="黑体" w:hAnsi="Times New Roman" w:hint="eastAsia"/>
          <w:color w:val="FF0000"/>
          <w:spacing w:val="-8"/>
          <w:sz w:val="30"/>
        </w:rPr>
        <w:lastRenderedPageBreak/>
        <w:t>累，量变是质变的组成部分</w:t>
      </w:r>
      <w:r w:rsidRPr="00971D72">
        <w:rPr>
          <w:rFonts w:ascii="Times New Roman" w:eastAsia="宋体" w:hAnsi="Times New Roman" w:hint="eastAsia"/>
          <w:spacing w:val="-8"/>
          <w:sz w:val="30"/>
        </w:rPr>
        <w:t>，质变和量变是</w:t>
      </w:r>
      <w:r w:rsidRPr="00971D72">
        <w:rPr>
          <w:rFonts w:ascii="Times New Roman" w:eastAsia="黑体" w:hAnsi="Times New Roman" w:hint="eastAsia"/>
          <w:color w:val="FF0000"/>
          <w:spacing w:val="-8"/>
          <w:sz w:val="30"/>
        </w:rPr>
        <w:t>同时发生的</w:t>
      </w:r>
      <w:r w:rsidRPr="00971D72">
        <w:rPr>
          <w:rFonts w:ascii="Times New Roman" w:eastAsia="宋体" w:hAnsi="Times New Roman" w:hint="eastAsia"/>
          <w:spacing w:val="-8"/>
          <w:sz w:val="30"/>
        </w:rPr>
        <w:t>，这就叫做</w:t>
      </w:r>
      <w:r w:rsidRPr="00971D72">
        <w:rPr>
          <w:rFonts w:ascii="Times New Roman" w:eastAsia="黑体" w:hAnsi="Times New Roman" w:hint="eastAsia"/>
          <w:color w:val="FF0000"/>
          <w:spacing w:val="-8"/>
          <w:sz w:val="30"/>
        </w:rPr>
        <w:t>质量互变</w:t>
      </w:r>
      <w:r w:rsidRPr="00971D72">
        <w:rPr>
          <w:rFonts w:ascii="Times New Roman" w:eastAsia="宋体" w:hAnsi="Times New Roman" w:hint="eastAsia"/>
          <w:spacing w:val="-8"/>
          <w:sz w:val="30"/>
        </w:rPr>
        <w:t>规律。</w:t>
      </w:r>
    </w:p>
    <w:p w14:paraId="5F005D4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这里特别要注意的是，</w:t>
      </w:r>
      <w:r w:rsidRPr="00971D72">
        <w:rPr>
          <w:rFonts w:ascii="Times New Roman" w:eastAsia="黑体" w:hAnsi="Times New Roman" w:hint="eastAsia"/>
          <w:color w:val="FF0000"/>
          <w:spacing w:val="-8"/>
          <w:sz w:val="30"/>
        </w:rPr>
        <w:t>不能认为在性质飞跃前只有量变没有质变，也不能认为在性质飞跃后只有质变没有量变</w:t>
      </w:r>
      <w:r w:rsidRPr="00971D72">
        <w:rPr>
          <w:rFonts w:ascii="Times New Roman" w:eastAsia="宋体" w:hAnsi="Times New Roman" w:hint="eastAsia"/>
          <w:spacing w:val="-8"/>
          <w:sz w:val="30"/>
        </w:rPr>
        <w:t>，这种割裂质变和量变互相依存的关系的观点，是</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的观点，是</w:t>
      </w:r>
      <w:r w:rsidRPr="00971D72">
        <w:rPr>
          <w:rFonts w:ascii="Times New Roman" w:eastAsia="黑体" w:hAnsi="Times New Roman" w:hint="eastAsia"/>
          <w:color w:val="FF0000"/>
          <w:spacing w:val="-8"/>
          <w:sz w:val="30"/>
        </w:rPr>
        <w:t>一点论，不是两点论</w:t>
      </w:r>
      <w:r w:rsidRPr="00971D72">
        <w:rPr>
          <w:rFonts w:ascii="Times New Roman" w:eastAsia="宋体" w:hAnsi="Times New Roman" w:hint="eastAsia"/>
          <w:spacing w:val="-8"/>
          <w:sz w:val="30"/>
        </w:rPr>
        <w:t>。质变和量变是</w:t>
      </w:r>
      <w:r w:rsidRPr="00971D72">
        <w:rPr>
          <w:rFonts w:ascii="Times New Roman" w:eastAsia="黑体" w:hAnsi="Times New Roman" w:hint="eastAsia"/>
          <w:color w:val="FF0000"/>
          <w:spacing w:val="-8"/>
          <w:sz w:val="30"/>
        </w:rPr>
        <w:t>同时</w:t>
      </w:r>
      <w:r w:rsidRPr="00971D72">
        <w:rPr>
          <w:rFonts w:ascii="Times New Roman" w:eastAsia="宋体" w:hAnsi="Times New Roman" w:hint="eastAsia"/>
          <w:spacing w:val="-8"/>
          <w:sz w:val="30"/>
        </w:rPr>
        <w:t>发生的。性质飞跃前同样有质变，只不过那时候是</w:t>
      </w:r>
      <w:r w:rsidRPr="00971D72">
        <w:rPr>
          <w:rFonts w:ascii="Times New Roman" w:eastAsia="黑体" w:hAnsi="Times New Roman" w:hint="eastAsia"/>
          <w:color w:val="FF0000"/>
          <w:spacing w:val="-8"/>
          <w:sz w:val="30"/>
        </w:rPr>
        <w:t>部分质变</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部分质变</w:t>
      </w:r>
      <w:r w:rsidRPr="00971D72">
        <w:rPr>
          <w:rFonts w:ascii="Times New Roman" w:eastAsia="宋体" w:hAnsi="Times New Roman" w:hint="eastAsia"/>
          <w:spacing w:val="-8"/>
          <w:sz w:val="30"/>
        </w:rPr>
        <w:t>也是</w:t>
      </w:r>
      <w:r w:rsidRPr="00971D72">
        <w:rPr>
          <w:rFonts w:ascii="Times New Roman" w:eastAsia="黑体" w:hAnsi="Times New Roman" w:hint="eastAsia"/>
          <w:color w:val="FF0000"/>
          <w:spacing w:val="-8"/>
          <w:sz w:val="30"/>
        </w:rPr>
        <w:t>质变</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只不过它还不是质的飞跃罢了</w:t>
      </w:r>
      <w:r w:rsidRPr="00971D72">
        <w:rPr>
          <w:rFonts w:ascii="Times New Roman" w:eastAsia="宋体" w:hAnsi="Times New Roman" w:hint="eastAsia"/>
          <w:spacing w:val="-8"/>
          <w:sz w:val="30"/>
        </w:rPr>
        <w:t>。</w:t>
      </w:r>
    </w:p>
    <w:p w14:paraId="2C087E2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所以，不管在性质飞跃前还是性质飞跃后，量变和质变都存在，</w:t>
      </w:r>
      <w:r w:rsidRPr="00971D72">
        <w:rPr>
          <w:rFonts w:ascii="Times New Roman" w:eastAsia="黑体" w:hAnsi="Times New Roman" w:hint="eastAsia"/>
          <w:color w:val="FF0000"/>
          <w:spacing w:val="-8"/>
          <w:sz w:val="30"/>
        </w:rPr>
        <w:t>量变和质变，是同时发生的</w:t>
      </w:r>
      <w:r w:rsidRPr="00971D72">
        <w:rPr>
          <w:rFonts w:ascii="Times New Roman" w:eastAsia="宋体" w:hAnsi="Times New Roman" w:hint="eastAsia"/>
          <w:spacing w:val="-8"/>
          <w:sz w:val="30"/>
        </w:rPr>
        <w:t>。我们可以称性质发生飞跃前的质变为“</w:t>
      </w:r>
      <w:r w:rsidRPr="00971D72">
        <w:rPr>
          <w:rFonts w:ascii="Times New Roman" w:eastAsia="黑体" w:hAnsi="Times New Roman" w:hint="eastAsia"/>
          <w:color w:val="FF0000"/>
          <w:spacing w:val="-8"/>
          <w:sz w:val="30"/>
        </w:rPr>
        <w:t>部分质变</w:t>
      </w:r>
      <w:r w:rsidRPr="00971D72">
        <w:rPr>
          <w:rFonts w:ascii="Times New Roman" w:eastAsia="宋体" w:hAnsi="Times New Roman" w:hint="eastAsia"/>
          <w:spacing w:val="-8"/>
          <w:sz w:val="30"/>
        </w:rPr>
        <w:t>”。质变是量变的积累，量变是质变的组成部分。</w:t>
      </w:r>
      <w:r w:rsidRPr="00971D72">
        <w:rPr>
          <w:rFonts w:ascii="Times New Roman" w:eastAsia="黑体" w:hAnsi="Times New Roman" w:hint="eastAsia"/>
          <w:color w:val="FF0000"/>
          <w:spacing w:val="-8"/>
          <w:sz w:val="30"/>
        </w:rPr>
        <w:t>量变和质变是对立统一的一对矛盾，没有离开量变的质变，也没有离开质变的量变，故而称之为质量互变</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量变和质变，是对立统一规律的换一个角度的描述</w:t>
      </w:r>
      <w:r w:rsidRPr="00971D72">
        <w:rPr>
          <w:rFonts w:ascii="Times New Roman" w:eastAsia="宋体" w:hAnsi="Times New Roman" w:hint="eastAsia"/>
          <w:spacing w:val="-8"/>
          <w:sz w:val="30"/>
        </w:rPr>
        <w:t>。</w:t>
      </w:r>
    </w:p>
    <w:p w14:paraId="5CDDACC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绝对不能认为说性质飞跃前只有量变，性质飞跃后才是质变，否则就落入了形而上学的思维窠臼。我们是辩证唯物主义者，始终</w:t>
      </w:r>
      <w:r w:rsidRPr="00971D72">
        <w:rPr>
          <w:rFonts w:ascii="Times New Roman" w:eastAsia="黑体" w:hAnsi="Times New Roman" w:hint="eastAsia"/>
          <w:color w:val="FF0000"/>
          <w:spacing w:val="-8"/>
          <w:sz w:val="30"/>
        </w:rPr>
        <w:t>坚持两点论，不要搞一点论，一点论是形而上学</w:t>
      </w:r>
      <w:r w:rsidRPr="00971D72">
        <w:rPr>
          <w:rFonts w:ascii="Times New Roman" w:eastAsia="宋体" w:hAnsi="Times New Roman" w:hint="eastAsia"/>
          <w:spacing w:val="-8"/>
          <w:sz w:val="30"/>
        </w:rPr>
        <w:t>。</w:t>
      </w:r>
    </w:p>
    <w:p w14:paraId="3F3A8172" w14:textId="3F110058" w:rsidR="00971D72" w:rsidRPr="00971D72" w:rsidRDefault="002D7DCD" w:rsidP="002D7DCD">
      <w:pPr>
        <w:pStyle w:val="A530"/>
      </w:pPr>
      <w:bookmarkStart w:id="346" w:name="_Toc179843731"/>
      <w:bookmarkStart w:id="347" w:name="_Toc182735683"/>
      <w:r>
        <w:rPr>
          <w:rFonts w:hint="eastAsia"/>
        </w:rPr>
        <w:lastRenderedPageBreak/>
        <w:t>（三）</w:t>
      </w:r>
      <w:r w:rsidR="00971D72" w:rsidRPr="00971D72">
        <w:rPr>
          <w:rFonts w:hint="eastAsia"/>
        </w:rPr>
        <w:t>肯定和否定的规律。</w:t>
      </w:r>
      <w:bookmarkEnd w:id="346"/>
      <w:bookmarkEnd w:id="347"/>
    </w:p>
    <w:p w14:paraId="4284D7D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“某物”放在桌子上，会慢慢变成灰尘，这在哲学上，是</w:t>
      </w:r>
      <w:r w:rsidRPr="00971D72">
        <w:rPr>
          <w:rFonts w:ascii="Times New Roman" w:eastAsia="黑体" w:hAnsi="Times New Roman" w:hint="eastAsia"/>
          <w:color w:val="FF0000"/>
          <w:spacing w:val="-8"/>
          <w:sz w:val="30"/>
        </w:rPr>
        <w:t>“某物”对苹果的否定和对灰尘的肯定</w:t>
      </w:r>
      <w:r w:rsidRPr="00971D72">
        <w:rPr>
          <w:rFonts w:ascii="Times New Roman" w:eastAsia="宋体" w:hAnsi="Times New Roman" w:hint="eastAsia"/>
          <w:spacing w:val="-8"/>
          <w:sz w:val="30"/>
        </w:rPr>
        <w:t>，这就是</w:t>
      </w:r>
      <w:r w:rsidRPr="00971D72">
        <w:rPr>
          <w:rFonts w:ascii="Times New Roman" w:eastAsia="黑体" w:hAnsi="Times New Roman" w:hint="eastAsia"/>
          <w:color w:val="FF0000"/>
          <w:spacing w:val="-8"/>
          <w:sz w:val="30"/>
        </w:rPr>
        <w:t>肯定和否定的对立统一</w:t>
      </w:r>
      <w:r w:rsidRPr="00971D72">
        <w:rPr>
          <w:rFonts w:ascii="Times New Roman" w:eastAsia="宋体" w:hAnsi="Times New Roman" w:hint="eastAsia"/>
          <w:spacing w:val="-8"/>
          <w:sz w:val="30"/>
        </w:rPr>
        <w:t>。</w:t>
      </w:r>
    </w:p>
    <w:p w14:paraId="7D5A373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我们再延伸一下，“某物”在成为苹果前，它是苹果树上的一朵花儿，这个花儿后面长成了一个苹果。所以这个花儿在树上的时候，它就是对</w:t>
      </w:r>
      <w:r w:rsidRPr="00971D72">
        <w:rPr>
          <w:rFonts w:ascii="Times New Roman" w:eastAsia="黑体" w:hAnsi="Times New Roman" w:hint="eastAsia"/>
          <w:color w:val="FF0000"/>
          <w:spacing w:val="-8"/>
          <w:sz w:val="30"/>
        </w:rPr>
        <w:t>花儿自身的否定和对苹果的肯定</w:t>
      </w:r>
      <w:r w:rsidRPr="00971D72">
        <w:rPr>
          <w:rFonts w:ascii="Times New Roman" w:eastAsia="宋体" w:hAnsi="Times New Roman" w:hint="eastAsia"/>
          <w:spacing w:val="-8"/>
          <w:sz w:val="30"/>
        </w:rPr>
        <w:t>。</w:t>
      </w:r>
    </w:p>
    <w:p w14:paraId="090605F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那么，我们把整个过程联系起来看：苹果这个事物，其实就是“</w:t>
      </w:r>
      <w:r w:rsidRPr="00971D72">
        <w:rPr>
          <w:rFonts w:ascii="Times New Roman" w:eastAsia="黑体" w:hAnsi="Times New Roman" w:hint="eastAsia"/>
          <w:color w:val="FF0000"/>
          <w:spacing w:val="-8"/>
          <w:sz w:val="30"/>
        </w:rPr>
        <w:t>对花儿的否定和对灰尘的肯定的对立统一</w:t>
      </w:r>
      <w:r w:rsidRPr="00971D72">
        <w:rPr>
          <w:rFonts w:ascii="Times New Roman" w:eastAsia="宋体" w:hAnsi="Times New Roman" w:hint="eastAsia"/>
          <w:spacing w:val="-8"/>
          <w:sz w:val="30"/>
        </w:rPr>
        <w:t>”。</w:t>
      </w:r>
    </w:p>
    <w:p w14:paraId="471F904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花儿先变成苹果，然后苹果变成灰尘，经历了两次否定，这就叫做“</w:t>
      </w:r>
      <w:r w:rsidRPr="00971D72">
        <w:rPr>
          <w:rFonts w:ascii="Times New Roman" w:eastAsia="黑体" w:hAnsi="Times New Roman" w:hint="eastAsia"/>
          <w:color w:val="FF0000"/>
          <w:spacing w:val="-8"/>
          <w:sz w:val="30"/>
        </w:rPr>
        <w:t>否定之否定</w:t>
      </w:r>
      <w:r w:rsidRPr="00971D72">
        <w:rPr>
          <w:rFonts w:ascii="Times New Roman" w:eastAsia="宋体" w:hAnsi="Times New Roman" w:hint="eastAsia"/>
          <w:spacing w:val="-8"/>
          <w:sz w:val="30"/>
        </w:rPr>
        <w:t>”。事物的这种多次连续否定的发展，叫做“</w:t>
      </w:r>
      <w:r w:rsidRPr="00971D72">
        <w:rPr>
          <w:rFonts w:ascii="Times New Roman" w:eastAsia="黑体" w:hAnsi="Times New Roman" w:hint="eastAsia"/>
          <w:color w:val="FF0000"/>
          <w:spacing w:val="-8"/>
          <w:sz w:val="30"/>
        </w:rPr>
        <w:t>螺旋式上升</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波浪式前进</w:t>
      </w:r>
      <w:r w:rsidRPr="00971D72">
        <w:rPr>
          <w:rFonts w:ascii="Times New Roman" w:eastAsia="宋体" w:hAnsi="Times New Roman" w:hint="eastAsia"/>
          <w:spacing w:val="-8"/>
          <w:sz w:val="30"/>
        </w:rPr>
        <w:t>”。</w:t>
      </w:r>
    </w:p>
    <w:p w14:paraId="20EF9CF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所以，</w:t>
      </w:r>
      <w:r w:rsidRPr="00971D72">
        <w:rPr>
          <w:rFonts w:ascii="Times New Roman" w:eastAsia="黑体" w:hAnsi="Times New Roman" w:hint="eastAsia"/>
          <w:color w:val="FF0000"/>
          <w:spacing w:val="-8"/>
          <w:sz w:val="30"/>
        </w:rPr>
        <w:t>肯定和否定规律，和质量互变规律一样，也是对立统一规律的换一个角度的描述</w:t>
      </w:r>
      <w:r w:rsidRPr="00971D72">
        <w:rPr>
          <w:rFonts w:ascii="Times New Roman" w:eastAsia="宋体" w:hAnsi="Times New Roman" w:hint="eastAsia"/>
          <w:spacing w:val="-8"/>
          <w:sz w:val="30"/>
        </w:rPr>
        <w:t>。唯物辩证法的三大规律，</w:t>
      </w:r>
      <w:r w:rsidRPr="00971D72">
        <w:rPr>
          <w:rFonts w:ascii="Times New Roman" w:eastAsia="黑体" w:hAnsi="Times New Roman" w:hint="eastAsia"/>
          <w:color w:val="FF0000"/>
          <w:spacing w:val="-8"/>
          <w:sz w:val="30"/>
        </w:rPr>
        <w:t>本质上是一个规律</w:t>
      </w:r>
      <w:r w:rsidRPr="00971D72">
        <w:rPr>
          <w:rFonts w:ascii="Times New Roman" w:eastAsia="宋体" w:hAnsi="Times New Roman" w:hint="eastAsia"/>
          <w:spacing w:val="-8"/>
          <w:sz w:val="30"/>
        </w:rPr>
        <w:t>，那就是</w:t>
      </w:r>
      <w:r w:rsidRPr="00971D72">
        <w:rPr>
          <w:rFonts w:ascii="Times New Roman" w:eastAsia="黑体" w:hAnsi="Times New Roman" w:hint="eastAsia"/>
          <w:color w:val="FF0000"/>
          <w:spacing w:val="-8"/>
          <w:sz w:val="30"/>
        </w:rPr>
        <w:t>对立统一规律</w:t>
      </w:r>
      <w:r w:rsidRPr="00971D72">
        <w:rPr>
          <w:rFonts w:ascii="Times New Roman" w:eastAsia="宋体" w:hAnsi="Times New Roman" w:hint="eastAsia"/>
          <w:spacing w:val="-8"/>
          <w:sz w:val="30"/>
        </w:rPr>
        <w:t>，就是</w:t>
      </w:r>
      <w:r w:rsidRPr="00971D72">
        <w:rPr>
          <w:rFonts w:ascii="Times New Roman" w:eastAsia="黑体" w:hAnsi="Times New Roman" w:hint="eastAsia"/>
          <w:color w:val="FF0000"/>
          <w:spacing w:val="-8"/>
          <w:sz w:val="30"/>
        </w:rPr>
        <w:t>事物内部的矛盾运动</w:t>
      </w:r>
      <w:r w:rsidRPr="00971D72">
        <w:rPr>
          <w:rFonts w:ascii="Times New Roman" w:eastAsia="宋体" w:hAnsi="Times New Roman" w:hint="eastAsia"/>
          <w:spacing w:val="-8"/>
          <w:sz w:val="30"/>
        </w:rPr>
        <w:t>。</w:t>
      </w:r>
    </w:p>
    <w:p w14:paraId="23654BA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以上，就是举例说明唯物辩证法的三大规律。</w:t>
      </w:r>
    </w:p>
    <w:p w14:paraId="0015228A" w14:textId="7E4FED19" w:rsidR="00971D72" w:rsidRPr="00971D72" w:rsidRDefault="002D7DCD" w:rsidP="002D7DCD">
      <w:pPr>
        <w:pStyle w:val="A530"/>
      </w:pPr>
      <w:bookmarkStart w:id="348" w:name="_Toc179843732"/>
      <w:bookmarkStart w:id="349" w:name="_Toc182735684"/>
      <w:r>
        <w:rPr>
          <w:rFonts w:hint="eastAsia"/>
        </w:rPr>
        <w:lastRenderedPageBreak/>
        <w:t>（四）</w:t>
      </w:r>
      <w:r w:rsidR="00971D72" w:rsidRPr="00971D72">
        <w:rPr>
          <w:rFonts w:hint="eastAsia"/>
        </w:rPr>
        <w:t>关于普遍联系和永恒发展。</w:t>
      </w:r>
      <w:bookmarkEnd w:id="348"/>
      <w:bookmarkEnd w:id="349"/>
    </w:p>
    <w:p w14:paraId="45DAB0D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普遍联系和永恒发展这两个规律，其实是次要的规律，算不上核心规律。但是我们也稍微讲一下。</w:t>
      </w:r>
    </w:p>
    <w:p w14:paraId="71BE33F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先简单总结一下：</w:t>
      </w:r>
      <w:r w:rsidRPr="00971D72">
        <w:rPr>
          <w:rFonts w:ascii="Times New Roman" w:eastAsia="黑体" w:hAnsi="Times New Roman" w:hint="eastAsia"/>
          <w:color w:val="FF0000"/>
          <w:spacing w:val="-8"/>
          <w:sz w:val="30"/>
        </w:rPr>
        <w:t>普遍联系，其实就是强调矛盾统一体的统一的一面；而永恒发展，其实就是强调矛盾统一体的斗争的一面</w:t>
      </w:r>
      <w:r w:rsidRPr="00971D72">
        <w:rPr>
          <w:rFonts w:ascii="Times New Roman" w:eastAsia="宋体" w:hAnsi="Times New Roman" w:hint="eastAsia"/>
          <w:spacing w:val="-8"/>
          <w:sz w:val="30"/>
        </w:rPr>
        <w:t>。</w:t>
      </w:r>
    </w:p>
    <w:p w14:paraId="28DC83B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在“某物”中，灰尘和苹果是互相有联系的，因为灰尘的因素和苹果的因素，它们彼此都存在桌上的苹果这个“某物”里面，</w:t>
      </w:r>
      <w:r w:rsidRPr="00971D72">
        <w:rPr>
          <w:rFonts w:ascii="Times New Roman" w:eastAsia="黑体" w:hAnsi="Times New Roman" w:hint="eastAsia"/>
          <w:color w:val="FF0000"/>
          <w:spacing w:val="-8"/>
          <w:sz w:val="30"/>
        </w:rPr>
        <w:t>他们是矛盾统一体，所以是互相联系的</w:t>
      </w:r>
      <w:r w:rsidRPr="00971D72">
        <w:rPr>
          <w:rFonts w:ascii="Times New Roman" w:eastAsia="宋体" w:hAnsi="Times New Roman" w:hint="eastAsia"/>
          <w:spacing w:val="-8"/>
          <w:sz w:val="30"/>
        </w:rPr>
        <w:t>。苹果和花儿是有联系的，因为花儿的因素和苹果的因素，都存在树上的花儿这个“某物”里面，他们是矛盾统一体，所以是互相联系的。我们可以继续扩展一下，花儿是由水、肥、阳光、雨露共同作用下生长出来的，而苹果变成灰尘后，这个灰尘可能成为土壤，土壤可能又被松树吸收变成为松树干，松树干可能又被人们加工成学校里的课桌。这么一来，水、肥、阳光、雨露、花儿、苹果、土壤、松树、课桌等等事物，都是互相联系的。这些</w:t>
      </w:r>
      <w:r w:rsidRPr="00971D72">
        <w:rPr>
          <w:rFonts w:ascii="Times New Roman" w:eastAsia="黑体" w:hAnsi="Times New Roman" w:hint="eastAsia"/>
          <w:color w:val="FF0000"/>
          <w:spacing w:val="-8"/>
          <w:sz w:val="30"/>
        </w:rPr>
        <w:t>事物之所以是互相联系的，是因为它们曾经两两组合在一个矛盾统一体中</w:t>
      </w:r>
      <w:r w:rsidRPr="00971D72">
        <w:rPr>
          <w:rFonts w:ascii="Times New Roman" w:eastAsia="宋体" w:hAnsi="Times New Roman" w:hint="eastAsia"/>
          <w:spacing w:val="-8"/>
          <w:sz w:val="30"/>
        </w:rPr>
        <w:t>。所以说，</w:t>
      </w:r>
      <w:r w:rsidRPr="00971D72">
        <w:rPr>
          <w:rFonts w:ascii="Times New Roman" w:eastAsia="黑体" w:hAnsi="Times New Roman" w:hint="eastAsia"/>
          <w:color w:val="FF0000"/>
          <w:spacing w:val="-8"/>
          <w:sz w:val="30"/>
        </w:rPr>
        <w:t>普遍联系，其实就是强调矛盾统一体的统一的一面</w:t>
      </w:r>
      <w:r w:rsidRPr="00971D72">
        <w:rPr>
          <w:rFonts w:ascii="Times New Roman" w:eastAsia="宋体" w:hAnsi="Times New Roman" w:hint="eastAsia"/>
          <w:spacing w:val="-8"/>
          <w:sz w:val="30"/>
        </w:rPr>
        <w:t>。</w:t>
      </w:r>
    </w:p>
    <w:p w14:paraId="2EB6D0F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那么，永恒发展是什么呢？“某物”从花儿变成苹果，是因为某物这个矛盾统一体中的花儿因素和</w:t>
      </w:r>
      <w:r w:rsidRPr="00971D72">
        <w:rPr>
          <w:rFonts w:ascii="Times New Roman" w:eastAsia="宋体" w:hAnsi="Times New Roman" w:hint="eastAsia"/>
          <w:spacing w:val="-8"/>
          <w:sz w:val="30"/>
        </w:rPr>
        <w:lastRenderedPageBreak/>
        <w:t>苹果的因素，互相斗争，苹果的因素胜利了，</w:t>
      </w:r>
      <w:r w:rsidRPr="00971D72">
        <w:rPr>
          <w:rFonts w:ascii="Times New Roman" w:eastAsia="黑体" w:hAnsi="Times New Roman" w:hint="eastAsia"/>
          <w:color w:val="FF0000"/>
          <w:spacing w:val="-8"/>
          <w:sz w:val="30"/>
        </w:rPr>
        <w:t>这个变化是矛盾两方面斗争的结果</w:t>
      </w:r>
      <w:r w:rsidRPr="00971D72">
        <w:rPr>
          <w:rFonts w:ascii="Times New Roman" w:eastAsia="宋体" w:hAnsi="Times New Roman" w:hint="eastAsia"/>
          <w:spacing w:val="-8"/>
          <w:sz w:val="30"/>
        </w:rPr>
        <w:t>。同理，某物由从苹果变成了灰尘，也是灰尘的因素斗争苹果的因素取得胜利的结果。所以说，永恒发展，某物从花儿变成苹果，又从苹果变成灰尘，就是因为在不同阶段，矛盾统一体的两方面不断</w:t>
      </w:r>
      <w:r w:rsidRPr="00971D72">
        <w:rPr>
          <w:rFonts w:ascii="Times New Roman" w:eastAsia="黑体" w:hAnsi="Times New Roman" w:hint="eastAsia"/>
          <w:color w:val="FF0000"/>
          <w:spacing w:val="-8"/>
          <w:sz w:val="30"/>
        </w:rPr>
        <w:t>斗争的结果</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永恒发展，其实就是强调矛盾统一体的斗争的一面</w:t>
      </w:r>
      <w:r w:rsidRPr="00971D72">
        <w:rPr>
          <w:rFonts w:ascii="Times New Roman" w:eastAsia="宋体" w:hAnsi="Times New Roman" w:hint="eastAsia"/>
          <w:spacing w:val="-8"/>
          <w:sz w:val="30"/>
        </w:rPr>
        <w:t>。</w:t>
      </w:r>
    </w:p>
    <w:p w14:paraId="367C3FE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所以说：</w:t>
      </w:r>
      <w:r w:rsidRPr="00971D72">
        <w:rPr>
          <w:rFonts w:ascii="Times New Roman" w:eastAsia="黑体" w:hAnsi="Times New Roman" w:hint="eastAsia"/>
          <w:color w:val="FF0000"/>
          <w:spacing w:val="-8"/>
          <w:sz w:val="30"/>
        </w:rPr>
        <w:t>普遍联系，其实就是强调矛盾统一体的统一的一面；永恒发展，其实就是强调矛盾统一体的斗争的一面。</w:t>
      </w:r>
    </w:p>
    <w:p w14:paraId="57AC00B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以上，我们通过举例一只苹果的变化，讲清楚了唯物辩证法的三大规律：对立统一、质量互变、肯定否定；还有另外两个规律：普遍联系和永恒发展。一共讲了</w:t>
      </w:r>
      <w:r w:rsidRPr="00971D72">
        <w:rPr>
          <w:rFonts w:ascii="Times New Roman" w:eastAsia="宋体" w:hAnsi="Times New Roman" w:hint="eastAsia"/>
          <w:spacing w:val="-8"/>
          <w:sz w:val="30"/>
        </w:rPr>
        <w:t>5</w:t>
      </w:r>
      <w:r w:rsidRPr="00971D72">
        <w:rPr>
          <w:rFonts w:ascii="Times New Roman" w:eastAsia="宋体" w:hAnsi="Times New Roman" w:hint="eastAsia"/>
          <w:spacing w:val="-8"/>
          <w:sz w:val="30"/>
        </w:rPr>
        <w:t>个规律。</w:t>
      </w:r>
    </w:p>
    <w:p w14:paraId="7CA3719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细心的同学会发现，</w:t>
      </w:r>
      <w:r w:rsidRPr="00971D72">
        <w:rPr>
          <w:rFonts w:ascii="Times New Roman" w:eastAsia="黑体" w:hAnsi="Times New Roman" w:hint="eastAsia"/>
          <w:color w:val="FF0000"/>
          <w:spacing w:val="-8"/>
          <w:sz w:val="30"/>
        </w:rPr>
        <w:t>这</w:t>
      </w:r>
      <w:r w:rsidRPr="00971D72">
        <w:rPr>
          <w:rFonts w:ascii="Times New Roman" w:eastAsia="黑体" w:hAnsi="Times New Roman" w:hint="eastAsia"/>
          <w:color w:val="FF0000"/>
          <w:spacing w:val="-8"/>
          <w:sz w:val="30"/>
        </w:rPr>
        <w:t>5</w:t>
      </w:r>
      <w:r w:rsidRPr="00971D72">
        <w:rPr>
          <w:rFonts w:ascii="Times New Roman" w:eastAsia="黑体" w:hAnsi="Times New Roman" w:hint="eastAsia"/>
          <w:color w:val="FF0000"/>
          <w:spacing w:val="-8"/>
          <w:sz w:val="30"/>
        </w:rPr>
        <w:t>个规律，本质上就是一个规律</w:t>
      </w:r>
      <w:r w:rsidRPr="00971D72">
        <w:rPr>
          <w:rFonts w:ascii="Times New Roman" w:eastAsia="宋体" w:hAnsi="Times New Roman" w:hint="eastAsia"/>
          <w:spacing w:val="-8"/>
          <w:sz w:val="30"/>
        </w:rPr>
        <w:t>，就是</w:t>
      </w:r>
      <w:r w:rsidRPr="00971D72">
        <w:rPr>
          <w:rFonts w:ascii="Times New Roman" w:eastAsia="黑体" w:hAnsi="Times New Roman" w:hint="eastAsia"/>
          <w:color w:val="FF0000"/>
          <w:spacing w:val="-8"/>
          <w:sz w:val="30"/>
        </w:rPr>
        <w:t>对立统一规律</w:t>
      </w:r>
      <w:r w:rsidRPr="00971D72">
        <w:rPr>
          <w:rFonts w:ascii="Times New Roman" w:eastAsia="宋体" w:hAnsi="Times New Roman" w:hint="eastAsia"/>
          <w:spacing w:val="-8"/>
          <w:sz w:val="30"/>
        </w:rPr>
        <w:t>，就是</w:t>
      </w:r>
      <w:r w:rsidRPr="00971D72">
        <w:rPr>
          <w:rFonts w:ascii="Times New Roman" w:eastAsia="黑体" w:hAnsi="Times New Roman" w:hint="eastAsia"/>
          <w:color w:val="FF0000"/>
          <w:spacing w:val="-8"/>
          <w:sz w:val="30"/>
        </w:rPr>
        <w:t>矛盾的规律</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所以毛主席写了《矛盾论》，而不可能再写什么《质量互变论》、《肯定否定论》、《普遍联系论》、《永恒发展论》。</w:t>
      </w:r>
    </w:p>
    <w:p w14:paraId="2549D89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以上，希望对大家理解唯物辩证法，能有所启发。</w:t>
      </w:r>
    </w:p>
    <w:p w14:paraId="1D07FDB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下面，我们继续以苹果腐烂变灰尘的例子，谈谈什么是</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？什么是</w:t>
      </w:r>
      <w:r w:rsidRPr="00971D72">
        <w:rPr>
          <w:rFonts w:ascii="Times New Roman" w:eastAsia="黑体" w:hAnsi="Times New Roman" w:hint="eastAsia"/>
          <w:color w:val="FF0000"/>
          <w:spacing w:val="-8"/>
          <w:sz w:val="30"/>
        </w:rPr>
        <w:t>唯心辩证法（诡辩论）</w:t>
      </w:r>
      <w:r w:rsidRPr="00971D72">
        <w:rPr>
          <w:rFonts w:ascii="Times New Roman" w:eastAsia="宋体" w:hAnsi="Times New Roman" w:hint="eastAsia"/>
          <w:spacing w:val="-8"/>
          <w:sz w:val="30"/>
        </w:rPr>
        <w:t>？什么是</w:t>
      </w:r>
      <w:r w:rsidRPr="00971D72">
        <w:rPr>
          <w:rFonts w:ascii="Times New Roman" w:eastAsia="黑体" w:hAnsi="Times New Roman" w:hint="eastAsia"/>
          <w:color w:val="FF0000"/>
          <w:spacing w:val="-8"/>
          <w:sz w:val="30"/>
        </w:rPr>
        <w:t>折衷主义</w:t>
      </w:r>
      <w:r w:rsidRPr="00971D72">
        <w:rPr>
          <w:rFonts w:ascii="Times New Roman" w:eastAsia="宋体" w:hAnsi="Times New Roman" w:hint="eastAsia"/>
          <w:spacing w:val="-8"/>
          <w:sz w:val="30"/>
        </w:rPr>
        <w:t>？</w:t>
      </w:r>
    </w:p>
    <w:p w14:paraId="569E1B6B" w14:textId="61EEB84B" w:rsidR="00971D72" w:rsidRPr="00971D72" w:rsidRDefault="002D7DCD" w:rsidP="002D7DCD">
      <w:pPr>
        <w:pStyle w:val="A520"/>
      </w:pPr>
      <w:bookmarkStart w:id="350" w:name="_Toc179843733"/>
      <w:bookmarkStart w:id="351" w:name="_Toc182735685"/>
      <w:r>
        <w:rPr>
          <w:rFonts w:hint="eastAsia"/>
        </w:rPr>
        <w:lastRenderedPageBreak/>
        <w:t>第</w:t>
      </w:r>
      <w:r w:rsidR="00971D72" w:rsidRPr="00971D72">
        <w:rPr>
          <w:rFonts w:hint="eastAsia"/>
        </w:rPr>
        <w:t>3</w:t>
      </w:r>
      <w:r>
        <w:rPr>
          <w:rFonts w:hint="eastAsia"/>
        </w:rPr>
        <w:t>节</w:t>
      </w:r>
      <w:r>
        <w:rPr>
          <w:rFonts w:hint="eastAsia"/>
        </w:rPr>
        <w:t xml:space="preserve"> </w:t>
      </w:r>
      <w:r w:rsidR="00971D72" w:rsidRPr="00971D72">
        <w:rPr>
          <w:rFonts w:hint="eastAsia"/>
        </w:rPr>
        <w:t>形而上学、唯心辩证法（诡辩论）、折衷主义</w:t>
      </w:r>
      <w:bookmarkEnd w:id="350"/>
      <w:bookmarkEnd w:id="351"/>
    </w:p>
    <w:p w14:paraId="0A8EB6F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【先说说什么是唯物辩证法、诡辩论（唯心辩证法）、形而上学和折衷主义？】</w:t>
      </w:r>
    </w:p>
    <w:p w14:paraId="200D9BB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1</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唯物辩证法</w:t>
      </w:r>
      <w:r w:rsidRPr="00971D72">
        <w:rPr>
          <w:rFonts w:ascii="Times New Roman" w:eastAsia="宋体" w:hAnsi="Times New Roman" w:hint="eastAsia"/>
          <w:spacing w:val="-8"/>
          <w:sz w:val="30"/>
        </w:rPr>
        <w:t>：事物是对立统一的，内部是有矛盾的。矛盾又有主要矛盾和次要矛盾，主要矛盾又分矛盾的主要方面和次要方面。矛盾的两方面的斗争是绝对的，统一是相对的。事物的内部矛盾的斗争是事物性质发生飞跃的根本原因，这个性质飞跃是有逻辑中项的，是要讲条件的，不是随意的，不是无条件的。</w:t>
      </w:r>
    </w:p>
    <w:p w14:paraId="451C671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2</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诡辩论（唯心辩证法）</w:t>
      </w:r>
      <w:r w:rsidRPr="00971D72">
        <w:rPr>
          <w:rFonts w:ascii="Times New Roman" w:eastAsia="宋体" w:hAnsi="Times New Roman" w:hint="eastAsia"/>
          <w:spacing w:val="-8"/>
          <w:sz w:val="30"/>
        </w:rPr>
        <w:t>：承认事物的矛盾性，但认为事物性质飞跃是任意的、无条件，典型的如庄子的《齐物论》思想、禅宗的《菩提偈》。</w:t>
      </w:r>
    </w:p>
    <w:p w14:paraId="6DACD25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3</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：不承认事物的内部矛盾，认为事物变化纯粹由外因引起。</w:t>
      </w:r>
    </w:p>
    <w:p w14:paraId="1A0E821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4</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折衷主义</w:t>
      </w:r>
      <w:r w:rsidRPr="00971D72">
        <w:rPr>
          <w:rFonts w:ascii="Times New Roman" w:eastAsia="宋体" w:hAnsi="Times New Roman" w:hint="eastAsia"/>
          <w:spacing w:val="-8"/>
          <w:sz w:val="30"/>
        </w:rPr>
        <w:t>：承认事物的内部矛盾，但认为矛盾的两个方面可以完全等同、不分主次。认为事物的内部矛盾可以静止不斗争、可以长期和平共处。折衷主义实际上是打着“承认事物矛盾性”的旗号，取消事物的矛盾性。折衷主义是形而上学的变种。</w:t>
      </w:r>
    </w:p>
    <w:p w14:paraId="39A26E0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【我们再以苹果腐烂变灰尘的例子，谈谈什么是形而上学、唯，心辩证法（诡辩论）、折衷主义】</w:t>
      </w:r>
    </w:p>
    <w:p w14:paraId="2763ADB4" w14:textId="0E994D85" w:rsidR="00971D72" w:rsidRPr="00971D72" w:rsidRDefault="002D7DCD" w:rsidP="002D7DCD">
      <w:pPr>
        <w:pStyle w:val="A530"/>
      </w:pPr>
      <w:bookmarkStart w:id="352" w:name="_Toc179843734"/>
      <w:bookmarkStart w:id="353" w:name="_Toc182735686"/>
      <w:r>
        <w:rPr>
          <w:rFonts w:hint="eastAsia"/>
        </w:rPr>
        <w:lastRenderedPageBreak/>
        <w:t>（一）</w:t>
      </w:r>
      <w:r w:rsidR="00971D72" w:rsidRPr="00971D72">
        <w:rPr>
          <w:rFonts w:hint="eastAsia"/>
        </w:rPr>
        <w:t>形而上学</w:t>
      </w:r>
      <w:bookmarkEnd w:id="352"/>
      <w:bookmarkEnd w:id="353"/>
    </w:p>
    <w:p w14:paraId="360B9DD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“某物”在任何时候，其实都是矛盾统一体。比如它可能是花儿和苹果的矛盾统一体，可能是苹果和灰尘的矛盾统一体。</w:t>
      </w:r>
    </w:p>
    <w:p w14:paraId="76B33DE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但是我们在日常生活中，不会把一件事物说的这么复杂，我们会说他是花儿，或者苹果，或者灰尘，</w:t>
      </w:r>
      <w:r w:rsidRPr="00971D72">
        <w:rPr>
          <w:rFonts w:ascii="Times New Roman" w:eastAsia="黑体" w:hAnsi="Times New Roman" w:hint="eastAsia"/>
          <w:color w:val="FF0000"/>
          <w:spacing w:val="-8"/>
          <w:sz w:val="30"/>
        </w:rPr>
        <w:t>这是因为我们在语言表述的层面，只抓矛盾的主要方面而已</w:t>
      </w:r>
      <w:r w:rsidRPr="00971D72">
        <w:rPr>
          <w:rFonts w:ascii="Times New Roman" w:eastAsia="宋体" w:hAnsi="Times New Roman" w:hint="eastAsia"/>
          <w:spacing w:val="-8"/>
          <w:sz w:val="30"/>
        </w:rPr>
        <w:t>。但是“某物”本身，它一定是一分为二的互相斗争的矛盾的统一体。这是我们学哲学的人，必须形成的世界观。我们在</w:t>
      </w:r>
      <w:r w:rsidRPr="00971D72">
        <w:rPr>
          <w:rFonts w:ascii="Times New Roman" w:eastAsia="黑体" w:hAnsi="Times New Roman" w:hint="eastAsia"/>
          <w:color w:val="FF0000"/>
          <w:spacing w:val="-8"/>
          <w:sz w:val="30"/>
        </w:rPr>
        <w:t>日常语言表达的时候可以不这么讲，但是脑子里要这么思考</w:t>
      </w:r>
      <w:r w:rsidRPr="00971D72">
        <w:rPr>
          <w:rFonts w:ascii="Times New Roman" w:eastAsia="宋体" w:hAnsi="Times New Roman" w:hint="eastAsia"/>
          <w:spacing w:val="-8"/>
          <w:sz w:val="30"/>
        </w:rPr>
        <w:t>。</w:t>
      </w:r>
    </w:p>
    <w:p w14:paraId="555BEB3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但是在</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的世界观的人那里，他们不是这样思考的。一个事物就是花儿、或者苹果、或者灰尘，他们不仅在语言上这么说，他们在头脑中也这么认为。他们认为花儿就是花儿、苹果就是苹果、灰尘就是灰尘，根本就不认可什么“花儿和苹果的矛盾统一体”、“苹果和灰尘的矛盾统一体”。</w:t>
      </w:r>
      <w:r w:rsidRPr="00971D72">
        <w:rPr>
          <w:rFonts w:ascii="宋体" w:eastAsia="黑体" w:hAnsi="宋体" w:hint="eastAsia"/>
          <w:spacing w:val="-8"/>
          <w:sz w:val="30"/>
        </w:rPr>
        <w:t>在他们的世界观中，事物是静止的、一成不变的、没有杂质的单一的纯净物，而不是一分为二的矛盾着的变化着的东西</w:t>
      </w:r>
      <w:r w:rsidRPr="00971D72">
        <w:rPr>
          <w:rFonts w:ascii="Times New Roman" w:eastAsia="宋体" w:hAnsi="Times New Roman" w:hint="eastAsia"/>
          <w:spacing w:val="-8"/>
          <w:sz w:val="30"/>
        </w:rPr>
        <w:t>。这就叫做</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w:t>
      </w:r>
    </w:p>
    <w:p w14:paraId="425A89E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为什么形而上学又叫做玄学呢？</w:t>
      </w:r>
      <w:r w:rsidRPr="00971D72">
        <w:rPr>
          <w:rFonts w:ascii="Times New Roman" w:eastAsia="宋体" w:hAnsi="Times New Roman" w:hint="eastAsia"/>
          <w:spacing w:val="-8"/>
          <w:sz w:val="30"/>
        </w:rPr>
        <w:t>因为形而上学这种世界观，不认可事物是矛盾统一体，那么他们也就</w:t>
      </w:r>
      <w:r w:rsidRPr="00971D72">
        <w:rPr>
          <w:rFonts w:ascii="Times New Roman" w:eastAsia="黑体" w:hAnsi="Times New Roman" w:hint="eastAsia"/>
          <w:color w:val="FF0000"/>
          <w:spacing w:val="-8"/>
          <w:sz w:val="30"/>
        </w:rPr>
        <w:t>认识不到事物的变化的根源是事物内部矛盾运动</w:t>
      </w:r>
      <w:r w:rsidRPr="00971D72">
        <w:rPr>
          <w:rFonts w:ascii="Times New Roman" w:eastAsia="黑体" w:hAnsi="Times New Roman" w:hint="eastAsia"/>
          <w:color w:val="FF0000"/>
          <w:spacing w:val="-8"/>
          <w:sz w:val="30"/>
        </w:rPr>
        <w:lastRenderedPageBreak/>
        <w:t>的结果</w:t>
      </w:r>
      <w:r w:rsidRPr="00971D72">
        <w:rPr>
          <w:rFonts w:ascii="Times New Roman" w:eastAsia="宋体" w:hAnsi="Times New Roman" w:hint="eastAsia"/>
          <w:spacing w:val="-8"/>
          <w:sz w:val="30"/>
        </w:rPr>
        <w:t>，所以他们</w:t>
      </w:r>
      <w:r w:rsidRPr="00971D72">
        <w:rPr>
          <w:rFonts w:ascii="Times New Roman" w:eastAsia="黑体" w:hAnsi="Times New Roman" w:hint="eastAsia"/>
          <w:color w:val="FF0000"/>
          <w:spacing w:val="-8"/>
          <w:sz w:val="30"/>
        </w:rPr>
        <w:t>只能到事物外面，去找事物变化的原因</w:t>
      </w:r>
      <w:r w:rsidRPr="00971D72">
        <w:rPr>
          <w:rFonts w:ascii="Times New Roman" w:eastAsia="宋体" w:hAnsi="Times New Roman" w:hint="eastAsia"/>
          <w:spacing w:val="-8"/>
          <w:sz w:val="30"/>
        </w:rPr>
        <w:t>。当形而上学世界观的人，</w:t>
      </w:r>
      <w:r w:rsidRPr="00971D72">
        <w:rPr>
          <w:rFonts w:ascii="Times New Roman" w:eastAsia="黑体" w:hAnsi="Times New Roman" w:hint="eastAsia"/>
          <w:color w:val="FF0000"/>
          <w:spacing w:val="-8"/>
          <w:sz w:val="30"/>
        </w:rPr>
        <w:t>不停的向事物外面一层一层地寻找事物变化的原因的时候，他们最终会追溯到一个总的源头——上帝（或者佛菩萨、太上老君、真主之类）</w:t>
      </w:r>
      <w:r w:rsidRPr="00971D72">
        <w:rPr>
          <w:rFonts w:ascii="Times New Roman" w:eastAsia="宋体" w:hAnsi="Times New Roman" w:hint="eastAsia"/>
          <w:spacing w:val="-8"/>
          <w:sz w:val="30"/>
        </w:rPr>
        <w:t>。既然这个世界的发展变化的根本原因不在它内部的矛盾运动，那么就在外面嘛，外面是谁？一层一层往外找外部原因，</w:t>
      </w:r>
      <w:r w:rsidRPr="00971D72">
        <w:rPr>
          <w:rFonts w:ascii="Times New Roman" w:eastAsia="黑体" w:hAnsi="Times New Roman" w:hint="eastAsia"/>
          <w:color w:val="FF0000"/>
          <w:spacing w:val="-8"/>
          <w:sz w:val="30"/>
        </w:rPr>
        <w:t>七找八找，就必然找到上帝（或者佛菩萨、太上老君、真主之类）那里去了</w:t>
      </w:r>
      <w:r w:rsidRPr="00971D72">
        <w:rPr>
          <w:rFonts w:ascii="Times New Roman" w:eastAsia="宋体" w:hAnsi="Times New Roman" w:hint="eastAsia"/>
          <w:spacing w:val="-8"/>
          <w:sz w:val="30"/>
        </w:rPr>
        <w:t>。因为必须有个</w:t>
      </w:r>
      <w:r w:rsidRPr="00971D72">
        <w:rPr>
          <w:rFonts w:ascii="Times New Roman" w:eastAsia="黑体" w:hAnsi="Times New Roman" w:hint="eastAsia"/>
          <w:color w:val="FF0000"/>
          <w:spacing w:val="-8"/>
          <w:sz w:val="30"/>
        </w:rPr>
        <w:t>上帝的存在，上帝来指挥这一切</w:t>
      </w:r>
      <w:r w:rsidRPr="00971D72">
        <w:rPr>
          <w:rFonts w:ascii="Times New Roman" w:eastAsia="宋体" w:hAnsi="Times New Roman" w:hint="eastAsia"/>
          <w:spacing w:val="-8"/>
          <w:sz w:val="30"/>
        </w:rPr>
        <w:t>，否则就解释不通这个世界上的变化。因此，</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的人，</w:t>
      </w:r>
      <w:r w:rsidRPr="00971D72">
        <w:rPr>
          <w:rFonts w:ascii="Times New Roman" w:eastAsia="黑体" w:hAnsi="Times New Roman" w:hint="eastAsia"/>
          <w:color w:val="FF0000"/>
          <w:spacing w:val="-8"/>
          <w:sz w:val="30"/>
        </w:rPr>
        <w:t>最后必然把世间一切变化的根源归结到上帝那里</w:t>
      </w:r>
      <w:r w:rsidRPr="00971D72">
        <w:rPr>
          <w:rFonts w:ascii="Times New Roman" w:eastAsia="宋体" w:hAnsi="Times New Roman" w:hint="eastAsia"/>
          <w:spacing w:val="-8"/>
          <w:sz w:val="30"/>
        </w:rPr>
        <w:t>。这最后就只能是“谈玄”了，</w:t>
      </w:r>
      <w:r w:rsidRPr="00971D72">
        <w:rPr>
          <w:rFonts w:ascii="Times New Roman" w:eastAsia="黑体" w:hAnsi="Times New Roman" w:hint="eastAsia"/>
          <w:color w:val="FF0000"/>
          <w:spacing w:val="-8"/>
          <w:sz w:val="30"/>
        </w:rPr>
        <w:t>所以形而上学又有个别称，叫做玄学</w:t>
      </w:r>
      <w:r w:rsidRPr="00971D72">
        <w:rPr>
          <w:rFonts w:ascii="Times New Roman" w:eastAsia="宋体" w:hAnsi="Times New Roman" w:hint="eastAsia"/>
          <w:spacing w:val="-8"/>
          <w:sz w:val="30"/>
        </w:rPr>
        <w:t>。</w:t>
      </w:r>
    </w:p>
    <w:p w14:paraId="266900E4" w14:textId="1005D8B8" w:rsidR="00971D72" w:rsidRPr="00971D72" w:rsidRDefault="002D7DCD" w:rsidP="002D7DCD">
      <w:pPr>
        <w:pStyle w:val="A530"/>
      </w:pPr>
      <w:bookmarkStart w:id="354" w:name="_Toc179843735"/>
      <w:bookmarkStart w:id="355" w:name="_Toc182735687"/>
      <w:r>
        <w:rPr>
          <w:rFonts w:hint="eastAsia"/>
        </w:rPr>
        <w:t>（二）</w:t>
      </w:r>
      <w:r w:rsidR="00971D72" w:rsidRPr="00971D72">
        <w:rPr>
          <w:rFonts w:hint="eastAsia"/>
        </w:rPr>
        <w:t>唯心辩证法（诡辩论）</w:t>
      </w:r>
      <w:bookmarkEnd w:id="354"/>
      <w:bookmarkEnd w:id="355"/>
    </w:p>
    <w:p w14:paraId="2553F77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唯心辩证法（诡辩论）</w:t>
      </w:r>
      <w:r w:rsidRPr="00971D72">
        <w:rPr>
          <w:rFonts w:ascii="Times New Roman" w:eastAsia="宋体" w:hAnsi="Times New Roman" w:hint="eastAsia"/>
          <w:spacing w:val="-8"/>
          <w:sz w:val="30"/>
        </w:rPr>
        <w:t>和</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者</w:t>
      </w:r>
      <w:r w:rsidRPr="00971D72">
        <w:rPr>
          <w:rFonts w:ascii="Times New Roman" w:eastAsia="黑体" w:hAnsi="Times New Roman" w:hint="eastAsia"/>
          <w:color w:val="FF0000"/>
          <w:spacing w:val="-8"/>
          <w:sz w:val="30"/>
        </w:rPr>
        <w:t>刚好相反</w:t>
      </w:r>
      <w:r w:rsidRPr="00971D72">
        <w:rPr>
          <w:rFonts w:ascii="Times New Roman" w:eastAsia="宋体" w:hAnsi="Times New Roman" w:hint="eastAsia"/>
          <w:spacing w:val="-8"/>
          <w:sz w:val="30"/>
        </w:rPr>
        <w:t>，他们是把辩证法玩到了极致玩到了走火入魔的境地。我们说事物的变化是</w:t>
      </w:r>
      <w:r w:rsidRPr="00971D72">
        <w:rPr>
          <w:rFonts w:ascii="Times New Roman" w:eastAsia="黑体" w:hAnsi="Times New Roman" w:hint="eastAsia"/>
          <w:color w:val="FF0000"/>
          <w:spacing w:val="-8"/>
          <w:sz w:val="30"/>
        </w:rPr>
        <w:t>要有条件的、要有逻辑中项的</w:t>
      </w:r>
      <w:r w:rsidRPr="00971D72">
        <w:rPr>
          <w:rFonts w:ascii="Times New Roman" w:eastAsia="宋体" w:hAnsi="Times New Roman" w:hint="eastAsia"/>
          <w:spacing w:val="-8"/>
          <w:sz w:val="30"/>
        </w:rPr>
        <w:t>，不是无条件的。</w:t>
      </w:r>
      <w:r w:rsidRPr="00971D72">
        <w:rPr>
          <w:rFonts w:ascii="Times New Roman" w:eastAsia="黑体" w:hAnsi="Times New Roman" w:hint="eastAsia"/>
          <w:color w:val="FF0000"/>
          <w:spacing w:val="-8"/>
          <w:sz w:val="30"/>
        </w:rPr>
        <w:t>唯心辩证法（诡辩论）就是强调无条件的变化</w:t>
      </w:r>
      <w:r w:rsidRPr="00971D72">
        <w:rPr>
          <w:rFonts w:ascii="Times New Roman" w:eastAsia="宋体" w:hAnsi="Times New Roman" w:hint="eastAsia"/>
          <w:spacing w:val="-8"/>
          <w:sz w:val="30"/>
        </w:rPr>
        <w:t>。比如说苹果一年后变成灰尘，这是在常温下、暴露在空气中，如果我们把苹果放在零下</w:t>
      </w:r>
      <w:r w:rsidRPr="00971D72">
        <w:rPr>
          <w:rFonts w:ascii="Times New Roman" w:eastAsia="宋体" w:hAnsi="Times New Roman" w:hint="eastAsia"/>
          <w:spacing w:val="-8"/>
          <w:sz w:val="30"/>
        </w:rPr>
        <w:t>20</w:t>
      </w:r>
      <w:r w:rsidRPr="00971D72">
        <w:rPr>
          <w:rFonts w:ascii="Times New Roman" w:eastAsia="宋体" w:hAnsi="Times New Roman" w:hint="eastAsia"/>
          <w:spacing w:val="-8"/>
          <w:sz w:val="30"/>
        </w:rPr>
        <w:t>度的冷库中，可能一年后苹果还是苹果。这样一年后，我们就不能称“某物”为灰尘了。唯心辩证法（诡辩论）不在乎这些，他们不管这个变化需要的客观条</w:t>
      </w:r>
      <w:r w:rsidRPr="00971D72">
        <w:rPr>
          <w:rFonts w:ascii="Times New Roman" w:eastAsia="宋体" w:hAnsi="Times New Roman" w:hint="eastAsia"/>
          <w:spacing w:val="-8"/>
          <w:sz w:val="30"/>
        </w:rPr>
        <w:lastRenderedPageBreak/>
        <w:t>件。他们会说“花儿就是苹果”、“苹果就是灰尘”，再极端一点，“</w:t>
      </w:r>
      <w:r w:rsidRPr="00971D72">
        <w:rPr>
          <w:rFonts w:ascii="Times New Roman" w:eastAsia="黑体" w:hAnsi="Times New Roman" w:hint="eastAsia"/>
          <w:color w:val="FF0000"/>
          <w:spacing w:val="-8"/>
          <w:sz w:val="30"/>
        </w:rPr>
        <w:t>死就是生、生就是死</w:t>
      </w:r>
      <w:r w:rsidRPr="00971D72">
        <w:rPr>
          <w:rFonts w:ascii="Times New Roman" w:eastAsia="宋体" w:hAnsi="Times New Roman" w:hint="eastAsia"/>
          <w:spacing w:val="-8"/>
          <w:sz w:val="30"/>
        </w:rPr>
        <w:t>”。庄子有篇《齐物论》</w:t>
      </w:r>
      <w:r w:rsidRPr="00971D72">
        <w:rPr>
          <w:rFonts w:ascii="Times New Roman" w:eastAsia="黑体" w:hAnsi="Times New Roman" w:hint="eastAsia"/>
          <w:color w:val="FF0000"/>
          <w:spacing w:val="-8"/>
          <w:sz w:val="30"/>
        </w:rPr>
        <w:t>说万事万物都是一回事</w:t>
      </w:r>
      <w:r w:rsidRPr="00971D72">
        <w:rPr>
          <w:rFonts w:ascii="Times New Roman" w:eastAsia="宋体" w:hAnsi="Times New Roman" w:hint="eastAsia"/>
          <w:spacing w:val="-8"/>
          <w:sz w:val="30"/>
        </w:rPr>
        <w:t>，佛教很多经典里面，也有类似的表述，比如禅宗著名的《菩提偈》“</w:t>
      </w:r>
      <w:r w:rsidRPr="00971D72">
        <w:rPr>
          <w:rFonts w:ascii="Times New Roman" w:eastAsia="黑体" w:hAnsi="Times New Roman" w:hint="eastAsia"/>
          <w:color w:val="FF0000"/>
          <w:spacing w:val="-8"/>
          <w:sz w:val="30"/>
        </w:rPr>
        <w:t>菩提本无树，明镜亦非台。本来无一物，何处惹尘埃</w:t>
      </w:r>
      <w:r w:rsidRPr="00971D72">
        <w:rPr>
          <w:rFonts w:ascii="Times New Roman" w:eastAsia="黑体" w:hAnsi="Times New Roman" w:hint="eastAsia"/>
          <w:color w:val="FF0000"/>
          <w:spacing w:val="-8"/>
          <w:sz w:val="30"/>
        </w:rPr>
        <w:t>!</w:t>
      </w:r>
      <w:r w:rsidRPr="00971D72">
        <w:rPr>
          <w:rFonts w:ascii="Times New Roman" w:eastAsia="宋体" w:hAnsi="Times New Roman" w:hint="eastAsia"/>
          <w:spacing w:val="-8"/>
          <w:sz w:val="30"/>
        </w:rPr>
        <w:t>”这就是</w:t>
      </w:r>
      <w:r w:rsidRPr="00971D72">
        <w:rPr>
          <w:rFonts w:ascii="宋体" w:eastAsia="黑体" w:hAnsi="宋体" w:hint="eastAsia"/>
          <w:spacing w:val="-8"/>
          <w:sz w:val="30"/>
        </w:rPr>
        <w:t>不讲客观条件，专门玩概念的流变，成了扯淡的唯心主义诡辩</w:t>
      </w:r>
      <w:r w:rsidRPr="00971D72">
        <w:rPr>
          <w:rFonts w:ascii="Times New Roman" w:eastAsia="宋体" w:hAnsi="Times New Roman" w:hint="eastAsia"/>
          <w:spacing w:val="-8"/>
          <w:sz w:val="30"/>
        </w:rPr>
        <w:t>。所以，唯心辩证法，都是脱离变化需要的客观条件去谈变化，最后就成了</w:t>
      </w:r>
      <w:r w:rsidRPr="00971D72">
        <w:rPr>
          <w:rFonts w:ascii="Times New Roman" w:eastAsia="黑体" w:hAnsi="Times New Roman" w:hint="eastAsia"/>
          <w:color w:val="FF0000"/>
          <w:spacing w:val="-8"/>
          <w:sz w:val="30"/>
        </w:rPr>
        <w:t>偷换概念的随心所欲的诡辩</w:t>
      </w:r>
      <w:r w:rsidRPr="00971D72">
        <w:rPr>
          <w:rFonts w:ascii="Times New Roman" w:eastAsia="宋体" w:hAnsi="Times New Roman" w:hint="eastAsia"/>
          <w:spacing w:val="-8"/>
          <w:sz w:val="30"/>
        </w:rPr>
        <w:t>了，这种唯心辩证法（诡辩论），纯粹就是思维游戏，和客观现实脱节。</w:t>
      </w:r>
    </w:p>
    <w:p w14:paraId="2149FC8E" w14:textId="7CB32804" w:rsidR="00971D72" w:rsidRPr="00971D72" w:rsidRDefault="002D7DCD" w:rsidP="002D7DCD">
      <w:pPr>
        <w:pStyle w:val="A530"/>
      </w:pPr>
      <w:bookmarkStart w:id="356" w:name="_Toc179843736"/>
      <w:bookmarkStart w:id="357" w:name="_Toc182735688"/>
      <w:r>
        <w:rPr>
          <w:rFonts w:hint="eastAsia"/>
        </w:rPr>
        <w:t>（三）</w:t>
      </w:r>
      <w:r w:rsidR="00971D72" w:rsidRPr="00971D72">
        <w:rPr>
          <w:rFonts w:hint="eastAsia"/>
        </w:rPr>
        <w:t>折衷主义</w:t>
      </w:r>
      <w:bookmarkEnd w:id="356"/>
      <w:bookmarkEnd w:id="357"/>
    </w:p>
    <w:p w14:paraId="2E6AA96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所谓</w:t>
      </w:r>
      <w:r w:rsidRPr="00971D72">
        <w:rPr>
          <w:rFonts w:ascii="Times New Roman" w:eastAsia="黑体" w:hAnsi="Times New Roman" w:hint="eastAsia"/>
          <w:color w:val="FF0000"/>
          <w:spacing w:val="-8"/>
          <w:sz w:val="30"/>
        </w:rPr>
        <w:t>折衷主义</w:t>
      </w:r>
      <w:r w:rsidRPr="00971D72">
        <w:rPr>
          <w:rFonts w:ascii="Times New Roman" w:eastAsia="宋体" w:hAnsi="Times New Roman" w:hint="eastAsia"/>
          <w:spacing w:val="-8"/>
          <w:sz w:val="30"/>
        </w:rPr>
        <w:t>，就是</w:t>
      </w:r>
      <w:r w:rsidRPr="00971D72">
        <w:rPr>
          <w:rFonts w:ascii="Times New Roman" w:eastAsia="黑体" w:hAnsi="Times New Roman" w:hint="eastAsia"/>
          <w:color w:val="FF0000"/>
          <w:spacing w:val="-8"/>
          <w:sz w:val="30"/>
        </w:rPr>
        <w:t>认为矛盾的两方面都存在，但是认为两方面势均力敌，可以不斗争，长期共存。</w:t>
      </w:r>
      <w:r w:rsidRPr="00971D72">
        <w:rPr>
          <w:rFonts w:ascii="Times New Roman" w:eastAsia="宋体" w:hAnsi="Times New Roman" w:hint="eastAsia"/>
          <w:spacing w:val="-8"/>
          <w:sz w:val="30"/>
        </w:rPr>
        <w:t>折衷主义其实是形而上学的变种，他实际上是打着承认矛盾的旗号取消矛盾。比如他认为桌上的“某物”确实是苹果和灰尘的矛盾统一体，但是他们互相不斗争，相安无事，长期共存。作为矛盾两方面的苹果因素和灰尘因素不斗争？长期和平共处？</w:t>
      </w:r>
      <w:r w:rsidRPr="00971D72">
        <w:rPr>
          <w:rFonts w:ascii="Times New Roman" w:eastAsia="黑体" w:hAnsi="Times New Roman" w:hint="eastAsia"/>
          <w:color w:val="FF0000"/>
          <w:spacing w:val="-8"/>
          <w:sz w:val="30"/>
        </w:rPr>
        <w:t>那么“某物”本身就会长期不变化了，那么苹果放在桌上一万年以后还是苹果，这不就和形而上学的“静止”的观点完全一致了吗？这有矛盾和没矛盾已经没区别了。</w:t>
      </w:r>
      <w:r w:rsidRPr="00971D72">
        <w:rPr>
          <w:rFonts w:ascii="Times New Roman" w:eastAsia="宋体" w:hAnsi="Times New Roman" w:hint="eastAsia"/>
          <w:spacing w:val="-8"/>
          <w:sz w:val="30"/>
        </w:rPr>
        <w:t>所以说，</w:t>
      </w:r>
      <w:r w:rsidRPr="00971D72">
        <w:rPr>
          <w:rFonts w:ascii="Times New Roman" w:eastAsia="黑体" w:hAnsi="Times New Roman" w:hint="eastAsia"/>
          <w:color w:val="FF0000"/>
          <w:spacing w:val="-8"/>
          <w:sz w:val="30"/>
        </w:rPr>
        <w:t>折衷主义</w:t>
      </w:r>
      <w:r w:rsidRPr="00971D72">
        <w:rPr>
          <w:rFonts w:ascii="Times New Roman" w:eastAsia="宋体" w:hAnsi="Times New Roman" w:hint="eastAsia"/>
          <w:spacing w:val="-8"/>
          <w:sz w:val="30"/>
        </w:rPr>
        <w:t>实际上是打着承认矛盾的旗号取消矛盾，</w:t>
      </w:r>
      <w:r w:rsidRPr="00971D72">
        <w:rPr>
          <w:rFonts w:ascii="Times New Roman" w:eastAsia="黑体" w:hAnsi="Times New Roman" w:hint="eastAsia"/>
          <w:color w:val="FF0000"/>
          <w:spacing w:val="-8"/>
          <w:sz w:val="30"/>
        </w:rPr>
        <w:t>是形而上学的变种</w:t>
      </w:r>
      <w:r w:rsidRPr="00971D72">
        <w:rPr>
          <w:rFonts w:ascii="Times New Roman" w:eastAsia="宋体" w:hAnsi="Times New Roman" w:hint="eastAsia"/>
          <w:spacing w:val="-8"/>
          <w:sz w:val="30"/>
        </w:rPr>
        <w:t>。</w:t>
      </w:r>
    </w:p>
    <w:p w14:paraId="4CF0C74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所以，要学好唯物辩证法，一定要识别什么不是唯物辩证法，一定要</w:t>
      </w:r>
      <w:r w:rsidRPr="00971D72">
        <w:rPr>
          <w:rFonts w:ascii="Times New Roman" w:eastAsia="黑体" w:hAnsi="Times New Roman" w:hint="eastAsia"/>
          <w:color w:val="FF0000"/>
          <w:spacing w:val="-8"/>
          <w:sz w:val="30"/>
        </w:rPr>
        <w:t>识别形而上学、唯心辩证法（诡辩论）、折衷主义</w:t>
      </w:r>
      <w:r w:rsidRPr="00971D72">
        <w:rPr>
          <w:rFonts w:ascii="Times New Roman" w:eastAsia="宋体" w:hAnsi="Times New Roman" w:hint="eastAsia"/>
          <w:spacing w:val="-8"/>
          <w:sz w:val="30"/>
        </w:rPr>
        <w:t>。只有你知道了什么不是唯物辩证法，才能真懂什么是唯物辩证法。</w:t>
      </w:r>
      <w:r w:rsidRPr="00971D72">
        <w:rPr>
          <w:rFonts w:ascii="Times New Roman" w:eastAsia="黑体" w:hAnsi="Times New Roman" w:hint="eastAsia"/>
          <w:color w:val="FF0000"/>
          <w:spacing w:val="-8"/>
          <w:sz w:val="30"/>
        </w:rPr>
        <w:t>在理解什么不是唯物辩证法的过程中理解什么是唯物辩证法</w:t>
      </w:r>
      <w:r w:rsidRPr="00971D72">
        <w:rPr>
          <w:rFonts w:ascii="Times New Roman" w:eastAsia="宋体" w:hAnsi="Times New Roman" w:hint="eastAsia"/>
          <w:spacing w:val="-8"/>
          <w:sz w:val="30"/>
        </w:rPr>
        <w:t>，这本身也是一种辩证法。</w:t>
      </w:r>
      <w:r w:rsidRPr="00971D72">
        <w:rPr>
          <w:rFonts w:ascii="Times New Roman" w:eastAsia="黑体" w:hAnsi="Times New Roman" w:hint="eastAsia"/>
          <w:color w:val="FF0000"/>
          <w:spacing w:val="-8"/>
          <w:sz w:val="30"/>
        </w:rPr>
        <w:t>对立统一规律</w:t>
      </w:r>
      <w:r w:rsidRPr="00971D72">
        <w:rPr>
          <w:rFonts w:ascii="Times New Roman" w:eastAsia="宋体" w:hAnsi="Times New Roman" w:hint="eastAsia"/>
          <w:spacing w:val="-8"/>
          <w:sz w:val="30"/>
        </w:rPr>
        <w:t>作为宇宙的根本规律，时时刻刻都伴随着我们。</w:t>
      </w:r>
    </w:p>
    <w:p w14:paraId="4C18DA5C" w14:textId="102D9D70" w:rsidR="00971D72" w:rsidRPr="00971D72" w:rsidRDefault="00424FA2" w:rsidP="00424FA2">
      <w:pPr>
        <w:pStyle w:val="A522"/>
      </w:pPr>
      <w:bookmarkStart w:id="358" w:name="_Toc179843737"/>
      <w:bookmarkStart w:id="359" w:name="_Toc182735689"/>
      <w:r>
        <w:rPr>
          <w:rFonts w:hint="eastAsia"/>
        </w:rPr>
        <w:lastRenderedPageBreak/>
        <w:t>第</w:t>
      </w:r>
      <w:r>
        <w:rPr>
          <w:rFonts w:hint="eastAsia"/>
        </w:rPr>
        <w:t>4</w:t>
      </w:r>
      <w:r>
        <w:rPr>
          <w:rFonts w:hint="eastAsia"/>
        </w:rPr>
        <w:t>节</w:t>
      </w:r>
      <w:r>
        <w:rPr>
          <w:rFonts w:hint="eastAsia"/>
        </w:rPr>
        <w:t xml:space="preserve"> </w:t>
      </w:r>
      <w:r w:rsidR="00971D72" w:rsidRPr="00971D72">
        <w:rPr>
          <w:rFonts w:hint="eastAsia"/>
        </w:rPr>
        <w:t>唯物辩证法的核心就是对立统一规律</w:t>
      </w:r>
      <w:bookmarkEnd w:id="358"/>
      <w:bookmarkEnd w:id="359"/>
    </w:p>
    <w:p w14:paraId="707DDBC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质量互变规律、肯定和否定的规律，都是</w:t>
      </w:r>
      <w:r w:rsidRPr="00971D72">
        <w:rPr>
          <w:rFonts w:ascii="Times New Roman" w:eastAsia="黑体" w:hAnsi="Times New Roman" w:hint="eastAsia"/>
          <w:color w:val="FF0000"/>
          <w:spacing w:val="-8"/>
          <w:sz w:val="30"/>
        </w:rPr>
        <w:t>对立统一规律的不同角度的表述</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对立统一规律就是矛盾论</w:t>
      </w:r>
      <w:r w:rsidRPr="00971D72">
        <w:rPr>
          <w:rFonts w:ascii="Times New Roman" w:eastAsia="宋体" w:hAnsi="Times New Roman" w:hint="eastAsia"/>
          <w:spacing w:val="-8"/>
          <w:sz w:val="30"/>
        </w:rPr>
        <w:t>。</w:t>
      </w:r>
    </w:p>
    <w:p w14:paraId="276551C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普遍联系</w:t>
      </w:r>
      <w:r w:rsidRPr="00971D72">
        <w:rPr>
          <w:rFonts w:ascii="Times New Roman" w:eastAsia="宋体" w:hAnsi="Times New Roman" w:hint="eastAsia"/>
          <w:spacing w:val="-8"/>
          <w:sz w:val="30"/>
        </w:rPr>
        <w:t>和</w:t>
      </w:r>
      <w:r w:rsidRPr="00971D72">
        <w:rPr>
          <w:rFonts w:ascii="Times New Roman" w:eastAsia="黑体" w:hAnsi="Times New Roman" w:hint="eastAsia"/>
          <w:color w:val="FF0000"/>
          <w:spacing w:val="-8"/>
          <w:sz w:val="30"/>
        </w:rPr>
        <w:t>永恒发展</w:t>
      </w:r>
      <w:r w:rsidRPr="00971D72">
        <w:rPr>
          <w:rFonts w:ascii="Times New Roman" w:eastAsia="宋体" w:hAnsi="Times New Roman" w:hint="eastAsia"/>
          <w:spacing w:val="-8"/>
          <w:sz w:val="30"/>
        </w:rPr>
        <w:t>，其实也是描述对立统一规律的；</w:t>
      </w:r>
      <w:r w:rsidRPr="00971D72">
        <w:rPr>
          <w:rFonts w:ascii="宋体" w:eastAsia="黑体" w:hAnsi="宋体" w:hint="eastAsia"/>
          <w:spacing w:val="-8"/>
          <w:sz w:val="30"/>
        </w:rPr>
        <w:t>只不过侧重点不同，一个侧重统一的方面，一个侧重斗争的方面</w:t>
      </w:r>
      <w:r w:rsidRPr="00971D72">
        <w:rPr>
          <w:rFonts w:ascii="Times New Roman" w:eastAsia="宋体" w:hAnsi="Times New Roman" w:hint="eastAsia"/>
          <w:spacing w:val="-8"/>
          <w:sz w:val="30"/>
        </w:rPr>
        <w:t>。</w:t>
      </w:r>
    </w:p>
    <w:p w14:paraId="74FE720A" w14:textId="77777777" w:rsidR="00971D72" w:rsidRPr="00971D72" w:rsidRDefault="00971D72" w:rsidP="00971D72">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971D72">
        <w:rPr>
          <w:rFonts w:ascii="Times New Roman" w:eastAsia="黑体" w:hAnsi="Times New Roman" w:hint="eastAsia"/>
          <w:color w:val="FF0000"/>
          <w:spacing w:val="-8"/>
          <w:sz w:val="30"/>
        </w:rPr>
        <w:t>唯物辩证法，就是矛盾论，除了矛盾论，实际上没啥别的东西。</w:t>
      </w:r>
    </w:p>
    <w:p w14:paraId="6069DF6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通过以上举例，大家能看出来，马哲这个东西，其实说清楚了它就很简单。</w:t>
      </w:r>
    </w:p>
    <w:p w14:paraId="58ACFA64" w14:textId="40D16D80" w:rsidR="00971D72" w:rsidRPr="00971D72" w:rsidRDefault="00424FA2" w:rsidP="00424FA2">
      <w:pPr>
        <w:pStyle w:val="A520"/>
      </w:pPr>
      <w:bookmarkStart w:id="360" w:name="_Toc179843738"/>
      <w:bookmarkStart w:id="361" w:name="_Toc182735690"/>
      <w:r>
        <w:rPr>
          <w:rFonts w:hint="eastAsia"/>
        </w:rPr>
        <w:t>第</w:t>
      </w:r>
      <w:r>
        <w:rPr>
          <w:rFonts w:hint="eastAsia"/>
        </w:rPr>
        <w:t>5</w:t>
      </w:r>
      <w:r>
        <w:rPr>
          <w:rFonts w:hint="eastAsia"/>
        </w:rPr>
        <w:t>节</w:t>
      </w:r>
      <w:r>
        <w:rPr>
          <w:rFonts w:hint="eastAsia"/>
        </w:rPr>
        <w:t xml:space="preserve"> </w:t>
      </w:r>
      <w:r w:rsidR="00971D72" w:rsidRPr="00971D72">
        <w:rPr>
          <w:rFonts w:hint="eastAsia"/>
        </w:rPr>
        <w:t>马哲、唯物辩证法其实很简单，但是不能看走资派二共的教科书来学。</w:t>
      </w:r>
      <w:bookmarkEnd w:id="360"/>
      <w:bookmarkEnd w:id="361"/>
    </w:p>
    <w:p w14:paraId="7F0EA51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我们很多同学之所以觉得马哲很复杂，学不懂，那是因为走资派修正主义二共的教科书，</w:t>
      </w:r>
      <w:r w:rsidRPr="00971D72">
        <w:rPr>
          <w:rFonts w:ascii="Times New Roman" w:eastAsia="黑体" w:hAnsi="Times New Roman" w:hint="eastAsia"/>
          <w:color w:val="FF0000"/>
          <w:spacing w:val="-8"/>
          <w:sz w:val="30"/>
        </w:rPr>
        <w:t>故意把很简单的问题，绕来绕去，绕复杂的</w:t>
      </w:r>
      <w:r w:rsidRPr="00971D72">
        <w:rPr>
          <w:rFonts w:ascii="Times New Roman" w:eastAsia="宋体" w:hAnsi="Times New Roman" w:hint="eastAsia"/>
          <w:spacing w:val="-8"/>
          <w:sz w:val="30"/>
        </w:rPr>
        <w:t>。它们</w:t>
      </w:r>
      <w:r w:rsidRPr="00971D72">
        <w:rPr>
          <w:rFonts w:ascii="宋体" w:eastAsia="黑体" w:hAnsi="宋体" w:hint="eastAsia"/>
          <w:spacing w:val="-8"/>
          <w:sz w:val="30"/>
        </w:rPr>
        <w:t>故意把核心的问题都避开不谈，然后在细枝末节上大做文章，甚至还故意兜售严重错误的内容。让你越学越晕乎</w:t>
      </w:r>
      <w:r w:rsidRPr="00971D72">
        <w:rPr>
          <w:rFonts w:ascii="Times New Roman" w:eastAsia="宋体" w:hAnsi="Times New Roman" w:hint="eastAsia"/>
          <w:spacing w:val="-8"/>
          <w:sz w:val="30"/>
        </w:rPr>
        <w:t>。</w:t>
      </w:r>
    </w:p>
    <w:p w14:paraId="6FE0709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走资派修正会议二共的马哲教科书，</w:t>
      </w:r>
      <w:r w:rsidRPr="00971D72">
        <w:rPr>
          <w:rFonts w:ascii="Times New Roman" w:eastAsia="黑体" w:hAnsi="Times New Roman" w:hint="eastAsia"/>
          <w:color w:val="FF0000"/>
          <w:spacing w:val="-8"/>
          <w:sz w:val="30"/>
        </w:rPr>
        <w:t>不是让大家学懂马哲，而是让大家不能学懂马哲</w:t>
      </w:r>
      <w:r w:rsidRPr="00971D72">
        <w:rPr>
          <w:rFonts w:ascii="Times New Roman" w:eastAsia="宋体" w:hAnsi="Times New Roman" w:hint="eastAsia"/>
          <w:spacing w:val="-8"/>
          <w:sz w:val="30"/>
        </w:rPr>
        <w:t>。原因很简</w:t>
      </w:r>
      <w:r w:rsidRPr="00971D72">
        <w:rPr>
          <w:rFonts w:ascii="Times New Roman" w:eastAsia="宋体" w:hAnsi="Times New Roman" w:hint="eastAsia"/>
          <w:spacing w:val="-8"/>
          <w:sz w:val="30"/>
        </w:rPr>
        <w:lastRenderedPageBreak/>
        <w:t>单，如果大家学懂了马哲，就会利用矛盾分析法来分析现实问题了，这么一来，走资派二共的</w:t>
      </w:r>
      <w:r w:rsidRPr="00971D72">
        <w:rPr>
          <w:rFonts w:ascii="Times New Roman" w:eastAsia="黑体" w:hAnsi="Times New Roman" w:hint="eastAsia"/>
          <w:color w:val="FF0000"/>
          <w:spacing w:val="-8"/>
          <w:sz w:val="30"/>
        </w:rPr>
        <w:t>修正主义本质就露馅了</w:t>
      </w:r>
      <w:r w:rsidRPr="00971D72">
        <w:rPr>
          <w:rFonts w:ascii="Times New Roman" w:eastAsia="宋体" w:hAnsi="Times New Roman" w:hint="eastAsia"/>
          <w:spacing w:val="-8"/>
          <w:sz w:val="30"/>
        </w:rPr>
        <w:t>。所以教科书的任务，是</w:t>
      </w:r>
      <w:r w:rsidRPr="00971D72">
        <w:rPr>
          <w:rFonts w:ascii="Times New Roman" w:eastAsia="黑体" w:hAnsi="Times New Roman" w:hint="eastAsia"/>
          <w:color w:val="FF0000"/>
          <w:spacing w:val="-8"/>
          <w:sz w:val="30"/>
        </w:rPr>
        <w:t>想法设法不让大家学懂马哲</w:t>
      </w:r>
      <w:r w:rsidRPr="00971D72">
        <w:rPr>
          <w:rFonts w:ascii="Times New Roman" w:eastAsia="宋体" w:hAnsi="Times New Roman" w:hint="eastAsia"/>
          <w:spacing w:val="-8"/>
          <w:sz w:val="30"/>
        </w:rPr>
        <w:t>。要明白走资派二共这么编教科书的苦衷！</w:t>
      </w:r>
    </w:p>
    <w:p w14:paraId="104C603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我们学马哲的教科书，</w:t>
      </w:r>
      <w:r w:rsidRPr="00971D72">
        <w:rPr>
          <w:rFonts w:ascii="Times New Roman" w:eastAsia="黑体" w:hAnsi="Times New Roman" w:hint="eastAsia"/>
          <w:color w:val="FF0000"/>
          <w:spacing w:val="-8"/>
          <w:sz w:val="30"/>
        </w:rPr>
        <w:t>要找</w:t>
      </w:r>
      <w:r w:rsidRPr="00971D72">
        <w:rPr>
          <w:rFonts w:ascii="Times New Roman" w:eastAsia="黑体" w:hAnsi="Times New Roman" w:hint="eastAsia"/>
          <w:color w:val="FF0000"/>
          <w:spacing w:val="-8"/>
          <w:sz w:val="30"/>
        </w:rPr>
        <w:t>1976</w:t>
      </w:r>
      <w:r w:rsidRPr="00971D72">
        <w:rPr>
          <w:rFonts w:ascii="Times New Roman" w:eastAsia="黑体" w:hAnsi="Times New Roman" w:hint="eastAsia"/>
          <w:color w:val="FF0000"/>
          <w:spacing w:val="-8"/>
          <w:sz w:val="30"/>
        </w:rPr>
        <w:t>年前出版的教材</w:t>
      </w:r>
      <w:r w:rsidRPr="00971D72">
        <w:rPr>
          <w:rFonts w:ascii="Times New Roman" w:eastAsia="宋体" w:hAnsi="Times New Roman" w:hint="eastAsia"/>
          <w:spacing w:val="-8"/>
          <w:sz w:val="30"/>
        </w:rPr>
        <w:t>，尤其是</w:t>
      </w:r>
      <w:r w:rsidRPr="00971D72">
        <w:rPr>
          <w:rFonts w:ascii="Times New Roman" w:eastAsia="宋体" w:hAnsi="Times New Roman" w:hint="eastAsia"/>
          <w:spacing w:val="-8"/>
          <w:sz w:val="30"/>
        </w:rPr>
        <w:t>1966-1976</w:t>
      </w:r>
      <w:r w:rsidRPr="00971D72">
        <w:rPr>
          <w:rFonts w:ascii="Times New Roman" w:eastAsia="宋体" w:hAnsi="Times New Roman" w:hint="eastAsia"/>
          <w:spacing w:val="-8"/>
          <w:sz w:val="30"/>
        </w:rPr>
        <w:t>那十年的书，那十年的书质量非常高，尤其</w:t>
      </w:r>
      <w:r w:rsidRPr="00971D72">
        <w:rPr>
          <w:rFonts w:ascii="Times New Roman" w:eastAsia="黑体" w:hAnsi="Times New Roman" w:hint="eastAsia"/>
          <w:color w:val="FF0000"/>
          <w:spacing w:val="-8"/>
          <w:sz w:val="30"/>
        </w:rPr>
        <w:t>这十年间越接近</w:t>
      </w:r>
      <w:r w:rsidRPr="00971D72">
        <w:rPr>
          <w:rFonts w:ascii="Times New Roman" w:eastAsia="黑体" w:hAnsi="Times New Roman" w:hint="eastAsia"/>
          <w:color w:val="FF0000"/>
          <w:spacing w:val="-8"/>
          <w:sz w:val="30"/>
        </w:rPr>
        <w:t>1976</w:t>
      </w:r>
      <w:r w:rsidRPr="00971D72">
        <w:rPr>
          <w:rFonts w:ascii="Times New Roman" w:eastAsia="黑体" w:hAnsi="Times New Roman" w:hint="eastAsia"/>
          <w:color w:val="FF0000"/>
          <w:spacing w:val="-8"/>
          <w:sz w:val="30"/>
        </w:rPr>
        <w:t>年的书质量越高</w:t>
      </w:r>
      <w:r w:rsidRPr="00971D72">
        <w:rPr>
          <w:rFonts w:ascii="Times New Roman" w:eastAsia="宋体" w:hAnsi="Times New Roman" w:hint="eastAsia"/>
          <w:spacing w:val="-8"/>
          <w:sz w:val="30"/>
        </w:rPr>
        <w:t>。当然，我们最优先推荐《艾思奇讲稿选》和赤旗版《毛泽东选集选</w:t>
      </w:r>
      <w:r w:rsidRPr="00971D72">
        <w:rPr>
          <w:rFonts w:ascii="Times New Roman" w:eastAsia="宋体" w:hAnsi="Times New Roman" w:hint="eastAsia"/>
          <w:spacing w:val="-8"/>
          <w:sz w:val="30"/>
        </w:rPr>
        <w:t>6</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尤其是《艾思奇讲稿选》</w:t>
      </w:r>
      <w:r w:rsidRPr="00971D72">
        <w:rPr>
          <w:rFonts w:ascii="Times New Roman" w:eastAsia="宋体" w:hAnsi="Times New Roman" w:hint="eastAsia"/>
          <w:spacing w:val="-8"/>
          <w:sz w:val="30"/>
        </w:rPr>
        <w:t>这本中央党校曾经的内部资料，</w:t>
      </w:r>
      <w:r w:rsidRPr="00971D72">
        <w:rPr>
          <w:rFonts w:ascii="Times New Roman" w:eastAsia="黑体" w:hAnsi="Times New Roman" w:hint="eastAsia"/>
          <w:color w:val="FF0000"/>
          <w:spacing w:val="-8"/>
          <w:sz w:val="30"/>
        </w:rPr>
        <w:t>是一部学马哲的神书</w:t>
      </w:r>
      <w:r w:rsidRPr="00971D72">
        <w:rPr>
          <w:rFonts w:ascii="Times New Roman" w:eastAsia="宋体" w:hAnsi="Times New Roman" w:hint="eastAsia"/>
          <w:spacing w:val="-8"/>
          <w:sz w:val="30"/>
        </w:rPr>
        <w:t>，我们</w:t>
      </w:r>
      <w:r w:rsidRPr="00971D72">
        <w:rPr>
          <w:rFonts w:ascii="Times New Roman" w:eastAsia="黑体" w:hAnsi="Times New Roman" w:hint="eastAsia"/>
          <w:color w:val="FF0000"/>
          <w:spacing w:val="-8"/>
          <w:sz w:val="30"/>
        </w:rPr>
        <w:t>不厌其烦的推荐</w:t>
      </w:r>
      <w:r w:rsidRPr="00971D72">
        <w:rPr>
          <w:rFonts w:ascii="Times New Roman" w:eastAsia="宋体" w:hAnsi="Times New Roman" w:hint="eastAsia"/>
          <w:spacing w:val="-8"/>
          <w:sz w:val="30"/>
        </w:rPr>
        <w:t>。</w:t>
      </w:r>
    </w:p>
    <w:p w14:paraId="5D13241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我们以苹果腐败的例子，讲解了唯物辩证法的</w:t>
      </w:r>
      <w:r w:rsidRPr="00971D72">
        <w:rPr>
          <w:rFonts w:ascii="Times New Roman" w:eastAsia="黑体" w:hAnsi="Times New Roman" w:hint="eastAsia"/>
          <w:color w:val="FF0000"/>
          <w:spacing w:val="-8"/>
          <w:sz w:val="30"/>
        </w:rPr>
        <w:t>一元论、两点论、重点论</w:t>
      </w:r>
      <w:r w:rsidRPr="00971D72">
        <w:rPr>
          <w:rFonts w:ascii="Times New Roman" w:eastAsia="宋体" w:hAnsi="Times New Roman" w:hint="eastAsia"/>
          <w:spacing w:val="-8"/>
          <w:sz w:val="30"/>
        </w:rPr>
        <w:t>；讲解了唯物辩证法的</w:t>
      </w:r>
      <w:r w:rsidRPr="00971D72">
        <w:rPr>
          <w:rFonts w:ascii="Times New Roman" w:eastAsia="宋体" w:hAnsi="Times New Roman" w:hint="eastAsia"/>
          <w:spacing w:val="-8"/>
          <w:sz w:val="30"/>
        </w:rPr>
        <w:t>5</w:t>
      </w:r>
      <w:r w:rsidRPr="00971D72">
        <w:rPr>
          <w:rFonts w:ascii="Times New Roman" w:eastAsia="宋体" w:hAnsi="Times New Roman" w:hint="eastAsia"/>
          <w:spacing w:val="-8"/>
          <w:sz w:val="30"/>
        </w:rPr>
        <w:t>个规律：对立统一、质量互变、肯定和否定、普遍联系、永恒发展；讲解了唯物辩证法、唯心辩证法（诡辩论）、形而上学和折衷主义的区别，讲的算是比较系统了。搞不懂唯物辩证法的同学，可以好好看看上面的例子，然后自己仔细对照阅读</w:t>
      </w:r>
      <w:r w:rsidRPr="00971D72">
        <w:rPr>
          <w:rFonts w:ascii="Times New Roman" w:eastAsia="黑体" w:hAnsi="Times New Roman" w:hint="eastAsia"/>
          <w:color w:val="FF0000"/>
          <w:spacing w:val="-8"/>
          <w:sz w:val="30"/>
        </w:rPr>
        <w:t>《艾思奇讲稿选》</w:t>
      </w:r>
      <w:r w:rsidRPr="00971D72">
        <w:rPr>
          <w:rFonts w:ascii="Times New Roman" w:eastAsia="宋体" w:hAnsi="Times New Roman" w:hint="eastAsia"/>
          <w:spacing w:val="-8"/>
          <w:sz w:val="30"/>
        </w:rPr>
        <w:t>学习，肯定能学透学好唯物辩证法。</w:t>
      </w:r>
    </w:p>
    <w:p w14:paraId="669BFF65" w14:textId="674E3F28" w:rsidR="00971D72" w:rsidRPr="00971D72" w:rsidRDefault="00971D72" w:rsidP="007D2AEE">
      <w:pPr>
        <w:pStyle w:val="A512"/>
      </w:pPr>
      <w:bookmarkStart w:id="362" w:name="_Toc179843739"/>
      <w:bookmarkStart w:id="363" w:name="_Toc182735691"/>
      <w:r w:rsidRPr="00971D72">
        <w:rPr>
          <w:rFonts w:hint="eastAsia"/>
        </w:rPr>
        <w:lastRenderedPageBreak/>
        <w:t>附录</w:t>
      </w:r>
      <w:r w:rsidR="00954DA4">
        <w:rPr>
          <w:rFonts w:hint="eastAsia"/>
        </w:rPr>
        <w:t>8</w:t>
      </w:r>
      <w:r w:rsidRPr="00971D72">
        <w:rPr>
          <w:rFonts w:hint="eastAsia"/>
        </w:rPr>
        <w:t>：历史唯物主义的核心规律</w:t>
      </w:r>
      <w:bookmarkEnd w:id="362"/>
      <w:bookmarkEnd w:id="363"/>
    </w:p>
    <w:p w14:paraId="09A1A18F" w14:textId="2660A830"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附录</w:t>
      </w:r>
      <w:r w:rsidR="00954DA4">
        <w:rPr>
          <w:rFonts w:ascii="Times New Roman" w:eastAsia="宋体" w:hAnsi="Times New Roman" w:hint="eastAsia"/>
          <w:spacing w:val="-8"/>
          <w:sz w:val="30"/>
        </w:rPr>
        <w:t>7</w:t>
      </w:r>
      <w:r w:rsidRPr="00971D72">
        <w:rPr>
          <w:rFonts w:ascii="Times New Roman" w:eastAsia="宋体" w:hAnsi="Times New Roman" w:hint="eastAsia"/>
          <w:spacing w:val="-8"/>
          <w:sz w:val="30"/>
        </w:rPr>
        <w:t>说了辩证唯物主义的核心规律，现在我们说说历史唯物主义。</w:t>
      </w:r>
    </w:p>
    <w:p w14:paraId="18BF9297" w14:textId="55472F7D" w:rsidR="00971D72" w:rsidRPr="00971D72" w:rsidRDefault="00547050" w:rsidP="00547050">
      <w:pPr>
        <w:pStyle w:val="A520"/>
      </w:pPr>
      <w:bookmarkStart w:id="364" w:name="_Toc179843740"/>
      <w:bookmarkStart w:id="365" w:name="_Toc182735692"/>
      <w:r>
        <w:rPr>
          <w:rFonts w:hint="eastAsia"/>
        </w:rPr>
        <w:t>第</w:t>
      </w:r>
      <w:r>
        <w:rPr>
          <w:rFonts w:hint="eastAsia"/>
        </w:rPr>
        <w:t>1</w:t>
      </w:r>
      <w:r>
        <w:rPr>
          <w:rFonts w:hint="eastAsia"/>
        </w:rPr>
        <w:t>节</w:t>
      </w:r>
      <w:r>
        <w:rPr>
          <w:rFonts w:hint="eastAsia"/>
        </w:rPr>
        <w:t xml:space="preserve"> </w:t>
      </w:r>
      <w:r w:rsidR="00971D72" w:rsidRPr="00971D72">
        <w:rPr>
          <w:rFonts w:hint="eastAsia"/>
        </w:rPr>
        <w:t>历史唯物主义的“三论”</w:t>
      </w:r>
      <w:bookmarkEnd w:id="364"/>
      <w:bookmarkEnd w:id="365"/>
    </w:p>
    <w:p w14:paraId="086761B5" w14:textId="4A27A2EE"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历史唯物主义是专门分析人类社会发展规律的，历史唯物主义不是独立的规律，而是从辩证唯物主义引申出来的。通过附录</w:t>
      </w:r>
      <w:r w:rsidR="00954DA4">
        <w:rPr>
          <w:rFonts w:ascii="Times New Roman" w:eastAsia="宋体" w:hAnsi="Times New Roman" w:hint="eastAsia"/>
          <w:spacing w:val="-8"/>
          <w:sz w:val="30"/>
        </w:rPr>
        <w:t>7</w:t>
      </w:r>
      <w:r w:rsidRPr="00971D72">
        <w:rPr>
          <w:rFonts w:ascii="Times New Roman" w:eastAsia="宋体" w:hAnsi="Times New Roman" w:hint="eastAsia"/>
          <w:spacing w:val="-8"/>
          <w:sz w:val="30"/>
        </w:rPr>
        <w:t>的内容，我们知道辩证唯物主义可以简化为</w:t>
      </w:r>
      <w:r w:rsidRPr="00971D72">
        <w:rPr>
          <w:rFonts w:ascii="Times New Roman" w:eastAsia="黑体" w:hAnsi="Times New Roman" w:hint="eastAsia"/>
          <w:color w:val="FF0000"/>
          <w:spacing w:val="-8"/>
          <w:sz w:val="30"/>
        </w:rPr>
        <w:t>“三论”：一元论、两点论、重点论</w:t>
      </w:r>
      <w:r w:rsidRPr="00971D72">
        <w:rPr>
          <w:rFonts w:ascii="Times New Roman" w:eastAsia="宋体" w:hAnsi="Times New Roman" w:hint="eastAsia"/>
          <w:spacing w:val="-8"/>
          <w:sz w:val="30"/>
        </w:rPr>
        <w:t>。历史唯物主义同样如此。历史唯物主义的“三论”是：</w:t>
      </w:r>
    </w:p>
    <w:p w14:paraId="011C0EBC" w14:textId="77777777" w:rsidR="00971D72" w:rsidRPr="00971D72" w:rsidRDefault="00971D72" w:rsidP="00547050">
      <w:pPr>
        <w:pStyle w:val="A530"/>
      </w:pPr>
      <w:bookmarkStart w:id="366" w:name="_Toc179843741"/>
      <w:bookmarkStart w:id="367" w:name="_Toc182735693"/>
      <w:r w:rsidRPr="00971D72">
        <w:rPr>
          <w:rFonts w:hint="eastAsia"/>
        </w:rPr>
        <w:t>（一）一元论：社会存在决定社会意识。</w:t>
      </w:r>
      <w:bookmarkEnd w:id="366"/>
      <w:bookmarkEnd w:id="367"/>
    </w:p>
    <w:p w14:paraId="2C6DFBB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一元论：社会存在决定社会意识</w:t>
      </w:r>
      <w:r w:rsidRPr="00971D72">
        <w:rPr>
          <w:rFonts w:ascii="Times New Roman" w:eastAsia="宋体" w:hAnsi="Times New Roman" w:hint="eastAsia"/>
          <w:spacing w:val="-8"/>
          <w:sz w:val="30"/>
        </w:rPr>
        <w:t>。</w:t>
      </w:r>
    </w:p>
    <w:p w14:paraId="125D946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人的本质是各种社会关系的总和，</w:t>
      </w:r>
      <w:r w:rsidRPr="00971D72">
        <w:rPr>
          <w:rFonts w:ascii="Times New Roman" w:eastAsia="黑体" w:hAnsi="Times New Roman" w:hint="eastAsia"/>
          <w:color w:val="FF0000"/>
          <w:spacing w:val="-8"/>
          <w:sz w:val="30"/>
        </w:rPr>
        <w:t>人性只能是社会性，而不存在什么独立于社会性之外的不可改变的人性自</w:t>
      </w:r>
      <w:r w:rsidRPr="00971D72">
        <w:rPr>
          <w:rFonts w:ascii="Times New Roman" w:eastAsia="宋体" w:hAnsi="Times New Roman" w:hint="eastAsia"/>
          <w:spacing w:val="-8"/>
          <w:sz w:val="30"/>
        </w:rPr>
        <w:t>。</w:t>
      </w:r>
      <w:r w:rsidRPr="00971D72">
        <w:rPr>
          <w:rFonts w:ascii="宋体" w:eastAsia="黑体" w:hAnsi="宋体" w:hint="eastAsia"/>
          <w:spacing w:val="-8"/>
          <w:sz w:val="30"/>
        </w:rPr>
        <w:t>所谓的自然性，都已经包含在社会性之中</w:t>
      </w:r>
      <w:r w:rsidRPr="00971D72">
        <w:rPr>
          <w:rFonts w:ascii="Times New Roman" w:eastAsia="宋体" w:hAnsi="Times New Roman" w:hint="eastAsia"/>
          <w:spacing w:val="-8"/>
          <w:sz w:val="30"/>
        </w:rPr>
        <w:t>。这就是</w:t>
      </w:r>
      <w:r w:rsidRPr="00971D72">
        <w:rPr>
          <w:rFonts w:ascii="Times New Roman" w:eastAsia="黑体" w:hAnsi="Times New Roman" w:hint="eastAsia"/>
          <w:color w:val="FF0000"/>
          <w:spacing w:val="-8"/>
          <w:sz w:val="30"/>
        </w:rPr>
        <w:t>彻底的反映论</w:t>
      </w:r>
      <w:r w:rsidRPr="00971D72">
        <w:rPr>
          <w:rFonts w:ascii="Times New Roman" w:eastAsia="宋体" w:hAnsi="Times New Roman" w:hint="eastAsia"/>
          <w:spacing w:val="-8"/>
          <w:sz w:val="30"/>
        </w:rPr>
        <w:t>（这个原理，对应于辩证唯物主义</w:t>
      </w:r>
      <w:r w:rsidRPr="00971D72">
        <w:rPr>
          <w:rFonts w:ascii="Times New Roman" w:eastAsia="黑体" w:hAnsi="Times New Roman" w:hint="eastAsia"/>
          <w:color w:val="FF0000"/>
          <w:spacing w:val="-8"/>
          <w:sz w:val="30"/>
        </w:rPr>
        <w:t>一元论</w:t>
      </w:r>
      <w:r w:rsidRPr="00971D72">
        <w:rPr>
          <w:rFonts w:ascii="Times New Roman" w:eastAsia="宋体" w:hAnsi="Times New Roman" w:hint="eastAsia"/>
          <w:spacing w:val="-8"/>
          <w:sz w:val="30"/>
        </w:rPr>
        <w:t>：物质是世界的本源，世界的统一性在于其物质性）；</w:t>
      </w:r>
    </w:p>
    <w:p w14:paraId="2B126C33" w14:textId="77777777" w:rsidR="00971D72" w:rsidRPr="00971D72" w:rsidRDefault="00971D72" w:rsidP="00547050">
      <w:pPr>
        <w:pStyle w:val="A530"/>
      </w:pPr>
      <w:bookmarkStart w:id="368" w:name="_Toc179843742"/>
      <w:bookmarkStart w:id="369" w:name="_Toc182735694"/>
      <w:r w:rsidRPr="00971D72">
        <w:rPr>
          <w:rFonts w:hint="eastAsia"/>
        </w:rPr>
        <w:t>（二）</w:t>
      </w:r>
      <w:bookmarkStart w:id="370" w:name="_Hlk177941800"/>
      <w:r w:rsidRPr="00971D72">
        <w:rPr>
          <w:rFonts w:hint="eastAsia"/>
        </w:rPr>
        <w:t>两点论：人类社会三对常见的矛盾。</w:t>
      </w:r>
      <w:bookmarkEnd w:id="368"/>
      <w:bookmarkEnd w:id="369"/>
    </w:p>
    <w:bookmarkEnd w:id="370"/>
    <w:p w14:paraId="7CCDB4A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两点论：人类社会三对常见的矛盾。</w:t>
      </w:r>
    </w:p>
    <w:p w14:paraId="7A9793B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两点论就是矛盾论（这个原理，对应于辩证唯物主义</w:t>
      </w:r>
      <w:r w:rsidRPr="00971D72">
        <w:rPr>
          <w:rFonts w:ascii="Times New Roman" w:eastAsia="黑体" w:hAnsi="Times New Roman" w:hint="eastAsia"/>
          <w:color w:val="FF0000"/>
          <w:spacing w:val="-8"/>
          <w:sz w:val="30"/>
        </w:rPr>
        <w:t>两点论</w:t>
      </w:r>
      <w:r w:rsidRPr="00971D72">
        <w:rPr>
          <w:rFonts w:ascii="Times New Roman" w:eastAsia="宋体" w:hAnsi="Times New Roman" w:hint="eastAsia"/>
          <w:spacing w:val="-8"/>
          <w:sz w:val="30"/>
        </w:rPr>
        <w:t>：物质的运动变化永不停歇，物质内部的矛盾是物质运动变化的根源）。历史唯物主义是分析人类社会的，分析人类社会，</w:t>
      </w:r>
      <w:r w:rsidRPr="00971D72">
        <w:rPr>
          <w:rFonts w:ascii="Times New Roman" w:eastAsia="黑体" w:hAnsi="Times New Roman" w:hint="eastAsia"/>
          <w:color w:val="FF0000"/>
          <w:spacing w:val="-8"/>
          <w:sz w:val="30"/>
        </w:rPr>
        <w:t>有三对常见的矛盾</w:t>
      </w:r>
      <w:r w:rsidRPr="00971D72">
        <w:rPr>
          <w:rFonts w:ascii="Times New Roman" w:eastAsia="宋体" w:hAnsi="Times New Roman" w:hint="eastAsia"/>
          <w:spacing w:val="-8"/>
          <w:sz w:val="30"/>
        </w:rPr>
        <w:t>：</w:t>
      </w:r>
    </w:p>
    <w:p w14:paraId="240AA21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w:t>
      </w:r>
      <w:r w:rsidRPr="00971D72">
        <w:rPr>
          <w:rFonts w:ascii="Times New Roman" w:eastAsia="黑体" w:hAnsi="Times New Roman" w:hint="eastAsia"/>
          <w:color w:val="FF0000"/>
          <w:spacing w:val="-8"/>
          <w:sz w:val="30"/>
        </w:rPr>
        <w:t>1</w:t>
      </w:r>
      <w:r w:rsidRPr="00971D72">
        <w:rPr>
          <w:rFonts w:ascii="Times New Roman" w:eastAsia="黑体" w:hAnsi="Times New Roman" w:hint="eastAsia"/>
          <w:color w:val="FF0000"/>
          <w:spacing w:val="-8"/>
          <w:sz w:val="30"/>
        </w:rPr>
        <w:t>）生产力和生产关系的矛盾</w:t>
      </w:r>
      <w:r w:rsidRPr="00971D72">
        <w:rPr>
          <w:rFonts w:ascii="Times New Roman" w:eastAsia="宋体" w:hAnsi="Times New Roman" w:hint="eastAsia"/>
          <w:spacing w:val="-8"/>
          <w:sz w:val="30"/>
        </w:rPr>
        <w:t>；</w:t>
      </w:r>
    </w:p>
    <w:p w14:paraId="46F8C7E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w:t>
      </w:r>
      <w:r w:rsidRPr="00971D72">
        <w:rPr>
          <w:rFonts w:ascii="Times New Roman" w:eastAsia="黑体" w:hAnsi="Times New Roman" w:hint="eastAsia"/>
          <w:color w:val="FF0000"/>
          <w:spacing w:val="-8"/>
          <w:sz w:val="30"/>
        </w:rPr>
        <w:t>2</w:t>
      </w:r>
      <w:r w:rsidRPr="00971D72">
        <w:rPr>
          <w:rFonts w:ascii="Times New Roman" w:eastAsia="黑体" w:hAnsi="Times New Roman" w:hint="eastAsia"/>
          <w:color w:val="FF0000"/>
          <w:spacing w:val="-8"/>
          <w:sz w:val="30"/>
        </w:rPr>
        <w:t>）经济基础和上层建筑的矛盾</w:t>
      </w:r>
      <w:r w:rsidRPr="00971D72">
        <w:rPr>
          <w:rFonts w:ascii="Times New Roman" w:eastAsia="宋体" w:hAnsi="Times New Roman" w:hint="eastAsia"/>
          <w:spacing w:val="-8"/>
          <w:sz w:val="30"/>
        </w:rPr>
        <w:t>；</w:t>
      </w:r>
    </w:p>
    <w:p w14:paraId="511B008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w:t>
      </w:r>
      <w:r w:rsidRPr="00971D72">
        <w:rPr>
          <w:rFonts w:ascii="Times New Roman" w:eastAsia="黑体" w:hAnsi="Times New Roman" w:hint="eastAsia"/>
          <w:color w:val="FF0000"/>
          <w:spacing w:val="-8"/>
          <w:sz w:val="30"/>
        </w:rPr>
        <w:t>3</w:t>
      </w:r>
      <w:r w:rsidRPr="00971D72">
        <w:rPr>
          <w:rFonts w:ascii="Times New Roman" w:eastAsia="黑体" w:hAnsi="Times New Roman" w:hint="eastAsia"/>
          <w:color w:val="FF0000"/>
          <w:spacing w:val="-8"/>
          <w:sz w:val="30"/>
        </w:rPr>
        <w:t>）阶级矛盾</w:t>
      </w:r>
      <w:r w:rsidRPr="00971D72">
        <w:rPr>
          <w:rFonts w:ascii="Times New Roman" w:eastAsia="宋体" w:hAnsi="Times New Roman" w:hint="eastAsia"/>
          <w:spacing w:val="-8"/>
          <w:sz w:val="30"/>
        </w:rPr>
        <w:t>；</w:t>
      </w:r>
    </w:p>
    <w:p w14:paraId="13F019A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人类社会这</w:t>
      </w:r>
      <w:r w:rsidRPr="00971D72">
        <w:rPr>
          <w:rFonts w:ascii="Times New Roman" w:eastAsia="宋体" w:hAnsi="Times New Roman" w:hint="eastAsia"/>
          <w:spacing w:val="-8"/>
          <w:sz w:val="30"/>
        </w:rPr>
        <w:t>3</w:t>
      </w:r>
      <w:r w:rsidRPr="00971D72">
        <w:rPr>
          <w:rFonts w:ascii="Times New Roman" w:eastAsia="宋体" w:hAnsi="Times New Roman" w:hint="eastAsia"/>
          <w:spacing w:val="-8"/>
          <w:sz w:val="30"/>
        </w:rPr>
        <w:t>对矛盾，前两对是</w:t>
      </w:r>
      <w:r w:rsidRPr="00971D72">
        <w:rPr>
          <w:rFonts w:ascii="Times New Roman" w:eastAsia="黑体" w:hAnsi="Times New Roman" w:hint="eastAsia"/>
          <w:color w:val="FF0000"/>
          <w:spacing w:val="-8"/>
          <w:sz w:val="30"/>
        </w:rPr>
        <w:t>基本矛盾</w:t>
      </w:r>
      <w:r w:rsidRPr="00971D72">
        <w:rPr>
          <w:rFonts w:ascii="Times New Roman" w:eastAsia="宋体" w:hAnsi="Times New Roman" w:hint="eastAsia"/>
          <w:spacing w:val="-8"/>
          <w:sz w:val="30"/>
        </w:rPr>
        <w:t>，后面这一对是</w:t>
      </w:r>
      <w:r w:rsidRPr="00971D72">
        <w:rPr>
          <w:rFonts w:ascii="Times New Roman" w:eastAsia="黑体" w:hAnsi="Times New Roman" w:hint="eastAsia"/>
          <w:color w:val="FF0000"/>
          <w:spacing w:val="-8"/>
          <w:sz w:val="30"/>
        </w:rPr>
        <w:t>主要矛盾</w:t>
      </w:r>
      <w:r w:rsidRPr="00971D72">
        <w:rPr>
          <w:rFonts w:ascii="Times New Roman" w:eastAsia="宋体" w:hAnsi="Times New Roman" w:hint="eastAsia"/>
          <w:spacing w:val="-8"/>
          <w:sz w:val="30"/>
        </w:rPr>
        <w:t>。</w:t>
      </w:r>
      <w:r w:rsidRPr="00971D72">
        <w:rPr>
          <w:rFonts w:ascii="宋体" w:eastAsia="黑体" w:hAnsi="宋体" w:hint="eastAsia"/>
          <w:spacing w:val="-8"/>
          <w:sz w:val="30"/>
        </w:rPr>
        <w:t>主要矛盾是基本矛盾发展的结果</w:t>
      </w:r>
      <w:r w:rsidRPr="00971D72">
        <w:rPr>
          <w:rFonts w:ascii="Times New Roman" w:eastAsia="宋体" w:hAnsi="Times New Roman" w:hint="eastAsia"/>
          <w:spacing w:val="-8"/>
          <w:sz w:val="30"/>
        </w:rPr>
        <w:t>。</w:t>
      </w:r>
    </w:p>
    <w:p w14:paraId="7D15EB7E" w14:textId="77777777" w:rsidR="00971D72" w:rsidRPr="00971D72" w:rsidRDefault="00971D72" w:rsidP="00547050">
      <w:pPr>
        <w:pStyle w:val="A530"/>
      </w:pPr>
      <w:bookmarkStart w:id="371" w:name="_Toc179843743"/>
      <w:bookmarkStart w:id="372" w:name="_Toc182735695"/>
      <w:r w:rsidRPr="00971D72">
        <w:rPr>
          <w:rFonts w:hint="eastAsia"/>
        </w:rPr>
        <w:t>（三）重点论：人民群众是历史的创造者。</w:t>
      </w:r>
      <w:bookmarkEnd w:id="371"/>
      <w:bookmarkEnd w:id="372"/>
    </w:p>
    <w:p w14:paraId="4CF8455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重点论：人民群众是历史的创造者</w:t>
      </w:r>
      <w:r w:rsidRPr="00971D72">
        <w:rPr>
          <w:rFonts w:ascii="Times New Roman" w:eastAsia="宋体" w:hAnsi="Times New Roman" w:hint="eastAsia"/>
          <w:spacing w:val="-8"/>
          <w:sz w:val="30"/>
        </w:rPr>
        <w:t>。</w:t>
      </w:r>
    </w:p>
    <w:p w14:paraId="6B88411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推动人类社会进步的不是剥削阶级而是被剥削阶级，推动社会进步归根结底来说是群众而不是英雄，</w:t>
      </w:r>
      <w:r w:rsidRPr="00971D72">
        <w:rPr>
          <w:rFonts w:ascii="Times New Roman" w:eastAsia="黑体" w:hAnsi="Times New Roman" w:hint="eastAsia"/>
          <w:color w:val="FF0000"/>
          <w:spacing w:val="-8"/>
          <w:sz w:val="30"/>
        </w:rPr>
        <w:t>人民群众才是历史的创造者</w:t>
      </w:r>
      <w:r w:rsidRPr="00971D72">
        <w:rPr>
          <w:rFonts w:ascii="Times New Roman" w:eastAsia="宋体" w:hAnsi="Times New Roman" w:hint="eastAsia"/>
          <w:spacing w:val="-8"/>
          <w:sz w:val="30"/>
        </w:rPr>
        <w:t>（这个原理对应辩证唯物主义</w:t>
      </w:r>
      <w:r w:rsidRPr="00971D72">
        <w:rPr>
          <w:rFonts w:ascii="Times New Roman" w:eastAsia="黑体" w:hAnsi="Times New Roman" w:hint="eastAsia"/>
          <w:color w:val="FF0000"/>
          <w:spacing w:val="-8"/>
          <w:sz w:val="30"/>
        </w:rPr>
        <w:t>重点论</w:t>
      </w:r>
      <w:r w:rsidRPr="00971D72">
        <w:rPr>
          <w:rFonts w:ascii="Times New Roman" w:eastAsia="宋体" w:hAnsi="Times New Roman" w:hint="eastAsia"/>
          <w:spacing w:val="-8"/>
          <w:sz w:val="30"/>
        </w:rPr>
        <w:t>：矛盾要分主次，主要矛盾或者矛盾的主要方面才是决定矛盾的性质的部分）</w:t>
      </w:r>
    </w:p>
    <w:p w14:paraId="653500B1" w14:textId="182998D1" w:rsidR="00971D72" w:rsidRPr="00971D72" w:rsidRDefault="00547050" w:rsidP="00547050">
      <w:pPr>
        <w:pStyle w:val="A520"/>
      </w:pPr>
      <w:bookmarkStart w:id="373" w:name="_Toc179843744"/>
      <w:bookmarkStart w:id="374" w:name="_Toc182735696"/>
      <w:r>
        <w:rPr>
          <w:rFonts w:hint="eastAsia"/>
        </w:rPr>
        <w:lastRenderedPageBreak/>
        <w:t>第</w:t>
      </w:r>
      <w:r>
        <w:rPr>
          <w:rFonts w:hint="eastAsia"/>
        </w:rPr>
        <w:t>2</w:t>
      </w:r>
      <w:r>
        <w:rPr>
          <w:rFonts w:hint="eastAsia"/>
        </w:rPr>
        <w:t>节</w:t>
      </w:r>
      <w:r>
        <w:rPr>
          <w:rFonts w:hint="eastAsia"/>
        </w:rPr>
        <w:t xml:space="preserve"> </w:t>
      </w:r>
      <w:r w:rsidR="00971D72" w:rsidRPr="00971D72">
        <w:rPr>
          <w:rFonts w:hint="eastAsia"/>
        </w:rPr>
        <w:t>什么是历史唯心主义、唯生产力论、英雄史观？</w:t>
      </w:r>
      <w:bookmarkEnd w:id="373"/>
      <w:bookmarkEnd w:id="374"/>
    </w:p>
    <w:p w14:paraId="3D686622" w14:textId="77777777" w:rsidR="00971D72" w:rsidRPr="00971D72" w:rsidRDefault="00971D72" w:rsidP="00547050">
      <w:pPr>
        <w:pStyle w:val="A530"/>
      </w:pPr>
      <w:bookmarkStart w:id="375" w:name="_Toc179843745"/>
      <w:bookmarkStart w:id="376" w:name="_Toc182735697"/>
      <w:r w:rsidRPr="00971D72">
        <w:rPr>
          <w:rFonts w:hint="eastAsia"/>
        </w:rPr>
        <w:t>（一）否定“一元论”是历史唯心主义；</w:t>
      </w:r>
      <w:bookmarkEnd w:id="375"/>
      <w:bookmarkEnd w:id="376"/>
    </w:p>
    <w:p w14:paraId="69230C6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否定“一元论”</w:t>
      </w:r>
      <w:r w:rsidRPr="00971D72">
        <w:rPr>
          <w:rFonts w:ascii="Times New Roman" w:eastAsia="宋体" w:hAnsi="Times New Roman" w:hint="eastAsia"/>
          <w:spacing w:val="-8"/>
          <w:sz w:val="30"/>
        </w:rPr>
        <w:t>就是否定“社会存在决定社会意识”的基本原理，认为“社会意识决定社会存在”，不从生产力和生产关系的辩证运动的历史，去考察理解人类社会历史，而把决定和影响人类社会发展的根本因素，归结于什么宗教、上帝、文化传统之类，</w:t>
      </w:r>
      <w:r w:rsidRPr="00971D72">
        <w:rPr>
          <w:rFonts w:ascii="Times New Roman" w:eastAsia="黑体" w:hAnsi="Times New Roman" w:hint="eastAsia"/>
          <w:color w:val="FF0000"/>
          <w:spacing w:val="-8"/>
          <w:sz w:val="30"/>
        </w:rPr>
        <w:t>不坚持阶级史观</w:t>
      </w:r>
      <w:r w:rsidRPr="00971D72">
        <w:rPr>
          <w:rFonts w:ascii="Times New Roman" w:eastAsia="宋体" w:hAnsi="Times New Roman" w:hint="eastAsia"/>
          <w:spacing w:val="-8"/>
          <w:sz w:val="30"/>
        </w:rPr>
        <w:t>分析历史，搞什么</w:t>
      </w:r>
      <w:r w:rsidRPr="00971D72">
        <w:rPr>
          <w:rFonts w:ascii="Times New Roman" w:eastAsia="黑体" w:hAnsi="Times New Roman" w:hint="eastAsia"/>
          <w:color w:val="FF0000"/>
          <w:spacing w:val="-8"/>
          <w:sz w:val="30"/>
        </w:rPr>
        <w:t>民族史观</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文明史观（披着红皮的走资派修正主义二共，为了规避鼓吹民族主义带来的民族分裂风险；从</w:t>
      </w:r>
      <w:r w:rsidRPr="00971D72">
        <w:rPr>
          <w:rFonts w:ascii="Times New Roman" w:eastAsia="黑体" w:hAnsi="Times New Roman" w:hint="eastAsia"/>
          <w:color w:val="FF0000"/>
          <w:spacing w:val="-8"/>
          <w:sz w:val="30"/>
        </w:rPr>
        <w:t>2022</w:t>
      </w:r>
      <w:r w:rsidRPr="00971D72">
        <w:rPr>
          <w:rFonts w:ascii="Times New Roman" w:eastAsia="黑体" w:hAnsi="Times New Roman" w:hint="eastAsia"/>
          <w:color w:val="FF0000"/>
          <w:spacing w:val="-8"/>
          <w:sz w:val="30"/>
        </w:rPr>
        <w:t>年开始，逐步从民族主义叙事，转向文明叙事，大搞文明史观）</w:t>
      </w:r>
      <w:r w:rsidRPr="00971D72">
        <w:rPr>
          <w:rFonts w:ascii="Times New Roman" w:eastAsia="宋体" w:hAnsi="Times New Roman" w:hint="eastAsia"/>
          <w:spacing w:val="-8"/>
          <w:sz w:val="30"/>
        </w:rPr>
        <w:t>。走资派二共不敢正视几千年以来阶级斗争的历史，不敢坚持阶级史观，大搞文明史观，这都是</w:t>
      </w:r>
      <w:r w:rsidRPr="00971D72">
        <w:rPr>
          <w:rFonts w:ascii="Times New Roman" w:eastAsia="黑体" w:hAnsi="Times New Roman" w:hint="eastAsia"/>
          <w:color w:val="FF0000"/>
          <w:spacing w:val="-8"/>
          <w:sz w:val="30"/>
        </w:rPr>
        <w:t>典型的历史唯心主义</w:t>
      </w:r>
      <w:r w:rsidRPr="00971D72">
        <w:rPr>
          <w:rFonts w:ascii="Times New Roman" w:eastAsia="宋体" w:hAnsi="Times New Roman" w:hint="eastAsia"/>
          <w:spacing w:val="-8"/>
          <w:sz w:val="30"/>
        </w:rPr>
        <w:t>。</w:t>
      </w:r>
    </w:p>
    <w:p w14:paraId="009FB46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走资派修正主义二共，一边批判写了《文明的冲突》的亨廷顿，批判这种资产阶级唯心主义历史观，一边自己搞起来这种文明史观，自己大搞唯心主义史观，可谓是真正</w:t>
      </w:r>
      <w:r w:rsidRPr="00971D72">
        <w:rPr>
          <w:rFonts w:ascii="Times New Roman" w:eastAsia="黑体" w:hAnsi="Times New Roman" w:hint="eastAsia"/>
          <w:color w:val="FF0000"/>
          <w:spacing w:val="-8"/>
          <w:sz w:val="30"/>
        </w:rPr>
        <w:t>不要脸的双标</w:t>
      </w:r>
      <w:r w:rsidRPr="00971D72">
        <w:rPr>
          <w:rFonts w:ascii="Times New Roman" w:eastAsia="宋体" w:hAnsi="Times New Roman" w:hint="eastAsia"/>
          <w:spacing w:val="-8"/>
          <w:sz w:val="30"/>
        </w:rPr>
        <w:t>。</w:t>
      </w:r>
    </w:p>
    <w:p w14:paraId="09D84C8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还有些观点不是从人所处于的社会关系、具体的物质生产关系中认识人性，不承认人性是随着环境变化的，而认为有</w:t>
      </w:r>
      <w:r w:rsidRPr="00971D72">
        <w:rPr>
          <w:rFonts w:ascii="宋体" w:eastAsia="黑体" w:hAnsi="宋体" w:hint="eastAsia"/>
          <w:spacing w:val="-8"/>
          <w:sz w:val="30"/>
        </w:rPr>
        <w:t>某种脱离社会性的独立存在的</w:t>
      </w:r>
      <w:r w:rsidRPr="00971D72">
        <w:rPr>
          <w:rFonts w:ascii="宋体" w:eastAsia="黑体" w:hAnsi="宋体" w:hint="eastAsia"/>
          <w:spacing w:val="-8"/>
          <w:sz w:val="30"/>
        </w:rPr>
        <w:lastRenderedPageBreak/>
        <w:t>“人性”</w:t>
      </w:r>
      <w:r w:rsidRPr="00971D72">
        <w:rPr>
          <w:rFonts w:ascii="Times New Roman" w:eastAsia="宋体" w:hAnsi="Times New Roman" w:hint="eastAsia"/>
          <w:spacing w:val="-8"/>
          <w:sz w:val="30"/>
        </w:rPr>
        <w:t>，这些观点也是历史唯心主义，也是否定历史唯物主义的“一元论”。</w:t>
      </w:r>
    </w:p>
    <w:p w14:paraId="49FC959C" w14:textId="77777777" w:rsidR="00971D72" w:rsidRPr="00971D72" w:rsidRDefault="00971D72" w:rsidP="00547050">
      <w:pPr>
        <w:pStyle w:val="A530"/>
      </w:pPr>
      <w:bookmarkStart w:id="377" w:name="_Toc179843746"/>
      <w:bookmarkStart w:id="378" w:name="_Toc182735698"/>
      <w:r w:rsidRPr="00971D72">
        <w:rPr>
          <w:rFonts w:hint="eastAsia"/>
        </w:rPr>
        <w:t>（二）“唯生产力论”是典型的否定“两点论”</w:t>
      </w:r>
      <w:bookmarkEnd w:id="377"/>
      <w:bookmarkEnd w:id="378"/>
    </w:p>
    <w:p w14:paraId="7A045A5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生产力和生产关系是互相影响的，经济基础和上层建筑也是互相影响的，人类历史上曾经发生的</w:t>
      </w:r>
      <w:r w:rsidRPr="00971D72">
        <w:rPr>
          <w:rFonts w:ascii="Times New Roman" w:eastAsia="黑体" w:hAnsi="Times New Roman" w:hint="eastAsia"/>
          <w:color w:val="FF0000"/>
          <w:spacing w:val="-8"/>
          <w:sz w:val="30"/>
        </w:rPr>
        <w:t>地主阶级文化大革命</w:t>
      </w:r>
      <w:r w:rsidRPr="00971D72">
        <w:rPr>
          <w:rFonts w:ascii="Times New Roman" w:eastAsia="宋体" w:hAnsi="Times New Roman" w:hint="eastAsia"/>
          <w:spacing w:val="-8"/>
          <w:sz w:val="30"/>
        </w:rPr>
        <w:t>（春秋战国时代的百花齐放百家争鸣）和</w:t>
      </w:r>
      <w:r w:rsidRPr="00971D72">
        <w:rPr>
          <w:rFonts w:ascii="Times New Roman" w:eastAsia="黑体" w:hAnsi="Times New Roman" w:hint="eastAsia"/>
          <w:color w:val="FF0000"/>
          <w:spacing w:val="-8"/>
          <w:sz w:val="30"/>
        </w:rPr>
        <w:t>资产阶级文化大革命</w:t>
      </w:r>
      <w:r w:rsidRPr="00971D72">
        <w:rPr>
          <w:rFonts w:ascii="Times New Roman" w:eastAsia="宋体" w:hAnsi="Times New Roman" w:hint="eastAsia"/>
          <w:spacing w:val="-8"/>
          <w:sz w:val="30"/>
        </w:rPr>
        <w:t>（文艺复兴、宗教改革、启蒙运动），这些意识形态上层建筑的大革命，都极大促进了生产关系的进步，进而促进了生产力的发展，</w:t>
      </w:r>
      <w:r w:rsidRPr="00971D72">
        <w:rPr>
          <w:rFonts w:ascii="Times New Roman" w:eastAsia="黑体" w:hAnsi="Times New Roman" w:hint="eastAsia"/>
          <w:color w:val="FF0000"/>
          <w:spacing w:val="-8"/>
          <w:sz w:val="30"/>
        </w:rPr>
        <w:t>这些铁的事实，已经充分说明了这个道理</w:t>
      </w:r>
      <w:r w:rsidRPr="00971D72">
        <w:rPr>
          <w:rFonts w:ascii="Times New Roman" w:eastAsia="宋体" w:hAnsi="Times New Roman" w:hint="eastAsia"/>
          <w:spacing w:val="-8"/>
          <w:sz w:val="30"/>
        </w:rPr>
        <w:t>。</w:t>
      </w:r>
    </w:p>
    <w:p w14:paraId="140AF43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可是走资派修正主义假共产党，仍然武断地说什么生产力决定生产关系，经济基础决定上层建筑，不承生产力决定生产关系是互相影响的，不承认经济基础和上层建筑是互相影响的，否定上层建筑的革命的作用，尤其是意识形态上层建筑的革命对经济基础和生产力发展的巨大推动作用。他们罔顾客观事实，篡改历史教科书，彻底否定文化大革命，把文化大革命污蔑为所谓“国民经济濒临崩溃边缘的十年”、“大动乱的十年”、“十年浩劫”，都是彻头彻尾的走资派修正主义的行为，是彻头彻尾的反马列主义的行为。</w:t>
      </w:r>
    </w:p>
    <w:p w14:paraId="0348447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关于生产力和生产关系之间的关系，以及经济基础和上层建筑之间的关系，</w:t>
      </w:r>
      <w:r w:rsidRPr="00971D72">
        <w:rPr>
          <w:rFonts w:ascii="Times New Roman" w:eastAsia="黑体" w:hAnsi="Times New Roman" w:hint="eastAsia"/>
          <w:color w:val="FF0000"/>
          <w:spacing w:val="-8"/>
          <w:sz w:val="30"/>
        </w:rPr>
        <w:t>正确的说法是</w:t>
      </w:r>
      <w:r w:rsidRPr="00971D72">
        <w:rPr>
          <w:rFonts w:ascii="Times New Roman" w:eastAsia="宋体" w:hAnsi="Times New Roman" w:hint="eastAsia"/>
          <w:spacing w:val="-8"/>
          <w:sz w:val="30"/>
        </w:rPr>
        <w:t>：生产力和生产关系</w:t>
      </w:r>
      <w:r w:rsidRPr="00971D72">
        <w:rPr>
          <w:rFonts w:ascii="宋体" w:eastAsia="黑体" w:hAnsi="宋体" w:hint="eastAsia"/>
          <w:spacing w:val="-8"/>
          <w:sz w:val="30"/>
        </w:rPr>
        <w:t>是一对矛盾</w:t>
      </w:r>
      <w:r w:rsidRPr="00971D72">
        <w:rPr>
          <w:rFonts w:ascii="Times New Roman" w:eastAsia="宋体" w:hAnsi="Times New Roman" w:hint="eastAsia"/>
          <w:spacing w:val="-8"/>
          <w:sz w:val="30"/>
        </w:rPr>
        <w:t>，经济基础和上层建筑</w:t>
      </w:r>
      <w:r w:rsidRPr="00971D72">
        <w:rPr>
          <w:rFonts w:ascii="宋体" w:eastAsia="黑体" w:hAnsi="宋体" w:hint="eastAsia"/>
          <w:spacing w:val="-8"/>
          <w:sz w:val="30"/>
        </w:rPr>
        <w:t>是一对矛盾</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在马克思主义理论被马克思本人发现前</w:t>
      </w:r>
      <w:r w:rsidRPr="00971D72">
        <w:rPr>
          <w:rFonts w:ascii="Times New Roman" w:eastAsia="宋体" w:hAnsi="Times New Roman" w:hint="eastAsia"/>
          <w:spacing w:val="-8"/>
          <w:sz w:val="30"/>
        </w:rPr>
        <w:t>，人民不懂这个规律，所以历史是盲目、被动发展的，所以生产力和经济基础，分别是这两对</w:t>
      </w:r>
      <w:r w:rsidRPr="00971D72">
        <w:rPr>
          <w:rFonts w:ascii="宋体" w:eastAsia="黑体" w:hAnsi="宋体" w:hint="eastAsia"/>
          <w:spacing w:val="-8"/>
          <w:sz w:val="30"/>
        </w:rPr>
        <w:t>矛盾的主要方面</w:t>
      </w:r>
      <w:r w:rsidRPr="00971D72">
        <w:rPr>
          <w:rFonts w:ascii="Times New Roman" w:eastAsia="宋体" w:hAnsi="Times New Roman" w:hint="eastAsia"/>
          <w:spacing w:val="-8"/>
          <w:sz w:val="30"/>
        </w:rPr>
        <w:t>，而生产关系和上层建筑，是这两对矛盾的</w:t>
      </w:r>
      <w:r w:rsidRPr="00971D72">
        <w:rPr>
          <w:rFonts w:ascii="宋体" w:eastAsia="黑体" w:hAnsi="宋体" w:hint="eastAsia"/>
          <w:spacing w:val="-8"/>
          <w:sz w:val="30"/>
        </w:rPr>
        <w:t>次要方面</w:t>
      </w:r>
      <w:r w:rsidRPr="00971D72">
        <w:rPr>
          <w:rFonts w:ascii="Times New Roman" w:eastAsia="宋体" w:hAnsi="Times New Roman" w:hint="eastAsia"/>
          <w:spacing w:val="-8"/>
          <w:sz w:val="30"/>
        </w:rPr>
        <w:t>，此时说“生产力决定生产关系”、“经济基础决定上层建筑”还</w:t>
      </w:r>
      <w:r w:rsidRPr="00971D72">
        <w:rPr>
          <w:rFonts w:ascii="宋体" w:eastAsia="黑体" w:hAnsi="宋体" w:hint="eastAsia"/>
          <w:spacing w:val="-8"/>
          <w:sz w:val="30"/>
        </w:rPr>
        <w:t>勉强可以</w:t>
      </w:r>
      <w:r w:rsidRPr="00971D72">
        <w:rPr>
          <w:rFonts w:ascii="Times New Roman" w:eastAsia="宋体" w:hAnsi="Times New Roman" w:hint="eastAsia"/>
          <w:spacing w:val="-8"/>
          <w:sz w:val="30"/>
        </w:rPr>
        <w:t>，因为当时起主要作用的，确实是生产力和经济基础，生产关系和上层建筑在大多数时候都是被动的。</w:t>
      </w:r>
    </w:p>
    <w:p w14:paraId="06784D1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但是，</w:t>
      </w:r>
      <w:r w:rsidRPr="00971D72">
        <w:rPr>
          <w:rFonts w:ascii="Times New Roman" w:eastAsia="黑体" w:hAnsi="Times New Roman" w:hint="eastAsia"/>
          <w:color w:val="FF0000"/>
          <w:spacing w:val="-8"/>
          <w:sz w:val="30"/>
        </w:rPr>
        <w:t>马克思主义理论产生后</w:t>
      </w:r>
      <w:r w:rsidRPr="00971D72">
        <w:rPr>
          <w:rFonts w:ascii="Times New Roman" w:eastAsia="宋体" w:hAnsi="Times New Roman" w:hint="eastAsia"/>
          <w:spacing w:val="-8"/>
          <w:sz w:val="30"/>
        </w:rPr>
        <w:t>，这个规律就被人类所发现，人民就懂了这个规律，那么历史就应该避免盲目、被动发展了，人类就</w:t>
      </w:r>
      <w:r w:rsidRPr="00971D72">
        <w:rPr>
          <w:rFonts w:ascii="Times New Roman" w:eastAsia="黑体" w:hAnsi="Times New Roman" w:hint="eastAsia"/>
          <w:color w:val="FF0000"/>
          <w:spacing w:val="-8"/>
          <w:sz w:val="30"/>
        </w:rPr>
        <w:t>可以利用这个规律，能动的改造社会</w:t>
      </w:r>
      <w:r w:rsidRPr="00971D72">
        <w:rPr>
          <w:rFonts w:ascii="Times New Roman" w:eastAsia="宋体" w:hAnsi="Times New Roman" w:hint="eastAsia"/>
          <w:spacing w:val="-8"/>
          <w:sz w:val="30"/>
        </w:rPr>
        <w:t>。这时候就</w:t>
      </w:r>
      <w:r w:rsidRPr="00971D72">
        <w:rPr>
          <w:rFonts w:ascii="Times New Roman" w:eastAsia="黑体" w:hAnsi="Times New Roman" w:hint="eastAsia"/>
          <w:color w:val="FF0000"/>
          <w:spacing w:val="-8"/>
          <w:sz w:val="30"/>
        </w:rPr>
        <w:t>应该把改造生产关系和上层建筑放在矛盾的更重要的地位上，以推动生产力和经济基础的进步</w:t>
      </w:r>
      <w:r w:rsidRPr="00971D72">
        <w:rPr>
          <w:rFonts w:ascii="Times New Roman" w:eastAsia="宋体" w:hAnsi="Times New Roman" w:hint="eastAsia"/>
          <w:spacing w:val="-8"/>
          <w:sz w:val="30"/>
        </w:rPr>
        <w:t>。</w:t>
      </w:r>
    </w:p>
    <w:p w14:paraId="5031875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走资派休息主义假共产党，以所谓中国生产力水平太低了为借口，打着“先搞一段资本主义补课”的旗号复辟资本主义，又不敢公开承认这一点，说自己是什么“中国特色社会主义”，其实分明是赤裸裸的官僚垄断资本主义罢了。</w:t>
      </w:r>
    </w:p>
    <w:p w14:paraId="17217F8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所以，我们必须承认生产力和生产关系是互相影响的，经济基础和上层建筑也是互相影响的，</w:t>
      </w:r>
      <w:r w:rsidRPr="00971D72">
        <w:rPr>
          <w:rFonts w:ascii="Times New Roman" w:eastAsia="黑体" w:hAnsi="Times New Roman" w:hint="eastAsia"/>
          <w:color w:val="FF0000"/>
          <w:spacing w:val="-8"/>
          <w:sz w:val="30"/>
        </w:rPr>
        <w:t>这两</w:t>
      </w:r>
      <w:r w:rsidRPr="00971D72">
        <w:rPr>
          <w:rFonts w:ascii="Times New Roman" w:eastAsia="黑体" w:hAnsi="Times New Roman" w:hint="eastAsia"/>
          <w:color w:val="FF0000"/>
          <w:spacing w:val="-8"/>
          <w:sz w:val="30"/>
        </w:rPr>
        <w:lastRenderedPageBreak/>
        <w:t>对矛盾是辩证运动的，是双向决定的，不是单向决定的，这就叫做矛盾论、两点论</w:t>
      </w:r>
      <w:r w:rsidRPr="00971D72">
        <w:rPr>
          <w:rFonts w:ascii="Times New Roman" w:eastAsia="宋体" w:hAnsi="Times New Roman" w:hint="eastAsia"/>
          <w:spacing w:val="-8"/>
          <w:sz w:val="30"/>
        </w:rPr>
        <w:t>。不要搞什么“生产力决定生存关系、经济基础决定上层建筑”，这是</w:t>
      </w:r>
      <w:r w:rsidRPr="00971D72">
        <w:rPr>
          <w:rFonts w:ascii="Times New Roman" w:eastAsia="黑体" w:hAnsi="Times New Roman" w:hint="eastAsia"/>
          <w:color w:val="FF0000"/>
          <w:spacing w:val="-8"/>
          <w:sz w:val="30"/>
        </w:rPr>
        <w:t>唯生产力论</w:t>
      </w:r>
      <w:r w:rsidRPr="00971D72">
        <w:rPr>
          <w:rFonts w:ascii="Times New Roman" w:eastAsia="宋体" w:hAnsi="Times New Roman" w:hint="eastAsia"/>
          <w:spacing w:val="-8"/>
          <w:sz w:val="30"/>
        </w:rPr>
        <w:t>，搞的是“</w:t>
      </w:r>
      <w:r w:rsidRPr="00971D72">
        <w:rPr>
          <w:rFonts w:ascii="Times New Roman" w:eastAsia="黑体" w:hAnsi="Times New Roman" w:hint="eastAsia"/>
          <w:color w:val="FF0000"/>
          <w:spacing w:val="-8"/>
          <w:sz w:val="30"/>
        </w:rPr>
        <w:t>一点论</w:t>
      </w:r>
      <w:r w:rsidRPr="00971D72">
        <w:rPr>
          <w:rFonts w:ascii="Times New Roman" w:eastAsia="宋体" w:hAnsi="Times New Roman" w:hint="eastAsia"/>
          <w:spacing w:val="-8"/>
          <w:sz w:val="30"/>
        </w:rPr>
        <w:t>”，是</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w:t>
      </w:r>
    </w:p>
    <w:p w14:paraId="7B26C079" w14:textId="77777777" w:rsidR="00971D72" w:rsidRPr="00971D72" w:rsidRDefault="00971D72" w:rsidP="00547050">
      <w:pPr>
        <w:pStyle w:val="A530"/>
      </w:pPr>
      <w:bookmarkStart w:id="379" w:name="_Toc179843747"/>
      <w:bookmarkStart w:id="380" w:name="_Toc182735699"/>
      <w:r w:rsidRPr="00971D72">
        <w:rPr>
          <w:rFonts w:hint="eastAsia"/>
        </w:rPr>
        <w:t>（三）英雄史观是典型的否定“重点论”</w:t>
      </w:r>
      <w:bookmarkEnd w:id="379"/>
      <w:bookmarkEnd w:id="380"/>
    </w:p>
    <w:p w14:paraId="18B2DF0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认为创造历史的是英雄，而不是群众，这就是</w:t>
      </w:r>
      <w:r w:rsidRPr="00971D72">
        <w:rPr>
          <w:rFonts w:ascii="Times New Roman" w:eastAsia="黑体" w:hAnsi="Times New Roman" w:hint="eastAsia"/>
          <w:color w:val="FF0000"/>
          <w:spacing w:val="-8"/>
          <w:sz w:val="30"/>
        </w:rPr>
        <w:t>英雄史观</w:t>
      </w:r>
      <w:r w:rsidRPr="00971D72">
        <w:rPr>
          <w:rFonts w:ascii="Times New Roman" w:eastAsia="宋体" w:hAnsi="Times New Roman" w:hint="eastAsia"/>
          <w:spacing w:val="-8"/>
          <w:sz w:val="30"/>
        </w:rPr>
        <w:t>，是典型的否定“</w:t>
      </w:r>
      <w:r w:rsidRPr="00971D72">
        <w:rPr>
          <w:rFonts w:ascii="Times New Roman" w:eastAsia="黑体" w:hAnsi="Times New Roman" w:hint="eastAsia"/>
          <w:color w:val="FF0000"/>
          <w:spacing w:val="-8"/>
          <w:sz w:val="30"/>
        </w:rPr>
        <w:t>重点论</w:t>
      </w:r>
      <w:r w:rsidRPr="00971D72">
        <w:rPr>
          <w:rFonts w:ascii="Times New Roman" w:eastAsia="宋体" w:hAnsi="Times New Roman" w:hint="eastAsia"/>
          <w:spacing w:val="-8"/>
          <w:sz w:val="30"/>
        </w:rPr>
        <w:t>”。</w:t>
      </w:r>
    </w:p>
    <w:p w14:paraId="21225613" w14:textId="20B172FF" w:rsidR="00971D72" w:rsidRPr="00971D72" w:rsidRDefault="00547050" w:rsidP="00547050">
      <w:pPr>
        <w:pStyle w:val="A520"/>
      </w:pPr>
      <w:bookmarkStart w:id="381" w:name="_Toc179843748"/>
      <w:bookmarkStart w:id="382" w:name="_Toc182735700"/>
      <w:r>
        <w:rPr>
          <w:rFonts w:hint="eastAsia"/>
        </w:rPr>
        <w:t>第</w:t>
      </w:r>
      <w:r w:rsidR="00971D72" w:rsidRPr="00971D72">
        <w:rPr>
          <w:rFonts w:hint="eastAsia"/>
        </w:rPr>
        <w:t>3</w:t>
      </w:r>
      <w:r>
        <w:rPr>
          <w:rFonts w:hint="eastAsia"/>
        </w:rPr>
        <w:t>节</w:t>
      </w:r>
      <w:r>
        <w:rPr>
          <w:rFonts w:hint="eastAsia"/>
        </w:rPr>
        <w:t xml:space="preserve"> </w:t>
      </w:r>
      <w:r w:rsidR="00971D72" w:rsidRPr="00971D72">
        <w:rPr>
          <w:rFonts w:hint="eastAsia"/>
        </w:rPr>
        <w:t>反对“二元论”、坚持历史唯物主义的“一元论”</w:t>
      </w:r>
      <w:bookmarkEnd w:id="381"/>
      <w:bookmarkEnd w:id="382"/>
    </w:p>
    <w:p w14:paraId="3D4CE48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反对“二元论”、坚持历史唯物主义的“</w:t>
      </w:r>
      <w:r w:rsidRPr="00971D72">
        <w:rPr>
          <w:rFonts w:ascii="Times New Roman" w:eastAsia="黑体" w:hAnsi="Times New Roman" w:hint="eastAsia"/>
          <w:color w:val="FF0000"/>
          <w:spacing w:val="-8"/>
          <w:sz w:val="30"/>
        </w:rPr>
        <w:t>一元论</w:t>
      </w:r>
      <w:r w:rsidRPr="00971D72">
        <w:rPr>
          <w:rFonts w:ascii="Times New Roman" w:eastAsia="宋体" w:hAnsi="Times New Roman" w:hint="eastAsia"/>
          <w:spacing w:val="-8"/>
          <w:sz w:val="30"/>
        </w:rPr>
        <w:t>”，最基本的就是要坚持“</w:t>
      </w:r>
      <w:r w:rsidRPr="00971D72">
        <w:rPr>
          <w:rFonts w:ascii="Times New Roman" w:eastAsia="黑体" w:hAnsi="Times New Roman" w:hint="eastAsia"/>
          <w:color w:val="FF0000"/>
          <w:spacing w:val="-8"/>
          <w:sz w:val="30"/>
        </w:rPr>
        <w:t>社会存在决定社会意识</w:t>
      </w:r>
      <w:r w:rsidRPr="00971D72">
        <w:rPr>
          <w:rFonts w:ascii="Times New Roman" w:eastAsia="宋体" w:hAnsi="Times New Roman" w:hint="eastAsia"/>
          <w:spacing w:val="-8"/>
          <w:sz w:val="30"/>
        </w:rPr>
        <w:t>”的基本原理，同时</w:t>
      </w:r>
      <w:r w:rsidRPr="00971D72">
        <w:rPr>
          <w:rFonts w:ascii="Times New Roman" w:eastAsia="黑体" w:hAnsi="Times New Roman" w:hint="eastAsia"/>
          <w:color w:val="FF0000"/>
          <w:spacing w:val="-8"/>
          <w:sz w:val="30"/>
        </w:rPr>
        <w:t>反对抽象的人性论</w:t>
      </w:r>
      <w:r w:rsidRPr="00971D72">
        <w:rPr>
          <w:rFonts w:ascii="Times New Roman" w:eastAsia="宋体" w:hAnsi="Times New Roman" w:hint="eastAsia"/>
          <w:spacing w:val="-8"/>
          <w:sz w:val="30"/>
        </w:rPr>
        <w:t>。</w:t>
      </w:r>
    </w:p>
    <w:p w14:paraId="49E7EFC6" w14:textId="77777777" w:rsidR="00971D72" w:rsidRPr="00971D72" w:rsidRDefault="00971D72" w:rsidP="00547050">
      <w:pPr>
        <w:pStyle w:val="A530"/>
      </w:pPr>
      <w:bookmarkStart w:id="383" w:name="_Toc179843749"/>
      <w:bookmarkStart w:id="384" w:name="_Toc182735701"/>
      <w:r w:rsidRPr="00971D72">
        <w:rPr>
          <w:rFonts w:hint="eastAsia"/>
        </w:rPr>
        <w:t>(</w:t>
      </w:r>
      <w:r w:rsidRPr="00971D72">
        <w:rPr>
          <w:rFonts w:hint="eastAsia"/>
        </w:rPr>
        <w:t>一</w:t>
      </w:r>
      <w:r w:rsidRPr="00971D72">
        <w:rPr>
          <w:rFonts w:hint="eastAsia"/>
        </w:rPr>
        <w:t>)</w:t>
      </w:r>
      <w:r w:rsidRPr="00971D72">
        <w:rPr>
          <w:rFonts w:hint="eastAsia"/>
        </w:rPr>
        <w:t>社会存在决定社会意识；</w:t>
      </w:r>
      <w:bookmarkEnd w:id="383"/>
      <w:bookmarkEnd w:id="384"/>
    </w:p>
    <w:p w14:paraId="61E66BE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1</w:t>
      </w:r>
      <w:r w:rsidRPr="00971D72">
        <w:rPr>
          <w:rFonts w:ascii="Times New Roman" w:eastAsia="宋体" w:hAnsi="Times New Roman" w:hint="eastAsia"/>
          <w:spacing w:val="-8"/>
          <w:sz w:val="30"/>
        </w:rPr>
        <w:t>）我们可以用“社会存在决定社会意识”这个基本原理，分析美剧《权力的游戏》的流行背后的社会原因。</w:t>
      </w:r>
    </w:p>
    <w:p w14:paraId="5FC54E4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《权力的游戏》这部美剧里面，反复讲的是权力斗争，而且这种权力斗争都是毫无正义、毫无底线的、自私自利、随时可以出卖他人的游戏。在丑陋的权力斗争中，伴随着无休无止的色情、杀戮、暴力。</w:t>
      </w:r>
      <w:r w:rsidRPr="00971D72">
        <w:rPr>
          <w:rFonts w:ascii="Times New Roman" w:eastAsia="宋体" w:hAnsi="Times New Roman" w:hint="eastAsia"/>
          <w:spacing w:val="-8"/>
          <w:sz w:val="30"/>
        </w:rPr>
        <w:lastRenderedPageBreak/>
        <w:t>在这部剧中，我们感受到，政治是没有意义的无休无止的权力游戏，人生就是没有意义的无休无止的权力的游戏。世界的本来面目，就是无休无止的无情的战争。</w:t>
      </w:r>
    </w:p>
    <w:p w14:paraId="2F582AA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《权力的游戏》所反映的这种价值观，恰恰是帝国主义垄断资产阶级晚期的价值观。</w:t>
      </w:r>
    </w:p>
    <w:p w14:paraId="6469C32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《权力的游戏》所描述的社会现象，恰恰是</w:t>
      </w:r>
      <w:r w:rsidRPr="00971D72">
        <w:rPr>
          <w:rFonts w:ascii="Times New Roman" w:eastAsia="宋体" w:hAnsi="Times New Roman" w:hint="eastAsia"/>
          <w:spacing w:val="-8"/>
          <w:sz w:val="30"/>
        </w:rPr>
        <w:t xml:space="preserve"> 2008 </w:t>
      </w:r>
      <w:r w:rsidRPr="00971D72">
        <w:rPr>
          <w:rFonts w:ascii="Times New Roman" w:eastAsia="宋体" w:hAnsi="Times New Roman" w:hint="eastAsia"/>
          <w:spacing w:val="-8"/>
          <w:sz w:val="30"/>
        </w:rPr>
        <w:t>年美国金融危机后，欧美垄断资产阶级基于自己的行为模式，对世界未来的悲观的预判。不信你们看这部剧开始流行的年代，不信你们看这部剧流行后乌克兰战争的爆发。</w:t>
      </w:r>
    </w:p>
    <w:p w14:paraId="487091A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《权力的游戏》预示了帝国主义晚期，在未来全球资本主义全面崩溃的前夜，在社会危机全面爆发后，各个国家的资产阶级所选择的行为模式。乌克兰战争就是这个预言的第一个序幕。</w:t>
      </w:r>
    </w:p>
    <w:p w14:paraId="218F748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因此，《权力的游戏》既反映了资产阶级的价值观，也是对未来的预言。这部美剧的流行，是资本主义在</w:t>
      </w:r>
      <w:r w:rsidRPr="00971D72">
        <w:rPr>
          <w:rFonts w:ascii="Times New Roman" w:eastAsia="宋体" w:hAnsi="Times New Roman" w:hint="eastAsia"/>
          <w:spacing w:val="-8"/>
          <w:sz w:val="30"/>
        </w:rPr>
        <w:t xml:space="preserve"> 21 </w:t>
      </w:r>
      <w:r w:rsidRPr="00971D72">
        <w:rPr>
          <w:rFonts w:ascii="Times New Roman" w:eastAsia="宋体" w:hAnsi="Times New Roman" w:hint="eastAsia"/>
          <w:spacing w:val="-8"/>
          <w:sz w:val="30"/>
        </w:rPr>
        <w:t>世纪，即将全面崩溃的前兆，是时代的先声。</w:t>
      </w:r>
    </w:p>
    <w:p w14:paraId="17762AE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这就是</w:t>
      </w:r>
      <w:r w:rsidRPr="00971D72">
        <w:rPr>
          <w:rFonts w:ascii="Times New Roman" w:eastAsia="黑体" w:hAnsi="Times New Roman" w:hint="eastAsia"/>
          <w:color w:val="FF0000"/>
          <w:spacing w:val="-8"/>
          <w:sz w:val="30"/>
        </w:rPr>
        <w:t>社会存在决定社会意识</w:t>
      </w:r>
      <w:r w:rsidRPr="00971D72">
        <w:rPr>
          <w:rFonts w:ascii="Times New Roman" w:eastAsia="宋体" w:hAnsi="Times New Roman" w:hint="eastAsia"/>
          <w:spacing w:val="-8"/>
          <w:sz w:val="30"/>
        </w:rPr>
        <w:t>。</w:t>
      </w:r>
    </w:p>
    <w:p w14:paraId="2B577FF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2</w:t>
      </w:r>
      <w:r w:rsidRPr="00971D72">
        <w:rPr>
          <w:rFonts w:ascii="Times New Roman" w:eastAsia="宋体" w:hAnsi="Times New Roman" w:hint="eastAsia"/>
          <w:spacing w:val="-8"/>
          <w:sz w:val="30"/>
        </w:rPr>
        <w:t>）我们继续用“社会存在决定社会意识”这个基本原理，分析周杰伦以及其它的流行音乐。</w:t>
      </w:r>
    </w:p>
    <w:p w14:paraId="56D4B6C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任何大范围流行的文艺作品，必然反映了时代特点，迎合了群众的心理状态，所以才能流行。周杰</w:t>
      </w:r>
      <w:r w:rsidRPr="00971D72">
        <w:rPr>
          <w:rFonts w:ascii="Times New Roman" w:eastAsia="宋体" w:hAnsi="Times New Roman" w:hint="eastAsia"/>
          <w:spacing w:val="-8"/>
          <w:sz w:val="30"/>
        </w:rPr>
        <w:lastRenderedPageBreak/>
        <w:t>伦的文艺作品在</w:t>
      </w:r>
      <w:r w:rsidRPr="00971D72">
        <w:rPr>
          <w:rFonts w:ascii="Times New Roman" w:eastAsia="宋体" w:hAnsi="Times New Roman" w:hint="eastAsia"/>
          <w:spacing w:val="-8"/>
          <w:sz w:val="30"/>
        </w:rPr>
        <w:t xml:space="preserve"> 2004-2012 </w:t>
      </w:r>
      <w:r w:rsidRPr="00971D72">
        <w:rPr>
          <w:rFonts w:ascii="Times New Roman" w:eastAsia="宋体" w:hAnsi="Times New Roman" w:hint="eastAsia"/>
          <w:spacing w:val="-8"/>
          <w:sz w:val="30"/>
        </w:rPr>
        <w:t>年前后，是他最流行的时代。那时候他的歌曲的特点，是对浪漫爱情的追求，这是小资产阶级的典型的特点，但是同时又带有一股淡淡的忧伤，这是海峡两岸资本主义自由竞争时代末期，小资产阶级感受到了压抑无助，但还没有彻底绝望的典型心态。对比来看，在八十年代的港台音乐，比如邓丽君的歌，一般就不会有忧伤，而是热情浪漫，这是海峡两岸资本主义还在早期自由竞争阶段，那时候物质开始突然丰富起来，市场机会很多，人们普遍对未来充满了憧憬，所以普遍乐观热情，这时候的小资产阶级意识形态是乐观热情的。到了</w:t>
      </w:r>
      <w:r w:rsidRPr="00971D72">
        <w:rPr>
          <w:rFonts w:ascii="Times New Roman" w:eastAsia="宋体" w:hAnsi="Times New Roman" w:hint="eastAsia"/>
          <w:spacing w:val="-8"/>
          <w:sz w:val="30"/>
        </w:rPr>
        <w:t xml:space="preserve"> 2000 </w:t>
      </w:r>
      <w:r w:rsidRPr="00971D72">
        <w:rPr>
          <w:rFonts w:ascii="Times New Roman" w:eastAsia="宋体" w:hAnsi="Times New Roman" w:hint="eastAsia"/>
          <w:spacing w:val="-8"/>
          <w:sz w:val="30"/>
        </w:rPr>
        <w:t>年后，资本垄断程度很高了，小资产阶级的竞争压力越来越大，前途越来越不如之前乐观，这时候就开始有了一股淡淡的忧伤，这就是周杰伦风格取代了邓丽君风格流行起来的原因。等到了帝国主义中后期，一般来说，小资产阶级意识形态就会越来越绝望，忧伤越来越严重</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许嵩</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断桥残雪</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甚至于开始也支持革命了</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许嵩</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老古董</w:t>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。从邓丽君</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周杰伦</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许嵩的发展路径，我们可以清晰的看到，资本主义从早期自由竞争阶段，到自由竞争阶段晚期，到帝国主义中后期，小资产阶级意识形态从乐观热情，走向淡淡的忧伤，走向绝望，以至于开始支持革命的转变。</w:t>
      </w:r>
    </w:p>
    <w:p w14:paraId="3974521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至于说文革期间中国的音乐，更不用说了，典型的比如《我们走在大路上》，那是饱含激情、昂扬向上、乐观奉献的音乐，听了让人精神大振。</w:t>
      </w:r>
    </w:p>
    <w:p w14:paraId="3E7E5B3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些社会主义文艺作品表达的那种积极向上的精神内核，是资本主义社会文艺作品不可能具备的。改革开放以后，我们不可能再见到这样的作品。因为这种作品所赖以产生的“社会存在”——社会主义社会，已经没有了，因为“社会存在决定社会意识”，社会主义社会的这种“社会存在”没有了，那么它所对应的社会主义社会的“社会意识”，自然也不会产生。</w:t>
      </w:r>
    </w:p>
    <w:p w14:paraId="107DB6B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这是</w:t>
      </w:r>
      <w:r w:rsidRPr="00971D72">
        <w:rPr>
          <w:rFonts w:ascii="Times New Roman" w:eastAsia="黑体" w:hAnsi="Times New Roman" w:hint="eastAsia"/>
          <w:color w:val="FF0000"/>
          <w:spacing w:val="-8"/>
          <w:sz w:val="30"/>
        </w:rPr>
        <w:t>社会存在决定社会意识</w:t>
      </w:r>
      <w:r w:rsidRPr="00971D72">
        <w:rPr>
          <w:rFonts w:ascii="Times New Roman" w:eastAsia="宋体" w:hAnsi="Times New Roman" w:hint="eastAsia"/>
          <w:spacing w:val="-8"/>
          <w:sz w:val="30"/>
        </w:rPr>
        <w:t>的很好的例证。</w:t>
      </w:r>
    </w:p>
    <w:p w14:paraId="41D7D96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以说，流行的文艺作品，是社会现实生活的反映。社会存在决定社会意识，是马克思主义基本原理。明白了这个原理，懂了这个原理，我们就可以用它来观察、剖析现实社会，甚至预判未来，未来是有征兆的，就看你是否能认识到。如果未来没有征兆，毛主席就不可能在六十年代预言苏联将来要亡党亡国。</w:t>
      </w:r>
    </w:p>
    <w:p w14:paraId="10BD455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流行的意识形态，是时代的先声，是未来社会变化的先兆</w:t>
      </w:r>
      <w:r w:rsidRPr="00971D72">
        <w:rPr>
          <w:rFonts w:ascii="Times New Roman" w:eastAsia="宋体" w:hAnsi="Times New Roman" w:hint="eastAsia"/>
          <w:spacing w:val="-8"/>
          <w:sz w:val="30"/>
        </w:rPr>
        <w:t>。</w:t>
      </w:r>
    </w:p>
    <w:p w14:paraId="48195E5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学好马列毛主义理论，要重视分析当下社会，分析我们身边流行的意识形态背后的根源，要对意识形态保持敏感度。</w:t>
      </w:r>
    </w:p>
    <w:p w14:paraId="1045EE21" w14:textId="77777777" w:rsidR="00971D72" w:rsidRPr="00971D72" w:rsidRDefault="00971D72" w:rsidP="00547050">
      <w:pPr>
        <w:pStyle w:val="A530"/>
      </w:pPr>
      <w:bookmarkStart w:id="385" w:name="_Toc179843750"/>
      <w:bookmarkStart w:id="386" w:name="_Toc182735702"/>
      <w:r w:rsidRPr="00971D72">
        <w:rPr>
          <w:rFonts w:hint="eastAsia"/>
        </w:rPr>
        <w:lastRenderedPageBreak/>
        <w:t>(</w:t>
      </w:r>
      <w:r w:rsidRPr="00971D72">
        <w:rPr>
          <w:rFonts w:hint="eastAsia"/>
        </w:rPr>
        <w:t>二</w:t>
      </w:r>
      <w:r w:rsidRPr="00971D72">
        <w:rPr>
          <w:rFonts w:hint="eastAsia"/>
        </w:rPr>
        <w:t>)</w:t>
      </w:r>
      <w:r w:rsidRPr="00971D72">
        <w:rPr>
          <w:rFonts w:hint="eastAsia"/>
        </w:rPr>
        <w:t>反对抽象的“人性论”；</w:t>
      </w:r>
      <w:bookmarkEnd w:id="385"/>
      <w:bookmarkEnd w:id="386"/>
    </w:p>
    <w:p w14:paraId="65CD216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资产阶级的抽象的“人性论”是伪命题，人性只是一种现象，是生产关系的产物，人性不是不可改变的某种本质的东西。</w:t>
      </w:r>
    </w:p>
    <w:p w14:paraId="09868BB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私有制下的人性就是自私的，蒋介石的官僚系统就是私心重各顾各一盘散沙，军队打仗就稀稀拉拉。毛主席的队伍就是讲奉献精神，</w:t>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这是公有制下的人性，所以共产党有白求恩、黄继光、邱少云、雷锋，有抗美援朝战场上大无畏的不怕死的精神。前三十年公有制时候有大庆油田王进喜、焦裕禄这样无私奉献的人，改革开放私有化后，人性就跟着也自私了，各种损公肥私自私、自利司空见惯。</w:t>
      </w:r>
    </w:p>
    <w:p w14:paraId="09A9A5A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公有制下的人性是奉献的，私有制下的人性是自私的。就这么简单。</w:t>
      </w:r>
    </w:p>
    <w:p w14:paraId="4C457CF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当然我们不可否认，由于教育、宣传、文化的影响，以及人们内心对美好的渴望。私有制下的人性，也有善良的因素，但这毕竟是次要的方面，而矛盾的主要方面，才是决定矛盾性质的部分。为什么自私有制诞生后，频频爆发战争和惨无人道的杀戮，长期得不到制止？如果非要用人性来解释，那就可以说这是私有制下的“人性恶”</w:t>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的结果。</w:t>
      </w:r>
    </w:p>
    <w:p w14:paraId="20D7120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lastRenderedPageBreak/>
        <w:t>“人性”也是一种“社会意识”，它是生产关系这种“社会存在”的产物</w:t>
      </w:r>
      <w:r w:rsidRPr="00971D72">
        <w:rPr>
          <w:rFonts w:ascii="Times New Roman" w:eastAsia="宋体" w:hAnsi="Times New Roman" w:hint="eastAsia"/>
          <w:spacing w:val="-8"/>
          <w:sz w:val="30"/>
        </w:rPr>
        <w:t>，而社会存在决定社会意识，所以</w:t>
      </w:r>
      <w:r w:rsidRPr="00971D72">
        <w:rPr>
          <w:rFonts w:ascii="Times New Roman" w:eastAsia="黑体" w:hAnsi="Times New Roman" w:hint="eastAsia"/>
          <w:color w:val="FF0000"/>
          <w:spacing w:val="-8"/>
          <w:sz w:val="30"/>
        </w:rPr>
        <w:t>生产关系决定人性</w:t>
      </w:r>
      <w:r w:rsidRPr="00971D72">
        <w:rPr>
          <w:rFonts w:ascii="Times New Roman" w:eastAsia="宋体" w:hAnsi="Times New Roman" w:hint="eastAsia"/>
          <w:spacing w:val="-8"/>
          <w:sz w:val="30"/>
        </w:rPr>
        <w:t>。</w:t>
      </w:r>
    </w:p>
    <w:p w14:paraId="75DA6BC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人性是生产关系的产物，随着生产关系的改变而改变。人性不是某种不可改变的本质的东西</w:t>
      </w:r>
      <w:r w:rsidRPr="00971D72">
        <w:rPr>
          <w:rFonts w:ascii="Times New Roman" w:eastAsia="宋体" w:hAnsi="Times New Roman" w:hint="eastAsia"/>
          <w:spacing w:val="-8"/>
          <w:sz w:val="30"/>
        </w:rPr>
        <w:t>。</w:t>
      </w:r>
    </w:p>
    <w:p w14:paraId="5765B31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我们要坚持社会存在决定社会意识的反映论，坚持这个一元论。</w:t>
      </w:r>
    </w:p>
    <w:p w14:paraId="73938417" w14:textId="14351635" w:rsidR="00971D72" w:rsidRPr="00971D72" w:rsidRDefault="00525AD4" w:rsidP="00525AD4">
      <w:pPr>
        <w:pStyle w:val="A520"/>
      </w:pPr>
      <w:bookmarkStart w:id="387" w:name="_Toc179843751"/>
      <w:bookmarkStart w:id="388" w:name="_Toc182735703"/>
      <w:r>
        <w:rPr>
          <w:rFonts w:hint="eastAsia"/>
        </w:rPr>
        <w:t>第</w:t>
      </w:r>
      <w:r w:rsidR="00971D72" w:rsidRPr="00971D72">
        <w:rPr>
          <w:rFonts w:hint="eastAsia"/>
        </w:rPr>
        <w:t>4</w:t>
      </w:r>
      <w:r>
        <w:rPr>
          <w:rFonts w:hint="eastAsia"/>
        </w:rPr>
        <w:t>节</w:t>
      </w:r>
      <w:r>
        <w:rPr>
          <w:rFonts w:hint="eastAsia"/>
        </w:rPr>
        <w:t xml:space="preserve"> </w:t>
      </w:r>
      <w:r w:rsidR="00971D72" w:rsidRPr="00971D72">
        <w:rPr>
          <w:rFonts w:hint="eastAsia"/>
        </w:rPr>
        <w:t>反对“唯生产力论”，坚持历史唯物主义的“两点论”</w:t>
      </w:r>
      <w:bookmarkEnd w:id="387"/>
      <w:bookmarkEnd w:id="388"/>
    </w:p>
    <w:p w14:paraId="7D3F5C4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坚持两点论的矛盾论，反对单向决定论的唯生产力论（形而上学）</w:t>
      </w:r>
    </w:p>
    <w:p w14:paraId="02C47F7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这个里面要特别注意：“生产力决定生存关系、经济基础决定上层建筑”的说法，都是严重错误的。</w:t>
      </w:r>
    </w:p>
    <w:p w14:paraId="475BBAF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矛盾论是双向斗争的，是两点论，不是单向决定论。单向决定论是机械决定论，是一点论，不是两点论，是形而上学，不是辩证唯物主义，不是矛盾论。</w:t>
      </w:r>
    </w:p>
    <w:p w14:paraId="251FBC4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bookmarkStart w:id="389" w:name="_Hlk177943889"/>
      <w:r w:rsidRPr="00971D72">
        <w:rPr>
          <w:rFonts w:ascii="Times New Roman" w:eastAsia="宋体" w:hAnsi="Times New Roman" w:hint="eastAsia"/>
          <w:spacing w:val="-8"/>
          <w:sz w:val="30"/>
        </w:rPr>
        <w:t>关于生产力和生产关系之间的关系，以及经济基础和上层建筑之间的关系，</w:t>
      </w:r>
      <w:r w:rsidRPr="00971D72">
        <w:rPr>
          <w:rFonts w:ascii="Times New Roman" w:eastAsia="黑体" w:hAnsi="Times New Roman" w:hint="eastAsia"/>
          <w:color w:val="FF0000"/>
          <w:spacing w:val="-8"/>
          <w:sz w:val="30"/>
        </w:rPr>
        <w:t>正确的说法是</w:t>
      </w:r>
      <w:r w:rsidRPr="00971D72">
        <w:rPr>
          <w:rFonts w:ascii="Times New Roman" w:eastAsia="宋体" w:hAnsi="Times New Roman" w:hint="eastAsia"/>
          <w:spacing w:val="-8"/>
          <w:sz w:val="30"/>
        </w:rPr>
        <w:t>：生产力和生产关系</w:t>
      </w:r>
      <w:r w:rsidRPr="00971D72">
        <w:rPr>
          <w:rFonts w:ascii="宋体" w:eastAsia="黑体" w:hAnsi="宋体" w:hint="eastAsia"/>
          <w:spacing w:val="-8"/>
          <w:sz w:val="30"/>
        </w:rPr>
        <w:t>是一对矛盾</w:t>
      </w:r>
      <w:r w:rsidRPr="00971D72">
        <w:rPr>
          <w:rFonts w:ascii="Times New Roman" w:eastAsia="宋体" w:hAnsi="Times New Roman" w:hint="eastAsia"/>
          <w:spacing w:val="-8"/>
          <w:sz w:val="30"/>
        </w:rPr>
        <w:t>，经济基础和上层建筑</w:t>
      </w:r>
      <w:r w:rsidRPr="00971D72">
        <w:rPr>
          <w:rFonts w:ascii="宋体" w:eastAsia="黑体" w:hAnsi="宋体" w:hint="eastAsia"/>
          <w:spacing w:val="-8"/>
          <w:sz w:val="30"/>
        </w:rPr>
        <w:t>是一对矛盾</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在马克思主义理论被马克思本人发现前</w:t>
      </w:r>
      <w:r w:rsidRPr="00971D72">
        <w:rPr>
          <w:rFonts w:ascii="Times New Roman" w:eastAsia="宋体" w:hAnsi="Times New Roman" w:hint="eastAsia"/>
          <w:spacing w:val="-8"/>
          <w:sz w:val="30"/>
        </w:rPr>
        <w:t>，人民不懂这个规律，所以历史是盲目、被动发展的，所以生产力和经济基础，分别是这两对</w:t>
      </w:r>
      <w:r w:rsidRPr="00971D72">
        <w:rPr>
          <w:rFonts w:ascii="宋体" w:eastAsia="黑体" w:hAnsi="宋体" w:hint="eastAsia"/>
          <w:spacing w:val="-8"/>
          <w:sz w:val="30"/>
        </w:rPr>
        <w:t>矛盾的主要方</w:t>
      </w:r>
      <w:r w:rsidRPr="00971D72">
        <w:rPr>
          <w:rFonts w:ascii="宋体" w:eastAsia="黑体" w:hAnsi="宋体" w:hint="eastAsia"/>
          <w:spacing w:val="-8"/>
          <w:sz w:val="30"/>
        </w:rPr>
        <w:lastRenderedPageBreak/>
        <w:t>面</w:t>
      </w:r>
      <w:r w:rsidRPr="00971D72">
        <w:rPr>
          <w:rFonts w:ascii="Times New Roman" w:eastAsia="宋体" w:hAnsi="Times New Roman" w:hint="eastAsia"/>
          <w:spacing w:val="-8"/>
          <w:sz w:val="30"/>
        </w:rPr>
        <w:t>，而生产关系和上层建筑，是这两对矛盾的</w:t>
      </w:r>
      <w:r w:rsidRPr="00971D72">
        <w:rPr>
          <w:rFonts w:ascii="宋体" w:eastAsia="黑体" w:hAnsi="宋体" w:hint="eastAsia"/>
          <w:spacing w:val="-8"/>
          <w:sz w:val="30"/>
        </w:rPr>
        <w:t>次要方面</w:t>
      </w:r>
      <w:r w:rsidRPr="00971D72">
        <w:rPr>
          <w:rFonts w:ascii="Times New Roman" w:eastAsia="宋体" w:hAnsi="Times New Roman" w:hint="eastAsia"/>
          <w:spacing w:val="-8"/>
          <w:sz w:val="30"/>
        </w:rPr>
        <w:t>，此时说“生产力决定生产关系”、“经济基础决定上层建筑”还</w:t>
      </w:r>
      <w:r w:rsidRPr="00971D72">
        <w:rPr>
          <w:rFonts w:ascii="宋体" w:eastAsia="黑体" w:hAnsi="宋体" w:hint="eastAsia"/>
          <w:spacing w:val="-8"/>
          <w:sz w:val="30"/>
        </w:rPr>
        <w:t>勉强可以</w:t>
      </w:r>
      <w:r w:rsidRPr="00971D72">
        <w:rPr>
          <w:rFonts w:ascii="Times New Roman" w:eastAsia="宋体" w:hAnsi="Times New Roman" w:hint="eastAsia"/>
          <w:spacing w:val="-8"/>
          <w:sz w:val="30"/>
        </w:rPr>
        <w:t>，因为当时起主要作用的，确实是生产力和经济基础，生产关系和上层建筑在大多数时候都是被动的。</w:t>
      </w:r>
    </w:p>
    <w:p w14:paraId="4D86723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但是，</w:t>
      </w:r>
      <w:r w:rsidRPr="00971D72">
        <w:rPr>
          <w:rFonts w:ascii="Times New Roman" w:eastAsia="黑体" w:hAnsi="Times New Roman" w:hint="eastAsia"/>
          <w:color w:val="FF0000"/>
          <w:spacing w:val="-8"/>
          <w:sz w:val="30"/>
        </w:rPr>
        <w:t>马克思主义理论产生后</w:t>
      </w:r>
      <w:r w:rsidRPr="00971D72">
        <w:rPr>
          <w:rFonts w:ascii="Times New Roman" w:eastAsia="宋体" w:hAnsi="Times New Roman" w:hint="eastAsia"/>
          <w:spacing w:val="-8"/>
          <w:sz w:val="30"/>
        </w:rPr>
        <w:t>，这个规律就被人类所发现，人民就懂了这个规律，那么历史就应该避免盲目、被动发展了，人类就</w:t>
      </w:r>
      <w:r w:rsidRPr="00971D72">
        <w:rPr>
          <w:rFonts w:ascii="Times New Roman" w:eastAsia="黑体" w:hAnsi="Times New Roman" w:hint="eastAsia"/>
          <w:color w:val="FF0000"/>
          <w:spacing w:val="-8"/>
          <w:sz w:val="30"/>
        </w:rPr>
        <w:t>可以利用这个规律，能动的改造社会</w:t>
      </w:r>
      <w:r w:rsidRPr="00971D72">
        <w:rPr>
          <w:rFonts w:ascii="Times New Roman" w:eastAsia="宋体" w:hAnsi="Times New Roman" w:hint="eastAsia"/>
          <w:spacing w:val="-8"/>
          <w:sz w:val="30"/>
        </w:rPr>
        <w:t>。这时候就</w:t>
      </w:r>
      <w:r w:rsidRPr="00971D72">
        <w:rPr>
          <w:rFonts w:ascii="Times New Roman" w:eastAsia="黑体" w:hAnsi="Times New Roman" w:hint="eastAsia"/>
          <w:color w:val="FF0000"/>
          <w:spacing w:val="-8"/>
          <w:sz w:val="30"/>
        </w:rPr>
        <w:t>应该把改造生产关系和上层建筑放在矛盾的更重要的地位上，以推动生产力和经济基础的进步</w:t>
      </w:r>
      <w:r w:rsidRPr="00971D72">
        <w:rPr>
          <w:rFonts w:ascii="Times New Roman" w:eastAsia="宋体" w:hAnsi="Times New Roman" w:hint="eastAsia"/>
          <w:spacing w:val="-8"/>
          <w:sz w:val="30"/>
        </w:rPr>
        <w:t>。</w:t>
      </w:r>
      <w:bookmarkEnd w:id="389"/>
      <w:r w:rsidRPr="00971D72">
        <w:rPr>
          <w:rFonts w:ascii="Times New Roman" w:eastAsia="宋体" w:hAnsi="Times New Roman" w:hint="eastAsia"/>
          <w:spacing w:val="-8"/>
          <w:sz w:val="30"/>
        </w:rPr>
        <w:t>这时候还搞什么“生产力决定生产关系”、“经济基础决定上层建筑”的单向决定论，就是故意忽视生产关系和上层建筑的作用，就是搞“</w:t>
      </w:r>
      <w:r w:rsidRPr="00971D72">
        <w:rPr>
          <w:rFonts w:ascii="Times New Roman" w:eastAsia="黑体" w:hAnsi="Times New Roman" w:hint="eastAsia"/>
          <w:color w:val="FF0000"/>
          <w:spacing w:val="-8"/>
          <w:sz w:val="30"/>
        </w:rPr>
        <w:t>唯生产力论</w:t>
      </w:r>
      <w:r w:rsidRPr="00971D72">
        <w:rPr>
          <w:rFonts w:ascii="Times New Roman" w:eastAsia="宋体" w:hAnsi="Times New Roman" w:hint="eastAsia"/>
          <w:spacing w:val="-8"/>
          <w:sz w:val="30"/>
        </w:rPr>
        <w:t>”，这就是站在剥削阶级的立场上反对革命，在政治上这就是</w:t>
      </w:r>
      <w:r w:rsidRPr="00971D72">
        <w:rPr>
          <w:rFonts w:ascii="Times New Roman" w:eastAsia="黑体" w:hAnsi="Times New Roman" w:hint="eastAsia"/>
          <w:color w:val="FF0000"/>
          <w:spacing w:val="-8"/>
          <w:sz w:val="30"/>
        </w:rPr>
        <w:t>走资派</w:t>
      </w:r>
      <w:r w:rsidRPr="00971D72">
        <w:rPr>
          <w:rFonts w:ascii="Times New Roman" w:eastAsia="宋体" w:hAnsi="Times New Roman" w:hint="eastAsia"/>
          <w:spacing w:val="-8"/>
          <w:sz w:val="30"/>
        </w:rPr>
        <w:t>！刘修养和走资派二共就是这样。</w:t>
      </w:r>
    </w:p>
    <w:p w14:paraId="39D7947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要坚持彻底的辩证法（矛盾论），不要搞单向决定论（形而上学），单向决定论是走资派修正主义</w:t>
      </w:r>
      <w:r w:rsidRPr="00971D72">
        <w:rPr>
          <w:rFonts w:ascii="Times New Roman" w:eastAsia="宋体" w:hAnsi="Times New Roman" w:hint="eastAsia"/>
          <w:spacing w:val="-8"/>
          <w:sz w:val="30"/>
        </w:rPr>
        <w:t>。</w:t>
      </w:r>
    </w:p>
    <w:p w14:paraId="1E66C0AB" w14:textId="2BDCAA53" w:rsid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生产力和生产关系是辩证运动的，经济基础和意识形态上层建筑，也是辩证运动的，这部分内容可以阅读附录</w:t>
      </w:r>
      <w:r w:rsidR="000933DE">
        <w:rPr>
          <w:rFonts w:ascii="Times New Roman" w:eastAsia="宋体" w:hAnsi="Times New Roman" w:hint="eastAsia"/>
          <w:spacing w:val="-8"/>
          <w:sz w:val="30"/>
        </w:rPr>
        <w:t>2</w:t>
      </w:r>
      <w:r w:rsidRPr="00971D72">
        <w:rPr>
          <w:rFonts w:ascii="Times New Roman" w:eastAsia="宋体" w:hAnsi="Times New Roman" w:hint="eastAsia"/>
          <w:spacing w:val="-8"/>
          <w:sz w:val="30"/>
        </w:rPr>
        <w:t>.</w:t>
      </w:r>
    </w:p>
    <w:p w14:paraId="10B6347C" w14:textId="490336AF" w:rsidR="00B57D0D" w:rsidRDefault="00B57D0D" w:rsidP="00F83D71">
      <w:pPr>
        <w:pStyle w:val="A520"/>
      </w:pPr>
      <w:bookmarkStart w:id="390" w:name="_Toc182735704"/>
      <w:r>
        <w:rPr>
          <w:rFonts w:hint="eastAsia"/>
        </w:rPr>
        <w:lastRenderedPageBreak/>
        <w:t>第</w:t>
      </w:r>
      <w:r>
        <w:rPr>
          <w:rFonts w:hint="eastAsia"/>
        </w:rPr>
        <w:t>5</w:t>
      </w:r>
      <w:r>
        <w:rPr>
          <w:rFonts w:hint="eastAsia"/>
        </w:rPr>
        <w:t>节</w:t>
      </w:r>
      <w:r>
        <w:rPr>
          <w:rFonts w:hint="eastAsia"/>
        </w:rPr>
        <w:t xml:space="preserve"> </w:t>
      </w:r>
      <w:r w:rsidR="00F83D71" w:rsidRPr="00F83D71">
        <w:rPr>
          <w:rFonts w:hint="eastAsia"/>
        </w:rPr>
        <w:t>如何理解马克思说的“两个决不会”？</w:t>
      </w:r>
      <w:bookmarkEnd w:id="390"/>
    </w:p>
    <w:p w14:paraId="2605444D" w14:textId="3B010CC3" w:rsidR="00F83D71" w:rsidRDefault="00FF609B" w:rsidP="00F83D71">
      <w:pPr>
        <w:pStyle w:val="A5"/>
      </w:pPr>
      <w:r w:rsidRPr="00F83D71">
        <w:rPr>
          <w:rFonts w:hint="eastAsia"/>
        </w:rPr>
        <w:t>马克思</w:t>
      </w:r>
      <w:r>
        <w:rPr>
          <w:rFonts w:hint="eastAsia"/>
        </w:rPr>
        <w:t>的</w:t>
      </w:r>
      <w:r w:rsidRPr="00F83D71">
        <w:rPr>
          <w:rFonts w:hint="eastAsia"/>
        </w:rPr>
        <w:t>“两个决不会”</w:t>
      </w:r>
      <w:r w:rsidR="00F83D71">
        <w:rPr>
          <w:rFonts w:hint="eastAsia"/>
        </w:rPr>
        <w:t>：</w:t>
      </w:r>
    </w:p>
    <w:p w14:paraId="1B123475" w14:textId="053038F2" w:rsidR="00F83D71" w:rsidRDefault="00F83D71" w:rsidP="00F83D71">
      <w:pPr>
        <w:pStyle w:val="A5"/>
      </w:pPr>
      <w:r>
        <w:rPr>
          <w:rFonts w:hint="eastAsia"/>
        </w:rPr>
        <w:t>①无论哪一个社会形态，在它所能容纳的全部生产力发挥出来以前，是决不会灭亡的；</w:t>
      </w:r>
    </w:p>
    <w:p w14:paraId="24733004" w14:textId="77777777" w:rsidR="00F83D71" w:rsidRDefault="00F83D71" w:rsidP="00F83D71">
      <w:pPr>
        <w:pStyle w:val="A5"/>
      </w:pPr>
      <w:r>
        <w:rPr>
          <w:rFonts w:hint="eastAsia"/>
        </w:rPr>
        <w:t>②而新的更高的生产关系，在它的物质存在条件在旧社会的胎胞里成熟以前，是决不会出现的。</w:t>
      </w:r>
    </w:p>
    <w:p w14:paraId="401BC4A7" w14:textId="4AA2ADA0" w:rsidR="00F83D71" w:rsidRDefault="00F83D71" w:rsidP="00F83D71">
      <w:pPr>
        <w:pStyle w:val="A5"/>
      </w:pPr>
      <w:r w:rsidRPr="00F83D71">
        <w:rPr>
          <w:rFonts w:hint="eastAsia"/>
        </w:rPr>
        <w:t>如何理解马克思</w:t>
      </w:r>
      <w:r w:rsidR="00E33C05">
        <w:rPr>
          <w:rFonts w:hint="eastAsia"/>
        </w:rPr>
        <w:t>所</w:t>
      </w:r>
      <w:r w:rsidRPr="00F83D71">
        <w:rPr>
          <w:rFonts w:hint="eastAsia"/>
        </w:rPr>
        <w:t>说的“两个决不会”？</w:t>
      </w:r>
    </w:p>
    <w:p w14:paraId="7205D62D" w14:textId="77777777" w:rsidR="00F83D71" w:rsidRDefault="00F83D71" w:rsidP="00F83D71">
      <w:pPr>
        <w:pStyle w:val="A5"/>
      </w:pPr>
      <w:r>
        <w:rPr>
          <w:rFonts w:hint="eastAsia"/>
        </w:rPr>
        <w:t>答曰：这个话马克思说是可以的，没问题。但后人不能说，后人这么说，就是机械唯物主义。</w:t>
      </w:r>
    </w:p>
    <w:p w14:paraId="64F67C8C" w14:textId="77777777" w:rsidR="00F83D71" w:rsidRDefault="00F83D71" w:rsidP="00F83D71">
      <w:pPr>
        <w:pStyle w:val="A5"/>
      </w:pPr>
      <w:r>
        <w:rPr>
          <w:rFonts w:hint="eastAsia"/>
        </w:rPr>
        <w:t>有人说，为什么老马可以这么说？后人说就不能这么说？难道老马高人一等？你这不是赤裸裸的双标吗？不是胡说八道吗？</w:t>
      </w:r>
    </w:p>
    <w:p w14:paraId="5F14FEF8" w14:textId="77777777" w:rsidR="00F83D71" w:rsidRDefault="00F83D71" w:rsidP="00F83D71">
      <w:pPr>
        <w:pStyle w:val="A5"/>
      </w:pPr>
      <w:r>
        <w:rPr>
          <w:rFonts w:hint="eastAsia"/>
        </w:rPr>
        <w:t>答曰：我没有胡说八道，我们详细讲讲原因。</w:t>
      </w:r>
    </w:p>
    <w:p w14:paraId="43865074" w14:textId="77777777" w:rsidR="00F83D71" w:rsidRDefault="00F83D71" w:rsidP="00F83D71">
      <w:pPr>
        <w:pStyle w:val="A5"/>
      </w:pPr>
      <w:r>
        <w:rPr>
          <w:rFonts w:hint="eastAsia"/>
        </w:rPr>
        <w:t>马克思这么说是对的，因为马克思是总结在马克思本人之前的人类社会发展历史的规律。在那时候，人类还不懂马克思主义，不懂人类社会发展的客观规律，因此就无法能动地改造人类社会发展的历史，所以在马克思本人之前，人类的历史确实只能被动地、机械地发展。</w:t>
      </w:r>
    </w:p>
    <w:p w14:paraId="12C93C3F" w14:textId="77777777" w:rsidR="00F83D71" w:rsidRDefault="00F83D71" w:rsidP="00F83D71">
      <w:pPr>
        <w:pStyle w:val="A5"/>
      </w:pPr>
      <w:r>
        <w:rPr>
          <w:rFonts w:hint="eastAsia"/>
        </w:rPr>
        <w:t>但是马克思之后的人，不能这么说了。因为后人已经有了马克思主义，已经懂了马克思主义，懂了人</w:t>
      </w:r>
      <w:r>
        <w:rPr>
          <w:rFonts w:hint="eastAsia"/>
        </w:rPr>
        <w:lastRenderedPageBreak/>
        <w:t>类社会发展的客观规律，可以利用这个规律，能动的改造人类历史。</w:t>
      </w:r>
    </w:p>
    <w:p w14:paraId="4D190903" w14:textId="77777777" w:rsidR="00F83D71" w:rsidRDefault="00F83D71" w:rsidP="00F83D71">
      <w:pPr>
        <w:pStyle w:val="A5"/>
      </w:pPr>
      <w:r>
        <w:rPr>
          <w:rFonts w:hint="eastAsia"/>
        </w:rPr>
        <w:t>所以马克思可以这么说，后人不能这么说。</w:t>
      </w:r>
    </w:p>
    <w:p w14:paraId="547BA6E8" w14:textId="77777777" w:rsidR="00F83D71" w:rsidRDefault="00F83D71" w:rsidP="00F83D71">
      <w:pPr>
        <w:pStyle w:val="A5"/>
      </w:pPr>
      <w:r>
        <w:rPr>
          <w:rFonts w:hint="eastAsia"/>
        </w:rPr>
        <w:t>所以马克思可以说生产力决定生产关系，可以说经济基础决定上层建筑，马克思可以说“两个绝不会”。但是后人就不能这么说，后人这么说，就是唯生产力论，就是机械唯物主义。</w:t>
      </w:r>
    </w:p>
    <w:p w14:paraId="26BF04EC" w14:textId="77777777" w:rsidR="00F83D71" w:rsidRDefault="00F83D71" w:rsidP="00F83D71">
      <w:pPr>
        <w:pStyle w:val="A5"/>
      </w:pPr>
      <w:r>
        <w:rPr>
          <w:rFonts w:hint="eastAsia"/>
        </w:rPr>
        <w:t>后人应该说：生产力决定生产关系是一对矛盾，一般情况下生产力是矛盾的主要方面，但人类可以通过改进生产关系能动地发展生产力，让生产关系成为矛盾的主要方面，让生产关系也能决定生产力；经济基础决定上层建筑是一对矛盾，一般情况下经济基础是矛盾的主要方面，但人类可以通过改进上层建筑能动地改造经济基础，让上层建筑成为矛盾的主要方面，让上层建筑也能决定经济基础。后人必须这么说。</w:t>
      </w:r>
    </w:p>
    <w:p w14:paraId="092CA821" w14:textId="77777777" w:rsidR="00F83D71" w:rsidRDefault="00F83D71" w:rsidP="00F83D71">
      <w:pPr>
        <w:pStyle w:val="A5"/>
      </w:pPr>
      <w:r>
        <w:rPr>
          <w:rFonts w:hint="eastAsia"/>
        </w:rPr>
        <w:t>这就像你在</w:t>
      </w:r>
      <w:r>
        <w:rPr>
          <w:rFonts w:hint="eastAsia"/>
        </w:rPr>
        <w:t>1911</w:t>
      </w:r>
      <w:r>
        <w:rPr>
          <w:rFonts w:hint="eastAsia"/>
        </w:rPr>
        <w:t>年的中国，你可以讲资本主义是进步的，因为当时中国还是封建社会；但你在</w:t>
      </w:r>
      <w:r>
        <w:rPr>
          <w:rFonts w:hint="eastAsia"/>
        </w:rPr>
        <w:t>2011</w:t>
      </w:r>
      <w:r>
        <w:rPr>
          <w:rFonts w:hint="eastAsia"/>
        </w:rPr>
        <w:t>年的中国这么讲，就是反动的。一样的道理。</w:t>
      </w:r>
    </w:p>
    <w:p w14:paraId="69DBC37A" w14:textId="113ABE07" w:rsidR="00B57D0D" w:rsidRPr="00B57D0D" w:rsidRDefault="00F83D71" w:rsidP="00F83D71">
      <w:pPr>
        <w:pStyle w:val="A5"/>
      </w:pPr>
      <w:r>
        <w:rPr>
          <w:rFonts w:hint="eastAsia"/>
        </w:rPr>
        <w:t>所以，“两个决不会”，马克思说是可以的，但后人不能说，后人这么说，就是机械唯物主义。</w:t>
      </w:r>
    </w:p>
    <w:p w14:paraId="66FA1F22" w14:textId="3DC36F18" w:rsidR="00971D72" w:rsidRDefault="00525AD4" w:rsidP="00525AD4">
      <w:pPr>
        <w:pStyle w:val="A520"/>
      </w:pPr>
      <w:bookmarkStart w:id="391" w:name="_Toc179843752"/>
      <w:bookmarkStart w:id="392" w:name="_Toc182735705"/>
      <w:r>
        <w:rPr>
          <w:rFonts w:hint="eastAsia"/>
        </w:rPr>
        <w:lastRenderedPageBreak/>
        <w:t>第</w:t>
      </w:r>
      <w:r w:rsidR="00B57D0D">
        <w:rPr>
          <w:rFonts w:hint="eastAsia"/>
        </w:rPr>
        <w:t>6</w:t>
      </w:r>
      <w:r>
        <w:rPr>
          <w:rFonts w:hint="eastAsia"/>
        </w:rPr>
        <w:t>节</w:t>
      </w:r>
      <w:r>
        <w:rPr>
          <w:rFonts w:hint="eastAsia"/>
        </w:rPr>
        <w:t xml:space="preserve"> </w:t>
      </w:r>
      <w:bookmarkEnd w:id="391"/>
      <w:r w:rsidR="004C12C9" w:rsidRPr="004C12C9">
        <w:rPr>
          <w:rFonts w:hint="eastAsia"/>
        </w:rPr>
        <w:t>“社会意识”和“意识形态上层建筑”的区别和联系</w:t>
      </w:r>
      <w:bookmarkEnd w:id="392"/>
    </w:p>
    <w:p w14:paraId="47A4B245" w14:textId="2E31DE47" w:rsidR="004C12C9" w:rsidRDefault="004C12C9" w:rsidP="0041776F">
      <w:pPr>
        <w:pStyle w:val="A5"/>
      </w:pPr>
      <w:r>
        <w:rPr>
          <w:rFonts w:hint="eastAsia"/>
        </w:rPr>
        <w:t>关于“社会意识”和“意识形态上层建筑”的区别和联系</w:t>
      </w:r>
      <w:r w:rsidR="0041776F">
        <w:rPr>
          <w:rFonts w:hint="eastAsia"/>
        </w:rPr>
        <w:t>。</w:t>
      </w:r>
    </w:p>
    <w:p w14:paraId="09088CDF" w14:textId="4B5322E1" w:rsidR="004C12C9" w:rsidRPr="0041776F" w:rsidRDefault="004C12C9" w:rsidP="0041776F">
      <w:pPr>
        <w:pStyle w:val="A5"/>
      </w:pPr>
      <w:r>
        <w:rPr>
          <w:rFonts w:hint="eastAsia"/>
        </w:rPr>
        <w:t>要讲清楚这个问题，先要说清楚“上层建筑”和“经济基础”、“社会存在”和“社会意识”这两个“对子”。</w:t>
      </w:r>
    </w:p>
    <w:p w14:paraId="2ECDDA6D" w14:textId="4160FD85" w:rsidR="004C12C9" w:rsidRPr="0041776F" w:rsidRDefault="00124D39" w:rsidP="00124D39">
      <w:pPr>
        <w:pStyle w:val="A530"/>
      </w:pPr>
      <w:bookmarkStart w:id="393" w:name="_Toc182735706"/>
      <w:r>
        <w:rPr>
          <w:rFonts w:hint="eastAsia"/>
        </w:rPr>
        <w:t>（一）</w:t>
      </w:r>
      <w:r w:rsidR="004C12C9">
        <w:rPr>
          <w:rFonts w:hint="eastAsia"/>
        </w:rPr>
        <w:t>关于“上层建筑”和“经济基础”这一对</w:t>
      </w:r>
      <w:bookmarkEnd w:id="393"/>
    </w:p>
    <w:p w14:paraId="29F60F58" w14:textId="30F5D554" w:rsidR="004C12C9" w:rsidRPr="0041776F" w:rsidRDefault="004C12C9" w:rsidP="0041776F">
      <w:pPr>
        <w:pStyle w:val="A5"/>
      </w:pPr>
      <w:r>
        <w:rPr>
          <w:rFonts w:hint="eastAsia"/>
        </w:rPr>
        <w:t>上层建筑是指统治阶级为了维护统治，为了维护其经济基础，而搞的政治制度、法律、意识形态宣传等内容；他和经济基础是相对的。</w:t>
      </w:r>
    </w:p>
    <w:p w14:paraId="195F0F5D" w14:textId="4E330E00" w:rsidR="004C12C9" w:rsidRDefault="004C12C9" w:rsidP="0041776F">
      <w:pPr>
        <w:pStyle w:val="A5"/>
      </w:pPr>
      <w:r>
        <w:rPr>
          <w:rFonts w:hint="eastAsia"/>
        </w:rPr>
        <w:t>在人类历史上的大多数时候，尤其是和平时期，“经济基础”是决定“上层建筑”的。但特殊时候，是“上层建筑”决定“经济基础”，比如暴力革命的时候的打土豪分田地，比如社会主义改造的过程，还有毛主席的继续革命时期，这都是“上层建筑”决定“经济基础”，而不是“经济基础”决定“上层建筑”。</w:t>
      </w:r>
    </w:p>
    <w:p w14:paraId="32559DE5" w14:textId="54122197" w:rsidR="004C12C9" w:rsidRDefault="004C12C9" w:rsidP="0041776F">
      <w:pPr>
        <w:pStyle w:val="A5"/>
      </w:pPr>
      <w:r>
        <w:rPr>
          <w:rFonts w:hint="eastAsia"/>
        </w:rPr>
        <w:t>所以，“上层建筑”和“经济基础”之间是可以互相决定的，也就是互相矛盾、互相辩证运动的关系。其中矛盾的主要方面一般是“经济基础”，特殊</w:t>
      </w:r>
      <w:r>
        <w:rPr>
          <w:rFonts w:hint="eastAsia"/>
        </w:rPr>
        <w:lastRenderedPageBreak/>
        <w:t>时候可能是“上层建筑”。这就是辩证法三论的“两点论”、“重点论”。</w:t>
      </w:r>
    </w:p>
    <w:p w14:paraId="542A9CD3" w14:textId="7A6A091E" w:rsidR="004C12C9" w:rsidRPr="0041776F" w:rsidRDefault="004C12C9" w:rsidP="0041776F">
      <w:pPr>
        <w:pStyle w:val="A5"/>
      </w:pPr>
      <w:r>
        <w:rPr>
          <w:rFonts w:hint="eastAsia"/>
        </w:rPr>
        <w:t>也就是说，“上层建筑”和“经济基础”之间，是辩证法“三论”中的“两点论”的关系，不是辩证法的“一元论”的“物质决定意识”的关系，不是固定的某一方决定另一方的关系，不是“一元论”，更不是“二元论”，而是“两点论”、“重点论”。</w:t>
      </w:r>
    </w:p>
    <w:p w14:paraId="04F0EDD8" w14:textId="643785F2" w:rsidR="004C12C9" w:rsidRPr="0041776F" w:rsidRDefault="004C12C9" w:rsidP="0041776F">
      <w:pPr>
        <w:pStyle w:val="A5"/>
      </w:pPr>
      <w:r>
        <w:rPr>
          <w:rFonts w:hint="eastAsia"/>
        </w:rPr>
        <w:t>这是“上层建筑”和“经济基础”这一对，下面说说“社会存在”和“社会意识”这一对。</w:t>
      </w:r>
    </w:p>
    <w:p w14:paraId="3C9B8134" w14:textId="385F67E8" w:rsidR="004C12C9" w:rsidRPr="0041776F" w:rsidRDefault="00124D39" w:rsidP="00124D39">
      <w:pPr>
        <w:pStyle w:val="A530"/>
      </w:pPr>
      <w:bookmarkStart w:id="394" w:name="_Toc182735707"/>
      <w:r>
        <w:rPr>
          <w:rFonts w:hint="eastAsia"/>
        </w:rPr>
        <w:t>（二）</w:t>
      </w:r>
      <w:r w:rsidR="009B3E4D">
        <w:rPr>
          <w:rFonts w:hint="eastAsia"/>
        </w:rPr>
        <w:t>关于</w:t>
      </w:r>
      <w:r w:rsidR="004C12C9">
        <w:rPr>
          <w:rFonts w:hint="eastAsia"/>
        </w:rPr>
        <w:t>“社会存在”和“社会意识”这一对</w:t>
      </w:r>
      <w:bookmarkEnd w:id="394"/>
    </w:p>
    <w:p w14:paraId="24519059" w14:textId="4997F516" w:rsidR="004C12C9" w:rsidRDefault="004C12C9" w:rsidP="0041776F">
      <w:pPr>
        <w:pStyle w:val="A5"/>
      </w:pPr>
      <w:r>
        <w:rPr>
          <w:rFonts w:hint="eastAsia"/>
        </w:rPr>
        <w:t>“社会意识”是客观社会物质存在（“社会存在”）让人们产生出来的精神、思想等意识形态，是一定的社会经济条件、政治制度、法律制度、文化制度等社会条件（“社会存在”）下，人们大脑对社会现实的反映，是“反映论”。它们之间是“物质决定意识”的关系，是“一元论”的关系，不能说成“社会意识”和“社会存在”是互相决定的，只能说“社会存在”决定“社会意识”，不能说“社会意识”决定“社会存在”。归根结底来说，只能是物质决定精神，不能说是精神决定物质。这个主次是不能颠倒的。只能搞“一元论”，不能搞“二元论”。</w:t>
      </w:r>
    </w:p>
    <w:p w14:paraId="00EBB6DA" w14:textId="1B407F3D" w:rsidR="004C12C9" w:rsidRPr="0041776F" w:rsidRDefault="004C12C9" w:rsidP="0041776F">
      <w:pPr>
        <w:pStyle w:val="A5"/>
      </w:pPr>
      <w:r>
        <w:rPr>
          <w:rFonts w:hint="eastAsia"/>
        </w:rPr>
        <w:lastRenderedPageBreak/>
        <w:t>所以“社会存在”和“社会意识”是“物质决定意识”的关系，是“一元论”的关系，不是“两点论“的关系，更不是”二元论”的关系。</w:t>
      </w:r>
    </w:p>
    <w:p w14:paraId="3EB527C7" w14:textId="444BE1F9" w:rsidR="004C12C9" w:rsidRDefault="004C12C9" w:rsidP="0041776F">
      <w:pPr>
        <w:pStyle w:val="A5"/>
      </w:pPr>
      <w:r>
        <w:rPr>
          <w:rFonts w:hint="eastAsia"/>
        </w:rPr>
        <w:t>所以这两对，一对是辩证法“三论”中的“两点论”、“重点论”的关系，一对是辩证法“三论”中“物质决定意识”的“一元论”的关系。别搞混了。</w:t>
      </w:r>
    </w:p>
    <w:p w14:paraId="63D5F15D" w14:textId="2AC67712" w:rsidR="004C12C9" w:rsidRPr="0041776F" w:rsidRDefault="00124D39" w:rsidP="00124D39">
      <w:pPr>
        <w:pStyle w:val="A530"/>
      </w:pPr>
      <w:bookmarkStart w:id="395" w:name="_Toc182735708"/>
      <w:r>
        <w:rPr>
          <w:rFonts w:hint="eastAsia"/>
        </w:rPr>
        <w:t>（三）</w:t>
      </w:r>
      <w:r w:rsidR="004C12C9">
        <w:rPr>
          <w:rFonts w:hint="eastAsia"/>
        </w:rPr>
        <w:t>关于“意识形态上层建筑”</w:t>
      </w:r>
      <w:bookmarkEnd w:id="395"/>
    </w:p>
    <w:p w14:paraId="16689E16" w14:textId="6F392E1F" w:rsidR="004C12C9" w:rsidRDefault="004C12C9" w:rsidP="0041776F">
      <w:pPr>
        <w:pStyle w:val="A5"/>
      </w:pPr>
      <w:r>
        <w:rPr>
          <w:rFonts w:hint="eastAsia"/>
        </w:rPr>
        <w:t>“上层建筑”包括“政治上层建筑”和“意识形态上层建筑”两大部分，这两大部分都是为了政治目的而存在的，是统治阶级为了维护统治而搞出来的东西，是为了经济基础服务的。也就是说，“意识形态上层建筑”是为经济基础服务的，是单纯为了这个目的，而搞出来的特殊的精神产品，它带有明显的政治目的，它和“政治上层建筑”一样，是政治生活中的客观存在，是一种客观的“社会存在”。</w:t>
      </w:r>
    </w:p>
    <w:p w14:paraId="46857F8B" w14:textId="1A0629D6" w:rsidR="004C12C9" w:rsidRDefault="00124D39" w:rsidP="00124D39">
      <w:pPr>
        <w:pStyle w:val="A530"/>
      </w:pPr>
      <w:bookmarkStart w:id="396" w:name="_Toc182735709"/>
      <w:r>
        <w:rPr>
          <w:rFonts w:hint="eastAsia"/>
        </w:rPr>
        <w:t>（四）</w:t>
      </w:r>
      <w:r w:rsidR="004C12C9">
        <w:rPr>
          <w:rFonts w:hint="eastAsia"/>
        </w:rPr>
        <w:t>“意识形态上层建筑”和“社会意识”的区别和联系</w:t>
      </w:r>
      <w:bookmarkEnd w:id="396"/>
    </w:p>
    <w:p w14:paraId="0A7AD144" w14:textId="77777777" w:rsidR="004C12C9" w:rsidRDefault="004C12C9" w:rsidP="004C12C9">
      <w:pPr>
        <w:pStyle w:val="A5"/>
      </w:pPr>
    </w:p>
    <w:p w14:paraId="2BB2FD82" w14:textId="788B74D0" w:rsidR="004C12C9" w:rsidRDefault="004C12C9" w:rsidP="0041776F">
      <w:pPr>
        <w:pStyle w:val="A5"/>
      </w:pPr>
      <w:r>
        <w:rPr>
          <w:rFonts w:hint="eastAsia"/>
        </w:rPr>
        <w:t>上面已经说到了，“意识形态上层建筑”是统治阶级为了维护统治而搞出来的特殊的精神产品，带</w:t>
      </w:r>
      <w:r>
        <w:rPr>
          <w:rFonts w:hint="eastAsia"/>
        </w:rPr>
        <w:lastRenderedPageBreak/>
        <w:t>有明显的政治目的，是统治阶级非常主动的意识形态行为。</w:t>
      </w:r>
    </w:p>
    <w:p w14:paraId="77F1F889" w14:textId="261C5678" w:rsidR="004C12C9" w:rsidRPr="0041776F" w:rsidRDefault="004C12C9" w:rsidP="0041776F">
      <w:pPr>
        <w:pStyle w:val="A5"/>
      </w:pPr>
      <w:r>
        <w:rPr>
          <w:rFonts w:hint="eastAsia"/>
        </w:rPr>
        <w:t>而“社会意识”，一般则指整个社会上的人们，在一定的社会经济条件、政治制度、法律制度、文化制度等社会条件（“社会存在”）下，人们大脑对社会现实的“相对被动”的反映。</w:t>
      </w:r>
    </w:p>
    <w:p w14:paraId="4A809990" w14:textId="0F86CC17" w:rsidR="004C12C9" w:rsidRPr="0041776F" w:rsidRDefault="004C12C9" w:rsidP="0041776F">
      <w:pPr>
        <w:pStyle w:val="A5"/>
      </w:pPr>
      <w:r>
        <w:rPr>
          <w:rFonts w:hint="eastAsia"/>
        </w:rPr>
        <w:t>所以，“社会意识”和“意识形态上层建筑”的不同在于，“社会意识”不仅保护统治阶级的意识形态，还包括被统治阶级的意识形态；“社会意识”不仅包括带有明显的政治目的那些意识形态，更包括那些人们在接触社会后，自然而然产生的那些无明显目的的自发的意识形态，这部分意识形态没有特别自觉地、要主动去影响政治。</w:t>
      </w:r>
    </w:p>
    <w:p w14:paraId="2CB87F9B" w14:textId="2AAD5605" w:rsidR="004C12C9" w:rsidRPr="0041776F" w:rsidRDefault="004C12C9" w:rsidP="0041776F">
      <w:pPr>
        <w:pStyle w:val="A5"/>
      </w:pPr>
      <w:r>
        <w:rPr>
          <w:rFonts w:hint="eastAsia"/>
        </w:rPr>
        <w:t>这是“社会意识”和“意识形态上层建筑”的区别。</w:t>
      </w:r>
    </w:p>
    <w:p w14:paraId="62354779" w14:textId="2B12137A" w:rsidR="004C12C9" w:rsidRDefault="004C12C9" w:rsidP="0041776F">
      <w:pPr>
        <w:pStyle w:val="A5"/>
      </w:pPr>
      <w:r>
        <w:rPr>
          <w:rFonts w:hint="eastAsia"/>
        </w:rPr>
        <w:t>但是，“社会意识”和“意识形态上层建筑”的界限不是绝对的。他们之间存在互相转化的关系。这个现在就不详细论述了，以后再说。</w:t>
      </w:r>
    </w:p>
    <w:p w14:paraId="792AAF10" w14:textId="34ECD3EF" w:rsidR="004C12C9" w:rsidRPr="0041776F" w:rsidRDefault="004C12C9" w:rsidP="0041776F">
      <w:pPr>
        <w:pStyle w:val="A5"/>
      </w:pPr>
      <w:r>
        <w:rPr>
          <w:rFonts w:hint="eastAsia"/>
        </w:rPr>
        <w:t>以上，就是关于“社会意识”和“意识形态上层建筑”之间的关系的总的说明。</w:t>
      </w:r>
    </w:p>
    <w:p w14:paraId="6DF611FD" w14:textId="63AE130D" w:rsidR="004C12C9" w:rsidRDefault="00124D39" w:rsidP="00124D39">
      <w:pPr>
        <w:pStyle w:val="A530"/>
      </w:pPr>
      <w:bookmarkStart w:id="397" w:name="_Toc182735710"/>
      <w:r>
        <w:rPr>
          <w:rFonts w:hint="eastAsia"/>
        </w:rPr>
        <w:t>（五）</w:t>
      </w:r>
      <w:r w:rsidR="004C12C9">
        <w:rPr>
          <w:rFonts w:hint="eastAsia"/>
        </w:rPr>
        <w:t>补充：关于物质和精神的关系的问题</w:t>
      </w:r>
      <w:bookmarkEnd w:id="397"/>
    </w:p>
    <w:p w14:paraId="3B7400A0" w14:textId="66A36FCA" w:rsidR="004C12C9" w:rsidRDefault="004C12C9" w:rsidP="0041776F">
      <w:pPr>
        <w:pStyle w:val="A5"/>
      </w:pPr>
      <w:r>
        <w:rPr>
          <w:rFonts w:hint="eastAsia"/>
        </w:rPr>
        <w:t>物质和精神的绝对对立，在“本体论”范畴内有效。也就是说，在论述世界本源的时候，物质和精神</w:t>
      </w:r>
      <w:r>
        <w:rPr>
          <w:rFonts w:hint="eastAsia"/>
        </w:rPr>
        <w:lastRenderedPageBreak/>
        <w:t>是对立的。世界的本源只能是物质，而不可能是精神。</w:t>
      </w:r>
    </w:p>
    <w:p w14:paraId="42B6085B" w14:textId="2968546E" w:rsidR="004C12C9" w:rsidRPr="0041776F" w:rsidRDefault="004C12C9" w:rsidP="0041776F">
      <w:pPr>
        <w:pStyle w:val="A5"/>
      </w:pPr>
      <w:r>
        <w:rPr>
          <w:rFonts w:hint="eastAsia"/>
        </w:rPr>
        <w:t>但是一旦超出了“本体论”的范畴，这个对立就不是绝对的。</w:t>
      </w:r>
    </w:p>
    <w:p w14:paraId="20FEC6BA" w14:textId="5BBA2D8B" w:rsidR="004C12C9" w:rsidRDefault="004C12C9" w:rsidP="0041776F">
      <w:pPr>
        <w:pStyle w:val="A5"/>
      </w:pPr>
      <w:r>
        <w:rPr>
          <w:rFonts w:hint="eastAsia"/>
        </w:rPr>
        <w:t>在关于人类的“认识论”的范畴内，在论述人对客观现实进行改造的时候，精神和物质就不是绝对对立的，而是辩证运动的。因为这里面有人要改造世界的主观能动因素在里面。</w:t>
      </w:r>
    </w:p>
    <w:p w14:paraId="3A8A6760" w14:textId="43D4FE9E" w:rsidR="004C12C9" w:rsidRDefault="004C12C9" w:rsidP="0041776F">
      <w:pPr>
        <w:pStyle w:val="A5"/>
      </w:pPr>
      <w:r>
        <w:rPr>
          <w:rFonts w:hint="eastAsia"/>
        </w:rPr>
        <w:t>在“本体论”的范畴内，物质和精神只能归结于物质这个本源，是“一元论”。在“认识论”的范畴内，物质和精神是互相辩证运动的，是“两点论”。</w:t>
      </w:r>
    </w:p>
    <w:p w14:paraId="7AB6BFA7" w14:textId="5ADF9CEC" w:rsidR="004C12C9" w:rsidRPr="0041776F" w:rsidRDefault="004C12C9" w:rsidP="0041776F">
      <w:pPr>
        <w:pStyle w:val="A5"/>
      </w:pPr>
      <w:r>
        <w:rPr>
          <w:rFonts w:hint="eastAsia"/>
        </w:rPr>
        <w:t>而社会存在和社会意识，是讲的“本体论”的范畴的事，是“一元论”。</w:t>
      </w:r>
    </w:p>
    <w:p w14:paraId="5AFDBB71" w14:textId="622F2DF5" w:rsidR="0041776F" w:rsidRDefault="004C12C9" w:rsidP="00DA3C05">
      <w:pPr>
        <w:pStyle w:val="A5"/>
      </w:pPr>
      <w:r>
        <w:rPr>
          <w:rFonts w:hint="eastAsia"/>
        </w:rPr>
        <w:t>而经济基础和意识形态上层建筑，是讲的“认识论”范畴内的事，是“两点论”。</w:t>
      </w:r>
    </w:p>
    <w:p w14:paraId="55AAE13A" w14:textId="2C8BCBBC" w:rsidR="00971D72" w:rsidRPr="00971D72" w:rsidRDefault="00971D72" w:rsidP="00525AD4">
      <w:pPr>
        <w:pStyle w:val="A512"/>
      </w:pPr>
      <w:bookmarkStart w:id="398" w:name="_Toc179843753"/>
      <w:bookmarkStart w:id="399" w:name="_Toc182735711"/>
      <w:bookmarkStart w:id="400" w:name="_Hlk179275937"/>
      <w:r w:rsidRPr="00971D72">
        <w:rPr>
          <w:rFonts w:hint="eastAsia"/>
        </w:rPr>
        <w:lastRenderedPageBreak/>
        <w:t>附录</w:t>
      </w:r>
      <w:r w:rsidR="00954DA4">
        <w:rPr>
          <w:rFonts w:hint="eastAsia"/>
        </w:rPr>
        <w:t>9</w:t>
      </w:r>
      <w:r w:rsidRPr="00971D72">
        <w:rPr>
          <w:rFonts w:hint="eastAsia"/>
        </w:rPr>
        <w:t>：康生语录选编</w:t>
      </w:r>
      <w:r w:rsidRPr="00971D72">
        <w:br/>
      </w:r>
      <w:r w:rsidRPr="00971D72">
        <w:rPr>
          <w:rFonts w:hint="eastAsia"/>
        </w:rPr>
        <w:t>——康生关于文化大革命的理论论述</w:t>
      </w:r>
      <w:bookmarkEnd w:id="398"/>
      <w:bookmarkEnd w:id="399"/>
    </w:p>
    <w:p w14:paraId="178F4EBB" w14:textId="77777777" w:rsidR="00971D72" w:rsidRPr="00971D72" w:rsidRDefault="00971D72" w:rsidP="00525AD4">
      <w:pPr>
        <w:pStyle w:val="A520"/>
      </w:pPr>
      <w:bookmarkStart w:id="401" w:name="_Toc179605863"/>
      <w:bookmarkStart w:id="402" w:name="_Toc179843754"/>
      <w:bookmarkStart w:id="403" w:name="_Toc182735712"/>
      <w:r w:rsidRPr="00971D72">
        <w:rPr>
          <w:rFonts w:hint="eastAsia"/>
        </w:rPr>
        <w:t>第</w:t>
      </w:r>
      <w:r w:rsidRPr="00971D72">
        <w:rPr>
          <w:rFonts w:hint="eastAsia"/>
        </w:rPr>
        <w:t>1</w:t>
      </w:r>
      <w:r w:rsidRPr="00971D72">
        <w:rPr>
          <w:rFonts w:hint="eastAsia"/>
        </w:rPr>
        <w:t>节：关于社会主义社会的阶级和阶级斗争</w:t>
      </w:r>
      <w:bookmarkEnd w:id="401"/>
      <w:bookmarkEnd w:id="402"/>
      <w:bookmarkEnd w:id="403"/>
    </w:p>
    <w:p w14:paraId="6FCC1B8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449ABD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我们应该承认，</w:t>
      </w:r>
      <w:r w:rsidRPr="00971D72">
        <w:rPr>
          <w:rFonts w:ascii="Times New Roman" w:eastAsia="黑体" w:hAnsi="Times New Roman" w:hint="eastAsia"/>
          <w:color w:val="FF0000"/>
          <w:spacing w:val="-8"/>
          <w:sz w:val="30"/>
        </w:rPr>
        <w:t>社会主义社会还有阶级和阶级斗争</w:t>
      </w:r>
      <w:r w:rsidRPr="00971D72">
        <w:rPr>
          <w:rFonts w:ascii="Times New Roman" w:eastAsia="宋体" w:hAnsi="Times New Roman" w:hint="eastAsia"/>
          <w:spacing w:val="-8"/>
          <w:sz w:val="30"/>
        </w:rPr>
        <w:t>。在这个问题上，斯大林犯了错误。承认社会主义社会有阶级斗争的只有中阿两党。但是中阿两党对这个问题的认识也不完全一致。阿党承认社会主义社会存在阶级斗争，但是，不承认存在阶级。无产阶级专政是阶级对阶级的专政，不是阶级对若干分子的政。如果认为社会主义社会不存在阶级，那么赫鲁晓夫就对了，因为没有专政的对象了。问题在于对阶级的看法。过去划分阶级，是依据列宁的定义，从生产资料和经济范畴来划分阶级的。而忽略了毛主席所发展了的、不仅从经济范畴，而且要从政治、思想范畴来划分阶级。</w:t>
      </w:r>
    </w:p>
    <w:p w14:paraId="19532D9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27095180"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——中马两党第六次会谈讲话</w:t>
      </w:r>
    </w:p>
    <w:p w14:paraId="2B886C33"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（1967年1月20日）</w:t>
      </w:r>
    </w:p>
    <w:p w14:paraId="67AB78D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列宁从生产资料的占有等原则划分阶级，</w:t>
      </w:r>
      <w:r w:rsidRPr="00971D72">
        <w:rPr>
          <w:rFonts w:ascii="Times New Roman" w:eastAsia="黑体" w:hAnsi="Times New Roman" w:hint="eastAsia"/>
          <w:color w:val="FF0000"/>
          <w:spacing w:val="-8"/>
          <w:sz w:val="30"/>
        </w:rPr>
        <w:t>是对的，但是并不完备</w:t>
      </w:r>
      <w:r w:rsidRPr="00971D72">
        <w:rPr>
          <w:rFonts w:ascii="Times New Roman" w:eastAsia="宋体" w:hAnsi="Times New Roman" w:hint="eastAsia"/>
          <w:spacing w:val="-8"/>
          <w:sz w:val="30"/>
        </w:rPr>
        <w:t>。毛泽东同志在论社会主义社会的阶级和阶级斗争时，把经济政治、思想这三个因素结合起来，我们觉得这样才是完整的，是创造性地发展了马克思列宁主义。</w:t>
      </w:r>
    </w:p>
    <w:p w14:paraId="384857B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A596EAE"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——同阿尔巴尼亚谢胡的谈话</w:t>
      </w:r>
    </w:p>
    <w:p w14:paraId="63F7DE54"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（1966年11月12日）</w:t>
      </w:r>
    </w:p>
    <w:p w14:paraId="3719238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A755BF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356161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899E71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在资本主义社会中，阶级斗争最明显地表现在经济范畴，当然也表现在政治、思想范畴，而在社会主义社会中，阶级斗争</w:t>
      </w:r>
      <w:r w:rsidRPr="00971D72">
        <w:rPr>
          <w:rFonts w:ascii="Times New Roman" w:eastAsia="黑体" w:hAnsi="Times New Roman" w:hint="eastAsia"/>
          <w:color w:val="FF0000"/>
          <w:spacing w:val="-8"/>
          <w:sz w:val="30"/>
        </w:rPr>
        <w:t>主要表现在政治、思想范畴</w:t>
      </w:r>
      <w:r w:rsidRPr="00971D72">
        <w:rPr>
          <w:rFonts w:ascii="Times New Roman" w:eastAsia="宋体" w:hAnsi="Times New Roman" w:hint="eastAsia"/>
          <w:spacing w:val="-8"/>
          <w:sz w:val="30"/>
        </w:rPr>
        <w:t>，当然也表现在经济范畴。</w:t>
      </w:r>
    </w:p>
    <w:p w14:paraId="43423CE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F287ADC"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——同锡共桑穆加塔桑的谈话</w:t>
      </w:r>
    </w:p>
    <w:p w14:paraId="2EFE2230"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（1966年10月15日）</w:t>
      </w:r>
    </w:p>
    <w:p w14:paraId="6672643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D7BE84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spacing w:val="-8"/>
          <w:sz w:val="30"/>
        </w:rPr>
        <w:br w:type="page"/>
      </w:r>
    </w:p>
    <w:p w14:paraId="258AB22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在这个历史阶段中，始终存在着阶级、阶级矛盾和阶级斗争。”——这个问题，实际上是马克思、恩格斯、列宁、斯大林没有完全解决的。资本主义国家的无产阶级政党没有实权，现在不是那么迫切。社会主义社会，不但存在着阶级，而且整个的历史阶段，</w:t>
      </w:r>
      <w:r w:rsidRPr="00971D72">
        <w:rPr>
          <w:rFonts w:ascii="Times New Roman" w:eastAsia="黑体" w:hAnsi="Times New Roman" w:hint="eastAsia"/>
          <w:color w:val="FF0000"/>
          <w:spacing w:val="-8"/>
          <w:sz w:val="30"/>
        </w:rPr>
        <w:t>始终存在着阶级、阶级矛盾和阶级斗争</w:t>
      </w:r>
      <w:r w:rsidRPr="00971D72">
        <w:rPr>
          <w:rFonts w:ascii="Times New Roman" w:eastAsia="宋体" w:hAnsi="Times New Roman" w:hint="eastAsia"/>
          <w:spacing w:val="-8"/>
          <w:sz w:val="30"/>
        </w:rPr>
        <w:t>。这个问题，涉及到一系列的理论问题。你找一找过去的那些政治经济学教书，以及我们过去的土改大纲是怎样划分阶级的，从经济上，从剥削地位上划分嘛！主要从经济范畴上划分阶级这是对的，是马克思主义的。但是毛主席看阶级问题，他是结合起来看的，</w:t>
      </w:r>
      <w:r w:rsidRPr="00971D72">
        <w:rPr>
          <w:rFonts w:ascii="Times New Roman" w:eastAsia="黑体" w:hAnsi="Times New Roman" w:hint="eastAsia"/>
          <w:color w:val="FF0000"/>
          <w:spacing w:val="-8"/>
          <w:sz w:val="30"/>
        </w:rPr>
        <w:t>不仅从经济范畴来看，而且从政治范畴、思想范畴来看</w:t>
      </w:r>
      <w:r w:rsidRPr="00971D72">
        <w:rPr>
          <w:rFonts w:ascii="Times New Roman" w:eastAsia="宋体" w:hAnsi="Times New Roman" w:hint="eastAsia"/>
          <w:spacing w:val="-8"/>
          <w:sz w:val="30"/>
        </w:rPr>
        <w:t>。在社会主义社会，存在着阶级、阶级斗争，与资本主义社会存在着阶级、阶级斗争有本质的不同。资本主义社会阶级的存在，特别突出地表现在经济剥削关系上。社会主义社会中间的阶级，虽然也存在着经济方面的矛盾，但是表现在思想范畴、政治范畴方面，那就始终存在着阶级、阶级矛盾和阶级斗争，</w:t>
      </w:r>
      <w:r w:rsidRPr="00971D72">
        <w:rPr>
          <w:rFonts w:ascii="Times New Roman" w:eastAsia="黑体" w:hAnsi="Times New Roman" w:hint="eastAsia"/>
          <w:color w:val="FF0000"/>
          <w:spacing w:val="-8"/>
          <w:sz w:val="30"/>
        </w:rPr>
        <w:t>存在着社会主义同资本主义两条道路的斗争，存在着资本主义复辟的危险性</w:t>
      </w:r>
      <w:r w:rsidRPr="00971D72">
        <w:rPr>
          <w:rFonts w:ascii="Times New Roman" w:eastAsia="宋体" w:hAnsi="Times New Roman" w:hint="eastAsia"/>
          <w:spacing w:val="-8"/>
          <w:sz w:val="30"/>
        </w:rPr>
        <w:t>，存在着帝国主义和现代修正主义进行颠复和侵略的威胁。</w:t>
      </w:r>
    </w:p>
    <w:p w14:paraId="54E14B2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20CC77F"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——关于“九大”党章的讲话</w:t>
      </w:r>
    </w:p>
    <w:p w14:paraId="1F4E330C"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lastRenderedPageBreak/>
        <w:t>（1970年4月18日）</w:t>
      </w:r>
    </w:p>
    <w:p w14:paraId="16091A0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637F04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社会主义的工厂可能不可能产生资本主义、资产阶级分子？我们答复是肯定的，不仅在苏联，在中国有些工厂也产生了。</w:t>
      </w:r>
      <w:r w:rsidRPr="00971D72">
        <w:rPr>
          <w:rFonts w:ascii="Times New Roman" w:eastAsia="黑体" w:hAnsi="Times New Roman" w:hint="eastAsia"/>
          <w:color w:val="FF0000"/>
          <w:spacing w:val="-8"/>
          <w:sz w:val="30"/>
        </w:rPr>
        <w:t>为什么工厂会产生资本主义呢？</w:t>
      </w:r>
      <w:r w:rsidRPr="00971D72">
        <w:rPr>
          <w:rFonts w:ascii="Times New Roman" w:eastAsia="宋体" w:hAnsi="Times New Roman" w:hint="eastAsia"/>
          <w:spacing w:val="-8"/>
          <w:sz w:val="30"/>
        </w:rPr>
        <w:t>这是由于社会主义社会还是共产主义社会的低级阶段，是刚由资本主义产生出来的，是向共产主义过渡的阶段，它的经济条件还不成熟。它的生产资料是公有制，但商品等价交换的原则还是起作用。它的劳动关系还存在着资产阶级法权残余。商品等价交换的原则还是按劳付酬，而不是按需分配。这种按劳付酬今天是取消还是保留它呢？今天它对生产力的发展还有积极的方面，所以，我们国家还要用法律来保护它。同时，它是资产阶级法权的残余，所以不可能不产生资本主义、资产阶级，不能不产生工厂中工人的工资差别的悬殊。</w:t>
      </w:r>
    </w:p>
    <w:p w14:paraId="5B0ACCE8"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——对专案工作人员的讲话</w:t>
      </w:r>
    </w:p>
    <w:p w14:paraId="4863C1C3"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（1966年12月27日）</w:t>
      </w:r>
    </w:p>
    <w:p w14:paraId="360D3BB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4B9C31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不仅在农村小生产中会产生资本主义和新的资产阶级，就是在大工厂中，由于存在等价交换原则，也就是存在资产阶级法权残余，也同样会产生资本</w:t>
      </w:r>
      <w:r w:rsidRPr="00971D72">
        <w:rPr>
          <w:rFonts w:ascii="Times New Roman" w:eastAsia="宋体" w:hAnsi="Times New Roman" w:hint="eastAsia"/>
          <w:spacing w:val="-8"/>
          <w:sz w:val="30"/>
        </w:rPr>
        <w:lastRenderedPageBreak/>
        <w:t>主义和新的资产阶级。因此，</w:t>
      </w:r>
      <w:r w:rsidRPr="00971D72">
        <w:rPr>
          <w:rFonts w:ascii="Times New Roman" w:eastAsia="黑体" w:hAnsi="Times New Roman" w:hint="eastAsia"/>
          <w:color w:val="FF0000"/>
          <w:spacing w:val="-8"/>
          <w:sz w:val="30"/>
        </w:rPr>
        <w:t>否认社会主义社会存在阶级和阶级斗争是不正确的</w:t>
      </w:r>
      <w:r w:rsidRPr="00971D72">
        <w:rPr>
          <w:rFonts w:ascii="Times New Roman" w:eastAsia="宋体" w:hAnsi="Times New Roman" w:hint="eastAsia"/>
          <w:spacing w:val="-8"/>
          <w:sz w:val="30"/>
        </w:rPr>
        <w:t>。</w:t>
      </w:r>
    </w:p>
    <w:p w14:paraId="557D0AE3"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——同巴西共产党（马列）阿马索纳斯的谈话</w:t>
      </w:r>
    </w:p>
    <w:p w14:paraId="39178AA5"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（1967年1月26日）</w:t>
      </w:r>
    </w:p>
    <w:p w14:paraId="572EB02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528F50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F4CE91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所谓社会主义社会，它是到共产主义社会的过渡阶段，但</w:t>
      </w:r>
      <w:r w:rsidRPr="00971D72">
        <w:rPr>
          <w:rFonts w:ascii="Times New Roman" w:eastAsia="黑体" w:hAnsi="Times New Roman" w:hint="eastAsia"/>
          <w:color w:val="FF0000"/>
          <w:spacing w:val="-8"/>
          <w:sz w:val="30"/>
        </w:rPr>
        <w:t>不是一种短期的过渡，而是一种很长的人类历史发展阶段。在这个历史阶段中，从头到底都存在着阶级、阶级矛盾和阶级斗争</w:t>
      </w:r>
      <w:r w:rsidRPr="00971D72">
        <w:rPr>
          <w:rFonts w:ascii="Times New Roman" w:eastAsia="宋体" w:hAnsi="Times New Roman" w:hint="eastAsia"/>
          <w:spacing w:val="-8"/>
          <w:sz w:val="30"/>
        </w:rPr>
        <w:t>。</w:t>
      </w:r>
    </w:p>
    <w:p w14:paraId="4497894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47B1662"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——同波共米雅尔的谈话</w:t>
      </w:r>
    </w:p>
    <w:p w14:paraId="0116650D"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（1969年10月2日）</w:t>
      </w:r>
    </w:p>
    <w:p w14:paraId="532F671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C9275C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9BD673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无产阶级文化大革命是社会主义革命的一个</w:t>
      </w:r>
      <w:r w:rsidRPr="00971D72">
        <w:rPr>
          <w:rFonts w:ascii="Times New Roman" w:eastAsia="黑体" w:hAnsi="Times New Roman" w:hint="eastAsia"/>
          <w:color w:val="FF0000"/>
          <w:spacing w:val="-8"/>
          <w:sz w:val="30"/>
        </w:rPr>
        <w:t>新阶段</w:t>
      </w:r>
      <w:r w:rsidRPr="00971D72">
        <w:rPr>
          <w:rFonts w:ascii="Times New Roman" w:eastAsia="宋体" w:hAnsi="Times New Roman" w:hint="eastAsia"/>
          <w:spacing w:val="-8"/>
          <w:sz w:val="30"/>
        </w:rPr>
        <w:t>，是无产阶级同资产阶级的尖锐的阶级斗争。这个斗争反映在党内，是两条路线的斗争，是两条道路的斗争……无产阶级取得全国政权之后，社会上的阶级斗争也好，党内两条路线的斗争也好，</w:t>
      </w:r>
      <w:r w:rsidRPr="00971D72">
        <w:rPr>
          <w:rFonts w:ascii="Times New Roman" w:eastAsia="黑体" w:hAnsi="Times New Roman" w:hint="eastAsia"/>
          <w:color w:val="FF0000"/>
          <w:spacing w:val="-8"/>
          <w:sz w:val="30"/>
        </w:rPr>
        <w:t>基本问题是走社会主义道路还是走资本主义道路的问题</w:t>
      </w:r>
      <w:r w:rsidRPr="00971D72">
        <w:rPr>
          <w:rFonts w:ascii="Times New Roman" w:eastAsia="宋体" w:hAnsi="Times New Roman" w:hint="eastAsia"/>
          <w:spacing w:val="-8"/>
          <w:sz w:val="30"/>
        </w:rPr>
        <w:t>。</w:t>
      </w:r>
    </w:p>
    <w:p w14:paraId="722CFEC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337A7E8"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lastRenderedPageBreak/>
        <w:t>——同专案工作人员的谈话</w:t>
      </w:r>
    </w:p>
    <w:p w14:paraId="49315A5B"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（1966年12月27日）</w:t>
      </w:r>
    </w:p>
    <w:p w14:paraId="05641E3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CE6FC1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spacing w:val="-8"/>
          <w:sz w:val="30"/>
        </w:rPr>
        <w:br w:type="page"/>
      </w:r>
    </w:p>
    <w:p w14:paraId="7460EFD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两条路线斗争最本质的问题就是中国向何处去的问题，就是《新民主主义论》头一章头一节所讲的问题，中国向何处去？就是说，中国</w:t>
      </w:r>
      <w:r w:rsidRPr="00971D72">
        <w:rPr>
          <w:rFonts w:ascii="Times New Roman" w:eastAsia="黑体" w:hAnsi="Times New Roman" w:hint="eastAsia"/>
          <w:color w:val="FF0000"/>
          <w:spacing w:val="-8"/>
          <w:sz w:val="30"/>
        </w:rPr>
        <w:t>是走社会主义道路还是走资本主义道路</w:t>
      </w:r>
      <w:r w:rsidRPr="00971D72">
        <w:rPr>
          <w:rFonts w:ascii="Times New Roman" w:eastAsia="宋体" w:hAnsi="Times New Roman" w:hint="eastAsia"/>
          <w:spacing w:val="-8"/>
          <w:sz w:val="30"/>
        </w:rPr>
        <w:t>，这是两条路线斗争的一个基本问题。以毛主席为代表的马列主义无产阶级的革命路线就是民主革命胜利以后坚持走社会主义道路，全国解放以后，把我们国家建成一个社会主义的国家，以刘、邓为代表的资产阶级反动路线，是要使中国和全国解放以后走资本主义道路……这一个斗争，在过去存在，现在存在，在中国从社会主义过渡到共产主义阶段中也是存在的，因为这一个很长很长的历史时期还存在着阶级、阶级斗争</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（这就）必然会反映到我们党内来。</w:t>
      </w:r>
    </w:p>
    <w:p w14:paraId="45DDF90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FA74700"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——在中央党校工作人员大会上的讲话</w:t>
      </w:r>
    </w:p>
    <w:p w14:paraId="7F5BB372"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（1967年4月23日）</w:t>
      </w:r>
    </w:p>
    <w:p w14:paraId="7C0024B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2C8D1D2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CA5371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执行毛主席的路线，还是执行刘、邓的路线，这是划分左、中、右最基本的一个标准。</w:t>
      </w:r>
    </w:p>
    <w:p w14:paraId="293E5A5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81CD3A2"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——在军委扩大会议上的讲话</w:t>
      </w:r>
    </w:p>
    <w:p w14:paraId="64EFDCBE"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（1967年3月14日）</w:t>
      </w:r>
    </w:p>
    <w:p w14:paraId="60F45EA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9DF3F2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社会主义社会中……始终存在着阶级、阶级矛盾和阶级斗争，存在着社会主义同资本主义两条道路的斗争，存在着资本主义复辟的危险性，存在着帝国主义和现代修正主义进行颠覆和侵略的威胁。从这样的观念出发，才能懂得苏联为什么由一个社会主义国家变成社会法西斯、变成社会帝国主义，从这样的观念出发，才能懂得为什么在中国共产党内产生</w:t>
      </w:r>
      <w:r w:rsidRPr="00971D72">
        <w:rPr>
          <w:rFonts w:ascii="Times New Roman" w:eastAsia="黑体" w:hAnsi="Times New Roman" w:hint="eastAsia"/>
          <w:color w:val="FF0000"/>
          <w:spacing w:val="-8"/>
          <w:sz w:val="30"/>
        </w:rPr>
        <w:t>走资本主义道路的当权派</w:t>
      </w:r>
      <w:r w:rsidRPr="00971D72">
        <w:rPr>
          <w:rFonts w:ascii="Times New Roman" w:eastAsia="宋体" w:hAnsi="Times New Roman" w:hint="eastAsia"/>
          <w:spacing w:val="-8"/>
          <w:sz w:val="30"/>
        </w:rPr>
        <w:t>。</w:t>
      </w:r>
    </w:p>
    <w:p w14:paraId="2485730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2E9AF3E4"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——关于“九大”党章的讲话</w:t>
      </w:r>
    </w:p>
    <w:p w14:paraId="098B4095"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（1970年4月18日）</w:t>
      </w:r>
    </w:p>
    <w:p w14:paraId="3E3943E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5EFFD5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2D5EFE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4625FB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毛主席总结了国际国内社会主义革命和社会主义建设的经验，创造性地发展了马克思主义，肯定地认为社会主义社会是一个</w:t>
      </w:r>
      <w:r w:rsidRPr="00971D72">
        <w:rPr>
          <w:rFonts w:ascii="Times New Roman" w:eastAsia="黑体" w:hAnsi="Times New Roman" w:hint="eastAsia"/>
          <w:color w:val="FF0000"/>
          <w:spacing w:val="-8"/>
          <w:sz w:val="30"/>
        </w:rPr>
        <w:t>相当长的历史阶段</w:t>
      </w:r>
      <w:r w:rsidRPr="00971D72">
        <w:rPr>
          <w:rFonts w:ascii="Times New Roman" w:eastAsia="宋体" w:hAnsi="Times New Roman" w:hint="eastAsia"/>
          <w:spacing w:val="-8"/>
          <w:sz w:val="30"/>
        </w:rPr>
        <w:t>，在这个历史阶段中存在着阶级、阶级矛盾、阶级斗争。只有肯定这一点，才能巩固和发展无产阶级专政，才能使无产阶级专政有了真正可靠的理论基础。</w:t>
      </w:r>
    </w:p>
    <w:p w14:paraId="7CFDE82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3C0453C"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lastRenderedPageBreak/>
        <w:t>——在中直机关传达“九大”精神大会上的讲话</w:t>
      </w:r>
    </w:p>
    <w:p w14:paraId="722CEEA1"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（1969年5月24日）</w:t>
      </w:r>
    </w:p>
    <w:p w14:paraId="40CB7C8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spacing w:val="-8"/>
          <w:sz w:val="30"/>
        </w:rPr>
        <w:br w:type="page"/>
      </w:r>
      <w:r w:rsidRPr="00971D72">
        <w:rPr>
          <w:rFonts w:ascii="Times New Roman" w:eastAsia="宋体" w:hAnsi="Times New Roman" w:hint="eastAsia"/>
          <w:spacing w:val="-8"/>
          <w:sz w:val="30"/>
        </w:rPr>
        <w:lastRenderedPageBreak/>
        <w:t>我们跟外国朋友讲，革命的</w:t>
      </w:r>
      <w:r w:rsidRPr="00971D72">
        <w:rPr>
          <w:rFonts w:ascii="Times New Roman" w:eastAsia="黑体" w:hAnsi="Times New Roman" w:hint="eastAsia"/>
          <w:color w:val="FF0000"/>
          <w:spacing w:val="-8"/>
          <w:sz w:val="30"/>
        </w:rPr>
        <w:t>中心问题</w:t>
      </w:r>
      <w:r w:rsidRPr="00971D72">
        <w:rPr>
          <w:rFonts w:ascii="Times New Roman" w:eastAsia="宋体" w:hAnsi="Times New Roman" w:hint="eastAsia"/>
          <w:spacing w:val="-8"/>
          <w:sz w:val="30"/>
        </w:rPr>
        <w:t>就是要取得政权，马克思主义如果只搞阶级斗争，还不算彻底的马克思主义，还要有</w:t>
      </w:r>
      <w:r w:rsidRPr="00971D72">
        <w:rPr>
          <w:rFonts w:ascii="Times New Roman" w:eastAsia="黑体" w:hAnsi="Times New Roman" w:hint="eastAsia"/>
          <w:color w:val="FF0000"/>
          <w:spacing w:val="-8"/>
          <w:sz w:val="30"/>
        </w:rPr>
        <w:t>无产阶级专政</w:t>
      </w:r>
      <w:r w:rsidRPr="00971D72">
        <w:rPr>
          <w:rFonts w:ascii="Times New Roman" w:eastAsia="宋体" w:hAnsi="Times New Roman" w:hint="eastAsia"/>
          <w:spacing w:val="-8"/>
          <w:sz w:val="30"/>
        </w:rPr>
        <w:t>。已取得政权就要建立无产阶级专政。</w:t>
      </w:r>
      <w:r w:rsidRPr="00971D72">
        <w:rPr>
          <w:rFonts w:ascii="Times New Roman" w:eastAsia="黑体" w:hAnsi="Times New Roman" w:hint="eastAsia"/>
          <w:color w:val="FF0000"/>
          <w:spacing w:val="-8"/>
          <w:sz w:val="30"/>
        </w:rPr>
        <w:t>过去以为已取得政权就是建设的问题了，好象政权问题已经解决了。</w:t>
      </w:r>
      <w:r w:rsidRPr="00971D72">
        <w:rPr>
          <w:rFonts w:ascii="Times New Roman" w:eastAsia="宋体" w:hAnsi="Times New Roman" w:hint="eastAsia"/>
          <w:spacing w:val="-8"/>
          <w:sz w:val="30"/>
        </w:rPr>
        <w:t>其实，没有取得政权是政权问题，取得了政权还是政权问题。没有取得政权是夺权，取得了政权就是巩固政权。如果没有政权，就失去了一切，</w:t>
      </w:r>
      <w:r w:rsidRPr="00971D72">
        <w:rPr>
          <w:rFonts w:ascii="Times New Roman" w:eastAsia="黑体" w:hAnsi="Times New Roman" w:hint="eastAsia"/>
          <w:color w:val="FF0000"/>
          <w:spacing w:val="-8"/>
          <w:sz w:val="30"/>
        </w:rPr>
        <w:t>如果政权被修正主义、资产阶级篡夺了，就等于失去了政权。</w:t>
      </w:r>
      <w:r w:rsidRPr="00971D72">
        <w:rPr>
          <w:rFonts w:ascii="Times New Roman" w:eastAsia="宋体" w:hAnsi="Times New Roman" w:hint="eastAsia"/>
          <w:spacing w:val="-8"/>
          <w:sz w:val="30"/>
        </w:rPr>
        <w:t>这一点是发展了马列主义，这一功绩归于毛主席。</w:t>
      </w:r>
    </w:p>
    <w:p w14:paraId="5975A34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104EEC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547F214"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——在乌鲁木齐接见新疆大学革命造反团、《星火燎原》战斗团、《东方红》战斗团时的讲话</w:t>
      </w:r>
    </w:p>
    <w:p w14:paraId="341E90D4"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（1966年11月15日）</w:t>
      </w:r>
    </w:p>
    <w:p w14:paraId="13A6EB4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59C1F71"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bookmarkStart w:id="404" w:name="_Toc179605864"/>
      <w:r w:rsidRPr="00971D72">
        <w:rPr>
          <w:rFonts w:ascii="Times New Roman" w:eastAsia="黑体" w:hAnsi="Times New Roman"/>
          <w:b/>
          <w:color w:val="FF0000"/>
          <w:sz w:val="34"/>
        </w:rPr>
        <w:br w:type="page"/>
      </w:r>
    </w:p>
    <w:p w14:paraId="516EEB12" w14:textId="77777777" w:rsidR="00971D72" w:rsidRPr="00971D72" w:rsidRDefault="00971D72" w:rsidP="00525AD4">
      <w:pPr>
        <w:pStyle w:val="A520"/>
      </w:pPr>
      <w:bookmarkStart w:id="405" w:name="_Toc179843755"/>
      <w:bookmarkStart w:id="406" w:name="_Toc182735713"/>
      <w:r w:rsidRPr="00971D72">
        <w:rPr>
          <w:rFonts w:hint="eastAsia"/>
        </w:rPr>
        <w:lastRenderedPageBreak/>
        <w:t>第</w:t>
      </w:r>
      <w:r w:rsidRPr="00971D72">
        <w:rPr>
          <w:rFonts w:hint="eastAsia"/>
        </w:rPr>
        <w:t>2</w:t>
      </w:r>
      <w:r w:rsidRPr="00971D72">
        <w:rPr>
          <w:rFonts w:hint="eastAsia"/>
        </w:rPr>
        <w:t>节：关于批判“唯生产力论”</w:t>
      </w:r>
      <w:bookmarkEnd w:id="404"/>
      <w:bookmarkEnd w:id="405"/>
      <w:bookmarkEnd w:id="406"/>
    </w:p>
    <w:p w14:paraId="273CF42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全国胜利后，</w:t>
      </w:r>
      <w:r w:rsidRPr="00971D72">
        <w:rPr>
          <w:rFonts w:ascii="Times New Roman" w:eastAsia="黑体" w:hAnsi="Times New Roman" w:hint="eastAsia"/>
          <w:color w:val="FF0000"/>
          <w:spacing w:val="-8"/>
          <w:sz w:val="30"/>
        </w:rPr>
        <w:t>资产阶级无疑是要走资本主义道路的。</w:t>
      </w:r>
      <w:r w:rsidRPr="00971D72">
        <w:rPr>
          <w:rFonts w:ascii="Times New Roman" w:eastAsia="宋体" w:hAnsi="Times New Roman" w:hint="eastAsia"/>
          <w:spacing w:val="-8"/>
          <w:sz w:val="30"/>
        </w:rPr>
        <w:t>党内有一部分人</w:t>
      </w:r>
      <w:r w:rsidRPr="00971D72">
        <w:rPr>
          <w:rFonts w:ascii="Times New Roman" w:eastAsia="黑体" w:hAnsi="Times New Roman" w:hint="eastAsia"/>
          <w:color w:val="FF0000"/>
          <w:spacing w:val="-8"/>
          <w:sz w:val="30"/>
        </w:rPr>
        <w:t>嘴上也说要走社会主义道路</w:t>
      </w:r>
      <w:r w:rsidRPr="00971D72">
        <w:rPr>
          <w:rFonts w:ascii="Times New Roman" w:eastAsia="宋体" w:hAnsi="Times New Roman" w:hint="eastAsia"/>
          <w:spacing w:val="-8"/>
          <w:sz w:val="30"/>
        </w:rPr>
        <w:t>，但他们认为中国生产力水平不高，过去资本主义不大发展，农村是小生产，农民没有文化，很落后。因此，他们认为，全国解放后，不可能立即实行社会主义革命和社会主义建设。他们认为要走社会主义道路，</w:t>
      </w:r>
      <w:r w:rsidRPr="00971D72">
        <w:rPr>
          <w:rFonts w:ascii="Times New Roman" w:eastAsia="黑体" w:hAnsi="Times New Roman" w:hint="eastAsia"/>
          <w:color w:val="FF0000"/>
          <w:spacing w:val="-8"/>
          <w:sz w:val="30"/>
        </w:rPr>
        <w:t>必须先走一段资本主义道路</w:t>
      </w:r>
      <w:r w:rsidRPr="00971D72">
        <w:rPr>
          <w:rFonts w:ascii="Times New Roman" w:eastAsia="宋体" w:hAnsi="Times New Roman" w:hint="eastAsia"/>
          <w:spacing w:val="-8"/>
          <w:sz w:val="30"/>
        </w:rPr>
        <w:t>，生产力达到一定的水平，再搞社会主义。这种思想，在中级干部中有，在高级干部中有，在中央同志中也有。大家还记得吧，刚刚解放不久，</w:t>
      </w:r>
      <w:r w:rsidRPr="00971D72">
        <w:rPr>
          <w:rFonts w:ascii="Times New Roman" w:eastAsia="黑体" w:hAnsi="Times New Roman" w:hint="eastAsia"/>
          <w:color w:val="FF0000"/>
          <w:spacing w:val="-8"/>
          <w:sz w:val="30"/>
        </w:rPr>
        <w:t>少奇</w:t>
      </w:r>
      <w:r w:rsidRPr="00971D72">
        <w:rPr>
          <w:rFonts w:ascii="Times New Roman" w:eastAsia="宋体" w:hAnsi="Times New Roman" w:hint="eastAsia"/>
          <w:spacing w:val="-8"/>
          <w:sz w:val="30"/>
        </w:rPr>
        <w:t>同志到天津讲话，有两句很典型的话：“中国不是资本主义多了，而是少了”；“中国工人、农民不是反对剥削，而是欢迎剥削”。因此，他认为党的任务就是要“巩固新民主主义秩序”。</w:t>
      </w:r>
      <w:r w:rsidRPr="00971D72">
        <w:rPr>
          <w:rFonts w:ascii="Times New Roman" w:eastAsia="黑体" w:hAnsi="Times New Roman" w:hint="eastAsia"/>
          <w:color w:val="FF0000"/>
          <w:spacing w:val="-8"/>
          <w:sz w:val="30"/>
        </w:rPr>
        <w:t>所谓“巩固新民主主义秩序”，就是走资本主义道路</w:t>
      </w:r>
      <w:r w:rsidRPr="00971D72">
        <w:rPr>
          <w:rFonts w:ascii="Times New Roman" w:eastAsia="宋体" w:hAnsi="Times New Roman" w:hint="eastAsia"/>
          <w:spacing w:val="-8"/>
          <w:sz w:val="30"/>
        </w:rPr>
        <w:t>，发展资本主义。邓子恢在一个时期内也到处宣传“三自一包”。他们是要在城市里发展资本主义工商业，在农村中发展富农经济……</w:t>
      </w:r>
    </w:p>
    <w:p w14:paraId="686F0AC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苏联也遇到这个问题。在苏联当时进行了严重的斗争。十月革命胜利以后，社会革命党、孟什维克党、托洛茨基、季诺维也夫、布哈林等有各种各样的怪论，有一个共同的谬论，</w:t>
      </w:r>
      <w:r w:rsidRPr="00971D72">
        <w:rPr>
          <w:rFonts w:ascii="Times New Roman" w:eastAsia="黑体" w:hAnsi="Times New Roman" w:hint="eastAsia"/>
          <w:color w:val="FF0000"/>
          <w:spacing w:val="-8"/>
          <w:sz w:val="30"/>
        </w:rPr>
        <w:t>认为俄国社会生产力不发展，不能立即实行社会主义</w:t>
      </w:r>
      <w:r w:rsidRPr="00971D72">
        <w:rPr>
          <w:rFonts w:ascii="Times New Roman" w:eastAsia="宋体" w:hAnsi="Times New Roman" w:hint="eastAsia"/>
          <w:spacing w:val="-8"/>
          <w:sz w:val="30"/>
        </w:rPr>
        <w:t>。这些人讲，俄国工业生</w:t>
      </w:r>
      <w:r w:rsidRPr="00971D72">
        <w:rPr>
          <w:rFonts w:ascii="Times New Roman" w:eastAsia="宋体" w:hAnsi="Times New Roman" w:hint="eastAsia"/>
          <w:spacing w:val="-8"/>
          <w:sz w:val="30"/>
        </w:rPr>
        <w:lastRenderedPageBreak/>
        <w:t>产力比欧洲其他国家落后，农村更落后，农民文盲很多，实行社会主义，如机械化、电气化等是不可能的。俄国有个社会民主党人苏汉诺夫，是个经济学家，以后成了孟什维克，读过马克思主义的书，著作一大部书，叫做《革命札记》，大概有七、八本，其中有几本是专门论述俄国的生产力不发展，不能实现社会主义。在党内，</w:t>
      </w:r>
      <w:r w:rsidRPr="00971D72">
        <w:rPr>
          <w:rFonts w:ascii="Times New Roman" w:eastAsia="黑体" w:hAnsi="Times New Roman" w:hint="eastAsia"/>
          <w:color w:val="FF0000"/>
          <w:spacing w:val="-8"/>
          <w:sz w:val="30"/>
        </w:rPr>
        <w:t>托洛茨基说，农民是反动的，不能搞社会主义</w:t>
      </w:r>
      <w:r w:rsidRPr="00971D72">
        <w:rPr>
          <w:rFonts w:ascii="Times New Roman" w:eastAsia="宋体" w:hAnsi="Times New Roman" w:hint="eastAsia"/>
          <w:spacing w:val="-8"/>
          <w:sz w:val="30"/>
        </w:rPr>
        <w:t>，布哈林也提出一个有名的反动口号“发财吧！”</w:t>
      </w:r>
      <w:r w:rsidRPr="00971D72">
        <w:rPr>
          <w:rFonts w:ascii="Times New Roman" w:eastAsia="黑体" w:hAnsi="Times New Roman" w:hint="eastAsia"/>
          <w:color w:val="FF0000"/>
          <w:spacing w:val="-8"/>
          <w:sz w:val="30"/>
        </w:rPr>
        <w:t>列宁</w:t>
      </w:r>
      <w:r w:rsidRPr="00971D72">
        <w:rPr>
          <w:rFonts w:ascii="Times New Roman" w:eastAsia="黑体" w:hAnsi="Times New Roman" w:hint="eastAsia"/>
          <w:color w:val="FF0000"/>
          <w:spacing w:val="-8"/>
          <w:sz w:val="30"/>
        </w:rPr>
        <w:t>1923</w:t>
      </w:r>
      <w:r w:rsidRPr="00971D72">
        <w:rPr>
          <w:rFonts w:ascii="Times New Roman" w:eastAsia="黑体" w:hAnsi="Times New Roman" w:hint="eastAsia"/>
          <w:color w:val="FF0000"/>
          <w:spacing w:val="-8"/>
          <w:sz w:val="30"/>
        </w:rPr>
        <w:t>年就感到这个问题的严重</w:t>
      </w:r>
      <w:r w:rsidRPr="00971D72">
        <w:rPr>
          <w:rFonts w:ascii="Times New Roman" w:eastAsia="宋体" w:hAnsi="Times New Roman" w:hint="eastAsia"/>
          <w:spacing w:val="-8"/>
          <w:sz w:val="30"/>
        </w:rPr>
        <w:t>，他在病中就写了一系列的文章，如《合作制》、《论我国革命》、《宁肯少些，但要好些》等。《论我国革命》这篇文章很短，讲得很集中。</w:t>
      </w:r>
      <w:r w:rsidRPr="00971D72">
        <w:rPr>
          <w:rFonts w:ascii="Times New Roman" w:eastAsia="宋体" w:hAnsi="Times New Roman"/>
          <w:spacing w:val="-8"/>
          <w:sz w:val="30"/>
          <w:vertAlign w:val="superscript"/>
        </w:rPr>
        <w:footnoteReference w:id="3"/>
      </w:r>
    </w:p>
    <w:p w14:paraId="06FD5E3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115443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7E6EE0F"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——同专案工作人员的谈话</w:t>
      </w:r>
    </w:p>
    <w:p w14:paraId="2147ADDC"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（1966年12月27日）</w:t>
      </w:r>
    </w:p>
    <w:p w14:paraId="55E5A6CA" w14:textId="77777777" w:rsidR="00971D72" w:rsidRPr="00971D72" w:rsidRDefault="00971D72" w:rsidP="00971D72">
      <w:pPr>
        <w:spacing w:before="60" w:after="60" w:line="400" w:lineRule="exact"/>
        <w:jc w:val="right"/>
        <w:rPr>
          <w:rFonts w:ascii="仿宋" w:eastAsia="仿宋" w:hAnsi="仿宋" w:hint="eastAsia"/>
          <w:sz w:val="30"/>
          <w:szCs w:val="30"/>
        </w:rPr>
      </w:pPr>
    </w:p>
    <w:p w14:paraId="663C735D" w14:textId="77777777" w:rsidR="00971D72" w:rsidRPr="00971D72" w:rsidRDefault="00971D72" w:rsidP="00971D72">
      <w:pPr>
        <w:spacing w:before="60" w:after="60" w:line="400" w:lineRule="exact"/>
        <w:jc w:val="right"/>
        <w:rPr>
          <w:rFonts w:ascii="仿宋" w:eastAsia="仿宋" w:hAnsi="仿宋" w:hint="eastAsia"/>
          <w:sz w:val="30"/>
          <w:szCs w:val="30"/>
        </w:rPr>
      </w:pPr>
    </w:p>
    <w:p w14:paraId="3822AAC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老修正主义</w:t>
      </w:r>
      <w:r w:rsidRPr="00971D72">
        <w:rPr>
          <w:rFonts w:ascii="Times New Roman" w:eastAsia="宋体" w:hAnsi="Times New Roman" w:hint="eastAsia"/>
          <w:spacing w:val="-8"/>
          <w:sz w:val="30"/>
        </w:rPr>
        <w:t>与</w:t>
      </w:r>
      <w:r w:rsidRPr="00971D72">
        <w:rPr>
          <w:rFonts w:ascii="Times New Roman" w:eastAsia="黑体" w:hAnsi="Times New Roman" w:hint="eastAsia"/>
          <w:color w:val="FF0000"/>
          <w:spacing w:val="-8"/>
          <w:sz w:val="30"/>
        </w:rPr>
        <w:t>现代修正主义</w:t>
      </w:r>
      <w:r w:rsidRPr="00971D72">
        <w:rPr>
          <w:rFonts w:ascii="Times New Roman" w:eastAsia="宋体" w:hAnsi="Times New Roman" w:hint="eastAsia"/>
          <w:spacing w:val="-8"/>
          <w:sz w:val="30"/>
        </w:rPr>
        <w:t>的基本问题是赞成走社会主义道路，还是走资本主义道路的问题，是所</w:t>
      </w:r>
      <w:r w:rsidRPr="00971D72">
        <w:rPr>
          <w:rFonts w:ascii="Times New Roman" w:eastAsia="宋体" w:hAnsi="Times New Roman" w:hint="eastAsia"/>
          <w:spacing w:val="-8"/>
          <w:sz w:val="30"/>
        </w:rPr>
        <w:lastRenderedPageBreak/>
        <w:t>谓生产力论……人民日报社论中把革命与生产平列，甚至讲生产第一位，与林总就相反。现在还有干部怕妨碍生产，对“抓革命，促生产”没有信心。</w:t>
      </w:r>
      <w:r w:rsidRPr="00971D72">
        <w:rPr>
          <w:rFonts w:ascii="Times New Roman" w:eastAsia="宋体" w:hAnsi="Times New Roman"/>
          <w:spacing w:val="-8"/>
          <w:sz w:val="30"/>
          <w:vertAlign w:val="superscript"/>
        </w:rPr>
        <w:footnoteReference w:id="4"/>
      </w:r>
    </w:p>
    <w:p w14:paraId="24FE4EA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B1C9657"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——与中央党校几位同志的谈话</w:t>
      </w:r>
    </w:p>
    <w:p w14:paraId="22C0657E"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（1967年1月6日）</w:t>
      </w:r>
    </w:p>
    <w:p w14:paraId="4A025D1A" w14:textId="77777777" w:rsidR="00971D72" w:rsidRPr="00971D72" w:rsidRDefault="00971D72" w:rsidP="00971D72">
      <w:pPr>
        <w:spacing w:before="60" w:after="60" w:line="400" w:lineRule="exact"/>
        <w:jc w:val="right"/>
        <w:rPr>
          <w:rFonts w:ascii="仿宋" w:eastAsia="仿宋" w:hAnsi="仿宋" w:hint="eastAsia"/>
          <w:sz w:val="30"/>
          <w:szCs w:val="30"/>
        </w:rPr>
      </w:pPr>
    </w:p>
    <w:p w14:paraId="57BA8F7A" w14:textId="77777777" w:rsidR="00971D72" w:rsidRPr="00971D72" w:rsidRDefault="00971D72" w:rsidP="00971D72">
      <w:pPr>
        <w:spacing w:before="60" w:after="60" w:line="400" w:lineRule="exact"/>
        <w:jc w:val="right"/>
        <w:rPr>
          <w:rFonts w:ascii="仿宋" w:eastAsia="仿宋" w:hAnsi="仿宋" w:hint="eastAsia"/>
          <w:sz w:val="30"/>
          <w:szCs w:val="30"/>
        </w:rPr>
      </w:pPr>
    </w:p>
    <w:p w14:paraId="2B1F1DC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无产阶级夺取政权以后，全国解放以后，是什么问题？</w:t>
      </w:r>
      <w:r w:rsidRPr="00971D72">
        <w:rPr>
          <w:rFonts w:ascii="Times New Roman" w:eastAsia="黑体" w:hAnsi="Times New Roman" w:hint="eastAsia"/>
          <w:color w:val="FF0000"/>
          <w:spacing w:val="-8"/>
          <w:sz w:val="30"/>
        </w:rPr>
        <w:t>解放以后是走资本主义道路还是走社会主义道路的问题，这是两条路线斗争的核心。</w:t>
      </w:r>
      <w:r w:rsidRPr="00971D72">
        <w:rPr>
          <w:rFonts w:ascii="Times New Roman" w:eastAsia="宋体" w:hAnsi="Times New Roman" w:hint="eastAsia"/>
          <w:spacing w:val="-8"/>
          <w:sz w:val="30"/>
        </w:rPr>
        <w:t>刘少奇是这样一种理论，这个理论是欧洲民主党，托洛茨基、布哈林是一样的。</w:t>
      </w:r>
      <w:r w:rsidRPr="00971D72">
        <w:rPr>
          <w:rFonts w:ascii="Times New Roman" w:eastAsia="黑体" w:hAnsi="Times New Roman" w:hint="eastAsia"/>
          <w:color w:val="FF0000"/>
          <w:spacing w:val="-8"/>
          <w:sz w:val="30"/>
        </w:rPr>
        <w:t>总起来就是“唯生产力论”</w:t>
      </w:r>
      <w:r w:rsidRPr="00971D72">
        <w:rPr>
          <w:rFonts w:ascii="Times New Roman" w:eastAsia="宋体" w:hAnsi="Times New Roman" w:hint="eastAsia"/>
          <w:spacing w:val="-8"/>
          <w:sz w:val="30"/>
        </w:rPr>
        <w:t>，什么是“唯生产力论”呢？就是讲这样一个理论：</w:t>
      </w:r>
      <w:r w:rsidRPr="00971D72">
        <w:rPr>
          <w:rFonts w:ascii="Times New Roman" w:eastAsia="黑体" w:hAnsi="Times New Roman" w:hint="eastAsia"/>
          <w:color w:val="FF0000"/>
          <w:spacing w:val="-8"/>
          <w:sz w:val="30"/>
        </w:rPr>
        <w:t>生产力没有发展到足够水平的时候，那么没有条件实现社会主义，要先走一段资本主义道路</w:t>
      </w:r>
      <w:r w:rsidRPr="00971D72">
        <w:rPr>
          <w:rFonts w:ascii="Times New Roman" w:eastAsia="宋体" w:hAnsi="Times New Roman" w:hint="eastAsia"/>
          <w:spacing w:val="-8"/>
          <w:sz w:val="30"/>
        </w:rPr>
        <w:t>，使资本主义经济大大发展，使富农经济大大发展，然后再走社会主义道路。这种理论，列宁（和）社会民主党、托洛茨基、布哈林作斗争。毛主席解放十七年来也贯穿这一斗争。</w:t>
      </w:r>
      <w:r w:rsidRPr="00971D72">
        <w:rPr>
          <w:rFonts w:ascii="Times New Roman" w:eastAsia="黑体" w:hAnsi="Times New Roman" w:hint="eastAsia"/>
          <w:color w:val="FF0000"/>
          <w:spacing w:val="-8"/>
          <w:sz w:val="30"/>
        </w:rPr>
        <w:t>刘少奇也是这些东西</w:t>
      </w:r>
      <w:r w:rsidRPr="00971D72">
        <w:rPr>
          <w:rFonts w:ascii="Times New Roman" w:eastAsia="宋体" w:hAnsi="Times New Roman" w:hint="eastAsia"/>
          <w:spacing w:val="-8"/>
          <w:sz w:val="30"/>
        </w:rPr>
        <w:t>……刘少奇在各个时期贯穿这条路线。</w:t>
      </w:r>
    </w:p>
    <w:p w14:paraId="63C628B1"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lastRenderedPageBreak/>
        <w:t>——接见中央党校青训班学员代表的谈话</w:t>
      </w:r>
    </w:p>
    <w:p w14:paraId="4414007E"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（1967年1月10日）</w:t>
      </w:r>
    </w:p>
    <w:p w14:paraId="4E63B4B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从考茨基、苏汉诺夫到托洛茨基、布哈林……尽管说法不同，但</w:t>
      </w:r>
      <w:r w:rsidRPr="00971D72">
        <w:rPr>
          <w:rFonts w:ascii="Times New Roman" w:eastAsia="黑体" w:hAnsi="Times New Roman" w:hint="eastAsia"/>
          <w:color w:val="FF0000"/>
          <w:spacing w:val="-8"/>
          <w:sz w:val="30"/>
        </w:rPr>
        <w:t>共同点和结论都是一样的</w:t>
      </w:r>
      <w:r w:rsidRPr="00971D72">
        <w:rPr>
          <w:rFonts w:ascii="Times New Roman" w:eastAsia="宋体" w:hAnsi="Times New Roman" w:hint="eastAsia"/>
          <w:spacing w:val="-8"/>
          <w:sz w:val="30"/>
        </w:rPr>
        <w:t>，就是说，一个国家资本主义没有充分发展，生产力没有达到一定的水平，农村还落后分散，处在这样条件的国家，在解放后，就</w:t>
      </w:r>
      <w:r w:rsidRPr="00971D72">
        <w:rPr>
          <w:rFonts w:ascii="Times New Roman" w:eastAsia="黑体" w:hAnsi="Times New Roman" w:hint="eastAsia"/>
          <w:color w:val="FF0000"/>
          <w:spacing w:val="-8"/>
          <w:sz w:val="30"/>
        </w:rPr>
        <w:t>不能立刻走到社会主义道路，而应该是让资本主义发展到可以走社会主义道路的时候再走，这是机会主义和修正主义共同的东西，即“生产力论”</w:t>
      </w:r>
      <w:r w:rsidRPr="00971D72">
        <w:rPr>
          <w:rFonts w:ascii="Times New Roman" w:eastAsia="宋体" w:hAnsi="Times New Roman" w:hint="eastAsia"/>
          <w:spacing w:val="-8"/>
          <w:sz w:val="30"/>
        </w:rPr>
        <w:t>。</w:t>
      </w:r>
    </w:p>
    <w:p w14:paraId="6218D39A"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——关于两条路线斗争和其他问题的讲话</w:t>
      </w:r>
    </w:p>
    <w:p w14:paraId="6D7AB633"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（1967年1月19日）</w:t>
      </w:r>
    </w:p>
    <w:p w14:paraId="17ACBB0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88F3EE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A6DE5F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如果说，俄国的生产力的条件发展不够，就进行社会主义建设，那么</w:t>
      </w:r>
      <w:r w:rsidRPr="00971D72">
        <w:rPr>
          <w:rFonts w:ascii="Times New Roman" w:eastAsia="黑体" w:hAnsi="Times New Roman" w:hint="eastAsia"/>
          <w:color w:val="FF0000"/>
          <w:spacing w:val="-8"/>
          <w:sz w:val="30"/>
        </w:rPr>
        <w:t>中国的生产力的条件就更差</w:t>
      </w:r>
      <w:r w:rsidRPr="00971D72">
        <w:rPr>
          <w:rFonts w:ascii="Times New Roman" w:eastAsia="宋体" w:hAnsi="Times New Roman" w:hint="eastAsia"/>
          <w:spacing w:val="-8"/>
          <w:sz w:val="30"/>
        </w:rPr>
        <w:t>。中国农村落后，没有文化，比俄国更差，那么一九四九年中国全国解放以后，到底是走资本主义道路，先把生产力大大发展，再进行社会主义建设，就是说走资</w:t>
      </w:r>
      <w:r w:rsidRPr="00971D72">
        <w:rPr>
          <w:rFonts w:ascii="Times New Roman" w:eastAsia="宋体" w:hAnsi="Times New Roman" w:hint="eastAsia"/>
          <w:spacing w:val="-8"/>
          <w:sz w:val="30"/>
        </w:rPr>
        <w:lastRenderedPageBreak/>
        <w:t>本主义道路</w:t>
      </w:r>
      <w:r w:rsidRPr="00971D72">
        <w:rPr>
          <w:rFonts w:ascii="Times New Roman" w:eastAsia="宋体" w:hAnsi="Times New Roman"/>
          <w:color w:val="FF0000"/>
          <w:spacing w:val="-8"/>
          <w:sz w:val="30"/>
          <w:vertAlign w:val="superscript"/>
        </w:rPr>
        <w:footnoteReference w:id="5"/>
      </w:r>
      <w:r w:rsidRPr="00971D72">
        <w:rPr>
          <w:rFonts w:ascii="Times New Roman" w:eastAsia="宋体" w:hAnsi="Times New Roman" w:hint="eastAsia"/>
          <w:spacing w:val="-8"/>
          <w:sz w:val="30"/>
        </w:rPr>
        <w:t>；还是说在无产阶级夺取政权以后马上就进行社会主义革命和社会主义建设，也就是说，走社会主义道路？毛泽东同志坚决主张走社会主义道路。</w:t>
      </w:r>
      <w:r w:rsidRPr="00971D72">
        <w:rPr>
          <w:rFonts w:ascii="Times New Roman" w:eastAsia="黑体" w:hAnsi="Times New Roman" w:hint="eastAsia"/>
          <w:color w:val="FF0000"/>
          <w:spacing w:val="-8"/>
          <w:sz w:val="30"/>
        </w:rPr>
        <w:t>反毛泽东思想的人说，要走一段资本主义道路</w:t>
      </w:r>
      <w:r w:rsidRPr="00971D72">
        <w:rPr>
          <w:rFonts w:ascii="Times New Roman" w:eastAsia="宋体" w:hAnsi="Times New Roman" w:hint="eastAsia"/>
          <w:spacing w:val="-8"/>
          <w:sz w:val="30"/>
        </w:rPr>
        <w:t>。这就是两条道路的斗争问题。</w:t>
      </w:r>
    </w:p>
    <w:p w14:paraId="351BDC5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8E1DF5D"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——同巴西共产党[马列]阿马索纳油斯的谈话</w:t>
      </w:r>
    </w:p>
    <w:p w14:paraId="5C42A4C3"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（1967年1月26日）</w:t>
      </w:r>
    </w:p>
    <w:p w14:paraId="03B7AC9A" w14:textId="77777777" w:rsidR="00971D72" w:rsidRPr="00971D72" w:rsidRDefault="00971D72" w:rsidP="00971D72">
      <w:pPr>
        <w:spacing w:before="60" w:after="60" w:line="400" w:lineRule="exact"/>
        <w:jc w:val="right"/>
        <w:rPr>
          <w:rFonts w:ascii="仿宋" w:eastAsia="仿宋" w:hAnsi="仿宋" w:hint="eastAsia"/>
          <w:sz w:val="30"/>
          <w:szCs w:val="30"/>
        </w:rPr>
      </w:pPr>
    </w:p>
    <w:p w14:paraId="386548AB" w14:textId="77777777" w:rsidR="00971D72" w:rsidRPr="00971D72" w:rsidRDefault="00971D72" w:rsidP="00971D72">
      <w:pPr>
        <w:spacing w:before="60" w:after="60" w:line="400" w:lineRule="exact"/>
        <w:jc w:val="right"/>
        <w:rPr>
          <w:rFonts w:ascii="仿宋" w:eastAsia="仿宋" w:hAnsi="仿宋" w:hint="eastAsia"/>
          <w:sz w:val="30"/>
          <w:szCs w:val="30"/>
        </w:rPr>
      </w:pPr>
    </w:p>
    <w:p w14:paraId="20A18EDB" w14:textId="77777777" w:rsidR="00971D72" w:rsidRPr="00971D72" w:rsidRDefault="00971D72" w:rsidP="00971D72">
      <w:pPr>
        <w:spacing w:before="60" w:after="60" w:line="400" w:lineRule="exact"/>
        <w:jc w:val="right"/>
        <w:rPr>
          <w:rFonts w:ascii="仿宋" w:eastAsia="仿宋" w:hAnsi="仿宋" w:hint="eastAsia"/>
          <w:sz w:val="30"/>
          <w:szCs w:val="30"/>
        </w:rPr>
      </w:pPr>
    </w:p>
    <w:p w14:paraId="70F22D04" w14:textId="77777777" w:rsidR="00971D72" w:rsidRPr="00971D72" w:rsidRDefault="00971D72" w:rsidP="00971D72">
      <w:pPr>
        <w:spacing w:before="60" w:after="60" w:line="400" w:lineRule="exact"/>
        <w:jc w:val="right"/>
        <w:rPr>
          <w:rFonts w:ascii="仿宋" w:eastAsia="仿宋" w:hAnsi="仿宋" w:hint="eastAsia"/>
          <w:sz w:val="30"/>
          <w:szCs w:val="30"/>
        </w:rPr>
      </w:pPr>
    </w:p>
    <w:p w14:paraId="15B5DAE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有这样一种理论：当一个国家资本主义水平还未充分发展，农村还是小农经济，农民落后，没有文化，在这样的国家里，共产党在全国掌权，</w:t>
      </w:r>
      <w:r w:rsidRPr="00971D72">
        <w:rPr>
          <w:rFonts w:ascii="Times New Roman" w:eastAsia="黑体" w:hAnsi="Times New Roman" w:hint="eastAsia"/>
          <w:color w:val="FF0000"/>
          <w:spacing w:val="-8"/>
          <w:sz w:val="30"/>
        </w:rPr>
        <w:t>先要走资</w:t>
      </w:r>
      <w:r w:rsidRPr="00971D72">
        <w:rPr>
          <w:rFonts w:ascii="Times New Roman" w:eastAsia="黑体" w:hAnsi="Times New Roman" w:hint="eastAsia"/>
          <w:color w:val="FF0000"/>
          <w:spacing w:val="-8"/>
          <w:sz w:val="30"/>
        </w:rPr>
        <w:lastRenderedPageBreak/>
        <w:t>本主义道路</w:t>
      </w:r>
      <w:r w:rsidRPr="00971D72">
        <w:rPr>
          <w:rFonts w:ascii="Times New Roman" w:eastAsia="宋体" w:hAnsi="Times New Roman" w:hint="eastAsia"/>
          <w:spacing w:val="-8"/>
          <w:sz w:val="30"/>
        </w:rPr>
        <w:t>，充分发展资本主义，充分发展生产力水平，充分发展农村、提高文化，达到高度发展了的生产力水平，高度发展了资本主义之后，才能谈到社会主义。相反，如果在这样的条件下，提出走社会主义道路，是错误的……人们叫它“</w:t>
      </w:r>
      <w:r w:rsidRPr="00971D72">
        <w:rPr>
          <w:rFonts w:ascii="Times New Roman" w:eastAsia="黑体" w:hAnsi="Times New Roman" w:hint="eastAsia"/>
          <w:color w:val="FF0000"/>
          <w:spacing w:val="-8"/>
          <w:sz w:val="30"/>
        </w:rPr>
        <w:t>唯生产力论</w:t>
      </w:r>
      <w:r w:rsidRPr="00971D72">
        <w:rPr>
          <w:rFonts w:ascii="Times New Roman" w:eastAsia="宋体" w:hAnsi="Times New Roman" w:hint="eastAsia"/>
          <w:spacing w:val="-8"/>
          <w:sz w:val="30"/>
        </w:rPr>
        <w:t>”。</w:t>
      </w:r>
    </w:p>
    <w:p w14:paraId="7C9BB1D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C02BB2E"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——同黄文欢同志的谈话</w:t>
      </w:r>
    </w:p>
    <w:p w14:paraId="0FD3BC8A"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（1967年3月12日）</w:t>
      </w:r>
    </w:p>
    <w:p w14:paraId="48F4B21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E61839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2E01D9C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80D4BE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u w:val="single"/>
        </w:rPr>
      </w:pPr>
      <w:r w:rsidRPr="00971D72">
        <w:rPr>
          <w:rFonts w:ascii="Times New Roman" w:eastAsia="宋体" w:hAnsi="Times New Roman" w:hint="eastAsia"/>
          <w:spacing w:val="-8"/>
          <w:sz w:val="30"/>
        </w:rPr>
        <w:t>刘少奇坚持走资本主义道路，有他的修正主义的“理论”根据。一九四九年五月，刘少奇在北京干部会议上的讲话中说：“我们国家生产不发达，生产落后，今天不是私人资本工厂太多，而是太少。现在不只是私人资本主义可以存在，而且需要发展，需要扩大”。一九四九年五月，他在天津市委扩大会议上的讲话中说：“今天最大的任务是发展生产力，不怕资本家操纵”。这就是说，</w:t>
      </w:r>
      <w:r w:rsidRPr="00971D72">
        <w:rPr>
          <w:rFonts w:ascii="Times New Roman" w:eastAsia="黑体" w:hAnsi="Times New Roman" w:hint="eastAsia"/>
          <w:color w:val="FF0000"/>
          <w:spacing w:val="-8"/>
          <w:sz w:val="30"/>
        </w:rPr>
        <w:t>刘少奇用生产力水平不发达，经济文化落，来反对社会主义革命，反对走社会主义道路。这并不是刘少奇的新发明，而是一切老修正主义、新修正主义的共同的反动“理论”</w:t>
      </w:r>
      <w:r w:rsidRPr="00971D72">
        <w:rPr>
          <w:rFonts w:ascii="Times New Roman" w:eastAsia="宋体" w:hAnsi="Times New Roman" w:hint="eastAsia"/>
          <w:spacing w:val="-8"/>
          <w:sz w:val="30"/>
        </w:rPr>
        <w:t>。这种“理论”，人们叫做生产力论，或者叫做“</w:t>
      </w:r>
      <w:r w:rsidRPr="00971D72">
        <w:rPr>
          <w:rFonts w:ascii="Times New Roman" w:eastAsia="黑体" w:hAnsi="Times New Roman" w:hint="eastAsia"/>
          <w:color w:val="FF0000"/>
          <w:spacing w:val="-8"/>
          <w:sz w:val="30"/>
        </w:rPr>
        <w:t>唯生产力论</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lastRenderedPageBreak/>
        <w:t>按照这种“理论”，就是说，一个国家资本主义没有充分的高度的发展，生产力没有达到高度的水平，农村很分散，很落后，</w:t>
      </w:r>
      <w:r w:rsidRPr="00971D72">
        <w:rPr>
          <w:rFonts w:ascii="Times New Roman" w:eastAsia="黑体" w:hAnsi="Times New Roman" w:hint="eastAsia"/>
          <w:color w:val="FF0000"/>
          <w:spacing w:val="-8"/>
          <w:sz w:val="30"/>
        </w:rPr>
        <w:t>那么就不应该，也不能实行社会主义革命，就不应该也不可能走社会主义道路，而应该让资本主义充分地发展。</w:t>
      </w:r>
      <w:r w:rsidRPr="00971D72">
        <w:rPr>
          <w:rFonts w:ascii="Times New Roman" w:eastAsia="宋体" w:hAnsi="Times New Roman" w:hint="eastAsia"/>
          <w:spacing w:val="-8"/>
          <w:sz w:val="30"/>
        </w:rPr>
        <w:t>按照这种理论，社会的发展只是生产力，主要是生产工具和生产技术的自然结果。生产力发展到一定的高度，社会主义自然而然会来临，生产力如果没有高度的发展，革命阶级自觉地进行社会主义革命斗争是没有用的……他们看不见人民群众的伟大的革命作用，</w:t>
      </w:r>
      <w:r w:rsidRPr="00971D72">
        <w:rPr>
          <w:rFonts w:ascii="Times New Roman" w:eastAsia="黑体" w:hAnsi="Times New Roman" w:hint="eastAsia"/>
          <w:color w:val="FF0000"/>
          <w:spacing w:val="-8"/>
          <w:sz w:val="30"/>
        </w:rPr>
        <w:t>看不见改变生产关系对发展生产力有伟大的促进作用。</w:t>
      </w:r>
      <w:r w:rsidRPr="00971D72">
        <w:rPr>
          <w:rFonts w:ascii="Times New Roman" w:eastAsia="宋体" w:hAnsi="Times New Roman" w:hint="eastAsia"/>
          <w:spacing w:val="-8"/>
          <w:sz w:val="30"/>
          <w:u w:val="single"/>
        </w:rPr>
        <w:t>在他们看来，在生产力水平没有高度发展的地方，人民不应该进行社会主义革命和社会主义建设。</w:t>
      </w:r>
    </w:p>
    <w:p w14:paraId="5125291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9A556B5"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——在中直机关传达“九大”精神大会上的讲话</w:t>
      </w:r>
    </w:p>
    <w:p w14:paraId="76FC15F2"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（1969年5月24日）</w:t>
      </w:r>
    </w:p>
    <w:p w14:paraId="3FE2EDF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FCFB26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DFB466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BC88702" w14:textId="77777777" w:rsidR="00971D72" w:rsidRPr="00971D72" w:rsidRDefault="00971D72" w:rsidP="00971D72">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971D72">
        <w:rPr>
          <w:rFonts w:ascii="Times New Roman" w:eastAsia="黑体" w:hAnsi="Times New Roman" w:hint="eastAsia"/>
          <w:color w:val="FF0000"/>
          <w:spacing w:val="-8"/>
          <w:sz w:val="30"/>
        </w:rPr>
        <w:t>这种“理论”已经存在了半个多世纪了，从伯恩施坦、考茨基、托洛茨基、布哈林、季诺维也夫、苏汉诺夫以及中国的陈独秀等等等等，没有一个不搬出这套“理论”来反对社会主义革命的。</w:t>
      </w:r>
      <w:r w:rsidRPr="00971D72">
        <w:rPr>
          <w:rFonts w:ascii="Times New Roman" w:eastAsia="黑体" w:hAnsi="Times New Roman" w:hint="eastAsia"/>
          <w:color w:val="FF0000"/>
          <w:spacing w:val="-8"/>
          <w:sz w:val="30"/>
        </w:rPr>
        <w:t xml:space="preserve">    </w:t>
      </w:r>
    </w:p>
    <w:p w14:paraId="26F003F0" w14:textId="77777777" w:rsidR="00971D72" w:rsidRPr="00971D72" w:rsidRDefault="00971D72" w:rsidP="00971D72">
      <w:pPr>
        <w:widowControl/>
        <w:overflowPunct w:val="0"/>
        <w:topLinePunct/>
        <w:spacing w:before="60" w:after="60" w:line="400" w:lineRule="exact"/>
        <w:ind w:firstLineChars="200" w:firstLine="568"/>
        <w:rPr>
          <w:rFonts w:ascii="Times New Roman" w:eastAsia="黑体" w:hAnsi="Times New Roman"/>
          <w:color w:val="FF0000"/>
          <w:spacing w:val="-8"/>
          <w:sz w:val="30"/>
        </w:rPr>
      </w:pPr>
      <w:r w:rsidRPr="00971D72">
        <w:rPr>
          <w:rFonts w:ascii="Times New Roman" w:eastAsia="宋体" w:hAnsi="Times New Roman" w:hint="eastAsia"/>
          <w:spacing w:val="-8"/>
          <w:sz w:val="30"/>
        </w:rPr>
        <w:lastRenderedPageBreak/>
        <w:t>1899</w:t>
      </w:r>
      <w:r w:rsidRPr="00971D72">
        <w:rPr>
          <w:rFonts w:ascii="Times New Roman" w:eastAsia="宋体" w:hAnsi="Times New Roman" w:hint="eastAsia"/>
          <w:spacing w:val="-8"/>
          <w:sz w:val="30"/>
        </w:rPr>
        <w:t>年，伯恩施坦在《社会主义的前提和社会民主党的任务》中，提出了这一种思想</w:t>
      </w:r>
      <w:r w:rsidRPr="00971D72">
        <w:rPr>
          <w:rFonts w:ascii="Times New Roman" w:eastAsia="宋体" w:hAnsi="Times New Roman"/>
          <w:spacing w:val="-8"/>
          <w:sz w:val="30"/>
          <w:vertAlign w:val="superscript"/>
        </w:rPr>
        <w:footnoteReference w:id="6"/>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1909</w:t>
      </w:r>
      <w:r w:rsidRPr="00971D72">
        <w:rPr>
          <w:rFonts w:ascii="Times New Roman" w:eastAsia="宋体" w:hAnsi="Times New Roman" w:hint="eastAsia"/>
          <w:spacing w:val="-8"/>
          <w:sz w:val="30"/>
        </w:rPr>
        <w:t>年，考茨基在《取得政权的道路》这本书上说：“只有在资本主义生产方式高度发达的地方，才有借助于国家政权把生产资料的资本主义所有制转变为公有制经济的可能性”。就是说，生产力发展到一定程度，资本主义自然而然就变成社会主义公有制了。考茨基在</w:t>
      </w:r>
      <w:r w:rsidRPr="00971D72">
        <w:rPr>
          <w:rFonts w:ascii="Times New Roman" w:eastAsia="宋体" w:hAnsi="Times New Roman" w:hint="eastAsia"/>
          <w:spacing w:val="-8"/>
          <w:sz w:val="30"/>
        </w:rPr>
        <w:t>1918</w:t>
      </w:r>
      <w:r w:rsidRPr="00971D72">
        <w:rPr>
          <w:rFonts w:ascii="Times New Roman" w:eastAsia="宋体" w:hAnsi="Times New Roman" w:hint="eastAsia"/>
          <w:spacing w:val="-8"/>
          <w:sz w:val="30"/>
        </w:rPr>
        <w:t>年所著的《无产阶级专政》和</w:t>
      </w:r>
      <w:r w:rsidRPr="00971D72">
        <w:rPr>
          <w:rFonts w:ascii="Times New Roman" w:eastAsia="宋体" w:hAnsi="Times New Roman" w:hint="eastAsia"/>
          <w:spacing w:val="-8"/>
          <w:sz w:val="30"/>
        </w:rPr>
        <w:t>1927</w:t>
      </w:r>
      <w:r w:rsidRPr="00971D72">
        <w:rPr>
          <w:rFonts w:ascii="Times New Roman" w:eastAsia="宋体" w:hAnsi="Times New Roman" w:hint="eastAsia"/>
          <w:spacing w:val="-8"/>
          <w:sz w:val="30"/>
        </w:rPr>
        <w:t>年所著的《唯物史观》等书中都一再重复这种论调。特别是</w:t>
      </w:r>
      <w:r w:rsidRPr="00971D72">
        <w:rPr>
          <w:rFonts w:ascii="Times New Roman" w:eastAsia="宋体" w:hAnsi="Times New Roman" w:hint="eastAsia"/>
          <w:spacing w:val="-8"/>
          <w:sz w:val="30"/>
        </w:rPr>
        <w:t>1930</w:t>
      </w:r>
      <w:r w:rsidRPr="00971D72">
        <w:rPr>
          <w:rFonts w:ascii="Times New Roman" w:eastAsia="宋体" w:hAnsi="Times New Roman" w:hint="eastAsia"/>
          <w:spacing w:val="-8"/>
          <w:sz w:val="30"/>
        </w:rPr>
        <w:t>年考茨基在一本叫做《陷于绝境的布尔什维主义》的书中，</w:t>
      </w:r>
      <w:r w:rsidRPr="00971D72">
        <w:rPr>
          <w:rFonts w:ascii="Times New Roman" w:eastAsia="黑体" w:hAnsi="Times New Roman" w:hint="eastAsia"/>
          <w:color w:val="FF0000"/>
          <w:spacing w:val="-8"/>
          <w:sz w:val="30"/>
        </w:rPr>
        <w:t>猖狂地攻击列宁领导俄国人民进行的社会主义革命，污蔑说这是违背马克思主义，违背社会发展规律，说列宁犯了很大的错误</w:t>
      </w:r>
      <w:r w:rsidRPr="00971D72">
        <w:rPr>
          <w:rFonts w:ascii="Times New Roman" w:eastAsia="宋体" w:hAnsi="Times New Roman" w:hint="eastAsia"/>
          <w:spacing w:val="-8"/>
          <w:sz w:val="30"/>
        </w:rPr>
        <w:t>，自己“陷于绝境”。他狂妄地说，按照俄国当时的条件，</w:t>
      </w:r>
      <w:r w:rsidRPr="00971D72">
        <w:rPr>
          <w:rFonts w:ascii="Times New Roman" w:eastAsia="黑体" w:hAnsi="Times New Roman" w:hint="eastAsia"/>
          <w:color w:val="FF0000"/>
          <w:spacing w:val="-8"/>
          <w:sz w:val="30"/>
        </w:rPr>
        <w:t>根本不可能实行社会主义革命和社会主义建设</w:t>
      </w:r>
      <w:r w:rsidRPr="00971D72">
        <w:rPr>
          <w:rFonts w:ascii="Times New Roman" w:eastAsia="宋体" w:hAnsi="Times New Roman" w:hint="eastAsia"/>
          <w:spacing w:val="-8"/>
          <w:sz w:val="30"/>
        </w:rPr>
        <w:t>，“俄国发生的革命只能为充分发展资本主义开辟道路，而且只有在资本主义得到高度发展后，才有可能建立社会主义”。考茨基在《恐怖主义和共产主义》、《社会民主主义对抗共产主义》等书中，都对列宁领导的十月革命，对布尔什维克进行了恶毒的攻击。托洛茨基、布哈林、苏汉诺夫以及中国陈独秀等都继承了伯恩施</w:t>
      </w:r>
      <w:r w:rsidRPr="00971D72">
        <w:rPr>
          <w:rFonts w:ascii="Times New Roman" w:eastAsia="宋体" w:hAnsi="Times New Roman" w:hint="eastAsia"/>
          <w:spacing w:val="-8"/>
          <w:sz w:val="30"/>
        </w:rPr>
        <w:lastRenderedPageBreak/>
        <w:t>坦、考茨基的“理论”，</w:t>
      </w:r>
      <w:r w:rsidRPr="00971D72">
        <w:rPr>
          <w:rFonts w:ascii="Times New Roman" w:eastAsia="黑体" w:hAnsi="Times New Roman" w:hint="eastAsia"/>
          <w:color w:val="FF0000"/>
          <w:spacing w:val="-8"/>
          <w:sz w:val="30"/>
        </w:rPr>
        <w:t>虽然语言不同，但是基本思想是一样的。</w:t>
      </w:r>
    </w:p>
    <w:p w14:paraId="60D3C81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7B09D4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D8FAFF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C5DC55B"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——在中直机关传达“九大”精神大会上的讲话</w:t>
      </w:r>
    </w:p>
    <w:p w14:paraId="14692A39"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（1969年5月24日）</w:t>
      </w:r>
    </w:p>
    <w:p w14:paraId="2185915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C259F2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A569DB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7EE32F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spacing w:val="-8"/>
          <w:sz w:val="30"/>
        </w:rPr>
        <w:br w:type="page"/>
      </w:r>
    </w:p>
    <w:p w14:paraId="2825859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老修正主义者，就拿考茨基来讲，他写了一些小册子，基本内容是讲俄国生产力落后，俄国十月革命仅仅是资产阶级革命，在十月革命以后要大大发展生产力，生产力发展到一定阶段，</w:t>
      </w:r>
      <w:r w:rsidRPr="00971D72">
        <w:rPr>
          <w:rFonts w:ascii="Times New Roman" w:eastAsia="黑体" w:hAnsi="Times New Roman" w:hint="eastAsia"/>
          <w:color w:val="FF0000"/>
          <w:spacing w:val="-8"/>
          <w:sz w:val="30"/>
        </w:rPr>
        <w:t>才能进行社会主义革命</w:t>
      </w:r>
      <w:r w:rsidRPr="00971D72">
        <w:rPr>
          <w:rFonts w:ascii="Times New Roman" w:eastAsia="宋体" w:hAnsi="Times New Roman" w:hint="eastAsia"/>
          <w:spacing w:val="-8"/>
          <w:sz w:val="30"/>
        </w:rPr>
        <w:t>。因此，</w:t>
      </w:r>
      <w:r w:rsidRPr="00971D72">
        <w:rPr>
          <w:rFonts w:ascii="Times New Roman" w:eastAsia="黑体" w:hAnsi="Times New Roman" w:hint="eastAsia"/>
          <w:color w:val="FF0000"/>
          <w:spacing w:val="-8"/>
          <w:sz w:val="30"/>
        </w:rPr>
        <w:t>考茨基反对列宁的无产阶级专政</w:t>
      </w:r>
      <w:r w:rsidRPr="00971D72">
        <w:rPr>
          <w:rFonts w:ascii="Times New Roman" w:eastAsia="宋体" w:hAnsi="Times New Roman" w:hint="eastAsia"/>
          <w:spacing w:val="-8"/>
          <w:sz w:val="30"/>
        </w:rPr>
        <w:t>。考茨基的这种“理论”，就叫做</w:t>
      </w:r>
      <w:r w:rsidRPr="00971D72">
        <w:rPr>
          <w:rFonts w:ascii="Times New Roman" w:eastAsia="黑体" w:hAnsi="Times New Roman" w:hint="eastAsia"/>
          <w:color w:val="FF0000"/>
          <w:spacing w:val="-8"/>
          <w:sz w:val="30"/>
        </w:rPr>
        <w:t>“唯生产力论”</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他只从生产力这方面来看，不从上层建筑同生产力的辩证关系来看。</w:t>
      </w:r>
      <w:r w:rsidRPr="00971D72">
        <w:rPr>
          <w:rFonts w:ascii="Times New Roman" w:eastAsia="宋体" w:hAnsi="Times New Roman" w:hint="eastAsia"/>
          <w:spacing w:val="-8"/>
          <w:sz w:val="30"/>
        </w:rPr>
        <w:t>我们知道，生产力决定上层建筑，但是上层建筑反转来又影响生产力。</w:t>
      </w:r>
      <w:r w:rsidRPr="00971D72">
        <w:rPr>
          <w:rFonts w:ascii="Times New Roman" w:eastAsia="黑体" w:hAnsi="Times New Roman" w:hint="eastAsia"/>
          <w:color w:val="FF0000"/>
          <w:spacing w:val="-8"/>
          <w:sz w:val="30"/>
          <w:u w:val="single"/>
        </w:rPr>
        <w:t>“唯生产力论”</w:t>
      </w:r>
      <w:r w:rsidRPr="00971D72">
        <w:rPr>
          <w:rFonts w:ascii="Times New Roman" w:eastAsia="宋体" w:hAnsi="Times New Roman" w:hint="eastAsia"/>
          <w:spacing w:val="-8"/>
          <w:sz w:val="30"/>
          <w:u w:val="single"/>
        </w:rPr>
        <w:t>可以说是一切老的、新的、现代的、外国的、中国的修正主义者的基本思想。</w:t>
      </w:r>
      <w:r w:rsidRPr="00971D72">
        <w:rPr>
          <w:rFonts w:ascii="Times New Roman" w:eastAsia="宋体" w:hAnsi="Times New Roman" w:hint="eastAsia"/>
          <w:spacing w:val="-8"/>
          <w:sz w:val="30"/>
        </w:rPr>
        <w:t>在德国有个考茨基，在俄国有个经济学家叫苏汉诺夫</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他写了《革命札记》七本书，就是这种“理论”他说</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俄国生产力不够发展，比较落后，因此，俄国十月革命以后要大大发展资本主义。</w:t>
      </w:r>
      <w:r w:rsidRPr="00971D72">
        <w:rPr>
          <w:rFonts w:ascii="Times New Roman" w:eastAsia="黑体" w:hAnsi="Times New Roman" w:hint="eastAsia"/>
          <w:color w:val="FF0000"/>
          <w:spacing w:val="-8"/>
          <w:sz w:val="30"/>
        </w:rPr>
        <w:t>因此，就否定俄国的无产阶级专政。</w:t>
      </w:r>
    </w:p>
    <w:p w14:paraId="4281FE1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实际上，托洛茨基也是这个“理论”。俄国的孟什维克也是这个“理论”。</w:t>
      </w:r>
      <w:r w:rsidRPr="00971D72">
        <w:rPr>
          <w:rFonts w:ascii="Times New Roman" w:eastAsia="宋体" w:hAnsi="Times New Roman" w:hint="eastAsia"/>
          <w:spacing w:val="-8"/>
          <w:sz w:val="30"/>
        </w:rPr>
        <w:t>我估计叛徒刘少奇没有看过考茨基的书，但是叛徒刘少奇反对毛主席的路线，要走资本主义道路，也是这个问题。</w:t>
      </w:r>
    </w:p>
    <w:p w14:paraId="0FFDA03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FF7E1A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39899B0"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——同英藉女作家韩素英的谈话</w:t>
      </w:r>
    </w:p>
    <w:p w14:paraId="1AE81986" w14:textId="6CDBD5A6" w:rsidR="00971D72" w:rsidRPr="001861FC" w:rsidRDefault="00971D72" w:rsidP="001861FC">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（1969年11月7日</w:t>
      </w:r>
    </w:p>
    <w:p w14:paraId="5527E4CC" w14:textId="088AAEDF" w:rsidR="00971D72" w:rsidRPr="00971D72" w:rsidRDefault="00971D72" w:rsidP="001861FC">
      <w:pPr>
        <w:pStyle w:val="A5"/>
      </w:pPr>
      <w:r w:rsidRPr="00971D72">
        <w:rPr>
          <w:rFonts w:hint="eastAsia"/>
        </w:rPr>
        <w:lastRenderedPageBreak/>
        <w:t>为了反对这种“理论”，列宁曾经作过有力的斗争。十月革命以后，列宁同这种反社会主义的“理论”进行了尖锐的斗争，彻底粉碎了这种反革命的论调。列宁强调说，不是什么俄国没有实现社会主义革命的条件，而是恰恰相反，俄国这个帝国主义阵线中最薄弱的环节，首先能够取得社会主义革命的胜利。</w:t>
      </w:r>
      <w:r w:rsidRPr="00971D72">
        <w:rPr>
          <w:rFonts w:eastAsia="黑体" w:hint="eastAsia"/>
          <w:color w:val="FF0000"/>
        </w:rPr>
        <w:t>列宁总是强调革命对发展生产力的伟大作用，强调改变生产关系对促进生产力发展的伟大作用。</w:t>
      </w:r>
      <w:r w:rsidRPr="00971D72">
        <w:rPr>
          <w:rFonts w:hint="eastAsia"/>
        </w:rPr>
        <w:t>列宁反复地说：俄国有布尔什维克党的马克思主义的领导，有巩固的工农联盟，有蕴藏着无比革命创造力的广大工农群众，在取得政权以后，完全能够把苏联建成一个强大的社会主义国家。</w:t>
      </w:r>
    </w:p>
    <w:p w14:paraId="76815A6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一九二三年，列宁为批判孟什维克苏汉诺夫的《革命札记》，写了一篇有名的文章，叫做《论我国革命》，在《列宁全集》第</w:t>
      </w:r>
      <w:r w:rsidRPr="00971D72">
        <w:rPr>
          <w:rFonts w:ascii="Times New Roman" w:eastAsia="宋体" w:hAnsi="Times New Roman" w:hint="eastAsia"/>
          <w:spacing w:val="-8"/>
          <w:sz w:val="30"/>
        </w:rPr>
        <w:t>33</w:t>
      </w:r>
      <w:r w:rsidRPr="00971D72">
        <w:rPr>
          <w:rFonts w:ascii="Times New Roman" w:eastAsia="宋体" w:hAnsi="Times New Roman" w:hint="eastAsia"/>
          <w:spacing w:val="-8"/>
          <w:sz w:val="30"/>
        </w:rPr>
        <w:t>卷上。大家</w:t>
      </w:r>
      <w:r w:rsidRPr="00971D72">
        <w:rPr>
          <w:rFonts w:ascii="Times New Roman" w:eastAsia="黑体" w:hAnsi="Times New Roman" w:hint="eastAsia"/>
          <w:color w:val="FF0000"/>
          <w:spacing w:val="-8"/>
          <w:sz w:val="30"/>
        </w:rPr>
        <w:t>为了批判刘少奇的生产力论</w:t>
      </w:r>
      <w:r w:rsidRPr="00971D72">
        <w:rPr>
          <w:rFonts w:ascii="Times New Roman" w:eastAsia="宋体" w:hAnsi="Times New Roman" w:hint="eastAsia"/>
          <w:spacing w:val="-8"/>
          <w:sz w:val="30"/>
        </w:rPr>
        <w:t>，同时为了学习毛主席的无产阶级革命路线，</w:t>
      </w:r>
      <w:r w:rsidRPr="00971D72">
        <w:rPr>
          <w:rFonts w:ascii="Times New Roman" w:eastAsia="黑体" w:hAnsi="Times New Roman" w:hint="eastAsia"/>
          <w:color w:val="FF0000"/>
          <w:spacing w:val="-8"/>
          <w:sz w:val="30"/>
        </w:rPr>
        <w:t>不妨看一看这一篇文章。</w:t>
      </w:r>
      <w:r w:rsidRPr="00971D72">
        <w:rPr>
          <w:rFonts w:ascii="Times New Roman" w:eastAsia="宋体" w:hAnsi="Times New Roman" w:hint="eastAsia"/>
          <w:spacing w:val="-8"/>
          <w:sz w:val="30"/>
        </w:rPr>
        <w:t>列宁在这篇文章里，尖锐地批判了苏汉诺夫之流根本不懂马克思主义的革命辩证法，不懂得革命对发展经济的巨大推动作用。</w:t>
      </w:r>
    </w:p>
    <w:p w14:paraId="5B75D14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1EB2D25"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——在中央直属机关传达“九大”精神大会上的讲话</w:t>
      </w:r>
    </w:p>
    <w:p w14:paraId="462FCACB"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lastRenderedPageBreak/>
        <w:t>（1969年5月24日）</w:t>
      </w:r>
    </w:p>
    <w:p w14:paraId="3283AC3B"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bookmarkStart w:id="407" w:name="_Toc179605865"/>
      <w:r w:rsidRPr="00971D72">
        <w:rPr>
          <w:rFonts w:ascii="Times New Roman" w:eastAsia="黑体" w:hAnsi="Times New Roman"/>
          <w:b/>
          <w:color w:val="FF0000"/>
          <w:sz w:val="34"/>
        </w:rPr>
        <w:br w:type="page"/>
      </w:r>
    </w:p>
    <w:p w14:paraId="00732F26" w14:textId="77777777" w:rsidR="00971D72" w:rsidRPr="00971D72" w:rsidRDefault="00971D72" w:rsidP="00525AD4">
      <w:pPr>
        <w:pStyle w:val="A520"/>
      </w:pPr>
      <w:bookmarkStart w:id="408" w:name="_Toc179843756"/>
      <w:bookmarkStart w:id="409" w:name="_Toc182735714"/>
      <w:r w:rsidRPr="00971D72">
        <w:rPr>
          <w:rFonts w:hint="eastAsia"/>
        </w:rPr>
        <w:lastRenderedPageBreak/>
        <w:t>第</w:t>
      </w:r>
      <w:r w:rsidRPr="00971D72">
        <w:rPr>
          <w:rFonts w:hint="eastAsia"/>
        </w:rPr>
        <w:t>3</w:t>
      </w:r>
      <w:r w:rsidRPr="00971D72">
        <w:rPr>
          <w:rFonts w:hint="eastAsia"/>
        </w:rPr>
        <w:t>节：关于整党、清党，“重建党”的问题</w:t>
      </w:r>
      <w:bookmarkEnd w:id="407"/>
      <w:bookmarkEnd w:id="408"/>
      <w:bookmarkEnd w:id="409"/>
    </w:p>
    <w:p w14:paraId="5DE484D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22CA1E1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EF1AE8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很久以来，组织部没有用马克思列宁主义、毛泽东思想</w:t>
      </w:r>
      <w:r w:rsidRPr="00971D72">
        <w:rPr>
          <w:rFonts w:ascii="Times New Roman" w:eastAsia="黑体" w:hAnsi="Times New Roman" w:hint="eastAsia"/>
          <w:color w:val="FF0000"/>
          <w:spacing w:val="-8"/>
          <w:sz w:val="30"/>
        </w:rPr>
        <w:t>从思想上建设党</w:t>
      </w:r>
      <w:r w:rsidRPr="00971D72">
        <w:rPr>
          <w:rFonts w:ascii="Times New Roman" w:eastAsia="宋体" w:hAnsi="Times New Roman" w:hint="eastAsia"/>
          <w:spacing w:val="-8"/>
          <w:sz w:val="30"/>
        </w:rPr>
        <w:t>……在谈到党的建设、组织工作、干部政策的时候，他们总是</w:t>
      </w:r>
      <w:r w:rsidRPr="00971D72">
        <w:rPr>
          <w:rFonts w:ascii="Times New Roman" w:eastAsia="黑体" w:hAnsi="Times New Roman" w:hint="eastAsia"/>
          <w:color w:val="FF0000"/>
          <w:spacing w:val="-8"/>
          <w:sz w:val="30"/>
        </w:rPr>
        <w:t>不谈阶级、阶级斗争</w:t>
      </w:r>
      <w:r w:rsidRPr="00971D72">
        <w:rPr>
          <w:rFonts w:ascii="Times New Roman" w:eastAsia="宋体" w:hAnsi="Times New Roman" w:hint="eastAsia"/>
          <w:spacing w:val="-8"/>
          <w:sz w:val="30"/>
        </w:rPr>
        <w:t>，不谈马克思列宁主义，不谈毛泽东思想。</w:t>
      </w:r>
    </w:p>
    <w:p w14:paraId="58C0434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2E218BD"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——1967年10月25日讲话</w:t>
      </w:r>
    </w:p>
    <w:p w14:paraId="16DC06F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120418A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233BB1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559CCF5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召开“九大”</w:t>
      </w:r>
      <w:r w:rsidRPr="00971D72">
        <w:rPr>
          <w:rFonts w:ascii="Times New Roman" w:eastAsia="黑体" w:hAnsi="Times New Roman" w:hint="eastAsia"/>
          <w:color w:val="FF0000"/>
          <w:spacing w:val="-8"/>
          <w:sz w:val="30"/>
        </w:rPr>
        <w:t>和恢复党、发展新党员是分不开的</w:t>
      </w:r>
      <w:r w:rsidRPr="00971D72">
        <w:rPr>
          <w:rFonts w:ascii="Times New Roman" w:eastAsia="宋体" w:hAnsi="Times New Roman" w:hint="eastAsia"/>
          <w:spacing w:val="-8"/>
          <w:sz w:val="30"/>
        </w:rPr>
        <w:t>。主席提出要整顿党。建设一个什么样的党的问题提到我们面前。我们大家要好好讨论。主席指示准备“九大”要联系到整顿党的</w:t>
      </w:r>
      <w:r w:rsidRPr="00971D72">
        <w:rPr>
          <w:rFonts w:ascii="Times New Roman" w:eastAsia="黑体" w:hAnsi="Times New Roman" w:hint="eastAsia"/>
          <w:color w:val="FF0000"/>
          <w:spacing w:val="-8"/>
          <w:sz w:val="30"/>
        </w:rPr>
        <w:t>组织问题</w:t>
      </w:r>
      <w:r w:rsidRPr="00971D72">
        <w:rPr>
          <w:rFonts w:ascii="Times New Roman" w:eastAsia="宋体" w:hAnsi="Times New Roman" w:hint="eastAsia"/>
          <w:spacing w:val="-8"/>
          <w:sz w:val="30"/>
        </w:rPr>
        <w:t>。</w:t>
      </w:r>
      <w:r w:rsidRPr="00971D72">
        <w:rPr>
          <w:rFonts w:ascii="Times New Roman" w:eastAsia="黑体" w:hAnsi="Times New Roman" w:hint="eastAsia"/>
          <w:color w:val="FF0000"/>
          <w:spacing w:val="-8"/>
          <w:sz w:val="30"/>
        </w:rPr>
        <w:t>文化大革命和建党是分不开的。</w:t>
      </w:r>
      <w:r w:rsidRPr="00971D72">
        <w:rPr>
          <w:rFonts w:ascii="Times New Roman" w:eastAsia="宋体" w:hAnsi="Times New Roman" w:hint="eastAsia"/>
          <w:spacing w:val="-8"/>
          <w:sz w:val="30"/>
        </w:rPr>
        <w:t>文化大革命是三年时间，还有一年多，整顿党不可能在“九大”前统统整顿好，在“九大”后也要根据新的党纲整顿、恢复、</w:t>
      </w:r>
      <w:r w:rsidRPr="00971D72">
        <w:rPr>
          <w:rFonts w:ascii="Times New Roman" w:eastAsia="黑体" w:hAnsi="Times New Roman" w:hint="eastAsia"/>
          <w:color w:val="FF0000"/>
          <w:spacing w:val="-8"/>
          <w:sz w:val="30"/>
        </w:rPr>
        <w:t>重建</w:t>
      </w:r>
      <w:r w:rsidRPr="00971D72">
        <w:rPr>
          <w:rFonts w:ascii="Times New Roman" w:eastAsia="宋体" w:hAnsi="Times New Roman" w:hint="eastAsia"/>
          <w:spacing w:val="-8"/>
          <w:sz w:val="30"/>
        </w:rPr>
        <w:t>。总而言之，要把过去刘少奇那种</w:t>
      </w:r>
      <w:r w:rsidRPr="00971D72">
        <w:rPr>
          <w:rFonts w:ascii="Times New Roman" w:eastAsia="黑体" w:hAnsi="Times New Roman" w:hint="eastAsia"/>
          <w:color w:val="FF0000"/>
          <w:spacing w:val="-8"/>
          <w:sz w:val="30"/>
        </w:rPr>
        <w:t>只作驯服工具</w:t>
      </w:r>
      <w:r w:rsidRPr="00971D72">
        <w:rPr>
          <w:rFonts w:ascii="Times New Roman" w:eastAsia="宋体" w:hAnsi="Times New Roman" w:hint="eastAsia"/>
          <w:spacing w:val="-8"/>
          <w:sz w:val="30"/>
        </w:rPr>
        <w:t>，而不是根据</w:t>
      </w:r>
      <w:r w:rsidRPr="00971D72">
        <w:rPr>
          <w:rFonts w:ascii="Times New Roman" w:eastAsia="宋体" w:hAnsi="Times New Roman" w:hint="eastAsia"/>
          <w:spacing w:val="-8"/>
          <w:sz w:val="30"/>
        </w:rPr>
        <w:lastRenderedPageBreak/>
        <w:t>马克思、列宁主义、毛泽东思想建设党的状况彻底改变。</w:t>
      </w:r>
      <w:r w:rsidRPr="00971D72">
        <w:rPr>
          <w:rFonts w:ascii="Times New Roman" w:eastAsia="黑体" w:hAnsi="Times New Roman" w:hint="eastAsia"/>
          <w:color w:val="FF0000"/>
          <w:spacing w:val="-8"/>
          <w:sz w:val="30"/>
        </w:rPr>
        <w:t>不要把党变成死板的党，不要支部书记就是皇帝</w:t>
      </w:r>
      <w:r w:rsidRPr="00971D72">
        <w:rPr>
          <w:rFonts w:ascii="Times New Roman" w:eastAsia="宋体" w:hAnsi="Times New Roman" w:hint="eastAsia"/>
          <w:spacing w:val="-8"/>
          <w:sz w:val="30"/>
        </w:rPr>
        <w:t>……我们长期感到我们组织工作中的很多思想是</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的，不是按马克思主义的</w:t>
      </w:r>
      <w:r w:rsidRPr="00971D72">
        <w:rPr>
          <w:rFonts w:ascii="Times New Roman" w:eastAsia="黑体" w:hAnsi="Times New Roman" w:hint="eastAsia"/>
          <w:color w:val="FF0000"/>
          <w:spacing w:val="-8"/>
          <w:sz w:val="30"/>
        </w:rPr>
        <w:t>辩证法</w:t>
      </w:r>
      <w:r w:rsidRPr="00971D72">
        <w:rPr>
          <w:rFonts w:ascii="Times New Roman" w:eastAsia="宋体" w:hAnsi="Times New Roman" w:hint="eastAsia"/>
          <w:spacing w:val="-8"/>
          <w:sz w:val="30"/>
        </w:rPr>
        <w:t>来看我们的党和我们党的组织工作，而是把我们的党看成绝对化，铁板一块。过去党的组织工作常常脱离了马克思列宁主义的理论，脱离了毛主席创造性发展了的马克思列宁主义思想，离开了每一阶段的阶级斗争。我们的许多组织文献（包括刘少奇的黑《修养》），都是</w:t>
      </w:r>
      <w:r w:rsidRPr="00971D72">
        <w:rPr>
          <w:rFonts w:ascii="Times New Roman" w:eastAsia="黑体" w:hAnsi="Times New Roman" w:hint="eastAsia"/>
          <w:color w:val="FF0000"/>
          <w:spacing w:val="-8"/>
          <w:sz w:val="30"/>
        </w:rPr>
        <w:t>脱离马克思列宁主义的辩证法</w:t>
      </w:r>
      <w:r w:rsidRPr="00971D72">
        <w:rPr>
          <w:rFonts w:ascii="Times New Roman" w:eastAsia="宋体" w:hAnsi="Times New Roman" w:hint="eastAsia"/>
          <w:spacing w:val="-8"/>
          <w:sz w:val="30"/>
        </w:rPr>
        <w:t>，脱离当前的阶级斗争，是</w:t>
      </w:r>
      <w:r w:rsidRPr="00971D72">
        <w:rPr>
          <w:rFonts w:ascii="Times New Roman" w:eastAsia="黑体" w:hAnsi="Times New Roman" w:hint="eastAsia"/>
          <w:color w:val="FF0000"/>
          <w:spacing w:val="-8"/>
          <w:sz w:val="30"/>
        </w:rPr>
        <w:t>形而上学</w:t>
      </w:r>
      <w:r w:rsidRPr="00971D72">
        <w:rPr>
          <w:rFonts w:ascii="Times New Roman" w:eastAsia="宋体" w:hAnsi="Times New Roman" w:hint="eastAsia"/>
          <w:spacing w:val="-8"/>
          <w:sz w:val="30"/>
        </w:rPr>
        <w:t>的，把党弄得很死板，好象铁板一块，死水一潭，结果刘少奇的</w:t>
      </w:r>
      <w:r w:rsidRPr="00971D72">
        <w:rPr>
          <w:rFonts w:ascii="Times New Roman" w:eastAsia="黑体" w:hAnsi="Times New Roman" w:hint="eastAsia"/>
          <w:color w:val="FF0000"/>
          <w:spacing w:val="-8"/>
          <w:sz w:val="30"/>
        </w:rPr>
        <w:t>驯服工具论</w:t>
      </w:r>
      <w:r w:rsidRPr="00971D72">
        <w:rPr>
          <w:rFonts w:ascii="Times New Roman" w:eastAsia="宋体" w:hAnsi="Times New Roman" w:hint="eastAsia"/>
          <w:spacing w:val="-8"/>
          <w:sz w:val="30"/>
        </w:rPr>
        <w:t>长期统治着，完全</w:t>
      </w:r>
      <w:r w:rsidRPr="00971D72">
        <w:rPr>
          <w:rFonts w:ascii="Times New Roman" w:eastAsia="黑体" w:hAnsi="Times New Roman" w:hint="eastAsia"/>
          <w:color w:val="FF0000"/>
          <w:spacing w:val="-8"/>
          <w:sz w:val="30"/>
        </w:rPr>
        <w:t>脱离了辩证唯物主义</w:t>
      </w:r>
      <w:r w:rsidRPr="00971D72">
        <w:rPr>
          <w:rFonts w:ascii="Times New Roman" w:eastAsia="宋体" w:hAnsi="Times New Roman" w:hint="eastAsia"/>
          <w:spacing w:val="-8"/>
          <w:sz w:val="30"/>
        </w:rPr>
        <w:t>……主席经常批评过去的组织都是党不管党的，所谓不管党是不按马克思列宁主义、毛泽东思想去建设党。他不是不管党，是管刘少奇招降纳叛的党。过去的监查工作和组织工作，不确立毛泽东思想，不研究毛泽东的建党学说和理论，所以组织工作都搞不好……整个文化大革命是九大最好的准备，最好的整党，对干部也是最好的审查。不能离开文化大革命和斗批改去准备九大，整顿组织也不是弧立的。</w:t>
      </w:r>
    </w:p>
    <w:p w14:paraId="7BCC58E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97CB87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0BD9FF1"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lastRenderedPageBreak/>
        <w:t>——1967年11月13日讲话</w:t>
      </w:r>
    </w:p>
    <w:p w14:paraId="35ADE44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B1B37D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E3AB20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CCBF4D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过去</w:t>
      </w:r>
      <w:r w:rsidRPr="00971D72">
        <w:rPr>
          <w:rFonts w:ascii="Times New Roman" w:eastAsia="黑体" w:hAnsi="Times New Roman" w:hint="eastAsia"/>
          <w:color w:val="FF0000"/>
          <w:spacing w:val="-8"/>
          <w:sz w:val="30"/>
        </w:rPr>
        <w:t>整党</w:t>
      </w:r>
      <w:r w:rsidRPr="00971D72">
        <w:rPr>
          <w:rFonts w:ascii="Times New Roman" w:eastAsia="宋体" w:hAnsi="Times New Roman" w:hint="eastAsia"/>
          <w:spacing w:val="-8"/>
          <w:sz w:val="30"/>
        </w:rPr>
        <w:t>不顶事，没有解决问题。过去整党是</w:t>
      </w:r>
      <w:r w:rsidRPr="00971D72">
        <w:rPr>
          <w:rFonts w:ascii="Times New Roman" w:eastAsia="黑体" w:hAnsi="Times New Roman" w:hint="eastAsia"/>
          <w:color w:val="FF0000"/>
          <w:spacing w:val="-8"/>
          <w:sz w:val="30"/>
        </w:rPr>
        <w:t>自上而下</w:t>
      </w:r>
      <w:r w:rsidRPr="00971D72">
        <w:rPr>
          <w:rFonts w:ascii="Times New Roman" w:eastAsia="宋体" w:hAnsi="Times New Roman" w:hint="eastAsia"/>
          <w:spacing w:val="-8"/>
          <w:sz w:val="30"/>
        </w:rPr>
        <w:t>，在内部整，没有找到一个</w:t>
      </w:r>
      <w:r w:rsidRPr="00971D72">
        <w:rPr>
          <w:rFonts w:ascii="Times New Roman" w:eastAsia="黑体" w:hAnsi="Times New Roman" w:hint="eastAsia"/>
          <w:color w:val="FF0000"/>
          <w:spacing w:val="-8"/>
          <w:sz w:val="30"/>
        </w:rPr>
        <w:t>自下而上</w:t>
      </w:r>
      <w:r w:rsidRPr="00971D72">
        <w:rPr>
          <w:rFonts w:ascii="Times New Roman" w:eastAsia="宋体" w:hAnsi="Times New Roman" w:hint="eastAsia"/>
          <w:spacing w:val="-8"/>
          <w:sz w:val="30"/>
        </w:rPr>
        <w:t>发动群众整的形式。主席发明了无产阶级文化大革命这种形式，用到</w:t>
      </w:r>
      <w:r w:rsidRPr="00971D72">
        <w:rPr>
          <w:rFonts w:ascii="Times New Roman" w:eastAsia="黑体" w:hAnsi="Times New Roman" w:hint="eastAsia"/>
          <w:color w:val="FF0000"/>
          <w:spacing w:val="-8"/>
          <w:sz w:val="30"/>
        </w:rPr>
        <w:t>整党</w:t>
      </w:r>
      <w:r w:rsidRPr="00971D72">
        <w:rPr>
          <w:rFonts w:ascii="Times New Roman" w:eastAsia="宋体" w:hAnsi="Times New Roman" w:hint="eastAsia"/>
          <w:spacing w:val="-8"/>
          <w:sz w:val="30"/>
        </w:rPr>
        <w:t>上来。</w:t>
      </w:r>
    </w:p>
    <w:p w14:paraId="377C5DC1"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——关于整党建党工作的讲话</w:t>
      </w:r>
    </w:p>
    <w:p w14:paraId="39258EF4"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（1969年11月17日）</w:t>
      </w:r>
    </w:p>
    <w:p w14:paraId="70E9F84F" w14:textId="77777777" w:rsidR="00971D72" w:rsidRPr="00971D72" w:rsidRDefault="00971D72" w:rsidP="00971D72">
      <w:pPr>
        <w:widowControl/>
        <w:overflowPunct w:val="0"/>
        <w:topLinePunct/>
        <w:spacing w:before="60" w:after="60" w:line="400" w:lineRule="exact"/>
        <w:rPr>
          <w:rFonts w:ascii="Times New Roman" w:eastAsia="宋体" w:hAnsi="Times New Roman"/>
          <w:spacing w:val="-8"/>
          <w:sz w:val="30"/>
        </w:rPr>
      </w:pPr>
    </w:p>
    <w:p w14:paraId="5AE7EE73" w14:textId="77777777" w:rsidR="00971D72" w:rsidRPr="00971D72" w:rsidRDefault="00971D72" w:rsidP="00971D72">
      <w:pPr>
        <w:widowControl/>
        <w:overflowPunct w:val="0"/>
        <w:topLinePunct/>
        <w:spacing w:before="60" w:after="60" w:line="400" w:lineRule="exact"/>
        <w:rPr>
          <w:rFonts w:ascii="Times New Roman" w:eastAsia="宋体" w:hAnsi="Times New Roman"/>
          <w:spacing w:val="-8"/>
          <w:sz w:val="30"/>
        </w:rPr>
      </w:pPr>
    </w:p>
    <w:p w14:paraId="0EB3A67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一方面，查明有据的叛徒、特务和文化大革命中表现极坏、屡教不改的不能参加党的生活。另外要</w:t>
      </w:r>
      <w:r w:rsidRPr="00971D72">
        <w:rPr>
          <w:rFonts w:ascii="Times New Roman" w:eastAsia="黑体" w:hAnsi="Times New Roman" w:hint="eastAsia"/>
          <w:color w:val="FF0000"/>
          <w:spacing w:val="-8"/>
          <w:sz w:val="30"/>
        </w:rPr>
        <w:t>吐故纳新</w:t>
      </w:r>
      <w:r w:rsidRPr="00971D72">
        <w:rPr>
          <w:rFonts w:ascii="Times New Roman" w:eastAsia="宋体" w:hAnsi="Times New Roman" w:hint="eastAsia"/>
          <w:spacing w:val="-8"/>
          <w:sz w:val="30"/>
        </w:rPr>
        <w:t>，增加新的血液，吸收一批新的党员。</w:t>
      </w:r>
    </w:p>
    <w:p w14:paraId="1D050FC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663AE6C9"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——1969年11月13日讲话</w:t>
      </w:r>
    </w:p>
    <w:p w14:paraId="7CB48E4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把“</w:t>
      </w:r>
      <w:r w:rsidRPr="00971D72">
        <w:rPr>
          <w:rFonts w:ascii="Times New Roman" w:eastAsia="黑体" w:hAnsi="Times New Roman" w:hint="eastAsia"/>
          <w:color w:val="FF0000"/>
          <w:spacing w:val="-8"/>
          <w:sz w:val="30"/>
        </w:rPr>
        <w:t>吐、挂、纳</w:t>
      </w:r>
      <w:r w:rsidRPr="00971D72">
        <w:rPr>
          <w:rFonts w:ascii="Times New Roman" w:eastAsia="宋体" w:hAnsi="Times New Roman" w:hint="eastAsia"/>
          <w:spacing w:val="-8"/>
          <w:sz w:val="30"/>
        </w:rPr>
        <w:t>”</w:t>
      </w:r>
      <w:r w:rsidRPr="00971D72">
        <w:rPr>
          <w:rFonts w:ascii="Times New Roman" w:eastAsia="宋体" w:hAnsi="Times New Roman"/>
          <w:spacing w:val="-8"/>
          <w:sz w:val="30"/>
          <w:vertAlign w:val="superscript"/>
        </w:rPr>
        <w:footnoteReference w:id="7"/>
      </w:r>
      <w:r w:rsidRPr="00971D72">
        <w:rPr>
          <w:rFonts w:ascii="Times New Roman" w:eastAsia="宋体" w:hAnsi="Times New Roman" w:hint="eastAsia"/>
          <w:spacing w:val="-8"/>
          <w:sz w:val="30"/>
        </w:rPr>
        <w:t>研究一下。</w:t>
      </w:r>
    </w:p>
    <w:p w14:paraId="35C30AC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“吐”，现在是特务、叛徒……“挂”的情况比较复杂，“纳”也有问题。北京“纳”了一万四千人，</w:t>
      </w:r>
      <w:r w:rsidRPr="00971D72">
        <w:rPr>
          <w:rFonts w:ascii="Times New Roman" w:eastAsia="宋体" w:hAnsi="Times New Roman" w:hint="eastAsia"/>
          <w:spacing w:val="-8"/>
          <w:sz w:val="30"/>
        </w:rPr>
        <w:lastRenderedPageBreak/>
        <w:t>“挂”了二万四千多，研究一下这三方面的问题，就能出政策。</w:t>
      </w:r>
    </w:p>
    <w:p w14:paraId="1681CED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0CE9A1D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79F29FBA"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——关于整党建党工作的讲话</w:t>
      </w:r>
    </w:p>
    <w:p w14:paraId="6BE68E9D"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（1969年11月17日）</w:t>
      </w:r>
    </w:p>
    <w:p w14:paraId="06FA1A8B" w14:textId="77777777" w:rsidR="00971D72" w:rsidRPr="00971D72" w:rsidRDefault="00971D72" w:rsidP="00971D72">
      <w:pPr>
        <w:spacing w:before="60" w:after="60" w:line="400" w:lineRule="exact"/>
        <w:jc w:val="right"/>
        <w:rPr>
          <w:rFonts w:ascii="仿宋" w:eastAsia="仿宋" w:hAnsi="仿宋" w:hint="eastAsia"/>
          <w:sz w:val="30"/>
          <w:szCs w:val="30"/>
        </w:rPr>
      </w:pPr>
    </w:p>
    <w:p w14:paraId="43D9039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黑体" w:hAnsi="Times New Roman" w:hint="eastAsia"/>
          <w:color w:val="FF0000"/>
          <w:spacing w:val="-8"/>
          <w:sz w:val="30"/>
        </w:rPr>
        <w:t>思想上入党</w:t>
      </w:r>
      <w:r w:rsidRPr="00971D72">
        <w:rPr>
          <w:rFonts w:ascii="Times New Roman" w:eastAsia="宋体" w:hAnsi="Times New Roman" w:hint="eastAsia"/>
          <w:spacing w:val="-8"/>
          <w:sz w:val="30"/>
        </w:rPr>
        <w:t>的问题，在党的建设上是很突出的问题。虽然列宁讲了要建设一个马克思主义武装起来的党，但是这样明确还是主席提出来的。主席还提出党的问题</w:t>
      </w:r>
      <w:r w:rsidRPr="00971D72">
        <w:rPr>
          <w:rFonts w:ascii="Times New Roman" w:eastAsia="黑体" w:hAnsi="Times New Roman" w:hint="eastAsia"/>
          <w:color w:val="FF0000"/>
          <w:spacing w:val="-8"/>
          <w:sz w:val="30"/>
        </w:rPr>
        <w:t>不单纯从组织上解决，而是从思想上解决问题</w:t>
      </w:r>
      <w:r w:rsidRPr="00971D72">
        <w:rPr>
          <w:rFonts w:ascii="Times New Roman" w:eastAsia="宋体" w:hAnsi="Times New Roman" w:hint="eastAsia"/>
          <w:spacing w:val="-8"/>
          <w:sz w:val="30"/>
        </w:rPr>
        <w:t>。这个联系到了辩证法。</w:t>
      </w:r>
      <w:r w:rsidRPr="00971D72">
        <w:rPr>
          <w:rFonts w:ascii="Times New Roman" w:eastAsia="宋体" w:hAnsi="Times New Roman" w:hint="eastAsia"/>
          <w:spacing w:val="-8"/>
          <w:sz w:val="30"/>
          <w:u w:val="single"/>
        </w:rPr>
        <w:t>对于这个问题，全世界的共产党都没有解决，都是认为一个人不好，从组织上一开除就万事大吉。</w:t>
      </w:r>
      <w:r w:rsidRPr="00971D72">
        <w:rPr>
          <w:rFonts w:ascii="Times New Roman" w:eastAsia="宋体" w:hAnsi="Times New Roman" w:hint="eastAsia"/>
          <w:spacing w:val="-8"/>
          <w:sz w:val="30"/>
        </w:rPr>
        <w:t>其实，错误思想是一种社会现象。陈独秀搞右倾机会主义，老早就开除出党了，</w:t>
      </w:r>
      <w:r w:rsidRPr="00971D72">
        <w:rPr>
          <w:rFonts w:ascii="Times New Roman" w:eastAsia="黑体" w:hAnsi="Times New Roman" w:hint="eastAsia"/>
          <w:color w:val="FF0000"/>
          <w:spacing w:val="-8"/>
          <w:sz w:val="30"/>
        </w:rPr>
        <w:t>但是机会主义还有</w:t>
      </w:r>
      <w:r w:rsidRPr="00971D72">
        <w:rPr>
          <w:rFonts w:ascii="Times New Roman" w:eastAsia="宋体" w:hAnsi="Times New Roman" w:hint="eastAsia"/>
          <w:spacing w:val="-8"/>
          <w:sz w:val="30"/>
        </w:rPr>
        <w:t>。李立三垮台以后，李立三的盲动主义还有。</w:t>
      </w:r>
      <w:r w:rsidRPr="00971D72">
        <w:rPr>
          <w:rFonts w:ascii="Times New Roman" w:eastAsia="宋体" w:hAnsi="Times New Roman" w:hint="eastAsia"/>
          <w:spacing w:val="-8"/>
          <w:sz w:val="30"/>
          <w:u w:val="single"/>
        </w:rPr>
        <w:t>赫鲁晓夫下台三年多了，难道修正主义就没有了吗？赫鲁晓夫在政治上死亡，修正主义并不因此就没有了。</w:t>
      </w:r>
      <w:r w:rsidRPr="00971D72">
        <w:rPr>
          <w:rFonts w:ascii="Times New Roman" w:eastAsia="黑体" w:hAnsi="Times New Roman" w:hint="eastAsia"/>
          <w:color w:val="FF0000"/>
          <w:spacing w:val="-8"/>
          <w:sz w:val="30"/>
        </w:rPr>
        <w:t>所以，只有组织上的解决是不行的，要从思想上解决，才是真的胜利。</w:t>
      </w:r>
    </w:p>
    <w:p w14:paraId="776A869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CB99862"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——1967年11月13日讲话</w:t>
      </w:r>
    </w:p>
    <w:p w14:paraId="0717BF7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351A211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6741A7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我们这个党是无产阶级先进分子所组成，这是讲的什么呢？这是讲的我们党的</w:t>
      </w:r>
      <w:r w:rsidRPr="00971D72">
        <w:rPr>
          <w:rFonts w:ascii="Times New Roman" w:eastAsia="黑体" w:hAnsi="Times New Roman" w:hint="eastAsia"/>
          <w:color w:val="FF0000"/>
          <w:spacing w:val="-8"/>
          <w:sz w:val="30"/>
        </w:rPr>
        <w:t>阶级基础</w:t>
      </w:r>
      <w:r w:rsidRPr="00971D72">
        <w:rPr>
          <w:rFonts w:ascii="Times New Roman" w:eastAsia="宋体" w:hAnsi="Times New Roman" w:hint="eastAsia"/>
          <w:spacing w:val="-8"/>
          <w:sz w:val="30"/>
        </w:rPr>
        <w:t>，讲的我们党的组织，不同于一般的群众组织。</w:t>
      </w:r>
      <w:r w:rsidRPr="00971D72">
        <w:rPr>
          <w:rFonts w:ascii="Times New Roman" w:eastAsia="黑体" w:hAnsi="Times New Roman" w:hint="eastAsia"/>
          <w:color w:val="FF0000"/>
          <w:spacing w:val="-8"/>
          <w:sz w:val="30"/>
        </w:rPr>
        <w:t>它是无产阶级的</w:t>
      </w:r>
      <w:r w:rsidRPr="00971D72">
        <w:rPr>
          <w:rFonts w:ascii="Times New Roman" w:eastAsia="宋体" w:hAnsi="Times New Roman" w:hint="eastAsia"/>
          <w:spacing w:val="-8"/>
          <w:sz w:val="30"/>
        </w:rPr>
        <w:t>，但不是所有的无产阶级都可以入党。它是革命的，但不是所有的革命者都可以入党。</w:t>
      </w:r>
      <w:r w:rsidRPr="00971D72">
        <w:rPr>
          <w:rFonts w:ascii="Times New Roman" w:eastAsia="黑体" w:hAnsi="Times New Roman" w:hint="eastAsia"/>
          <w:color w:val="FF0000"/>
          <w:spacing w:val="-8"/>
          <w:sz w:val="30"/>
        </w:rPr>
        <w:t>只有无产阶级的、革命的、而且是先进的分子才能入党</w:t>
      </w:r>
      <w:r w:rsidRPr="00971D72">
        <w:rPr>
          <w:rFonts w:ascii="Times New Roman" w:eastAsia="宋体" w:hAnsi="Times New Roman" w:hint="eastAsia"/>
          <w:spacing w:val="-8"/>
          <w:sz w:val="30"/>
        </w:rPr>
        <w:t>。也就是说，赞成马克思列宁主义，拥护毛泽东思想，学习贯彻毛泽东思想，这样的一些人才能入党。这种先进分子，必须热爱毛主席</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热爱共产党，就是你们讲的“三忠于、四无限”，这种先进分子必须为人民服务，进行阶级斗争，敢于英勇地牺牲</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“一不怕苦，二不怕死”，敢于进行自我批评，特别是敢于同阶级敌人作斗争。这是我们的</w:t>
      </w:r>
      <w:r w:rsidRPr="00971D72">
        <w:rPr>
          <w:rFonts w:ascii="Times New Roman" w:eastAsia="黑体" w:hAnsi="Times New Roman" w:hint="eastAsia"/>
          <w:color w:val="FF0000"/>
          <w:spacing w:val="-8"/>
          <w:sz w:val="30"/>
        </w:rPr>
        <w:t>阶级基础</w:t>
      </w:r>
      <w:r w:rsidRPr="00971D72">
        <w:rPr>
          <w:rFonts w:ascii="Times New Roman" w:eastAsia="宋体" w:hAnsi="Times New Roman" w:hint="eastAsia"/>
          <w:spacing w:val="-8"/>
          <w:sz w:val="30"/>
        </w:rPr>
        <w:t>。</w:t>
      </w:r>
    </w:p>
    <w:p w14:paraId="6F27258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BD7D35C"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——关于“九大”党章的讲话</w:t>
      </w:r>
    </w:p>
    <w:p w14:paraId="31D43B20" w14:textId="77777777" w:rsidR="00971D72" w:rsidRPr="00971D72" w:rsidRDefault="00971D72" w:rsidP="00971D72">
      <w:pPr>
        <w:spacing w:before="60" w:after="60" w:line="400" w:lineRule="exact"/>
        <w:jc w:val="right"/>
        <w:rPr>
          <w:rFonts w:ascii="仿宋" w:eastAsia="仿宋" w:hAnsi="仿宋" w:hint="eastAsia"/>
          <w:sz w:val="30"/>
          <w:szCs w:val="30"/>
        </w:rPr>
      </w:pPr>
      <w:r w:rsidRPr="00971D72">
        <w:rPr>
          <w:rFonts w:ascii="仿宋" w:eastAsia="仿宋" w:hAnsi="仿宋" w:hint="eastAsia"/>
          <w:sz w:val="30"/>
          <w:szCs w:val="30"/>
        </w:rPr>
        <w:t>（1970年4月18日）</w:t>
      </w:r>
    </w:p>
    <w:p w14:paraId="35ED182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p>
    <w:p w14:paraId="4B6903EE" w14:textId="380B2632" w:rsidR="00971D72" w:rsidRPr="00971D72" w:rsidRDefault="00971D72" w:rsidP="00525AD4">
      <w:pPr>
        <w:pStyle w:val="A512"/>
      </w:pPr>
      <w:bookmarkStart w:id="410" w:name="_Toc179843757"/>
      <w:bookmarkStart w:id="411" w:name="_Toc182735715"/>
      <w:bookmarkEnd w:id="400"/>
      <w:r w:rsidRPr="00971D72">
        <w:rPr>
          <w:rFonts w:hint="eastAsia"/>
        </w:rPr>
        <w:lastRenderedPageBreak/>
        <w:t>附录</w:t>
      </w:r>
      <w:r w:rsidRPr="00971D72">
        <w:rPr>
          <w:rFonts w:hint="eastAsia"/>
        </w:rPr>
        <w:t>1</w:t>
      </w:r>
      <w:r w:rsidR="00954DA4">
        <w:rPr>
          <w:rFonts w:hint="eastAsia"/>
        </w:rPr>
        <w:t>0</w:t>
      </w:r>
      <w:r w:rsidRPr="00971D72">
        <w:rPr>
          <w:rFonts w:hint="eastAsia"/>
        </w:rPr>
        <w:t>：</w:t>
      </w:r>
      <w:bookmarkStart w:id="412" w:name="_Hlk179649677"/>
      <w:r w:rsidRPr="00971D72">
        <w:rPr>
          <w:rFonts w:hint="eastAsia"/>
        </w:rPr>
        <w:t>毛主席论哲学</w:t>
      </w:r>
      <w:r w:rsidRPr="00971D72">
        <w:rPr>
          <w:rFonts w:hint="eastAsia"/>
        </w:rPr>
        <w:t>(</w:t>
      </w:r>
      <w:r w:rsidRPr="00971D72">
        <w:rPr>
          <w:rFonts w:hint="eastAsia"/>
        </w:rPr>
        <w:t>选编</w:t>
      </w:r>
      <w:r w:rsidRPr="00971D72">
        <w:rPr>
          <w:rFonts w:hint="eastAsia"/>
        </w:rPr>
        <w:t>)</w:t>
      </w:r>
      <w:bookmarkEnd w:id="412"/>
      <w:r w:rsidRPr="00971D72">
        <w:rPr>
          <w:vertAlign w:val="superscript"/>
        </w:rPr>
        <w:footnoteReference w:id="8"/>
      </w:r>
      <w:bookmarkEnd w:id="410"/>
      <w:bookmarkEnd w:id="411"/>
    </w:p>
    <w:p w14:paraId="16C8ABC9" w14:textId="77777777" w:rsidR="00971D72" w:rsidRPr="00971D72" w:rsidRDefault="00971D72" w:rsidP="00525AD4">
      <w:pPr>
        <w:pStyle w:val="A520"/>
      </w:pPr>
      <w:bookmarkStart w:id="413" w:name="_Toc179843758"/>
      <w:bookmarkStart w:id="414" w:name="_Toc182735716"/>
      <w:r w:rsidRPr="00971D72">
        <w:rPr>
          <w:rFonts w:hint="eastAsia"/>
        </w:rPr>
        <w:t>谈世界观和方法论</w:t>
      </w:r>
      <w:r w:rsidRPr="00971D72">
        <w:rPr>
          <w:vertAlign w:val="superscript"/>
        </w:rPr>
        <w:footnoteReference w:id="9"/>
      </w:r>
      <w:bookmarkEnd w:id="413"/>
      <w:bookmarkEnd w:id="414"/>
    </w:p>
    <w:p w14:paraId="2B730E32"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（一九五九年八月十一日）</w:t>
      </w:r>
    </w:p>
    <w:p w14:paraId="77F4554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讲讲世界观，人生观问题。人生观这个词，在外国书上看得很少。中国人喜欢说人生观。其实世界观、人生观是一个东西，不是两个东西。所谓人生观就是社会观，世界观，包括对自然界和人类社会两部分。为了通俗起见，说人生观也可以。在一部分同志中，这个问题几十年来没有解决。就是说，他们是经验主义的人生观世界观，不是马克思主义的世界观，还有个方法论，它是世界观，又是方法论．有些同志讲话只讲方法论，不讲世界观。这就是讲历来犯错误的同志，据我观察，以及中央常委和他们交换意见的结果，他们的世界观方法论，不是马克思主义的，不是辩证唯物论，历史唯物论的，而是主观唯心论，是主观唯心主义的经验论。从外国流派来说，是列宁所批判的马赫主义。俄国有造神论、神论和迷神论，把精神来造人。是谁呢？是不是芦那察尔斯基、波格达洛夫，他的著作我看过，现在忘记了，马赫主义说，</w:t>
      </w:r>
      <w:r w:rsidRPr="00971D72">
        <w:rPr>
          <w:rFonts w:ascii="Times New Roman" w:eastAsia="宋体" w:hAnsi="Times New Roman" w:hint="eastAsia"/>
          <w:spacing w:val="-8"/>
          <w:sz w:val="30"/>
        </w:rPr>
        <w:lastRenderedPageBreak/>
        <w:t>是奥地利和德国的，美国叫实用主义，又叫功利主义，是一个东西。他们不承认客观存在，不承认客观真理，没有客观标准。不承认自然界物质世界是独立于人们意识之外的。客观真理是固有的，不是个人主义的真理。由感性到理性，客观真理又变成主观真理。</w:t>
      </w:r>
    </w:p>
    <w:p w14:paraId="737858B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主观真理是来自客观真理。同宗教不同，和主观唯心主义不同。相反的。我们的这些同志一厢情愿相思，中国的一句话，叫自以为是．而不是实事求是。实事是客观真理，求是者是主观反映客观真理，要经过脑筋。要千百次反复的感觉，然后变成概念，山水草木、人马牛羊、鸡犬猪都是概念；人有资产阶级的人和无产阶级的人。男，女、老、幼都是概念。都是抽象来的。具体的人，张三李四。如董老，林老、吴老，你们是老年人，你们的娃娃是青年人。你们的夫人叫女人。</w:t>
      </w:r>
    </w:p>
    <w:p w14:paraId="6AF028B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历来犯错误的人，都是部分的、大部的或者是全部的主观唯心论。所以难以改造，要改变他们的世界观方法论。英国巴克莱的唯我主义，是主观唯心论的极端流派．是最主观唯心主义的一个宗教家，一个大哲学家。他的名言：为什么有我，因为我想。我不想。我就没有。世界也是“我思则在”，否则世界也没有了。他们是唯我主义。</w:t>
      </w:r>
    </w:p>
    <w:p w14:paraId="1A57C6C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为什么要从这谈起，因为历来一讲到政治问题都不讲世界观。最根本的问题就是宇宙观。不谈不行。一切要从这里开始。</w:t>
      </w:r>
    </w:p>
    <w:p w14:paraId="3471C4B1"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r w:rsidRPr="00971D72">
        <w:rPr>
          <w:rFonts w:ascii="Times New Roman" w:eastAsia="黑体" w:hAnsi="Times New Roman"/>
          <w:b/>
          <w:color w:val="FF0000"/>
          <w:sz w:val="34"/>
        </w:rPr>
        <w:br w:type="page"/>
      </w:r>
    </w:p>
    <w:p w14:paraId="0B939292" w14:textId="77777777" w:rsidR="00971D72" w:rsidRPr="00971D72" w:rsidRDefault="00971D72" w:rsidP="00525AD4">
      <w:pPr>
        <w:pStyle w:val="A520"/>
      </w:pPr>
      <w:bookmarkStart w:id="415" w:name="_Toc179843759"/>
      <w:bookmarkStart w:id="416" w:name="_Toc182735717"/>
      <w:r w:rsidRPr="00971D72">
        <w:rPr>
          <w:rFonts w:hint="eastAsia"/>
        </w:rPr>
        <w:lastRenderedPageBreak/>
        <w:t>在上海会议</w:t>
      </w:r>
      <w:r w:rsidRPr="00971D72">
        <w:rPr>
          <w:vertAlign w:val="superscript"/>
        </w:rPr>
        <w:footnoteReference w:id="10"/>
      </w:r>
      <w:r w:rsidRPr="00971D72">
        <w:rPr>
          <w:rFonts w:hint="eastAsia"/>
        </w:rPr>
        <w:t>上对四个文件</w:t>
      </w:r>
      <w:r w:rsidRPr="00971D72">
        <w:rPr>
          <w:vertAlign w:val="superscript"/>
        </w:rPr>
        <w:footnoteReference w:id="11"/>
      </w:r>
      <w:r w:rsidRPr="00971D72">
        <w:rPr>
          <w:rFonts w:hint="eastAsia"/>
        </w:rPr>
        <w:t>的批语</w:t>
      </w:r>
      <w:bookmarkEnd w:id="415"/>
      <w:bookmarkEnd w:id="416"/>
      <w:r w:rsidRPr="00971D72">
        <w:rPr>
          <w:rFonts w:hint="eastAsia"/>
        </w:rPr>
        <w:t xml:space="preserve"> </w:t>
      </w:r>
    </w:p>
    <w:p w14:paraId="376A9D77"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（一九六○年六月十五日）</w:t>
      </w:r>
    </w:p>
    <w:p w14:paraId="1027C17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此四件可看，阅后收回。事物是按照自己固有的规律发展的，不依帝国主义、各国反动派、修正主义者和半修正主义者的意志为转移。革命的工人、革命的农民、革命的民族资产阶级、革命的知识分子，在革命政党领导之下，如果他们认识了客观事物（阶级压迫和民族压迫）的规律，从而采取了正确的斗争方法，并将一切可以团结的力量最大限度地团结起来，从事坚决的斗争，如果他们是这样的话，那么，他们的斗争就一定会胜利，阶级斗争如此，生产斗争也是如此。总之，人们必须在自己的实践中，精心地去寻找客观事物的固有的而不是自己主观地臆造出来的规律，并利用这种由客观反映到主观的规律，亦即客观真理转化为主观真理，就可以改造客观世界，实现人们的理想。否则是不可能的。一切反动派和机会主义者总是脱离人民群众，违反客观规律，因而他们迟</w:t>
      </w:r>
      <w:r w:rsidRPr="00971D72">
        <w:rPr>
          <w:rFonts w:ascii="Times New Roman" w:eastAsia="宋体" w:hAnsi="Times New Roman" w:hint="eastAsia"/>
          <w:spacing w:val="-8"/>
          <w:sz w:val="30"/>
        </w:rPr>
        <w:lastRenderedPageBreak/>
        <w:t>早要失败。这一点还有疑义吗？完全没有了。全世界的胜利都是我们的。</w:t>
      </w:r>
    </w:p>
    <w:p w14:paraId="6034AC0B"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r w:rsidRPr="00971D72">
        <w:rPr>
          <w:rFonts w:ascii="Times New Roman" w:eastAsia="黑体" w:hAnsi="Times New Roman"/>
          <w:b/>
          <w:color w:val="FF0000"/>
          <w:sz w:val="34"/>
        </w:rPr>
        <w:br w:type="page"/>
      </w:r>
    </w:p>
    <w:p w14:paraId="5FB91157" w14:textId="77777777" w:rsidR="00971D72" w:rsidRPr="00971D72" w:rsidRDefault="00971D72" w:rsidP="00525AD4">
      <w:pPr>
        <w:pStyle w:val="A520"/>
      </w:pPr>
      <w:bookmarkStart w:id="417" w:name="_Toc179843760"/>
      <w:bookmarkStart w:id="418" w:name="_Toc182735718"/>
      <w:r w:rsidRPr="00971D72">
        <w:rPr>
          <w:rFonts w:hint="eastAsia"/>
        </w:rPr>
        <w:lastRenderedPageBreak/>
        <w:t>学习马克思主义的认识论和辩证法</w:t>
      </w:r>
      <w:r w:rsidRPr="00971D72">
        <w:rPr>
          <w:vertAlign w:val="superscript"/>
        </w:rPr>
        <w:footnoteReference w:id="12"/>
      </w:r>
      <w:bookmarkEnd w:id="417"/>
      <w:bookmarkEnd w:id="418"/>
    </w:p>
    <w:p w14:paraId="59DB0D4C"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（一九六三年至一九六五年）</w:t>
      </w:r>
    </w:p>
    <w:p w14:paraId="4399FC85" w14:textId="77777777" w:rsidR="00971D72" w:rsidRPr="00971D72" w:rsidRDefault="00971D72" w:rsidP="00525AD4">
      <w:pPr>
        <w:pStyle w:val="A530"/>
      </w:pPr>
      <w:bookmarkStart w:id="419" w:name="_Toc179843761"/>
      <w:bookmarkStart w:id="420" w:name="_Toc182735719"/>
      <w:r w:rsidRPr="00971D72">
        <w:rPr>
          <w:rFonts w:hint="eastAsia"/>
        </w:rPr>
        <w:t>一</w:t>
      </w:r>
      <w:bookmarkEnd w:id="419"/>
      <w:bookmarkEnd w:id="420"/>
    </w:p>
    <w:p w14:paraId="057940F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现在还有一些处在领导工作岗位的同志和许多从事一般工作的同志，并不懂得或者不甚懂得马克思主义的科学的革命的认识论，他们的世界观和方法论还是资产阶级的，或者还有资产阶级思想的残余。他们常常自觉地或者不自觉地以主观主义（唯心主义）代替唯物主义，以形而上学代替辩证法。既然这样，那他们的调查研究工作就不可能做好。为了做好我们的工作，各级党委应当大大提倡学习马克思主义的认识论，使之群众化，为广大干部和人民</w:t>
      </w:r>
      <w:r w:rsidRPr="00971D72">
        <w:rPr>
          <w:rFonts w:ascii="Times New Roman" w:eastAsia="宋体" w:hAnsi="Times New Roman" w:hint="eastAsia"/>
          <w:spacing w:val="-8"/>
          <w:sz w:val="30"/>
        </w:rPr>
        <w:lastRenderedPageBreak/>
        <w:t>群众所掌握，</w:t>
      </w:r>
      <w:r w:rsidRPr="00050653">
        <w:rPr>
          <w:rStyle w:val="af3"/>
          <w:rFonts w:hint="eastAsia"/>
        </w:rPr>
        <w:t>让哲学从哲学家的课堂上和书本里解放出来，变为群众手里的尖锐武器</w:t>
      </w:r>
      <w:r w:rsidRPr="00971D72">
        <w:rPr>
          <w:rFonts w:ascii="Times New Roman" w:eastAsia="宋体" w:hAnsi="Times New Roman" w:hint="eastAsia"/>
          <w:spacing w:val="-8"/>
          <w:sz w:val="30"/>
        </w:rPr>
        <w:t>。</w:t>
      </w:r>
    </w:p>
    <w:p w14:paraId="17BE755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（一九六三年五月）</w:t>
      </w:r>
    </w:p>
    <w:p w14:paraId="00A74446" w14:textId="77777777" w:rsidR="00971D72" w:rsidRPr="00971D72" w:rsidRDefault="00971D72" w:rsidP="00525AD4">
      <w:pPr>
        <w:pStyle w:val="A530"/>
      </w:pPr>
      <w:bookmarkStart w:id="421" w:name="_Toc179843762"/>
      <w:bookmarkStart w:id="422" w:name="_Toc182735720"/>
      <w:r w:rsidRPr="00971D72">
        <w:rPr>
          <w:rFonts w:hint="eastAsia"/>
        </w:rPr>
        <w:t>二</w:t>
      </w:r>
      <w:bookmarkEnd w:id="421"/>
      <w:bookmarkEnd w:id="422"/>
    </w:p>
    <w:p w14:paraId="2BF2EC7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力量的来源就是人民群众。不反映人民群众的要求，哪一个人也不行。要在人民群众那里学得知识，制定政策，然后再去教育人民群众。所以</w:t>
      </w:r>
      <w:r w:rsidRPr="00050653">
        <w:rPr>
          <w:rStyle w:val="af3"/>
          <w:rFonts w:hint="eastAsia"/>
        </w:rPr>
        <w:t>要当先生，就得先当学生</w:t>
      </w:r>
      <w:r w:rsidRPr="00971D72">
        <w:rPr>
          <w:rFonts w:ascii="Times New Roman" w:eastAsia="宋体" w:hAnsi="Times New Roman" w:hint="eastAsia"/>
          <w:spacing w:val="-8"/>
          <w:sz w:val="30"/>
        </w:rPr>
        <w:t>，没有一个教师不是先当过学生的。而且就是当了教师之后，也还要</w:t>
      </w:r>
      <w:r w:rsidRPr="00050653">
        <w:rPr>
          <w:rStyle w:val="af3"/>
          <w:rFonts w:hint="eastAsia"/>
        </w:rPr>
        <w:t>向人民群众学习</w:t>
      </w:r>
      <w:r w:rsidRPr="00971D72">
        <w:rPr>
          <w:rFonts w:ascii="Times New Roman" w:eastAsia="宋体" w:hAnsi="Times New Roman" w:hint="eastAsia"/>
          <w:spacing w:val="-8"/>
          <w:sz w:val="30"/>
        </w:rPr>
        <w:t>，了解自己学生的情况。所以在教育科学中有心理学、教育学这两门科学。</w:t>
      </w:r>
    </w:p>
    <w:p w14:paraId="2166BCE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（一九六四年八月二十九日）</w:t>
      </w:r>
    </w:p>
    <w:p w14:paraId="7D69617C" w14:textId="77777777" w:rsidR="00971D72" w:rsidRPr="00971D72" w:rsidRDefault="00971D72" w:rsidP="00525AD4">
      <w:pPr>
        <w:pStyle w:val="A530"/>
      </w:pPr>
      <w:bookmarkStart w:id="423" w:name="_Toc179843763"/>
      <w:bookmarkStart w:id="424" w:name="_Toc182735721"/>
      <w:r w:rsidRPr="00971D72">
        <w:rPr>
          <w:rFonts w:hint="eastAsia"/>
        </w:rPr>
        <w:t>三</w:t>
      </w:r>
      <w:bookmarkEnd w:id="423"/>
      <w:bookmarkEnd w:id="424"/>
    </w:p>
    <w:p w14:paraId="4ECDD4C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我们的干部中，自以为是的很不少。其原因之一，是不懂马克思主义的认识论。因此，不厌其烦地宣传这种认识论，是非常必要的。简单地说，就是</w:t>
      </w:r>
      <w:r w:rsidRPr="00F73E64">
        <w:rPr>
          <w:rStyle w:val="af3"/>
          <w:rFonts w:hint="eastAsia"/>
        </w:rPr>
        <w:t>从群众中来，到群众中去</w:t>
      </w:r>
      <w:r w:rsidRPr="00971D72">
        <w:rPr>
          <w:rFonts w:ascii="Times New Roman" w:eastAsia="宋体" w:hAnsi="Times New Roman" w:hint="eastAsia"/>
          <w:spacing w:val="-8"/>
          <w:sz w:val="30"/>
        </w:rPr>
        <w:t>。下决心长期下去蹲点，就能听到群众的呼声，就能从实践中逐步地认识客观真理，变为主观真理，然后再回到实践中去，看是不是行得通。如果行不通，则必须重新向群众的实践请教。这样就可以解决框框问题，即教条主义问题了，就可以不信迷信了。</w:t>
      </w:r>
    </w:p>
    <w:p w14:paraId="4967FEB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（一九六四年九月二十五日）</w:t>
      </w:r>
    </w:p>
    <w:p w14:paraId="35A30C45" w14:textId="77777777" w:rsidR="00971D72" w:rsidRPr="00971D72" w:rsidRDefault="00971D72" w:rsidP="00525AD4">
      <w:pPr>
        <w:pStyle w:val="A530"/>
      </w:pPr>
      <w:bookmarkStart w:id="425" w:name="_Toc179843764"/>
      <w:bookmarkStart w:id="426" w:name="_Toc182735722"/>
      <w:r w:rsidRPr="00971D72">
        <w:rPr>
          <w:rFonts w:hint="eastAsia"/>
        </w:rPr>
        <w:t>四</w:t>
      </w:r>
      <w:bookmarkEnd w:id="425"/>
      <w:bookmarkEnd w:id="426"/>
    </w:p>
    <w:p w14:paraId="4B1A747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所谓认识客观真理，即是人在实践中，反映客观外界的现象和本质，经过渐变和突变，成为尚未经过考验的主观真理。要认识这一过程中所得到的主观真理是不是真正反映了客观真理（即规律性），还得回到实践中去，看是不是行得通。</w:t>
      </w:r>
    </w:p>
    <w:p w14:paraId="50F35C1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（一九六四年十月十八日）</w:t>
      </w:r>
    </w:p>
    <w:p w14:paraId="23219EAD" w14:textId="77777777" w:rsidR="00971D72" w:rsidRPr="00971D72" w:rsidRDefault="00971D72" w:rsidP="00525AD4">
      <w:pPr>
        <w:pStyle w:val="A530"/>
      </w:pPr>
      <w:bookmarkStart w:id="427" w:name="_Toc179843765"/>
      <w:bookmarkStart w:id="428" w:name="_Toc182735723"/>
      <w:r w:rsidRPr="00971D72">
        <w:rPr>
          <w:rFonts w:hint="eastAsia"/>
        </w:rPr>
        <w:t>五</w:t>
      </w:r>
      <w:bookmarkEnd w:id="427"/>
      <w:bookmarkEnd w:id="428"/>
    </w:p>
    <w:p w14:paraId="5BD11A0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人类的历史，就是一个不断地从必然王国向自由王国发展的历史。这个历史永远不会完结。在有阶级存在的社会内，阶级斗争不会完结。在无阶级存在的社会内，新与旧、正确与错误之间的斗争永远不会完结。在生产斗争和科学实验范围内，人类总是不断发展的，自然界也总是不断发展的，永远不会停止在一个水平上。因此，人类总得不断地总结经验，有所发现，有所发明，有所创造，有所前进。停止的论点，悲观的论点，无所作为和骄傲自满的论点，都是错误的。其所以是错误，因为这些论点，不符合大约一百万年</w:t>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以来人类社会发展的历史事实，也不符合迄今为止我们所知道的自然界（例如天体史，地球史，生</w:t>
      </w:r>
      <w:r w:rsidRPr="00971D72">
        <w:rPr>
          <w:rFonts w:ascii="Times New Roman" w:eastAsia="宋体" w:hAnsi="Times New Roman" w:hint="eastAsia"/>
          <w:spacing w:val="-8"/>
          <w:sz w:val="30"/>
        </w:rPr>
        <w:lastRenderedPageBreak/>
        <w:t>物史，其他各种自然科学史所反映的自然界）的历史事实。</w:t>
      </w:r>
    </w:p>
    <w:p w14:paraId="7FE06DC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（一九六四年十二月十三日）</w:t>
      </w:r>
    </w:p>
    <w:p w14:paraId="5FE19449" w14:textId="77777777" w:rsidR="00971D72" w:rsidRPr="00971D72" w:rsidRDefault="00971D72" w:rsidP="00525AD4">
      <w:pPr>
        <w:pStyle w:val="A530"/>
      </w:pPr>
      <w:bookmarkStart w:id="429" w:name="_Toc179843766"/>
      <w:bookmarkStart w:id="430" w:name="_Toc182735724"/>
      <w:r w:rsidRPr="00971D72">
        <w:rPr>
          <w:rFonts w:hint="eastAsia"/>
        </w:rPr>
        <w:t>六</w:t>
      </w:r>
      <w:bookmarkEnd w:id="429"/>
      <w:bookmarkEnd w:id="430"/>
    </w:p>
    <w:p w14:paraId="6C02988C" w14:textId="4A1FB46A"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什么叫马克思主义</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那时的中央领导者们</w:t>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实在懂得很少，或者一窍不通，闹了多年的大笑话。但是这是难免的，人类总是要犯一些错误才能显出他们的正确。对客观必然规律不认识而受它的支配，使自己成客观外界的奴隶，直至现在以及将来，乃至无穷，都在所难免。认识的盲目性和自由，总会是不断地交替和扩大其领域，永远是错误和正确并存。不然，发展也就会停止了，科学也就会不存在了。要知道，错误往往是正确的先导，盲目的必然性往往是自由的祖宗。人类同时是自然界和社会的奴隶，又是它们的主人。这是因为人类对客观物质世界、人类社会、人类本身（即人的身体）都是永远认识不完全的。如果说有一天认识完全了，社会全善全美了（如神学所说那样），那就会导致绝对的主观唯心论和形而上学，不是一个马克思主义者的世界观。</w:t>
      </w:r>
    </w:p>
    <w:p w14:paraId="3AA31F8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（一九六五年）</w:t>
      </w:r>
    </w:p>
    <w:p w14:paraId="1EFC8064" w14:textId="77777777" w:rsidR="00971D72" w:rsidRPr="00971D72" w:rsidRDefault="00971D72" w:rsidP="00525AD4">
      <w:pPr>
        <w:pStyle w:val="A530"/>
      </w:pPr>
      <w:bookmarkStart w:id="431" w:name="_Toc179843767"/>
      <w:bookmarkStart w:id="432" w:name="_Toc182735725"/>
      <w:r w:rsidRPr="00971D72">
        <w:rPr>
          <w:rFonts w:hint="eastAsia"/>
        </w:rPr>
        <w:lastRenderedPageBreak/>
        <w:t>七</w:t>
      </w:r>
      <w:bookmarkEnd w:id="431"/>
      <w:bookmarkEnd w:id="432"/>
    </w:p>
    <w:p w14:paraId="57D63EB7" w14:textId="77777777" w:rsidR="00971D72" w:rsidRPr="0042541A"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u w:val="single"/>
        </w:rPr>
      </w:pPr>
      <w:r w:rsidRPr="0042541A">
        <w:rPr>
          <w:rStyle w:val="af3"/>
          <w:rFonts w:hint="eastAsia"/>
          <w:u w:val="single"/>
        </w:rPr>
        <w:t>辩证法的核心是对立统一规律，其他范畴如质量互变、否定之否定、联系、发展等等，都可以在核心规律中予以说明。盖所谓联系就是诸对立物间在时间和空间中互相联系，所谓发展就是诸对立物斗争的结果。至于质量互变、否定之否定，应与现象本质、形式内容等等，在核心规律的指导下予以说明。旧哲学传下来的几个规律并列的方法不妥</w:t>
      </w:r>
      <w:r w:rsidRPr="0042541A">
        <w:rPr>
          <w:rFonts w:ascii="Times New Roman" w:eastAsia="宋体" w:hAnsi="Times New Roman" w:hint="eastAsia"/>
          <w:spacing w:val="-8"/>
          <w:sz w:val="30"/>
          <w:u w:val="single"/>
        </w:rPr>
        <w:t>，这在列宁已基本上解决了，我们的任务是加以解释和发挥。至于各种范畴（可以有十几种），</w:t>
      </w:r>
      <w:r w:rsidRPr="0042541A">
        <w:rPr>
          <w:rStyle w:val="af3"/>
          <w:rFonts w:hint="eastAsia"/>
          <w:u w:val="single"/>
        </w:rPr>
        <w:t>都要以事物的矛盾对立统一去说明</w:t>
      </w:r>
      <w:r w:rsidRPr="0042541A">
        <w:rPr>
          <w:rFonts w:ascii="Times New Roman" w:eastAsia="宋体" w:hAnsi="Times New Roman" w:hint="eastAsia"/>
          <w:spacing w:val="-8"/>
          <w:sz w:val="30"/>
          <w:u w:val="single"/>
        </w:rPr>
        <w:t>。例如</w:t>
      </w:r>
      <w:r w:rsidRPr="00304633">
        <w:rPr>
          <w:rStyle w:val="af3"/>
          <w:rFonts w:hint="eastAsia"/>
        </w:rPr>
        <w:t>什么叫本质，只能说本质是事物的主要矛盾和主要矛盾方面。如此类推</w:t>
      </w:r>
      <w:r w:rsidRPr="0042541A">
        <w:rPr>
          <w:rFonts w:ascii="Times New Roman" w:eastAsia="宋体" w:hAnsi="Times New Roman" w:hint="eastAsia"/>
          <w:spacing w:val="-8"/>
          <w:sz w:val="30"/>
          <w:u w:val="single"/>
        </w:rPr>
        <w:t>。</w:t>
      </w:r>
    </w:p>
    <w:p w14:paraId="5130C9C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（一九六五年）</w:t>
      </w:r>
    </w:p>
    <w:p w14:paraId="57B97BDB" w14:textId="77777777" w:rsidR="00971D72" w:rsidRPr="00971D72" w:rsidRDefault="00971D72" w:rsidP="004F2FAE">
      <w:pPr>
        <w:pStyle w:val="A522"/>
      </w:pPr>
      <w:bookmarkStart w:id="433" w:name="_Toc179843768"/>
      <w:bookmarkStart w:id="434" w:name="_Toc182735726"/>
      <w:r w:rsidRPr="00971D72">
        <w:rPr>
          <w:rFonts w:hint="eastAsia"/>
        </w:rPr>
        <w:lastRenderedPageBreak/>
        <w:t>在广州关于调查研究问题的两次讲话</w:t>
      </w:r>
      <w:bookmarkEnd w:id="433"/>
      <w:bookmarkEnd w:id="434"/>
    </w:p>
    <w:p w14:paraId="01D172FA"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（一九六一年三月十三日、二十三日）</w:t>
      </w:r>
    </w:p>
    <w:p w14:paraId="5B34A24E" w14:textId="77777777" w:rsidR="00971D72" w:rsidRPr="00971D72" w:rsidRDefault="00971D72" w:rsidP="00525AD4">
      <w:pPr>
        <w:pStyle w:val="A530"/>
      </w:pPr>
      <w:bookmarkStart w:id="435" w:name="_Toc179843769"/>
      <w:bookmarkStart w:id="436" w:name="_Toc182735727"/>
      <w:r w:rsidRPr="00971D72">
        <w:rPr>
          <w:rFonts w:hint="eastAsia"/>
        </w:rPr>
        <w:t>一</w:t>
      </w:r>
      <w:r w:rsidRPr="00971D72">
        <w:rPr>
          <w:rFonts w:hint="eastAsia"/>
        </w:rPr>
        <w:t xml:space="preserve"> </w:t>
      </w:r>
      <w:r w:rsidRPr="00971D72">
        <w:rPr>
          <w:rFonts w:hint="eastAsia"/>
        </w:rPr>
        <w:t>要做系统的由历史到现状的调查研究</w:t>
      </w:r>
      <w:r w:rsidRPr="00971D72">
        <w:rPr>
          <w:vertAlign w:val="superscript"/>
        </w:rPr>
        <w:footnoteReference w:id="13"/>
      </w:r>
      <w:bookmarkEnd w:id="435"/>
      <w:bookmarkEnd w:id="436"/>
    </w:p>
    <w:p w14:paraId="0D43811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这次会议要解决两个很重要的问题：一是生产队与生产队之间的平均主义；一是生产队内部人与人之间的平均主义。这两个问题不解决好，就没有可能充分地调动群众的积极性。</w:t>
      </w:r>
    </w:p>
    <w:p w14:paraId="71BC891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看来人民公社需要有一个条例。高级农业合作社的条例已经过时了。几年来没有一个新的完整的条例。这次起草的农村人民公社工作条例草稿，内容太繁杂、太长，逻辑性不强，不能抓住人一气读下去，要压缩到八千字左右。这次会议讨论一下，先听听你们的意见，你们回去再调查，下次会议作决定。</w:t>
      </w:r>
    </w:p>
    <w:p w14:paraId="68E48F4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要做系统的由历史到现状的调查研究。省委第一书记</w:t>
      </w:r>
      <w:r w:rsidRPr="000B3CD9">
        <w:rPr>
          <w:rStyle w:val="af3"/>
          <w:rFonts w:hint="eastAsia"/>
        </w:rPr>
        <w:t>要亲自做调查研究</w:t>
      </w:r>
      <w:r w:rsidRPr="00971D72">
        <w:rPr>
          <w:rFonts w:ascii="Times New Roman" w:eastAsia="宋体" w:hAnsi="Times New Roman" w:hint="eastAsia"/>
          <w:spacing w:val="-8"/>
          <w:sz w:val="30"/>
        </w:rPr>
        <w:t>，我也是第一书记，我只抓第一书记。其他的书记也要做调查研究，由你们负责去抓。只要省、地、县、社四级党委的第一书记都做调查研究，事情就好办了。</w:t>
      </w:r>
    </w:p>
    <w:p w14:paraId="235A435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今年一月找出了三十年前我写的一篇文章</w:t>
      </w:r>
      <w:r w:rsidRPr="00971D72">
        <w:rPr>
          <w:rFonts w:ascii="Times New Roman" w:eastAsia="宋体" w:hAnsi="Times New Roman"/>
          <w:spacing w:val="-8"/>
          <w:sz w:val="30"/>
          <w:vertAlign w:val="superscript"/>
        </w:rPr>
        <w:footnoteReference w:id="14"/>
      </w:r>
      <w:r w:rsidRPr="00971D72">
        <w:rPr>
          <w:rFonts w:ascii="Times New Roman" w:eastAsia="宋体" w:hAnsi="Times New Roman" w:hint="eastAsia"/>
          <w:spacing w:val="-8"/>
          <w:sz w:val="30"/>
        </w:rPr>
        <w:t xml:space="preserve"> </w:t>
      </w:r>
      <w:r w:rsidRPr="00971D72">
        <w:rPr>
          <w:rFonts w:ascii="Times New Roman" w:eastAsia="宋体" w:hAnsi="Times New Roman" w:hint="eastAsia"/>
          <w:spacing w:val="-8"/>
          <w:sz w:val="30"/>
        </w:rPr>
        <w:t>，我自己看看觉得还有点道理，别人看怎么样不知道。“文章是自己的好”，我对自己的文章有些也并不喜欢，这一篇我是喜欢的。这篇文章是经过一番大斗争以后写出来的，是在红四军党的第九次代表大会</w:t>
      </w:r>
      <w:r w:rsidRPr="00971D72">
        <w:rPr>
          <w:rFonts w:ascii="Times New Roman" w:eastAsia="宋体" w:hAnsi="Times New Roman"/>
          <w:spacing w:val="-8"/>
          <w:sz w:val="30"/>
          <w:vertAlign w:val="superscript"/>
        </w:rPr>
        <w:footnoteReference w:id="15"/>
      </w:r>
      <w:r w:rsidRPr="00971D72">
        <w:rPr>
          <w:rFonts w:ascii="Times New Roman" w:eastAsia="宋体" w:hAnsi="Times New Roman" w:hint="eastAsia"/>
          <w:spacing w:val="-8"/>
          <w:sz w:val="30"/>
        </w:rPr>
        <w:t>以后，一九三○年写的。过去到处找，找不到。这篇文章请大家研究一下，提出意见，哪些赞成，哪些不赞成，如果基本赞成，就照办，不用解释了。文章的主题是，</w:t>
      </w:r>
      <w:r w:rsidRPr="000B3CD9">
        <w:rPr>
          <w:rStyle w:val="af3"/>
          <w:rFonts w:hint="eastAsia"/>
        </w:rPr>
        <w:t>做领导工作的人要依靠自己亲身的调查研究去解决问题。</w:t>
      </w:r>
      <w:r w:rsidRPr="00971D72">
        <w:rPr>
          <w:rFonts w:ascii="Times New Roman" w:eastAsia="宋体" w:hAnsi="Times New Roman" w:hint="eastAsia"/>
          <w:spacing w:val="-8"/>
          <w:sz w:val="30"/>
        </w:rPr>
        <w:t>书面报告也可以看，但是这跟自己亲身的调查是不相同的。自己到处跑或者住下来做一个星期到十天的调查，主要是应该住下来做一番系统的调查研究。农村情况，只要先调查清楚一个乡就比较好办了，再去调查其他乡那就心中有数了。</w:t>
      </w:r>
    </w:p>
    <w:p w14:paraId="58D5DCD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过去这几年我们犯错误，首先是因为情况不明。情况不明，政策就不正确，决心就不大，方法也不对头。医生看病是先诊断，中医叫望、闻、问、切，就是先搞清病情，然后处方。我们打仗首先要搞侦察，侦察敌情、地形，判断情况，然后下决心，部署队伍、后勤等等。历来打败仗的原因大都是情况不明。最近几年吃情况不明的亏很大，付出的代价很大。大家做官了，不做调查研究了。我做了一些调查研究，但大多也是浮在上面看报告。现在，我要搞几个点，几个调查的基地，下去交一些朋友。对城市问题我没有发言权，想调查几个工厂，此心早已有了。我现在搞了几个基地，派了几个组住在几个地方。陈伯达、胡乔木、田家英</w:t>
      </w:r>
      <w:r w:rsidRPr="00971D72">
        <w:rPr>
          <w:rFonts w:ascii="Times New Roman" w:eastAsia="宋体" w:hAnsi="Times New Roman"/>
          <w:spacing w:val="-8"/>
          <w:sz w:val="30"/>
          <w:vertAlign w:val="superscript"/>
        </w:rPr>
        <w:footnoteReference w:id="16"/>
      </w:r>
      <w:r w:rsidRPr="00971D72">
        <w:rPr>
          <w:rFonts w:ascii="Times New Roman" w:eastAsia="宋体" w:hAnsi="Times New Roman" w:hint="eastAsia"/>
          <w:spacing w:val="-8"/>
          <w:sz w:val="30"/>
        </w:rPr>
        <w:t>他们会后还要回去。我和大家相约，搞点副食品基地的调查研究，目的是为了解决问题，不是为了报表。发那么多表格，报上来说粮食增加了，猪也增加了，经济作物也增加了，而实际上没有增加。我看不要看那些表格，报表我是不看的，实在没有味道。河南要求下边报六类干部情况，今天通知明天就要，这只能是假报告。我们要接受教训。报表有</w:t>
      </w:r>
      <w:r w:rsidRPr="00971D72">
        <w:rPr>
          <w:rFonts w:ascii="Times New Roman" w:eastAsia="宋体" w:hAnsi="Times New Roman" w:hint="eastAsia"/>
          <w:spacing w:val="-8"/>
          <w:sz w:val="30"/>
        </w:rPr>
        <w:lastRenderedPageBreak/>
        <w:t>一点也可以，统计部门搞统计需要报表，可是我们了解情况主要</w:t>
      </w:r>
      <w:r w:rsidRPr="000B3CD9">
        <w:rPr>
          <w:rStyle w:val="af3"/>
          <w:rFonts w:hint="eastAsia"/>
        </w:rPr>
        <w:t>不靠报表，也不能靠逐级的报告，要亲自了解基层的情况。</w:t>
      </w:r>
    </w:p>
    <w:p w14:paraId="1F86BA9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人民公社三年没有搞条例，当然也搞了些规定，比如北戴河会议的决议</w:t>
      </w:r>
      <w:r w:rsidRPr="00971D72">
        <w:rPr>
          <w:rFonts w:ascii="Times New Roman" w:eastAsia="宋体" w:hAnsi="Times New Roman"/>
          <w:spacing w:val="-8"/>
          <w:sz w:val="30"/>
          <w:vertAlign w:val="superscript"/>
        </w:rPr>
        <w:footnoteReference w:id="17"/>
      </w:r>
      <w:r w:rsidRPr="00971D72">
        <w:rPr>
          <w:rFonts w:ascii="Times New Roman" w:eastAsia="宋体" w:hAnsi="Times New Roman" w:hint="eastAsia"/>
          <w:spacing w:val="-8"/>
          <w:sz w:val="30"/>
        </w:rPr>
        <w:t>，武昌会议的决议</w:t>
      </w:r>
      <w:r w:rsidRPr="00971D72">
        <w:rPr>
          <w:rFonts w:ascii="Times New Roman" w:eastAsia="宋体" w:hAnsi="Times New Roman"/>
          <w:spacing w:val="-8"/>
          <w:sz w:val="30"/>
          <w:vertAlign w:val="superscript"/>
        </w:rPr>
        <w:footnoteReference w:id="18"/>
      </w:r>
      <w:r w:rsidRPr="00971D72">
        <w:rPr>
          <w:rFonts w:ascii="Times New Roman" w:eastAsia="宋体" w:hAnsi="Times New Roman" w:hint="eastAsia"/>
          <w:spacing w:val="-8"/>
          <w:sz w:val="30"/>
        </w:rPr>
        <w:t>，郑州会议的记录</w:t>
      </w:r>
      <w:r w:rsidRPr="00971D72">
        <w:rPr>
          <w:rFonts w:ascii="Times New Roman" w:eastAsia="宋体" w:hAnsi="Times New Roman"/>
          <w:spacing w:val="-8"/>
          <w:sz w:val="30"/>
          <w:vertAlign w:val="superscript"/>
        </w:rPr>
        <w:footnoteReference w:id="19"/>
      </w:r>
      <w:r w:rsidRPr="00971D72">
        <w:rPr>
          <w:rFonts w:ascii="Times New Roman" w:eastAsia="宋体" w:hAnsi="Times New Roman" w:hint="eastAsia"/>
          <w:spacing w:val="-8"/>
          <w:sz w:val="30"/>
        </w:rPr>
        <w:t>，上海会议十八条</w:t>
      </w:r>
      <w:r w:rsidRPr="00971D72">
        <w:rPr>
          <w:rFonts w:ascii="Times New Roman" w:eastAsia="宋体" w:hAnsi="Times New Roman"/>
          <w:spacing w:val="-8"/>
          <w:sz w:val="30"/>
          <w:vertAlign w:val="superscript"/>
        </w:rPr>
        <w:footnoteReference w:id="20"/>
      </w:r>
      <w:r w:rsidRPr="00971D72">
        <w:rPr>
          <w:rFonts w:ascii="Times New Roman" w:eastAsia="宋体" w:hAnsi="Times New Roman" w:hint="eastAsia"/>
          <w:spacing w:val="-8"/>
          <w:sz w:val="30"/>
        </w:rPr>
        <w:t>，我写给生产队、生产</w:t>
      </w:r>
      <w:r w:rsidRPr="00971D72">
        <w:rPr>
          <w:rFonts w:ascii="Times New Roman" w:eastAsia="宋体" w:hAnsi="Times New Roman" w:hint="eastAsia"/>
          <w:spacing w:val="-8"/>
          <w:sz w:val="30"/>
        </w:rPr>
        <w:lastRenderedPageBreak/>
        <w:t>小队信里提的六条</w:t>
      </w:r>
      <w:r w:rsidRPr="00971D72">
        <w:rPr>
          <w:rFonts w:ascii="Times New Roman" w:eastAsia="宋体" w:hAnsi="Times New Roman"/>
          <w:spacing w:val="-8"/>
          <w:sz w:val="30"/>
          <w:vertAlign w:val="superscript"/>
        </w:rPr>
        <w:footnoteReference w:id="21"/>
      </w:r>
      <w:r w:rsidRPr="00971D72">
        <w:rPr>
          <w:rFonts w:ascii="Times New Roman" w:eastAsia="宋体" w:hAnsi="Times New Roman" w:hint="eastAsia"/>
          <w:spacing w:val="-8"/>
          <w:sz w:val="30"/>
        </w:rPr>
        <w:t>。这些文件和规定在有些地方不灵，在有些地方灵了。在一类县、社、队是灵了；在二类县、社、队基本灵了，一部分不灵，没有执行；在三类县、社、队基本不灵。犯了错误能改就行，只要好好地去干，错误和失败就会走向反面，反面就是正确和胜利，不要抬不起头来。</w:t>
      </w:r>
    </w:p>
    <w:p w14:paraId="0EB1F8F2" w14:textId="5735CBAB"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有些食堂难以为继。广东有个大队总支书记说，办食堂有四大坏处</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一是破坏山林，二是浪费劳力，三是没有肉吃（因为家庭不能养猪），四是不利于生产。前三条都是讲的不利于生产，第四条是个总结。这个同志提出的问题值得注意。这些问题不解决，食堂非散伙不可，今年不散伙，明年也得散伙，勉强办下去，办十年也还得散伙。没有柴烧把桥都拆了，还扒房子、砍树，这样的食堂是反社会主义的。看来食堂要有几种形式，一部分人可以吃常年食堂，大部分人吃农忙食堂。北方冬季食堂非散伙让大家回家吃饭不可，因为有个取暖的问题。</w:t>
      </w:r>
    </w:p>
    <w:p w14:paraId="5CA82292" w14:textId="77777777" w:rsidR="00971D72" w:rsidRPr="00971D72" w:rsidRDefault="00971D72" w:rsidP="00525AD4">
      <w:pPr>
        <w:pStyle w:val="A530"/>
      </w:pPr>
      <w:bookmarkStart w:id="437" w:name="_Toc179843770"/>
      <w:bookmarkStart w:id="438" w:name="_Toc182735728"/>
      <w:r w:rsidRPr="00971D72">
        <w:rPr>
          <w:rFonts w:hint="eastAsia"/>
        </w:rPr>
        <w:t>二</w:t>
      </w:r>
      <w:r w:rsidRPr="00971D72">
        <w:rPr>
          <w:rFonts w:hint="eastAsia"/>
        </w:rPr>
        <w:t xml:space="preserve"> </w:t>
      </w:r>
      <w:r w:rsidRPr="00971D72">
        <w:rPr>
          <w:rFonts w:hint="eastAsia"/>
        </w:rPr>
        <w:t>对《关于调查工作》一文的讲解</w:t>
      </w:r>
      <w:r w:rsidRPr="00971D72">
        <w:rPr>
          <w:vertAlign w:val="superscript"/>
        </w:rPr>
        <w:footnoteReference w:id="22"/>
      </w:r>
      <w:bookmarkEnd w:id="437"/>
      <w:bookmarkEnd w:id="438"/>
    </w:p>
    <w:p w14:paraId="39431FE5" w14:textId="6796B496"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《关于调查工作》这篇文章，我不赞成现在公开发表，只在内部印给大家看看就是了。有同志说这是</w:t>
      </w:r>
      <w:r w:rsidRPr="00971D72">
        <w:rPr>
          <w:rFonts w:ascii="Times New Roman" w:eastAsia="宋体" w:hAnsi="Times New Roman" w:hint="eastAsia"/>
          <w:spacing w:val="-8"/>
          <w:sz w:val="30"/>
        </w:rPr>
        <w:lastRenderedPageBreak/>
        <w:t>几篇短文，不是的，是一篇文章的几段。这篇文章现在的作用在什么地方呢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这篇文章有些人可能会不懂得。为什么呢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因为文章讲的是当时民主革命的问题。民主革命时期依靠些什么人，团结些什么人，打倒些什么人，这是反帝反封建的问题。现在的问题是社会主义革命和社会主义建设的问题。必须要向看文章的人说明这一点。</w:t>
      </w:r>
    </w:p>
    <w:p w14:paraId="5F2B5A6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我在印发这篇文章的批语中说，这篇文章看来还有些用处，不是讲全部有用。我说有一些用处，就是讲</w:t>
      </w:r>
      <w:r w:rsidRPr="00272E80">
        <w:rPr>
          <w:rStyle w:val="af3"/>
          <w:rFonts w:hint="eastAsia"/>
        </w:rPr>
        <w:t>文章中心点是要做好调查研究工作</w:t>
      </w:r>
      <w:r w:rsidRPr="00971D72">
        <w:rPr>
          <w:rFonts w:ascii="Times New Roman" w:eastAsia="宋体" w:hAnsi="Times New Roman" w:hint="eastAsia"/>
          <w:spacing w:val="-8"/>
          <w:sz w:val="30"/>
        </w:rPr>
        <w:t>。建立一条马克思列宁主义路线是很不容易的。红四军党的第七次代表大会是在龙岩开的，推翻了正确路线，提出了一条错误的路线</w:t>
      </w:r>
      <w:r w:rsidRPr="00971D72">
        <w:rPr>
          <w:rFonts w:ascii="Times New Roman" w:eastAsia="宋体" w:hAnsi="Times New Roman"/>
          <w:spacing w:val="-8"/>
          <w:sz w:val="30"/>
          <w:vertAlign w:val="superscript"/>
        </w:rPr>
        <w:footnoteReference w:id="23"/>
      </w:r>
      <w:r w:rsidRPr="00971D72">
        <w:rPr>
          <w:rFonts w:ascii="Times New Roman" w:eastAsia="宋体" w:hAnsi="Times New Roman" w:hint="eastAsia"/>
          <w:spacing w:val="-8"/>
          <w:sz w:val="30"/>
        </w:rPr>
        <w:t>。第八次代表大会是在上杭开的，还是维持错误的路线</w:t>
      </w:r>
      <w:r w:rsidRPr="00971D72">
        <w:rPr>
          <w:rFonts w:ascii="Times New Roman" w:eastAsia="宋体" w:hAnsi="Times New Roman"/>
          <w:spacing w:val="-8"/>
          <w:sz w:val="30"/>
          <w:vertAlign w:val="superscript"/>
        </w:rPr>
        <w:footnoteReference w:id="24"/>
      </w:r>
      <w:r w:rsidRPr="00971D72">
        <w:rPr>
          <w:rFonts w:ascii="Times New Roman" w:eastAsia="宋体" w:hAnsi="Times New Roman" w:hint="eastAsia"/>
          <w:spacing w:val="-8"/>
          <w:sz w:val="30"/>
        </w:rPr>
        <w:t>。到第九次代表大会才恢复正确路线。</w:t>
      </w:r>
    </w:p>
    <w:p w14:paraId="1D37DC7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文章第二节讲调查就是解决问题。这中间批评了许多巡视员，许多游击队的领导者，许多新接任的工作干部，喜欢一到就宣布政见，看到一点表面、一个枝节，就指手画脚地说这也不对，那也错误。这是讲四中全会</w:t>
      </w:r>
      <w:r w:rsidRPr="00971D72">
        <w:rPr>
          <w:rFonts w:ascii="Times New Roman" w:eastAsia="宋体" w:hAnsi="Times New Roman"/>
          <w:spacing w:val="-8"/>
          <w:sz w:val="30"/>
          <w:vertAlign w:val="superscript"/>
        </w:rPr>
        <w:footnoteReference w:id="25"/>
      </w:r>
      <w:r w:rsidRPr="00971D72">
        <w:rPr>
          <w:rFonts w:ascii="Times New Roman" w:eastAsia="宋体" w:hAnsi="Times New Roman" w:hint="eastAsia"/>
          <w:spacing w:val="-8"/>
          <w:sz w:val="30"/>
        </w:rPr>
        <w:t>以前的事。那一批人以刘安恭</w:t>
      </w:r>
      <w:r w:rsidRPr="00971D72">
        <w:rPr>
          <w:rFonts w:ascii="Times New Roman" w:eastAsia="宋体" w:hAnsi="Times New Roman"/>
          <w:spacing w:val="-8"/>
          <w:sz w:val="30"/>
          <w:vertAlign w:val="superscript"/>
        </w:rPr>
        <w:footnoteReference w:id="26"/>
      </w:r>
      <w:r w:rsidRPr="00971D72">
        <w:rPr>
          <w:rFonts w:ascii="Times New Roman" w:eastAsia="宋体" w:hAnsi="Times New Roman" w:hint="eastAsia"/>
          <w:spacing w:val="-8"/>
          <w:sz w:val="30"/>
        </w:rPr>
        <w:t>为首，他和一些人刚刚来就夺取军权，军队就落到了他们手里。他们一共四五个人，都当了前委委员，直到第九次代表大会。后来中央来信，说他们挑拨红军内部的关系，破坏团结。红四军党的第九次代表大会是一九二九年十二月召开的，这篇文章是一九三○年写的，总结了那个时期的经验。写这篇文章之前，还写了一篇短文，题目叫《反对本本主义》，现在找不到了。这篇文章是最近找出来的。别的文章丢了，我不伤心，也不记得了，这两篇文章我总是记得的。忽然找出一篇来了，我是高兴的。那个时候产生这篇文章的详细过程不必再讲了。</w:t>
      </w:r>
    </w:p>
    <w:p w14:paraId="031179C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这篇文章是为了解决民主革命的问题而写的，说为了取得民主革命胜利要做调查研究，做典型的</w:t>
      </w:r>
      <w:r w:rsidRPr="00971D72">
        <w:rPr>
          <w:rFonts w:ascii="Times New Roman" w:eastAsia="宋体" w:hAnsi="Times New Roman" w:hint="eastAsia"/>
          <w:spacing w:val="-8"/>
          <w:sz w:val="30"/>
        </w:rPr>
        <w:lastRenderedPageBreak/>
        <w:t>调查研究。现在不是搞民主革命，而是搞社会主义革命和社会主义建设。社会主义革命是基本完成了，但尚未最后完成。</w:t>
      </w:r>
    </w:p>
    <w:p w14:paraId="507A8CA2" w14:textId="19B49638"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第三节讲反对本本主义，这里头包含一个破除迷信的问题。那个时候不管三七二十一，只要是上级的东西就认为是好的。比如党的第六次代表大会的决议，那个东西你拿来如何实现呢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你如果不搞些具体措施，是很难实现的。不要说第六次代表大会的决议有部分的原则性错误，即使都是正确的，没有具体措施，没有调查研究，也不可能实现。现在我们中央搞的文件，如果没有具体措施也是不可能实现的。要有正确的措施，就要做调查研究工作。</w:t>
      </w:r>
    </w:p>
    <w:p w14:paraId="0871F08F" w14:textId="06D8F57B"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第四节讲离开实际调查就要产生唯心的阶级估量和唯心的工作指导，那末它的结果，不是机会主义便是盲动主义。现在呢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现在我们还是要做阶级分析，无论城市或农村，都不能离开阶级分析。最近，中央的文件提到农村要建立贫农、下中农代表会，需要重新夺取政权的那些地方，更要建立强有力的贫农、下中农代表会，因为现在还存在着阶级。剥削阶级，在我国大部分地区是被消灭了。地主资产阶级被消灭了，但是不是一点也没有了</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要做调查研究，可能还在有一些地方没有打倒，还在当权。大体上说，从去年十一月开始，过去的五个月，我们在这方面做了很多工作，现在再把两个平均主义的问题恰当地</w:t>
      </w:r>
      <w:r w:rsidRPr="00971D72">
        <w:rPr>
          <w:rFonts w:ascii="Times New Roman" w:eastAsia="宋体" w:hAnsi="Times New Roman" w:hint="eastAsia"/>
          <w:spacing w:val="-8"/>
          <w:sz w:val="30"/>
        </w:rPr>
        <w:lastRenderedPageBreak/>
        <w:t>解决了就好了。至于包五保户，照顾困难户，这一点平均主义还要。农民自己说，人是有眼睛的，不会看着他们饿饭，不照顾他们。有一位同志在小组发言讲，现在的核心问题还是争取农民，把农民团结在党的周围，这话说得好。我们中国有这么多人口，大部分在农村，城市只一亿多一点，农村五亿多，一与五之比。没有农民拥护，不管你修多少铁路，搞多少钢铁，也会搞翻的。</w:t>
      </w:r>
    </w:p>
    <w:p w14:paraId="16264FEE" w14:textId="513E8B2B"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第五节讲调查工作的纵断法和横断法。</w:t>
      </w:r>
      <w:r w:rsidRPr="00971D72">
        <w:rPr>
          <w:rFonts w:ascii="Times New Roman" w:eastAsia="宋体" w:hAnsi="Times New Roman"/>
          <w:spacing w:val="-8"/>
          <w:sz w:val="30"/>
          <w:vertAlign w:val="superscript"/>
        </w:rPr>
        <w:footnoteReference w:id="27"/>
      </w:r>
      <w:r w:rsidRPr="00971D72">
        <w:rPr>
          <w:rFonts w:ascii="Times New Roman" w:eastAsia="宋体" w:hAnsi="Times New Roman" w:hint="eastAsia"/>
          <w:spacing w:val="-8"/>
          <w:sz w:val="30"/>
        </w:rPr>
        <w:t>这两个名词我只用了一次，写出这篇文章之后我自己也没有再用过。我也不希望同志们以后写文章、讲话再用它，因为不好懂。纵断法的特点是什么呢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我在文章里说</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近来红军第四军的同志们一般的都注意调查工作了，但是很多人的调查方法是错误的。调查的结果就像挂了一篇狗肉账”。只是收集许多材料，没有观点，没有思想，“像乡下人上街听了许多新奇故事，又像站在高山顶上观察人民城郭”。你站在山顶上看城郭，只能看见很小很窄的街道，许多房屋，街道上有许多人往来。至于这些人是些什么人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是资本家还是工人分不清楚，是共产党员还是非共产党员</w:t>
      </w:r>
      <w:r w:rsidRPr="00971D72">
        <w:rPr>
          <w:rFonts w:ascii="Times New Roman" w:eastAsia="宋体" w:hAnsi="Times New Roman" w:hint="eastAsia"/>
          <w:spacing w:val="-8"/>
          <w:sz w:val="30"/>
        </w:rPr>
        <w:lastRenderedPageBreak/>
        <w:t>也分不清楚，甚至是男人还是女人都分不清楚。这种调查结果是无益于实用的。这是纵断调查法。这种调查法可以作我们的辅助手段，达到一些次要的目的，不是我们的主要手段，不能达到我们的主要目的。我们的调查工作，不能停止于纵断法，而要用横断法，就是要做阶级分析，要做典型调查。</w:t>
      </w:r>
    </w:p>
    <w:p w14:paraId="56D516D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第六节讲的内容，我看现在还有不少用处，将来也用得着。中国革命斗争的胜利要靠中国同志了解中国情形，不能依靠外国同志了解中国情形，或者是依靠外国同志帮助我们打胜仗。写这篇文章时还没</w:t>
      </w:r>
      <w:r w:rsidRPr="00971D72">
        <w:rPr>
          <w:rFonts w:ascii="Times New Roman" w:eastAsia="宋体" w:hAnsi="Times New Roman" w:hint="eastAsia"/>
          <w:spacing w:val="-8"/>
          <w:sz w:val="30"/>
        </w:rPr>
        <w:lastRenderedPageBreak/>
        <w:t>有料想到后来的王明路线</w:t>
      </w:r>
      <w:r w:rsidRPr="00971D72">
        <w:rPr>
          <w:rFonts w:ascii="Times New Roman" w:eastAsia="宋体" w:hAnsi="Times New Roman"/>
          <w:spacing w:val="-8"/>
          <w:sz w:val="30"/>
          <w:vertAlign w:val="superscript"/>
        </w:rPr>
        <w:footnoteReference w:id="28"/>
      </w:r>
      <w:r w:rsidRPr="00971D72">
        <w:rPr>
          <w:rFonts w:ascii="Times New Roman" w:eastAsia="宋体" w:hAnsi="Times New Roman" w:hint="eastAsia"/>
          <w:spacing w:val="-8"/>
          <w:sz w:val="30"/>
        </w:rPr>
        <w:t>，当时立三路线</w:t>
      </w:r>
      <w:r w:rsidRPr="00971D72">
        <w:rPr>
          <w:rFonts w:ascii="Times New Roman" w:eastAsia="宋体" w:hAnsi="Times New Roman"/>
          <w:spacing w:val="-8"/>
          <w:sz w:val="30"/>
          <w:vertAlign w:val="superscript"/>
        </w:rPr>
        <w:footnoteReference w:id="29"/>
      </w:r>
      <w:r w:rsidRPr="00971D72">
        <w:rPr>
          <w:rFonts w:ascii="Times New Roman" w:eastAsia="宋体" w:hAnsi="Times New Roman" w:hint="eastAsia"/>
          <w:spacing w:val="-8"/>
          <w:sz w:val="30"/>
        </w:rPr>
        <w:t>也还没有出现，瞿秋白同志的盲动主义</w:t>
      </w:r>
      <w:r w:rsidRPr="00971D72">
        <w:rPr>
          <w:rFonts w:ascii="Times New Roman" w:eastAsia="宋体" w:hAnsi="Times New Roman"/>
          <w:spacing w:val="-8"/>
          <w:sz w:val="30"/>
          <w:vertAlign w:val="superscript"/>
        </w:rPr>
        <w:footnoteReference w:id="30"/>
      </w:r>
      <w:r w:rsidRPr="00971D72">
        <w:rPr>
          <w:rFonts w:ascii="Times New Roman" w:eastAsia="宋体" w:hAnsi="Times New Roman" w:hint="eastAsia"/>
          <w:spacing w:val="-8"/>
          <w:sz w:val="30"/>
        </w:rPr>
        <w:t>是有了。我们党有一</w:t>
      </w:r>
      <w:r w:rsidRPr="00971D72">
        <w:rPr>
          <w:rFonts w:ascii="Times New Roman" w:eastAsia="宋体" w:hAnsi="Times New Roman" w:hint="eastAsia"/>
          <w:spacing w:val="-8"/>
          <w:sz w:val="30"/>
        </w:rPr>
        <w:lastRenderedPageBreak/>
        <w:t>个时期依靠共产国际</w:t>
      </w:r>
      <w:r w:rsidRPr="00971D72">
        <w:rPr>
          <w:rFonts w:ascii="Times New Roman" w:eastAsia="宋体" w:hAnsi="Times New Roman"/>
          <w:spacing w:val="-8"/>
          <w:sz w:val="30"/>
          <w:vertAlign w:val="superscript"/>
        </w:rPr>
        <w:footnoteReference w:id="31"/>
      </w:r>
      <w:r w:rsidRPr="00971D72">
        <w:rPr>
          <w:rFonts w:ascii="Times New Roman" w:eastAsia="宋体" w:hAnsi="Times New Roman" w:hint="eastAsia"/>
          <w:spacing w:val="-8"/>
          <w:sz w:val="30"/>
        </w:rPr>
        <w:t>为我们写决议，作指示，写纲领，六届四中全会的决议就是共产国际代表米夫在上海替我们写的。</w:t>
      </w:r>
    </w:p>
    <w:p w14:paraId="47DAAEA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底下是第七节，讲调查的技术，也就是调查的方法。第一点是要开调查会，做讨论式的调查。你可提出几个方案，跟他们讨论，跟他们研究，这个方案好，还是那个方案好。要做讨论式的调查，才能得出近乎正确的结论。第二点是讲调查会到些什么人。各种人都要，经验多的人要，经验少但思想进步的人也要。从职业上说，工人也要，农民也要，商人也要，知识分子也要，士兵也要，甚至流氓也要。第三点是讲开</w:t>
      </w:r>
      <w:r w:rsidRPr="00971D72">
        <w:rPr>
          <w:rFonts w:ascii="Times New Roman" w:eastAsia="宋体" w:hAnsi="Times New Roman" w:hint="eastAsia"/>
          <w:spacing w:val="-8"/>
          <w:sz w:val="30"/>
        </w:rPr>
        <w:lastRenderedPageBreak/>
        <w:t>调查会人多好还是人少好。人多有人多的好处，但开调查会人太多了比较困难。第四点是讲调查的纲目。纲目要事先准备，按纲目发问，这就要有一定的时间。第五点是讲要亲身出马。这里讲，从乡政府主席到全国中央政府主席，从大队长到总司令，从支部书记到总书记，都要亲身出马。我讲得很宽，那个时候也有点无法无天了。一定要亲身从事社会经济的实际调查，不能单靠书面报告，因为二者是两回事。我们那个时候得到经验了，知道不能单靠书面报告。第六点是讲要从个别问题深入，深入解剖一个麻雀，了解一处地方或一个问题。全国了解两个乡，南方一个，北方一个，对中国的农村就有一个基本概念了。工业不同，要分行业。比如煤矿、冶金、机械等，各了解一个厂矿就差不多了。煤矿，中央有四百多个，你去全面彻底地了解一个就好办了，别的地方也是掘煤嘛。冶金、机械行业也是这样去了解一个工厂。这是重工业，还有轻工业，工业比农业复杂一些。深切地了解一处地方或一个问题，往后调查别处地方或别个问题，你就容易找到门路。不然就不容易找到门路。第七点是讲要自己做记录。那个时候还是我精力充沛的时候。现在调查要我做详细的记录，也许还可以，我想试试看。自己当记录，这是调查的一个要点。不但要自己当主席，适当地指挥调查会的到会人，而且要自己当记录，把调查的结果记下来，假手于人是不行的。现在我不反对派调查组结合当地同</w:t>
      </w:r>
      <w:r w:rsidRPr="00971D72">
        <w:rPr>
          <w:rFonts w:ascii="Times New Roman" w:eastAsia="宋体" w:hAnsi="Times New Roman" w:hint="eastAsia"/>
          <w:spacing w:val="-8"/>
          <w:sz w:val="30"/>
        </w:rPr>
        <w:lastRenderedPageBreak/>
        <w:t>志进行调查，这回我就派了三个调查组，一个放在浙江，一个放在湖南，一个放在广东，结合当地省委的同志来搞。我是间接的，并没有直接调查。现在有这样的便利条件，过去这样的调查难于办到，那时我们全部人马只有几千人。</w:t>
      </w:r>
    </w:p>
    <w:p w14:paraId="2B6AB6A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至于第一节讲没有调查没有发言权，大家都熟悉了。这个口号，就是那时候提出来的。这一次有两个问题，一个手工业问题，一个商业问题，因为没有调查，我就没有发言权。我总是不相信没有调查会有发言权的。</w:t>
      </w:r>
    </w:p>
    <w:p w14:paraId="37EED04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我们大部分人，包括我自己在内，都是调查研究不够。建国后这十一年我做过两次调查，一次是为合作化的问题，看过一百几十篇材料，每省有几篇，编出了一本书，叫做《中国农村的社会主义高潮》</w:t>
      </w:r>
      <w:r w:rsidRPr="00971D72">
        <w:rPr>
          <w:rFonts w:ascii="Times New Roman" w:eastAsia="宋体" w:hAnsi="Times New Roman"/>
          <w:spacing w:val="-8"/>
          <w:sz w:val="30"/>
          <w:vertAlign w:val="superscript"/>
        </w:rPr>
        <w:footnoteReference w:id="32"/>
      </w:r>
      <w:r w:rsidRPr="00971D72">
        <w:rPr>
          <w:rFonts w:ascii="Times New Roman" w:eastAsia="宋体" w:hAnsi="Times New Roman" w:hint="eastAsia"/>
          <w:spacing w:val="-8"/>
          <w:sz w:val="30"/>
        </w:rPr>
        <w:t>。有些材料看过几遍，研究他们为什么搞得好，我调查研究合作化问题就是依靠了那些材料。还有一次是关于十大关系问题，用一个半月时间同三十四个部门的负责人讨论，每天一个部门或两天一个部门，听</w:t>
      </w:r>
      <w:r w:rsidRPr="00971D72">
        <w:rPr>
          <w:rFonts w:ascii="Times New Roman" w:eastAsia="宋体" w:hAnsi="Times New Roman" w:hint="eastAsia"/>
          <w:spacing w:val="-8"/>
          <w:sz w:val="30"/>
        </w:rPr>
        <w:lastRenderedPageBreak/>
        <w:t>他们的报告，跟他们讨论，然后得出十大关系的结论，这是向上层人们，向各部部长调查。</w:t>
      </w:r>
    </w:p>
    <w:p w14:paraId="5FBA28C9" w14:textId="4AFBB3B1"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现在全党对情况比较摸底了，中央、省、地各级对下面的情况比较摸底了，我看应该这样说。为什么又讲不甚了了呢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比较摸底，但还是不甚了了，我是讲“不甚”，不是讲你全不了了。现在局势已经是有所好转，但是不要满足，不要满足于我们现在已经比较摸底、比较清楚情况，要鼓起群众的干劲，同时鼓起干部的干劲。干部一到群众里头去，干劲就来了。我的经验历来如此，凡是忧愁没有办法的时候，就去调查研究，一经调查研究，办法就出来了，问题就解决了。打仗也是这样，凡是没有办法的时候，就去调查研究。在第二次反“围剿”的时候，兵少觉得很不好办，开头不了解情况，每天忧愁。我跟彭德怀</w:t>
      </w:r>
      <w:r w:rsidRPr="00971D72">
        <w:rPr>
          <w:rFonts w:ascii="Times New Roman" w:eastAsia="宋体" w:hAnsi="Times New Roman"/>
          <w:spacing w:val="-8"/>
          <w:sz w:val="30"/>
          <w:vertAlign w:val="superscript"/>
        </w:rPr>
        <w:footnoteReference w:id="33"/>
      </w:r>
      <w:r w:rsidRPr="00971D72">
        <w:rPr>
          <w:rFonts w:ascii="Times New Roman" w:eastAsia="宋体" w:hAnsi="Times New Roman" w:hint="eastAsia"/>
          <w:spacing w:val="-8"/>
          <w:sz w:val="30"/>
        </w:rPr>
        <w:t>两个人到白云山上跑了一天，察看地形，看了很多地方。我对彭德怀说，红一军团的四军、三军打正面，打两路，你的红三军团全部打包抄，敌人一定会垮下去。如果不去看呢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就每天忧愁，就不知如何打法。调查研究就会有办法，大家回去试试看。</w:t>
      </w:r>
    </w:p>
    <w:p w14:paraId="03BB88CE" w14:textId="10FDC1C6"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这几年出现的高指标等问题，总的责任当然是我负，因为我是主席。我的责任在什么地方呢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为什么到现在才提倡调查工作呀</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为什么早不提倡呢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lastRenderedPageBreak/>
        <w:t>而且我自己也没有下去，搞一个公社、一个工厂的调查。为补过起见，现在我来提倡一下。今年我在中央工作会议</w:t>
      </w:r>
      <w:r w:rsidRPr="00971D72">
        <w:rPr>
          <w:rFonts w:ascii="Times New Roman" w:eastAsia="宋体" w:hAnsi="Times New Roman"/>
          <w:spacing w:val="-8"/>
          <w:sz w:val="30"/>
          <w:vertAlign w:val="superscript"/>
        </w:rPr>
        <w:footnoteReference w:id="34"/>
      </w:r>
      <w:r w:rsidRPr="00971D72">
        <w:rPr>
          <w:rFonts w:ascii="Times New Roman" w:eastAsia="宋体" w:hAnsi="Times New Roman" w:hint="eastAsia"/>
          <w:spacing w:val="-8"/>
          <w:sz w:val="30"/>
        </w:rPr>
        <w:t>上讲过一次，九中全会</w:t>
      </w:r>
      <w:r w:rsidRPr="00971D72">
        <w:rPr>
          <w:rFonts w:ascii="Times New Roman" w:eastAsia="宋体" w:hAnsi="Times New Roman"/>
          <w:spacing w:val="-8"/>
          <w:sz w:val="30"/>
          <w:vertAlign w:val="superscript"/>
        </w:rPr>
        <w:footnoteReference w:id="35"/>
      </w:r>
      <w:r w:rsidRPr="00971D72">
        <w:rPr>
          <w:rFonts w:ascii="Times New Roman" w:eastAsia="宋体" w:hAnsi="Times New Roman" w:hint="eastAsia"/>
          <w:spacing w:val="-8"/>
          <w:sz w:val="30"/>
        </w:rPr>
        <w:t>上又讲了一次，这次会议还得讲一次，不然又说我没有讲。有些问题得当面交待一下。比如这篇《关于调查工作》的文章，发下去的时候要向同志们解释一下，文章主要是讲调查研究的基本方法。民主革命阶段，要进行调查研究，社会主义革命和社会主义建设阶段，还是要进行调查研究，一万年还是要进行调查研究工作。这个方法是可取的。至于调查研究为了解决什么问题，这篇文章是为了解决民主革命的问题，现在就不是解决这个问题，要讲清楚这一点。此外，还有什么横断法、纵断法之类的名词，可以不用。本本主义，现在叫教条主义，赫鲁晓夫他们讲我们不反对教条主义，恰恰相反，我们从来就是反对教条主义的，是我们这些“教条主义”者反对教条主义。教条主义这个东西，只有原理原则，没有具体政策，是不能解决问题的，而没有调查研究，是不能产生正确的具体政策的。</w:t>
      </w:r>
    </w:p>
    <w:p w14:paraId="4C7BFBE2" w14:textId="07F4EF56"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这篇文章还提出这么一个观点，就是说，正确的策略只能从实践经验中产生，只能来源于调查研究。</w:t>
      </w:r>
      <w:r w:rsidRPr="00971D72">
        <w:rPr>
          <w:rFonts w:ascii="Times New Roman" w:eastAsia="宋体" w:hAnsi="Times New Roman" w:hint="eastAsia"/>
          <w:spacing w:val="-8"/>
          <w:sz w:val="30"/>
        </w:rPr>
        <w:lastRenderedPageBreak/>
        <w:t>所谓策略路线是包括很宽的，包括政治路线的。比如，依靠些什么阶级，联合些什么阶级，打倒些什么阶级，就属于策略路线的问题。文章讲到商业资产阶级和流氓无产阶级，对这两个阶级我们的认识始终模糊，就是写文章这个时候，还是模糊的，对他们没有具体的政策，没有正确的政策，因为我们没有做这方面的调查。马克思、恩格斯提出的那些原理原则是经过调查得出的结论。如果没有伦敦图书馆，马克思就写不出《资本论》。列宁的《帝国主义论》</w:t>
      </w:r>
      <w:r w:rsidRPr="00971D72">
        <w:rPr>
          <w:rFonts w:ascii="Times New Roman" w:eastAsia="宋体" w:hAnsi="Times New Roman"/>
          <w:spacing w:val="-8"/>
          <w:sz w:val="30"/>
          <w:vertAlign w:val="superscript"/>
        </w:rPr>
        <w:footnoteReference w:id="36"/>
      </w:r>
      <w:r w:rsidRPr="00971D72">
        <w:rPr>
          <w:rFonts w:ascii="Times New Roman" w:eastAsia="宋体" w:hAnsi="Times New Roman" w:hint="eastAsia"/>
          <w:spacing w:val="-8"/>
          <w:sz w:val="30"/>
        </w:rPr>
        <w:t>，现在印出来是一个薄薄的本子，他研究的原始材料，比这本书不知厚多少倍。列宁的哲学著作《唯物主义和经验批判主义》，是他用好几年时间研究哲学史才写出来的。列宁写这本书是为了批判当时的唯心主义造神派的“经验批判主义”。我那篇文章批评社会科学研究专从书本子里面讨生活是危险的。因为那个时候我们正是失败的时候，一九二七年大革命失败后，一些知识分子倒退了，蜕化了，变到资产阶级方面去了。他们专从书本里讨生活，不到工人、农民、社会中去调查，不到群众中去调查，不在斗争中逐步深入调查研究。没有那些胜利和那些失败，不经过第五次反“围剿”的失败，不经过万里长征，我那个《中国革命战争的战略问题》小册子也不可能写出来。因为</w:t>
      </w:r>
      <w:r w:rsidRPr="00971D72">
        <w:rPr>
          <w:rFonts w:ascii="Times New Roman" w:eastAsia="宋体" w:hAnsi="Times New Roman" w:hint="eastAsia"/>
          <w:spacing w:val="-8"/>
          <w:sz w:val="30"/>
        </w:rPr>
        <w:lastRenderedPageBreak/>
        <w:t>要写这本书，倒是逼着我研究了一下资产阶级的军事学。有人讲我的兵法靠两本书，一本是《三国演义》，一本是《孙子兵法》。《三国演义》我是看过的，《孙子兵法》当时我就没有看过。在遵义会议上，凯丰</w:t>
      </w:r>
      <w:r w:rsidRPr="00971D72">
        <w:rPr>
          <w:rFonts w:ascii="Times New Roman" w:eastAsia="宋体" w:hAnsi="Times New Roman"/>
          <w:spacing w:val="-8"/>
          <w:sz w:val="30"/>
          <w:vertAlign w:val="superscript"/>
        </w:rPr>
        <w:footnoteReference w:id="37"/>
      </w:r>
      <w:r w:rsidRPr="00971D72">
        <w:rPr>
          <w:rFonts w:ascii="Times New Roman" w:eastAsia="宋体" w:hAnsi="Times New Roman" w:hint="eastAsia"/>
          <w:spacing w:val="-8"/>
          <w:sz w:val="30"/>
        </w:rPr>
        <w:t>说：你那些东西，并不见得高明，无非是《三国演义》加《孙子兵法》。我就问他一句</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你说《孙子兵法》一共有多少篇？第一篇的题目叫什么？请你讲讲。他答不出来。我说</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你也没看过，你怎么晓得我就熟悉《孙子兵法》呢？凯丰他自己也没看过《孙子兵法》，却说我用的是《孙子兵法》。那时打仗，形势那么紧张，谁还管得什么孙子兵法，什么战斗条令，统统都忘记了的。打仗的时候要估计敌我形势，很快作出决策，哪个还去记起那些书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你们有些人不是学过四大教程吗？每次打仗都是用四大教程吗</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如果那样就完全是教条主义嘛</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我不是反对理论，马克思主义的原理原则非有不可，我这篇文章里头也讲了的。要把马克思主义当作工具看待，没有什么神秘，因为它合用，别的工具不合用。资产阶级的唯物主义不合用，只有马克思的唯物主义，就是辩证唯物主义，运用到社会问题上成为历史唯物主义，才合用。马克思创立了许多学说，如党的学说、民族学</w:t>
      </w:r>
      <w:r w:rsidRPr="00971D72">
        <w:rPr>
          <w:rFonts w:ascii="Times New Roman" w:eastAsia="宋体" w:hAnsi="Times New Roman" w:hint="eastAsia"/>
          <w:spacing w:val="-8"/>
          <w:sz w:val="30"/>
        </w:rPr>
        <w:lastRenderedPageBreak/>
        <w:t>说、阶级斗争学说、无产阶级专政学说、文学艺术理论等等，也都应当当作合用的工具来看待。</w:t>
      </w:r>
    </w:p>
    <w:p w14:paraId="4B7AFE05" w14:textId="39272B70"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在一九四一年三月写的《农村调查》的序言中，说到我自己做调查的态度，是必须恭谨勤劳，把人家当作同志对待。有了平等的态度，当小学生的态度，才能够调查到一点东西，不然人家就不理我，知而不言，言而不尽，你有什么法子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一九三○年五月，我在江西南部的寻乌县做了个调查。这个调查，我都找了些什么人呢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找了几个中下级干部，一个破产了的商会会长，一个在县衙门管过钱粮的小官吏，还有一个穷秀才，此外就是寻乌县的县委书记。我们几个人，谈了好几天。那些人可有话讲啦</w:t>
      </w:r>
      <w:r w:rsidRPr="00971D72">
        <w:rPr>
          <w:rFonts w:ascii="Times New Roman" w:eastAsia="宋体" w:hAnsi="Times New Roman" w:hint="eastAsia"/>
          <w:spacing w:val="-8"/>
          <w:sz w:val="30"/>
        </w:rPr>
        <w:t>!</w:t>
      </w:r>
      <w:r w:rsidRPr="00971D72">
        <w:rPr>
          <w:rFonts w:ascii="Times New Roman" w:eastAsia="宋体" w:hAnsi="Times New Roman" w:hint="eastAsia"/>
          <w:spacing w:val="-8"/>
          <w:sz w:val="30"/>
        </w:rPr>
        <w:t>他们把那里的全部情况，寻乌的工商业情况，各行各业的情况，都跟我讲了。那个秀才，年纪相当大了，很有味道，看我尊重他，就跟我讲了许多事情。我在《农村调查》的序言中还说过，第一次使我晓得中国监狱全部腐败情形的是谁呢</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就是湖南衡山县的一个狱吏。我跟他谈了一两天，他谈我记。我首先讲明来意，就是要调查究竟这个班房里头情况怎么样，他就讲了各种复杂情形。可惜这个调查材料没有了。上井冈山后的两次典型调查材料也损失了。损失别的不伤心，损失了这些材料我比较伤心。此外，在广东农民运动讲习所的时候，我发动各省来的学生抄写民歌，每人十首，十人百首，百人千首，三百人就有三千首</w:t>
      </w:r>
      <w:r w:rsidRPr="00971D72">
        <w:rPr>
          <w:rFonts w:ascii="Times New Roman" w:eastAsia="宋体" w:hAnsi="Times New Roman" w:hint="eastAsia"/>
          <w:spacing w:val="-8"/>
          <w:sz w:val="30"/>
        </w:rPr>
        <w:lastRenderedPageBreak/>
        <w:t>民歌，还有一个人抄写了几十首的。其中包括内蒙古、黑龙江的，只是没有青海、新疆的。我对他们说：你们抄写民歌，我发纸，每人发几张纸。一个人长到十几、二十几岁，总能记得一些民歌。从这些民歌里面可以懂得许多东西。这几千首民歌后来丢了，非常可惜。</w:t>
      </w:r>
    </w:p>
    <w:p w14:paraId="486FD564" w14:textId="77777777" w:rsidR="00971D72" w:rsidRPr="00971D72" w:rsidRDefault="00971D72" w:rsidP="004F2FAE">
      <w:pPr>
        <w:pStyle w:val="A522"/>
      </w:pPr>
      <w:bookmarkStart w:id="439" w:name="_Toc179843771"/>
      <w:bookmarkStart w:id="440" w:name="_Toc182735729"/>
      <w:r w:rsidRPr="00971D72">
        <w:rPr>
          <w:rFonts w:hint="eastAsia"/>
        </w:rPr>
        <w:lastRenderedPageBreak/>
        <w:t>人的正确思想是从哪里来的？</w:t>
      </w:r>
      <w:r w:rsidRPr="00971D72">
        <w:rPr>
          <w:vertAlign w:val="superscript"/>
        </w:rPr>
        <w:footnoteReference w:id="38"/>
      </w:r>
      <w:bookmarkEnd w:id="439"/>
      <w:bookmarkEnd w:id="440"/>
      <w:r w:rsidRPr="00971D72">
        <w:rPr>
          <w:rFonts w:hint="eastAsia"/>
        </w:rPr>
        <w:t xml:space="preserve"> </w:t>
      </w:r>
    </w:p>
    <w:p w14:paraId="055A336D"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（一九六三年五月）</w:t>
      </w:r>
    </w:p>
    <w:p w14:paraId="707384C2" w14:textId="09943783"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人的正确思想是从哪里来的</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是从天上掉下来的吗</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不是。是自己头脑里固有的吗</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不是。人的正确思想，只能从社会实践中来，只能从社会的生产斗争、阶级斗争和科学实验这三项实践中来。人们的社会存在，决定人们的思想。而代表先进阶级的正确思想，一旦被群众掌握，就会变成改造社会、改造世界的物质力量。人们在社会实践中从事各项斗争，有了丰富的经验，有成功的，有失败的。无数客观外界的现象通过人的眼、耳、鼻、舌、身这五个官能反映到自己的头脑中来，开始是感性认识。这种感性认识的材料积累多了，就会产生一个飞跃，变成了理性认识，这就是思想。这是一个认识过程。这是整个认识过程的第一个阶段，即由客观物质到主观精神的阶段，由存在到思想的阶段。这时候的精神、思想（包括理论、政策、计划、办法）是否正确地反映了客观外界的规律，还是没有证明的，还不能确定是否正确，然后又有认识过程的第二个阶段，即由精神到物质的阶段，由思想到存在的阶段，这就是把第一个阶</w:t>
      </w:r>
      <w:r w:rsidRPr="00971D72">
        <w:rPr>
          <w:rFonts w:ascii="Times New Roman" w:eastAsia="宋体" w:hAnsi="Times New Roman" w:hint="eastAsia"/>
          <w:spacing w:val="-8"/>
          <w:sz w:val="30"/>
        </w:rPr>
        <w:lastRenderedPageBreak/>
        <w:t>段得到的认识放到社会实践中去，看这些理论、政策、计划、办法等等是否能得到预期的成功。一般的说来，成功了的就是正确的，失败了的就是错误的，特别是人类对自然界的斗争是如此。在社会斗争中，代表先进阶级的势力，有时候有些失败，并不是因为思想不正确，而是因为在斗争力量的对比上，先进势力这一方，暂时还不如反动势力那一方，所以暂时失败了，但是以后总有一天会要成功的。人们的认识经过实践的考验，又会产生一个飞跃。这次飞跃，比起前一次飞跃来，意义更加伟大。因为只有这一次飞跃，才能证明认识的第一次飞跃，即从客观外界的反映过程中得到的思想、理论、政策、计划、办法等等，究竟是正确的还是错误的，此外再无别的检验真理的办法。而无产阶级认识世界的目的，只是为了改造世界，此外再无别的目的。一个正确的认识，往往需要经过由物质到精神，由精神到物质，即由实践到认识，由认识到实践这样多次的反复，才能够完成。这就是马克思主义的认识论，就是辩证唯物论的认识论。现在我们的同志中，有很多人还不懂得这个认识论的道理。问他的思想、意见、政策、方法、计划、结论、滔滔不绝的演说、大块的文章，是从哪里得来的，他觉得是个怪问题，回答不出来。对于物质可以变成精神，精神可以变成物质这样日常生活中常见的飞跃现象，也觉得不可理解。因此，对我们的同志，应当进行辩证唯物论的认识论的教育，以便端正思</w:t>
      </w:r>
      <w:r w:rsidRPr="00971D72">
        <w:rPr>
          <w:rFonts w:ascii="Times New Roman" w:eastAsia="宋体" w:hAnsi="Times New Roman" w:hint="eastAsia"/>
          <w:spacing w:val="-8"/>
          <w:sz w:val="30"/>
        </w:rPr>
        <w:lastRenderedPageBreak/>
        <w:t>想，善于调查研究，总结经验，克服困难，少犯错误，做好工作，努力奋斗，建设一个社会主义的伟大强国，并且帮助世界被压迫被剥削的广大人民，完成我们应当担负的国际主义的伟大义务。</w:t>
      </w:r>
    </w:p>
    <w:p w14:paraId="1AB8EE1B"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r w:rsidRPr="00971D72">
        <w:rPr>
          <w:rFonts w:ascii="Times New Roman" w:eastAsia="黑体" w:hAnsi="Times New Roman"/>
          <w:b/>
          <w:color w:val="FF0000"/>
          <w:sz w:val="34"/>
        </w:rPr>
        <w:br w:type="page"/>
      </w:r>
    </w:p>
    <w:p w14:paraId="43933D60" w14:textId="77777777" w:rsidR="00971D72" w:rsidRPr="00971D72" w:rsidRDefault="00971D72" w:rsidP="004F2FAE">
      <w:pPr>
        <w:pStyle w:val="A522"/>
      </w:pPr>
      <w:bookmarkStart w:id="441" w:name="_Toc179843772"/>
      <w:bookmarkStart w:id="442" w:name="_Toc182735730"/>
      <w:r w:rsidRPr="00971D72">
        <w:rPr>
          <w:rFonts w:hint="eastAsia"/>
        </w:rPr>
        <w:lastRenderedPageBreak/>
        <w:t>关于哲学问题的讲话</w:t>
      </w:r>
      <w:r w:rsidRPr="00971D72">
        <w:rPr>
          <w:vertAlign w:val="superscript"/>
        </w:rPr>
        <w:footnoteReference w:id="39"/>
      </w:r>
      <w:bookmarkEnd w:id="441"/>
      <w:bookmarkEnd w:id="442"/>
    </w:p>
    <w:p w14:paraId="02A6753A"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（一九六四年八月十八日）</w:t>
      </w:r>
    </w:p>
    <w:p w14:paraId="46EBF46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467D8B">
        <w:rPr>
          <w:rStyle w:val="af3"/>
          <w:rFonts w:hint="eastAsia"/>
        </w:rPr>
        <w:t>有阶级斗争才有哲学</w:t>
      </w:r>
      <w:r w:rsidRPr="00971D72">
        <w:rPr>
          <w:rFonts w:ascii="Times New Roman" w:eastAsia="宋体" w:hAnsi="Times New Roman" w:hint="eastAsia"/>
          <w:spacing w:val="-8"/>
          <w:sz w:val="30"/>
        </w:rPr>
        <w:t>（脱离实际谈认识论没有用）。学哲学的同志应当下乡去。今冬明春就下去，去参加阶级斗争。身体不好也去，下去也死不了人，无非是感冒，多穿几件衣服就是了。</w:t>
      </w:r>
    </w:p>
    <w:p w14:paraId="650B23ED" w14:textId="1722A0A6"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大学文科现在的搞法不行。从书本到书本，从概念到概念。</w:t>
      </w:r>
      <w:r w:rsidRPr="00467D8B">
        <w:rPr>
          <w:rStyle w:val="af3"/>
          <w:rFonts w:hint="eastAsia"/>
        </w:rPr>
        <w:t>书本里怎能出哲学？</w:t>
      </w:r>
      <w:r w:rsidRPr="00971D72">
        <w:rPr>
          <w:rFonts w:ascii="Times New Roman" w:eastAsia="宋体" w:hAnsi="Times New Roman" w:hint="eastAsia"/>
          <w:spacing w:val="-8"/>
          <w:sz w:val="30"/>
        </w:rPr>
        <w:t>马克思主义三个构成部分，基础是社会学，阶级斗争。无产阶级和资产阶级之间作斗争，马克思他们看出，空想社会主义者想劝资产阶级发善心，</w:t>
      </w:r>
      <w:r w:rsidRPr="00467D8B">
        <w:rPr>
          <w:rStyle w:val="af3"/>
          <w:rFonts w:hint="eastAsia"/>
        </w:rPr>
        <w:t>这个办法不行，要依靠无产阶级的阶级斗争。</w:t>
      </w:r>
      <w:r w:rsidRPr="00971D72">
        <w:rPr>
          <w:rFonts w:ascii="Times New Roman" w:eastAsia="宋体" w:hAnsi="Times New Roman" w:hint="eastAsia"/>
          <w:spacing w:val="-8"/>
          <w:sz w:val="30"/>
        </w:rPr>
        <w:t>那</w:t>
      </w:r>
      <w:r w:rsidR="00467D8B">
        <w:rPr>
          <w:rFonts w:ascii="Times New Roman" w:eastAsia="宋体" w:hAnsi="Times New Roman" w:hint="eastAsia"/>
          <w:spacing w:val="-8"/>
          <w:sz w:val="30"/>
        </w:rPr>
        <w:t>时</w:t>
      </w:r>
      <w:r w:rsidRPr="00971D72">
        <w:rPr>
          <w:rFonts w:ascii="Times New Roman" w:eastAsia="宋体" w:hAnsi="Times New Roman" w:hint="eastAsia"/>
          <w:spacing w:val="-8"/>
          <w:sz w:val="30"/>
        </w:rPr>
        <w:t>已经有许多罢工。英国国会调查，认为与其十二小时工作制不如八小时工作制对资本家有利。从这个观点开始，才有马克思主义，</w:t>
      </w:r>
      <w:r w:rsidRPr="001D681F">
        <w:rPr>
          <w:rStyle w:val="af3"/>
          <w:rFonts w:hint="eastAsia"/>
        </w:rPr>
        <w:t>基础是阶级斗争，然后才能研究哲学</w:t>
      </w:r>
      <w:r w:rsidRPr="00971D72">
        <w:rPr>
          <w:rFonts w:ascii="Times New Roman" w:eastAsia="宋体" w:hAnsi="Times New Roman" w:hint="eastAsia"/>
          <w:spacing w:val="-8"/>
          <w:sz w:val="30"/>
        </w:rPr>
        <w:t>。什么人的哲学？资产阶级的哲学，无产阶级的哲学。无产阶级哲学是马克思主义哲学，还有无产阶级经济学，改造了古典经济学。</w:t>
      </w:r>
      <w:r w:rsidRPr="001D681F">
        <w:rPr>
          <w:rStyle w:val="af3"/>
          <w:rFonts w:hint="eastAsia"/>
        </w:rPr>
        <w:t>搞哲学的人，以为第一是哲学，不对，第一是阶级斗争。</w:t>
      </w:r>
      <w:r w:rsidRPr="00971D72">
        <w:rPr>
          <w:rFonts w:ascii="Times New Roman" w:eastAsia="宋体" w:hAnsi="Times New Roman" w:hint="eastAsia"/>
          <w:spacing w:val="-8"/>
          <w:sz w:val="30"/>
        </w:rPr>
        <w:t>压迫者压迫被压迫者，被压迫者要反抗，找出路，才去找哲学。我们都是这样过来的。别人要杀我的头，蒋介石要杀我，这才搞阶级斗争，才搞哲学。</w:t>
      </w:r>
    </w:p>
    <w:p w14:paraId="776E212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大学生今年冬天就要开始下去，讲文科。理科的现在不动，动一两回也可以。所有学文科的：学历史的、学政治经济学的、学文学的、学法学的，统统下去。教授、助教、行政工作人员、学生统统下去。去五个月，有始有终。农村去五个月，工厂去五个月，得到点感性知识，马、牛、羊、鸡、犬、豕、稻、梁、菽、麦、黍、稷，都看一看。冬天去，看不到庄稼，至少还可以看到土地，看到人。去搞阶级斗争，那是个大学，什么北大、人大，还是那个大学好！我就是绿林大学的，在那里学了点东西。我过去读过孔夫子，四书五经，读了六年，背得，可是不懂。那时候很相信孔夫子，还写过文章。后来进资产阶级学校七年。七六十三年。尽学资产阶级那一套自然科学和社会科学。还讲了教育学。五年师范，两年中学，上图书馆也算在内。那时就是相信康德的二元论，特别是唯心论。看来我原来是个封建主义者和资产阶级民主主义者。社会推动我转入革命。我当了几年小学教员、校长，四年制的。还在六年制学校里教过历史、国文。中学还教过一段时期，啥也不懂。进了共产党，革命了，只知道要革命，革什么？如何革？当然，革帝国主义，革旧社会的命，帝国主义是什么东西，不甚了解。如何革？更不懂。十三年学的东西，搞革命却用不着，只用得着工具——文字。写文章是个工具。至于那些道理，根本用不着。孔夫子讲“仁者人也”，“仁者爱人”，爱什么人？所有的人？没那回事。</w:t>
      </w:r>
      <w:r w:rsidRPr="00971D72">
        <w:rPr>
          <w:rFonts w:ascii="Times New Roman" w:eastAsia="宋体" w:hAnsi="Times New Roman" w:hint="eastAsia"/>
          <w:spacing w:val="-8"/>
          <w:sz w:val="30"/>
        </w:rPr>
        <w:lastRenderedPageBreak/>
        <w:t>爱剥削者？也不完全，只是剥削者的一部分。不然为什么孔夫子不能做大官？人家不要他。他爱他们，要他们团结。可是闹到绝粮，“君子固穷”，几乎送了一命，匡人要杀他。有人批评他西行不到秦，其实，诗经中《七月流火》，是陕西的事。还有《黄鸟》，讲秦穆公死了杀三个大夫殉葬的事。司马迁对《诗经》评价很高，说《诗经》三百篇皆古圣贤发愤之所为作也。《诗经》大部分是风诗，是老百姓的民歌。老百姓也是圣贤。“发愤之所为作”，心里有气，他写诗：“不稼不穑，胡取禾三百廛兮？不狩不猎，胡瞻尔庭有悬狙兮？彼君子兮，不素餐兮！”“尸位素餐”，就是从这里来的。这是怨天，反对统治者的诗。孔夫子也相当民主，男女恋爱的诗他也收。朱焘注为淫奔之诗。其实有的是，有的不是，是借男女写君臣。五代十国的蜀，有一首诗《秦妇吟》，韦庄的，少年之作，是怀念君王的。</w:t>
      </w:r>
    </w:p>
    <w:p w14:paraId="56FA97C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讲下去的事。今冬明春开始，分期分批下去，去参加阶级斗争。只有这样，才能学到东西，学到革命。王光美</w:t>
      </w:r>
      <w:r w:rsidRPr="00971D72">
        <w:rPr>
          <w:rFonts w:ascii="Times New Roman" w:eastAsia="宋体" w:hAnsi="Times New Roman"/>
          <w:spacing w:val="-8"/>
          <w:sz w:val="30"/>
          <w:vertAlign w:val="superscript"/>
        </w:rPr>
        <w:footnoteReference w:id="40"/>
      </w:r>
      <w:r w:rsidRPr="00971D72">
        <w:rPr>
          <w:rFonts w:ascii="Times New Roman" w:eastAsia="宋体" w:hAnsi="Times New Roman" w:hint="eastAsia"/>
          <w:spacing w:val="-8"/>
          <w:sz w:val="30"/>
        </w:rPr>
        <w:t>作了报告，她去搞了一个大队，那里没有暖气，同吃同住，吃得不好，害了两次感冒，春节回来的时候，见了她，我问她，还去不去，她说还去，无非是发几天烧。你们知识分子，天天住在机关里，吃得好，穿得好，又不走路，所以生病。衣食住行，四</w:t>
      </w:r>
      <w:r w:rsidRPr="00971D72">
        <w:rPr>
          <w:rFonts w:ascii="Times New Roman" w:eastAsia="宋体" w:hAnsi="Times New Roman" w:hint="eastAsia"/>
          <w:spacing w:val="-8"/>
          <w:sz w:val="30"/>
        </w:rPr>
        <w:lastRenderedPageBreak/>
        <w:t>大要症。从生活条件好，变到生活条件坏些，下去参加阶级斗争，到“四清”、“五反”中去，经过锻炼，你们知识分子的面貌就会改观。</w:t>
      </w:r>
    </w:p>
    <w:p w14:paraId="669D9990" w14:textId="77777777" w:rsidR="00971D72" w:rsidRPr="00971D72" w:rsidRDefault="00971D72" w:rsidP="000413E2">
      <w:pPr>
        <w:pStyle w:val="af1"/>
      </w:pPr>
      <w:r w:rsidRPr="00971D72">
        <w:rPr>
          <w:rFonts w:hint="eastAsia"/>
        </w:rPr>
        <w:t>不搞阶级斗争，搞什么哲学！</w:t>
      </w:r>
    </w:p>
    <w:p w14:paraId="4719153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下去试试看，病得不行了就回来，以不死为原则，病得快死了就回来。一下去精神就出来了。</w:t>
      </w:r>
    </w:p>
    <w:p w14:paraId="284F81A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（康生：科学院哲学社会科学部的研究所，也统统要下去。现在快要成为古董研究所，快要变成不食人间烟火的神仙世界了。哲学所的人《光明日报》都不看。）</w:t>
      </w:r>
    </w:p>
    <w:p w14:paraId="0D2E812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我专看《光明日报》、《文汇报》，不看《人民日报》，因为《人民日报》不登理论文章，建议以后，他们登了。《解放军报》生动，可以看。</w:t>
      </w:r>
    </w:p>
    <w:p w14:paraId="4C1D443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（康生：文学研究所对周谷城</w:t>
      </w:r>
      <w:r w:rsidRPr="00971D72">
        <w:rPr>
          <w:rFonts w:ascii="Times New Roman" w:eastAsia="宋体" w:hAnsi="Times New Roman"/>
          <w:spacing w:val="-8"/>
          <w:sz w:val="30"/>
          <w:vertAlign w:val="superscript"/>
        </w:rPr>
        <w:footnoteReference w:id="41"/>
      </w:r>
      <w:r w:rsidRPr="00971D72">
        <w:rPr>
          <w:rFonts w:ascii="Times New Roman" w:eastAsia="宋体" w:hAnsi="Times New Roman" w:hint="eastAsia"/>
          <w:spacing w:val="-8"/>
          <w:sz w:val="30"/>
        </w:rPr>
        <w:t>问题不关心。经济所孙冶方</w:t>
      </w:r>
      <w:r w:rsidRPr="00971D72">
        <w:rPr>
          <w:rFonts w:ascii="Times New Roman" w:eastAsia="宋体" w:hAnsi="Times New Roman"/>
          <w:spacing w:val="-8"/>
          <w:sz w:val="30"/>
          <w:vertAlign w:val="superscript"/>
        </w:rPr>
        <w:footnoteReference w:id="42"/>
      </w:r>
      <w:r w:rsidRPr="00971D72">
        <w:rPr>
          <w:rFonts w:ascii="Times New Roman" w:eastAsia="宋体" w:hAnsi="Times New Roman" w:hint="eastAsia"/>
          <w:spacing w:val="-8"/>
          <w:sz w:val="30"/>
        </w:rPr>
        <w:t>搞利别尔曼那一套，搞资本主义。）</w:t>
      </w:r>
    </w:p>
    <w:p w14:paraId="19CF5278" w14:textId="77777777" w:rsidR="00971D72" w:rsidRPr="006A04EF"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u w:val="single"/>
        </w:rPr>
      </w:pPr>
      <w:r w:rsidRPr="00971D72">
        <w:rPr>
          <w:rFonts w:ascii="Times New Roman" w:eastAsia="宋体" w:hAnsi="Times New Roman" w:hint="eastAsia"/>
          <w:spacing w:val="-8"/>
          <w:sz w:val="30"/>
        </w:rPr>
        <w:t>搞点资本主义也可以。社会很复杂，只搞社会主义，不搞资本主义，不是太单调了吗？不是没有对立统一，只有片面性了吗？让他们搞，猖狂进攻，上街游行，拿枪叛变，我都赞成。社会很复杂，没有一个公社、一个县、一个中央部不可以一分为二。你看，农村工作部就取消了。它专搞包产到户，“四大自由”，借贷、贸易、雇工、土地买卖自由，过去出过</w:t>
      </w:r>
      <w:r w:rsidRPr="00971D72">
        <w:rPr>
          <w:rFonts w:ascii="Times New Roman" w:eastAsia="宋体" w:hAnsi="Times New Roman" w:hint="eastAsia"/>
          <w:spacing w:val="-8"/>
          <w:sz w:val="30"/>
        </w:rPr>
        <w:lastRenderedPageBreak/>
        <w:t>布告。邓子恢同我争论。中央开会，他提议搞四大自由，巩固新民主主义秩序。永远巩固下去，就是搞资本主义。我们说，</w:t>
      </w:r>
      <w:r w:rsidRPr="006A04EF">
        <w:rPr>
          <w:rStyle w:val="af3"/>
          <w:rFonts w:hint="eastAsia"/>
        </w:rPr>
        <w:t>新民主主义是无产阶级领导的资产阶级民主主义革命</w:t>
      </w:r>
      <w:r w:rsidRPr="00971D72">
        <w:rPr>
          <w:rFonts w:ascii="Times New Roman" w:eastAsia="宋体" w:hAnsi="Times New Roman" w:hint="eastAsia"/>
          <w:spacing w:val="-8"/>
          <w:sz w:val="30"/>
        </w:rPr>
        <w:t>，只触动地主、买办资产阶级，并不触动民族资产阶级。分土地给农民，是把封建地主的所有制改变为农民个体所有制，</w:t>
      </w:r>
      <w:r w:rsidRPr="006A04EF">
        <w:rPr>
          <w:rStyle w:val="af3"/>
          <w:rFonts w:hint="eastAsia"/>
        </w:rPr>
        <w:t>这还是资产阶级革命范畴的</w:t>
      </w:r>
      <w:r w:rsidRPr="00971D72">
        <w:rPr>
          <w:rFonts w:ascii="Times New Roman" w:eastAsia="宋体" w:hAnsi="Times New Roman" w:hint="eastAsia"/>
          <w:spacing w:val="-8"/>
          <w:sz w:val="30"/>
        </w:rPr>
        <w:t>。</w:t>
      </w:r>
      <w:r w:rsidRPr="006A04EF">
        <w:rPr>
          <w:rFonts w:ascii="Times New Roman" w:eastAsia="宋体" w:hAnsi="Times New Roman" w:hint="eastAsia"/>
          <w:spacing w:val="-8"/>
          <w:sz w:val="30"/>
          <w:u w:val="single"/>
        </w:rPr>
        <w:t>分地并不奇怪，麦克阿瑟在日本分过地。拿破仑也分过。土改不能消灭资本主义，不能到社会主义。</w:t>
      </w:r>
    </w:p>
    <w:p w14:paraId="419B809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现在我们的国家大约有三分之一的权力掌握在敌人或敌人的同情者手里。我们搞了十五年，三分天下有其二，是可以复辟的。现在几包纸烟就能收买一个支部书记，嫁给个女儿就更不必说了，有些地区是和平土改，土改工作队很弱，现在看来问题不少。</w:t>
      </w:r>
    </w:p>
    <w:p w14:paraId="059FEC4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关于哲学的材料收到了（指关于矛盾问题的材料——记录者注），提纲看了一遍（指批判“合二而一”论的文章提纲——记录者注），其它来不及看。关于分析与综合的材料也看了一下。</w:t>
      </w:r>
    </w:p>
    <w:p w14:paraId="6338431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这样搜集材料，关于对立统一规律，资产阶级怎么讲，马恩列斯怎么讲，修正主义怎么讲，是好的。资产阶级讲，杨献珍讲，古人是黑格尔讲。古已有之，于今为烈。还有波格丹诺夫、卢那察尔斯基讲造神</w:t>
      </w:r>
      <w:r w:rsidRPr="00971D72">
        <w:rPr>
          <w:rFonts w:ascii="Times New Roman" w:eastAsia="宋体" w:hAnsi="Times New Roman" w:hint="eastAsia"/>
          <w:spacing w:val="-8"/>
          <w:sz w:val="30"/>
        </w:rPr>
        <w:lastRenderedPageBreak/>
        <w:t>论。波格丹诺夫</w:t>
      </w:r>
      <w:r w:rsidRPr="00971D72">
        <w:rPr>
          <w:rFonts w:ascii="Times New Roman" w:eastAsia="宋体" w:hAnsi="Times New Roman"/>
          <w:spacing w:val="-8"/>
          <w:sz w:val="30"/>
          <w:vertAlign w:val="superscript"/>
        </w:rPr>
        <w:footnoteReference w:id="43"/>
      </w:r>
      <w:r w:rsidRPr="00971D72">
        <w:rPr>
          <w:rFonts w:ascii="Times New Roman" w:eastAsia="宋体" w:hAnsi="Times New Roman" w:hint="eastAsia"/>
          <w:spacing w:val="-8"/>
          <w:sz w:val="30"/>
        </w:rPr>
        <w:t>的经济学我看过。列宁看过，好像称赞过他讲原始积累那一部分。</w:t>
      </w:r>
    </w:p>
    <w:p w14:paraId="0071FD3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（康生：波格丹诺夫的经济学比现代修正主义者的那一套还高明一些。考茨基的比赫鲁晓夫的高明些，南斯拉夫的也比苏联的高明一些。德热拉斯还讲了斯大林的几句好话，说他在中国问题上作了自我批评。）</w:t>
      </w:r>
    </w:p>
    <w:p w14:paraId="300C854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斯大林感到他在中国问题上犯了错误。不是小错误。我们是几亿人口的大国，反对我们革命，夺取政权。为了夺取全国政权，我们准备了好多年，整个抗战都是准备，看那时中央的文件，包括《新民主主义论》，就清楚。就是说不能搞资产阶级专政，只能建立无产阶级领导下的新民主主义，搞无产阶级领导的人民民主专政。在我国，八十年，资产阶级领导的民主主义革命都失败了。我们领导的民主主义革命，一定要胜利。只有这条出路，没有第二条。</w:t>
      </w:r>
      <w:r w:rsidRPr="0004565C">
        <w:rPr>
          <w:rStyle w:val="af3"/>
          <w:rFonts w:hint="eastAsia"/>
        </w:rPr>
        <w:t>这是第一步，第二步搞社会主义。</w:t>
      </w:r>
      <w:r w:rsidRPr="00971D72">
        <w:rPr>
          <w:rFonts w:ascii="Times New Roman" w:eastAsia="宋体" w:hAnsi="Times New Roman" w:hint="eastAsia"/>
          <w:spacing w:val="-8"/>
          <w:sz w:val="30"/>
        </w:rPr>
        <w:t>就是《新民主主义论》那一篇，是个完整的纲领。政治经济文化都讲了，只是没讲军事。</w:t>
      </w:r>
    </w:p>
    <w:p w14:paraId="6B62655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（康生：《新民主主义论》对世界共产主义运动很有意义。我问过西班牙的同志，他们说，他们的问题就是搞资产阶级民主主义，不搞新民主主义。他们那</w:t>
      </w:r>
      <w:r w:rsidRPr="00971D72">
        <w:rPr>
          <w:rFonts w:ascii="Times New Roman" w:eastAsia="宋体" w:hAnsi="Times New Roman" w:hint="eastAsia"/>
          <w:spacing w:val="-8"/>
          <w:sz w:val="30"/>
        </w:rPr>
        <w:lastRenderedPageBreak/>
        <w:t>里就是不搞这三条：军队、农村、政权。完全服从苏联外交政策的需要，什么也搞不成。）</w:t>
      </w:r>
    </w:p>
    <w:p w14:paraId="38D595F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这是陈独秀那一套！</w:t>
      </w:r>
    </w:p>
    <w:p w14:paraId="74E6727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（康生：他们说，共产党组织了军队．交给人家。）</w:t>
      </w:r>
    </w:p>
    <w:p w14:paraId="47C1AA8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没有用。</w:t>
      </w:r>
    </w:p>
    <w:p w14:paraId="6BB8B7F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（康生：也不要政权。农民也不发动。那时苏联同他们讲，如果搞无产阶级领导，英法就会反对，对革命不利。）</w:t>
      </w:r>
    </w:p>
    <w:p w14:paraId="2876694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古巴呢？古巴恰恰是又搞政权，又搞军队，又发动农民。所以就成功了。</w:t>
      </w:r>
    </w:p>
    <w:p w14:paraId="61B1AE0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（康生：他们打仗也是打正规仗，资产阶级的一套，死守马德里。一切服从苏联外交的一套。）</w:t>
      </w:r>
    </w:p>
    <w:p w14:paraId="786DDED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三国际还没有解散，我们没有听第三国际的。遵义会议就没有听，长征把电话丢了，听不到。后来四二年整风，到“七大”的时候才作出决议，《关于若干历史问题的决议》。纠正“左”的都没有听。教条主义那些人根本不研究中国特点。到了农村十几年，根本不研究农村土地、生产关系和阶级关系。不是到农村就懂得农村。</w:t>
      </w:r>
      <w:r w:rsidRPr="00B112A6">
        <w:rPr>
          <w:rStyle w:val="af3"/>
          <w:rFonts w:hint="eastAsia"/>
        </w:rPr>
        <w:t>要研究农村各阶级、各阶层关系。我花了十几年功夫，才搞清楚。茶馆、赌场，什么人都接近、调查。</w:t>
      </w:r>
      <w:r w:rsidRPr="00971D72">
        <w:rPr>
          <w:rFonts w:ascii="Times New Roman" w:eastAsia="宋体" w:hAnsi="Times New Roman" w:hint="eastAsia"/>
          <w:spacing w:val="-8"/>
          <w:sz w:val="30"/>
        </w:rPr>
        <w:t>一九二五年我搞农民运动讲习所，作农村调查。我在家乡找贫苦农民调查，他们生活可惨，没有饭吃。有个农民，我找他打骨牌（天、</w:t>
      </w:r>
      <w:r w:rsidRPr="00971D72">
        <w:rPr>
          <w:rFonts w:ascii="Times New Roman" w:eastAsia="宋体" w:hAnsi="Times New Roman" w:hint="eastAsia"/>
          <w:spacing w:val="-8"/>
          <w:sz w:val="30"/>
        </w:rPr>
        <w:lastRenderedPageBreak/>
        <w:t>地、人、和、梅十、长三、板凳），然后请他吃一顿饭。事先事后，吃饭中间，同他谈话，了解到农村阶级斗争那么激烈。他愿意同我谈，是因为，一把他当人看，二请他吃顿饭，三可以赢几个钱。我是老输，输一、二块现洋，他就很满足了。有一位朋友，解放后还来看过我两次。那时候有一回，他实在不行了，来找我借一块钱，我给了他三块，无偿援助。那时候这种无偿援助是难得有的。我父亲就是认为，人不为己，天诛地灭。我母亲反对他。我父亲死时送葬的很少，我母亲死时送葬的很多。</w:t>
      </w:r>
      <w:r w:rsidRPr="00AC1C83">
        <w:rPr>
          <w:rStyle w:val="af3"/>
          <w:rFonts w:hint="eastAsia"/>
        </w:rPr>
        <w:t>有一回哥老会抢了我家，我说，抢得好，人家没有嘛。</w:t>
      </w:r>
      <w:r w:rsidRPr="00971D72">
        <w:rPr>
          <w:rFonts w:ascii="Times New Roman" w:eastAsia="宋体" w:hAnsi="Times New Roman" w:hint="eastAsia"/>
          <w:spacing w:val="-8"/>
          <w:sz w:val="30"/>
        </w:rPr>
        <w:t>我母亲也很不能接受。长沙发生过一次抢米风潮，把巡抚都打了。有些小贩，湘乡人，卖开花蚕豆的，纷纷回家，我拦着他们问情况。乡下青红帮也开会，吃大户，登了上海《申报》，是长沙开兵来才剿灭的。他们纪律不好，抢了中农，所以自己孤立了。一个领袖左躲右躲，躲到山里，还是抓去杀了。后来乡绅开会，又杀了几个贫苦农民，那时还没有共产党，是自发的阶级斗争。</w:t>
      </w:r>
    </w:p>
    <w:p w14:paraId="2A0BB77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社会把我们这些人推上政治舞台。以前谁想到搞马克思主义？听都没听说过。听过还看过的是孔夫子、拿破仑、华盛顿、彼得大帝、明治维新、意大利三杰，就是资本主义那一套。还看过富兰克林传，他穷苦出身，后来变成文学家，还试验过电。（陈伯达：富兰克林最先提出人是制造工具的动物这一说</w:t>
      </w:r>
      <w:r w:rsidRPr="00971D72">
        <w:rPr>
          <w:rFonts w:ascii="Times New Roman" w:eastAsia="宋体" w:hAnsi="Times New Roman" w:hint="eastAsia"/>
          <w:spacing w:val="-8"/>
          <w:sz w:val="30"/>
        </w:rPr>
        <w:lastRenderedPageBreak/>
        <w:t>法。）他说过人是制造工具的动物。从前说人是有思想的动物，“心之官则思”。说“人为万物之灵”，谁开会选举的？自封的。后来马克思提出，人能制造工具，人是社会的动物。其实，人至少经过了一百万年才发展了大脑和双手，</w:t>
      </w:r>
      <w:r w:rsidRPr="0000321C">
        <w:rPr>
          <w:rStyle w:val="af3"/>
          <w:rFonts w:hint="eastAsia"/>
        </w:rPr>
        <w:t>动物将来还要发展。我不相信就只有人才能有两只手，马、牛、羊就不进化了？只有猴子才进化？而且猴子中又只有一类猴子能进化，其它就不能进化？一百万年，一千万年以后还是今天的马、牛、羊？我看还是要变，马、牛、羊、昆虫都要变。动物就是从植物变来的，从海藻变来的。</w:t>
      </w:r>
      <w:r w:rsidRPr="00971D72">
        <w:rPr>
          <w:rFonts w:ascii="Times New Roman" w:eastAsia="宋体" w:hAnsi="Times New Roman" w:hint="eastAsia"/>
          <w:spacing w:val="-8"/>
          <w:sz w:val="30"/>
        </w:rPr>
        <w:t>章太炎都知道。他的与康有为论革命书中，就写了这个道理。地球原来是个死的地球，没有植物，没有水，没有空气。不知几千万年才形成了水，不是随便一下就由氢氧变成了水，水有自己的历史。以前连氢、氧二气都没有，产生了氢和氧，然后才有可能两种原素化合成水。</w:t>
      </w:r>
    </w:p>
    <w:p w14:paraId="1E8997A9"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要研究自然科学史，不读自然科学史不行。要读些书。为了现在斗争的需要去读书，与无目的地去读书，大不相同。傅鹰讲氢和氧经过千百次化合成水，并不是简单地合二而一，他这话，讲的倒是有道理的，我要找他谈谈。（对陆平讲）你们对傅鹰也不要一切都反对。</w:t>
      </w:r>
    </w:p>
    <w:p w14:paraId="1F8C02EA" w14:textId="77777777" w:rsidR="00971D72" w:rsidRPr="00971D72" w:rsidRDefault="00971D72" w:rsidP="00060AB2">
      <w:pPr>
        <w:pStyle w:val="af1"/>
      </w:pPr>
      <w:r w:rsidRPr="00060AB2">
        <w:rPr>
          <w:rStyle w:val="af3"/>
          <w:rFonts w:hint="eastAsia"/>
        </w:rPr>
        <w:lastRenderedPageBreak/>
        <w:t>历来讲分析、综合讲得不清楚。分析比较清楚，综合没讲过几句话。</w:t>
      </w:r>
      <w:r w:rsidRPr="00971D72">
        <w:rPr>
          <w:rFonts w:hint="eastAsia"/>
        </w:rPr>
        <w:t>我曾找艾思奇</w:t>
      </w:r>
      <w:r w:rsidRPr="00971D72">
        <w:rPr>
          <w:vertAlign w:val="superscript"/>
        </w:rPr>
        <w:footnoteReference w:id="44"/>
      </w:r>
      <w:r w:rsidRPr="00971D72">
        <w:rPr>
          <w:rFonts w:hint="eastAsia"/>
        </w:rPr>
        <w:t>谈话，他说现在只讲概念上的分析、综合，不讲客观实际的分析、综合。</w:t>
      </w:r>
    </w:p>
    <w:p w14:paraId="5958A0A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837F4">
        <w:rPr>
          <w:rStyle w:val="af3"/>
          <w:rFonts w:hint="eastAsia"/>
        </w:rPr>
        <w:t>我们怎样分析、综合共产党与国民党、无产阶级与资产阶级、地主和农民、中国人民和帝国主义？拿共产党和国民党来说，我们怎样进行分析和综合？</w:t>
      </w:r>
      <w:r w:rsidRPr="00971D72">
        <w:rPr>
          <w:rFonts w:ascii="Times New Roman" w:eastAsia="宋体" w:hAnsi="Times New Roman" w:hint="eastAsia"/>
          <w:spacing w:val="-8"/>
          <w:sz w:val="30"/>
        </w:rPr>
        <w:t>我们分析：无非是我们有多少力量，有多少地方，多少人，多少党员，多少军队，多少根据地。如延安之类。弱点是什么？没有大城市，军队只有一百二十万，没有外援，国民党有大量外援。延安同上海比，延安只有七千人，加上机关、部队一共二万人，只有手工业和农业，怎能同大城市比？我们的长处是有人民支持。国民党脱离人民。你地方多，军队多，武器多，可是你的兵是抓来的，官兵之间是对立的。当然他们也有相当大一部分很有战斗力的军队，并不是都一打就垮。他们的弱点就在这里，关键就是脱离人民，我们联系人民群众，他们脱离人民群众。</w:t>
      </w:r>
    </w:p>
    <w:p w14:paraId="3817F1B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他们宣传共产党共产共妻，一直宣传到小学里。编了歌：“出了朱德毛泽东，杀人放火样样干，你们怎么办？”叫小学生唱。小学生一唱，就去问他们的父母兄弟，反倒替我们作了宣传。有个小孩听了问他爸爸，他爸爸说，你不要问，将来你长大以后，你自己看就知道了。这是个中间派。又去问他叔叔，叔叔骂了他一顿，说“什么杀人放火？你再问，我揍你！”原来他叔叔是个共青团。所有的报纸、电台，都骂我们，报纸很多，一个城市几十种，每一派办一个，无非是反共。老百姓都听他们的？没有那回事。中国的事我们经验过，中国是个麻雀，外国也无非是富人和穷人，反革命和革命，马列主义和修正主义。切不要以为反革命宣传会人人信，会一起来反共。我们不是都看报纸吗？也没有受他影响。</w:t>
      </w:r>
    </w:p>
    <w:p w14:paraId="09A20661" w14:textId="0B718312"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《红楼梦》我读了五遍，也没有受影响。我是</w:t>
      </w:r>
      <w:r w:rsidRPr="00324273">
        <w:rPr>
          <w:rStyle w:val="af3"/>
          <w:rFonts w:hint="eastAsia"/>
        </w:rPr>
        <w:t>把</w:t>
      </w:r>
      <w:r w:rsidR="00324273">
        <w:rPr>
          <w:rStyle w:val="af3"/>
          <w:rFonts w:hint="eastAsia"/>
        </w:rPr>
        <w:t>它</w:t>
      </w:r>
      <w:r w:rsidRPr="00324273">
        <w:rPr>
          <w:rStyle w:val="af3"/>
          <w:rFonts w:hint="eastAsia"/>
        </w:rPr>
        <w:t>当作历史读的</w:t>
      </w:r>
      <w:r w:rsidRPr="00971D72">
        <w:rPr>
          <w:rFonts w:ascii="Times New Roman" w:eastAsia="宋体" w:hAnsi="Times New Roman" w:hint="eastAsia"/>
          <w:spacing w:val="-8"/>
          <w:sz w:val="30"/>
        </w:rPr>
        <w:t>，开头当故事读，后来当历史读。什么人看《红楼梦》都不注意第四回，其实这一回是《红楼梦》的总纲。还有冷子兴演说荣国府，“好了歌”和注。第四回“葫芦僧判断葫芦案”，讲护官符，提出四大家族：贾不假，白玉为堂金作马；阿房宫，三百里，住不下金陵一个史；东海缺少白玉床，龙王来请金陵王；丰年好大“雪”（薛），珍珠如土金如铁。”《红楼梦》里四大家族都写到了，《红楼梦》阶级斗争激烈，有好几十条人命。而统治者也不过二、三十个</w:t>
      </w:r>
      <w:r w:rsidRPr="00971D72">
        <w:rPr>
          <w:rFonts w:ascii="Times New Roman" w:eastAsia="宋体" w:hAnsi="Times New Roman" w:hint="eastAsia"/>
          <w:spacing w:val="-8"/>
          <w:sz w:val="30"/>
        </w:rPr>
        <w:lastRenderedPageBreak/>
        <w:t>人（有人算了说是三十三个人），其它都是奴隶，三百多个，鸳鸯、司棋、尤二姐、尤三姐等等。</w:t>
      </w:r>
      <w:r w:rsidRPr="00AD1530">
        <w:rPr>
          <w:rStyle w:val="af3"/>
          <w:rFonts w:hint="eastAsia"/>
        </w:rPr>
        <w:t>讲历史不拿阶级斗争观点讲，就讲不清楚。只有用阶级分析，才能把它分析清楚。</w:t>
      </w:r>
      <w:r w:rsidRPr="00971D72">
        <w:rPr>
          <w:rFonts w:ascii="Times New Roman" w:eastAsia="宋体" w:hAnsi="Times New Roman" w:hint="eastAsia"/>
          <w:spacing w:val="-8"/>
          <w:sz w:val="30"/>
        </w:rPr>
        <w:t>《红楼梦》写出来，有二百多年了，研究《红楼梦》的到现在还没有搞清楚，可见问题之难。有俞平伯、王昆仑，都是专家，何其芳也写了个序，又出了个吴世昌，这是新红学，老的还不算。蔡元培对《红楼梦》的观点是不对的，胡适的看法比较对一点。</w:t>
      </w:r>
    </w:p>
    <w:p w14:paraId="27DB707C" w14:textId="77777777" w:rsidR="00971D72" w:rsidRPr="00971D72" w:rsidRDefault="00971D72" w:rsidP="005B31D4">
      <w:pPr>
        <w:pStyle w:val="af1"/>
      </w:pPr>
      <w:r w:rsidRPr="00971D72">
        <w:rPr>
          <w:rFonts w:hint="eastAsia"/>
        </w:rPr>
        <w:t>怎么综合？国民党、共产党，两个对立面，在大陆上怎么综合的，你们都看到了。就是这么综合的：他的军队来，我们吃掉，一块一块地吃。不是杨献珍的合二为一，不是两方面和平共处的综合。他不要和平共处，他要吃掉你。不然，为什么他打延安？陕北除了三边三个县以外，他的军队都到了。你有你的自由，我有我的自由。你二十五万，我二万五千。几个旅，两万多人。分析了，如何综合？你要到的地方你去，我一口一口地吃你。打得赢就打，打不赢就走。整整一个军，从一九四七年三月到一九四八年三月，统统跑光，因为消灭了他好几万。宜川被我们包围，刘戡来增援，军长刘戡打死了，他的三个师长，两个打死，一个俘虏了，全军覆没，这就综合了。所有的枪炮都综合到我们这边来了，士兵也都综合了：愿留下的留下，不愿留下的发路费。消灭了刘戡，宜川城</w:t>
      </w:r>
      <w:r w:rsidRPr="00971D72">
        <w:rPr>
          <w:rFonts w:hint="eastAsia"/>
        </w:rPr>
        <w:lastRenderedPageBreak/>
        <w:t>一个旅不打就投降了。三大战役，辽沈、淮海、平津战役，怎么综合法，傅作义就综合过来了。四十万人，没有打仗，全部缴枪。</w:t>
      </w:r>
    </w:p>
    <w:p w14:paraId="2877163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C0093C">
        <w:rPr>
          <w:rStyle w:val="af3"/>
          <w:rFonts w:hint="eastAsia"/>
        </w:rPr>
        <w:t>一个吃掉一个，大鱼吃小鱼，就是综合。从来书上没有这样写过，我的书也没有写。</w:t>
      </w:r>
      <w:r w:rsidRPr="00971D72">
        <w:rPr>
          <w:rFonts w:ascii="Times New Roman" w:eastAsia="宋体" w:hAnsi="Times New Roman" w:hint="eastAsia"/>
          <w:spacing w:val="-8"/>
          <w:sz w:val="30"/>
        </w:rPr>
        <w:t>因为</w:t>
      </w:r>
      <w:r w:rsidRPr="00C0093C">
        <w:rPr>
          <w:rStyle w:val="af3"/>
          <w:rFonts w:hint="eastAsia"/>
          <w:u w:val="single"/>
        </w:rPr>
        <w:t>杨献珍提出合二而一，说综合是两种东西不可分割地联系在一起。世界有什么不可分割的联系？有联系，但总要分割的，没有不可分割的事物。</w:t>
      </w:r>
      <w:r w:rsidRPr="00971D72">
        <w:rPr>
          <w:rFonts w:ascii="Times New Roman" w:eastAsia="宋体" w:hAnsi="Times New Roman" w:hint="eastAsia"/>
          <w:spacing w:val="-8"/>
          <w:sz w:val="30"/>
        </w:rPr>
        <w:t>我们搞了二十几年，我们被敌人吃掉的也不少。红军三十万军队，到了陕甘宁只剩下两万五，其他的有被吃掉了的，逃跑了的，打散了的，伤亡了的。</w:t>
      </w:r>
    </w:p>
    <w:p w14:paraId="7B9B4B2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要从生活中来讲对立统一。</w:t>
      </w:r>
    </w:p>
    <w:p w14:paraId="0F9E68CA"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（康生：只讲概念，不行。）</w:t>
      </w:r>
    </w:p>
    <w:p w14:paraId="4B26D69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分析时也综合，综合时也分析。</w:t>
      </w:r>
    </w:p>
    <w:p w14:paraId="2C032417" w14:textId="77777777" w:rsidR="00971D72" w:rsidRPr="00971D72" w:rsidRDefault="00971D72" w:rsidP="00342594">
      <w:pPr>
        <w:pStyle w:val="af1"/>
      </w:pPr>
      <w:r w:rsidRPr="00971D72">
        <w:rPr>
          <w:rFonts w:hint="eastAsia"/>
        </w:rPr>
        <w:t>人吃动物，吃蔬菜，也是先加以分析。为什么不吃砂子，米里有砂就不好吃。为什么不吃马、牛、羊吃的草，只吃大白菜之类？都是加以分析。神农尝百草，医药有方。经过多少万年，分析出来，那些能吃，那些不能吃才搞清楚。蚱蜢、蛇、乌龟王八可以吃，螃蟹、狗、下水能够吃。有些外国人就不吃。陕北人就不吃下水，不吃鱼。陕北猫也不吃。有一年黄河发大水，冲上来几万斤鱼，都作肥料了。</w:t>
      </w:r>
    </w:p>
    <w:p w14:paraId="0F8C59E7" w14:textId="77777777" w:rsidR="00971D72" w:rsidRPr="00971D72" w:rsidRDefault="00971D72" w:rsidP="00342594">
      <w:pPr>
        <w:pStyle w:val="af1"/>
      </w:pPr>
      <w:r w:rsidRPr="00971D72">
        <w:rPr>
          <w:rFonts w:hint="eastAsia"/>
        </w:rPr>
        <w:t>我是土哲学，你们是洋哲学。</w:t>
      </w:r>
    </w:p>
    <w:p w14:paraId="1661BAB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（康生：主席能不能讲讲三个范畴的问题。）</w:t>
      </w:r>
    </w:p>
    <w:p w14:paraId="3E443F51" w14:textId="77777777" w:rsidR="00971D72" w:rsidRPr="00971D72" w:rsidRDefault="00971D72" w:rsidP="00AF1D71">
      <w:pPr>
        <w:pStyle w:val="af1"/>
      </w:pPr>
      <w:r w:rsidRPr="00971D72">
        <w:rPr>
          <w:rFonts w:hint="eastAsia"/>
        </w:rPr>
        <w:t>恩格斯讲了三个范畴，我就不相信那两个范畴。</w:t>
      </w:r>
    </w:p>
    <w:p w14:paraId="5B3DDB8B" w14:textId="77777777" w:rsidR="00971D72" w:rsidRPr="00971D72" w:rsidRDefault="00971D72" w:rsidP="00AF1D71">
      <w:pPr>
        <w:pStyle w:val="af1"/>
      </w:pPr>
      <w:r w:rsidRPr="00971D72">
        <w:rPr>
          <w:rFonts w:hint="eastAsia"/>
        </w:rPr>
        <w:t>（对立统一是最基本的规律，质量互变是质和量的对立统一，否定之否定根本没有。）质量互变，否定之否定同对立统一规律平行的并列，这是三元论，不是一元论。最基本的是一个对立统一。质量互变就是质和量的对立统一。没有什么否定之否定，肯定、否定、肯定、否定……事物发展，每一个环节，即是肯定，又是否定。奴隶社会否定原始社会，对于封建社会，它又是肯定，封建社会对奴隶社会是否定，对资本主义社会又是肯定，资本主义社会对封建社会是否定，对社会主义社会又是肯定。</w:t>
      </w:r>
    </w:p>
    <w:p w14:paraId="6F1C4A8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AF1D71">
        <w:rPr>
          <w:rStyle w:val="af3"/>
          <w:rFonts w:hint="eastAsia"/>
        </w:rPr>
        <w:t>怎么综合法？难道原始社会和奴隶社会并存？并存是有的，只是小部分。作为总体，是要消灭原始社会。</w:t>
      </w:r>
      <w:r w:rsidRPr="00971D72">
        <w:rPr>
          <w:rFonts w:ascii="Times New Roman" w:eastAsia="宋体" w:hAnsi="Times New Roman" w:hint="eastAsia"/>
          <w:spacing w:val="-8"/>
          <w:sz w:val="30"/>
        </w:rPr>
        <w:t>社会发展也是有阶段的，原始社会又分好多阶段，女人殉葬那时还没有，但是服从男人。先是男人服从女人，走到反面，女人服从男人。这段历史还搞不清楚，有一百多万年。阶级社会不到五千年。什么龙山文化，仰韶文化，原始末期有了彩陶。总而言之，一个吃掉一个，一个推翻一个，一个阶级消灭，一个阶级兴起，一个社会消灭，一个社会兴起。当然在发展过程中，不是很纯的，到了封建社会里还有奴隶制，主体是封建制，还有些农奴，也有些工奴，手工业的。资本主义社会也不那么纯粹，再先进的资本主</w:t>
      </w:r>
      <w:r w:rsidRPr="00971D72">
        <w:rPr>
          <w:rFonts w:ascii="Times New Roman" w:eastAsia="宋体" w:hAnsi="Times New Roman" w:hint="eastAsia"/>
          <w:spacing w:val="-8"/>
          <w:sz w:val="30"/>
        </w:rPr>
        <w:lastRenderedPageBreak/>
        <w:t>义社会，也有落后部分。如美国南部的奴隶制，林肯消灭奴隶制，现在黑人奴隶还有，斗争很激烈，二千多万人参加，不少。</w:t>
      </w:r>
    </w:p>
    <w:p w14:paraId="2B63C72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个消灭一个，发生、发展、消灭，任何东西都是如此。不是让人家消灭，就是自己灭亡，人为什么要死？贵族也死，这是自然规律。森林寿命比人长，也不过几千年。没有死，那还得了。如果今天还能看到孔夫子，地球上的人就装不下去了，赞成庄子的办法，死了老婆，敲盆而歌。死了人要开庆祝会，庆祝辩证法的胜利，庆祝旧事物的消灭。社会主义也要灭亡，不灭亡就不行，就没有共产主义，共产主义至少搞个百把万、千把万年，</w:t>
      </w:r>
      <w:r w:rsidRPr="001F54B0">
        <w:rPr>
          <w:rStyle w:val="af3"/>
          <w:rFonts w:hint="eastAsia"/>
        </w:rPr>
        <w:t>我就不相信共产主义就没有质变，就不分质变的阶段了？我不信。量变质，质变量。完全一种性质，几百万年不变了，我不信！按照辩证法，这是不可设想的。就一个原则，各尽所能，各取所需。就搞一百万年，就是一种经济学，你信不信？想过没有？那就不要经济学家？横直一本教科书就可以了，辩证法也死了。</w:t>
      </w:r>
    </w:p>
    <w:p w14:paraId="2DDC004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1F54B0">
        <w:rPr>
          <w:rStyle w:val="af3"/>
          <w:rFonts w:hint="eastAsia"/>
        </w:rPr>
        <w:t>辩证法的生命就是不断走向反面。人类最后也要到末日。宗教家说末日，是悲观主义，吓唬人。我们说人类灭亡，是产生比人类更进步的东西，现在人类很幼稚。恩格斯讲，要从必然的王国到自由的王国，自由是对必然的理解。这句话不完全，只讲了一半，下面的不讲了。单理解就能自由了？自由是必然</w:t>
      </w:r>
      <w:r w:rsidRPr="001F54B0">
        <w:rPr>
          <w:rStyle w:val="af3"/>
          <w:rFonts w:hint="eastAsia"/>
        </w:rPr>
        <w:lastRenderedPageBreak/>
        <w:t>的理解和必然的改造。</w:t>
      </w:r>
      <w:r w:rsidRPr="00971D72">
        <w:rPr>
          <w:rFonts w:ascii="Times New Roman" w:eastAsia="宋体" w:hAnsi="Times New Roman" w:hint="eastAsia"/>
          <w:spacing w:val="-8"/>
          <w:sz w:val="30"/>
        </w:rPr>
        <w:t>还要做工作，吃了饭没事做，只理解一下就行？找到了规律要会用，要开天辟地，破破土，砌房子，开矿山，搞工业。将来人多了，粮食不够，要从矿物里取食品，这就是改造，才能自由，将来就能那么自由？列宁讲过，将来空中飞机像苍蝇一样多，闯来闯去，到处撞怎么得了？怎么调动？调动起来那么自由？北京现在有一万辆公共汽车，东京有十万辆（还是八十万辆）所以车祸多，我们车少再加上教育司机，教育人民，车祸少。一万年以后，北京怎么办？还是一万辆车？会发明新东西，不要这些交通工具，就是人起飞，用简单机器，一飞就飞到一个地方，随便哪里都可以落，单对有必然的理解不行，还要改造。</w:t>
      </w:r>
    </w:p>
    <w:p w14:paraId="6C0481B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8425B6">
        <w:rPr>
          <w:rStyle w:val="af3"/>
          <w:rFonts w:hint="eastAsia"/>
        </w:rPr>
        <w:t>我不相信共产主义社会不分阶段，没有质的变化。列宁讲过，凡事都可以分。</w:t>
      </w:r>
      <w:r w:rsidRPr="00971D72">
        <w:rPr>
          <w:rFonts w:ascii="Times New Roman" w:eastAsia="宋体" w:hAnsi="Times New Roman" w:hint="eastAsia"/>
          <w:spacing w:val="-8"/>
          <w:sz w:val="30"/>
        </w:rPr>
        <w:t>举原子为例，他说不仅原子可以分，电子也可以分。可是以前认为不可分。原子核分裂，这门科学还很年轻，才二、三十年，几十年来，科学家把原子核分解，有质子、反质子、中子、反中子、介子、反介子，这是重的，还有轻的。这些发现，主要还是第二次世界大战中间和以后才发展起来。至于电子和原子核可以分裂，那早就发现了。电线里，就是用了铜、铅的外电子的分离。地球三百公里的上空还发现有电离层，那里电子和原子核也分离。电子到现在还没有分裂，总有一天能分</w:t>
      </w:r>
      <w:r w:rsidRPr="00971D72">
        <w:rPr>
          <w:rFonts w:ascii="Times New Roman" w:eastAsia="宋体" w:hAnsi="Times New Roman" w:hint="eastAsia"/>
          <w:spacing w:val="-8"/>
          <w:sz w:val="30"/>
        </w:rPr>
        <w:lastRenderedPageBreak/>
        <w:t>裂。庄子说“一尺之棰，日取其半，万世不竭”（《庄子·天下篇》引公孙、龙子语）这是个真理，不信就试试看。如果有竭，就不是科学了。</w:t>
      </w:r>
      <w:r w:rsidRPr="008425B6">
        <w:rPr>
          <w:rStyle w:val="af3"/>
          <w:rFonts w:hint="eastAsia"/>
        </w:rPr>
        <w:t>事物总是发展的，是无限的。时间、空间是无限的。空间方面，宏观、微观是无限的，是无限可分的。</w:t>
      </w:r>
      <w:r w:rsidRPr="00971D72">
        <w:rPr>
          <w:rFonts w:ascii="Times New Roman" w:eastAsia="宋体" w:hAnsi="Times New Roman" w:hint="eastAsia"/>
          <w:spacing w:val="-8"/>
          <w:sz w:val="30"/>
        </w:rPr>
        <w:t>所以科学家有工作做，一百万年以后还有工作做。我很欣赏《自然科学研究通讯》上坂田昌一那篇基本粒子的文章，以前没有看到过这样的文章，是辩证唯物主义者。他引了列宁的话。</w:t>
      </w:r>
    </w:p>
    <w:p w14:paraId="03F0E0A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哲学界的缺点是没有搞实际的哲学，而是搞书本的哲学。</w:t>
      </w:r>
    </w:p>
    <w:p w14:paraId="4AE685A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总要提出新的东西，不然要我们这些干什么？要后人干什么？新东西在实际事物里，要抓实际事物。任继愈到底是不是马克思主义者？很欣赏他讲佛学的那几篇文章，有点研究，是汤用彤的学生。他只讲到唐朝的佛学，没有触及到以后的佛学。宋朝的明理学是从唐朝禅宗发展起来的，由主观唯心论到客观唯心论。有佛、道，不出入佛、道是不对的。有佛、道，不管它，怎么行？韩愈不讲道理，“师其意，不师其词”，是他的口号，意思完全照别人的，形式、文章改一改。不讲道理，讲一点也基本上是古人的。《师说》之类有点新的。柳子厚不同，出入佛、道，唯物主义。但是，他的《天对》太短了，就那么一点。他的《天对》从屈原《天问》产生出来，几千年来，</w:t>
      </w:r>
      <w:r w:rsidRPr="00971D72">
        <w:rPr>
          <w:rFonts w:ascii="Times New Roman" w:eastAsia="宋体" w:hAnsi="Times New Roman" w:hint="eastAsia"/>
          <w:spacing w:val="-8"/>
          <w:sz w:val="30"/>
        </w:rPr>
        <w:lastRenderedPageBreak/>
        <w:t>只有这个人做了《天对》。这么一看，到现在，《天问》《天对》讲些什么，没有解释清楚，读不懂，只知其大意。《天问》了不起，几千年以前，提出了各种问题，关于宇宙，关于自然，关于历史。</w:t>
      </w:r>
    </w:p>
    <w:p w14:paraId="08A18F7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（关于合二而一问题的讨论）《红旗》可以转载一些比较好点的东西，写一篇报导。</w:t>
      </w:r>
    </w:p>
    <w:p w14:paraId="390891A2"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r w:rsidRPr="00971D72">
        <w:rPr>
          <w:rFonts w:ascii="Times New Roman" w:eastAsia="黑体" w:hAnsi="Times New Roman"/>
          <w:b/>
          <w:color w:val="FF0000"/>
          <w:sz w:val="34"/>
        </w:rPr>
        <w:br w:type="page"/>
      </w:r>
    </w:p>
    <w:p w14:paraId="18C7B471" w14:textId="77777777" w:rsidR="00971D72" w:rsidRPr="00971D72" w:rsidRDefault="00971D72" w:rsidP="004F2FAE">
      <w:pPr>
        <w:pStyle w:val="A522"/>
      </w:pPr>
      <w:bookmarkStart w:id="443" w:name="_Toc179843773"/>
      <w:bookmarkStart w:id="444" w:name="_Toc182735731"/>
      <w:r w:rsidRPr="00971D72">
        <w:rPr>
          <w:rFonts w:hint="eastAsia"/>
        </w:rPr>
        <w:lastRenderedPageBreak/>
        <w:t>关于人的认识问题</w:t>
      </w:r>
      <w:r w:rsidRPr="00971D72">
        <w:rPr>
          <w:vertAlign w:val="superscript"/>
        </w:rPr>
        <w:footnoteReference w:id="45"/>
      </w:r>
      <w:bookmarkEnd w:id="443"/>
      <w:bookmarkEnd w:id="444"/>
    </w:p>
    <w:p w14:paraId="40621C8E"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（一九六四年八月二十三日）</w:t>
      </w:r>
    </w:p>
    <w:p w14:paraId="0EEE54B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今天我找你们来，是研究一下坂田的文章</w:t>
      </w:r>
      <w:r w:rsidRPr="00971D72">
        <w:rPr>
          <w:rFonts w:ascii="Times New Roman" w:eastAsia="宋体" w:hAnsi="Times New Roman"/>
          <w:spacing w:val="-8"/>
          <w:sz w:val="30"/>
          <w:vertAlign w:val="superscript"/>
        </w:rPr>
        <w:footnoteReference w:id="46"/>
      </w:r>
      <w:r w:rsidRPr="00971D72">
        <w:rPr>
          <w:rFonts w:ascii="Times New Roman" w:eastAsia="宋体" w:hAnsi="Times New Roman" w:hint="eastAsia"/>
          <w:spacing w:val="-8"/>
          <w:sz w:val="30"/>
        </w:rPr>
        <w:t>。坂田说基本粒子不是不可分的，电子是可分的。他这样说是站在辩证唯物主义立场上的。</w:t>
      </w:r>
    </w:p>
    <w:p w14:paraId="6833F3B9" w14:textId="3EDC1D09"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世界是无限的。世界在时间上、在空间上都是无穷无尽的。在太阳系外有无数个恒星，太阳系和这些恒星组成银河系。银河系外又有无数个“银河系”。宇宙从大的方面看来是无限的。宇宙从小的方面看来也是无限的。不但原子可分，原子核也可分，电子也可以分，而且可以无限地分割下去。庄子讲“一尺之捶，日取其半，万世不竭”</w:t>
      </w:r>
      <w:r w:rsidRPr="00971D72">
        <w:rPr>
          <w:rFonts w:ascii="Times New Roman" w:eastAsia="宋体" w:hAnsi="Times New Roman"/>
          <w:spacing w:val="-8"/>
          <w:sz w:val="30"/>
          <w:vertAlign w:val="superscript"/>
        </w:rPr>
        <w:footnoteReference w:id="47"/>
      </w:r>
      <w:r w:rsidRPr="00971D72">
        <w:rPr>
          <w:rFonts w:ascii="Times New Roman" w:eastAsia="宋体" w:hAnsi="Times New Roman" w:hint="eastAsia"/>
          <w:spacing w:val="-8"/>
          <w:sz w:val="30"/>
        </w:rPr>
        <w:t>，这是对的。因此，我们对世界的认识也是无穷无尽的。要不然物理学这门科学就不再会发展了。如果我们的认识是有穷尽的，我们已经把一切都认识到了，还要我们这些人干什么</w:t>
      </w:r>
      <w:r w:rsidR="006D0497">
        <w:rPr>
          <w:rFonts w:ascii="Times New Roman" w:eastAsia="宋体" w:hAnsi="Times New Roman" w:hint="eastAsia"/>
          <w:spacing w:val="-8"/>
          <w:sz w:val="30"/>
        </w:rPr>
        <w:t>？</w:t>
      </w:r>
    </w:p>
    <w:p w14:paraId="2C19EFDA" w14:textId="0A29CE4C"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人对事物的认识，总要经过多少次反复，要有一个积累的过程。</w:t>
      </w:r>
      <w:r w:rsidRPr="000B0137">
        <w:rPr>
          <w:rStyle w:val="af3"/>
          <w:rFonts w:hint="eastAsia"/>
        </w:rPr>
        <w:t>要积累大量的感性材料，才会引起感</w:t>
      </w:r>
      <w:r w:rsidRPr="000B0137">
        <w:rPr>
          <w:rStyle w:val="af3"/>
          <w:rFonts w:hint="eastAsia"/>
        </w:rPr>
        <w:lastRenderedPageBreak/>
        <w:t>性认识到理性认识的飞跃。</w:t>
      </w:r>
      <w:r w:rsidRPr="00971D72">
        <w:rPr>
          <w:rFonts w:ascii="Times New Roman" w:eastAsia="宋体" w:hAnsi="Times New Roman" w:hint="eastAsia"/>
          <w:spacing w:val="-8"/>
          <w:sz w:val="30"/>
        </w:rPr>
        <w:t>关于从实践到感性认识，再从感性认识到理性认识的飞跃的道理，马克思和恩格斯都没有讲清楚，列宁也没有讲清楚。列宁写的《唯物主义和经验批判主义》，只讲清楚了唯物论，没有完全讲清楚认识论。最近艾思奇</w:t>
      </w:r>
      <w:r w:rsidRPr="00971D72">
        <w:rPr>
          <w:rFonts w:ascii="Times New Roman" w:eastAsia="宋体" w:hAnsi="Times New Roman"/>
          <w:spacing w:val="-8"/>
          <w:sz w:val="30"/>
          <w:vertAlign w:val="superscript"/>
        </w:rPr>
        <w:footnoteReference w:id="48"/>
      </w:r>
      <w:r w:rsidRPr="00971D72">
        <w:rPr>
          <w:rFonts w:ascii="Times New Roman" w:eastAsia="宋体" w:hAnsi="Times New Roman" w:hint="eastAsia"/>
          <w:spacing w:val="-8"/>
          <w:sz w:val="30"/>
        </w:rPr>
        <w:t>在高级党校讲话说到这一点，这是对的。这个道理中国的古人也没有讲清楚。老子、庄子</w:t>
      </w:r>
      <w:r w:rsidRPr="00971D72">
        <w:rPr>
          <w:rFonts w:ascii="Times New Roman" w:eastAsia="宋体" w:hAnsi="Times New Roman"/>
          <w:spacing w:val="-8"/>
          <w:sz w:val="30"/>
          <w:vertAlign w:val="superscript"/>
        </w:rPr>
        <w:footnoteReference w:id="49"/>
      </w:r>
      <w:r w:rsidRPr="00971D72">
        <w:rPr>
          <w:rFonts w:ascii="Times New Roman" w:eastAsia="宋体" w:hAnsi="Times New Roman" w:hint="eastAsia"/>
          <w:spacing w:val="-8"/>
          <w:sz w:val="30"/>
        </w:rPr>
        <w:t>没有讲清楚，墨子</w:t>
      </w:r>
      <w:r w:rsidRPr="00971D72">
        <w:rPr>
          <w:rFonts w:ascii="Times New Roman" w:eastAsia="宋体" w:hAnsi="Times New Roman"/>
          <w:spacing w:val="-8"/>
          <w:sz w:val="30"/>
          <w:vertAlign w:val="superscript"/>
        </w:rPr>
        <w:footnoteReference w:id="50"/>
      </w:r>
      <w:r w:rsidRPr="00971D72">
        <w:rPr>
          <w:rFonts w:ascii="Times New Roman" w:eastAsia="宋体" w:hAnsi="Times New Roman" w:hint="eastAsia"/>
          <w:spacing w:val="-8"/>
          <w:sz w:val="30"/>
        </w:rPr>
        <w:t>讲了认识论方面的问题，但也没有讲清楚。张载、李卓吾、王船山、谭嗣同</w:t>
      </w:r>
      <w:r w:rsidRPr="00971D72">
        <w:rPr>
          <w:rFonts w:ascii="Times New Roman" w:eastAsia="宋体" w:hAnsi="Times New Roman"/>
          <w:spacing w:val="-8"/>
          <w:sz w:val="30"/>
          <w:vertAlign w:val="superscript"/>
        </w:rPr>
        <w:footnoteReference w:id="51"/>
      </w:r>
      <w:r w:rsidRPr="00971D72">
        <w:rPr>
          <w:rFonts w:ascii="Times New Roman" w:eastAsia="宋体" w:hAnsi="Times New Roman" w:hint="eastAsia"/>
          <w:spacing w:val="-8"/>
          <w:sz w:val="30"/>
        </w:rPr>
        <w:t>都没有讲清楚。什么叫哲学</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哲学就是</w:t>
      </w:r>
      <w:r w:rsidRPr="00971D72">
        <w:rPr>
          <w:rFonts w:ascii="Times New Roman" w:eastAsia="宋体" w:hAnsi="Times New Roman" w:hint="eastAsia"/>
          <w:spacing w:val="-8"/>
          <w:sz w:val="30"/>
        </w:rPr>
        <w:lastRenderedPageBreak/>
        <w:t>认识论。“双十条”的第一个十条前面那一段话</w:t>
      </w:r>
      <w:r w:rsidRPr="00971D72">
        <w:rPr>
          <w:rFonts w:ascii="Times New Roman" w:eastAsia="宋体" w:hAnsi="Times New Roman"/>
          <w:spacing w:val="-8"/>
          <w:sz w:val="30"/>
          <w:vertAlign w:val="superscript"/>
        </w:rPr>
        <w:footnoteReference w:id="52"/>
      </w:r>
      <w:r w:rsidRPr="00971D72">
        <w:rPr>
          <w:rFonts w:ascii="Times New Roman" w:eastAsia="宋体" w:hAnsi="Times New Roman" w:hint="eastAsia"/>
          <w:spacing w:val="-8"/>
          <w:sz w:val="30"/>
        </w:rPr>
        <w:t>是我写的。我讲了物质变精神、精神变物质。我还说让哲学从哲学家的课堂上和书本里解放出来</w:t>
      </w:r>
      <w:r w:rsidRPr="00971D72">
        <w:rPr>
          <w:rFonts w:ascii="Times New Roman" w:eastAsia="宋体" w:hAnsi="Times New Roman"/>
          <w:spacing w:val="-8"/>
          <w:sz w:val="30"/>
          <w:vertAlign w:val="superscript"/>
        </w:rPr>
        <w:footnoteReference w:id="53"/>
      </w:r>
      <w:r w:rsidRPr="00971D72">
        <w:rPr>
          <w:rFonts w:ascii="Times New Roman" w:eastAsia="宋体" w:hAnsi="Times New Roman" w:hint="eastAsia"/>
          <w:spacing w:val="-8"/>
          <w:sz w:val="30"/>
        </w:rPr>
        <w:t>。</w:t>
      </w:r>
    </w:p>
    <w:p w14:paraId="7A134A6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现在，我们对许多事物都还认识不清楚。认识总是在发展。有了大望远镜，我们看到的星星就更多了。说到太阳和地球的形成，一直到现在还没有人能够推翻康德的星云假说</w:t>
      </w:r>
      <w:r w:rsidRPr="00971D72">
        <w:rPr>
          <w:rFonts w:ascii="Times New Roman" w:eastAsia="宋体" w:hAnsi="Times New Roman"/>
          <w:spacing w:val="-8"/>
          <w:sz w:val="30"/>
          <w:vertAlign w:val="superscript"/>
        </w:rPr>
        <w:footnoteReference w:id="54"/>
      </w:r>
      <w:r w:rsidRPr="00971D72">
        <w:rPr>
          <w:rFonts w:ascii="Times New Roman" w:eastAsia="宋体" w:hAnsi="Times New Roman" w:hint="eastAsia"/>
          <w:spacing w:val="-8"/>
          <w:sz w:val="30"/>
        </w:rPr>
        <w:t>。如果说对太阳我们搞不十分清楚，那末对太阳与地球之间这一大块地方也还搞不清楚。现在有了人造卫星，对这方面的认识就渐渐多起来了。我们对地球上气候的变化，也不清楚，这也要研究。关于冰川时期问题，科学家们还在争论。</w:t>
      </w:r>
    </w:p>
    <w:p w14:paraId="5119FA7A" w14:textId="4AE9E62B"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（于光远</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方才主席谈到望远镜，使我想起一个问题</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我们能不能把望远镜、人造卫星等等概括成“认识工具”这个概念</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w:t>
      </w:r>
    </w:p>
    <w:p w14:paraId="6CAB08D6"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你说的这个“认识工具”的概念有点道理。“认识工具”当中要包括镢头、机器等等。人的认识来源于实践。我们用镢头、机器等等改造世界，我们的认识就深入了。工具是人的器官的延长，如镢头是手臂的延长，望远镜是眼睛的延长，身体五官都可以延长。</w:t>
      </w:r>
    </w:p>
    <w:p w14:paraId="787EF6D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富兰克林</w:t>
      </w:r>
      <w:r w:rsidRPr="00971D72">
        <w:rPr>
          <w:rFonts w:ascii="Times New Roman" w:eastAsia="宋体" w:hAnsi="Times New Roman"/>
          <w:spacing w:val="-8"/>
          <w:sz w:val="30"/>
          <w:vertAlign w:val="superscript"/>
        </w:rPr>
        <w:footnoteReference w:id="55"/>
      </w:r>
      <w:r w:rsidRPr="00971D72">
        <w:rPr>
          <w:rFonts w:ascii="Times New Roman" w:eastAsia="宋体" w:hAnsi="Times New Roman" w:hint="eastAsia"/>
          <w:spacing w:val="-8"/>
          <w:sz w:val="30"/>
        </w:rPr>
        <w:t>说人是制造工具的动物。中国人说人为万物之灵。动物中有灵长类，猴子就是灵长类动物，但也不知道制造棍子打果子。在动物的头脑里，没有概念。</w:t>
      </w:r>
    </w:p>
    <w:p w14:paraId="39D1B00A" w14:textId="66970DFB"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（于光远</w:t>
      </w:r>
      <w:r w:rsidR="00EC7124">
        <w:rPr>
          <w:rFonts w:ascii="Times New Roman" w:eastAsia="宋体" w:hAnsi="Times New Roman" w:hint="eastAsia"/>
          <w:spacing w:val="-8"/>
          <w:sz w:val="30"/>
        </w:rPr>
        <w:t>：</w:t>
      </w:r>
      <w:r w:rsidRPr="00971D72">
        <w:rPr>
          <w:rFonts w:ascii="Times New Roman" w:eastAsia="宋体" w:hAnsi="Times New Roman" w:hint="eastAsia"/>
          <w:spacing w:val="-8"/>
          <w:sz w:val="30"/>
        </w:rPr>
        <w:t>哲学书里通常只以个人作为认识的主体，但在实际生活中认识的主体不只是一个一个的人，而且常常是一个集体，如我们党就是一个认识的主体。这样的看法行不行</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w:t>
      </w:r>
    </w:p>
    <w:p w14:paraId="3C5B402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阶级就是一个认识的主体。最初工人阶级是一个自在的阶级，那时它对资本主义没有认识。以后就从自在阶级发展到自为阶级，这时它对资本主义就有了认识。这就是以阶级为主体的认识的发展。</w:t>
      </w:r>
    </w:p>
    <w:p w14:paraId="13BA08AB" w14:textId="77B9690F"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地球上的水，也不是一开始就有的。最早的时候，地球上温度那么高，水是不能存在的。《光明日报》上前两天有一篇文章</w:t>
      </w:r>
      <w:r w:rsidRPr="00971D72">
        <w:rPr>
          <w:rFonts w:ascii="Times New Roman" w:eastAsia="宋体" w:hAnsi="Times New Roman"/>
          <w:spacing w:val="-8"/>
          <w:sz w:val="30"/>
          <w:vertAlign w:val="superscript"/>
        </w:rPr>
        <w:footnoteReference w:id="56"/>
      </w:r>
      <w:r w:rsidRPr="00971D72">
        <w:rPr>
          <w:rFonts w:ascii="Times New Roman" w:eastAsia="宋体" w:hAnsi="Times New Roman" w:hint="eastAsia"/>
          <w:spacing w:val="-8"/>
          <w:sz w:val="30"/>
        </w:rPr>
        <w:t>，讲氢、氧化合成水要经过几百万年。北京大学傅鹰教授说要几千万年，不知道《光明日报》那篇文章的作者同傅鹰讨论过没有</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有了水，生物才能生长出来。人就是从鱼进化来的，人的胚胎有一个发育阶段就像鱼。</w:t>
      </w:r>
    </w:p>
    <w:p w14:paraId="62EB476F" w14:textId="6B815F3D" w:rsidR="00971D72" w:rsidRPr="00971D72" w:rsidRDefault="00971D72" w:rsidP="00CC428C">
      <w:pPr>
        <w:pStyle w:val="af1"/>
      </w:pPr>
      <w:r w:rsidRPr="00971D72">
        <w:rPr>
          <w:rFonts w:hint="eastAsia"/>
        </w:rPr>
        <w:t>一切个别的、特殊的东西都有它的发生、发展与灭亡。每一个人都要死，因为他是发生出来的。人类是发生出来的，因此人类也会灭亡。地球是发生出来的，地球也会灭亡。不过，我们说的人类灭亡、地球灭亡，同基督教讲的世界末日不一样。我们说人类灭亡、地球灭亡，是说有比人类更进步的东西来代替人类，是事物发展到更高阶段。我说马克思主义也有它的发生、发展与灭亡。这好像是怪话。但既然马克思主义说一切发生的东西都有它的灭亡，难道这话对马克思主义本身就不灵吗</w:t>
      </w:r>
      <w:r w:rsidR="006D0497">
        <w:rPr>
          <w:rFonts w:hint="eastAsia"/>
        </w:rPr>
        <w:t>？</w:t>
      </w:r>
      <w:r w:rsidRPr="00971D72">
        <w:rPr>
          <w:rFonts w:hint="eastAsia"/>
        </w:rPr>
        <w:t>说它不会灭亡是形而上学。当然马克思主义的灭亡是有比马克思主义更高的东西来代替它。</w:t>
      </w:r>
    </w:p>
    <w:p w14:paraId="772059D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事物在运动中。地球绕太阳转，自转成日，公转成年。哥白尼</w:t>
      </w:r>
      <w:r w:rsidRPr="00971D72">
        <w:rPr>
          <w:rFonts w:ascii="Times New Roman" w:eastAsia="宋体" w:hAnsi="Times New Roman"/>
          <w:spacing w:val="-8"/>
          <w:sz w:val="30"/>
          <w:vertAlign w:val="superscript"/>
        </w:rPr>
        <w:footnoteReference w:id="57"/>
      </w:r>
      <w:r w:rsidRPr="00971D72">
        <w:rPr>
          <w:rFonts w:ascii="Times New Roman" w:eastAsia="宋体" w:hAnsi="Times New Roman" w:hint="eastAsia"/>
          <w:spacing w:val="-8"/>
          <w:sz w:val="30"/>
        </w:rPr>
        <w:t>的时代，在欧洲只有几个人相信哥白尼的学说，例如伽利略、开普勒</w:t>
      </w:r>
      <w:r w:rsidRPr="00971D72">
        <w:rPr>
          <w:rFonts w:ascii="Times New Roman" w:eastAsia="宋体" w:hAnsi="Times New Roman"/>
          <w:spacing w:val="-8"/>
          <w:sz w:val="30"/>
          <w:vertAlign w:val="superscript"/>
        </w:rPr>
        <w:footnoteReference w:id="58"/>
      </w:r>
      <w:r w:rsidRPr="00971D72">
        <w:rPr>
          <w:rFonts w:ascii="Times New Roman" w:eastAsia="宋体" w:hAnsi="Times New Roman" w:hint="eastAsia"/>
          <w:spacing w:val="-8"/>
          <w:sz w:val="30"/>
        </w:rPr>
        <w:t>，在中国一个人也没有。不过宋朝辛弃疾写的一首词里说，当月亮从我们这里落下去的时候，它照亮着别的地方</w:t>
      </w:r>
      <w:r w:rsidRPr="00971D72">
        <w:rPr>
          <w:rFonts w:ascii="Times New Roman" w:eastAsia="宋体" w:hAnsi="Times New Roman"/>
          <w:spacing w:val="-8"/>
          <w:sz w:val="30"/>
          <w:vertAlign w:val="superscript"/>
        </w:rPr>
        <w:footnoteReference w:id="59"/>
      </w:r>
      <w:r w:rsidRPr="00971D72">
        <w:rPr>
          <w:rFonts w:ascii="Times New Roman" w:eastAsia="宋体" w:hAnsi="Times New Roman" w:hint="eastAsia"/>
          <w:spacing w:val="-8"/>
          <w:sz w:val="30"/>
        </w:rPr>
        <w:t>。晋朝的张华在他的一首诗里也写到“太仪斡运，天回地游”</w:t>
      </w:r>
      <w:r w:rsidRPr="00971D72">
        <w:rPr>
          <w:rFonts w:ascii="Times New Roman" w:eastAsia="宋体" w:hAnsi="Times New Roman"/>
          <w:spacing w:val="-8"/>
          <w:sz w:val="30"/>
          <w:vertAlign w:val="superscript"/>
        </w:rPr>
        <w:footnoteReference w:id="60"/>
      </w:r>
      <w:r w:rsidRPr="00971D72">
        <w:rPr>
          <w:rFonts w:ascii="Times New Roman" w:eastAsia="宋体" w:hAnsi="Times New Roman" w:hint="eastAsia"/>
          <w:spacing w:val="-8"/>
          <w:sz w:val="30"/>
        </w:rPr>
        <w:t>。</w:t>
      </w:r>
    </w:p>
    <w:p w14:paraId="2F22A7BB" w14:textId="07CA1165"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什么东西都是既守恒又不守恒。本来说宇称守恒，后来在美国的华裔科学家李政道和杨振宁发现，至少在基本粒子弱相互作用的领域内，宇称并不守恒。质量守恒，能量守恒，是不是也这样</w:t>
      </w:r>
      <w:r w:rsidR="006D0497">
        <w:rPr>
          <w:rFonts w:ascii="Times New Roman" w:eastAsia="宋体" w:hAnsi="Times New Roman" w:hint="eastAsia"/>
          <w:spacing w:val="-8"/>
          <w:sz w:val="30"/>
        </w:rPr>
        <w:t>？</w:t>
      </w:r>
      <w:r w:rsidRPr="00D446F9">
        <w:rPr>
          <w:rStyle w:val="af3"/>
          <w:rFonts w:hint="eastAsia"/>
        </w:rPr>
        <w:t>世界上没有绝对不变的东西。变，不变，又变，又不变，这就是宇宙的发展。</w:t>
      </w:r>
      <w:r w:rsidRPr="00971D72">
        <w:rPr>
          <w:rFonts w:ascii="Times New Roman" w:eastAsia="宋体" w:hAnsi="Times New Roman" w:hint="eastAsia"/>
          <w:spacing w:val="-8"/>
          <w:sz w:val="30"/>
        </w:rPr>
        <w:t>既守恒又不守恒，这就是既平衡又不平衡，也还有平衡完全破裂的情形。</w:t>
      </w:r>
    </w:p>
    <w:p w14:paraId="5F896DB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发电机是一个说明运动转化的很好的例子。煤炭燃烧的化学运动放出来的热，转化为使水蒸气体</w:t>
      </w:r>
      <w:r w:rsidRPr="00971D72">
        <w:rPr>
          <w:rFonts w:ascii="Times New Roman" w:eastAsia="宋体" w:hAnsi="Times New Roman" w:hint="eastAsia"/>
          <w:spacing w:val="-8"/>
          <w:sz w:val="30"/>
        </w:rPr>
        <w:lastRenderedPageBreak/>
        <w:t>积膨胀的运动，然后又使发电机的转子旋转，这是机械运动，最后发出电来。</w:t>
      </w:r>
    </w:p>
    <w:p w14:paraId="364251C8" w14:textId="77777777" w:rsidR="00971D72" w:rsidRPr="00971D72" w:rsidRDefault="00971D72" w:rsidP="00174852">
      <w:pPr>
        <w:pStyle w:val="af1"/>
      </w:pPr>
      <w:r w:rsidRPr="00971D72">
        <w:rPr>
          <w:rFonts w:hint="eastAsia"/>
        </w:rPr>
        <w:t>世界上一切都在发展变化，物理学也在发展变化，牛顿力学也在发展变化。世界上从原来没有牛顿力学到有牛顿力学，以后又从牛顿力学到相对论，这本身就是辩证法。</w:t>
      </w:r>
    </w:p>
    <w:p w14:paraId="294832C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B64F01">
        <w:rPr>
          <w:rStyle w:val="af3"/>
          <w:rFonts w:hint="eastAsia"/>
        </w:rPr>
        <w:t>事情往往出在冷门。</w:t>
      </w:r>
      <w:r w:rsidRPr="00971D72">
        <w:rPr>
          <w:rFonts w:ascii="Times New Roman" w:eastAsia="宋体" w:hAnsi="Times New Roman" w:hint="eastAsia"/>
          <w:spacing w:val="-8"/>
          <w:sz w:val="30"/>
        </w:rPr>
        <w:t>孙中山是学医的，后来搞政治。郭沫若</w:t>
      </w:r>
      <w:r w:rsidRPr="00971D72">
        <w:rPr>
          <w:rFonts w:ascii="Times New Roman" w:eastAsia="宋体" w:hAnsi="Times New Roman"/>
          <w:spacing w:val="-8"/>
          <w:sz w:val="30"/>
          <w:vertAlign w:val="superscript"/>
        </w:rPr>
        <w:footnoteReference w:id="61"/>
      </w:r>
      <w:r w:rsidRPr="00971D72">
        <w:rPr>
          <w:rFonts w:ascii="Times New Roman" w:eastAsia="宋体" w:hAnsi="Times New Roman" w:hint="eastAsia"/>
          <w:spacing w:val="-8"/>
          <w:sz w:val="30"/>
        </w:rPr>
        <w:t>最初也是学医的，后来成为历史学家。鲁迅</w:t>
      </w:r>
      <w:r w:rsidRPr="00971D72">
        <w:rPr>
          <w:rFonts w:ascii="Times New Roman" w:eastAsia="宋体" w:hAnsi="Times New Roman"/>
          <w:spacing w:val="-8"/>
          <w:sz w:val="30"/>
          <w:vertAlign w:val="superscript"/>
        </w:rPr>
        <w:footnoteReference w:id="62"/>
      </w:r>
      <w:r w:rsidRPr="00971D72">
        <w:rPr>
          <w:rFonts w:ascii="Times New Roman" w:eastAsia="宋体" w:hAnsi="Times New Roman" w:hint="eastAsia"/>
          <w:spacing w:val="-8"/>
          <w:sz w:val="30"/>
        </w:rPr>
        <w:t>也是学医的，后来成为大文学家。</w:t>
      </w:r>
      <w:r w:rsidRPr="00B64F01">
        <w:rPr>
          <w:rStyle w:val="af3"/>
          <w:rFonts w:hint="eastAsia"/>
        </w:rPr>
        <w:t>我搞政治也是一步一步来的。我读了六年孔夫子的书，上了七年学堂，以后当小学教员，又当了中学教员。当时我根本不知道什么是马克思主义。</w:t>
      </w:r>
      <w:r w:rsidRPr="00971D72">
        <w:rPr>
          <w:rFonts w:ascii="Times New Roman" w:eastAsia="宋体" w:hAnsi="Times New Roman" w:hint="eastAsia"/>
          <w:spacing w:val="-8"/>
          <w:sz w:val="30"/>
        </w:rPr>
        <w:t>马克思、恩格斯的名字就没有听说过，只知道拿破仑、华盛顿。我搞军事更是这样。我搞过国民革命军政治部的宣传工作，在农民运动讲习所也讲过打仗的重要，可就是从来没有想到自己去搞军事，要去打仗。后来自己带人打起仗来，上了井冈山。在井冈山先打了个小胜仗，接着又打了两个大败仗。于是总结经验，总结了十六个字的打游击的经验：“敌进我退，敌驻我扰，敌疲我打，</w:t>
      </w:r>
      <w:r w:rsidRPr="00971D72">
        <w:rPr>
          <w:rFonts w:ascii="Times New Roman" w:eastAsia="宋体" w:hAnsi="Times New Roman" w:hint="eastAsia"/>
          <w:spacing w:val="-8"/>
          <w:sz w:val="30"/>
        </w:rPr>
        <w:lastRenderedPageBreak/>
        <w:t>敌退我追。”谢谢蒋委员长给我们上课，也要谢谢党内的一些人，他们说我一点马克思主义都没有，而他们是百分之百的布尔什维克。可是这些百分之百的布尔什维克却使白区损失百分之百，苏区损失百分之九十。</w:t>
      </w:r>
    </w:p>
    <w:p w14:paraId="51D012C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E353B8">
        <w:rPr>
          <w:rStyle w:val="af3"/>
          <w:rFonts w:hint="eastAsia"/>
        </w:rPr>
        <w:t>我们这些人不生产粮食，也不生产机器，生产的是路线和政策。路线和政策不是凭空产生出来的，</w:t>
      </w:r>
      <w:r w:rsidRPr="00971D72">
        <w:rPr>
          <w:rFonts w:ascii="Times New Roman" w:eastAsia="宋体" w:hAnsi="Times New Roman" w:hint="eastAsia"/>
          <w:spacing w:val="-8"/>
          <w:sz w:val="30"/>
        </w:rPr>
        <w:t>比方说，“四清”、“五反”</w:t>
      </w:r>
      <w:r w:rsidRPr="00971D72">
        <w:rPr>
          <w:rFonts w:ascii="Times New Roman" w:eastAsia="宋体" w:hAnsi="Times New Roman"/>
          <w:spacing w:val="-8"/>
          <w:sz w:val="30"/>
          <w:vertAlign w:val="superscript"/>
        </w:rPr>
        <w:footnoteReference w:id="63"/>
      </w:r>
      <w:r w:rsidRPr="00971D72">
        <w:rPr>
          <w:rFonts w:ascii="Times New Roman" w:eastAsia="宋体" w:hAnsi="Times New Roman" w:hint="eastAsia"/>
          <w:spacing w:val="-8"/>
          <w:sz w:val="30"/>
        </w:rPr>
        <w:t>就不是我们发明的，</w:t>
      </w:r>
      <w:r w:rsidRPr="00E353B8">
        <w:rPr>
          <w:rStyle w:val="af3"/>
          <w:rFonts w:hint="eastAsia"/>
        </w:rPr>
        <w:t>而是老百姓告诉我们的。</w:t>
      </w:r>
      <w:r w:rsidRPr="00971D72">
        <w:rPr>
          <w:rFonts w:ascii="Times New Roman" w:eastAsia="宋体" w:hAnsi="Times New Roman" w:hint="eastAsia"/>
          <w:spacing w:val="-8"/>
          <w:sz w:val="30"/>
        </w:rPr>
        <w:t>科学家要同群众密切联系，要同青年工人、老工人密切联系。</w:t>
      </w:r>
    </w:p>
    <w:p w14:paraId="366DD92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我们的脑子是个加工厂。工厂设备要更新，我们的脑子也要更新。我们身体的各种细胞都不断地在更新，现在我们皮肤上的细胞就不是我们生下来时皮肤上的细胞了，中间不知换了多少次。</w:t>
      </w:r>
    </w:p>
    <w:p w14:paraId="2F316E9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E242B9">
        <w:rPr>
          <w:rStyle w:val="af3"/>
          <w:rFonts w:hint="eastAsia"/>
        </w:rPr>
        <w:t>曹雪芹</w:t>
      </w:r>
      <w:r w:rsidRPr="00971D72">
        <w:rPr>
          <w:rFonts w:ascii="Times New Roman" w:eastAsia="宋体" w:hAnsi="Times New Roman"/>
          <w:spacing w:val="-8"/>
          <w:sz w:val="30"/>
          <w:vertAlign w:val="superscript"/>
        </w:rPr>
        <w:footnoteReference w:id="64"/>
      </w:r>
      <w:r w:rsidRPr="00971D72">
        <w:rPr>
          <w:rFonts w:ascii="Times New Roman" w:eastAsia="宋体" w:hAnsi="Times New Roman" w:hint="eastAsia"/>
          <w:spacing w:val="-8"/>
          <w:sz w:val="30"/>
        </w:rPr>
        <w:t>在《红楼梦》里</w:t>
      </w:r>
      <w:r w:rsidRPr="00E242B9">
        <w:rPr>
          <w:rStyle w:val="af3"/>
          <w:rFonts w:hint="eastAsia"/>
        </w:rPr>
        <w:t>还是想补天，想补封建制度的天</w:t>
      </w:r>
      <w:r w:rsidRPr="00971D72">
        <w:rPr>
          <w:rFonts w:ascii="Times New Roman" w:eastAsia="宋体" w:hAnsi="Times New Roman" w:hint="eastAsia"/>
          <w:spacing w:val="-8"/>
          <w:sz w:val="30"/>
        </w:rPr>
        <w:t>，但是《红楼梦》里写的却是封建家族的衰落，可以说是</w:t>
      </w:r>
      <w:r w:rsidRPr="00E242B9">
        <w:rPr>
          <w:rStyle w:val="af3"/>
          <w:rFonts w:hint="eastAsia"/>
        </w:rPr>
        <w:t>曹雪芹的世界观和他的创作发生矛盾。</w:t>
      </w:r>
      <w:r w:rsidRPr="00971D72">
        <w:rPr>
          <w:rFonts w:ascii="Times New Roman" w:eastAsia="宋体" w:hAnsi="Times New Roman" w:hint="eastAsia"/>
          <w:spacing w:val="-8"/>
          <w:sz w:val="30"/>
        </w:rPr>
        <w:lastRenderedPageBreak/>
        <w:t>曹雪芹的家是在雍正</w:t>
      </w:r>
      <w:r w:rsidRPr="00971D72">
        <w:rPr>
          <w:rFonts w:ascii="Times New Roman" w:eastAsia="宋体" w:hAnsi="Times New Roman"/>
          <w:spacing w:val="-8"/>
          <w:sz w:val="30"/>
          <w:vertAlign w:val="superscript"/>
        </w:rPr>
        <w:footnoteReference w:id="65"/>
      </w:r>
      <w:r w:rsidRPr="00971D72">
        <w:rPr>
          <w:rFonts w:ascii="Times New Roman" w:eastAsia="宋体" w:hAnsi="Times New Roman" w:hint="eastAsia"/>
          <w:spacing w:val="-8"/>
          <w:sz w:val="30"/>
        </w:rPr>
        <w:t>手里衰落的。康熙</w:t>
      </w:r>
      <w:r w:rsidRPr="00971D72">
        <w:rPr>
          <w:rFonts w:ascii="Times New Roman" w:eastAsia="宋体" w:hAnsi="Times New Roman"/>
          <w:spacing w:val="-8"/>
          <w:sz w:val="30"/>
          <w:vertAlign w:val="superscript"/>
        </w:rPr>
        <w:footnoteReference w:id="66"/>
      </w:r>
      <w:r w:rsidRPr="00971D72">
        <w:rPr>
          <w:rFonts w:ascii="Times New Roman" w:eastAsia="宋体" w:hAnsi="Times New Roman" w:hint="eastAsia"/>
          <w:spacing w:val="-8"/>
          <w:sz w:val="30"/>
        </w:rPr>
        <w:t>有许多儿子，其中一个是雍正，雍正搞特务机关压迫他的对手，把康熙的另外两个儿子，第八个和第九个儿子，一个改名为狗，一个改名为猪。</w:t>
      </w:r>
    </w:p>
    <w:p w14:paraId="166D39A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“分”很重要，庖丁解牛。恩格斯在说到医学的时候，也非常重视解剖学。医学是建筑在解剖学基础上的。</w:t>
      </w:r>
    </w:p>
    <w:p w14:paraId="7749937B" w14:textId="130864B3"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细胞起源问题要研究一下，细胞有细胞核、细胞质和细胞膜。细胞是有结构的。在细胞以前一定有非细胞。细胞之前究竟是什么</w:t>
      </w:r>
      <w:r w:rsidR="006D0497">
        <w:rPr>
          <w:rFonts w:ascii="Times New Roman" w:eastAsia="宋体" w:hAnsi="Times New Roman" w:hint="eastAsia"/>
          <w:spacing w:val="-8"/>
          <w:sz w:val="30"/>
        </w:rPr>
        <w:t>？</w:t>
      </w:r>
      <w:r w:rsidRPr="00971D72">
        <w:rPr>
          <w:rFonts w:ascii="Times New Roman" w:eastAsia="宋体" w:hAnsi="Times New Roman" w:hint="eastAsia"/>
          <w:spacing w:val="-8"/>
          <w:sz w:val="30"/>
        </w:rPr>
        <w:t>究竟怎样从非细胞变成细胞。苏联有个女科学家</w:t>
      </w:r>
      <w:r w:rsidRPr="00971D72">
        <w:rPr>
          <w:rFonts w:ascii="Times New Roman" w:eastAsia="宋体" w:hAnsi="Times New Roman"/>
          <w:spacing w:val="-8"/>
          <w:sz w:val="30"/>
          <w:vertAlign w:val="superscript"/>
        </w:rPr>
        <w:footnoteReference w:id="67"/>
      </w:r>
      <w:r w:rsidRPr="00971D72">
        <w:rPr>
          <w:rFonts w:ascii="Times New Roman" w:eastAsia="宋体" w:hAnsi="Times New Roman" w:hint="eastAsia"/>
          <w:spacing w:val="-8"/>
          <w:sz w:val="30"/>
        </w:rPr>
        <w:t>研究这个问题，但还没有结果。</w:t>
      </w:r>
    </w:p>
    <w:p w14:paraId="5CABD164"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r w:rsidRPr="00971D72">
        <w:rPr>
          <w:rFonts w:ascii="Times New Roman" w:eastAsia="黑体" w:hAnsi="Times New Roman"/>
          <w:b/>
          <w:color w:val="FF0000"/>
          <w:sz w:val="34"/>
        </w:rPr>
        <w:br w:type="page"/>
      </w:r>
    </w:p>
    <w:p w14:paraId="468CBEF9" w14:textId="77777777" w:rsidR="00971D72" w:rsidRPr="00971D72" w:rsidRDefault="00971D72" w:rsidP="004F2FAE">
      <w:pPr>
        <w:pStyle w:val="A522"/>
      </w:pPr>
      <w:bookmarkStart w:id="445" w:name="_Toc179843774"/>
      <w:bookmarkStart w:id="446" w:name="_Toc182735732"/>
      <w:r w:rsidRPr="00971D72">
        <w:rPr>
          <w:rFonts w:hint="eastAsia"/>
        </w:rPr>
        <w:lastRenderedPageBreak/>
        <w:t>突出政治，反对折衷主义</w:t>
      </w:r>
      <w:r w:rsidRPr="00971D72">
        <w:rPr>
          <w:vertAlign w:val="superscript"/>
        </w:rPr>
        <w:footnoteReference w:id="68"/>
      </w:r>
      <w:bookmarkEnd w:id="445"/>
      <w:bookmarkEnd w:id="446"/>
      <w:r w:rsidRPr="00971D72">
        <w:rPr>
          <w:rFonts w:hint="eastAsia"/>
        </w:rPr>
        <w:t xml:space="preserve"> </w:t>
      </w:r>
    </w:p>
    <w:p w14:paraId="2087218A"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（一九六五年十二月二日）</w:t>
      </w:r>
    </w:p>
    <w:p w14:paraId="7B1E5EC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我认为这是突出政治和反对突出政治的斗争深入发展到一个新的阶段。现在公开站出来反对突出政治，反对坚持四个第一，反对抓政治思想的人还有。譬如你们浙江省有个信用社主任说：“政治就是理论，理论就是会说，会说就是吹牛。”但是这种人不多了。公开提出业务第一，数字第一的人大大减少了。他们学得比较聪明了，但是他们又不愿意突出政治，不愿放弃单纯业务观点这根“腊肉骨头”</w:t>
      </w:r>
      <w:r w:rsidRPr="00971D72">
        <w:rPr>
          <w:rFonts w:ascii="Times New Roman" w:eastAsia="宋体" w:hAnsi="Times New Roman"/>
          <w:spacing w:val="-8"/>
          <w:sz w:val="30"/>
          <w:vertAlign w:val="superscript"/>
        </w:rPr>
        <w:footnoteReference w:id="69"/>
      </w:r>
      <w:r w:rsidRPr="00971D72">
        <w:rPr>
          <w:rFonts w:ascii="Times New Roman" w:eastAsia="宋体" w:hAnsi="Times New Roman" w:hint="eastAsia"/>
          <w:spacing w:val="-8"/>
          <w:sz w:val="30"/>
        </w:rPr>
        <w:t>，不是突出政治，形势逼人，于是就改头换面，来个折衷主义。</w:t>
      </w:r>
    </w:p>
    <w:p w14:paraId="57261815" w14:textId="77777777" w:rsidR="00971D72" w:rsidRPr="009B0907" w:rsidRDefault="00971D72" w:rsidP="00971D72">
      <w:pPr>
        <w:widowControl/>
        <w:overflowPunct w:val="0"/>
        <w:topLinePunct/>
        <w:spacing w:before="60" w:after="60" w:line="400" w:lineRule="exact"/>
        <w:ind w:firstLineChars="200" w:firstLine="568"/>
        <w:rPr>
          <w:rStyle w:val="af3"/>
        </w:rPr>
      </w:pPr>
      <w:r w:rsidRPr="00971D72">
        <w:rPr>
          <w:rFonts w:ascii="Times New Roman" w:eastAsia="宋体" w:hAnsi="Times New Roman" w:hint="eastAsia"/>
          <w:spacing w:val="-8"/>
          <w:sz w:val="30"/>
        </w:rPr>
        <w:t>在政治和业务关系上，有三种摆法：第一种摆法是政治第一，业务第二，政治统帅业务；第二种摆法是业务第一，政治第二，政治为业务服务；第三种摆法，政治和业务都第一，叫两个第一。这三种摆法，第一种是正确的，第二种是错误的，这很明显。第三种摆法是正确的还是错误的？不用说，是错误的。但是有些人就分辩不清，</w:t>
      </w:r>
      <w:r w:rsidRPr="009B0907">
        <w:rPr>
          <w:rStyle w:val="af3"/>
          <w:rFonts w:hint="eastAsia"/>
        </w:rPr>
        <w:t>为什么有些人对“政治和业务</w:t>
      </w:r>
      <w:r w:rsidRPr="009B0907">
        <w:rPr>
          <w:rStyle w:val="af3"/>
          <w:rFonts w:hint="eastAsia"/>
        </w:rPr>
        <w:lastRenderedPageBreak/>
        <w:t>都第一”的错误观点模糊不清？这是他对折衷主义的面貌还认识不清的缘故。</w:t>
      </w:r>
    </w:p>
    <w:p w14:paraId="6B76D52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现在我来讲一讲折衷主义的特点。</w:t>
      </w:r>
    </w:p>
    <w:p w14:paraId="48DB950D" w14:textId="77777777" w:rsidR="00971D72" w:rsidRPr="00804E12" w:rsidRDefault="00971D72" w:rsidP="00804E12">
      <w:pPr>
        <w:widowControl/>
        <w:overflowPunct w:val="0"/>
        <w:topLinePunct/>
        <w:spacing w:before="60" w:after="60" w:line="400" w:lineRule="exact"/>
        <w:ind w:firstLineChars="200" w:firstLine="568"/>
        <w:rPr>
          <w:rFonts w:ascii="Times New Roman" w:eastAsia="宋体" w:hAnsi="Times New Roman"/>
          <w:spacing w:val="-8"/>
          <w:sz w:val="30"/>
        </w:rPr>
      </w:pPr>
      <w:r w:rsidRPr="00804E12">
        <w:rPr>
          <w:rFonts w:ascii="Times New Roman" w:eastAsia="宋体" w:hAnsi="Times New Roman" w:hint="eastAsia"/>
          <w:spacing w:val="-8"/>
          <w:sz w:val="30"/>
        </w:rPr>
        <w:t>折衷主义有五个特点。</w:t>
      </w:r>
    </w:p>
    <w:p w14:paraId="2AF1FEF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700377">
        <w:rPr>
          <w:rFonts w:ascii="Times New Roman" w:eastAsia="宋体" w:hAnsi="Times New Roman" w:hint="eastAsia"/>
          <w:spacing w:val="-8"/>
          <w:sz w:val="30"/>
        </w:rPr>
        <w:t>第一个特点就是用二元论来代替、冒充、偷换马克思主义的两点论（两点论即一分二为二）。</w:t>
      </w:r>
      <w:r w:rsidRPr="00971D72">
        <w:rPr>
          <w:rFonts w:ascii="Times New Roman" w:eastAsia="宋体" w:hAnsi="Times New Roman" w:hint="eastAsia"/>
          <w:spacing w:val="-8"/>
          <w:sz w:val="30"/>
        </w:rPr>
        <w:t>马克思主义的两点论，在认识事物、分析矛盾的时候，都看到它的两个方面。例如在总结的时候，既肯定成绩，又看到缺点；既总结成功的经验，又总结失败的教训。但是马克思主义者认识事物的两个方面，并不是把它们看作都一样，各占一半，半斤八两，而是严格地把它们分为主要的方面和次要的方面，分为重点和一般，主流和支流。例如，林彪同志对政治思想工作领域中四对矛盾的分析，人和物的关系，两个都重要，但活的思想更重要，活的思想第一。这就是重点论。有第一和第二，统帅和被统帅的关系。又如解决思想问题和实际问题，两个都重要，但主要的是解决思想问题。</w:t>
      </w:r>
    </w:p>
    <w:p w14:paraId="20CE60F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马克思主义所以坚持</w:t>
      </w:r>
      <w:r w:rsidRPr="00BB5E24">
        <w:rPr>
          <w:rStyle w:val="af3"/>
          <w:rFonts w:hint="eastAsia"/>
        </w:rPr>
        <w:t>重点论</w:t>
      </w:r>
      <w:r w:rsidRPr="00971D72">
        <w:rPr>
          <w:rFonts w:ascii="Times New Roman" w:eastAsia="宋体" w:hAnsi="Times New Roman" w:hint="eastAsia"/>
          <w:spacing w:val="-8"/>
          <w:sz w:val="30"/>
        </w:rPr>
        <w:t>，因为</w:t>
      </w:r>
      <w:r w:rsidRPr="00BB5E24">
        <w:rPr>
          <w:rStyle w:val="af3"/>
          <w:rFonts w:hint="eastAsia"/>
        </w:rPr>
        <w:t>事物的性质是由事物的主要方面规定的。把矛盾的主要方面和次要方面混淆起来，就认不清事物的本质</w:t>
      </w:r>
      <w:r w:rsidRPr="00971D72">
        <w:rPr>
          <w:rFonts w:ascii="Times New Roman" w:eastAsia="宋体" w:hAnsi="Times New Roman" w:hint="eastAsia"/>
          <w:spacing w:val="-8"/>
          <w:sz w:val="30"/>
        </w:rPr>
        <w:t>，就不能判断是非，就不能进行工作。折衷主义用二元论代替、冒充、偷换马克思主义的两点论，就是</w:t>
      </w:r>
      <w:r w:rsidRPr="004378D1">
        <w:rPr>
          <w:rStyle w:val="af3"/>
          <w:rFonts w:hint="eastAsia"/>
        </w:rPr>
        <w:t>把两点论中的重点论偷偷地抽去了</w:t>
      </w:r>
      <w:r w:rsidRPr="00971D72">
        <w:rPr>
          <w:rFonts w:ascii="Times New Roman" w:eastAsia="宋体" w:hAnsi="Times New Roman" w:hint="eastAsia"/>
          <w:spacing w:val="-8"/>
          <w:sz w:val="30"/>
        </w:rPr>
        <w:t>。他们</w:t>
      </w:r>
      <w:r w:rsidRPr="004378D1">
        <w:rPr>
          <w:rStyle w:val="af3"/>
          <w:rFonts w:hint="eastAsia"/>
        </w:rPr>
        <w:t>把事物的两方面，矛盾的</w:t>
      </w:r>
      <w:r w:rsidRPr="004378D1">
        <w:rPr>
          <w:rStyle w:val="af3"/>
          <w:rFonts w:hint="eastAsia"/>
        </w:rPr>
        <w:lastRenderedPageBreak/>
        <w:t>两方面平列起来，等同起来，不分第一和第二，不分主要和次要，不分主流和支流，结果就掩盖了事物真相，模糊了事物的本质，使人在工作中分不清是非界限，把人们引到错误的路上。</w:t>
      </w:r>
    </w:p>
    <w:p w14:paraId="286B599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马克思主义认为政治与军事、政治与经济、政治与业务、政治与技术的关系，</w:t>
      </w:r>
      <w:r w:rsidRPr="003A6A21">
        <w:rPr>
          <w:rStyle w:val="af3"/>
          <w:rFonts w:hint="eastAsia"/>
        </w:rPr>
        <w:t>政治总是第一，政治总是统帅，政治总是头，政治总是率领军事，率领经济、率领业务、率领技术的。政治与业务这一矛盾中，主要的矛盾方面是政治，把政治抽去了，就等于把灵魂抽去了。没有灵魂就会迷失方向，就会到处碰壁。所以政治第一，政治统帅业务，不能平起平坐。如果把它们并列起来，就是折衷主义。</w:t>
      </w:r>
    </w:p>
    <w:p w14:paraId="39580E75" w14:textId="77777777" w:rsidR="00971D72" w:rsidRPr="00971D72" w:rsidRDefault="00971D72" w:rsidP="00AA25DF">
      <w:pPr>
        <w:pStyle w:val="af1"/>
      </w:pPr>
      <w:r w:rsidRPr="00971D72">
        <w:rPr>
          <w:rFonts w:hint="eastAsia"/>
        </w:rPr>
        <w:t>把政治和业务并列起来，或者主张轮流坐庄的思想和看法，这些人认为既要突出政治，又要突出业务，“今年突出政治，明年突出业务”，“闲时突出政治，忙时突出业务”等等。这是一种折衷主义的倾向，是错的。</w:t>
      </w:r>
    </w:p>
    <w:p w14:paraId="022F5EDF"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第二个特点是用混合论、调和论来代替马克思主义、辩证唯物主义的结合论。折衷主义惯用的手法，就是</w:t>
      </w:r>
      <w:r w:rsidRPr="004F2412">
        <w:rPr>
          <w:rStyle w:val="af3"/>
          <w:rFonts w:hint="eastAsia"/>
        </w:rPr>
        <w:t>把各种对立的观点，对立的名词，对立的事物，无原则地结合起来。</w:t>
      </w:r>
      <w:r w:rsidRPr="00971D72">
        <w:rPr>
          <w:rFonts w:ascii="Times New Roman" w:eastAsia="宋体" w:hAnsi="Times New Roman" w:hint="eastAsia"/>
          <w:spacing w:val="-8"/>
          <w:sz w:val="30"/>
        </w:rPr>
        <w:t>这种无原则的结合就是混合，就是调和，就是折衷主义。</w:t>
      </w:r>
    </w:p>
    <w:p w14:paraId="6E57459C" w14:textId="77777777" w:rsidR="00971D72" w:rsidRPr="00E41710"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u w:val="single"/>
        </w:rPr>
      </w:pPr>
      <w:r w:rsidRPr="00971D72">
        <w:rPr>
          <w:rFonts w:ascii="Times New Roman" w:eastAsia="宋体" w:hAnsi="Times New Roman" w:hint="eastAsia"/>
          <w:spacing w:val="-8"/>
          <w:sz w:val="30"/>
        </w:rPr>
        <w:t>折衷主义的混合论、调和论和马克思主义的结合论是根本不相容的。</w:t>
      </w:r>
      <w:r w:rsidRPr="00E41710">
        <w:rPr>
          <w:rStyle w:val="af3"/>
          <w:rFonts w:hint="eastAsia"/>
        </w:rPr>
        <w:t>折衷主义的混合论和调和论</w:t>
      </w:r>
      <w:r w:rsidRPr="00E41710">
        <w:rPr>
          <w:rStyle w:val="af3"/>
          <w:rFonts w:hint="eastAsia"/>
        </w:rPr>
        <w:lastRenderedPageBreak/>
        <w:t>是不分敌我，不分阶级，不分是非。</w:t>
      </w:r>
      <w:r w:rsidRPr="00E41710">
        <w:rPr>
          <w:rFonts w:ascii="Times New Roman" w:eastAsia="宋体" w:hAnsi="Times New Roman" w:hint="eastAsia"/>
          <w:spacing w:val="-8"/>
          <w:sz w:val="30"/>
          <w:u w:val="single"/>
        </w:rPr>
        <w:t>例如现代修正主义主张社会主义和帝国主义这两个对立的体系和平共处、和平竞赛，主张取消军队，主张不要斗争，主张资本主义国家共产党不搞武装斗争，不叫工人罢工，不叫农民斗地主，而搞什么和平过渡等。从这里我们可以看出，折衷主义就是修正主义，修正主义是不要斗争，不要革命的。</w:t>
      </w:r>
    </w:p>
    <w:p w14:paraId="25165F2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7C3F92">
        <w:rPr>
          <w:rFonts w:ascii="Times New Roman" w:eastAsia="宋体" w:hAnsi="Times New Roman" w:hint="eastAsia"/>
          <w:spacing w:val="-8"/>
          <w:sz w:val="30"/>
          <w:u w:val="single"/>
        </w:rPr>
        <w:t>折衷主义不分敌我，不分是非，就是斗争的调和论和混合论。如有的人就不搞阶级斗争的，他们对不法资本家不批评、不斗争，敌我不分。</w:t>
      </w:r>
      <w:r w:rsidRPr="00971D72">
        <w:rPr>
          <w:rFonts w:ascii="Times New Roman" w:eastAsia="宋体" w:hAnsi="Times New Roman" w:hint="eastAsia"/>
          <w:spacing w:val="-8"/>
          <w:sz w:val="30"/>
        </w:rPr>
        <w:t>你们浙江不是有这样一件事，有一个地主分子表现得很不老实，一个党员职工批评了这个地主分子，这件事经理知道了，经理就找这个党员谈话，批评这个党员说：“地主分子本来就想国民党，你这样一斗他，他就更想国民党，以后不要斗了。”这个经理好人主义讲人情，看到别人有缺点，见到有损害党和国家利益的事，</w:t>
      </w:r>
      <w:r w:rsidRPr="007C3F92">
        <w:rPr>
          <w:rFonts w:ascii="Times New Roman" w:eastAsia="宋体" w:hAnsi="Times New Roman" w:hint="eastAsia"/>
          <w:spacing w:val="-8"/>
          <w:sz w:val="30"/>
          <w:u w:val="single"/>
        </w:rPr>
        <w:t>明知不对也不批评，不斗争，听之任之。这种不讲是非，不讲思想斗争，只求一团和气，只求得无原则的暂时团结的态度是混合主义，调合论，就是修正主义、折衷主义。</w:t>
      </w:r>
      <w:r w:rsidRPr="00971D72">
        <w:rPr>
          <w:rFonts w:ascii="Times New Roman" w:eastAsia="宋体" w:hAnsi="Times New Roman" w:hint="eastAsia"/>
          <w:spacing w:val="-8"/>
          <w:sz w:val="30"/>
        </w:rPr>
        <w:t>一旦臭味相投，很容易混到那个臭水坑里去。好人主义也不少，大家要小心一点，提高警惕。</w:t>
      </w:r>
    </w:p>
    <w:p w14:paraId="664CE76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第三个特点是用似是而非、模棱两可的东西来冒充和代替辩证法。</w:t>
      </w:r>
      <w:r w:rsidRPr="00386DCC">
        <w:rPr>
          <w:rStyle w:val="af3"/>
          <w:rFonts w:hint="eastAsia"/>
        </w:rPr>
        <w:t>折衷主义</w:t>
      </w:r>
      <w:r w:rsidRPr="00971D72">
        <w:rPr>
          <w:rFonts w:ascii="Times New Roman" w:eastAsia="宋体" w:hAnsi="Times New Roman" w:hint="eastAsia"/>
          <w:spacing w:val="-8"/>
          <w:sz w:val="30"/>
        </w:rPr>
        <w:t>在判断事物的时候，总是</w:t>
      </w:r>
      <w:r w:rsidRPr="00386DCC">
        <w:rPr>
          <w:rStyle w:val="af3"/>
          <w:rFonts w:hint="eastAsia"/>
        </w:rPr>
        <w:t>这样也对，那样也对</w:t>
      </w:r>
      <w:r w:rsidRPr="00971D72">
        <w:rPr>
          <w:rFonts w:ascii="Times New Roman" w:eastAsia="宋体" w:hAnsi="Times New Roman" w:hint="eastAsia"/>
          <w:spacing w:val="-8"/>
          <w:sz w:val="30"/>
        </w:rPr>
        <w:t>。他们惯用这种手法来冒充辩</w:t>
      </w:r>
      <w:r w:rsidRPr="00971D72">
        <w:rPr>
          <w:rFonts w:ascii="Times New Roman" w:eastAsia="宋体" w:hAnsi="Times New Roman" w:hint="eastAsia"/>
          <w:spacing w:val="-8"/>
          <w:sz w:val="30"/>
        </w:rPr>
        <w:lastRenderedPageBreak/>
        <w:t>证法，这样就容易打“马虎眼”，容易偷梁换柱，混水摸鱼，容易欺骗群众。例如</w:t>
      </w:r>
      <w:r w:rsidRPr="00CA1992">
        <w:rPr>
          <w:rFonts w:ascii="Times New Roman" w:eastAsia="宋体" w:hAnsi="Times New Roman" w:hint="eastAsia"/>
          <w:spacing w:val="-8"/>
          <w:sz w:val="30"/>
          <w:u w:val="single"/>
        </w:rPr>
        <w:t>列宁在《国家与革命》这篇文章里批评折衷主义的时候说：“把马克思主义改为机会主义的时候，用折衷主义冒充辩证法是最容易欺骗群众的。”</w:t>
      </w:r>
    </w:p>
    <w:p w14:paraId="2F556562" w14:textId="77777777" w:rsidR="00971D72" w:rsidRPr="00333312" w:rsidRDefault="00971D72" w:rsidP="00971D72">
      <w:pPr>
        <w:widowControl/>
        <w:overflowPunct w:val="0"/>
        <w:topLinePunct/>
        <w:spacing w:before="60" w:after="60" w:line="400" w:lineRule="exact"/>
        <w:ind w:firstLineChars="200" w:firstLine="568"/>
        <w:rPr>
          <w:rStyle w:val="af3"/>
        </w:rPr>
      </w:pPr>
      <w:r w:rsidRPr="00333312">
        <w:rPr>
          <w:rStyle w:val="af3"/>
          <w:rFonts w:hint="eastAsia"/>
        </w:rPr>
        <w:t>如有人说：“我既不是单纯业务观点，也不是单纯的政治观点，在我那个单位既突出政治，也突出业务，只有业务和政治都突出，这才是全面观点。光强调突出政治或者突出业务都是片面的。”他这种讲法，初听起来，好像满有道理，考虑得很全面，既照顾了政治，又照顾了业务。但仔细想一想，这是彻头彻尾的折衷主义。</w:t>
      </w:r>
      <w:r w:rsidRPr="00971D72">
        <w:rPr>
          <w:rFonts w:ascii="Times New Roman" w:eastAsia="宋体" w:hAnsi="Times New Roman" w:hint="eastAsia"/>
          <w:spacing w:val="-8"/>
          <w:sz w:val="30"/>
        </w:rPr>
        <w:t>这不过是以全面的面目出现，它卖的</w:t>
      </w:r>
      <w:r w:rsidRPr="00333312">
        <w:rPr>
          <w:rStyle w:val="af3"/>
          <w:rFonts w:hint="eastAsia"/>
        </w:rPr>
        <w:t>完完全全是折衷主义的货色，所以很容易模糊群众，很容易蒙蔽群众。</w:t>
      </w:r>
    </w:p>
    <w:p w14:paraId="7A1F1EB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四个特点，有折衷主义倾向的人，总以为自己很有政治，其实他的脑子里政治缺得很，少得可昤。这些同志所谓很有政治，充其量不过是“口号在嘴上，保证在纸上，决心在会上”而已。他们在小声地喊了一句突出政治的话以后，唯恐人家把突出政治的话听去了，于是紧跟着高喊：“要突出业务”。好像不这样做，就很不舒服似的，这些人唯恐政治思想工作做好了，刁难政治干部。实在感到奇怪。</w:t>
      </w:r>
    </w:p>
    <w:p w14:paraId="16EA4293"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第五个特点是</w:t>
      </w:r>
      <w:r w:rsidRPr="00C720B8">
        <w:rPr>
          <w:rStyle w:val="af3"/>
          <w:rFonts w:hint="eastAsia"/>
        </w:rPr>
        <w:t>哲学上的折衷主义必然导致政治上的机会主义、修正主义。</w:t>
      </w:r>
      <w:r w:rsidRPr="00971D72">
        <w:rPr>
          <w:rFonts w:ascii="Times New Roman" w:eastAsia="宋体" w:hAnsi="Times New Roman" w:hint="eastAsia"/>
          <w:spacing w:val="-8"/>
          <w:sz w:val="30"/>
        </w:rPr>
        <w:t>因为它把政治与军事，政</w:t>
      </w:r>
      <w:r w:rsidRPr="00971D72">
        <w:rPr>
          <w:rFonts w:ascii="Times New Roman" w:eastAsia="宋体" w:hAnsi="Times New Roman" w:hint="eastAsia"/>
          <w:spacing w:val="-8"/>
          <w:sz w:val="30"/>
        </w:rPr>
        <w:lastRenderedPageBreak/>
        <w:t>治与经济，政治与业务，政治与技术的关系搞错了，把灵魂抽去了，其结果就一定是：小则是单纯的业务观点，大则陷入修正主义的泥坑。</w:t>
      </w:r>
    </w:p>
    <w:p w14:paraId="3408D10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以上讲的是折衷主义的五个特点。</w:t>
      </w:r>
    </w:p>
    <w:p w14:paraId="5148BCC8" w14:textId="77777777" w:rsidR="00971D72" w:rsidRPr="00971D72" w:rsidRDefault="00971D72" w:rsidP="00D45843">
      <w:pPr>
        <w:pStyle w:val="af1"/>
      </w:pPr>
      <w:r w:rsidRPr="00971D72">
        <w:rPr>
          <w:rFonts w:hint="eastAsia"/>
        </w:rPr>
        <w:t>凡是有折衷主义观点与倾向的人们，他们都有一个共同之点，这就是从他们思想深处来说，是反对突出政治的，他们不是把突出政治放在第一位。</w:t>
      </w:r>
    </w:p>
    <w:p w14:paraId="6E7F356C" w14:textId="77777777" w:rsidR="00971D72" w:rsidRPr="00971D72" w:rsidRDefault="00971D72" w:rsidP="00971D72">
      <w:pPr>
        <w:keepNext/>
        <w:keepLines/>
        <w:spacing w:before="200" w:after="60"/>
        <w:jc w:val="center"/>
        <w:outlineLvl w:val="1"/>
        <w:rPr>
          <w:rFonts w:ascii="Times New Roman" w:eastAsia="黑体" w:hAnsi="Times New Roman"/>
          <w:b/>
          <w:color w:val="FF0000"/>
          <w:sz w:val="34"/>
        </w:rPr>
      </w:pPr>
      <w:r w:rsidRPr="00971D72">
        <w:rPr>
          <w:rFonts w:ascii="Times New Roman" w:eastAsia="黑体" w:hAnsi="Times New Roman"/>
          <w:b/>
          <w:color w:val="FF0000"/>
          <w:sz w:val="34"/>
        </w:rPr>
        <w:br w:type="page"/>
      </w:r>
    </w:p>
    <w:p w14:paraId="2131583D" w14:textId="77777777" w:rsidR="00971D72" w:rsidRPr="00971D72" w:rsidRDefault="00971D72" w:rsidP="004F2FAE">
      <w:pPr>
        <w:pStyle w:val="A522"/>
      </w:pPr>
      <w:bookmarkStart w:id="447" w:name="_Toc179843775"/>
      <w:bookmarkStart w:id="448" w:name="_Toc182735733"/>
      <w:r w:rsidRPr="00971D72">
        <w:rPr>
          <w:rFonts w:hint="eastAsia"/>
        </w:rPr>
        <w:lastRenderedPageBreak/>
        <w:t>在杭州会议上的讲话</w:t>
      </w:r>
      <w:bookmarkEnd w:id="447"/>
      <w:bookmarkEnd w:id="448"/>
    </w:p>
    <w:p w14:paraId="7D12D421" w14:textId="77777777" w:rsidR="00971D72" w:rsidRPr="00971D72" w:rsidRDefault="00971D72" w:rsidP="00971D72">
      <w:pPr>
        <w:widowControl/>
        <w:overflowPunct w:val="0"/>
        <w:spacing w:before="60" w:after="60" w:line="400" w:lineRule="exact"/>
        <w:ind w:firstLineChars="200" w:firstLine="568"/>
        <w:rPr>
          <w:rFonts w:ascii="Times New Roman" w:eastAsia="楷体" w:hAnsi="Times New Roman"/>
          <w:bCs/>
          <w:spacing w:val="-8"/>
          <w:sz w:val="30"/>
          <w:szCs w:val="72"/>
        </w:rPr>
      </w:pPr>
      <w:r w:rsidRPr="00971D72">
        <w:rPr>
          <w:rFonts w:ascii="Times New Roman" w:eastAsia="楷体" w:hAnsi="Times New Roman" w:hint="eastAsia"/>
          <w:bCs/>
          <w:spacing w:val="-8"/>
          <w:sz w:val="30"/>
          <w:szCs w:val="72"/>
        </w:rPr>
        <w:t>（一九六五年十二月二十一日）</w:t>
      </w:r>
    </w:p>
    <w:p w14:paraId="5660EA2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这一期《哲学研究》</w:t>
      </w:r>
      <w:r w:rsidRPr="00971D72">
        <w:rPr>
          <w:rFonts w:ascii="Times New Roman" w:eastAsia="楷体" w:hAnsi="Times New Roman" w:hint="eastAsia"/>
          <w:bCs/>
          <w:spacing w:val="-8"/>
          <w:sz w:val="30"/>
          <w:szCs w:val="72"/>
        </w:rPr>
        <w:t>（指一九六五年第六期工农兵哲学论文特辑）</w:t>
      </w:r>
      <w:r w:rsidRPr="00971D72">
        <w:rPr>
          <w:rFonts w:ascii="Times New Roman" w:eastAsia="宋体" w:hAnsi="Times New Roman" w:hint="eastAsia"/>
          <w:spacing w:val="-8"/>
          <w:sz w:val="30"/>
        </w:rPr>
        <w:t>我看了三篇文章。你们搞哲学的，要写实际的哲学，才有人看。书本式的哲学难懂，写给谁看？一些知识分子，什么吴晗啦，翦伯赞</w:t>
      </w:r>
      <w:r w:rsidRPr="00971D72">
        <w:rPr>
          <w:rFonts w:ascii="Times New Roman" w:eastAsia="宋体" w:hAnsi="Times New Roman"/>
          <w:spacing w:val="-8"/>
          <w:sz w:val="30"/>
          <w:vertAlign w:val="superscript"/>
        </w:rPr>
        <w:footnoteReference w:id="70"/>
      </w:r>
      <w:r w:rsidRPr="00971D72">
        <w:rPr>
          <w:rFonts w:ascii="Times New Roman" w:eastAsia="宋体" w:hAnsi="Times New Roman" w:hint="eastAsia"/>
          <w:spacing w:val="-8"/>
          <w:sz w:val="30"/>
        </w:rPr>
        <w:t>啦，越来越不行了。现在有个孙达人</w:t>
      </w:r>
      <w:r w:rsidRPr="00971D72">
        <w:rPr>
          <w:rFonts w:ascii="Times New Roman" w:eastAsia="宋体" w:hAnsi="Times New Roman"/>
          <w:spacing w:val="-8"/>
          <w:sz w:val="30"/>
          <w:vertAlign w:val="superscript"/>
        </w:rPr>
        <w:footnoteReference w:id="71"/>
      </w:r>
      <w:r w:rsidRPr="00971D72">
        <w:rPr>
          <w:rFonts w:ascii="Times New Roman" w:eastAsia="宋体" w:hAnsi="Times New Roman" w:hint="eastAsia"/>
          <w:spacing w:val="-8"/>
          <w:sz w:val="30"/>
        </w:rPr>
        <w:t>，写文章反对翦伯赞所谓封建地主阶级对农民的“让步政策”。在农民战争之后，地主阶级只有反攻倒算，哪有什么让步？地主阶级对太平天国就是没有什么让步。义和团先“反清灭洋”，后来变为“扶清灭洋”，得到了慈禧的支持。清朝被帝国主义打败了。慈禧和皇帝逃跑了，慈禧就搞起“扶洋灭团”。</w:t>
      </w:r>
      <w:r w:rsidRPr="00491BC7">
        <w:rPr>
          <w:rStyle w:val="af3"/>
          <w:rFonts w:hint="eastAsia"/>
        </w:rPr>
        <w:t>《清宫秘史》有人说是爱国主义的，我看是卖国主义的，彻底的卖国主义。</w:t>
      </w:r>
      <w:r w:rsidRPr="00971D72">
        <w:rPr>
          <w:rFonts w:ascii="Times New Roman" w:eastAsia="宋体" w:hAnsi="Times New Roman" w:hint="eastAsia"/>
          <w:spacing w:val="-8"/>
          <w:sz w:val="30"/>
        </w:rPr>
        <w:t>为什么有人说它是爱国主义的？无非认为光绪皇帝是个</w:t>
      </w:r>
      <w:r w:rsidRPr="00971D72">
        <w:rPr>
          <w:rFonts w:ascii="Times New Roman" w:eastAsia="宋体" w:hAnsi="Times New Roman" w:hint="eastAsia"/>
          <w:spacing w:val="-8"/>
          <w:sz w:val="30"/>
        </w:rPr>
        <w:lastRenderedPageBreak/>
        <w:t>可怜的人，和康有为一起开学校、立新军，搞了一些开明的措施。</w:t>
      </w:r>
    </w:p>
    <w:p w14:paraId="5F02BC7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清朝末年，一些人主张“中学为体、西学为用”，“体”，好比我们的总路线，那是不能变的。西学的“体”不能用，民主共和国的“体”也不能用。“天赋人权”、“天演论”也不能用，只能用西方的技术。当然，“天赋人权”也是一种错误的思想。</w:t>
      </w:r>
      <w:r w:rsidRPr="00491BC7">
        <w:rPr>
          <w:rStyle w:val="af3"/>
          <w:rFonts w:hint="eastAsia"/>
        </w:rPr>
        <w:t>什么“天赋人权”？还不是“人”赋“人权”。</w:t>
      </w:r>
      <w:r w:rsidRPr="00971D72">
        <w:rPr>
          <w:rFonts w:ascii="Times New Roman" w:eastAsia="宋体" w:hAnsi="Times New Roman" w:hint="eastAsia"/>
          <w:spacing w:val="-8"/>
          <w:sz w:val="30"/>
        </w:rPr>
        <w:t>我们这些人的权是天赋的吗？我们的权是老百姓赋予的，首先是工人阶级和贫下中农赋予的。</w:t>
      </w:r>
    </w:p>
    <w:p w14:paraId="07042DB2"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研究一下近代史，就可以看出，哪有什么“让步政策”？只有革命势力对于反动派的让步，反动派总是反攻倒算的。历史上每当出现一个新的王朝，因为人民艰苦，没有什么东西可拿，就采取“轻徭薄赋”的政策。“轻徭薄赋”政策对地主阶级有利。</w:t>
      </w:r>
    </w:p>
    <w:p w14:paraId="4659B5B1"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希望搞哲学的人到工厂、农村去跑几年，把哲学体系改造一下，不要照过去那样写，不要写那样多。</w:t>
      </w:r>
    </w:p>
    <w:p w14:paraId="7A9C31B2" w14:textId="77777777" w:rsidR="00971D72" w:rsidRPr="009664E2" w:rsidRDefault="00971D72" w:rsidP="00971D72">
      <w:pPr>
        <w:widowControl/>
        <w:overflowPunct w:val="0"/>
        <w:topLinePunct/>
        <w:spacing w:before="60" w:after="60" w:line="400" w:lineRule="exact"/>
        <w:ind w:firstLineChars="200" w:firstLine="568"/>
        <w:rPr>
          <w:rStyle w:val="af3"/>
        </w:rPr>
      </w:pPr>
      <w:r w:rsidRPr="00971D72">
        <w:rPr>
          <w:rFonts w:ascii="Times New Roman" w:eastAsia="宋体" w:hAnsi="Times New Roman" w:hint="eastAsia"/>
          <w:spacing w:val="-8"/>
          <w:sz w:val="30"/>
        </w:rPr>
        <w:t>南京大学一个学生，农民出身，学历史的。参加了四清以后，写了一些文章，讲到历史工作者一定要下乡去，登在南京大学学报上。他做了一个自白，说：我读了几年书，脑子连一点劳动的影子都没有了。在这一期南京大学学报上，还登了一篇文章，说道：本质就是主要矛盾，特别是主要矛盾的主要方面。这个话，我也还没说过，现象是看得见的，刺激人们的感</w:t>
      </w:r>
      <w:r w:rsidRPr="00971D72">
        <w:rPr>
          <w:rFonts w:ascii="Times New Roman" w:eastAsia="宋体" w:hAnsi="Times New Roman" w:hint="eastAsia"/>
          <w:spacing w:val="-8"/>
          <w:sz w:val="30"/>
        </w:rPr>
        <w:lastRenderedPageBreak/>
        <w:t>官。</w:t>
      </w:r>
      <w:r w:rsidRPr="009664E2">
        <w:rPr>
          <w:rStyle w:val="af3"/>
          <w:rFonts w:hint="eastAsia"/>
        </w:rPr>
        <w:t>本质是看不见的，摸不着的，隐藏在现象背后。只有经过调查研究，才能发现本质。本质如果能摸得着，看得见，就不需要科学了。</w:t>
      </w:r>
    </w:p>
    <w:p w14:paraId="552B772B"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要逐渐地接触实际，在农村搞上几年，学点农业科学、植物学、土壤学、肥料学、细菌学、森林学、水利学等等。不一定翻大本子，翻小本子，有点常识也好。</w:t>
      </w:r>
    </w:p>
    <w:p w14:paraId="7F87900C"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807C45">
        <w:rPr>
          <w:rStyle w:val="af3"/>
          <w:rFonts w:hint="eastAsia"/>
        </w:rPr>
        <w:t>现在这个教育制度，我很怀疑。</w:t>
      </w:r>
      <w:r w:rsidRPr="00971D72">
        <w:rPr>
          <w:rFonts w:ascii="Times New Roman" w:eastAsia="宋体" w:hAnsi="Times New Roman" w:hint="eastAsia"/>
          <w:spacing w:val="-8"/>
          <w:sz w:val="30"/>
        </w:rPr>
        <w:t>从小学到大学，一共十六、七年，二十多年，看不见稻、粱、麦、黍、稷，看不见工人怎样做工，看不见农民怎样种田，看不见怎样做买卖，</w:t>
      </w:r>
      <w:r w:rsidRPr="00807C45">
        <w:rPr>
          <w:rStyle w:val="af3"/>
          <w:rFonts w:hint="eastAsia"/>
        </w:rPr>
        <w:t>身体也搞坏了，真是害死人。</w:t>
      </w:r>
      <w:r w:rsidRPr="00971D72">
        <w:rPr>
          <w:rFonts w:ascii="Times New Roman" w:eastAsia="宋体" w:hAnsi="Times New Roman" w:hint="eastAsia"/>
          <w:spacing w:val="-8"/>
          <w:sz w:val="30"/>
        </w:rPr>
        <w:t>我曾给我的孩子说：“你下乡去，跟贫下中农说，就说我爸爸说的，</w:t>
      </w:r>
      <w:r w:rsidRPr="00807C45">
        <w:rPr>
          <w:rStyle w:val="af3"/>
          <w:rFonts w:hint="eastAsia"/>
        </w:rPr>
        <w:t>读了几年书，越读越蠢</w:t>
      </w:r>
      <w:r w:rsidRPr="00971D72">
        <w:rPr>
          <w:rFonts w:ascii="Times New Roman" w:eastAsia="宋体" w:hAnsi="Times New Roman" w:hint="eastAsia"/>
          <w:spacing w:val="-8"/>
          <w:sz w:val="30"/>
        </w:rPr>
        <w:t>。请叔叔伯伯、兄弟姐妹作老师，向你们来学习。”其实入学前的小孩子，一直到七岁，接触社会很多。两岁学说话，三岁哇喇哇喇跟人吵架，再大一点，就拿小锄头挖土，模仿大人劳动，这就是观察世界。小孩子已经学会了一些概念，狗是个大概念，黑狗、黄狗是小些的概念。他家里的那条黄狗就是具体的。人，这个概念，已经舍掉了许多东西，男人女人不见了，大人小人不见了，中国人外国人不见了，革命的人和反革命的人都不见了，只剩下了区别于其他动物的特性，谁见过“人”？只能见到张三李四。“房子”的概念，谁也看</w:t>
      </w:r>
      <w:r w:rsidRPr="00971D72">
        <w:rPr>
          <w:rFonts w:ascii="Times New Roman" w:eastAsia="宋体" w:hAnsi="Times New Roman" w:hint="eastAsia"/>
          <w:spacing w:val="-8"/>
          <w:sz w:val="30"/>
        </w:rPr>
        <w:lastRenderedPageBreak/>
        <w:t>不见，只能看到具体的“房子”，天津的洋楼，北京的四合院。</w:t>
      </w:r>
    </w:p>
    <w:p w14:paraId="0EAE1DFD" w14:textId="1DCA3636"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807C45">
        <w:rPr>
          <w:rStyle w:val="af3"/>
          <w:rFonts w:hint="eastAsia"/>
        </w:rPr>
        <w:t>大学教育应当改造，上学的时间不要那么多。</w:t>
      </w:r>
      <w:r w:rsidRPr="00971D72">
        <w:rPr>
          <w:rFonts w:ascii="Times New Roman" w:eastAsia="宋体" w:hAnsi="Times New Roman" w:hint="eastAsia"/>
          <w:spacing w:val="-8"/>
          <w:sz w:val="30"/>
        </w:rPr>
        <w:t>文科不改造不得了。不改造能出哲学家吗？能出文学家吗？能出历史学家吗？现在的哲学家搞不了哲学，文学家写不了小说，历史家搞不了历史，要搞就是帝王将相。戚本禹的文章（指《为革命而研究历史》）</w:t>
      </w:r>
      <w:r w:rsidRPr="00971D72">
        <w:rPr>
          <w:rFonts w:ascii="Times New Roman" w:eastAsia="宋体" w:hAnsi="Times New Roman"/>
          <w:spacing w:val="-8"/>
          <w:sz w:val="30"/>
          <w:vertAlign w:val="superscript"/>
        </w:rPr>
        <w:footnoteReference w:id="72"/>
      </w:r>
      <w:r w:rsidRPr="00971D72">
        <w:rPr>
          <w:rFonts w:ascii="Times New Roman" w:eastAsia="宋体" w:hAnsi="Times New Roman" w:hint="eastAsia"/>
          <w:spacing w:val="-8"/>
          <w:sz w:val="30"/>
        </w:rPr>
        <w:t>，写得好，缺点是没有点名。姚文元的文章（指</w:t>
      </w:r>
      <w:r w:rsidRPr="00971D72">
        <w:rPr>
          <w:rFonts w:ascii="Times New Roman" w:eastAsia="宋体" w:hAnsi="Times New Roman" w:hint="eastAsia"/>
          <w:spacing w:val="-8"/>
          <w:sz w:val="30"/>
        </w:rPr>
        <w:lastRenderedPageBreak/>
        <w:t>《评新编历史剧</w:t>
      </w:r>
      <w:r w:rsidR="00464492">
        <w:rPr>
          <w:rFonts w:ascii="Times New Roman" w:eastAsia="宋体" w:hAnsi="Times New Roman" w:hint="eastAsia"/>
          <w:spacing w:val="-8"/>
          <w:sz w:val="30"/>
        </w:rPr>
        <w:t>〈</w:t>
      </w:r>
      <w:r w:rsidRPr="00971D72">
        <w:rPr>
          <w:rFonts w:ascii="Times New Roman" w:eastAsia="宋体" w:hAnsi="Times New Roman" w:hint="eastAsia"/>
          <w:spacing w:val="-8"/>
          <w:sz w:val="30"/>
        </w:rPr>
        <w:t>海端罢官</w:t>
      </w:r>
      <w:r w:rsidR="00464492">
        <w:rPr>
          <w:rFonts w:ascii="Times New Roman" w:eastAsia="宋体" w:hAnsi="Times New Roman" w:hint="eastAsia"/>
          <w:spacing w:val="-8"/>
          <w:sz w:val="30"/>
        </w:rPr>
        <w:t>〉</w:t>
      </w:r>
      <w:r w:rsidRPr="00971D72">
        <w:rPr>
          <w:rFonts w:ascii="Times New Roman" w:eastAsia="宋体" w:hAnsi="Times New Roman" w:hint="eastAsia"/>
          <w:spacing w:val="-8"/>
          <w:sz w:val="30"/>
        </w:rPr>
        <w:t>》）</w:t>
      </w:r>
      <w:r w:rsidRPr="00971D72">
        <w:rPr>
          <w:rFonts w:ascii="Times New Roman" w:eastAsia="宋体" w:hAnsi="Times New Roman"/>
          <w:spacing w:val="-8"/>
          <w:sz w:val="30"/>
          <w:vertAlign w:val="superscript"/>
        </w:rPr>
        <w:footnoteReference w:id="73"/>
      </w:r>
      <w:r w:rsidRPr="00971D72">
        <w:rPr>
          <w:rFonts w:ascii="Times New Roman" w:eastAsia="宋体" w:hAnsi="Times New Roman" w:hint="eastAsia"/>
          <w:spacing w:val="-8"/>
          <w:sz w:val="30"/>
        </w:rPr>
        <w:t>好处是点了名，但是没有打中要害。</w:t>
      </w:r>
    </w:p>
    <w:p w14:paraId="48C12FA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E76E5D">
        <w:rPr>
          <w:rStyle w:val="af3"/>
          <w:rFonts w:hint="eastAsia"/>
        </w:rPr>
        <w:t>要改造文科大学，要学生下去，搞工业、农业、商业。</w:t>
      </w:r>
      <w:r w:rsidRPr="00971D72">
        <w:rPr>
          <w:rFonts w:ascii="Times New Roman" w:eastAsia="宋体" w:hAnsi="Times New Roman" w:hint="eastAsia"/>
          <w:spacing w:val="-8"/>
          <w:sz w:val="30"/>
        </w:rPr>
        <w:t>至于工科理科情况不同，他们有实习工厂，有实验室，在实习工厂做工，在实验室作实验。</w:t>
      </w:r>
    </w:p>
    <w:p w14:paraId="364EE59A" w14:textId="77777777" w:rsidR="00971D72" w:rsidRPr="00E76E5D" w:rsidRDefault="00971D72" w:rsidP="00971D72">
      <w:pPr>
        <w:widowControl/>
        <w:overflowPunct w:val="0"/>
        <w:topLinePunct/>
        <w:spacing w:before="60" w:after="60" w:line="400" w:lineRule="exact"/>
        <w:ind w:firstLineChars="200" w:firstLine="568"/>
        <w:rPr>
          <w:rStyle w:val="af3"/>
        </w:rPr>
      </w:pPr>
      <w:r w:rsidRPr="00971D72">
        <w:rPr>
          <w:rFonts w:ascii="Times New Roman" w:eastAsia="宋体" w:hAnsi="Times New Roman" w:hint="eastAsia"/>
          <w:spacing w:val="-8"/>
          <w:sz w:val="30"/>
        </w:rPr>
        <w:lastRenderedPageBreak/>
        <w:t>高中毕业后，就要先做点实际工作。单下农村还不行，还要下工厂、下商店、下连队。这样搞它几年，然后读两年书就行了。大学如果是五年的话，去下面搞三年，教员也要下去，一面工作，一面教。</w:t>
      </w:r>
      <w:r w:rsidRPr="00E76E5D">
        <w:rPr>
          <w:rStyle w:val="af3"/>
          <w:rFonts w:hint="eastAsia"/>
        </w:rPr>
        <w:t>哲学、文学、历史，不可以在下面教吗？一定要在大洋楼里面教吗？</w:t>
      </w:r>
    </w:p>
    <w:p w14:paraId="0BCB120D"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大发明家瓦特、爱廸生等都是工人出身，第一个发明电的富兰克林是个卖报的，报童出身。从来的大学问家，大科学家，</w:t>
      </w:r>
      <w:r w:rsidRPr="00EA7716">
        <w:rPr>
          <w:rStyle w:val="af3"/>
          <w:rFonts w:hint="eastAsia"/>
        </w:rPr>
        <w:t>很多都不是大学出来的</w:t>
      </w:r>
      <w:r w:rsidRPr="00971D72">
        <w:rPr>
          <w:rFonts w:ascii="Times New Roman" w:eastAsia="宋体" w:hAnsi="Times New Roman" w:hint="eastAsia"/>
          <w:spacing w:val="-8"/>
          <w:sz w:val="30"/>
        </w:rPr>
        <w:t>。我们党中央里面的同志，也没有几个大学毕业的。</w:t>
      </w:r>
    </w:p>
    <w:p w14:paraId="08802CAE" w14:textId="77777777" w:rsidR="00971D72" w:rsidRPr="00971D72" w:rsidRDefault="00971D72" w:rsidP="00EA7716">
      <w:pPr>
        <w:pStyle w:val="af1"/>
      </w:pPr>
      <w:r w:rsidRPr="00971D72">
        <w:rPr>
          <w:rFonts w:hint="eastAsia"/>
        </w:rPr>
        <w:t>写书不能像现在这样写法。比如讲分析、综合，过去的书都没有讲清楚。说“分析中就有综合”，“分析和综合是不可分的”，这种说法恐怕是对的，但有缺点。应当说分析和综合既是不可分的，又是可分的。什么事情都是可分的，都是一分为二的。</w:t>
      </w:r>
    </w:p>
    <w:p w14:paraId="383ECC4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分析也有不同的情况，比如对国民党和共产党的分析。我们过去是怎样分析国民党的？我们说，它统治的土地大，人口多，有大中城市，有帝国主义的支持，他们军队多，武器强。但是最根本的是他们脱离群众，脱离农民，脱离士兵。他们内部有矛盾。我们的军队少，武器差（小米加步枪），土地少，没有大城市，没有外援。但是我们联系群众，有三大民主，有三八作风，代表群众的要求。这是最根本的。</w:t>
      </w:r>
    </w:p>
    <w:p w14:paraId="5C2F9B0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国民党的军官，陆军大学毕业的，都不能打仗。黄埔军校只学几个月，出来的人就能打仗。我们的元帅、将军，没有几个大学毕业的。我本来也没有读过军事书。读过《左传》、《资治通鉴》，还有《三国演义》。这些书上都讲过打仗，但是打起仗来，一点印象也没有了。我们打仗一本书也不带，只是分析敌我斗争形势，分析具体情况。</w:t>
      </w:r>
    </w:p>
    <w:p w14:paraId="295C4B11" w14:textId="77777777" w:rsidR="00971D72" w:rsidRPr="00971D72" w:rsidRDefault="00971D72" w:rsidP="00C118DF">
      <w:pPr>
        <w:pStyle w:val="af1"/>
      </w:pPr>
      <w:r w:rsidRPr="00971D72">
        <w:rPr>
          <w:rFonts w:hint="eastAsia"/>
        </w:rPr>
        <w:t>综合就是吃掉敌人，我们是怎样综合国民党的？还不是把敌人的东西拿来改造。俘虏的士兵不杀掉，一部分放走，大部分补充我军。武器、粮秣、各种器材，统统拿来。不要的，用哲学的话说，就是扬弃，就是杜聿明这些人。吃饭也是分析综合。比如吃螃蟹，只吃肉不吃壳。胃肠吸收营养，把糟粕排泄出来。你们都是洋哲学，我是土哲学。对国民党综合，就是把它吃掉，大部分吸收，小部分扬弃，这是从马克思那里学来的。马克思把黑格尔哲学的外壳去掉，吸收他们有价值的内核，改造成唯物辩证法。对费尔巴哈，吸收他的唯物主义，批判他的形而上学。继承，还是要继承的。马克思对法国的空想社会主义，英国的政治经济学，好的吸收，坏的拋掉。</w:t>
      </w:r>
    </w:p>
    <w:p w14:paraId="54B8A2F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马克思的《资本论》，从分析商品的二重性开始。我们的商品也有二重性。一百年后的商品还有二重性，就是不是商品，也有二重性。我们的同志也有二重性，就是正确和错误。你们没有二重性？我这个人</w:t>
      </w:r>
      <w:r w:rsidRPr="00971D72">
        <w:rPr>
          <w:rFonts w:ascii="Times New Roman" w:eastAsia="宋体" w:hAnsi="Times New Roman" w:hint="eastAsia"/>
          <w:spacing w:val="-8"/>
          <w:sz w:val="30"/>
        </w:rPr>
        <w:lastRenderedPageBreak/>
        <w:t>就有二重性。青年人容易犯形而上学，讲不得缺点。有了一些阅历就好了。这些年，青年有进步，就是一些老教授没有办法。吴晗当市长，不如下去当个县长好。杨献珍</w:t>
      </w:r>
      <w:r w:rsidRPr="00971D72">
        <w:rPr>
          <w:rFonts w:ascii="Times New Roman" w:eastAsia="宋体" w:hAnsi="Times New Roman"/>
          <w:spacing w:val="-8"/>
          <w:sz w:val="30"/>
          <w:vertAlign w:val="superscript"/>
        </w:rPr>
        <w:footnoteReference w:id="74"/>
      </w:r>
      <w:r w:rsidRPr="00971D72">
        <w:rPr>
          <w:rFonts w:ascii="Times New Roman" w:eastAsia="宋体" w:hAnsi="Times New Roman" w:hint="eastAsia"/>
          <w:spacing w:val="-8"/>
          <w:sz w:val="30"/>
        </w:rPr>
        <w:t>、张闻天也是下去好。这样才是真正帮助他们。</w:t>
      </w:r>
    </w:p>
    <w:p w14:paraId="4A51BF9E"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最近有人写关于充足理由律的文章。什么充足理由律？我看没有什么充足理由律。不同的阶级有不同的理由。哪一个阶级没有充足理由？罗素有没有充足理由？罗素送我一本小册子，可以翻译出来看看。罗素现在政治上好了些，反修、反美、支持越南，这个唯心主义者有点唯物了。这是说的行动。</w:t>
      </w:r>
    </w:p>
    <w:p w14:paraId="3D30E5F8"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一个人要做多方面的工作，要同各方面的人接触。左派不光同左派接触，还要同右派接触，不要怕这怕那。我这个人就是各种人都见过，大官小官都见过。</w:t>
      </w:r>
    </w:p>
    <w:p w14:paraId="17F31F35"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1719D1">
        <w:rPr>
          <w:rStyle w:val="af3"/>
          <w:rFonts w:hint="eastAsia"/>
        </w:rPr>
        <w:t>写哲学能不能改变个方式？要写通俗的文章，要用劳动人民的语言来写。</w:t>
      </w:r>
      <w:r w:rsidRPr="00971D72">
        <w:rPr>
          <w:rFonts w:ascii="Times New Roman" w:eastAsia="宋体" w:hAnsi="Times New Roman" w:hint="eastAsia"/>
          <w:spacing w:val="-8"/>
          <w:sz w:val="30"/>
        </w:rPr>
        <w:t>我们这些人都是学生腔（陈伯达插话：主席除外），我做过农民运动、工人运动、学生运动、国民党运动，做过二十几年的军事工作，所以稍微好一些。</w:t>
      </w:r>
    </w:p>
    <w:p w14:paraId="6500EC00"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545E5">
        <w:rPr>
          <w:rStyle w:val="af3"/>
          <w:rFonts w:hint="eastAsia"/>
        </w:rPr>
        <w:lastRenderedPageBreak/>
        <w:t>哲学研究工作。要研究中国历史和中国哲学史的历史过程。</w:t>
      </w:r>
      <w:r w:rsidRPr="00971D72">
        <w:rPr>
          <w:rFonts w:ascii="Times New Roman" w:eastAsia="宋体" w:hAnsi="Times New Roman" w:hint="eastAsia"/>
          <w:spacing w:val="-8"/>
          <w:sz w:val="30"/>
        </w:rPr>
        <w:t>先搞近百年史。历史的过程不是矛盾的统一吗？近代史就是不断地一分为二，不断地斗。斗争中有一些人妥协了，但是人民不满意，还是要斗。辛亥革命以前，有孙中山和康有为的斗争。辛亥革命打倒了皇帝，又有孙中山和袁世凯的斗争。后来国民党内部又不断地发生分化和斗争。</w:t>
      </w:r>
    </w:p>
    <w:p w14:paraId="6F6A9B3B" w14:textId="77777777" w:rsidR="00971D72" w:rsidRPr="009545E5" w:rsidRDefault="00971D72" w:rsidP="00971D72">
      <w:pPr>
        <w:widowControl/>
        <w:overflowPunct w:val="0"/>
        <w:topLinePunct/>
        <w:spacing w:before="60" w:after="60" w:line="400" w:lineRule="exact"/>
        <w:ind w:firstLineChars="200" w:firstLine="568"/>
        <w:rPr>
          <w:rStyle w:val="af3"/>
        </w:rPr>
      </w:pPr>
      <w:r w:rsidRPr="00971D72">
        <w:rPr>
          <w:rFonts w:ascii="Times New Roman" w:eastAsia="宋体" w:hAnsi="Times New Roman" w:hint="eastAsia"/>
          <w:spacing w:val="-8"/>
          <w:sz w:val="30"/>
        </w:rPr>
        <w:t>马列主义经典著作，不但要写序言，还要做注释。写序言，政治的比较好办，哲学的麻烦，不太好搞。</w:t>
      </w:r>
      <w:r w:rsidRPr="009545E5">
        <w:rPr>
          <w:rStyle w:val="af3"/>
          <w:rFonts w:hint="eastAsia"/>
        </w:rPr>
        <w:t>辩证法过去说是三大规律，斯大林说是四大规律，我的意思是只有一个基本规律，就是矛盾的规律。质和量、肯定和否定、现象和本质、内容和形式、必然和自由、可能和现实等等，都是对立的统一。</w:t>
      </w:r>
    </w:p>
    <w:p w14:paraId="67D2217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说形式逻辑和辩证法的关系，好比是初等数学和高等数学的关系，这种说法还可以研究。形式逻辑是讲思维形式的，讲前后不相矛盾的。它是一门专门科学，任何著作都要用形式逻辑。</w:t>
      </w:r>
    </w:p>
    <w:p w14:paraId="035AB5F7"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t>形式逻辑对大前提是不管的，要管也管不了。国民党骂我们是“匪徒”，“共产党是匪徒”，“张三是共产党”，所以“张三是匪徒”。我们说“国民党是匪徒，蒋介石是国民党，所以说蒋介石是匪徒”。这两者都是合乎形式逻辑的。</w:t>
      </w:r>
    </w:p>
    <w:p w14:paraId="4A036F24" w14:textId="77777777" w:rsidR="00971D72" w:rsidRPr="00971D72" w:rsidRDefault="00971D72" w:rsidP="00971D72">
      <w:pPr>
        <w:widowControl/>
        <w:overflowPunct w:val="0"/>
        <w:topLinePunct/>
        <w:spacing w:before="60" w:after="60" w:line="400" w:lineRule="exact"/>
        <w:ind w:firstLineChars="200" w:firstLine="568"/>
        <w:rPr>
          <w:rFonts w:ascii="Times New Roman" w:eastAsia="宋体" w:hAnsi="Times New Roman"/>
          <w:spacing w:val="-8"/>
          <w:sz w:val="30"/>
        </w:rPr>
      </w:pPr>
      <w:r w:rsidRPr="00971D72">
        <w:rPr>
          <w:rFonts w:ascii="Times New Roman" w:eastAsia="宋体" w:hAnsi="Times New Roman" w:hint="eastAsia"/>
          <w:spacing w:val="-8"/>
          <w:sz w:val="30"/>
        </w:rPr>
        <w:lastRenderedPageBreak/>
        <w:t>用形式逻辑是得不出多少新知识的。当然可以推论，但是结论实际上包括在大前提里面。现在有些人把形式逻辑和辩证法混淆在一起，这是不对的。</w:t>
      </w:r>
    </w:p>
    <w:p w14:paraId="436B4680" w14:textId="2BEABF1D" w:rsidR="005D50C8" w:rsidRPr="005D50C8" w:rsidRDefault="005D50C8" w:rsidP="005D50C8">
      <w:pPr>
        <w:pStyle w:val="A512"/>
      </w:pPr>
      <w:bookmarkStart w:id="449" w:name="_Toc182735734"/>
      <w:r w:rsidRPr="005D50C8">
        <w:rPr>
          <w:rFonts w:hint="eastAsia"/>
        </w:rPr>
        <w:lastRenderedPageBreak/>
        <w:t>本书内容总结</w:t>
      </w:r>
      <w:bookmarkEnd w:id="449"/>
    </w:p>
    <w:p w14:paraId="057C6722" w14:textId="0EC0A325" w:rsidR="005D50C8" w:rsidRPr="005D50C8" w:rsidRDefault="008346B2" w:rsidP="005D50C8">
      <w:pPr>
        <w:keepNext/>
        <w:keepLines/>
        <w:widowControl/>
        <w:spacing w:before="180" w:after="60"/>
        <w:jc w:val="center"/>
        <w:outlineLvl w:val="2"/>
        <w:rPr>
          <w:rFonts w:ascii="Times New Roman" w:eastAsia="华文中宋" w:hAnsi="Times New Roman"/>
          <w:b/>
          <w:sz w:val="33"/>
          <w:szCs w:val="34"/>
        </w:rPr>
      </w:pPr>
      <w:r>
        <w:rPr>
          <w:rFonts w:ascii="Times New Roman" w:eastAsia="华文中宋" w:hAnsi="Times New Roman" w:hint="eastAsia"/>
          <w:b/>
          <w:sz w:val="33"/>
          <w:szCs w:val="34"/>
        </w:rPr>
        <w:t>本书</w:t>
      </w:r>
      <w:r w:rsidR="005D50C8" w:rsidRPr="005D50C8">
        <w:rPr>
          <w:rFonts w:ascii="Times New Roman" w:eastAsia="华文中宋" w:hAnsi="Times New Roman"/>
          <w:b/>
          <w:sz w:val="33"/>
          <w:szCs w:val="34"/>
        </w:rPr>
        <w:t>核心</w:t>
      </w:r>
      <w:r w:rsidR="00896699">
        <w:rPr>
          <w:rFonts w:ascii="Times New Roman" w:eastAsia="华文中宋" w:hAnsi="Times New Roman" w:hint="eastAsia"/>
          <w:b/>
          <w:sz w:val="33"/>
          <w:szCs w:val="34"/>
        </w:rPr>
        <w:t>是</w:t>
      </w:r>
      <w:r w:rsidR="005D50C8" w:rsidRPr="005D50C8">
        <w:rPr>
          <w:rFonts w:ascii="Times New Roman" w:eastAsia="华文中宋" w:hAnsi="Times New Roman"/>
          <w:b/>
          <w:sz w:val="33"/>
          <w:szCs w:val="34"/>
        </w:rPr>
        <w:t>第二章</w:t>
      </w:r>
    </w:p>
    <w:p w14:paraId="108D3389"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本册子第一章，是介绍事半功倍学习马列毛主义要把握的总的基本原则，是讲学习方法的。</w:t>
      </w:r>
    </w:p>
    <w:p w14:paraId="13FEBA61"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小册子最后的附录部分，是对一些</w:t>
      </w:r>
      <w:r w:rsidRPr="005D50C8">
        <w:rPr>
          <w:rFonts w:ascii="Times New Roman" w:eastAsia="黑体" w:hAnsi="Times New Roman" w:hint="eastAsia"/>
          <w:spacing w:val="-8"/>
          <w:sz w:val="30"/>
        </w:rPr>
        <w:t>马列毛主义基本的理论</w:t>
      </w:r>
      <w:r w:rsidRPr="005D50C8">
        <w:rPr>
          <w:rFonts w:ascii="Times New Roman" w:eastAsia="宋体" w:hAnsi="Times New Roman" w:hint="eastAsia"/>
          <w:spacing w:val="-8"/>
          <w:sz w:val="30"/>
        </w:rPr>
        <w:t>问题，用最精简的方式梳理和分享出来，给新入门马列毛主义的读者，作为参考。</w:t>
      </w:r>
    </w:p>
    <w:p w14:paraId="2E40EA24"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第八章是</w:t>
      </w:r>
      <w:r w:rsidRPr="005D50C8">
        <w:rPr>
          <w:rFonts w:ascii="Times New Roman" w:eastAsia="黑体" w:hAnsi="Times New Roman" w:hint="eastAsia"/>
          <w:spacing w:val="-8"/>
          <w:sz w:val="30"/>
        </w:rPr>
        <w:t>面向未来的前沿课题探讨</w:t>
      </w:r>
      <w:r w:rsidRPr="005D50C8">
        <w:rPr>
          <w:rFonts w:ascii="Times New Roman" w:eastAsia="宋体" w:hAnsi="Times New Roman" w:hint="eastAsia"/>
          <w:spacing w:val="-8"/>
          <w:sz w:val="30"/>
        </w:rPr>
        <w:t>，属于一些“胡思乱想”的内容。</w:t>
      </w:r>
    </w:p>
    <w:p w14:paraId="0B6324D3"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第七章和第六章，算作</w:t>
      </w:r>
      <w:r w:rsidRPr="005D50C8">
        <w:rPr>
          <w:rFonts w:ascii="Times New Roman" w:eastAsia="黑体" w:hAnsi="Times New Roman" w:hint="eastAsia"/>
          <w:spacing w:val="-8"/>
          <w:sz w:val="30"/>
        </w:rPr>
        <w:t>外围补充</w:t>
      </w:r>
      <w:r w:rsidRPr="005D50C8">
        <w:rPr>
          <w:rFonts w:ascii="Times New Roman" w:eastAsia="宋体" w:hAnsi="Times New Roman" w:hint="eastAsia"/>
          <w:spacing w:val="-8"/>
          <w:sz w:val="30"/>
        </w:rPr>
        <w:t>学习资料，</w:t>
      </w:r>
      <w:r w:rsidRPr="005D50C8">
        <w:rPr>
          <w:rFonts w:ascii="Times New Roman" w:eastAsia="黑体" w:hAnsi="Times New Roman" w:hint="eastAsia"/>
          <w:spacing w:val="-8"/>
          <w:sz w:val="30"/>
        </w:rPr>
        <w:t>不属于核心学习资料</w:t>
      </w:r>
      <w:r w:rsidRPr="005D50C8">
        <w:rPr>
          <w:rFonts w:ascii="Times New Roman" w:eastAsia="宋体" w:hAnsi="Times New Roman" w:hint="eastAsia"/>
          <w:spacing w:val="-8"/>
          <w:sz w:val="30"/>
        </w:rPr>
        <w:t>，供有兴趣的、有时间精力的同志选读。</w:t>
      </w:r>
    </w:p>
    <w:p w14:paraId="7588598A"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第五</w:t>
      </w:r>
      <w:r w:rsidRPr="005D50C8">
        <w:rPr>
          <w:rFonts w:ascii="Times New Roman" w:eastAsia="宋体" w:hAnsi="Times New Roman"/>
          <w:spacing w:val="-8"/>
          <w:sz w:val="30"/>
        </w:rPr>
        <w:t>章</w:t>
      </w:r>
      <w:r w:rsidRPr="005D50C8">
        <w:rPr>
          <w:rFonts w:ascii="Times New Roman" w:eastAsia="宋体" w:hAnsi="Times New Roman" w:hint="eastAsia"/>
          <w:spacing w:val="-8"/>
          <w:sz w:val="30"/>
        </w:rPr>
        <w:t>是对一些左派</w:t>
      </w:r>
      <w:r w:rsidRPr="005D50C8">
        <w:rPr>
          <w:rFonts w:ascii="Times New Roman" w:eastAsia="黑体" w:hAnsi="Times New Roman" w:hint="eastAsia"/>
          <w:spacing w:val="-8"/>
          <w:sz w:val="30"/>
        </w:rPr>
        <w:t>常见的问题和基本常识</w:t>
      </w:r>
      <w:r w:rsidRPr="005D50C8">
        <w:rPr>
          <w:rFonts w:ascii="Times New Roman" w:eastAsia="宋体" w:hAnsi="Times New Roman" w:hint="eastAsia"/>
          <w:spacing w:val="-8"/>
          <w:sz w:val="30"/>
        </w:rPr>
        <w:t>做讲解。</w:t>
      </w:r>
    </w:p>
    <w:p w14:paraId="0ADFE764"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第四章基本都是</w:t>
      </w:r>
      <w:r w:rsidRPr="005D50C8">
        <w:rPr>
          <w:rFonts w:ascii="Times New Roman" w:eastAsia="黑体" w:hAnsi="Times New Roman" w:hint="eastAsia"/>
          <w:spacing w:val="-8"/>
          <w:sz w:val="30"/>
        </w:rPr>
        <w:t>马列经典原著</w:t>
      </w:r>
      <w:r w:rsidRPr="005D50C8">
        <w:rPr>
          <w:rFonts w:ascii="Times New Roman" w:eastAsia="宋体" w:hAnsi="Times New Roman" w:hint="eastAsia"/>
          <w:spacing w:val="-8"/>
          <w:sz w:val="30"/>
        </w:rPr>
        <w:t>，属于</w:t>
      </w:r>
      <w:r w:rsidRPr="005D50C8">
        <w:rPr>
          <w:rFonts w:ascii="Times New Roman" w:eastAsia="黑体" w:hAnsi="Times New Roman" w:hint="eastAsia"/>
          <w:color w:val="FF0000"/>
          <w:spacing w:val="-8"/>
          <w:sz w:val="30"/>
        </w:rPr>
        <w:t>进阶学习</w:t>
      </w:r>
      <w:r w:rsidRPr="005D50C8">
        <w:rPr>
          <w:rFonts w:ascii="Times New Roman" w:eastAsia="宋体" w:hAnsi="Times New Roman" w:hint="eastAsia"/>
          <w:spacing w:val="-8"/>
          <w:sz w:val="30"/>
        </w:rPr>
        <w:t>资料。</w:t>
      </w:r>
    </w:p>
    <w:p w14:paraId="4ABC9C4D"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第三章和第二章，是我们列出的</w:t>
      </w:r>
      <w:r w:rsidRPr="005D50C8">
        <w:rPr>
          <w:rFonts w:ascii="Times New Roman" w:eastAsia="黑体" w:hAnsi="Times New Roman" w:hint="eastAsia"/>
          <w:color w:val="FF0000"/>
          <w:spacing w:val="-8"/>
          <w:sz w:val="30"/>
        </w:rPr>
        <w:t>基本学习资料</w:t>
      </w:r>
      <w:r w:rsidRPr="005D50C8">
        <w:rPr>
          <w:rFonts w:ascii="Times New Roman" w:eastAsia="宋体" w:hAnsi="Times New Roman" w:hint="eastAsia"/>
          <w:spacing w:val="-8"/>
          <w:sz w:val="30"/>
        </w:rPr>
        <w:t>，他们一共大概一、二十本书，基本上涵盖了：</w:t>
      </w:r>
    </w:p>
    <w:p w14:paraId="40C51FEC"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1</w:t>
      </w:r>
      <w:r w:rsidRPr="005D50C8">
        <w:rPr>
          <w:rFonts w:ascii="Times New Roman" w:eastAsia="宋体" w:hAnsi="Times New Roman" w:hint="eastAsia"/>
          <w:spacing w:val="-8"/>
          <w:sz w:val="30"/>
        </w:rPr>
        <w:t>）唯物史观的历史</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含中国古代史、中国近代史、中国现代史、世界史、中苏论战史、国际共运史</w:t>
      </w:r>
      <w:r w:rsidRPr="005D50C8">
        <w:rPr>
          <w:rFonts w:ascii="Times New Roman" w:eastAsia="宋体" w:hAnsi="Times New Roman" w:hint="eastAsia"/>
          <w:spacing w:val="-8"/>
          <w:sz w:val="30"/>
        </w:rPr>
        <w:t xml:space="preserve">) </w:t>
      </w:r>
      <w:r w:rsidRPr="005D50C8">
        <w:rPr>
          <w:rFonts w:ascii="Times New Roman" w:eastAsia="宋体" w:hAnsi="Times New Roman" w:hint="eastAsia"/>
          <w:spacing w:val="-8"/>
          <w:sz w:val="30"/>
        </w:rPr>
        <w:t>；</w:t>
      </w:r>
    </w:p>
    <w:p w14:paraId="6566746D"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lastRenderedPageBreak/>
        <w:t>（</w:t>
      </w:r>
      <w:r w:rsidRPr="005D50C8">
        <w:rPr>
          <w:rFonts w:ascii="Times New Roman" w:eastAsia="宋体" w:hAnsi="Times New Roman" w:hint="eastAsia"/>
          <w:spacing w:val="-8"/>
          <w:sz w:val="30"/>
        </w:rPr>
        <w:t>2</w:t>
      </w:r>
      <w:r w:rsidRPr="005D50C8">
        <w:rPr>
          <w:rFonts w:ascii="Times New Roman" w:eastAsia="宋体" w:hAnsi="Times New Roman" w:hint="eastAsia"/>
          <w:spacing w:val="-8"/>
          <w:sz w:val="30"/>
        </w:rPr>
        <w:t>）政治经济学</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含奴隶社会、封建社会、资本主义自由竞争阶段、资本主义帝国主义阶段、社会主义社会、社会帝国主义</w:t>
      </w:r>
      <w:r w:rsidRPr="005D50C8">
        <w:rPr>
          <w:rFonts w:ascii="Times New Roman" w:eastAsia="宋体" w:hAnsi="Times New Roman" w:hint="eastAsia"/>
          <w:spacing w:val="-8"/>
          <w:sz w:val="30"/>
        </w:rPr>
        <w:t xml:space="preserve">) </w:t>
      </w:r>
      <w:r w:rsidRPr="005D50C8">
        <w:rPr>
          <w:rFonts w:ascii="Times New Roman" w:eastAsia="宋体" w:hAnsi="Times New Roman" w:hint="eastAsia"/>
          <w:spacing w:val="-8"/>
          <w:sz w:val="30"/>
        </w:rPr>
        <w:t>；</w:t>
      </w:r>
    </w:p>
    <w:p w14:paraId="268D75AE"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3</w:t>
      </w:r>
      <w:r w:rsidRPr="005D50C8">
        <w:rPr>
          <w:rFonts w:ascii="Times New Roman" w:eastAsia="宋体" w:hAnsi="Times New Roman" w:hint="eastAsia"/>
          <w:spacing w:val="-8"/>
          <w:sz w:val="30"/>
        </w:rPr>
        <w:t>）哲学和哲学史</w:t>
      </w:r>
      <w:r w:rsidRPr="005D50C8">
        <w:rPr>
          <w:rFonts w:ascii="Times New Roman" w:eastAsia="宋体" w:hAnsi="Times New Roman" w:hint="eastAsia"/>
          <w:spacing w:val="-8"/>
          <w:sz w:val="30"/>
        </w:rPr>
        <w:t xml:space="preserve"> (</w:t>
      </w:r>
      <w:r w:rsidRPr="005D50C8">
        <w:rPr>
          <w:rFonts w:ascii="Times New Roman" w:eastAsia="宋体" w:hAnsi="Times New Roman" w:hint="eastAsia"/>
          <w:spacing w:val="-8"/>
          <w:sz w:val="30"/>
        </w:rPr>
        <w:t>马列主义基本原理、西方哲学史、中国哲学史</w:t>
      </w:r>
      <w:r w:rsidRPr="005D50C8">
        <w:rPr>
          <w:rFonts w:ascii="Times New Roman" w:eastAsia="宋体" w:hAnsi="Times New Roman" w:hint="eastAsia"/>
          <w:spacing w:val="-8"/>
          <w:sz w:val="30"/>
        </w:rPr>
        <w:t xml:space="preserve">) </w:t>
      </w:r>
      <w:r w:rsidRPr="005D50C8">
        <w:rPr>
          <w:rFonts w:ascii="Times New Roman" w:eastAsia="宋体" w:hAnsi="Times New Roman" w:hint="eastAsia"/>
          <w:spacing w:val="-8"/>
          <w:sz w:val="30"/>
        </w:rPr>
        <w:t>；</w:t>
      </w:r>
    </w:p>
    <w:p w14:paraId="1BE86643"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4</w:t>
      </w:r>
      <w:r w:rsidRPr="005D50C8">
        <w:rPr>
          <w:rFonts w:ascii="Times New Roman" w:eastAsia="宋体" w:hAnsi="Times New Roman" w:hint="eastAsia"/>
          <w:spacing w:val="-8"/>
          <w:sz w:val="30"/>
        </w:rPr>
        <w:t>）反修防修理论</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中苏论战史和论战理论、继续革命理论</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w:t>
      </w:r>
    </w:p>
    <w:p w14:paraId="3DA7C7D8"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5</w:t>
      </w:r>
      <w:r w:rsidRPr="005D50C8">
        <w:rPr>
          <w:rFonts w:ascii="Times New Roman" w:eastAsia="宋体" w:hAnsi="Times New Roman" w:hint="eastAsia"/>
          <w:spacing w:val="-8"/>
          <w:sz w:val="30"/>
        </w:rPr>
        <w:t>）意识形态理论、文艺理论</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唯物史观文学史</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w:t>
      </w:r>
    </w:p>
    <w:p w14:paraId="68AA8973" w14:textId="77777777"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6</w:t>
      </w:r>
      <w:r w:rsidRPr="005D50C8">
        <w:rPr>
          <w:rFonts w:ascii="Times New Roman" w:eastAsia="宋体" w:hAnsi="Times New Roman" w:hint="eastAsia"/>
          <w:spacing w:val="-8"/>
          <w:sz w:val="30"/>
        </w:rPr>
        <w:t>）当代革命理论</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当代社会性质、阶级、矛盾、经济形势、革命前景、斗争原则、斗争策略分析</w:t>
      </w:r>
      <w:r w:rsidRPr="005D50C8">
        <w:rPr>
          <w:rFonts w:ascii="Times New Roman" w:eastAsia="宋体" w:hAnsi="Times New Roman" w:hint="eastAsia"/>
          <w:spacing w:val="-8"/>
          <w:sz w:val="30"/>
        </w:rPr>
        <w:t>)</w:t>
      </w:r>
      <w:r w:rsidRPr="005D50C8">
        <w:rPr>
          <w:rFonts w:ascii="Times New Roman" w:eastAsia="宋体" w:hAnsi="Times New Roman" w:hint="eastAsia"/>
          <w:spacing w:val="-8"/>
          <w:sz w:val="30"/>
        </w:rPr>
        <w:t>。</w:t>
      </w:r>
    </w:p>
    <w:p w14:paraId="7167F4C3" w14:textId="77777777" w:rsidR="005D50C8" w:rsidRPr="005D50C8" w:rsidRDefault="005D50C8" w:rsidP="005D50C8">
      <w:pPr>
        <w:widowControl/>
        <w:overflowPunct w:val="0"/>
        <w:topLinePunct/>
        <w:spacing w:before="60" w:after="60" w:line="400" w:lineRule="exact"/>
        <w:ind w:firstLineChars="200" w:firstLine="568"/>
        <w:rPr>
          <w:rFonts w:ascii="Times New Roman" w:eastAsia="黑体" w:hAnsi="Times New Roman"/>
          <w:spacing w:val="-8"/>
          <w:sz w:val="30"/>
        </w:rPr>
      </w:pPr>
      <w:r w:rsidRPr="005D50C8">
        <w:rPr>
          <w:rFonts w:ascii="Times New Roman" w:eastAsia="宋体" w:hAnsi="Times New Roman" w:hint="eastAsia"/>
          <w:spacing w:val="-8"/>
          <w:sz w:val="30"/>
        </w:rPr>
        <w:t>这几十本书，基本上包含了学习马列毛主义需要的</w:t>
      </w:r>
      <w:r w:rsidRPr="005D50C8">
        <w:rPr>
          <w:rFonts w:ascii="Times New Roman" w:eastAsia="黑体" w:hAnsi="Times New Roman" w:hint="eastAsia"/>
          <w:spacing w:val="-8"/>
          <w:sz w:val="30"/>
        </w:rPr>
        <w:t>方方面面</w:t>
      </w:r>
      <w:r w:rsidRPr="005D50C8">
        <w:rPr>
          <w:rFonts w:ascii="Times New Roman" w:eastAsia="宋体" w:hAnsi="Times New Roman" w:hint="eastAsia"/>
          <w:spacing w:val="-8"/>
          <w:sz w:val="30"/>
        </w:rPr>
        <w:t>的知识，是我们</w:t>
      </w:r>
      <w:r w:rsidRPr="005D50C8">
        <w:rPr>
          <w:rFonts w:ascii="Times New Roman" w:eastAsia="黑体" w:hAnsi="Times New Roman" w:hint="eastAsia"/>
          <w:spacing w:val="-8"/>
          <w:sz w:val="30"/>
        </w:rPr>
        <w:t>反复斟酌，从海量资料里面精挑细选</w:t>
      </w:r>
      <w:r w:rsidRPr="005D50C8">
        <w:rPr>
          <w:rFonts w:ascii="Times New Roman" w:eastAsia="宋体" w:hAnsi="Times New Roman" w:hint="eastAsia"/>
          <w:spacing w:val="-8"/>
          <w:sz w:val="30"/>
        </w:rPr>
        <w:t>出来的书。有志于学好马列主义的同学，</w:t>
      </w:r>
      <w:r w:rsidRPr="005D50C8">
        <w:rPr>
          <w:rFonts w:ascii="Times New Roman" w:eastAsia="黑体" w:hAnsi="Times New Roman" w:hint="eastAsia"/>
          <w:spacing w:val="-8"/>
          <w:sz w:val="30"/>
        </w:rPr>
        <w:t>建议从这些本书入手</w:t>
      </w:r>
      <w:r w:rsidRPr="005D50C8">
        <w:rPr>
          <w:rFonts w:ascii="Times New Roman" w:eastAsia="宋体" w:hAnsi="Times New Roman" w:hint="eastAsia"/>
          <w:spacing w:val="-8"/>
          <w:sz w:val="30"/>
        </w:rPr>
        <w:t>。</w:t>
      </w:r>
      <w:r w:rsidRPr="005D50C8">
        <w:rPr>
          <w:rFonts w:ascii="Times New Roman" w:eastAsia="黑体" w:hAnsi="Times New Roman" w:hint="eastAsia"/>
          <w:spacing w:val="-8"/>
          <w:sz w:val="30"/>
        </w:rPr>
        <w:t>精读这些书，就可以有一个非常好的理论基础了。</w:t>
      </w:r>
    </w:p>
    <w:p w14:paraId="3C25E3F0" w14:textId="1B454D8D" w:rsidR="005D50C8" w:rsidRPr="005D50C8" w:rsidRDefault="005D50C8" w:rsidP="005D50C8">
      <w:pPr>
        <w:widowControl/>
        <w:overflowPunct w:val="0"/>
        <w:topLinePunct/>
        <w:spacing w:before="60" w:after="60" w:line="400" w:lineRule="exact"/>
        <w:ind w:firstLineChars="200" w:firstLine="568"/>
        <w:rPr>
          <w:rFonts w:ascii="Times New Roman" w:eastAsia="宋体" w:hAnsi="Times New Roman"/>
          <w:spacing w:val="-8"/>
          <w:sz w:val="30"/>
        </w:rPr>
      </w:pPr>
      <w:r w:rsidRPr="005D50C8">
        <w:rPr>
          <w:rFonts w:ascii="Times New Roman" w:eastAsia="黑体" w:hAnsi="Times New Roman" w:hint="eastAsia"/>
          <w:color w:val="FF0000"/>
          <w:spacing w:val="-8"/>
          <w:sz w:val="30"/>
        </w:rPr>
        <w:t>第二章</w:t>
      </w:r>
      <w:r w:rsidRPr="005D50C8">
        <w:rPr>
          <w:rFonts w:ascii="Times New Roman" w:eastAsia="宋体" w:hAnsi="Times New Roman" w:hint="eastAsia"/>
          <w:spacing w:val="-8"/>
          <w:sz w:val="30"/>
        </w:rPr>
        <w:t xml:space="preserve"> </w:t>
      </w:r>
      <w:r w:rsidRPr="005D50C8">
        <w:rPr>
          <w:rFonts w:ascii="Times New Roman" w:eastAsia="宋体" w:hAnsi="Times New Roman" w:hint="eastAsia"/>
          <w:spacing w:val="-8"/>
          <w:sz w:val="30"/>
        </w:rPr>
        <w:t>是本册子的</w:t>
      </w:r>
      <w:r w:rsidRPr="005D50C8">
        <w:rPr>
          <w:rFonts w:ascii="Times New Roman" w:eastAsia="黑体" w:hAnsi="Times New Roman" w:hint="eastAsia"/>
          <w:color w:val="FF0000"/>
          <w:spacing w:val="-8"/>
          <w:sz w:val="30"/>
        </w:rPr>
        <w:t>核心学习资料</w:t>
      </w:r>
      <w:r w:rsidRPr="005D50C8">
        <w:rPr>
          <w:rFonts w:ascii="Times New Roman" w:eastAsia="宋体" w:hAnsi="Times New Roman" w:hint="eastAsia"/>
          <w:spacing w:val="-8"/>
          <w:sz w:val="30"/>
        </w:rPr>
        <w:t>，是我们</w:t>
      </w:r>
      <w:r w:rsidRPr="005D50C8">
        <w:rPr>
          <w:rFonts w:ascii="Times New Roman" w:eastAsia="黑体" w:hAnsi="Times New Roman" w:hint="eastAsia"/>
          <w:color w:val="FF0000"/>
          <w:spacing w:val="-8"/>
          <w:sz w:val="30"/>
        </w:rPr>
        <w:t>最高推荐优先级</w:t>
      </w:r>
      <w:r w:rsidRPr="005D50C8">
        <w:rPr>
          <w:rFonts w:ascii="Times New Roman" w:eastAsia="宋体" w:hAnsi="Times New Roman" w:hint="eastAsia"/>
          <w:spacing w:val="-8"/>
          <w:sz w:val="30"/>
        </w:rPr>
        <w:t>的学习资料，也是我们推荐的</w:t>
      </w:r>
      <w:r w:rsidRPr="005D50C8">
        <w:rPr>
          <w:rFonts w:ascii="Times New Roman" w:eastAsia="黑体" w:hAnsi="Times New Roman" w:hint="eastAsia"/>
          <w:color w:val="FF0000"/>
          <w:spacing w:val="-8"/>
          <w:sz w:val="30"/>
        </w:rPr>
        <w:t>入门资料</w:t>
      </w:r>
      <w:r w:rsidRPr="005D50C8">
        <w:rPr>
          <w:rFonts w:ascii="Times New Roman" w:eastAsia="宋体" w:hAnsi="Times New Roman" w:hint="eastAsia"/>
          <w:spacing w:val="-8"/>
          <w:sz w:val="30"/>
        </w:rPr>
        <w:t>。</w:t>
      </w:r>
      <w:r w:rsidR="00FE24A5" w:rsidRPr="004E78EF">
        <w:rPr>
          <w:rFonts w:ascii="Times New Roman" w:eastAsia="宋体" w:hAnsi="Times New Roman" w:hint="eastAsia"/>
          <w:spacing w:val="-8"/>
          <w:sz w:val="30"/>
          <w:u w:val="wave"/>
        </w:rPr>
        <w:t>学完第二章里面的大约这</w:t>
      </w:r>
      <w:r w:rsidR="00FE24A5" w:rsidRPr="004E78EF">
        <w:rPr>
          <w:rStyle w:val="af3"/>
          <w:rFonts w:hint="eastAsia"/>
          <w:u w:val="wave"/>
        </w:rPr>
        <w:t>10</w:t>
      </w:r>
      <w:r w:rsidR="00FE24A5" w:rsidRPr="004E78EF">
        <w:rPr>
          <w:rStyle w:val="af3"/>
          <w:u w:val="wave"/>
        </w:rPr>
        <w:t>本书和</w:t>
      </w:r>
      <w:r w:rsidR="00FE24A5" w:rsidRPr="004E78EF">
        <w:rPr>
          <w:rStyle w:val="af3"/>
          <w:rFonts w:hint="eastAsia"/>
          <w:u w:val="wave"/>
        </w:rPr>
        <w:t>资料</w:t>
      </w:r>
      <w:r w:rsidR="00FE24A5" w:rsidRPr="004E78EF">
        <w:rPr>
          <w:rFonts w:hint="eastAsia"/>
          <w:u w:val="wave"/>
        </w:rPr>
        <w:t>，</w:t>
      </w:r>
      <w:r w:rsidRPr="004E78EF">
        <w:rPr>
          <w:rFonts w:ascii="Times New Roman" w:eastAsia="宋体" w:hAnsi="Times New Roman" w:hint="eastAsia"/>
          <w:spacing w:val="-8"/>
          <w:sz w:val="30"/>
          <w:u w:val="wave"/>
        </w:rPr>
        <w:t>我们认为这已经</w:t>
      </w:r>
      <w:r w:rsidRPr="004E78EF">
        <w:rPr>
          <w:rFonts w:ascii="Times New Roman" w:eastAsia="黑体" w:hAnsi="Times New Roman" w:hint="eastAsia"/>
          <w:color w:val="FF0000"/>
          <w:spacing w:val="-8"/>
          <w:sz w:val="30"/>
          <w:u w:val="wave"/>
        </w:rPr>
        <w:t>足够你入门</w:t>
      </w:r>
      <w:r w:rsidRPr="004E78EF">
        <w:rPr>
          <w:rFonts w:ascii="Times New Roman" w:eastAsia="宋体" w:hAnsi="Times New Roman" w:hint="eastAsia"/>
          <w:spacing w:val="-8"/>
          <w:sz w:val="30"/>
          <w:u w:val="wave"/>
        </w:rPr>
        <w:t>了。</w:t>
      </w:r>
      <w:r w:rsidRPr="005D50C8">
        <w:rPr>
          <w:rFonts w:ascii="Times New Roman" w:eastAsia="宋体" w:hAnsi="Times New Roman" w:hint="eastAsia"/>
          <w:spacing w:val="-8"/>
          <w:sz w:val="30"/>
        </w:rPr>
        <w:t>如果你想更深入学习，提高理论水平，那就可以读第三章里面的书。读完第三章里的书后，可以继续读第四章、第六章、第七章里的书。</w:t>
      </w:r>
    </w:p>
    <w:p w14:paraId="14A634D9" w14:textId="77777777" w:rsidR="005D50C8" w:rsidRPr="005D50C8" w:rsidRDefault="005D50C8" w:rsidP="005D50C8">
      <w:pPr>
        <w:widowControl/>
        <w:overflowPunct w:val="0"/>
        <w:topLinePunct/>
        <w:spacing w:before="60" w:after="60" w:line="400" w:lineRule="exact"/>
        <w:ind w:firstLineChars="200" w:firstLine="568"/>
        <w:rPr>
          <w:rFonts w:ascii="Times New Roman" w:eastAsia="黑体" w:hAnsi="Times New Roman"/>
          <w:spacing w:val="-8"/>
          <w:sz w:val="30"/>
        </w:rPr>
      </w:pPr>
      <w:r w:rsidRPr="005D50C8">
        <w:rPr>
          <w:rFonts w:ascii="Times New Roman" w:eastAsia="黑体" w:hAnsi="Times New Roman" w:hint="eastAsia"/>
          <w:spacing w:val="-8"/>
          <w:sz w:val="30"/>
        </w:rPr>
        <w:t>阅读第二章里面的书，建议按照我们给出的顺序去读。</w:t>
      </w:r>
    </w:p>
    <w:p w14:paraId="47462752" w14:textId="77777777" w:rsidR="005D50C8" w:rsidRPr="005D50C8" w:rsidRDefault="005D50C8" w:rsidP="005D50C8">
      <w:pPr>
        <w:keepNext/>
        <w:keepLines/>
        <w:widowControl/>
        <w:spacing w:before="180" w:after="60"/>
        <w:jc w:val="center"/>
        <w:outlineLvl w:val="2"/>
        <w:rPr>
          <w:rFonts w:ascii="Times New Roman" w:eastAsia="华文中宋" w:hAnsi="Times New Roman"/>
          <w:b/>
          <w:sz w:val="33"/>
          <w:szCs w:val="34"/>
        </w:rPr>
      </w:pPr>
      <w:r w:rsidRPr="005D50C8">
        <w:rPr>
          <w:rFonts w:ascii="Times New Roman" w:eastAsia="华文中宋" w:hAnsi="Times New Roman" w:hint="eastAsia"/>
          <w:b/>
          <w:sz w:val="33"/>
          <w:szCs w:val="34"/>
        </w:rPr>
        <w:lastRenderedPageBreak/>
        <w:t>读</w:t>
      </w:r>
      <w:r w:rsidRPr="005D50C8">
        <w:rPr>
          <w:rFonts w:ascii="Times New Roman" w:eastAsia="华文中宋" w:hAnsi="Times New Roman" w:hint="eastAsia"/>
          <w:b/>
          <w:sz w:val="33"/>
          <w:szCs w:val="34"/>
        </w:rPr>
        <w:t>10</w:t>
      </w:r>
      <w:r w:rsidRPr="005D50C8">
        <w:rPr>
          <w:rFonts w:ascii="Times New Roman" w:eastAsia="华文中宋" w:hAnsi="Times New Roman" w:hint="eastAsia"/>
          <w:b/>
          <w:sz w:val="33"/>
          <w:szCs w:val="34"/>
        </w:rPr>
        <w:t>本书？我嫌多怎么办？</w:t>
      </w:r>
    </w:p>
    <w:p w14:paraId="695F615C" w14:textId="77777777" w:rsidR="005D50C8" w:rsidRPr="005D50C8" w:rsidRDefault="005D50C8" w:rsidP="005D50C8">
      <w:pPr>
        <w:widowControl/>
        <w:overflowPunct w:val="0"/>
        <w:topLinePunct/>
        <w:spacing w:before="60" w:after="60" w:line="400" w:lineRule="exact"/>
        <w:ind w:firstLineChars="200" w:firstLine="568"/>
        <w:rPr>
          <w:rStyle w:val="af3"/>
        </w:rPr>
      </w:pPr>
      <w:r w:rsidRPr="005D50C8">
        <w:rPr>
          <w:rFonts w:ascii="Times New Roman" w:eastAsia="黑体" w:hAnsi="Times New Roman" w:hint="eastAsia"/>
          <w:spacing w:val="-8"/>
          <w:sz w:val="30"/>
        </w:rPr>
        <w:t>假如你时间和精力很少，只能读一、两本书来</w:t>
      </w:r>
      <w:r w:rsidRPr="005D50C8">
        <w:rPr>
          <w:rFonts w:ascii="Times New Roman" w:eastAsia="宋体" w:hAnsi="Times New Roman" w:hint="eastAsia"/>
          <w:spacing w:val="-8"/>
          <w:sz w:val="30"/>
        </w:rPr>
        <w:t>学马列毛主义，那么我们就给你这样的建议：</w:t>
      </w:r>
      <w:r w:rsidRPr="005D50C8">
        <w:rPr>
          <w:rFonts w:ascii="Times New Roman" w:eastAsia="黑体" w:hAnsi="Times New Roman" w:hint="eastAsia"/>
          <w:color w:val="FF0000"/>
          <w:spacing w:val="-8"/>
          <w:sz w:val="30"/>
        </w:rPr>
        <w:t>先读《共和国的历程》，后读《艾思奇讲稿选》</w:t>
      </w:r>
      <w:r w:rsidRPr="005D50C8">
        <w:rPr>
          <w:rFonts w:ascii="Times New Roman" w:eastAsia="宋体" w:hAnsi="Times New Roman" w:hint="eastAsia"/>
          <w:spacing w:val="-8"/>
          <w:sz w:val="30"/>
        </w:rPr>
        <w:t>。如果你只有时间和精力读两本书，那就是这两本书了。因为第二章里面</w:t>
      </w:r>
      <w:r w:rsidRPr="005D50C8">
        <w:rPr>
          <w:rFonts w:ascii="Times New Roman" w:eastAsia="黑体" w:hAnsi="Times New Roman" w:hint="eastAsia"/>
          <w:color w:val="FF0000"/>
          <w:spacing w:val="-8"/>
          <w:sz w:val="30"/>
        </w:rPr>
        <w:t>最核心的资料，是《艾思奇讲稿选》</w:t>
      </w:r>
      <w:r w:rsidRPr="005D50C8">
        <w:rPr>
          <w:rFonts w:ascii="Times New Roman" w:eastAsia="宋体" w:hAnsi="Times New Roman" w:hint="eastAsia"/>
          <w:spacing w:val="-8"/>
          <w:sz w:val="30"/>
        </w:rPr>
        <w:t>，但是</w:t>
      </w:r>
      <w:r w:rsidRPr="005D50C8">
        <w:rPr>
          <w:rStyle w:val="af3"/>
          <w:rFonts w:hint="eastAsia"/>
        </w:rPr>
        <w:t>读《艾思奇讲稿选》的前提，是先读《共和国的历程》。因为要先读历史，后学理论。</w:t>
      </w:r>
    </w:p>
    <w:p w14:paraId="0B26E7D5" w14:textId="77777777" w:rsidR="005D50C8" w:rsidRPr="005D50C8" w:rsidRDefault="005D50C8" w:rsidP="005D50C8">
      <w:pPr>
        <w:widowControl/>
        <w:overflowPunct w:val="0"/>
        <w:topLinePunct/>
        <w:spacing w:before="60" w:after="60" w:line="400" w:lineRule="exact"/>
        <w:ind w:firstLineChars="200" w:firstLine="568"/>
        <w:rPr>
          <w:rFonts w:ascii="Times New Roman" w:eastAsia="黑体" w:hAnsi="Times New Roman"/>
          <w:spacing w:val="-8"/>
          <w:sz w:val="30"/>
        </w:rPr>
      </w:pPr>
      <w:r w:rsidRPr="005D50C8">
        <w:rPr>
          <w:rFonts w:ascii="Times New Roman" w:eastAsia="宋体" w:hAnsi="Times New Roman"/>
          <w:spacing w:val="-8"/>
          <w:sz w:val="30"/>
        </w:rPr>
        <w:t>其次，建议多看看</w:t>
      </w:r>
      <w:r w:rsidRPr="005D50C8">
        <w:rPr>
          <w:rFonts w:ascii="Times New Roman" w:eastAsia="宋体" w:hAnsi="Times New Roman" w:hint="eastAsia"/>
          <w:spacing w:val="-8"/>
          <w:sz w:val="30"/>
        </w:rPr>
        <w:t>阳和平老师在</w:t>
      </w:r>
      <w:r w:rsidRPr="005D50C8">
        <w:rPr>
          <w:rFonts w:ascii="Times New Roman" w:eastAsia="宋体" w:hAnsi="Times New Roman" w:hint="eastAsia"/>
          <w:spacing w:val="-8"/>
          <w:sz w:val="30"/>
        </w:rPr>
        <w:t>Bilibili</w:t>
      </w:r>
      <w:r w:rsidRPr="005D50C8">
        <w:rPr>
          <w:rFonts w:ascii="Times New Roman" w:eastAsia="宋体" w:hAnsi="Times New Roman" w:hint="eastAsia"/>
          <w:spacing w:val="-8"/>
          <w:sz w:val="30"/>
        </w:rPr>
        <w:t>网站上的视频，以及以前他在马列毛论坛上的专题讲座的音频。</w:t>
      </w:r>
      <w:r w:rsidRPr="005D50C8">
        <w:rPr>
          <w:rFonts w:ascii="Times New Roman" w:eastAsia="黑体" w:hAnsi="Times New Roman" w:hint="eastAsia"/>
          <w:color w:val="FF0000"/>
          <w:spacing w:val="-8"/>
          <w:sz w:val="30"/>
        </w:rPr>
        <w:t>如果这些专题讲座的音频有文字稿</w:t>
      </w:r>
      <w:r w:rsidRPr="005D50C8">
        <w:rPr>
          <w:rFonts w:ascii="Times New Roman" w:eastAsia="黑体" w:hAnsi="Times New Roman" w:hint="eastAsia"/>
          <w:spacing w:val="-8"/>
          <w:sz w:val="30"/>
        </w:rPr>
        <w:t>，</w:t>
      </w:r>
      <w:r w:rsidRPr="005D50C8">
        <w:rPr>
          <w:rFonts w:ascii="Times New Roman" w:eastAsia="宋体" w:hAnsi="Times New Roman" w:hint="eastAsia"/>
          <w:spacing w:val="-8"/>
          <w:sz w:val="30"/>
        </w:rPr>
        <w:t>那么这个文字稿，我们列为你可以读的</w:t>
      </w:r>
      <w:r w:rsidRPr="005D50C8">
        <w:rPr>
          <w:rFonts w:ascii="Times New Roman" w:eastAsia="黑体" w:hAnsi="Times New Roman" w:hint="eastAsia"/>
          <w:color w:val="FF0000"/>
          <w:spacing w:val="-8"/>
          <w:sz w:val="30"/>
        </w:rPr>
        <w:t>第三本书</w:t>
      </w:r>
      <w:r w:rsidRPr="005D50C8">
        <w:rPr>
          <w:rFonts w:ascii="Times New Roman" w:eastAsia="黑体" w:hAnsi="Times New Roman" w:hint="eastAsia"/>
          <w:spacing w:val="-8"/>
          <w:sz w:val="30"/>
        </w:rPr>
        <w:t>。</w:t>
      </w:r>
    </w:p>
    <w:p w14:paraId="6E988EF2" w14:textId="01CB3650" w:rsidR="005D50C8" w:rsidRDefault="00124DAA" w:rsidP="005D50C8">
      <w:pPr>
        <w:widowControl/>
        <w:overflowPunct w:val="0"/>
        <w:topLinePunct/>
        <w:spacing w:before="60" w:after="60" w:line="400" w:lineRule="exact"/>
        <w:ind w:firstLineChars="200" w:firstLine="568"/>
        <w:rPr>
          <w:rFonts w:ascii="Times New Roman" w:eastAsia="黑体" w:hAnsi="Times New Roman"/>
          <w:spacing w:val="-8"/>
          <w:sz w:val="30"/>
        </w:rPr>
      </w:pPr>
      <w:r w:rsidRPr="00124DAA">
        <w:rPr>
          <w:rFonts w:ascii="Times New Roman" w:eastAsia="黑体" w:hAnsi="Times New Roman" w:hint="eastAsia"/>
          <w:spacing w:val="-8"/>
          <w:sz w:val="30"/>
        </w:rPr>
        <w:t>嫌</w:t>
      </w:r>
      <w:r>
        <w:rPr>
          <w:rFonts w:ascii="Times New Roman" w:eastAsia="黑体" w:hAnsi="Times New Roman" w:hint="eastAsia"/>
          <w:spacing w:val="-8"/>
          <w:sz w:val="30"/>
        </w:rPr>
        <w:t>读</w:t>
      </w:r>
      <w:r>
        <w:rPr>
          <w:rFonts w:ascii="Times New Roman" w:eastAsia="黑体" w:hAnsi="Times New Roman" w:hint="eastAsia"/>
          <w:spacing w:val="-8"/>
          <w:sz w:val="30"/>
        </w:rPr>
        <w:t>10</w:t>
      </w:r>
      <w:r>
        <w:rPr>
          <w:rFonts w:ascii="Times New Roman" w:eastAsia="黑体" w:hAnsi="Times New Roman" w:hint="eastAsia"/>
          <w:spacing w:val="-8"/>
          <w:sz w:val="30"/>
        </w:rPr>
        <w:t>本书多？</w:t>
      </w:r>
      <w:r w:rsidR="005D50C8" w:rsidRPr="005D50C8">
        <w:rPr>
          <w:rFonts w:ascii="Times New Roman" w:eastAsia="黑体" w:hAnsi="Times New Roman"/>
          <w:spacing w:val="-8"/>
          <w:sz w:val="30"/>
        </w:rPr>
        <w:t>那么你就读这三本书吧！</w:t>
      </w:r>
    </w:p>
    <w:p w14:paraId="1A1F84A2" w14:textId="77777777" w:rsidR="002E7D17" w:rsidRDefault="002E7D17" w:rsidP="005D50C8">
      <w:pPr>
        <w:widowControl/>
        <w:overflowPunct w:val="0"/>
        <w:topLinePunct/>
        <w:spacing w:before="60" w:after="60" w:line="400" w:lineRule="exact"/>
        <w:ind w:firstLineChars="200" w:firstLine="568"/>
        <w:rPr>
          <w:rFonts w:ascii="Times New Roman" w:eastAsia="黑体" w:hAnsi="Times New Roman"/>
          <w:spacing w:val="-8"/>
          <w:sz w:val="30"/>
        </w:rPr>
      </w:pPr>
    </w:p>
    <w:p w14:paraId="521C95E5" w14:textId="77777777" w:rsidR="002E7D17" w:rsidRDefault="002E7D17" w:rsidP="0001777F">
      <w:pPr>
        <w:widowControl/>
        <w:overflowPunct w:val="0"/>
        <w:topLinePunct/>
        <w:spacing w:before="60" w:after="60" w:line="400" w:lineRule="exact"/>
        <w:rPr>
          <w:rFonts w:ascii="Times New Roman" w:eastAsia="宋体" w:hAnsi="Times New Roman"/>
          <w:spacing w:val="-8"/>
          <w:sz w:val="30"/>
        </w:rPr>
      </w:pPr>
    </w:p>
    <w:p w14:paraId="71795B06" w14:textId="77777777" w:rsidR="0001777F" w:rsidRPr="005D50C8" w:rsidRDefault="0001777F" w:rsidP="0001777F">
      <w:pPr>
        <w:widowControl/>
        <w:overflowPunct w:val="0"/>
        <w:topLinePunct/>
        <w:spacing w:before="60" w:after="60" w:line="400" w:lineRule="exact"/>
        <w:rPr>
          <w:rFonts w:ascii="Times New Roman" w:eastAsia="宋体" w:hAnsi="Times New Roman"/>
          <w:spacing w:val="-8"/>
          <w:sz w:val="30"/>
        </w:rPr>
      </w:pPr>
    </w:p>
    <w:p w14:paraId="24D1E518" w14:textId="65E6094A" w:rsidR="002E7D17" w:rsidRPr="0054220C" w:rsidRDefault="002E7D17" w:rsidP="002E7D17">
      <w:pPr>
        <w:widowControl/>
        <w:overflowPunct w:val="0"/>
        <w:topLinePunct/>
        <w:spacing w:before="60" w:after="60" w:line="400" w:lineRule="exact"/>
        <w:ind w:firstLineChars="200" w:firstLine="568"/>
        <w:rPr>
          <w:rFonts w:ascii="Times New Roman" w:eastAsia="黑体" w:hAnsi="Times New Roman"/>
          <w:spacing w:val="-8"/>
          <w:sz w:val="30"/>
        </w:rPr>
      </w:pPr>
      <w:r w:rsidRPr="0054220C">
        <w:rPr>
          <w:rFonts w:ascii="Times New Roman" w:eastAsia="黑体" w:hAnsi="Times New Roman" w:hint="eastAsia"/>
          <w:spacing w:val="-8"/>
          <w:sz w:val="30"/>
        </w:rPr>
        <w:t>提醒：</w:t>
      </w:r>
      <w:r>
        <w:rPr>
          <w:rFonts w:ascii="Times New Roman" w:eastAsia="黑体" w:hAnsi="Times New Roman" w:hint="eastAsia"/>
          <w:spacing w:val="-8"/>
          <w:sz w:val="30"/>
        </w:rPr>
        <w:t>本册子</w:t>
      </w:r>
      <w:r w:rsidRPr="0054220C">
        <w:rPr>
          <w:rFonts w:ascii="Times New Roman" w:eastAsia="黑体" w:hAnsi="Times New Roman" w:hint="eastAsia"/>
          <w:spacing w:val="-8"/>
          <w:sz w:val="30"/>
        </w:rPr>
        <w:t>列出的这些书，如果在内网找不到，</w:t>
      </w:r>
      <w:r w:rsidR="0001777F">
        <w:rPr>
          <w:rFonts w:ascii="Times New Roman" w:eastAsia="黑体" w:hAnsi="Times New Roman" w:hint="eastAsia"/>
          <w:spacing w:val="-8"/>
          <w:sz w:val="30"/>
        </w:rPr>
        <w:t>绝大部分</w:t>
      </w:r>
      <w:r w:rsidRPr="00982493">
        <w:rPr>
          <w:rFonts w:ascii="Times New Roman" w:eastAsia="黑体" w:hAnsi="Times New Roman" w:hint="eastAsia"/>
          <w:spacing w:val="-8"/>
          <w:sz w:val="30"/>
        </w:rPr>
        <w:t>均可以去墙外</w:t>
      </w:r>
      <w:r w:rsidRPr="00982493">
        <w:rPr>
          <w:rFonts w:ascii="Times New Roman" w:eastAsia="黑体" w:hAnsi="Times New Roman" w:hint="eastAsia"/>
          <w:spacing w:val="-8"/>
          <w:sz w:val="30"/>
        </w:rPr>
        <w:t>Z-Library</w:t>
      </w:r>
      <w:r w:rsidRPr="00982493">
        <w:rPr>
          <w:rFonts w:ascii="Times New Roman" w:eastAsia="黑体" w:hAnsi="Times New Roman" w:hint="eastAsia"/>
          <w:spacing w:val="-8"/>
          <w:sz w:val="30"/>
        </w:rPr>
        <w:t>网站上找到</w:t>
      </w:r>
      <w:r w:rsidRPr="00982493">
        <w:rPr>
          <w:rFonts w:ascii="Times New Roman" w:eastAsia="黑体" w:hAnsi="Times New Roman" w:hint="eastAsia"/>
          <w:spacing w:val="-8"/>
          <w:sz w:val="30"/>
        </w:rPr>
        <w:t>epub</w:t>
      </w:r>
      <w:r w:rsidRPr="00982493">
        <w:rPr>
          <w:rFonts w:ascii="Times New Roman" w:eastAsia="黑体" w:hAnsi="Times New Roman" w:hint="eastAsia"/>
          <w:spacing w:val="-8"/>
          <w:sz w:val="30"/>
        </w:rPr>
        <w:t>格式或者</w:t>
      </w:r>
      <w:r w:rsidRPr="00982493">
        <w:rPr>
          <w:rFonts w:ascii="Times New Roman" w:eastAsia="黑体" w:hAnsi="Times New Roman" w:hint="eastAsia"/>
          <w:spacing w:val="-8"/>
          <w:sz w:val="30"/>
        </w:rPr>
        <w:t>PDF</w:t>
      </w:r>
      <w:r w:rsidRPr="00982493">
        <w:rPr>
          <w:rFonts w:ascii="Times New Roman" w:eastAsia="黑体" w:hAnsi="Times New Roman" w:hint="eastAsia"/>
          <w:spacing w:val="-8"/>
          <w:sz w:val="30"/>
        </w:rPr>
        <w:t>格式电子版。</w:t>
      </w:r>
      <w:r>
        <w:rPr>
          <w:rFonts w:ascii="Times New Roman" w:eastAsia="黑体" w:hAnsi="Times New Roman" w:hint="eastAsia"/>
          <w:spacing w:val="-8"/>
          <w:sz w:val="30"/>
        </w:rPr>
        <w:t>e</w:t>
      </w:r>
      <w:r w:rsidRPr="00E570AD">
        <w:rPr>
          <w:rFonts w:ascii="Times New Roman" w:eastAsia="黑体" w:hAnsi="Times New Roman" w:hint="eastAsia"/>
          <w:spacing w:val="-8"/>
          <w:sz w:val="30"/>
        </w:rPr>
        <w:t>pub</w:t>
      </w:r>
      <w:r>
        <w:rPr>
          <w:rFonts w:ascii="Times New Roman" w:eastAsia="黑体" w:hAnsi="Times New Roman" w:hint="eastAsia"/>
          <w:spacing w:val="-8"/>
          <w:sz w:val="30"/>
        </w:rPr>
        <w:t>格式电子书更适合手机等电子设备阅读；</w:t>
      </w:r>
      <w:r w:rsidRPr="00982493">
        <w:rPr>
          <w:rFonts w:ascii="Times New Roman" w:eastAsia="黑体" w:hAnsi="Times New Roman" w:hint="eastAsia"/>
          <w:spacing w:val="-8"/>
          <w:sz w:val="30"/>
        </w:rPr>
        <w:t>如果需要纸质版，建议下载</w:t>
      </w:r>
      <w:r w:rsidRPr="00982493">
        <w:rPr>
          <w:rFonts w:ascii="Times New Roman" w:eastAsia="黑体" w:hAnsi="Times New Roman" w:hint="eastAsia"/>
          <w:spacing w:val="-8"/>
          <w:sz w:val="30"/>
        </w:rPr>
        <w:t>PDF</w:t>
      </w:r>
      <w:r w:rsidRPr="00982493">
        <w:rPr>
          <w:rFonts w:ascii="Times New Roman" w:eastAsia="黑体" w:hAnsi="Times New Roman" w:hint="eastAsia"/>
          <w:spacing w:val="-8"/>
          <w:sz w:val="30"/>
        </w:rPr>
        <w:t>格式自行打印很便宜，不建议在孔夫子旧书网等二手书网上，购买天价旧书。</w:t>
      </w:r>
    </w:p>
    <w:p w14:paraId="34D03894" w14:textId="77777777" w:rsidR="00D24D98" w:rsidRDefault="00D24D98">
      <w:pPr>
        <w:widowControl/>
        <w:jc w:val="left"/>
        <w:rPr>
          <w:rFonts w:hint="eastAsia"/>
        </w:rPr>
      </w:pPr>
    </w:p>
    <w:sectPr w:rsidR="00D24D98" w:rsidSect="005903AD">
      <w:headerReference w:type="default" r:id="rId22"/>
      <w:footerReference w:type="default" r:id="rId23"/>
      <w:footnotePr>
        <w:numFmt w:val="decimalEnclosedCircleChinese"/>
        <w:numRestart w:val="eachPage"/>
      </w:footnotePr>
      <w:type w:val="oddPage"/>
      <w:pgSz w:w="8392" w:h="11907"/>
      <w:pgMar w:top="720" w:right="1004" w:bottom="720" w:left="1004" w:header="850" w:footer="283"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BDBF0" w14:textId="77777777" w:rsidR="009E2F50" w:rsidRDefault="009E2F50" w:rsidP="00C32BDA">
      <w:pPr>
        <w:rPr>
          <w:rFonts w:hint="eastAsia"/>
        </w:rPr>
      </w:pPr>
      <w:r>
        <w:separator/>
      </w:r>
    </w:p>
  </w:endnote>
  <w:endnote w:type="continuationSeparator" w:id="0">
    <w:p w14:paraId="106E8737" w14:textId="77777777" w:rsidR="009E2F50" w:rsidRDefault="009E2F50" w:rsidP="00C32B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mn-cs">
    <w:altName w:val="Cambria"/>
    <w:panose1 w:val="00000000000000000000"/>
    <w:charset w:val="00"/>
    <w:family w:val="roman"/>
    <w:notTrueType/>
    <w:pitch w:val="default"/>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0447"/>
      <w:docPartObj>
        <w:docPartGallery w:val="Page Numbers (Bottom of Page)"/>
        <w:docPartUnique/>
      </w:docPartObj>
    </w:sdtPr>
    <w:sdtEndPr>
      <w:rPr>
        <w:rFonts w:ascii="Times New Roman" w:hAnsi="Times New Roman" w:cs="Times New Roman"/>
        <w:b/>
        <w:bCs/>
        <w:sz w:val="21"/>
        <w:szCs w:val="21"/>
      </w:rPr>
    </w:sdtEndPr>
    <w:sdtContent>
      <w:p w14:paraId="362AA9E2" w14:textId="77777777" w:rsidR="00F743E7" w:rsidRPr="00243A0E" w:rsidRDefault="00F743E7" w:rsidP="00F743E7">
        <w:pPr>
          <w:pStyle w:val="a6"/>
          <w:rPr>
            <w:rFonts w:ascii="Times New Roman" w:hAnsi="Times New Roman" w:cs="Times New Roman"/>
            <w:b/>
            <w:bCs/>
            <w:sz w:val="21"/>
            <w:szCs w:val="21"/>
          </w:rPr>
        </w:pPr>
        <w:r w:rsidRPr="00243A0E">
          <w:rPr>
            <w:rFonts w:ascii="Times New Roman" w:hAnsi="Times New Roman" w:cs="Times New Roman"/>
            <w:b/>
            <w:bCs/>
            <w:sz w:val="21"/>
            <w:szCs w:val="21"/>
          </w:rPr>
          <w:fldChar w:fldCharType="begin"/>
        </w:r>
        <w:r w:rsidRPr="00243A0E">
          <w:rPr>
            <w:rFonts w:ascii="Times New Roman" w:hAnsi="Times New Roman" w:cs="Times New Roman"/>
            <w:b/>
            <w:bCs/>
            <w:sz w:val="21"/>
            <w:szCs w:val="21"/>
          </w:rPr>
          <w:instrText>PAGE   \* MERGEFORMAT</w:instrText>
        </w:r>
        <w:r w:rsidRPr="00243A0E">
          <w:rPr>
            <w:rFonts w:ascii="Times New Roman" w:hAnsi="Times New Roman" w:cs="Times New Roman"/>
            <w:b/>
            <w:bCs/>
            <w:sz w:val="21"/>
            <w:szCs w:val="21"/>
          </w:rPr>
          <w:fldChar w:fldCharType="separate"/>
        </w:r>
        <w:r w:rsidRPr="00243A0E">
          <w:rPr>
            <w:rFonts w:ascii="Times New Roman" w:hAnsi="Times New Roman" w:cs="Times New Roman"/>
            <w:b/>
            <w:bCs/>
            <w:sz w:val="21"/>
            <w:szCs w:val="21"/>
            <w:lang w:val="zh-CN"/>
          </w:rPr>
          <w:t>2</w:t>
        </w:r>
        <w:r w:rsidRPr="00243A0E">
          <w:rPr>
            <w:rFonts w:ascii="Times New Roman" w:hAnsi="Times New Roman" w:cs="Times New Roman"/>
            <w:b/>
            <w:bCs/>
            <w:sz w:val="21"/>
            <w:szCs w:val="21"/>
          </w:rPr>
          <w:fldChar w:fldCharType="end"/>
        </w:r>
      </w:p>
    </w:sdtContent>
  </w:sdt>
  <w:p w14:paraId="1DC40C02" w14:textId="77777777" w:rsidR="00F743E7" w:rsidRDefault="00F743E7">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722202"/>
      <w:docPartObj>
        <w:docPartGallery w:val="Page Numbers (Bottom of Page)"/>
        <w:docPartUnique/>
      </w:docPartObj>
    </w:sdtPr>
    <w:sdtEndPr>
      <w:rPr>
        <w:rFonts w:ascii="Times New Roman" w:hAnsi="Times New Roman" w:cs="Times New Roman"/>
        <w:b/>
        <w:bCs/>
        <w:sz w:val="21"/>
        <w:szCs w:val="21"/>
      </w:rPr>
    </w:sdtEndPr>
    <w:sdtContent>
      <w:p w14:paraId="70D2B7CE" w14:textId="77777777" w:rsidR="00F743E7" w:rsidRPr="001959CA" w:rsidRDefault="00F743E7">
        <w:pPr>
          <w:pStyle w:val="a6"/>
          <w:jc w:val="right"/>
          <w:rPr>
            <w:rFonts w:ascii="Times New Roman" w:hAnsi="Times New Roman" w:cs="Times New Roman"/>
            <w:b/>
            <w:bCs/>
            <w:sz w:val="21"/>
            <w:szCs w:val="21"/>
          </w:rPr>
        </w:pPr>
        <w:r w:rsidRPr="001959CA">
          <w:rPr>
            <w:rFonts w:ascii="Times New Roman" w:hAnsi="Times New Roman" w:cs="Times New Roman"/>
            <w:b/>
            <w:bCs/>
            <w:sz w:val="21"/>
            <w:szCs w:val="21"/>
          </w:rPr>
          <w:fldChar w:fldCharType="begin"/>
        </w:r>
        <w:r w:rsidRPr="001959CA">
          <w:rPr>
            <w:rFonts w:ascii="Times New Roman" w:hAnsi="Times New Roman" w:cs="Times New Roman"/>
            <w:b/>
            <w:bCs/>
            <w:sz w:val="21"/>
            <w:szCs w:val="21"/>
          </w:rPr>
          <w:instrText>PAGE   \* MERGEFORMAT</w:instrText>
        </w:r>
        <w:r w:rsidRPr="001959CA">
          <w:rPr>
            <w:rFonts w:ascii="Times New Roman" w:hAnsi="Times New Roman" w:cs="Times New Roman"/>
            <w:b/>
            <w:bCs/>
            <w:sz w:val="21"/>
            <w:szCs w:val="21"/>
          </w:rPr>
          <w:fldChar w:fldCharType="separate"/>
        </w:r>
        <w:r w:rsidRPr="001959CA">
          <w:rPr>
            <w:rFonts w:ascii="Times New Roman" w:hAnsi="Times New Roman" w:cs="Times New Roman"/>
            <w:b/>
            <w:bCs/>
            <w:sz w:val="21"/>
            <w:szCs w:val="21"/>
            <w:lang w:val="zh-CN"/>
          </w:rPr>
          <w:t>2</w:t>
        </w:r>
        <w:r w:rsidRPr="001959CA">
          <w:rPr>
            <w:rFonts w:ascii="Times New Roman" w:hAnsi="Times New Roman" w:cs="Times New Roman"/>
            <w:b/>
            <w:bCs/>
            <w:sz w:val="21"/>
            <w:szCs w:val="21"/>
          </w:rPr>
          <w:fldChar w:fldCharType="end"/>
        </w:r>
      </w:p>
    </w:sdtContent>
  </w:sdt>
  <w:p w14:paraId="5EE2467B" w14:textId="77777777" w:rsidR="00F743E7" w:rsidRDefault="00F743E7">
    <w:pPr>
      <w:pStyle w:val="a6"/>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567856"/>
      <w:docPartObj>
        <w:docPartGallery w:val="Page Numbers (Bottom of Page)"/>
        <w:docPartUnique/>
      </w:docPartObj>
    </w:sdtPr>
    <w:sdtEndPr>
      <w:rPr>
        <w:rFonts w:ascii="Times New Roman" w:hAnsi="Times New Roman" w:cs="Times New Roman"/>
        <w:b/>
        <w:bCs/>
        <w:sz w:val="21"/>
        <w:szCs w:val="21"/>
      </w:rPr>
    </w:sdtEndPr>
    <w:sdtContent>
      <w:p w14:paraId="2CEC90B9" w14:textId="77777777" w:rsidR="00D802A4" w:rsidRPr="00D802A4" w:rsidRDefault="00D802A4">
        <w:pPr>
          <w:pStyle w:val="a6"/>
          <w:jc w:val="right"/>
          <w:rPr>
            <w:rFonts w:ascii="Times New Roman" w:hAnsi="Times New Roman" w:cs="Times New Roman"/>
            <w:b/>
            <w:bCs/>
            <w:sz w:val="21"/>
            <w:szCs w:val="21"/>
          </w:rPr>
        </w:pPr>
        <w:r w:rsidRPr="00D802A4">
          <w:rPr>
            <w:rFonts w:ascii="Times New Roman" w:hAnsi="Times New Roman" w:cs="Times New Roman"/>
            <w:b/>
            <w:bCs/>
            <w:sz w:val="21"/>
            <w:szCs w:val="21"/>
          </w:rPr>
          <w:fldChar w:fldCharType="begin"/>
        </w:r>
        <w:r w:rsidRPr="00D802A4">
          <w:rPr>
            <w:rFonts w:ascii="Times New Roman" w:hAnsi="Times New Roman" w:cs="Times New Roman"/>
            <w:b/>
            <w:bCs/>
            <w:sz w:val="21"/>
            <w:szCs w:val="21"/>
          </w:rPr>
          <w:instrText>PAGE   \* MERGEFORMAT</w:instrText>
        </w:r>
        <w:r w:rsidRPr="00D802A4">
          <w:rPr>
            <w:rFonts w:ascii="Times New Roman" w:hAnsi="Times New Roman" w:cs="Times New Roman"/>
            <w:b/>
            <w:bCs/>
            <w:sz w:val="21"/>
            <w:szCs w:val="21"/>
          </w:rPr>
          <w:fldChar w:fldCharType="separate"/>
        </w:r>
        <w:r w:rsidRPr="00D802A4">
          <w:rPr>
            <w:rFonts w:ascii="Times New Roman" w:hAnsi="Times New Roman" w:cs="Times New Roman"/>
            <w:b/>
            <w:bCs/>
            <w:sz w:val="21"/>
            <w:szCs w:val="21"/>
            <w:lang w:val="zh-CN"/>
          </w:rPr>
          <w:t>2</w:t>
        </w:r>
        <w:r w:rsidRPr="00D802A4">
          <w:rPr>
            <w:rFonts w:ascii="Times New Roman" w:hAnsi="Times New Roman" w:cs="Times New Roman"/>
            <w:b/>
            <w:bCs/>
            <w:sz w:val="21"/>
            <w:szCs w:val="21"/>
          </w:rPr>
          <w:fldChar w:fldCharType="end"/>
        </w:r>
      </w:p>
    </w:sdtContent>
  </w:sdt>
  <w:p w14:paraId="0A78D99C" w14:textId="77777777" w:rsidR="00DD2E89" w:rsidRPr="008D6BC6" w:rsidRDefault="00DD2E89" w:rsidP="008D6BC6">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7C645" w14:textId="6F05E1BD" w:rsidR="00FF532A" w:rsidRPr="00D802A4" w:rsidRDefault="00FF532A" w:rsidP="00FF532A">
    <w:pPr>
      <w:pStyle w:val="a6"/>
      <w:ind w:right="180"/>
      <w:jc w:val="right"/>
      <w:rPr>
        <w:rFonts w:ascii="Times New Roman" w:hAnsi="Times New Roman" w:cs="Times New Roman"/>
        <w:b/>
        <w:bCs/>
        <w:sz w:val="21"/>
        <w:szCs w:val="21"/>
      </w:rPr>
    </w:pPr>
  </w:p>
  <w:p w14:paraId="5EAE11DE" w14:textId="77777777" w:rsidR="00FF532A" w:rsidRPr="008D6BC6" w:rsidRDefault="00FF532A" w:rsidP="008D6BC6">
    <w:pPr>
      <w:pStyle w:val="a6"/>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41382"/>
      <w:docPartObj>
        <w:docPartGallery w:val="Page Numbers (Bottom of Page)"/>
        <w:docPartUnique/>
      </w:docPartObj>
    </w:sdtPr>
    <w:sdtEndPr>
      <w:rPr>
        <w:rFonts w:ascii="Times New Roman" w:hAnsi="Times New Roman" w:cs="Times New Roman"/>
        <w:b/>
        <w:bCs/>
        <w:sz w:val="21"/>
        <w:szCs w:val="21"/>
      </w:rPr>
    </w:sdtEndPr>
    <w:sdtContent>
      <w:p w14:paraId="39F908B9" w14:textId="58DB8FB7" w:rsidR="00243A0E" w:rsidRPr="00243A0E" w:rsidRDefault="00243A0E">
        <w:pPr>
          <w:pStyle w:val="a6"/>
          <w:jc w:val="right"/>
          <w:rPr>
            <w:rFonts w:ascii="Times New Roman" w:hAnsi="Times New Roman" w:cs="Times New Roman"/>
            <w:b/>
            <w:bCs/>
            <w:sz w:val="21"/>
            <w:szCs w:val="21"/>
          </w:rPr>
        </w:pPr>
        <w:r w:rsidRPr="00243A0E">
          <w:rPr>
            <w:rFonts w:ascii="Times New Roman" w:hAnsi="Times New Roman" w:cs="Times New Roman"/>
            <w:b/>
            <w:bCs/>
            <w:sz w:val="21"/>
            <w:szCs w:val="21"/>
          </w:rPr>
          <w:fldChar w:fldCharType="begin"/>
        </w:r>
        <w:r w:rsidRPr="00243A0E">
          <w:rPr>
            <w:rFonts w:ascii="Times New Roman" w:hAnsi="Times New Roman" w:cs="Times New Roman"/>
            <w:b/>
            <w:bCs/>
            <w:sz w:val="21"/>
            <w:szCs w:val="21"/>
          </w:rPr>
          <w:instrText>PAGE   \* MERGEFORMAT</w:instrText>
        </w:r>
        <w:r w:rsidRPr="00243A0E">
          <w:rPr>
            <w:rFonts w:ascii="Times New Roman" w:hAnsi="Times New Roman" w:cs="Times New Roman"/>
            <w:b/>
            <w:bCs/>
            <w:sz w:val="21"/>
            <w:szCs w:val="21"/>
          </w:rPr>
          <w:fldChar w:fldCharType="separate"/>
        </w:r>
        <w:r w:rsidRPr="00243A0E">
          <w:rPr>
            <w:rFonts w:ascii="Times New Roman" w:hAnsi="Times New Roman" w:cs="Times New Roman"/>
            <w:b/>
            <w:bCs/>
            <w:sz w:val="21"/>
            <w:szCs w:val="21"/>
            <w:lang w:val="zh-CN"/>
          </w:rPr>
          <w:t>2</w:t>
        </w:r>
        <w:r w:rsidRPr="00243A0E">
          <w:rPr>
            <w:rFonts w:ascii="Times New Roman" w:hAnsi="Times New Roman" w:cs="Times New Roman"/>
            <w:b/>
            <w:bCs/>
            <w:sz w:val="21"/>
            <w:szCs w:val="21"/>
          </w:rPr>
          <w:fldChar w:fldCharType="end"/>
        </w:r>
      </w:p>
    </w:sdtContent>
  </w:sdt>
  <w:p w14:paraId="53E193EB" w14:textId="77777777" w:rsidR="004A56C3" w:rsidRPr="008D6BC6" w:rsidRDefault="004A56C3" w:rsidP="008D6BC6">
    <w:pPr>
      <w:pStyle w:val="a6"/>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6AF9F" w14:textId="592D3B86" w:rsidR="00FF532A" w:rsidRPr="00D802A4" w:rsidRDefault="00FF532A" w:rsidP="00485B5B">
    <w:pPr>
      <w:pStyle w:val="a6"/>
      <w:ind w:right="180"/>
      <w:jc w:val="right"/>
      <w:rPr>
        <w:rFonts w:ascii="Times New Roman" w:hAnsi="Times New Roman" w:cs="Times New Roman"/>
        <w:b/>
        <w:bCs/>
        <w:sz w:val="21"/>
        <w:szCs w:val="21"/>
      </w:rPr>
    </w:pPr>
  </w:p>
  <w:p w14:paraId="5C6C63D1" w14:textId="77777777" w:rsidR="00FF532A" w:rsidRPr="008D6BC6" w:rsidRDefault="00FF532A" w:rsidP="008D6BC6">
    <w:pPr>
      <w:pStyle w:val="a6"/>
      <w:rPr>
        <w:rFonts w:hint="eastAsi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555357"/>
      <w:docPartObj>
        <w:docPartGallery w:val="Page Numbers (Bottom of Page)"/>
        <w:docPartUnique/>
      </w:docPartObj>
    </w:sdtPr>
    <w:sdtContent>
      <w:p w14:paraId="23928C7B" w14:textId="7689B4C7" w:rsidR="00310F5C" w:rsidRDefault="00310F5C">
        <w:pPr>
          <w:pStyle w:val="a6"/>
          <w:jc w:val="right"/>
          <w:rPr>
            <w:rFonts w:hint="eastAsia"/>
          </w:rPr>
        </w:pPr>
        <w:r w:rsidRPr="00310F5C">
          <w:rPr>
            <w:rFonts w:ascii="Times New Roman" w:hAnsi="Times New Roman" w:cs="Times New Roman"/>
            <w:b/>
            <w:bCs/>
            <w:sz w:val="21"/>
            <w:szCs w:val="21"/>
          </w:rPr>
          <w:fldChar w:fldCharType="begin"/>
        </w:r>
        <w:r w:rsidRPr="00310F5C">
          <w:rPr>
            <w:rFonts w:ascii="Times New Roman" w:hAnsi="Times New Roman" w:cs="Times New Roman"/>
            <w:b/>
            <w:bCs/>
            <w:sz w:val="21"/>
            <w:szCs w:val="21"/>
          </w:rPr>
          <w:instrText>PAGE   \* MERGEFORMAT</w:instrText>
        </w:r>
        <w:r w:rsidRPr="00310F5C">
          <w:rPr>
            <w:rFonts w:ascii="Times New Roman" w:hAnsi="Times New Roman" w:cs="Times New Roman"/>
            <w:b/>
            <w:bCs/>
            <w:sz w:val="21"/>
            <w:szCs w:val="21"/>
          </w:rPr>
          <w:fldChar w:fldCharType="separate"/>
        </w:r>
        <w:r w:rsidRPr="00310F5C">
          <w:rPr>
            <w:rFonts w:ascii="Times New Roman" w:hAnsi="Times New Roman" w:cs="Times New Roman"/>
            <w:b/>
            <w:bCs/>
            <w:sz w:val="21"/>
            <w:szCs w:val="21"/>
            <w:lang w:val="zh-CN"/>
          </w:rPr>
          <w:t>2</w:t>
        </w:r>
        <w:r w:rsidRPr="00310F5C">
          <w:rPr>
            <w:rFonts w:ascii="Times New Roman" w:hAnsi="Times New Roman" w:cs="Times New Roman"/>
            <w:b/>
            <w:bCs/>
            <w:sz w:val="21"/>
            <w:szCs w:val="21"/>
          </w:rPr>
          <w:fldChar w:fldCharType="end"/>
        </w:r>
      </w:p>
    </w:sdtContent>
  </w:sdt>
  <w:p w14:paraId="048557CF" w14:textId="77777777" w:rsidR="001B1582" w:rsidRPr="008D6BC6" w:rsidRDefault="001B1582" w:rsidP="008D6BC6">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A38F9" w14:textId="77777777" w:rsidR="009E2F50" w:rsidRDefault="009E2F50" w:rsidP="00C32BDA">
      <w:pPr>
        <w:rPr>
          <w:rFonts w:hint="eastAsia"/>
        </w:rPr>
      </w:pPr>
      <w:r>
        <w:separator/>
      </w:r>
    </w:p>
  </w:footnote>
  <w:footnote w:type="continuationSeparator" w:id="0">
    <w:p w14:paraId="7683B7DF" w14:textId="77777777" w:rsidR="009E2F50" w:rsidRDefault="009E2F50" w:rsidP="00C32BDA">
      <w:pPr>
        <w:rPr>
          <w:rFonts w:hint="eastAsia"/>
        </w:rPr>
      </w:pPr>
      <w:r>
        <w:continuationSeparator/>
      </w:r>
    </w:p>
  </w:footnote>
  <w:footnote w:id="1">
    <w:p w14:paraId="5890FEA5" w14:textId="77777777" w:rsidR="00584C45" w:rsidRDefault="00584C45" w:rsidP="00584C45">
      <w:pPr>
        <w:pStyle w:val="afd"/>
        <w:ind w:firstLine="520"/>
        <w:rPr>
          <w:rFonts w:hint="eastAsia"/>
        </w:rPr>
      </w:pPr>
      <w:r w:rsidRPr="0020772A">
        <w:rPr>
          <w:rFonts w:hint="eastAsia"/>
        </w:rPr>
        <w:footnoteRef/>
      </w:r>
      <w:r>
        <w:rPr>
          <w:rFonts w:hint="eastAsia"/>
        </w:rPr>
        <w:t xml:space="preserve"> </w:t>
      </w:r>
      <w:r w:rsidRPr="0020772A">
        <w:rPr>
          <w:rFonts w:hint="eastAsia"/>
        </w:rPr>
        <w:t>原载《红旗》杂志一九七三年第十一期，作者：罗思鼎</w:t>
      </w:r>
      <w:r>
        <w:rPr>
          <w:rFonts w:hint="eastAsia"/>
        </w:rPr>
        <w:t>。</w:t>
      </w:r>
    </w:p>
  </w:footnote>
  <w:footnote w:id="2">
    <w:p w14:paraId="44ED6250" w14:textId="77777777" w:rsidR="00584C45" w:rsidRDefault="00584C45" w:rsidP="00584C45">
      <w:pPr>
        <w:pStyle w:val="afd"/>
        <w:ind w:firstLine="520"/>
        <w:rPr>
          <w:rFonts w:hint="eastAsia"/>
        </w:rPr>
      </w:pPr>
      <w:r w:rsidRPr="003E4FF6">
        <w:rPr>
          <w:rFonts w:hint="eastAsia"/>
        </w:rPr>
        <w:footnoteRef/>
      </w:r>
      <w:r>
        <w:rPr>
          <w:rFonts w:hint="eastAsia"/>
        </w:rPr>
        <w:t xml:space="preserve"> </w:t>
      </w:r>
      <w:r w:rsidRPr="003E4FF6">
        <w:rPr>
          <w:rFonts w:hint="eastAsia"/>
        </w:rPr>
        <w:t>原载《红旗》杂志一九七三年第十一期，作者：罗思鼎</w:t>
      </w:r>
      <w:r>
        <w:rPr>
          <w:rFonts w:hint="eastAsia"/>
        </w:rPr>
        <w:t>。</w:t>
      </w:r>
    </w:p>
  </w:footnote>
  <w:footnote w:id="3">
    <w:p w14:paraId="63C3C490" w14:textId="77777777" w:rsidR="00971D72" w:rsidRDefault="00971D72" w:rsidP="00971D72">
      <w:pPr>
        <w:pStyle w:val="afd"/>
        <w:ind w:firstLine="520"/>
        <w:rPr>
          <w:rFonts w:hint="eastAsia"/>
        </w:rPr>
      </w:pPr>
      <w:r w:rsidRPr="00A231D9">
        <w:rPr>
          <w:rFonts w:hint="eastAsia"/>
        </w:rPr>
        <w:footnoteRef/>
      </w:r>
      <w:r>
        <w:rPr>
          <w:rFonts w:hint="eastAsia"/>
        </w:rPr>
        <w:t>这是康生批判“唯生产力论”的最早讲话之一。同后来的批判相比，这里只是没有运用批判“唯生产力论”这个概念而已。</w:t>
      </w:r>
    </w:p>
  </w:footnote>
  <w:footnote w:id="4">
    <w:p w14:paraId="6858BDF3" w14:textId="77777777" w:rsidR="00971D72" w:rsidRDefault="00971D72" w:rsidP="00971D72">
      <w:pPr>
        <w:pStyle w:val="afd"/>
        <w:ind w:firstLine="520"/>
        <w:rPr>
          <w:rFonts w:hint="eastAsia"/>
        </w:rPr>
      </w:pPr>
      <w:r w:rsidRPr="00A231D9">
        <w:rPr>
          <w:rFonts w:hint="eastAsia"/>
        </w:rPr>
        <w:footnoteRef/>
      </w:r>
      <w:r w:rsidRPr="00A231D9">
        <w:rPr>
          <w:rFonts w:hint="eastAsia"/>
        </w:rPr>
        <w:t>此次讲话，康生用得是“生产力论”这个概念。</w:t>
      </w:r>
    </w:p>
  </w:footnote>
  <w:footnote w:id="5">
    <w:p w14:paraId="2F7BF3DC" w14:textId="77777777" w:rsidR="00971D72" w:rsidRDefault="00971D72" w:rsidP="00971D72">
      <w:pPr>
        <w:pStyle w:val="afd"/>
        <w:ind w:firstLine="520"/>
        <w:rPr>
          <w:rFonts w:hint="eastAsia"/>
        </w:rPr>
      </w:pPr>
      <w:r w:rsidRPr="006106F3">
        <w:rPr>
          <w:rFonts w:hint="eastAsia"/>
          <w:color w:val="FF0000"/>
        </w:rPr>
        <w:footnoteRef/>
      </w:r>
      <w:r>
        <w:rPr>
          <w:rFonts w:hint="eastAsia"/>
        </w:rPr>
        <w:t xml:space="preserve"> </w:t>
      </w:r>
      <w:r w:rsidRPr="007B4594">
        <w:rPr>
          <w:rFonts w:ascii="黑体" w:eastAsia="黑体" w:hAnsi="黑体" w:hint="eastAsia"/>
          <w:b/>
          <w:bCs/>
          <w:color w:val="FF0000"/>
        </w:rPr>
        <w:t>走资派</w:t>
      </w:r>
      <w:r w:rsidRPr="006106F3">
        <w:rPr>
          <w:rFonts w:hint="eastAsia"/>
          <w:color w:val="FF0000"/>
        </w:rPr>
        <w:t>上台后，打着改革开放的旗号搞资本主义复辟，他们的理论依据，就是“唯生产力论”。走资派称中国生产力（商品经济）还不发达，所以要“</w:t>
      </w:r>
      <w:r w:rsidRPr="004E40B7">
        <w:rPr>
          <w:rFonts w:ascii="黑体" w:eastAsia="黑体" w:hAnsi="黑体" w:hint="eastAsia"/>
          <w:b/>
          <w:bCs/>
          <w:color w:val="FF0000"/>
        </w:rPr>
        <w:t>先补一段资本主义的课</w:t>
      </w:r>
      <w:r w:rsidRPr="006106F3">
        <w:rPr>
          <w:rFonts w:hint="eastAsia"/>
          <w:color w:val="FF0000"/>
        </w:rPr>
        <w:t>”，要搞市场经济、搞资本主义补课。当然了，他们不敢明着这么说，他们发明了一个新词，叫做“社会主义初级阶段”，这个所谓的“</w:t>
      </w:r>
      <w:r w:rsidRPr="003D3D1C">
        <w:rPr>
          <w:rFonts w:ascii="黑体" w:eastAsia="黑体" w:hAnsi="黑体" w:hint="eastAsia"/>
          <w:b/>
          <w:bCs/>
          <w:color w:val="FF0000"/>
        </w:rPr>
        <w:t>社会主义初级阶段</w:t>
      </w:r>
      <w:r w:rsidRPr="006106F3">
        <w:rPr>
          <w:rFonts w:hint="eastAsia"/>
          <w:color w:val="FF0000"/>
        </w:rPr>
        <w:t>”，就是“补课”阶段。</w:t>
      </w:r>
    </w:p>
    <w:p w14:paraId="41471DEE" w14:textId="77777777" w:rsidR="00971D72" w:rsidRPr="001C62C0" w:rsidRDefault="00971D72" w:rsidP="00971D72">
      <w:pPr>
        <w:pStyle w:val="afa"/>
        <w:rPr>
          <w:rFonts w:hint="eastAsia"/>
        </w:rPr>
      </w:pPr>
    </w:p>
  </w:footnote>
  <w:footnote w:id="6">
    <w:p w14:paraId="60541996" w14:textId="77777777" w:rsidR="00971D72" w:rsidRDefault="00971D72" w:rsidP="00971D72">
      <w:pPr>
        <w:pStyle w:val="afd"/>
        <w:ind w:firstLine="520"/>
        <w:rPr>
          <w:rFonts w:hint="eastAsia"/>
        </w:rPr>
      </w:pPr>
      <w:r w:rsidRPr="00325852">
        <w:rPr>
          <w:rFonts w:hint="eastAsia"/>
        </w:rPr>
        <w:footnoteRef/>
      </w:r>
      <w:r>
        <w:rPr>
          <w:rFonts w:hint="eastAsia"/>
        </w:rPr>
        <w:t xml:space="preserve"> </w:t>
      </w:r>
      <w:r w:rsidRPr="00325852">
        <w:rPr>
          <w:rFonts w:hint="eastAsia"/>
        </w:rPr>
        <w:t>整理者注：即唯生产力论</w:t>
      </w:r>
    </w:p>
  </w:footnote>
  <w:footnote w:id="7">
    <w:p w14:paraId="15667F70" w14:textId="77777777" w:rsidR="00971D72" w:rsidRDefault="00971D72" w:rsidP="00971D72">
      <w:pPr>
        <w:pStyle w:val="afd"/>
        <w:ind w:firstLine="520"/>
        <w:rPr>
          <w:rFonts w:hint="eastAsia"/>
        </w:rPr>
      </w:pPr>
      <w:r w:rsidRPr="00F81F26">
        <w:rPr>
          <w:rFonts w:hint="eastAsia"/>
        </w:rPr>
        <w:footnoteRef/>
      </w:r>
      <w:r>
        <w:rPr>
          <w:rFonts w:hint="eastAsia"/>
        </w:rPr>
        <w:t xml:space="preserve"> </w:t>
      </w:r>
      <w:r w:rsidRPr="00F81F26">
        <w:rPr>
          <w:rFonts w:hint="eastAsia"/>
        </w:rPr>
        <w:t>指整党中“吐故”、“暂挂”</w:t>
      </w:r>
      <w:r>
        <w:rPr>
          <w:rFonts w:hint="eastAsia"/>
        </w:rPr>
        <w:t>、</w:t>
      </w:r>
      <w:r w:rsidRPr="00F81F26">
        <w:rPr>
          <w:rFonts w:hint="eastAsia"/>
        </w:rPr>
        <w:t>“纳新”</w:t>
      </w:r>
      <w:r>
        <w:rPr>
          <w:rFonts w:hint="eastAsia"/>
        </w:rPr>
        <w:t>。</w:t>
      </w:r>
    </w:p>
  </w:footnote>
  <w:footnote w:id="8">
    <w:p w14:paraId="00CB8A94" w14:textId="2026687E" w:rsidR="00971D72" w:rsidRDefault="00971D72" w:rsidP="00971D72">
      <w:pPr>
        <w:pStyle w:val="afd"/>
        <w:ind w:firstLine="520"/>
        <w:rPr>
          <w:rFonts w:hint="eastAsia"/>
        </w:rPr>
      </w:pPr>
      <w:r w:rsidRPr="009447B1">
        <w:rPr>
          <w:rFonts w:hint="eastAsia"/>
        </w:rPr>
        <w:footnoteRef/>
      </w:r>
      <w:r>
        <w:rPr>
          <w:rFonts w:hint="eastAsia"/>
        </w:rPr>
        <w:t xml:space="preserve"> </w:t>
      </w:r>
      <w:r w:rsidRPr="009447B1">
        <w:rPr>
          <w:rFonts w:hint="eastAsia"/>
        </w:rPr>
        <w:t>本附录</w:t>
      </w:r>
      <w:r>
        <w:rPr>
          <w:rFonts w:hint="eastAsia"/>
        </w:rPr>
        <w:t>1</w:t>
      </w:r>
      <w:r w:rsidR="00311699">
        <w:rPr>
          <w:rFonts w:hint="eastAsia"/>
        </w:rPr>
        <w:t>0</w:t>
      </w:r>
      <w:r w:rsidRPr="009447B1">
        <w:rPr>
          <w:rFonts w:hint="eastAsia"/>
        </w:rPr>
        <w:t>里面的内容，均选自润之赤旗版《毛泽东选集（第六卷）》</w:t>
      </w:r>
    </w:p>
  </w:footnote>
  <w:footnote w:id="9">
    <w:p w14:paraId="1B9002B8" w14:textId="77777777" w:rsidR="00971D72" w:rsidRDefault="00971D72" w:rsidP="00971D72">
      <w:pPr>
        <w:pStyle w:val="afd"/>
        <w:ind w:firstLine="520"/>
        <w:rPr>
          <w:rFonts w:hint="eastAsia"/>
        </w:rPr>
      </w:pPr>
      <w:r w:rsidRPr="00CB4858">
        <w:rPr>
          <w:rFonts w:hint="eastAsia"/>
        </w:rPr>
        <w:footnoteRef/>
      </w:r>
      <w:r>
        <w:rPr>
          <w:rFonts w:hint="eastAsia"/>
        </w:rPr>
        <w:t xml:space="preserve"> </w:t>
      </w:r>
      <w:r w:rsidRPr="00CB4858">
        <w:rPr>
          <w:rFonts w:hint="eastAsia"/>
        </w:rPr>
        <w:t>这是毛泽东同志在中共八届八中全会上的讲话。</w:t>
      </w:r>
    </w:p>
  </w:footnote>
  <w:footnote w:id="10">
    <w:p w14:paraId="7EC51419" w14:textId="77777777" w:rsidR="00971D72" w:rsidRDefault="00971D72" w:rsidP="00971D72">
      <w:pPr>
        <w:pStyle w:val="afd"/>
        <w:ind w:firstLine="520"/>
        <w:rPr>
          <w:rFonts w:hint="eastAsia"/>
        </w:rPr>
      </w:pPr>
      <w:r w:rsidRPr="00143800">
        <w:rPr>
          <w:rFonts w:hint="eastAsia"/>
        </w:rPr>
        <w:footnoteRef/>
      </w:r>
      <w:r w:rsidRPr="00143800">
        <w:rPr>
          <w:rFonts w:hint="eastAsia"/>
        </w:rPr>
        <w:t xml:space="preserve"> 指 1960 年 1 月 7 日至 17 日，中共中央在上海召开的政治局扩大会议。</w:t>
      </w:r>
    </w:p>
  </w:footnote>
  <w:footnote w:id="11">
    <w:p w14:paraId="69A104D1" w14:textId="77777777" w:rsidR="00971D72" w:rsidRDefault="00971D72" w:rsidP="00971D72">
      <w:pPr>
        <w:pStyle w:val="afd"/>
        <w:ind w:firstLine="520"/>
        <w:rPr>
          <w:rFonts w:hint="eastAsia"/>
        </w:rPr>
      </w:pPr>
      <w:r w:rsidRPr="00143800">
        <w:rPr>
          <w:rFonts w:hint="eastAsia"/>
        </w:rPr>
        <w:footnoteRef/>
      </w:r>
      <w:r w:rsidRPr="00143800">
        <w:rPr>
          <w:rFonts w:hint="eastAsia"/>
        </w:rPr>
        <w:t xml:space="preserve"> 这是毛泽东同志为印发《关于东南亚条约组织外长会议》、《苏联当前的新动态》、《罗〈阶级斗争〉第五期全文转载苏文章》、《对三篇文章的几点零星反应》这四件材料写的批语。</w:t>
      </w:r>
    </w:p>
  </w:footnote>
  <w:footnote w:id="12">
    <w:p w14:paraId="6142C693" w14:textId="77777777" w:rsidR="00971D72" w:rsidRDefault="00971D72" w:rsidP="00971D72">
      <w:pPr>
        <w:pStyle w:val="afd"/>
        <w:ind w:firstLine="520"/>
        <w:rPr>
          <w:rFonts w:hint="eastAsia"/>
        </w:rPr>
      </w:pPr>
      <w:r w:rsidRPr="00D86389">
        <w:rPr>
          <w:rFonts w:hint="eastAsia"/>
        </w:rPr>
        <w:footnoteRef/>
      </w:r>
      <w:r>
        <w:rPr>
          <w:rFonts w:hint="eastAsia"/>
        </w:rPr>
        <w:t xml:space="preserve"> </w:t>
      </w:r>
      <w:r w:rsidRPr="00D86389">
        <w:rPr>
          <w:rFonts w:hint="eastAsia"/>
        </w:rPr>
        <w:t>本篇一是毛泽东同志审阅《中共中央关于目前农村工作中若干问题的决定（草案）》（即前十条）稿时在第十个问题中加写的一段文字。本篇二是毛泽东同志同尼泊尔教育代表团的谈话的一部分。本篇三是毛泽东同志给刘少奇的一封信的主要部分。本篇四是一九六四年十月十八日毛泽东同志再阅刘少奇给江渭清同志的复信修改稿时，加写的一段文字。本篇五是毛泽东同志审阅周恩来同志在三届全国人大第一次会议上的政府工作报告草稿时加写的一段文字。本篇六是毛泽东同志重读自己的旧作《长冈乡调查》时写的一个批注。本篇七是毛泽东同志在李达同志主编的《马克思主义哲学大纲》第一编第三章第一节《两种对立的发展观》旁写的一个批注。</w:t>
      </w:r>
    </w:p>
  </w:footnote>
  <w:footnote w:id="13">
    <w:p w14:paraId="59C8F0E2" w14:textId="77777777" w:rsidR="00971D72" w:rsidRDefault="00971D72" w:rsidP="00971D72">
      <w:pPr>
        <w:pStyle w:val="afd"/>
        <w:ind w:firstLine="520"/>
        <w:rPr>
          <w:rFonts w:hint="eastAsia"/>
        </w:rPr>
      </w:pPr>
      <w:r w:rsidRPr="00A15F33">
        <w:rPr>
          <w:rFonts w:hint="eastAsia"/>
        </w:rPr>
        <w:footnoteRef/>
      </w:r>
      <w:r>
        <w:rPr>
          <w:rFonts w:hint="eastAsia"/>
        </w:rPr>
        <w:t xml:space="preserve"> </w:t>
      </w:r>
      <w:r w:rsidRPr="009203E3">
        <w:rPr>
          <w:rFonts w:hint="eastAsia"/>
        </w:rPr>
        <w:t>本篇一是毛泽东同志在广州召开的中共中央中南局、西南局、华东局负责人和这三个地区所属省市自治区党委负责人参加的工作会议（称南三区会议）上讲话的主要部分。</w:t>
      </w:r>
    </w:p>
  </w:footnote>
  <w:footnote w:id="14">
    <w:p w14:paraId="0CCDF522" w14:textId="77777777" w:rsidR="00971D72" w:rsidRDefault="00971D72" w:rsidP="00971D72">
      <w:pPr>
        <w:pStyle w:val="afd"/>
        <w:ind w:firstLine="520"/>
        <w:rPr>
          <w:rFonts w:hint="eastAsia"/>
        </w:rPr>
      </w:pPr>
      <w:r w:rsidRPr="009203E3">
        <w:rPr>
          <w:rFonts w:hint="eastAsia"/>
        </w:rPr>
        <w:footnoteRef/>
      </w:r>
      <w:r>
        <w:rPr>
          <w:rFonts w:hint="eastAsia"/>
        </w:rPr>
        <w:t xml:space="preserve"> </w:t>
      </w:r>
      <w:r w:rsidRPr="009203E3">
        <w:rPr>
          <w:rFonts w:hint="eastAsia"/>
        </w:rPr>
        <w:t>毛泽东同志一九三○年五月为了反对当时红军中的教条主义思想，写了一篇文章《调查工作》。一九六一年三月十一日毛泽东同志在广州召开的中共中央中南局、西南局、华东局负责人和这三个地区所属省市自治区党委负责人参加的工作会议期间批示印发这篇文章时，将题目改为《关于调查工作》。一九六四年编入《毛泽东著作选读（甲种本）》时，毛泽东同志将题目改为《反对本本主义》。</w:t>
      </w:r>
    </w:p>
  </w:footnote>
  <w:footnote w:id="15">
    <w:p w14:paraId="5441C376" w14:textId="77777777" w:rsidR="00971D72" w:rsidRDefault="00971D72" w:rsidP="00971D72">
      <w:pPr>
        <w:pStyle w:val="afd"/>
        <w:ind w:firstLine="520"/>
        <w:rPr>
          <w:rFonts w:hint="eastAsia"/>
        </w:rPr>
      </w:pPr>
      <w:r w:rsidRPr="009203E3">
        <w:rPr>
          <w:rFonts w:hint="eastAsia"/>
        </w:rPr>
        <w:footnoteRef/>
      </w:r>
      <w:r w:rsidRPr="009203E3">
        <w:rPr>
          <w:rFonts w:hint="eastAsia"/>
        </w:rPr>
        <w:t xml:space="preserve"> 指一九二九年十二月二十八日至二十九日在福建上杭古田召开的中共红四军第九次代表大会。</w:t>
      </w:r>
    </w:p>
  </w:footnote>
  <w:footnote w:id="16">
    <w:p w14:paraId="79F462DA" w14:textId="77777777" w:rsidR="00971D72" w:rsidRDefault="00971D72" w:rsidP="00971D72">
      <w:pPr>
        <w:pStyle w:val="afd"/>
        <w:ind w:firstLine="520"/>
        <w:rPr>
          <w:rFonts w:hint="eastAsia"/>
        </w:rPr>
      </w:pPr>
      <w:r w:rsidRPr="00384874">
        <w:rPr>
          <w:rFonts w:hint="eastAsia"/>
        </w:rPr>
        <w:footnoteRef/>
      </w:r>
      <w:r>
        <w:rPr>
          <w:rFonts w:hint="eastAsia"/>
        </w:rPr>
        <w:t xml:space="preserve"> </w:t>
      </w:r>
      <w:r w:rsidRPr="00F74ED0">
        <w:rPr>
          <w:rFonts w:hint="eastAsia"/>
        </w:rPr>
        <w:t>陈伯达，当时任中共中央政治局候补委员、中央政治研究室主任、毛泽东同志的秘书。胡乔木，当时任中共中央书记处候补书记、毛泽东同志的秘书。田家英，当时任中共中央政治研究室副主任、毛泽东同志的秘书。当时他们根据毛泽东同志的指示，率调查组分别在广东、湖南、浙江做农村调查。</w:t>
      </w:r>
    </w:p>
  </w:footnote>
  <w:footnote w:id="17">
    <w:p w14:paraId="2F812EFF" w14:textId="77777777" w:rsidR="00971D72" w:rsidRDefault="00971D72" w:rsidP="00971D72">
      <w:pPr>
        <w:pStyle w:val="afd"/>
        <w:ind w:firstLine="520"/>
        <w:rPr>
          <w:rFonts w:hint="eastAsia"/>
        </w:rPr>
      </w:pPr>
      <w:r w:rsidRPr="00121D8C">
        <w:rPr>
          <w:rFonts w:hint="eastAsia"/>
        </w:rPr>
        <w:footnoteRef/>
      </w:r>
      <w:r w:rsidRPr="00121D8C">
        <w:rPr>
          <w:rFonts w:hint="eastAsia"/>
        </w:rPr>
        <w:t xml:space="preserve"> </w:t>
      </w:r>
      <w:r w:rsidRPr="00F74ED0">
        <w:rPr>
          <w:rFonts w:hint="eastAsia"/>
        </w:rPr>
        <w:t>指一九五八年八月十七日至三十日在北戴河召开的中共中央政治局扩大会议通过的《中共中央关于在农村建立人民公社问题的决议》。</w:t>
      </w:r>
    </w:p>
  </w:footnote>
  <w:footnote w:id="18">
    <w:p w14:paraId="09F4B266" w14:textId="77777777" w:rsidR="00971D72" w:rsidRDefault="00971D72" w:rsidP="00971D72">
      <w:pPr>
        <w:pStyle w:val="afd"/>
        <w:ind w:firstLine="520"/>
        <w:rPr>
          <w:rFonts w:hint="eastAsia"/>
        </w:rPr>
      </w:pPr>
      <w:r w:rsidRPr="00121D8C">
        <w:rPr>
          <w:rFonts w:hint="eastAsia"/>
        </w:rPr>
        <w:footnoteRef/>
      </w:r>
      <w:r>
        <w:rPr>
          <w:rFonts w:hint="eastAsia"/>
        </w:rPr>
        <w:t xml:space="preserve"> </w:t>
      </w:r>
      <w:r w:rsidRPr="00F74ED0">
        <w:rPr>
          <w:rFonts w:hint="eastAsia"/>
        </w:rPr>
        <w:t>指一九五八年十一月二十八日至十二月十日在武昌召开的中共八届六中全会通过的《关于人民公社若干问题的决议》。</w:t>
      </w:r>
    </w:p>
  </w:footnote>
  <w:footnote w:id="19">
    <w:p w14:paraId="0B6CAAA8" w14:textId="77777777" w:rsidR="00971D72" w:rsidRDefault="00971D72" w:rsidP="00971D72">
      <w:pPr>
        <w:pStyle w:val="afd"/>
        <w:ind w:firstLine="520"/>
        <w:rPr>
          <w:rFonts w:hint="eastAsia"/>
        </w:rPr>
      </w:pPr>
      <w:r w:rsidRPr="00121D8C">
        <w:rPr>
          <w:rFonts w:hint="eastAsia"/>
        </w:rPr>
        <w:footnoteRef/>
      </w:r>
      <w:r>
        <w:rPr>
          <w:rFonts w:hint="eastAsia"/>
        </w:rPr>
        <w:t xml:space="preserve"> </w:t>
      </w:r>
      <w:r w:rsidRPr="00F74ED0">
        <w:rPr>
          <w:rFonts w:hint="eastAsia"/>
        </w:rPr>
        <w:t>这个记录是一九五九年二月二十七日至三月五日在郑州召开的中共中央政治局扩大会议形成并下发的。记录共三部分：（一）《郑州会议纪要》；（二）毛泽东同志在会议上的讲话；（三）《关于人民公社管理体制的若干规定（草案）》。</w:t>
      </w:r>
    </w:p>
  </w:footnote>
  <w:footnote w:id="20">
    <w:p w14:paraId="62DB99F7" w14:textId="77777777" w:rsidR="00971D72" w:rsidRDefault="00971D72" w:rsidP="00971D72">
      <w:pPr>
        <w:pStyle w:val="afd"/>
        <w:ind w:firstLine="520"/>
        <w:rPr>
          <w:rFonts w:hint="eastAsia"/>
        </w:rPr>
      </w:pPr>
      <w:r w:rsidRPr="00121D8C">
        <w:rPr>
          <w:rFonts w:hint="eastAsia"/>
        </w:rPr>
        <w:footnoteRef/>
      </w:r>
      <w:r>
        <w:rPr>
          <w:rFonts w:hint="eastAsia"/>
        </w:rPr>
        <w:t xml:space="preserve"> </w:t>
      </w:r>
      <w:r w:rsidRPr="00F74ED0">
        <w:rPr>
          <w:rFonts w:hint="eastAsia"/>
        </w:rPr>
        <w:t>指一九五九年三月二十五日至四月一日在上海召开的中共中央政治局扩大会议形成的会议纪要《关于人民公社的十八个问题》。这个纪要于同年四月二日至五日在上海举行的中共八届七中全会上原则通过。纪要对人民公社管理体制问题作了若干原则规定，进一步明确人民公社的所有制基本上是生产队所有制；并且将《郑州会议记录》中关于人民公社化过程中平调财物的旧账一般不算的规定，改为旧账一般要算，凡是县社调用生产队的劳力、资财，或者社队调用社员的私人财物，都要进行清理，如数归还，或者折价补偿。</w:t>
      </w:r>
    </w:p>
  </w:footnote>
  <w:footnote w:id="21">
    <w:p w14:paraId="1DAE75A5" w14:textId="77777777" w:rsidR="00971D72" w:rsidRDefault="00971D72" w:rsidP="00971D72">
      <w:pPr>
        <w:pStyle w:val="afd"/>
        <w:ind w:firstLine="520"/>
        <w:rPr>
          <w:rFonts w:hint="eastAsia"/>
        </w:rPr>
      </w:pPr>
      <w:r w:rsidRPr="00121D8C">
        <w:rPr>
          <w:rFonts w:hint="eastAsia"/>
        </w:rPr>
        <w:footnoteRef/>
      </w:r>
      <w:r>
        <w:rPr>
          <w:rFonts w:hint="eastAsia"/>
        </w:rPr>
        <w:t xml:space="preserve"> </w:t>
      </w:r>
      <w:r w:rsidRPr="00F74ED0">
        <w:rPr>
          <w:rFonts w:hint="eastAsia"/>
        </w:rPr>
        <w:t>见《党内通信》（一九五九年四月二十九日）。</w:t>
      </w:r>
    </w:p>
  </w:footnote>
  <w:footnote w:id="22">
    <w:p w14:paraId="48E3F769" w14:textId="77777777" w:rsidR="00971D72" w:rsidRDefault="00971D72" w:rsidP="00971D72">
      <w:pPr>
        <w:pStyle w:val="afd"/>
        <w:ind w:firstLine="520"/>
        <w:rPr>
          <w:rFonts w:hint="eastAsia"/>
        </w:rPr>
      </w:pPr>
      <w:r w:rsidRPr="00D55493">
        <w:rPr>
          <w:rFonts w:hint="eastAsia"/>
        </w:rPr>
        <w:footnoteRef/>
      </w:r>
      <w:r w:rsidRPr="00D55493">
        <w:rPr>
          <w:rFonts w:hint="eastAsia"/>
        </w:rPr>
        <w:t xml:space="preserve"> 本篇二是毛泽东同志在广州中共中央工作会议上的讲话。</w:t>
      </w:r>
    </w:p>
  </w:footnote>
  <w:footnote w:id="23">
    <w:p w14:paraId="6C974105" w14:textId="77777777" w:rsidR="00971D72" w:rsidRDefault="00971D72" w:rsidP="00971D72">
      <w:pPr>
        <w:pStyle w:val="afd"/>
        <w:ind w:firstLine="520"/>
        <w:rPr>
          <w:rFonts w:hint="eastAsia"/>
        </w:rPr>
      </w:pPr>
      <w:r w:rsidRPr="00A54C95">
        <w:rPr>
          <w:rFonts w:hint="eastAsia"/>
        </w:rPr>
        <w:footnoteRef/>
      </w:r>
      <w:r>
        <w:rPr>
          <w:rFonts w:hint="eastAsia"/>
        </w:rPr>
        <w:t xml:space="preserve"> </w:t>
      </w:r>
      <w:r w:rsidRPr="00A54C95">
        <w:rPr>
          <w:rFonts w:hint="eastAsia"/>
        </w:rPr>
        <w:t>一九二九年六月二十二日，在福建龙岩召开中共红四军第七次代表大会。会议在关于党的领导、思想政治工作、农村根据地、红军任务等问题上发生了争论。会议错误地否定了毛泽东同志提出的党对红军的领导必须实行集权制（当时对民主集中制的称谓）和必须反对不要根据地的流寇思想的正确意见。会议改选了红四军党的前敌委员会，毛泽东同志没有继续当选前委书记。</w:t>
      </w:r>
    </w:p>
  </w:footnote>
  <w:footnote w:id="24">
    <w:p w14:paraId="01A660C5" w14:textId="77777777" w:rsidR="00971D72" w:rsidRDefault="00971D72" w:rsidP="00971D72">
      <w:pPr>
        <w:pStyle w:val="afd"/>
        <w:ind w:firstLine="520"/>
        <w:rPr>
          <w:rFonts w:hint="eastAsia"/>
        </w:rPr>
      </w:pPr>
      <w:r w:rsidRPr="00A54C95">
        <w:rPr>
          <w:rFonts w:hint="eastAsia"/>
        </w:rPr>
        <w:footnoteRef/>
      </w:r>
      <w:r>
        <w:rPr>
          <w:rFonts w:hint="eastAsia"/>
        </w:rPr>
        <w:t xml:space="preserve"> </w:t>
      </w:r>
      <w:r w:rsidRPr="00A54C95">
        <w:rPr>
          <w:rFonts w:hint="eastAsia"/>
        </w:rPr>
        <w:t>一九二九年九月下旬，在福建上杭召开中共红四军第八次代表大会，讨论红军法规等问题，会议开了三天，由于认识不一致，未获结果。</w:t>
      </w:r>
    </w:p>
  </w:footnote>
  <w:footnote w:id="25">
    <w:p w14:paraId="66DB1418" w14:textId="77777777" w:rsidR="00971D72" w:rsidRDefault="00971D72" w:rsidP="00971D72">
      <w:pPr>
        <w:pStyle w:val="afd"/>
        <w:ind w:firstLine="520"/>
        <w:rPr>
          <w:rFonts w:hint="eastAsia"/>
        </w:rPr>
      </w:pPr>
      <w:r w:rsidRPr="00A54C95">
        <w:rPr>
          <w:rFonts w:hint="eastAsia"/>
        </w:rPr>
        <w:footnoteRef/>
      </w:r>
      <w:r>
        <w:rPr>
          <w:rFonts w:hint="eastAsia"/>
        </w:rPr>
        <w:t xml:space="preserve"> </w:t>
      </w:r>
      <w:r w:rsidRPr="00A54C95">
        <w:rPr>
          <w:rFonts w:hint="eastAsia"/>
        </w:rPr>
        <w:t>指一九三一年一月七日在上海召开的中共六届四中全会。</w:t>
      </w:r>
    </w:p>
  </w:footnote>
  <w:footnote w:id="26">
    <w:p w14:paraId="7D9ED534" w14:textId="77777777" w:rsidR="00971D72" w:rsidRDefault="00971D72" w:rsidP="00971D72">
      <w:pPr>
        <w:pStyle w:val="afd"/>
        <w:ind w:firstLine="520"/>
        <w:rPr>
          <w:rFonts w:hint="eastAsia"/>
        </w:rPr>
      </w:pPr>
      <w:r w:rsidRPr="00A54C95">
        <w:rPr>
          <w:rFonts w:hint="eastAsia"/>
        </w:rPr>
        <w:footnoteRef/>
      </w:r>
      <w:r>
        <w:rPr>
          <w:rFonts w:hint="eastAsia"/>
        </w:rPr>
        <w:t xml:space="preserve"> </w:t>
      </w:r>
      <w:r w:rsidRPr="00A54C95">
        <w:rPr>
          <w:rFonts w:hint="eastAsia"/>
        </w:rPr>
        <w:t>刘安恭（一八九九——一九二九），四川永川人。一九二九年被中共中央指派为中央特派员，到红四军指导工作。后担任中共红四军军委书记兼政治部主任等职。在红四军第七次和第八次代表大会上，被选为前敌委员会委员。</w:t>
      </w:r>
    </w:p>
  </w:footnote>
  <w:footnote w:id="27">
    <w:p w14:paraId="51661431" w14:textId="77777777" w:rsidR="00971D72" w:rsidRDefault="00971D72" w:rsidP="00971D72">
      <w:pPr>
        <w:pStyle w:val="afd"/>
        <w:ind w:firstLine="520"/>
        <w:rPr>
          <w:rFonts w:hint="eastAsia"/>
        </w:rPr>
      </w:pPr>
      <w:r w:rsidRPr="00937F92">
        <w:rPr>
          <w:rFonts w:hint="eastAsia"/>
        </w:rPr>
        <w:footnoteRef/>
      </w:r>
      <w:r>
        <w:rPr>
          <w:rFonts w:hint="eastAsia"/>
        </w:rPr>
        <w:t xml:space="preserve"> </w:t>
      </w:r>
      <w:r w:rsidRPr="001115AB">
        <w:rPr>
          <w:rFonts w:hint="eastAsia"/>
        </w:rPr>
        <w:t>《关于调查工作》原文第五节中有“我们的主要调查方法是‘横断法’而不是‘纵断法’”一句。这篇文章收入人民出版社一九六四年出版的《毛泽东著作选读（甲种本）》时，经作者校订删去了。</w:t>
      </w:r>
    </w:p>
  </w:footnote>
  <w:footnote w:id="28">
    <w:p w14:paraId="54216FA5" w14:textId="77777777" w:rsidR="00971D72" w:rsidRDefault="00971D72" w:rsidP="00971D72">
      <w:pPr>
        <w:pStyle w:val="afd"/>
        <w:ind w:firstLine="520"/>
        <w:rPr>
          <w:rFonts w:hint="eastAsia"/>
        </w:rPr>
      </w:pPr>
      <w:r w:rsidRPr="001115AB">
        <w:rPr>
          <w:rFonts w:hint="eastAsia"/>
        </w:rPr>
        <w:footnoteRef/>
      </w:r>
      <w:r>
        <w:rPr>
          <w:rFonts w:hint="eastAsia"/>
        </w:rPr>
        <w:t xml:space="preserve"> </w:t>
      </w:r>
      <w:r w:rsidRPr="001115AB">
        <w:rPr>
          <w:rFonts w:hint="eastAsia"/>
        </w:rPr>
        <w:t>指王明“左”倾冒险主义错误。一九三一年一月，在中共六届四中全会上，王明等人在共产国际及其代表米夫的支持下，取得了在党中央的领导地位。他们在政治上混淆民主革命和社会主义革命的界限，把反资产阶级和反帝反封建并列；否认九一八事变后国内阶级关系的明显变化，把中间势力当成“最危险的敌人”；继续推行“城市中心论”，主张红军夺取中心城市以实现一省数省首先胜利而形成全国的胜利。在军事上，先是推行冒险主义，后来又变为保守主义和逃跑主义。在组织上，实行宗派主义，对不同意他们错误主张的人，进行“残酷斗争，无情打击”。王明“左”倾冒险主义在党内统治达四年之久，给党和革命事业造成了重大的损失。一九三五年一月，中共中央政治局召开遵义会议，确立了以毛泽东为代表的新的中央的正确领导，从而结束了王明“左”倾冒险主义在党中央的统治。</w:t>
      </w:r>
    </w:p>
  </w:footnote>
  <w:footnote w:id="29">
    <w:p w14:paraId="21C4F099" w14:textId="77777777" w:rsidR="00971D72" w:rsidRDefault="00971D72" w:rsidP="00971D72">
      <w:pPr>
        <w:pStyle w:val="afd"/>
        <w:ind w:firstLine="520"/>
        <w:rPr>
          <w:rFonts w:hint="eastAsia"/>
        </w:rPr>
      </w:pPr>
      <w:r w:rsidRPr="001115AB">
        <w:rPr>
          <w:rFonts w:hint="eastAsia"/>
        </w:rPr>
        <w:footnoteRef/>
      </w:r>
      <w:r>
        <w:rPr>
          <w:rFonts w:hint="eastAsia"/>
        </w:rPr>
        <w:t xml:space="preserve"> </w:t>
      </w:r>
      <w:r w:rsidRPr="001115AB">
        <w:rPr>
          <w:rFonts w:hint="eastAsia"/>
        </w:rPr>
        <w:t>立三路线，指第二次国内革命战争时期以李立三为代表的“左”倾冒险主义错误。一九三○年六月十一日，中共中央政治局在李立三主持下通过了《新的革命高潮与一省或几省首先胜利》的决议，形成了以他为代表的“左”倾冒险主义错误。不久，李立三又制订了组织以武汉为中心的全国中心城市武装起义和集中全国红军进攻中心城市的冒险计划，随后又将党、青年团、工会的各级领导机关，合并为准备武装起义的各级行动委员会，使一切经常工作陷于停顿。同年九月，中国共产党召开六届三中全会，纠正了李立三的“左”倾冒险主义错误。</w:t>
      </w:r>
    </w:p>
  </w:footnote>
  <w:footnote w:id="30">
    <w:p w14:paraId="1B4EE764" w14:textId="77777777" w:rsidR="00971D72" w:rsidRDefault="00971D72" w:rsidP="00971D72">
      <w:pPr>
        <w:pStyle w:val="afd"/>
        <w:ind w:firstLine="520"/>
        <w:rPr>
          <w:rFonts w:hint="eastAsia"/>
        </w:rPr>
      </w:pPr>
      <w:r w:rsidRPr="001115AB">
        <w:rPr>
          <w:rFonts w:hint="eastAsia"/>
        </w:rPr>
        <w:footnoteRef/>
      </w:r>
      <w:r>
        <w:rPr>
          <w:rFonts w:hint="eastAsia"/>
        </w:rPr>
        <w:t xml:space="preserve"> </w:t>
      </w:r>
      <w:r w:rsidRPr="001115AB">
        <w:rPr>
          <w:rFonts w:hint="eastAsia"/>
        </w:rPr>
        <w:t>指以瞿秋白为代表的“左”倾盲动主义错误。一九二七年八月七日，在大革命失败后的紧要关头，瞿秋白主持召开中共中央紧急会议。会后任中共中央临时政治局常委，主持中央工作。同年十一月，主持召开中央临时政治局扩大会议，接受共产国际代表罗米那兹的“左”倾错误观点，认为当时中国革命的性质是所谓“无间断的革命”，混淆了民主革命和社会主义革命的界限，并断言“现时全中国的状况是直接革命的形势”，从而确定实行全国武装暴动的总策略，犯了“左”倾盲动主义错误。至一九二八年四月，这次“左”倾错误在全国范围的实际工作中基本结束。</w:t>
      </w:r>
    </w:p>
  </w:footnote>
  <w:footnote w:id="31">
    <w:p w14:paraId="3D0F9795" w14:textId="77777777" w:rsidR="00971D72" w:rsidRDefault="00971D72" w:rsidP="00971D72">
      <w:pPr>
        <w:pStyle w:val="afd"/>
        <w:ind w:firstLine="520"/>
        <w:rPr>
          <w:rFonts w:hint="eastAsia"/>
        </w:rPr>
      </w:pPr>
      <w:r w:rsidRPr="001115AB">
        <w:rPr>
          <w:rFonts w:hint="eastAsia"/>
        </w:rPr>
        <w:footnoteRef/>
      </w:r>
      <w:r>
        <w:rPr>
          <w:rFonts w:hint="eastAsia"/>
        </w:rPr>
        <w:t xml:space="preserve"> </w:t>
      </w:r>
      <w:r w:rsidRPr="001115AB">
        <w:rPr>
          <w:rFonts w:hint="eastAsia"/>
        </w:rPr>
        <w:t>共产国际，一九一九年三月在列宁领导下成立。一九二二年中国共产党参加共产国际，成为它的一个支部。一九四三年五月，共产国际执行委员会主席团通过决定，提议解散共产国际，六月共产国际正式宣布解散。</w:t>
      </w:r>
    </w:p>
  </w:footnote>
  <w:footnote w:id="32">
    <w:p w14:paraId="1A370812" w14:textId="77777777" w:rsidR="00971D72" w:rsidRDefault="00971D72" w:rsidP="00971D72">
      <w:pPr>
        <w:pStyle w:val="afd"/>
        <w:ind w:firstLine="520"/>
        <w:rPr>
          <w:rFonts w:hint="eastAsia"/>
        </w:rPr>
      </w:pPr>
      <w:r w:rsidRPr="001B3740">
        <w:rPr>
          <w:rFonts w:hint="eastAsia"/>
        </w:rPr>
        <w:footnoteRef/>
      </w:r>
      <w:r>
        <w:rPr>
          <w:rFonts w:hint="eastAsia"/>
        </w:rPr>
        <w:t xml:space="preserve"> </w:t>
      </w:r>
      <w:r w:rsidRPr="001B3740">
        <w:rPr>
          <w:rFonts w:hint="eastAsia"/>
        </w:rPr>
        <w:t>《中国农村的社会主义高潮》，是毛泽东同志一九五五年主持编辑的。这部书共收入反映各地农业合作化情况的材料一百七十六篇，毛泽东同志为其中一百零四篇写了按语，并为全书写了序言。该书在一九五六年一月由人民出版社出版。</w:t>
      </w:r>
    </w:p>
  </w:footnote>
  <w:footnote w:id="33">
    <w:p w14:paraId="4C3D6551" w14:textId="77777777" w:rsidR="00971D72" w:rsidRDefault="00971D72" w:rsidP="00971D72">
      <w:pPr>
        <w:pStyle w:val="afd"/>
        <w:ind w:firstLine="520"/>
        <w:rPr>
          <w:rFonts w:hint="eastAsia"/>
        </w:rPr>
      </w:pPr>
      <w:r w:rsidRPr="001B3740">
        <w:rPr>
          <w:rFonts w:hint="eastAsia"/>
        </w:rPr>
        <w:footnoteRef/>
      </w:r>
      <w:r>
        <w:rPr>
          <w:rFonts w:hint="eastAsia"/>
        </w:rPr>
        <w:t xml:space="preserve"> </w:t>
      </w:r>
      <w:r w:rsidRPr="001B3740">
        <w:rPr>
          <w:rFonts w:hint="eastAsia"/>
        </w:rPr>
        <w:t>彭德怀（一八九八——一九七四），湖南湘潭人。当时任中国工农红军第三军团总指挥和前委书记。</w:t>
      </w:r>
    </w:p>
  </w:footnote>
  <w:footnote w:id="34">
    <w:p w14:paraId="6A64B8E7" w14:textId="77777777" w:rsidR="00971D72" w:rsidRDefault="00971D72" w:rsidP="00971D72">
      <w:pPr>
        <w:pStyle w:val="afd"/>
        <w:ind w:firstLine="520"/>
        <w:rPr>
          <w:rFonts w:hint="eastAsia"/>
        </w:rPr>
      </w:pPr>
      <w:r w:rsidRPr="001B3740">
        <w:rPr>
          <w:rFonts w:hint="eastAsia"/>
        </w:rPr>
        <w:footnoteRef/>
      </w:r>
      <w:r>
        <w:rPr>
          <w:rFonts w:hint="eastAsia"/>
        </w:rPr>
        <w:t xml:space="preserve"> </w:t>
      </w:r>
      <w:r w:rsidRPr="001B3740">
        <w:rPr>
          <w:rFonts w:hint="eastAsia"/>
        </w:rPr>
        <w:t>指一九六○年十二月二十四日至一九六一年一月十三日在北京召开的中共中央工作会议。</w:t>
      </w:r>
    </w:p>
  </w:footnote>
  <w:footnote w:id="35">
    <w:p w14:paraId="35166603" w14:textId="77777777" w:rsidR="00971D72" w:rsidRDefault="00971D72" w:rsidP="00971D72">
      <w:pPr>
        <w:pStyle w:val="afd"/>
        <w:ind w:firstLine="520"/>
        <w:rPr>
          <w:rFonts w:hint="eastAsia"/>
        </w:rPr>
      </w:pPr>
      <w:r w:rsidRPr="001B3740">
        <w:rPr>
          <w:rFonts w:hint="eastAsia"/>
        </w:rPr>
        <w:footnoteRef/>
      </w:r>
      <w:r>
        <w:rPr>
          <w:rFonts w:hint="eastAsia"/>
        </w:rPr>
        <w:t xml:space="preserve"> </w:t>
      </w:r>
      <w:r w:rsidRPr="001B3740">
        <w:rPr>
          <w:rFonts w:hint="eastAsia"/>
        </w:rPr>
        <w:t>指一九六一年一月十四日至十八日在北京召开的中共八届九中全会。</w:t>
      </w:r>
    </w:p>
  </w:footnote>
  <w:footnote w:id="36">
    <w:p w14:paraId="375450BD" w14:textId="77777777" w:rsidR="00971D72" w:rsidRDefault="00971D72" w:rsidP="00971D72">
      <w:pPr>
        <w:pStyle w:val="afd"/>
        <w:ind w:firstLine="520"/>
        <w:rPr>
          <w:rFonts w:hint="eastAsia"/>
        </w:rPr>
      </w:pPr>
      <w:r w:rsidRPr="00870E62">
        <w:rPr>
          <w:rFonts w:hint="eastAsia"/>
        </w:rPr>
        <w:footnoteRef/>
      </w:r>
      <w:r>
        <w:rPr>
          <w:rFonts w:hint="eastAsia"/>
        </w:rPr>
        <w:t xml:space="preserve"> </w:t>
      </w:r>
      <w:r w:rsidRPr="00870E62">
        <w:rPr>
          <w:rFonts w:hint="eastAsia"/>
        </w:rPr>
        <w:t>即《帝国主义是资本主义的最高阶段》。中国出版的中译本，曾有将书名译为《帝国主义论》的</w:t>
      </w:r>
    </w:p>
  </w:footnote>
  <w:footnote w:id="37">
    <w:p w14:paraId="38AA3FB9" w14:textId="77777777" w:rsidR="00971D72" w:rsidRDefault="00971D72" w:rsidP="00971D72">
      <w:pPr>
        <w:pStyle w:val="afd"/>
        <w:ind w:firstLine="520"/>
        <w:rPr>
          <w:rFonts w:hint="eastAsia"/>
        </w:rPr>
      </w:pPr>
      <w:r w:rsidRPr="00870E62">
        <w:rPr>
          <w:rFonts w:hint="eastAsia"/>
        </w:rPr>
        <w:footnoteRef/>
      </w:r>
      <w:r>
        <w:rPr>
          <w:rFonts w:hint="eastAsia"/>
        </w:rPr>
        <w:t xml:space="preserve"> 凯</w:t>
      </w:r>
      <w:r w:rsidRPr="00870E62">
        <w:rPr>
          <w:rFonts w:hint="eastAsia"/>
        </w:rPr>
        <w:t>丰，即何克全（一九○六——一九五五），江西萍乡人。当时任中共中央政治局候补委员、青年团中央局书记、红九军团中央代表。</w:t>
      </w:r>
    </w:p>
  </w:footnote>
  <w:footnote w:id="38">
    <w:p w14:paraId="765B669C" w14:textId="77777777" w:rsidR="00971D72" w:rsidRDefault="00971D72" w:rsidP="00971D72">
      <w:pPr>
        <w:pStyle w:val="afd"/>
        <w:ind w:firstLine="520"/>
        <w:rPr>
          <w:rFonts w:hint="eastAsia"/>
        </w:rPr>
      </w:pPr>
      <w:r w:rsidRPr="004D1681">
        <w:rPr>
          <w:rFonts w:hint="eastAsia"/>
        </w:rPr>
        <w:footnoteRef/>
      </w:r>
      <w:r>
        <w:rPr>
          <w:rFonts w:hint="eastAsia"/>
        </w:rPr>
        <w:t xml:space="preserve"> </w:t>
      </w:r>
      <w:r w:rsidRPr="004D1681">
        <w:rPr>
          <w:rFonts w:hint="eastAsia"/>
        </w:rPr>
        <w:t>这是毛泽东同志审阅《中共中央关于目前农村工作中若干问题的决定（草案）》（即前十条）稿时在十个问题前面加写的一段文字。</w:t>
      </w:r>
    </w:p>
  </w:footnote>
  <w:footnote w:id="39">
    <w:p w14:paraId="2B7C56AD" w14:textId="77777777" w:rsidR="00971D72" w:rsidRDefault="00971D72" w:rsidP="00971D72">
      <w:pPr>
        <w:pStyle w:val="afd"/>
        <w:ind w:firstLine="520"/>
        <w:rPr>
          <w:rFonts w:hint="eastAsia"/>
        </w:rPr>
      </w:pPr>
      <w:r w:rsidRPr="008566B6">
        <w:rPr>
          <w:rFonts w:hint="eastAsia"/>
        </w:rPr>
        <w:footnoteRef/>
      </w:r>
      <w:r>
        <w:rPr>
          <w:rFonts w:hint="eastAsia"/>
        </w:rPr>
        <w:t xml:space="preserve"> </w:t>
      </w:r>
      <w:r w:rsidRPr="005A7747">
        <w:rPr>
          <w:rFonts w:hint="eastAsia"/>
        </w:rPr>
        <w:t>这是毛泽东同志同几个哲学工作者的谈话。</w:t>
      </w:r>
    </w:p>
  </w:footnote>
  <w:footnote w:id="40">
    <w:p w14:paraId="5C15E2D1" w14:textId="77777777" w:rsidR="00971D72" w:rsidRDefault="00971D72" w:rsidP="00971D72">
      <w:pPr>
        <w:pStyle w:val="afd"/>
        <w:ind w:firstLine="520"/>
        <w:rPr>
          <w:rFonts w:hint="eastAsia"/>
        </w:rPr>
      </w:pPr>
      <w:r w:rsidRPr="008566B6">
        <w:rPr>
          <w:rFonts w:hint="eastAsia"/>
        </w:rPr>
        <w:footnoteRef/>
      </w:r>
      <w:r>
        <w:rPr>
          <w:rFonts w:hint="eastAsia"/>
        </w:rPr>
        <w:t xml:space="preserve"> </w:t>
      </w:r>
      <w:r w:rsidRPr="008566B6">
        <w:rPr>
          <w:rFonts w:hint="eastAsia"/>
        </w:rPr>
        <w:t>王光美，刘少奇之妻，时任刘少奇秘书。</w:t>
      </w:r>
    </w:p>
  </w:footnote>
  <w:footnote w:id="41">
    <w:p w14:paraId="4EAB6010" w14:textId="77777777" w:rsidR="00971D72" w:rsidRDefault="00971D72" w:rsidP="00971D72">
      <w:pPr>
        <w:pStyle w:val="afd"/>
        <w:ind w:firstLine="520"/>
        <w:rPr>
          <w:rFonts w:hint="eastAsia"/>
        </w:rPr>
      </w:pPr>
      <w:r w:rsidRPr="00B60410">
        <w:rPr>
          <w:rFonts w:hint="eastAsia"/>
        </w:rPr>
        <w:footnoteRef/>
      </w:r>
      <w:r>
        <w:rPr>
          <w:rFonts w:hint="eastAsia"/>
        </w:rPr>
        <w:t xml:space="preserve"> </w:t>
      </w:r>
      <w:r w:rsidRPr="00B60410">
        <w:rPr>
          <w:rFonts w:hint="eastAsia"/>
        </w:rPr>
        <w:t>周谷城（1898 年-1996 年），中国著名历史学家、教育家、社会活动家。60 年代初，展开了围绕周谷城美学思想展开的大论战。1961 年至 1962 年间，周谷城先后发表了三篇阐述其美学思想的文章，即《光明日报》上的《史学与美学》，《文汇报》上的《礼乐新解》，还有《新建设》上的《艺术创作的历史地位》。在以后针对他的美学思想展开的论战中，他又先后发表了五篇文章。周谷城在自己的那些文章中，表述了自己在“正确认识矛盾斗争的限度”、“正确认识矛盾斗争与矛盾统一的关系”等问题上的观点和看法。尤其在《艺术创作的历史地位》中，周谷城表述了一个主要观点，即“时代精神汇合论”。周谷城的解释引起轩然大波，成为被围追堵截的又一焦点。</w:t>
      </w:r>
    </w:p>
  </w:footnote>
  <w:footnote w:id="42">
    <w:p w14:paraId="1F91347C" w14:textId="77777777" w:rsidR="00971D72" w:rsidRDefault="00971D72" w:rsidP="00971D72">
      <w:pPr>
        <w:pStyle w:val="afd"/>
        <w:ind w:firstLine="520"/>
        <w:rPr>
          <w:rFonts w:hint="eastAsia"/>
        </w:rPr>
      </w:pPr>
      <w:r w:rsidRPr="00B60410">
        <w:rPr>
          <w:rFonts w:hint="eastAsia"/>
        </w:rPr>
        <w:footnoteRef/>
      </w:r>
      <w:r>
        <w:rPr>
          <w:rFonts w:hint="eastAsia"/>
        </w:rPr>
        <w:t xml:space="preserve"> </w:t>
      </w:r>
      <w:r w:rsidRPr="00B60410">
        <w:rPr>
          <w:rFonts w:hint="eastAsia"/>
        </w:rPr>
        <w:t>孙冶方（1908-1983）原名薛萼果，化名宋亮、孙宝山、叶非木、勉之等，无锡玉祁镇人。新中国建立后，曾任华东军政委员会工业部副部长、上海财政经济学院（现上海财经大学）院长、国家统计局副局长、中国科学院经济研究所所长。</w:t>
      </w:r>
    </w:p>
  </w:footnote>
  <w:footnote w:id="43">
    <w:p w14:paraId="20973764" w14:textId="77777777" w:rsidR="00971D72" w:rsidRDefault="00971D72" w:rsidP="00971D72">
      <w:pPr>
        <w:pStyle w:val="afd"/>
        <w:ind w:firstLine="520"/>
        <w:rPr>
          <w:rFonts w:hint="eastAsia"/>
        </w:rPr>
      </w:pPr>
      <w:r w:rsidRPr="00D34548">
        <w:rPr>
          <w:rFonts w:hint="eastAsia"/>
        </w:rPr>
        <w:footnoteRef/>
      </w:r>
      <w:r w:rsidRPr="00D34548">
        <w:rPr>
          <w:rFonts w:hint="eastAsia"/>
        </w:rPr>
        <w:t xml:space="preserve"> 波格丹诺夫，俄国哲学家、经济学家。卢那察尔斯基，苏联政治家、文艺批评家、哲学家。</w:t>
      </w:r>
    </w:p>
  </w:footnote>
  <w:footnote w:id="44">
    <w:p w14:paraId="6434AF99" w14:textId="77777777" w:rsidR="00971D72" w:rsidRDefault="00971D72" w:rsidP="00971D72">
      <w:pPr>
        <w:pStyle w:val="afd"/>
        <w:ind w:firstLine="520"/>
        <w:rPr>
          <w:rFonts w:hint="eastAsia"/>
        </w:rPr>
      </w:pPr>
      <w:r w:rsidRPr="007B781A">
        <w:rPr>
          <w:rFonts w:hint="eastAsia"/>
        </w:rPr>
        <w:footnoteRef/>
      </w:r>
      <w:r w:rsidRPr="007B781A">
        <w:rPr>
          <w:rFonts w:hint="eastAsia"/>
        </w:rPr>
        <w:t xml:space="preserve"> 艾思奇（一九一〇年——一九六六年），我国著名的马克思主义哲学家、教育家和革命家，原名李生萱，哲学家。云南腾冲人，蒙古族后裔。时任中国科学院哲学社会科学部委员，著作有《大众哲学》、《哲学与生活》、《艾思奇文集》，主编有《辩证唯物主义与历史唯物主义》等，毛泽东同志称他是“党的理论战线上的忠诚战士”。</w:t>
      </w:r>
    </w:p>
  </w:footnote>
  <w:footnote w:id="45">
    <w:p w14:paraId="54416A3B" w14:textId="77777777" w:rsidR="00971D72" w:rsidRPr="007C6682" w:rsidRDefault="00971D72" w:rsidP="00971D72">
      <w:pPr>
        <w:pStyle w:val="afd"/>
        <w:ind w:firstLine="520"/>
        <w:rPr>
          <w:rFonts w:hint="eastAsia"/>
        </w:rPr>
      </w:pPr>
      <w:r w:rsidRPr="007C6682">
        <w:rPr>
          <w:rStyle w:val="afc"/>
          <w:rFonts w:hint="eastAsia"/>
          <w:vertAlign w:val="baseline"/>
        </w:rPr>
        <w:footnoteRef/>
      </w:r>
      <w:r w:rsidRPr="007C6682">
        <w:rPr>
          <w:rFonts w:hint="eastAsia"/>
        </w:rPr>
        <w:t xml:space="preserve"> 这是毛泽东同志同北京大学副校长周培源、中共中央宣传部科学处处长、国家科委副主任于光远的谈话。</w:t>
      </w:r>
    </w:p>
  </w:footnote>
  <w:footnote w:id="46">
    <w:p w14:paraId="6C95379E" w14:textId="77777777" w:rsidR="00971D72" w:rsidRPr="007C6682" w:rsidRDefault="00971D72" w:rsidP="00971D72">
      <w:pPr>
        <w:pStyle w:val="afd"/>
        <w:ind w:firstLine="520"/>
        <w:rPr>
          <w:rFonts w:hint="eastAsia"/>
        </w:rPr>
      </w:pPr>
      <w:r w:rsidRPr="007C6682">
        <w:rPr>
          <w:rStyle w:val="afc"/>
          <w:rFonts w:hint="eastAsia"/>
          <w:vertAlign w:val="baseline"/>
        </w:rPr>
        <w:footnoteRef/>
      </w:r>
      <w:r w:rsidRPr="007C6682">
        <w:rPr>
          <w:rFonts w:hint="eastAsia"/>
        </w:rPr>
        <w:t xml:space="preserve"> 指《自然辩证法研究通讯》一九六四年第三期刊载的日本物理学家坂田昌一的文章《关于量子力学理论的解释问题》。</w:t>
      </w:r>
    </w:p>
  </w:footnote>
  <w:footnote w:id="47">
    <w:p w14:paraId="33838E9A" w14:textId="77777777" w:rsidR="00971D72" w:rsidRDefault="00971D72" w:rsidP="00971D72">
      <w:pPr>
        <w:pStyle w:val="afd"/>
        <w:ind w:firstLine="520"/>
        <w:rPr>
          <w:rFonts w:hint="eastAsia"/>
        </w:rPr>
      </w:pPr>
      <w:r w:rsidRPr="007C6682">
        <w:rPr>
          <w:rStyle w:val="afc"/>
          <w:rFonts w:hint="eastAsia"/>
          <w:vertAlign w:val="baseline"/>
        </w:rPr>
        <w:footnoteRef/>
      </w:r>
      <w:r w:rsidRPr="007C6682">
        <w:rPr>
          <w:rFonts w:hint="eastAsia"/>
        </w:rPr>
        <w:t xml:space="preserve"> 见《庄子·天下》。</w:t>
      </w:r>
    </w:p>
  </w:footnote>
  <w:footnote w:id="48">
    <w:p w14:paraId="59027A7E" w14:textId="77777777" w:rsidR="00971D72" w:rsidRDefault="00971D72" w:rsidP="00971D72">
      <w:pPr>
        <w:pStyle w:val="afd"/>
        <w:ind w:firstLine="520"/>
        <w:rPr>
          <w:rFonts w:hint="eastAsia"/>
        </w:rPr>
      </w:pPr>
      <w:r w:rsidRPr="007C6682">
        <w:rPr>
          <w:rFonts w:hint="eastAsia"/>
        </w:rPr>
        <w:footnoteRef/>
      </w:r>
      <w:r w:rsidRPr="007C6682">
        <w:rPr>
          <w:rFonts w:hint="eastAsia"/>
        </w:rPr>
        <w:t xml:space="preserve"> </w:t>
      </w:r>
      <w:r w:rsidRPr="00F61E49">
        <w:rPr>
          <w:rFonts w:hint="eastAsia"/>
        </w:rPr>
        <w:t>艾思奇（一九一○——一九六六），云南腾冲人，哲学家。当时任中共中央高级党校副校长。</w:t>
      </w:r>
    </w:p>
  </w:footnote>
  <w:footnote w:id="49">
    <w:p w14:paraId="4F2217BA"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老子，相传即老聃，姓李名耳，苦县（今河南鹿邑东）人，春秋时期思想家，道家创始人。庄子（约前三六九——前二八六），名周，蒙（今河南商丘东北）人，战国时期哲学家。</w:t>
      </w:r>
    </w:p>
  </w:footnote>
  <w:footnote w:id="50">
    <w:p w14:paraId="69F5203F"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墨子（约前四六八——前三七六），名翟，春秋末期思想家、政治家，墨家创始人。</w:t>
      </w:r>
    </w:p>
  </w:footnote>
  <w:footnote w:id="51">
    <w:p w14:paraId="7BE2FD61"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张载（一○二○——一○七七），字子厚，原籍大梁（今河南开封），生于长安（今陕西西安），北宋哲学家。李卓吾，名贽（一五二七——一六○二），泉州晋江（今属福建）人，明代思想家、文学家。王船山，即王夫之（一六一九——一六九二），字而农，湖南衡阳人，明末清初哲学家。谭嗣同（一八六五——一八九八），字复生，号壮飞，湖南浏阳人，近代维新派政治家、思想家。</w:t>
      </w:r>
    </w:p>
  </w:footnote>
  <w:footnote w:id="52">
    <w:p w14:paraId="4E1F730A"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F61E49">
        <w:rPr>
          <w:rFonts w:hint="eastAsia"/>
        </w:rPr>
        <w:t>“双十条”，指《中共中央关于目前农村工作中若干问题的决定（草案）》（即前十条）和《中共中央关于农村社会主义教育运动中一些具体政策的规定（草案）》（即后十条）。本篇中所说的那一段话，指毛泽东一九六三年五月审阅前十条稿时在十个问题前面加写的文字的主要部分。一九六四年编入《毛泽东著作选读（乙种本）》，题为《人的正确思想是从哪里来的？》。见本卷第 432 页。</w:t>
      </w:r>
    </w:p>
  </w:footnote>
  <w:footnote w:id="53">
    <w:p w14:paraId="278D29C4"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这句话在毛泽东审阅《中共中央关于目前农村工作中若干问题的决定（草案）》稿时在第十个问题中加写的一段文字里。</w:t>
      </w:r>
    </w:p>
  </w:footnote>
  <w:footnote w:id="54">
    <w:p w14:paraId="6D880397"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F61E49">
        <w:rPr>
          <w:rFonts w:hint="eastAsia"/>
        </w:rPr>
        <w:t>星云假说，是德国哲学家康德一七五五年提出的关于太阳系起源的一种学说。这一学说把太阳系的形成看成是物质按客观规律运动发展的过程。</w:t>
      </w:r>
    </w:p>
  </w:footnote>
  <w:footnote w:id="55">
    <w:p w14:paraId="15FEAB53"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富兰克林（一七○六——一七九○），美国资产阶级革命时期的民主主义者，科学家。</w:t>
      </w:r>
    </w:p>
  </w:footnote>
  <w:footnote w:id="56">
    <w:p w14:paraId="65FF3F2E"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指《光明日报》一九六四年八月二十一日发表的郁之的文章《氢和氧化合成水是“合二而一”吗？》。</w:t>
      </w:r>
    </w:p>
  </w:footnote>
  <w:footnote w:id="57">
    <w:p w14:paraId="0C27B21D"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哥白尼，见本卷《在扩大的中央工作会议上的讲话》注释。</w:t>
      </w:r>
    </w:p>
  </w:footnote>
  <w:footnote w:id="58">
    <w:p w14:paraId="69E8B350"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伽利略，见本卷《在扩大的中央工作会议上的讲话》注释。开普勒（一五七一——一六三○），德国天文学家。著有《哥白尼天文学概要》。</w:t>
      </w:r>
    </w:p>
  </w:footnote>
  <w:footnote w:id="59">
    <w:p w14:paraId="1F33E76B"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见辛弃疾《木兰花慢·可怜今夕月》。原词为：“可怜今夕月，向何处，去悠悠？是别有人间，那边才见，光影东头？是天外，空汗漫，但长风浩浩送中秋？”</w:t>
      </w:r>
    </w:p>
  </w:footnote>
  <w:footnote w:id="60">
    <w:p w14:paraId="2541C82B"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见张华《励志诗》。</w:t>
      </w:r>
    </w:p>
  </w:footnote>
  <w:footnote w:id="61">
    <w:p w14:paraId="67A8DA5B"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郭沫若（一八九二——一九七八），四川乐山人。历史学家、文学家和革命活动家。早年曾在日本学医。</w:t>
      </w:r>
    </w:p>
  </w:footnote>
  <w:footnote w:id="62">
    <w:p w14:paraId="53CDD2DD"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鲁迅，原名周树人（一八八一——一九三六），浙江绍兴人。伟大的文学家、思想家和革命家。早年曾在日本学医。</w:t>
      </w:r>
    </w:p>
  </w:footnote>
  <w:footnote w:id="63">
    <w:p w14:paraId="1A1F4127"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四清”，即社会主义教育运动，是一九六三年至一九六六年五月先后在部分农村和少数城市工矿企业和学校等单位开展的一次清政治、清经济、清组织、清思想的运动。“五反”，指一九六三年三月以后在全国范围内开展的反对贪污盗窃、反对投机倒把、反对铺张浪费、反对分散主义、反对官僚主义的运动。</w:t>
      </w:r>
    </w:p>
  </w:footnote>
  <w:footnote w:id="64">
    <w:p w14:paraId="3C1338FB"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曹雪芹（一七一五——一七六三），名霑，字梦阮，满正白旗人，清代小说家。</w:t>
      </w:r>
    </w:p>
  </w:footnote>
  <w:footnote w:id="65">
    <w:p w14:paraId="487DB76C"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雍正，即清世宗爱新觉罗·胤禛（一六七八——一七三五），一七二二年至一七三五年在位，年号雍正。</w:t>
      </w:r>
    </w:p>
  </w:footnote>
  <w:footnote w:id="66">
    <w:p w14:paraId="19F27398" w14:textId="77777777" w:rsidR="00971D72" w:rsidRDefault="00971D72" w:rsidP="00971D72">
      <w:pPr>
        <w:pStyle w:val="afd"/>
        <w:ind w:firstLine="520"/>
        <w:rPr>
          <w:rFonts w:hint="eastAsia"/>
        </w:rPr>
      </w:pPr>
      <w:r w:rsidRPr="007C6682">
        <w:rPr>
          <w:rFonts w:hint="eastAsia"/>
        </w:rPr>
        <w:footnoteRef/>
      </w:r>
      <w:r>
        <w:rPr>
          <w:rFonts w:hint="eastAsia"/>
        </w:rPr>
        <w:t xml:space="preserve"> </w:t>
      </w:r>
      <w:r w:rsidRPr="00841D2E">
        <w:rPr>
          <w:rFonts w:hint="eastAsia"/>
        </w:rPr>
        <w:t>康熙，即清圣祖爱新觉罗·玄烨（一六五四——一七二二），一六六一年至一七二二年在位，年号康熙。</w:t>
      </w:r>
    </w:p>
  </w:footnote>
  <w:footnote w:id="67">
    <w:p w14:paraId="05493B08" w14:textId="77777777" w:rsidR="00971D72" w:rsidRDefault="00971D72" w:rsidP="00971D72">
      <w:pPr>
        <w:pStyle w:val="afd"/>
        <w:ind w:firstLine="520"/>
        <w:rPr>
          <w:rFonts w:hint="eastAsia"/>
        </w:rPr>
      </w:pPr>
      <w:r w:rsidRPr="00693A20">
        <w:rPr>
          <w:rFonts w:hint="eastAsia"/>
        </w:rPr>
        <w:footnoteRef/>
      </w:r>
      <w:r w:rsidRPr="00693A20">
        <w:rPr>
          <w:rFonts w:hint="eastAsia"/>
        </w:rPr>
        <w:t xml:space="preserve"> </w:t>
      </w:r>
      <w:r w:rsidRPr="00841D2E">
        <w:rPr>
          <w:rFonts w:hint="eastAsia"/>
        </w:rPr>
        <w:t>指勒柏辛斯卡娅（一八七一——一九六三），苏联科学院院士、细胞学家。</w:t>
      </w:r>
    </w:p>
  </w:footnote>
  <w:footnote w:id="68">
    <w:p w14:paraId="656A46D8" w14:textId="77777777" w:rsidR="00971D72" w:rsidRDefault="00971D72" w:rsidP="00971D72">
      <w:pPr>
        <w:pStyle w:val="afd"/>
        <w:ind w:firstLine="520"/>
        <w:rPr>
          <w:rFonts w:hint="eastAsia"/>
        </w:rPr>
      </w:pPr>
      <w:r w:rsidRPr="00A238C0">
        <w:rPr>
          <w:rFonts w:hint="eastAsia"/>
        </w:rPr>
        <w:footnoteRef/>
      </w:r>
      <w:r>
        <w:rPr>
          <w:rFonts w:hint="eastAsia"/>
        </w:rPr>
        <w:t xml:space="preserve"> </w:t>
      </w:r>
      <w:r w:rsidRPr="00A238C0">
        <w:rPr>
          <w:rFonts w:hint="eastAsia"/>
        </w:rPr>
        <w:t>这是毛泽东同志对浙江省委同志谈话的一部分。</w:t>
      </w:r>
    </w:p>
  </w:footnote>
  <w:footnote w:id="69">
    <w:p w14:paraId="392CBB5D" w14:textId="77777777" w:rsidR="00971D72" w:rsidRDefault="00971D72" w:rsidP="00971D72">
      <w:pPr>
        <w:pStyle w:val="afd"/>
        <w:ind w:firstLine="520"/>
        <w:rPr>
          <w:rFonts w:hint="eastAsia"/>
        </w:rPr>
      </w:pPr>
      <w:r w:rsidRPr="00A238C0">
        <w:rPr>
          <w:rFonts w:hint="eastAsia"/>
        </w:rPr>
        <w:footnoteRef/>
      </w:r>
      <w:r>
        <w:rPr>
          <w:rFonts w:hint="eastAsia"/>
        </w:rPr>
        <w:t xml:space="preserve"> </w:t>
      </w:r>
      <w:r w:rsidRPr="00A238C0">
        <w:rPr>
          <w:rFonts w:hint="eastAsia"/>
        </w:rPr>
        <w:t>腊肉骨头：我国四川、湖南、湖北、江西等省，都有过年腌制腊肉的习俗，在冬天腊月把猪肉腌制起来，吃完肉后就剩下腊肉骨头，后指“吃起来没肉，丢了可惜”，同“鸡肋”。</w:t>
      </w:r>
    </w:p>
  </w:footnote>
  <w:footnote w:id="70">
    <w:p w14:paraId="041CB209" w14:textId="77777777" w:rsidR="00971D72" w:rsidRDefault="00971D72" w:rsidP="00971D72">
      <w:pPr>
        <w:pStyle w:val="afd"/>
        <w:ind w:firstLine="520"/>
        <w:rPr>
          <w:rFonts w:hint="eastAsia"/>
        </w:rPr>
      </w:pPr>
      <w:r w:rsidRPr="001158E1">
        <w:rPr>
          <w:rFonts w:hint="eastAsia"/>
        </w:rPr>
        <w:footnoteRef/>
      </w:r>
      <w:r>
        <w:rPr>
          <w:rFonts w:hint="eastAsia"/>
        </w:rPr>
        <w:t xml:space="preserve"> </w:t>
      </w:r>
      <w:r w:rsidRPr="001158E1">
        <w:rPr>
          <w:rFonts w:hint="eastAsia"/>
        </w:rPr>
        <w:t>吴晗是明史专家，时任北京市副市长，曾编写新编历史剧《海瑞罢官》，鼓吹“老百姓应指望清官”。翦伯赞，历史学家，时任北大副校长，反对姚文元对吴晗的《海瑞罢官》的批判。</w:t>
      </w:r>
    </w:p>
  </w:footnote>
  <w:footnote w:id="71">
    <w:p w14:paraId="5BE6AF2D" w14:textId="77777777" w:rsidR="00971D72" w:rsidRDefault="00971D72" w:rsidP="00971D72">
      <w:pPr>
        <w:pStyle w:val="afd"/>
        <w:ind w:firstLine="520"/>
        <w:rPr>
          <w:rFonts w:hint="eastAsia"/>
        </w:rPr>
      </w:pPr>
      <w:r w:rsidRPr="001158E1">
        <w:rPr>
          <w:rFonts w:hint="eastAsia"/>
        </w:rPr>
        <w:footnoteRef/>
      </w:r>
      <w:r>
        <w:rPr>
          <w:rFonts w:hint="eastAsia"/>
        </w:rPr>
        <w:t xml:space="preserve"> </w:t>
      </w:r>
      <w:r w:rsidRPr="001158E1">
        <w:rPr>
          <w:rFonts w:hint="eastAsia"/>
        </w:rPr>
        <w:t>孙达人，浙江富阳人。1957 年毕业于山东大学历史系。历任中国科学院历史研究所实验研究员、陕西师范大学副教授、中国农民战争史研究会副会长、陕西省社会科学学会联合会副主席、陕西省副省长。著有《中国古代农民战争史》等。</w:t>
      </w:r>
    </w:p>
  </w:footnote>
  <w:footnote w:id="72">
    <w:p w14:paraId="3BDB3C1F" w14:textId="77777777" w:rsidR="00971D72" w:rsidRDefault="00971D72" w:rsidP="00971D72">
      <w:pPr>
        <w:pStyle w:val="afd"/>
        <w:ind w:firstLine="520"/>
        <w:rPr>
          <w:rFonts w:hint="eastAsia"/>
        </w:rPr>
      </w:pPr>
      <w:r w:rsidRPr="00F923ED">
        <w:rPr>
          <w:rFonts w:hint="eastAsia"/>
        </w:rPr>
        <w:footnoteRef/>
      </w:r>
      <w:r>
        <w:rPr>
          <w:rFonts w:hint="eastAsia"/>
        </w:rPr>
        <w:t xml:space="preserve"> </w:t>
      </w:r>
      <w:r w:rsidRPr="00F923ED">
        <w:rPr>
          <w:rFonts w:hint="eastAsia"/>
        </w:rPr>
        <w:t>戚本禹，在一九六五年十二月《红旗》杂志发表《为革命而研究历史》，批判了翦伯赞“超阶级”的“历史主义”观点，文章指出，没有超阶级的历史研究，以往一切统治阶级，都是根据他们自己阶级的利贫来解释历史的。他们的阶级利益同人民群众的利益是那样地不调和，同社会发展的要求是那样地不一致，因此，他们不可能认识历史的真象，而且要歪曲历史真象。为革命而研究历史，就要站在无产阶级的立场上，用无产阶级的观点和方法去研究历史。</w:t>
      </w:r>
    </w:p>
  </w:footnote>
  <w:footnote w:id="73">
    <w:p w14:paraId="649E44E1" w14:textId="77777777" w:rsidR="00971D72" w:rsidRDefault="00971D72" w:rsidP="00971D72">
      <w:pPr>
        <w:pStyle w:val="afd"/>
        <w:ind w:firstLine="520"/>
        <w:rPr>
          <w:rFonts w:hint="eastAsia"/>
        </w:rPr>
      </w:pPr>
      <w:r w:rsidRPr="00F923ED">
        <w:rPr>
          <w:rFonts w:hint="eastAsia"/>
        </w:rPr>
        <w:footnoteRef/>
      </w:r>
      <w:r w:rsidRPr="00F923ED">
        <w:rPr>
          <w:rFonts w:hint="eastAsia"/>
        </w:rPr>
        <w:t xml:space="preserve"> 姚文元，时任上海《解放日报》的编委，一九六五年十一月十日在上海《文汇报》发表《评新编历史剧〈海瑞罢官〉》，文章指出，吴晗身为明史专家却不惜歪曲历史史实编造出一个完美形象的假海瑞，剧中的“退田”和“平冤狱”都不是史实，身为共产党员不去提倡阶级斗争，却去鼓吹“清官救民”的封建论调，把剧中的贫雇农说成只会恳求“大老爷与我等作主”，很明显，吴晗是用自己的资产阶级观点改造了这个人物：海瑞不过是地主阶级中一位较有远见的人物，他忠于封建制度，是封建皇朝的“忠臣”。为了巩固封建统治、削弱农民反抗、缓和尖锐的阶级矛盾，为了维护封建皇朝的根本利益，他敢于向危害封建皇朝利益的某些集团或者某些措施进行尖锐的斗争。在若干事情上，他同中小地主和富农利益一致，抑制豪强地主，目的还是为了巩固整个地主阶级对农民的专政，维护皇朝的利益。一九六一年，正是我国因为连续三年自然灾害而遇到暂时的经济困难的时候，在帝国主义、各国反动派和现代修正主义一再发动反华高潮的情况下，牛鬼蛇神们刮过一阵“单干风”、“翻案风”。那些在旧社会中为劳动人民制造了无数冤狱的帝国主义者和地富反坏右，他们失掉了制造冤狱的权利，他们觉得被打倒是“冤枉”的，大肆叫嚣什么“平冤狱”，“平冤狱”就是当时资产阶级反对无产阶级专政和社会主义革命的斗争焦点。</w:t>
      </w:r>
    </w:p>
  </w:footnote>
  <w:footnote w:id="74">
    <w:p w14:paraId="26C560DA" w14:textId="77777777" w:rsidR="00971D72" w:rsidRDefault="00971D72" w:rsidP="00971D72">
      <w:pPr>
        <w:pStyle w:val="afd"/>
        <w:ind w:firstLine="520"/>
        <w:rPr>
          <w:rFonts w:hint="eastAsia"/>
        </w:rPr>
      </w:pPr>
      <w:r w:rsidRPr="002848F1">
        <w:rPr>
          <w:rFonts w:hint="eastAsia"/>
        </w:rPr>
        <w:footnoteRef/>
      </w:r>
      <w:r>
        <w:rPr>
          <w:rFonts w:hint="eastAsia"/>
        </w:rPr>
        <w:t xml:space="preserve"> </w:t>
      </w:r>
      <w:r w:rsidRPr="002848F1">
        <w:rPr>
          <w:rFonts w:hint="eastAsia"/>
        </w:rPr>
        <w:t>杨献珍（1896 年-1992 年），湖北十堰人。时任中共中央高级党校副校长、党委副书记、中国科学院哲学社会科学部哲学研究所副所长。</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95227" w14:textId="09DB477A" w:rsidR="004E1950" w:rsidRDefault="006532E7" w:rsidP="004E1950">
    <w:pPr>
      <w:pStyle w:val="a3"/>
      <w:rPr>
        <w:rFonts w:hint="eastAsia"/>
      </w:rPr>
    </w:pPr>
    <w:fldSimple w:instr=" STYLEREF  A5开1章  \* MERGEFORMAT ">
      <w:r w:rsidR="0021063C">
        <w:rPr>
          <w:rFonts w:hint="eastAsia"/>
          <w:noProof/>
        </w:rPr>
        <w:t>附录10：毛主席论哲学(选编)</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6B00" w14:textId="7869CB32" w:rsidR="00220FF2" w:rsidRPr="00220FF2" w:rsidRDefault="00DE7E53" w:rsidP="00220FF2">
    <w:pPr>
      <w:pStyle w:val="a3"/>
      <w:rPr>
        <w:rFonts w:hint="eastAsia"/>
      </w:rPr>
    </w:pPr>
    <w:r>
      <w:fldChar w:fldCharType="begin"/>
    </w:r>
    <w:r>
      <w:instrText xml:space="preserve"> STYLEREF  A5开1章  \* MERGEFORMAT </w:instrTex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6E3F6" w14:textId="64B776B2" w:rsidR="003B65DB" w:rsidRDefault="006532E7">
    <w:pPr>
      <w:pStyle w:val="a3"/>
      <w:rPr>
        <w:rFonts w:hint="eastAsia"/>
      </w:rPr>
    </w:pPr>
    <w:fldSimple w:instr=" STYLEREF  A5开1章  \* MERGEFORMAT ">
      <w:r w:rsidR="0021063C">
        <w:rPr>
          <w:rFonts w:hint="eastAsia"/>
          <w:noProof/>
        </w:rPr>
        <w:t>目  录</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F002" w14:textId="08115A38" w:rsidR="00FF532A" w:rsidRDefault="00FF532A" w:rsidP="00FF532A">
    <w:pPr>
      <w:rPr>
        <w:rFonts w:hint="eastAsia"/>
      </w:rPr>
    </w:pPr>
    <w:r>
      <w:fldChar w:fldCharType="begin"/>
    </w:r>
    <w:r>
      <w:instrText xml:space="preserve"> STYLEREF  A5开1章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E3B1" w14:textId="276F604C" w:rsidR="00B2447D" w:rsidRDefault="006532E7">
    <w:pPr>
      <w:pStyle w:val="a3"/>
      <w:rPr>
        <w:rFonts w:hint="eastAsia"/>
      </w:rPr>
    </w:pPr>
    <w:fldSimple w:instr=" STYLEREF  A5开1章  \* MERGEFORMAT ">
      <w:r w:rsidR="0021063C">
        <w:rPr>
          <w:rFonts w:hint="eastAsia"/>
          <w:noProof/>
        </w:rPr>
        <w:t>第五章 左派常见问题和基本常识</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A02EB" w14:textId="1720C35F" w:rsidR="00FF532A" w:rsidRDefault="00FF532A" w:rsidP="00AF6EF6">
    <w:pP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8E8EA" w14:textId="74407FFF" w:rsidR="00AF6EF6" w:rsidRDefault="006532E7">
    <w:pPr>
      <w:pStyle w:val="a3"/>
      <w:rPr>
        <w:rFonts w:hint="eastAsia"/>
      </w:rPr>
    </w:pPr>
    <w:fldSimple w:instr=" STYLEREF  A5开1章  \* MERGEFORMAT ">
      <w:r w:rsidR="0021063C">
        <w:rPr>
          <w:rFonts w:hint="eastAsia"/>
          <w:noProof/>
        </w:rPr>
        <w:t>附录10：毛主席论哲学(选编)</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530"/>
    <w:multiLevelType w:val="hybridMultilevel"/>
    <w:tmpl w:val="917A5DC6"/>
    <w:lvl w:ilvl="0" w:tplc="3A6E03E4">
      <w:start w:val="1"/>
      <w:numFmt w:val="japaneseCounting"/>
      <w:lvlText w:val="（%1）"/>
      <w:lvlJc w:val="left"/>
      <w:pPr>
        <w:ind w:left="1288" w:hanging="72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1" w15:restartNumberingAfterBreak="0">
    <w:nsid w:val="069E7C33"/>
    <w:multiLevelType w:val="hybridMultilevel"/>
    <w:tmpl w:val="E3B2ABF6"/>
    <w:lvl w:ilvl="0" w:tplc="69100F72">
      <w:start w:val="1"/>
      <w:numFmt w:val="decimalEnclosedCircle"/>
      <w:lvlText w:val="%1"/>
      <w:lvlJc w:val="left"/>
      <w:pPr>
        <w:ind w:left="928" w:hanging="36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2" w15:restartNumberingAfterBreak="0">
    <w:nsid w:val="113F5536"/>
    <w:multiLevelType w:val="hybridMultilevel"/>
    <w:tmpl w:val="DFCAE412"/>
    <w:lvl w:ilvl="0" w:tplc="EF10E45A">
      <w:start w:val="1"/>
      <w:numFmt w:val="japaneseCounting"/>
      <w:lvlText w:val="（%1）"/>
      <w:lvlJc w:val="left"/>
      <w:pPr>
        <w:ind w:left="1288" w:hanging="72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3" w15:restartNumberingAfterBreak="0">
    <w:nsid w:val="145E1082"/>
    <w:multiLevelType w:val="hybridMultilevel"/>
    <w:tmpl w:val="C2F4B358"/>
    <w:lvl w:ilvl="0" w:tplc="777EA88E">
      <w:start w:val="1"/>
      <w:numFmt w:val="decimalEnclosedCircle"/>
      <w:lvlText w:val="%1"/>
      <w:lvlJc w:val="left"/>
      <w:pPr>
        <w:ind w:left="928" w:hanging="36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4" w15:restartNumberingAfterBreak="0">
    <w:nsid w:val="16F617DD"/>
    <w:multiLevelType w:val="hybridMultilevel"/>
    <w:tmpl w:val="D0CCD0EE"/>
    <w:lvl w:ilvl="0" w:tplc="9F3A220E">
      <w:start w:val="1"/>
      <w:numFmt w:val="decimal"/>
      <w:lvlText w:val="（%1）"/>
      <w:lvlJc w:val="left"/>
      <w:pPr>
        <w:ind w:left="1128" w:hanging="56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5" w15:restartNumberingAfterBreak="0">
    <w:nsid w:val="1961582A"/>
    <w:multiLevelType w:val="hybridMultilevel"/>
    <w:tmpl w:val="64B4DE1A"/>
    <w:lvl w:ilvl="0" w:tplc="B164E0C4">
      <w:start w:val="1"/>
      <w:numFmt w:val="japaneseCounting"/>
      <w:lvlText w:val="（%1）"/>
      <w:lvlJc w:val="left"/>
      <w:pPr>
        <w:ind w:left="1020" w:hanging="10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7383734"/>
    <w:multiLevelType w:val="hybridMultilevel"/>
    <w:tmpl w:val="8D6AC564"/>
    <w:lvl w:ilvl="0" w:tplc="EDCC73EC">
      <w:start w:val="1"/>
      <w:numFmt w:val="japaneseCounting"/>
      <w:lvlText w:val="（%1）"/>
      <w:lvlJc w:val="left"/>
      <w:pPr>
        <w:ind w:left="1020" w:hanging="10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A0228C"/>
    <w:multiLevelType w:val="hybridMultilevel"/>
    <w:tmpl w:val="BF4AF2AC"/>
    <w:lvl w:ilvl="0" w:tplc="E1B0AFCC">
      <w:start w:val="1"/>
      <w:numFmt w:val="japaneseCounting"/>
      <w:lvlText w:val="（%1）"/>
      <w:lvlJc w:val="left"/>
      <w:pPr>
        <w:ind w:left="1020" w:hanging="10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8E15420"/>
    <w:multiLevelType w:val="hybridMultilevel"/>
    <w:tmpl w:val="3EEE7E30"/>
    <w:lvl w:ilvl="0" w:tplc="EAD0F298">
      <w:start w:val="1"/>
      <w:numFmt w:val="decimal"/>
      <w:lvlText w:val="（%1）"/>
      <w:lvlJc w:val="left"/>
      <w:pPr>
        <w:ind w:left="1288" w:hanging="72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9" w15:restartNumberingAfterBreak="0">
    <w:nsid w:val="45894BBA"/>
    <w:multiLevelType w:val="hybridMultilevel"/>
    <w:tmpl w:val="482418C4"/>
    <w:lvl w:ilvl="0" w:tplc="138423D6">
      <w:start w:val="1"/>
      <w:numFmt w:val="japaneseCounting"/>
      <w:lvlText w:val="（%1）"/>
      <w:lvlJc w:val="left"/>
      <w:pPr>
        <w:ind w:left="1020" w:hanging="10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6E46A73"/>
    <w:multiLevelType w:val="hybridMultilevel"/>
    <w:tmpl w:val="BDBE928A"/>
    <w:lvl w:ilvl="0" w:tplc="8A4C2A78">
      <w:start w:val="1"/>
      <w:numFmt w:val="decimal"/>
      <w:lvlText w:val="（%1）"/>
      <w:lvlJc w:val="left"/>
      <w:pPr>
        <w:ind w:left="1288" w:hanging="72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abstractNum w:abstractNumId="11" w15:restartNumberingAfterBreak="0">
    <w:nsid w:val="7641786D"/>
    <w:multiLevelType w:val="hybridMultilevel"/>
    <w:tmpl w:val="149CF410"/>
    <w:lvl w:ilvl="0" w:tplc="7ED88C90">
      <w:start w:val="1"/>
      <w:numFmt w:val="decimalEnclosedCircle"/>
      <w:lvlText w:val="%1"/>
      <w:lvlJc w:val="left"/>
      <w:pPr>
        <w:ind w:left="928" w:hanging="360"/>
      </w:pPr>
      <w:rPr>
        <w:rFonts w:hint="default"/>
      </w:rPr>
    </w:lvl>
    <w:lvl w:ilvl="1" w:tplc="04090019" w:tentative="1">
      <w:start w:val="1"/>
      <w:numFmt w:val="lowerLetter"/>
      <w:lvlText w:val="%2)"/>
      <w:lvlJc w:val="left"/>
      <w:pPr>
        <w:ind w:left="1448" w:hanging="440"/>
      </w:pPr>
    </w:lvl>
    <w:lvl w:ilvl="2" w:tplc="0409001B" w:tentative="1">
      <w:start w:val="1"/>
      <w:numFmt w:val="lowerRoman"/>
      <w:lvlText w:val="%3."/>
      <w:lvlJc w:val="right"/>
      <w:pPr>
        <w:ind w:left="1888" w:hanging="440"/>
      </w:pPr>
    </w:lvl>
    <w:lvl w:ilvl="3" w:tplc="0409000F" w:tentative="1">
      <w:start w:val="1"/>
      <w:numFmt w:val="decimal"/>
      <w:lvlText w:val="%4."/>
      <w:lvlJc w:val="left"/>
      <w:pPr>
        <w:ind w:left="2328" w:hanging="440"/>
      </w:pPr>
    </w:lvl>
    <w:lvl w:ilvl="4" w:tplc="04090019" w:tentative="1">
      <w:start w:val="1"/>
      <w:numFmt w:val="lowerLetter"/>
      <w:lvlText w:val="%5)"/>
      <w:lvlJc w:val="left"/>
      <w:pPr>
        <w:ind w:left="2768" w:hanging="440"/>
      </w:pPr>
    </w:lvl>
    <w:lvl w:ilvl="5" w:tplc="0409001B" w:tentative="1">
      <w:start w:val="1"/>
      <w:numFmt w:val="lowerRoman"/>
      <w:lvlText w:val="%6."/>
      <w:lvlJc w:val="right"/>
      <w:pPr>
        <w:ind w:left="3208" w:hanging="440"/>
      </w:pPr>
    </w:lvl>
    <w:lvl w:ilvl="6" w:tplc="0409000F" w:tentative="1">
      <w:start w:val="1"/>
      <w:numFmt w:val="decimal"/>
      <w:lvlText w:val="%7."/>
      <w:lvlJc w:val="left"/>
      <w:pPr>
        <w:ind w:left="3648" w:hanging="440"/>
      </w:pPr>
    </w:lvl>
    <w:lvl w:ilvl="7" w:tplc="04090019" w:tentative="1">
      <w:start w:val="1"/>
      <w:numFmt w:val="lowerLetter"/>
      <w:lvlText w:val="%8)"/>
      <w:lvlJc w:val="left"/>
      <w:pPr>
        <w:ind w:left="4088" w:hanging="440"/>
      </w:pPr>
    </w:lvl>
    <w:lvl w:ilvl="8" w:tplc="0409001B" w:tentative="1">
      <w:start w:val="1"/>
      <w:numFmt w:val="lowerRoman"/>
      <w:lvlText w:val="%9."/>
      <w:lvlJc w:val="right"/>
      <w:pPr>
        <w:ind w:left="4528" w:hanging="440"/>
      </w:pPr>
    </w:lvl>
  </w:abstractNum>
  <w:num w:numId="1" w16cid:durableId="226262019">
    <w:abstractNumId w:val="4"/>
  </w:num>
  <w:num w:numId="2" w16cid:durableId="29383445">
    <w:abstractNumId w:val="6"/>
  </w:num>
  <w:num w:numId="3" w16cid:durableId="1535384243">
    <w:abstractNumId w:val="9"/>
  </w:num>
  <w:num w:numId="4" w16cid:durableId="182059499">
    <w:abstractNumId w:val="11"/>
  </w:num>
  <w:num w:numId="5" w16cid:durableId="1184245730">
    <w:abstractNumId w:val="3"/>
  </w:num>
  <w:num w:numId="6" w16cid:durableId="1617760197">
    <w:abstractNumId w:val="1"/>
  </w:num>
  <w:num w:numId="7" w16cid:durableId="1086268320">
    <w:abstractNumId w:val="8"/>
  </w:num>
  <w:num w:numId="8" w16cid:durableId="1329946986">
    <w:abstractNumId w:val="2"/>
  </w:num>
  <w:num w:numId="9" w16cid:durableId="1416319709">
    <w:abstractNumId w:val="0"/>
  </w:num>
  <w:num w:numId="10" w16cid:durableId="366224628">
    <w:abstractNumId w:val="5"/>
  </w:num>
  <w:num w:numId="11" w16cid:durableId="1784299228">
    <w:abstractNumId w:val="10"/>
  </w:num>
  <w:num w:numId="12" w16cid:durableId="1914926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78"/>
    <w:rsid w:val="00000BD6"/>
    <w:rsid w:val="00000DE3"/>
    <w:rsid w:val="000010BA"/>
    <w:rsid w:val="00002405"/>
    <w:rsid w:val="00002582"/>
    <w:rsid w:val="00002C62"/>
    <w:rsid w:val="00002D4F"/>
    <w:rsid w:val="0000321C"/>
    <w:rsid w:val="000041E3"/>
    <w:rsid w:val="00004BFE"/>
    <w:rsid w:val="00004E11"/>
    <w:rsid w:val="00004E29"/>
    <w:rsid w:val="00004EBF"/>
    <w:rsid w:val="000057B6"/>
    <w:rsid w:val="00005F08"/>
    <w:rsid w:val="00005F92"/>
    <w:rsid w:val="00006C21"/>
    <w:rsid w:val="00007018"/>
    <w:rsid w:val="00007C9A"/>
    <w:rsid w:val="00007D0F"/>
    <w:rsid w:val="00007DDC"/>
    <w:rsid w:val="00010115"/>
    <w:rsid w:val="000102A9"/>
    <w:rsid w:val="000107ED"/>
    <w:rsid w:val="000108A3"/>
    <w:rsid w:val="0001099A"/>
    <w:rsid w:val="00010F52"/>
    <w:rsid w:val="00012215"/>
    <w:rsid w:val="00013388"/>
    <w:rsid w:val="000141A2"/>
    <w:rsid w:val="000146CA"/>
    <w:rsid w:val="00014A2F"/>
    <w:rsid w:val="00014F05"/>
    <w:rsid w:val="000158B0"/>
    <w:rsid w:val="0001777F"/>
    <w:rsid w:val="00017964"/>
    <w:rsid w:val="00017DAE"/>
    <w:rsid w:val="0002001F"/>
    <w:rsid w:val="00020871"/>
    <w:rsid w:val="00020E23"/>
    <w:rsid w:val="000216BA"/>
    <w:rsid w:val="00021F59"/>
    <w:rsid w:val="00022B53"/>
    <w:rsid w:val="00022D92"/>
    <w:rsid w:val="00023102"/>
    <w:rsid w:val="00024557"/>
    <w:rsid w:val="00024636"/>
    <w:rsid w:val="00024B1C"/>
    <w:rsid w:val="0002524B"/>
    <w:rsid w:val="0002580E"/>
    <w:rsid w:val="00025A2B"/>
    <w:rsid w:val="000264D2"/>
    <w:rsid w:val="00026B0E"/>
    <w:rsid w:val="00026F56"/>
    <w:rsid w:val="00027E30"/>
    <w:rsid w:val="0003055A"/>
    <w:rsid w:val="00031BEF"/>
    <w:rsid w:val="00031C46"/>
    <w:rsid w:val="00031CF7"/>
    <w:rsid w:val="00031E51"/>
    <w:rsid w:val="000331D9"/>
    <w:rsid w:val="000342D5"/>
    <w:rsid w:val="000344D8"/>
    <w:rsid w:val="000346E2"/>
    <w:rsid w:val="00034C47"/>
    <w:rsid w:val="00034CFF"/>
    <w:rsid w:val="00034D33"/>
    <w:rsid w:val="00035A96"/>
    <w:rsid w:val="00036111"/>
    <w:rsid w:val="00036259"/>
    <w:rsid w:val="00037261"/>
    <w:rsid w:val="00037966"/>
    <w:rsid w:val="00037A21"/>
    <w:rsid w:val="00037A91"/>
    <w:rsid w:val="000407FF"/>
    <w:rsid w:val="000413E2"/>
    <w:rsid w:val="00041572"/>
    <w:rsid w:val="0004198F"/>
    <w:rsid w:val="00041B73"/>
    <w:rsid w:val="00041E51"/>
    <w:rsid w:val="000421C2"/>
    <w:rsid w:val="000426C9"/>
    <w:rsid w:val="00042D4C"/>
    <w:rsid w:val="00043968"/>
    <w:rsid w:val="00043E37"/>
    <w:rsid w:val="00043F65"/>
    <w:rsid w:val="0004447E"/>
    <w:rsid w:val="00045640"/>
    <w:rsid w:val="0004565C"/>
    <w:rsid w:val="00045F7D"/>
    <w:rsid w:val="00045FF8"/>
    <w:rsid w:val="000466FA"/>
    <w:rsid w:val="0004688E"/>
    <w:rsid w:val="00047270"/>
    <w:rsid w:val="000472A3"/>
    <w:rsid w:val="00047A35"/>
    <w:rsid w:val="00047A82"/>
    <w:rsid w:val="00047DD8"/>
    <w:rsid w:val="00050653"/>
    <w:rsid w:val="000506A4"/>
    <w:rsid w:val="000514B4"/>
    <w:rsid w:val="00051FBD"/>
    <w:rsid w:val="000523DD"/>
    <w:rsid w:val="000525E7"/>
    <w:rsid w:val="000548BC"/>
    <w:rsid w:val="00055FB9"/>
    <w:rsid w:val="00056021"/>
    <w:rsid w:val="00057B12"/>
    <w:rsid w:val="00060AB2"/>
    <w:rsid w:val="00060B62"/>
    <w:rsid w:val="00060C2F"/>
    <w:rsid w:val="00060FD6"/>
    <w:rsid w:val="000613B0"/>
    <w:rsid w:val="00061437"/>
    <w:rsid w:val="00061DED"/>
    <w:rsid w:val="00062014"/>
    <w:rsid w:val="00062B54"/>
    <w:rsid w:val="00062F1F"/>
    <w:rsid w:val="0006376A"/>
    <w:rsid w:val="000644A9"/>
    <w:rsid w:val="0006450C"/>
    <w:rsid w:val="00065DD9"/>
    <w:rsid w:val="00065E44"/>
    <w:rsid w:val="000665DA"/>
    <w:rsid w:val="00066B4B"/>
    <w:rsid w:val="00066DB8"/>
    <w:rsid w:val="00067414"/>
    <w:rsid w:val="00067B5D"/>
    <w:rsid w:val="000704E0"/>
    <w:rsid w:val="00070589"/>
    <w:rsid w:val="000712DF"/>
    <w:rsid w:val="00071B67"/>
    <w:rsid w:val="00071C1F"/>
    <w:rsid w:val="00072173"/>
    <w:rsid w:val="0007231B"/>
    <w:rsid w:val="00072819"/>
    <w:rsid w:val="000728FD"/>
    <w:rsid w:val="00073352"/>
    <w:rsid w:val="0007358F"/>
    <w:rsid w:val="00073A66"/>
    <w:rsid w:val="0007501E"/>
    <w:rsid w:val="00075872"/>
    <w:rsid w:val="0007623C"/>
    <w:rsid w:val="00076CC1"/>
    <w:rsid w:val="0007706A"/>
    <w:rsid w:val="00077414"/>
    <w:rsid w:val="00077579"/>
    <w:rsid w:val="0007765C"/>
    <w:rsid w:val="00077B78"/>
    <w:rsid w:val="00077C0D"/>
    <w:rsid w:val="00080C83"/>
    <w:rsid w:val="00080D03"/>
    <w:rsid w:val="00081259"/>
    <w:rsid w:val="00081424"/>
    <w:rsid w:val="0008183A"/>
    <w:rsid w:val="00081FE3"/>
    <w:rsid w:val="0008219B"/>
    <w:rsid w:val="0008371A"/>
    <w:rsid w:val="0008372C"/>
    <w:rsid w:val="00083C13"/>
    <w:rsid w:val="00084521"/>
    <w:rsid w:val="00084F12"/>
    <w:rsid w:val="00085F37"/>
    <w:rsid w:val="0008625F"/>
    <w:rsid w:val="00086B19"/>
    <w:rsid w:val="00086C09"/>
    <w:rsid w:val="0008717D"/>
    <w:rsid w:val="00087DD0"/>
    <w:rsid w:val="00090EB1"/>
    <w:rsid w:val="00090FC2"/>
    <w:rsid w:val="00091635"/>
    <w:rsid w:val="00091732"/>
    <w:rsid w:val="00091E6D"/>
    <w:rsid w:val="0009205F"/>
    <w:rsid w:val="0009272D"/>
    <w:rsid w:val="000932F2"/>
    <w:rsid w:val="000933DE"/>
    <w:rsid w:val="00093AD9"/>
    <w:rsid w:val="00093B67"/>
    <w:rsid w:val="0009578A"/>
    <w:rsid w:val="00096B9D"/>
    <w:rsid w:val="00096CE2"/>
    <w:rsid w:val="000978FD"/>
    <w:rsid w:val="000A1459"/>
    <w:rsid w:val="000A1B7D"/>
    <w:rsid w:val="000A1C8D"/>
    <w:rsid w:val="000A2024"/>
    <w:rsid w:val="000A39F7"/>
    <w:rsid w:val="000A3D12"/>
    <w:rsid w:val="000A3FFA"/>
    <w:rsid w:val="000A49A3"/>
    <w:rsid w:val="000A4D12"/>
    <w:rsid w:val="000A4E3E"/>
    <w:rsid w:val="000A501F"/>
    <w:rsid w:val="000A51CE"/>
    <w:rsid w:val="000A5530"/>
    <w:rsid w:val="000A5642"/>
    <w:rsid w:val="000A5BC7"/>
    <w:rsid w:val="000A6780"/>
    <w:rsid w:val="000A6FCE"/>
    <w:rsid w:val="000A79F2"/>
    <w:rsid w:val="000A7C99"/>
    <w:rsid w:val="000B0106"/>
    <w:rsid w:val="000B0137"/>
    <w:rsid w:val="000B08E8"/>
    <w:rsid w:val="000B17F6"/>
    <w:rsid w:val="000B1B3D"/>
    <w:rsid w:val="000B1BDD"/>
    <w:rsid w:val="000B3CD9"/>
    <w:rsid w:val="000B4A33"/>
    <w:rsid w:val="000B7CD2"/>
    <w:rsid w:val="000C178D"/>
    <w:rsid w:val="000C2A71"/>
    <w:rsid w:val="000C55A2"/>
    <w:rsid w:val="000C6AC3"/>
    <w:rsid w:val="000C6B47"/>
    <w:rsid w:val="000C7504"/>
    <w:rsid w:val="000C7966"/>
    <w:rsid w:val="000D044D"/>
    <w:rsid w:val="000D068E"/>
    <w:rsid w:val="000D1444"/>
    <w:rsid w:val="000D186F"/>
    <w:rsid w:val="000D1A03"/>
    <w:rsid w:val="000D307F"/>
    <w:rsid w:val="000D326B"/>
    <w:rsid w:val="000D339D"/>
    <w:rsid w:val="000D36D7"/>
    <w:rsid w:val="000D3F3A"/>
    <w:rsid w:val="000D4DA9"/>
    <w:rsid w:val="000D5A76"/>
    <w:rsid w:val="000D5BAC"/>
    <w:rsid w:val="000D5DE4"/>
    <w:rsid w:val="000D665F"/>
    <w:rsid w:val="000D7883"/>
    <w:rsid w:val="000D793E"/>
    <w:rsid w:val="000D7FE5"/>
    <w:rsid w:val="000E0155"/>
    <w:rsid w:val="000E0386"/>
    <w:rsid w:val="000E0761"/>
    <w:rsid w:val="000E11E5"/>
    <w:rsid w:val="000E1345"/>
    <w:rsid w:val="000E13F9"/>
    <w:rsid w:val="000E17E9"/>
    <w:rsid w:val="000E2187"/>
    <w:rsid w:val="000E2AF5"/>
    <w:rsid w:val="000E3546"/>
    <w:rsid w:val="000E40F9"/>
    <w:rsid w:val="000E481E"/>
    <w:rsid w:val="000E56A0"/>
    <w:rsid w:val="000E5988"/>
    <w:rsid w:val="000E696A"/>
    <w:rsid w:val="000E7F15"/>
    <w:rsid w:val="000F089F"/>
    <w:rsid w:val="000F0980"/>
    <w:rsid w:val="000F0AF1"/>
    <w:rsid w:val="000F0DF6"/>
    <w:rsid w:val="000F1438"/>
    <w:rsid w:val="000F145A"/>
    <w:rsid w:val="000F18F5"/>
    <w:rsid w:val="000F2AA9"/>
    <w:rsid w:val="000F3123"/>
    <w:rsid w:val="000F31B6"/>
    <w:rsid w:val="000F408D"/>
    <w:rsid w:val="000F425C"/>
    <w:rsid w:val="000F475E"/>
    <w:rsid w:val="000F48E6"/>
    <w:rsid w:val="000F4D77"/>
    <w:rsid w:val="000F5152"/>
    <w:rsid w:val="000F619C"/>
    <w:rsid w:val="000F69FD"/>
    <w:rsid w:val="000F6B58"/>
    <w:rsid w:val="000F742D"/>
    <w:rsid w:val="000F7ABC"/>
    <w:rsid w:val="000F7D09"/>
    <w:rsid w:val="000F7DC8"/>
    <w:rsid w:val="00100535"/>
    <w:rsid w:val="0010147F"/>
    <w:rsid w:val="0010294B"/>
    <w:rsid w:val="001031D4"/>
    <w:rsid w:val="0010334D"/>
    <w:rsid w:val="001034A6"/>
    <w:rsid w:val="001037B2"/>
    <w:rsid w:val="00103D29"/>
    <w:rsid w:val="00104A08"/>
    <w:rsid w:val="00105535"/>
    <w:rsid w:val="0010616D"/>
    <w:rsid w:val="001068BD"/>
    <w:rsid w:val="00106B02"/>
    <w:rsid w:val="0010789B"/>
    <w:rsid w:val="001104A2"/>
    <w:rsid w:val="0011056A"/>
    <w:rsid w:val="0011083A"/>
    <w:rsid w:val="00110A75"/>
    <w:rsid w:val="00110ACB"/>
    <w:rsid w:val="00110E77"/>
    <w:rsid w:val="00110F2A"/>
    <w:rsid w:val="0011271F"/>
    <w:rsid w:val="00112BC0"/>
    <w:rsid w:val="00112E07"/>
    <w:rsid w:val="00112E0F"/>
    <w:rsid w:val="001130E6"/>
    <w:rsid w:val="001131F8"/>
    <w:rsid w:val="00113A4C"/>
    <w:rsid w:val="001146EF"/>
    <w:rsid w:val="00115041"/>
    <w:rsid w:val="00116015"/>
    <w:rsid w:val="001167CB"/>
    <w:rsid w:val="001206A2"/>
    <w:rsid w:val="001209A8"/>
    <w:rsid w:val="00121D7E"/>
    <w:rsid w:val="001226CC"/>
    <w:rsid w:val="00123295"/>
    <w:rsid w:val="0012365E"/>
    <w:rsid w:val="00123E00"/>
    <w:rsid w:val="00124A48"/>
    <w:rsid w:val="00124B6D"/>
    <w:rsid w:val="00124D39"/>
    <w:rsid w:val="00124DAA"/>
    <w:rsid w:val="00124E58"/>
    <w:rsid w:val="0012577C"/>
    <w:rsid w:val="00125CB2"/>
    <w:rsid w:val="00125E58"/>
    <w:rsid w:val="00126441"/>
    <w:rsid w:val="001266AA"/>
    <w:rsid w:val="00126968"/>
    <w:rsid w:val="00127F23"/>
    <w:rsid w:val="00130308"/>
    <w:rsid w:val="001313E5"/>
    <w:rsid w:val="00131A09"/>
    <w:rsid w:val="00131EEA"/>
    <w:rsid w:val="00132B65"/>
    <w:rsid w:val="001331A1"/>
    <w:rsid w:val="00133333"/>
    <w:rsid w:val="00133415"/>
    <w:rsid w:val="00133EA5"/>
    <w:rsid w:val="001348C4"/>
    <w:rsid w:val="001354D3"/>
    <w:rsid w:val="00135C68"/>
    <w:rsid w:val="00136B90"/>
    <w:rsid w:val="00136D56"/>
    <w:rsid w:val="00137017"/>
    <w:rsid w:val="0013762B"/>
    <w:rsid w:val="00140B9D"/>
    <w:rsid w:val="0014139E"/>
    <w:rsid w:val="00142EE8"/>
    <w:rsid w:val="00142F61"/>
    <w:rsid w:val="00143241"/>
    <w:rsid w:val="00143482"/>
    <w:rsid w:val="001441D5"/>
    <w:rsid w:val="00144286"/>
    <w:rsid w:val="00145EF2"/>
    <w:rsid w:val="001474BB"/>
    <w:rsid w:val="00147FFB"/>
    <w:rsid w:val="0015013F"/>
    <w:rsid w:val="001503C1"/>
    <w:rsid w:val="0015092B"/>
    <w:rsid w:val="001512E6"/>
    <w:rsid w:val="00151481"/>
    <w:rsid w:val="00151D91"/>
    <w:rsid w:val="001522FB"/>
    <w:rsid w:val="001538E6"/>
    <w:rsid w:val="00154129"/>
    <w:rsid w:val="00155377"/>
    <w:rsid w:val="001558AA"/>
    <w:rsid w:val="001558FD"/>
    <w:rsid w:val="00155B79"/>
    <w:rsid w:val="00155BB3"/>
    <w:rsid w:val="00156219"/>
    <w:rsid w:val="00156296"/>
    <w:rsid w:val="00157224"/>
    <w:rsid w:val="001573FB"/>
    <w:rsid w:val="0015785C"/>
    <w:rsid w:val="0015792E"/>
    <w:rsid w:val="00157F49"/>
    <w:rsid w:val="00160828"/>
    <w:rsid w:val="00160B7E"/>
    <w:rsid w:val="00160C88"/>
    <w:rsid w:val="001611D3"/>
    <w:rsid w:val="00161283"/>
    <w:rsid w:val="0016200C"/>
    <w:rsid w:val="00162222"/>
    <w:rsid w:val="001622CF"/>
    <w:rsid w:val="00162E46"/>
    <w:rsid w:val="00163B36"/>
    <w:rsid w:val="00164258"/>
    <w:rsid w:val="001644AF"/>
    <w:rsid w:val="00165632"/>
    <w:rsid w:val="00165D35"/>
    <w:rsid w:val="0016608C"/>
    <w:rsid w:val="001660C1"/>
    <w:rsid w:val="00167566"/>
    <w:rsid w:val="00170294"/>
    <w:rsid w:val="001717A8"/>
    <w:rsid w:val="001719D1"/>
    <w:rsid w:val="00171F9F"/>
    <w:rsid w:val="00172634"/>
    <w:rsid w:val="00173807"/>
    <w:rsid w:val="00173E75"/>
    <w:rsid w:val="0017403A"/>
    <w:rsid w:val="00174155"/>
    <w:rsid w:val="001744AE"/>
    <w:rsid w:val="00174852"/>
    <w:rsid w:val="001750F0"/>
    <w:rsid w:val="0017571B"/>
    <w:rsid w:val="001757D5"/>
    <w:rsid w:val="00175935"/>
    <w:rsid w:val="00175BF1"/>
    <w:rsid w:val="0017619C"/>
    <w:rsid w:val="001763C8"/>
    <w:rsid w:val="00176B2B"/>
    <w:rsid w:val="00177D1C"/>
    <w:rsid w:val="00180081"/>
    <w:rsid w:val="001802D5"/>
    <w:rsid w:val="00180428"/>
    <w:rsid w:val="00180434"/>
    <w:rsid w:val="00180796"/>
    <w:rsid w:val="001820B1"/>
    <w:rsid w:val="00183097"/>
    <w:rsid w:val="00183632"/>
    <w:rsid w:val="00183EBF"/>
    <w:rsid w:val="00183FA5"/>
    <w:rsid w:val="00184E83"/>
    <w:rsid w:val="00185039"/>
    <w:rsid w:val="0018508C"/>
    <w:rsid w:val="00185CD1"/>
    <w:rsid w:val="001861FC"/>
    <w:rsid w:val="001862FE"/>
    <w:rsid w:val="00186516"/>
    <w:rsid w:val="00186A29"/>
    <w:rsid w:val="00186C7D"/>
    <w:rsid w:val="00186EFD"/>
    <w:rsid w:val="00187C1C"/>
    <w:rsid w:val="00187F0D"/>
    <w:rsid w:val="00187F34"/>
    <w:rsid w:val="0019012D"/>
    <w:rsid w:val="001906CD"/>
    <w:rsid w:val="00190B4E"/>
    <w:rsid w:val="00191022"/>
    <w:rsid w:val="001912C0"/>
    <w:rsid w:val="00191545"/>
    <w:rsid w:val="00191E9C"/>
    <w:rsid w:val="00192438"/>
    <w:rsid w:val="0019319E"/>
    <w:rsid w:val="00193EAF"/>
    <w:rsid w:val="00194695"/>
    <w:rsid w:val="00194AFF"/>
    <w:rsid w:val="00194FBE"/>
    <w:rsid w:val="00195468"/>
    <w:rsid w:val="00195623"/>
    <w:rsid w:val="001959CA"/>
    <w:rsid w:val="00195AC9"/>
    <w:rsid w:val="0019618F"/>
    <w:rsid w:val="001975AD"/>
    <w:rsid w:val="00197EFA"/>
    <w:rsid w:val="001A0799"/>
    <w:rsid w:val="001A0814"/>
    <w:rsid w:val="001A0B92"/>
    <w:rsid w:val="001A13A7"/>
    <w:rsid w:val="001A186E"/>
    <w:rsid w:val="001A2D61"/>
    <w:rsid w:val="001A3687"/>
    <w:rsid w:val="001A3AFE"/>
    <w:rsid w:val="001A3DF1"/>
    <w:rsid w:val="001A4076"/>
    <w:rsid w:val="001A64A5"/>
    <w:rsid w:val="001A664D"/>
    <w:rsid w:val="001A6E89"/>
    <w:rsid w:val="001A787F"/>
    <w:rsid w:val="001B056C"/>
    <w:rsid w:val="001B08E2"/>
    <w:rsid w:val="001B0C65"/>
    <w:rsid w:val="001B0CBE"/>
    <w:rsid w:val="001B1582"/>
    <w:rsid w:val="001B26E8"/>
    <w:rsid w:val="001B342D"/>
    <w:rsid w:val="001B3800"/>
    <w:rsid w:val="001B47E5"/>
    <w:rsid w:val="001B4876"/>
    <w:rsid w:val="001B5139"/>
    <w:rsid w:val="001B5381"/>
    <w:rsid w:val="001B588A"/>
    <w:rsid w:val="001B5AF6"/>
    <w:rsid w:val="001B5EAB"/>
    <w:rsid w:val="001B5EEC"/>
    <w:rsid w:val="001B666A"/>
    <w:rsid w:val="001B7760"/>
    <w:rsid w:val="001B7E03"/>
    <w:rsid w:val="001C0080"/>
    <w:rsid w:val="001C0811"/>
    <w:rsid w:val="001C0814"/>
    <w:rsid w:val="001C0ABD"/>
    <w:rsid w:val="001C1751"/>
    <w:rsid w:val="001C1F0C"/>
    <w:rsid w:val="001C2080"/>
    <w:rsid w:val="001C2472"/>
    <w:rsid w:val="001C252E"/>
    <w:rsid w:val="001C2B00"/>
    <w:rsid w:val="001C3049"/>
    <w:rsid w:val="001C3CCB"/>
    <w:rsid w:val="001C3D70"/>
    <w:rsid w:val="001C4665"/>
    <w:rsid w:val="001C4FC8"/>
    <w:rsid w:val="001C5206"/>
    <w:rsid w:val="001C5A04"/>
    <w:rsid w:val="001C625A"/>
    <w:rsid w:val="001C6D62"/>
    <w:rsid w:val="001D085A"/>
    <w:rsid w:val="001D101D"/>
    <w:rsid w:val="001D1258"/>
    <w:rsid w:val="001D1BCD"/>
    <w:rsid w:val="001D1C54"/>
    <w:rsid w:val="001D398B"/>
    <w:rsid w:val="001D4CBE"/>
    <w:rsid w:val="001D4D72"/>
    <w:rsid w:val="001D5589"/>
    <w:rsid w:val="001D598B"/>
    <w:rsid w:val="001D5C5D"/>
    <w:rsid w:val="001D681F"/>
    <w:rsid w:val="001D6D8F"/>
    <w:rsid w:val="001D7975"/>
    <w:rsid w:val="001E02A5"/>
    <w:rsid w:val="001E0ED8"/>
    <w:rsid w:val="001E14AD"/>
    <w:rsid w:val="001E1894"/>
    <w:rsid w:val="001E1E88"/>
    <w:rsid w:val="001E2EF3"/>
    <w:rsid w:val="001E34DD"/>
    <w:rsid w:val="001E3E85"/>
    <w:rsid w:val="001E497E"/>
    <w:rsid w:val="001E4E11"/>
    <w:rsid w:val="001E516F"/>
    <w:rsid w:val="001E6D41"/>
    <w:rsid w:val="001E7985"/>
    <w:rsid w:val="001E7A67"/>
    <w:rsid w:val="001F023A"/>
    <w:rsid w:val="001F032E"/>
    <w:rsid w:val="001F05C0"/>
    <w:rsid w:val="001F0B07"/>
    <w:rsid w:val="001F152D"/>
    <w:rsid w:val="001F199B"/>
    <w:rsid w:val="001F1D87"/>
    <w:rsid w:val="001F212B"/>
    <w:rsid w:val="001F2170"/>
    <w:rsid w:val="001F30D3"/>
    <w:rsid w:val="001F354A"/>
    <w:rsid w:val="001F3AEF"/>
    <w:rsid w:val="001F3B79"/>
    <w:rsid w:val="001F3B7A"/>
    <w:rsid w:val="001F54B0"/>
    <w:rsid w:val="001F5A28"/>
    <w:rsid w:val="001F6B53"/>
    <w:rsid w:val="001F6C7F"/>
    <w:rsid w:val="001F782E"/>
    <w:rsid w:val="0020019F"/>
    <w:rsid w:val="002002B9"/>
    <w:rsid w:val="002004BD"/>
    <w:rsid w:val="002014AD"/>
    <w:rsid w:val="00201F8B"/>
    <w:rsid w:val="00202798"/>
    <w:rsid w:val="0020350B"/>
    <w:rsid w:val="00203BA9"/>
    <w:rsid w:val="002063CD"/>
    <w:rsid w:val="002066D9"/>
    <w:rsid w:val="002067D2"/>
    <w:rsid w:val="00206E56"/>
    <w:rsid w:val="00206FA6"/>
    <w:rsid w:val="002072C0"/>
    <w:rsid w:val="00207472"/>
    <w:rsid w:val="00207C34"/>
    <w:rsid w:val="002103E2"/>
    <w:rsid w:val="00210554"/>
    <w:rsid w:val="0021063C"/>
    <w:rsid w:val="0021098B"/>
    <w:rsid w:val="0021129B"/>
    <w:rsid w:val="00211A91"/>
    <w:rsid w:val="0021210A"/>
    <w:rsid w:val="0021276A"/>
    <w:rsid w:val="0021334A"/>
    <w:rsid w:val="002147D2"/>
    <w:rsid w:val="002150EF"/>
    <w:rsid w:val="002152BE"/>
    <w:rsid w:val="0021541A"/>
    <w:rsid w:val="002162C1"/>
    <w:rsid w:val="00216873"/>
    <w:rsid w:val="00216D13"/>
    <w:rsid w:val="00217B37"/>
    <w:rsid w:val="00217FAC"/>
    <w:rsid w:val="00220B97"/>
    <w:rsid w:val="00220E26"/>
    <w:rsid w:val="00220FF2"/>
    <w:rsid w:val="00223060"/>
    <w:rsid w:val="002248C5"/>
    <w:rsid w:val="00224F19"/>
    <w:rsid w:val="002252A9"/>
    <w:rsid w:val="0022542A"/>
    <w:rsid w:val="00225A46"/>
    <w:rsid w:val="00226176"/>
    <w:rsid w:val="002266EA"/>
    <w:rsid w:val="00226DAD"/>
    <w:rsid w:val="00227067"/>
    <w:rsid w:val="00230BE6"/>
    <w:rsid w:val="00230F6B"/>
    <w:rsid w:val="00230FB4"/>
    <w:rsid w:val="0023101A"/>
    <w:rsid w:val="0023161C"/>
    <w:rsid w:val="00231878"/>
    <w:rsid w:val="00231DD2"/>
    <w:rsid w:val="00231FC3"/>
    <w:rsid w:val="0023236B"/>
    <w:rsid w:val="002328BD"/>
    <w:rsid w:val="00232EB6"/>
    <w:rsid w:val="002331FF"/>
    <w:rsid w:val="002336C3"/>
    <w:rsid w:val="00234663"/>
    <w:rsid w:val="00234F07"/>
    <w:rsid w:val="002355F2"/>
    <w:rsid w:val="0023577B"/>
    <w:rsid w:val="00235DF1"/>
    <w:rsid w:val="00240465"/>
    <w:rsid w:val="002405E8"/>
    <w:rsid w:val="0024067A"/>
    <w:rsid w:val="002406D8"/>
    <w:rsid w:val="0024087C"/>
    <w:rsid w:val="002408B6"/>
    <w:rsid w:val="00241558"/>
    <w:rsid w:val="00241BD3"/>
    <w:rsid w:val="00241F34"/>
    <w:rsid w:val="002425E3"/>
    <w:rsid w:val="00242C16"/>
    <w:rsid w:val="0024329E"/>
    <w:rsid w:val="002437D4"/>
    <w:rsid w:val="00243A0E"/>
    <w:rsid w:val="00243CBF"/>
    <w:rsid w:val="00243CE9"/>
    <w:rsid w:val="0024416F"/>
    <w:rsid w:val="00244181"/>
    <w:rsid w:val="00244DBB"/>
    <w:rsid w:val="002451E9"/>
    <w:rsid w:val="00245654"/>
    <w:rsid w:val="0024568E"/>
    <w:rsid w:val="00245D94"/>
    <w:rsid w:val="00246366"/>
    <w:rsid w:val="00246F7E"/>
    <w:rsid w:val="0024732D"/>
    <w:rsid w:val="00247B93"/>
    <w:rsid w:val="00247BD9"/>
    <w:rsid w:val="002503A4"/>
    <w:rsid w:val="00250919"/>
    <w:rsid w:val="00250B53"/>
    <w:rsid w:val="00251442"/>
    <w:rsid w:val="00251552"/>
    <w:rsid w:val="00251631"/>
    <w:rsid w:val="002518A8"/>
    <w:rsid w:val="00251CE6"/>
    <w:rsid w:val="0025202E"/>
    <w:rsid w:val="002527C7"/>
    <w:rsid w:val="00252B83"/>
    <w:rsid w:val="00252DDD"/>
    <w:rsid w:val="00252FDA"/>
    <w:rsid w:val="0025318A"/>
    <w:rsid w:val="002533D8"/>
    <w:rsid w:val="00253A4A"/>
    <w:rsid w:val="00253B28"/>
    <w:rsid w:val="00253E1F"/>
    <w:rsid w:val="0025441A"/>
    <w:rsid w:val="00254807"/>
    <w:rsid w:val="00254AEF"/>
    <w:rsid w:val="00254AFA"/>
    <w:rsid w:val="00255114"/>
    <w:rsid w:val="002559DA"/>
    <w:rsid w:val="00255A80"/>
    <w:rsid w:val="00256233"/>
    <w:rsid w:val="0025636C"/>
    <w:rsid w:val="0025695D"/>
    <w:rsid w:val="00256BAA"/>
    <w:rsid w:val="00256CBC"/>
    <w:rsid w:val="00257022"/>
    <w:rsid w:val="002570B9"/>
    <w:rsid w:val="00257872"/>
    <w:rsid w:val="00260A42"/>
    <w:rsid w:val="00261016"/>
    <w:rsid w:val="0026330B"/>
    <w:rsid w:val="002636B0"/>
    <w:rsid w:val="0026395F"/>
    <w:rsid w:val="00263A9E"/>
    <w:rsid w:val="00263CB4"/>
    <w:rsid w:val="002650ED"/>
    <w:rsid w:val="00265365"/>
    <w:rsid w:val="0026555E"/>
    <w:rsid w:val="0026565F"/>
    <w:rsid w:val="00265848"/>
    <w:rsid w:val="002658E1"/>
    <w:rsid w:val="00265CE7"/>
    <w:rsid w:val="00265E19"/>
    <w:rsid w:val="0026629A"/>
    <w:rsid w:val="00266B64"/>
    <w:rsid w:val="00266E8F"/>
    <w:rsid w:val="00267436"/>
    <w:rsid w:val="00270115"/>
    <w:rsid w:val="00270295"/>
    <w:rsid w:val="00271BF7"/>
    <w:rsid w:val="00271F3C"/>
    <w:rsid w:val="002727DF"/>
    <w:rsid w:val="00272E80"/>
    <w:rsid w:val="00272EE8"/>
    <w:rsid w:val="00272FC1"/>
    <w:rsid w:val="00273040"/>
    <w:rsid w:val="00274277"/>
    <w:rsid w:val="00274C3C"/>
    <w:rsid w:val="00274F3A"/>
    <w:rsid w:val="002750FD"/>
    <w:rsid w:val="002759A7"/>
    <w:rsid w:val="00275EB9"/>
    <w:rsid w:val="002762A3"/>
    <w:rsid w:val="0027663F"/>
    <w:rsid w:val="00276C5E"/>
    <w:rsid w:val="00277953"/>
    <w:rsid w:val="0028007B"/>
    <w:rsid w:val="002801BF"/>
    <w:rsid w:val="00281EDA"/>
    <w:rsid w:val="00282E91"/>
    <w:rsid w:val="00283229"/>
    <w:rsid w:val="00283512"/>
    <w:rsid w:val="00283EBF"/>
    <w:rsid w:val="00284965"/>
    <w:rsid w:val="00284BFA"/>
    <w:rsid w:val="002851FB"/>
    <w:rsid w:val="0028590B"/>
    <w:rsid w:val="002860BD"/>
    <w:rsid w:val="002868DC"/>
    <w:rsid w:val="00286B0F"/>
    <w:rsid w:val="00286EDE"/>
    <w:rsid w:val="002878AA"/>
    <w:rsid w:val="00287B80"/>
    <w:rsid w:val="00290399"/>
    <w:rsid w:val="00290DB3"/>
    <w:rsid w:val="002941FB"/>
    <w:rsid w:val="002944B4"/>
    <w:rsid w:val="00294C30"/>
    <w:rsid w:val="00295130"/>
    <w:rsid w:val="00295307"/>
    <w:rsid w:val="00295665"/>
    <w:rsid w:val="00295BB5"/>
    <w:rsid w:val="00295E93"/>
    <w:rsid w:val="00296A5E"/>
    <w:rsid w:val="00297176"/>
    <w:rsid w:val="00297509"/>
    <w:rsid w:val="00297BB9"/>
    <w:rsid w:val="00297C42"/>
    <w:rsid w:val="00297EDF"/>
    <w:rsid w:val="002A05DB"/>
    <w:rsid w:val="002A05F4"/>
    <w:rsid w:val="002A0AC5"/>
    <w:rsid w:val="002A0CBB"/>
    <w:rsid w:val="002A0D03"/>
    <w:rsid w:val="002A1600"/>
    <w:rsid w:val="002A39B2"/>
    <w:rsid w:val="002A41C1"/>
    <w:rsid w:val="002A4413"/>
    <w:rsid w:val="002A4433"/>
    <w:rsid w:val="002A44BE"/>
    <w:rsid w:val="002A49AC"/>
    <w:rsid w:val="002A4D71"/>
    <w:rsid w:val="002A5562"/>
    <w:rsid w:val="002A57E1"/>
    <w:rsid w:val="002A5DBE"/>
    <w:rsid w:val="002A68CD"/>
    <w:rsid w:val="002A6A7F"/>
    <w:rsid w:val="002A701C"/>
    <w:rsid w:val="002A728E"/>
    <w:rsid w:val="002A7942"/>
    <w:rsid w:val="002B0582"/>
    <w:rsid w:val="002B069A"/>
    <w:rsid w:val="002B109C"/>
    <w:rsid w:val="002B1194"/>
    <w:rsid w:val="002B1276"/>
    <w:rsid w:val="002B1760"/>
    <w:rsid w:val="002B2376"/>
    <w:rsid w:val="002B2769"/>
    <w:rsid w:val="002B3251"/>
    <w:rsid w:val="002B39D3"/>
    <w:rsid w:val="002B3CA7"/>
    <w:rsid w:val="002B3E32"/>
    <w:rsid w:val="002B4155"/>
    <w:rsid w:val="002B4223"/>
    <w:rsid w:val="002B4558"/>
    <w:rsid w:val="002B45B2"/>
    <w:rsid w:val="002B5240"/>
    <w:rsid w:val="002B6566"/>
    <w:rsid w:val="002B769A"/>
    <w:rsid w:val="002B7EDE"/>
    <w:rsid w:val="002C0326"/>
    <w:rsid w:val="002C1160"/>
    <w:rsid w:val="002C1748"/>
    <w:rsid w:val="002C2E8D"/>
    <w:rsid w:val="002C322F"/>
    <w:rsid w:val="002C37E5"/>
    <w:rsid w:val="002C4589"/>
    <w:rsid w:val="002C541C"/>
    <w:rsid w:val="002C6B8D"/>
    <w:rsid w:val="002D0A3C"/>
    <w:rsid w:val="002D0C61"/>
    <w:rsid w:val="002D1E86"/>
    <w:rsid w:val="002D21AA"/>
    <w:rsid w:val="002D26DF"/>
    <w:rsid w:val="002D26F4"/>
    <w:rsid w:val="002D2EAD"/>
    <w:rsid w:val="002D3E2E"/>
    <w:rsid w:val="002D4108"/>
    <w:rsid w:val="002D4198"/>
    <w:rsid w:val="002D4E92"/>
    <w:rsid w:val="002D59CA"/>
    <w:rsid w:val="002D61C0"/>
    <w:rsid w:val="002D63A3"/>
    <w:rsid w:val="002D78AA"/>
    <w:rsid w:val="002D7DCD"/>
    <w:rsid w:val="002E00FF"/>
    <w:rsid w:val="002E08A4"/>
    <w:rsid w:val="002E0CC8"/>
    <w:rsid w:val="002E1047"/>
    <w:rsid w:val="002E1CA0"/>
    <w:rsid w:val="002E1DDB"/>
    <w:rsid w:val="002E27E4"/>
    <w:rsid w:val="002E2E1C"/>
    <w:rsid w:val="002E2F34"/>
    <w:rsid w:val="002E40EE"/>
    <w:rsid w:val="002E5BCF"/>
    <w:rsid w:val="002E6D82"/>
    <w:rsid w:val="002E7619"/>
    <w:rsid w:val="002E7863"/>
    <w:rsid w:val="002E7916"/>
    <w:rsid w:val="002E7D17"/>
    <w:rsid w:val="002F089E"/>
    <w:rsid w:val="002F1B15"/>
    <w:rsid w:val="002F1F79"/>
    <w:rsid w:val="002F21B9"/>
    <w:rsid w:val="002F2DF0"/>
    <w:rsid w:val="002F4178"/>
    <w:rsid w:val="002F4766"/>
    <w:rsid w:val="002F4805"/>
    <w:rsid w:val="002F4A25"/>
    <w:rsid w:val="002F5402"/>
    <w:rsid w:val="002F572E"/>
    <w:rsid w:val="002F6F23"/>
    <w:rsid w:val="002F79D2"/>
    <w:rsid w:val="002F7E81"/>
    <w:rsid w:val="00300288"/>
    <w:rsid w:val="0030092D"/>
    <w:rsid w:val="00300F8F"/>
    <w:rsid w:val="00301350"/>
    <w:rsid w:val="003013E1"/>
    <w:rsid w:val="00301887"/>
    <w:rsid w:val="00302304"/>
    <w:rsid w:val="003027AB"/>
    <w:rsid w:val="00303240"/>
    <w:rsid w:val="00303A42"/>
    <w:rsid w:val="00303B34"/>
    <w:rsid w:val="0030415F"/>
    <w:rsid w:val="00304162"/>
    <w:rsid w:val="0030421C"/>
    <w:rsid w:val="00304633"/>
    <w:rsid w:val="00306BCE"/>
    <w:rsid w:val="00307973"/>
    <w:rsid w:val="003102E7"/>
    <w:rsid w:val="003105C6"/>
    <w:rsid w:val="0031072D"/>
    <w:rsid w:val="00310DD4"/>
    <w:rsid w:val="00310F5C"/>
    <w:rsid w:val="00311699"/>
    <w:rsid w:val="00311D77"/>
    <w:rsid w:val="003121E6"/>
    <w:rsid w:val="00312516"/>
    <w:rsid w:val="00313414"/>
    <w:rsid w:val="00314C83"/>
    <w:rsid w:val="0031513A"/>
    <w:rsid w:val="003170A1"/>
    <w:rsid w:val="00317380"/>
    <w:rsid w:val="00317EF8"/>
    <w:rsid w:val="00320071"/>
    <w:rsid w:val="003203E0"/>
    <w:rsid w:val="00320F79"/>
    <w:rsid w:val="00321164"/>
    <w:rsid w:val="00321302"/>
    <w:rsid w:val="003218D7"/>
    <w:rsid w:val="003229F7"/>
    <w:rsid w:val="00322C35"/>
    <w:rsid w:val="00322F2E"/>
    <w:rsid w:val="003230DD"/>
    <w:rsid w:val="00323FB8"/>
    <w:rsid w:val="00324229"/>
    <w:rsid w:val="00324273"/>
    <w:rsid w:val="0032443B"/>
    <w:rsid w:val="00325ADC"/>
    <w:rsid w:val="0032684A"/>
    <w:rsid w:val="003270FD"/>
    <w:rsid w:val="003271BB"/>
    <w:rsid w:val="00327985"/>
    <w:rsid w:val="00327C77"/>
    <w:rsid w:val="003308E2"/>
    <w:rsid w:val="00330A2D"/>
    <w:rsid w:val="00330E0C"/>
    <w:rsid w:val="00330E27"/>
    <w:rsid w:val="00330F75"/>
    <w:rsid w:val="00331011"/>
    <w:rsid w:val="00331502"/>
    <w:rsid w:val="003321FF"/>
    <w:rsid w:val="00333312"/>
    <w:rsid w:val="00334075"/>
    <w:rsid w:val="0033644A"/>
    <w:rsid w:val="003377E8"/>
    <w:rsid w:val="00337A63"/>
    <w:rsid w:val="00337B7F"/>
    <w:rsid w:val="00337EFA"/>
    <w:rsid w:val="0034026C"/>
    <w:rsid w:val="003424E5"/>
    <w:rsid w:val="00342594"/>
    <w:rsid w:val="0034347B"/>
    <w:rsid w:val="00343B52"/>
    <w:rsid w:val="00343BAE"/>
    <w:rsid w:val="0034436D"/>
    <w:rsid w:val="00344B3B"/>
    <w:rsid w:val="00344CDF"/>
    <w:rsid w:val="00345078"/>
    <w:rsid w:val="003465F0"/>
    <w:rsid w:val="0034675F"/>
    <w:rsid w:val="003469CA"/>
    <w:rsid w:val="00346CA9"/>
    <w:rsid w:val="00346F6D"/>
    <w:rsid w:val="00347090"/>
    <w:rsid w:val="00347F49"/>
    <w:rsid w:val="00350111"/>
    <w:rsid w:val="00350454"/>
    <w:rsid w:val="003509E6"/>
    <w:rsid w:val="00350CA5"/>
    <w:rsid w:val="00350E47"/>
    <w:rsid w:val="003513C7"/>
    <w:rsid w:val="003524DE"/>
    <w:rsid w:val="00352EC0"/>
    <w:rsid w:val="00353597"/>
    <w:rsid w:val="003538A4"/>
    <w:rsid w:val="003539F8"/>
    <w:rsid w:val="00353AC8"/>
    <w:rsid w:val="00353AF0"/>
    <w:rsid w:val="00353AF1"/>
    <w:rsid w:val="00353C8F"/>
    <w:rsid w:val="00355EEC"/>
    <w:rsid w:val="003561D5"/>
    <w:rsid w:val="00356A18"/>
    <w:rsid w:val="00356D55"/>
    <w:rsid w:val="00356E50"/>
    <w:rsid w:val="00357891"/>
    <w:rsid w:val="0036058F"/>
    <w:rsid w:val="00360FA1"/>
    <w:rsid w:val="00361922"/>
    <w:rsid w:val="0036223C"/>
    <w:rsid w:val="003635DD"/>
    <w:rsid w:val="003642AF"/>
    <w:rsid w:val="00364983"/>
    <w:rsid w:val="00364A6A"/>
    <w:rsid w:val="0036578A"/>
    <w:rsid w:val="0036588C"/>
    <w:rsid w:val="00365D88"/>
    <w:rsid w:val="003665DE"/>
    <w:rsid w:val="00366C9F"/>
    <w:rsid w:val="0036777A"/>
    <w:rsid w:val="00367CDE"/>
    <w:rsid w:val="003700FE"/>
    <w:rsid w:val="00370711"/>
    <w:rsid w:val="00370AB6"/>
    <w:rsid w:val="003717EA"/>
    <w:rsid w:val="003719DE"/>
    <w:rsid w:val="003730C6"/>
    <w:rsid w:val="003730DF"/>
    <w:rsid w:val="003740C6"/>
    <w:rsid w:val="00374DB5"/>
    <w:rsid w:val="00375141"/>
    <w:rsid w:val="003754C1"/>
    <w:rsid w:val="00375BE6"/>
    <w:rsid w:val="003762AA"/>
    <w:rsid w:val="00377FD7"/>
    <w:rsid w:val="003824E6"/>
    <w:rsid w:val="003827B0"/>
    <w:rsid w:val="00382BD2"/>
    <w:rsid w:val="00383A76"/>
    <w:rsid w:val="00384BFC"/>
    <w:rsid w:val="00385468"/>
    <w:rsid w:val="00385CB1"/>
    <w:rsid w:val="00385E1E"/>
    <w:rsid w:val="00386DCC"/>
    <w:rsid w:val="003872C4"/>
    <w:rsid w:val="0038771B"/>
    <w:rsid w:val="003878CF"/>
    <w:rsid w:val="00387C6A"/>
    <w:rsid w:val="0039088E"/>
    <w:rsid w:val="00391961"/>
    <w:rsid w:val="003922C8"/>
    <w:rsid w:val="00392831"/>
    <w:rsid w:val="00392F61"/>
    <w:rsid w:val="00392FEB"/>
    <w:rsid w:val="00393116"/>
    <w:rsid w:val="00394E34"/>
    <w:rsid w:val="0039532B"/>
    <w:rsid w:val="00395E0F"/>
    <w:rsid w:val="003973BF"/>
    <w:rsid w:val="00397A7A"/>
    <w:rsid w:val="00397ABA"/>
    <w:rsid w:val="003A0FDF"/>
    <w:rsid w:val="003A13C2"/>
    <w:rsid w:val="003A1BD6"/>
    <w:rsid w:val="003A2B33"/>
    <w:rsid w:val="003A3EE7"/>
    <w:rsid w:val="003A40E8"/>
    <w:rsid w:val="003A52F3"/>
    <w:rsid w:val="003A5C94"/>
    <w:rsid w:val="003A680A"/>
    <w:rsid w:val="003A6994"/>
    <w:rsid w:val="003A6A02"/>
    <w:rsid w:val="003A6A21"/>
    <w:rsid w:val="003A6B50"/>
    <w:rsid w:val="003A7BA8"/>
    <w:rsid w:val="003B119F"/>
    <w:rsid w:val="003B124A"/>
    <w:rsid w:val="003B1A6F"/>
    <w:rsid w:val="003B25EA"/>
    <w:rsid w:val="003B2A4D"/>
    <w:rsid w:val="003B3395"/>
    <w:rsid w:val="003B3C1A"/>
    <w:rsid w:val="003B3D22"/>
    <w:rsid w:val="003B4070"/>
    <w:rsid w:val="003B4091"/>
    <w:rsid w:val="003B40F3"/>
    <w:rsid w:val="003B49EA"/>
    <w:rsid w:val="003B50B2"/>
    <w:rsid w:val="003B5555"/>
    <w:rsid w:val="003B5979"/>
    <w:rsid w:val="003B65DB"/>
    <w:rsid w:val="003B6BED"/>
    <w:rsid w:val="003B7946"/>
    <w:rsid w:val="003B79B5"/>
    <w:rsid w:val="003B7BB8"/>
    <w:rsid w:val="003B7BE8"/>
    <w:rsid w:val="003C0BA1"/>
    <w:rsid w:val="003C0E33"/>
    <w:rsid w:val="003C0E40"/>
    <w:rsid w:val="003C0F97"/>
    <w:rsid w:val="003C150E"/>
    <w:rsid w:val="003C156C"/>
    <w:rsid w:val="003C27EF"/>
    <w:rsid w:val="003C2B45"/>
    <w:rsid w:val="003C2B92"/>
    <w:rsid w:val="003C2E1B"/>
    <w:rsid w:val="003C3F39"/>
    <w:rsid w:val="003C3F65"/>
    <w:rsid w:val="003C48BA"/>
    <w:rsid w:val="003C49AA"/>
    <w:rsid w:val="003C4DFC"/>
    <w:rsid w:val="003C51BC"/>
    <w:rsid w:val="003C54F9"/>
    <w:rsid w:val="003C5F7C"/>
    <w:rsid w:val="003C60D5"/>
    <w:rsid w:val="003C6421"/>
    <w:rsid w:val="003C69A1"/>
    <w:rsid w:val="003C7D6C"/>
    <w:rsid w:val="003D0188"/>
    <w:rsid w:val="003D0EB3"/>
    <w:rsid w:val="003D0FB1"/>
    <w:rsid w:val="003D139F"/>
    <w:rsid w:val="003D1D46"/>
    <w:rsid w:val="003D1DFA"/>
    <w:rsid w:val="003D235E"/>
    <w:rsid w:val="003D2875"/>
    <w:rsid w:val="003D35A1"/>
    <w:rsid w:val="003D3680"/>
    <w:rsid w:val="003D36E3"/>
    <w:rsid w:val="003D3705"/>
    <w:rsid w:val="003D3B8D"/>
    <w:rsid w:val="003D3C23"/>
    <w:rsid w:val="003D402C"/>
    <w:rsid w:val="003D41DC"/>
    <w:rsid w:val="003D561D"/>
    <w:rsid w:val="003D5B24"/>
    <w:rsid w:val="003D5EC4"/>
    <w:rsid w:val="003D5F07"/>
    <w:rsid w:val="003D6A29"/>
    <w:rsid w:val="003D6E0A"/>
    <w:rsid w:val="003D6F57"/>
    <w:rsid w:val="003D798D"/>
    <w:rsid w:val="003D7BBE"/>
    <w:rsid w:val="003E0350"/>
    <w:rsid w:val="003E15C2"/>
    <w:rsid w:val="003E1E38"/>
    <w:rsid w:val="003E2371"/>
    <w:rsid w:val="003E3B35"/>
    <w:rsid w:val="003E493C"/>
    <w:rsid w:val="003E4F30"/>
    <w:rsid w:val="003E53C9"/>
    <w:rsid w:val="003E54EB"/>
    <w:rsid w:val="003E5A93"/>
    <w:rsid w:val="003E63E9"/>
    <w:rsid w:val="003E6B74"/>
    <w:rsid w:val="003F064E"/>
    <w:rsid w:val="003F143C"/>
    <w:rsid w:val="003F14B7"/>
    <w:rsid w:val="003F196E"/>
    <w:rsid w:val="003F1D16"/>
    <w:rsid w:val="003F1FE5"/>
    <w:rsid w:val="003F2632"/>
    <w:rsid w:val="003F2E95"/>
    <w:rsid w:val="003F31D2"/>
    <w:rsid w:val="003F31E9"/>
    <w:rsid w:val="003F32D3"/>
    <w:rsid w:val="003F436D"/>
    <w:rsid w:val="003F4B24"/>
    <w:rsid w:val="003F4BE7"/>
    <w:rsid w:val="003F4C61"/>
    <w:rsid w:val="003F4CD1"/>
    <w:rsid w:val="003F5205"/>
    <w:rsid w:val="003F5250"/>
    <w:rsid w:val="003F54A8"/>
    <w:rsid w:val="003F6649"/>
    <w:rsid w:val="003F68B8"/>
    <w:rsid w:val="003F71EF"/>
    <w:rsid w:val="003F78A3"/>
    <w:rsid w:val="003F7F82"/>
    <w:rsid w:val="004001E4"/>
    <w:rsid w:val="0040081B"/>
    <w:rsid w:val="00400D30"/>
    <w:rsid w:val="0040108B"/>
    <w:rsid w:val="004019D4"/>
    <w:rsid w:val="00401DA4"/>
    <w:rsid w:val="00402A62"/>
    <w:rsid w:val="00403CBB"/>
    <w:rsid w:val="004047E0"/>
    <w:rsid w:val="00404C8B"/>
    <w:rsid w:val="00405391"/>
    <w:rsid w:val="00405576"/>
    <w:rsid w:val="00405904"/>
    <w:rsid w:val="004068CC"/>
    <w:rsid w:val="0040719C"/>
    <w:rsid w:val="00407B2B"/>
    <w:rsid w:val="00407D33"/>
    <w:rsid w:val="00407D5D"/>
    <w:rsid w:val="00410902"/>
    <w:rsid w:val="00411A2C"/>
    <w:rsid w:val="00412DDC"/>
    <w:rsid w:val="00415A0F"/>
    <w:rsid w:val="00415B82"/>
    <w:rsid w:val="00416140"/>
    <w:rsid w:val="004169F5"/>
    <w:rsid w:val="00416A32"/>
    <w:rsid w:val="0041712F"/>
    <w:rsid w:val="0041776F"/>
    <w:rsid w:val="00417C08"/>
    <w:rsid w:val="00420245"/>
    <w:rsid w:val="00420729"/>
    <w:rsid w:val="00421044"/>
    <w:rsid w:val="004214F9"/>
    <w:rsid w:val="0042168F"/>
    <w:rsid w:val="00421DCA"/>
    <w:rsid w:val="00422175"/>
    <w:rsid w:val="00423373"/>
    <w:rsid w:val="00423437"/>
    <w:rsid w:val="00423E1A"/>
    <w:rsid w:val="00424FA2"/>
    <w:rsid w:val="0042541A"/>
    <w:rsid w:val="004259EA"/>
    <w:rsid w:val="00426408"/>
    <w:rsid w:val="00426C77"/>
    <w:rsid w:val="00426D8E"/>
    <w:rsid w:val="00426F2B"/>
    <w:rsid w:val="00426F90"/>
    <w:rsid w:val="00427602"/>
    <w:rsid w:val="00430557"/>
    <w:rsid w:val="00430B09"/>
    <w:rsid w:val="00430DA3"/>
    <w:rsid w:val="0043127D"/>
    <w:rsid w:val="0043205E"/>
    <w:rsid w:val="00432596"/>
    <w:rsid w:val="00432CA7"/>
    <w:rsid w:val="00434977"/>
    <w:rsid w:val="00435767"/>
    <w:rsid w:val="00436720"/>
    <w:rsid w:val="0043681A"/>
    <w:rsid w:val="00436E78"/>
    <w:rsid w:val="004378D1"/>
    <w:rsid w:val="004378FE"/>
    <w:rsid w:val="00437FF2"/>
    <w:rsid w:val="004413F5"/>
    <w:rsid w:val="004419DB"/>
    <w:rsid w:val="0044263B"/>
    <w:rsid w:val="0044291D"/>
    <w:rsid w:val="00442B8A"/>
    <w:rsid w:val="00442CBE"/>
    <w:rsid w:val="00443044"/>
    <w:rsid w:val="00443ADB"/>
    <w:rsid w:val="00443FDA"/>
    <w:rsid w:val="00444429"/>
    <w:rsid w:val="00444518"/>
    <w:rsid w:val="00444B34"/>
    <w:rsid w:val="00444E51"/>
    <w:rsid w:val="00445A5E"/>
    <w:rsid w:val="00445CC4"/>
    <w:rsid w:val="00446411"/>
    <w:rsid w:val="00446932"/>
    <w:rsid w:val="00446AD7"/>
    <w:rsid w:val="004473C8"/>
    <w:rsid w:val="0044776B"/>
    <w:rsid w:val="00447A72"/>
    <w:rsid w:val="00450B2F"/>
    <w:rsid w:val="00451323"/>
    <w:rsid w:val="00451720"/>
    <w:rsid w:val="00451881"/>
    <w:rsid w:val="00452A9E"/>
    <w:rsid w:val="00452BFA"/>
    <w:rsid w:val="0045341F"/>
    <w:rsid w:val="00453B18"/>
    <w:rsid w:val="00453C42"/>
    <w:rsid w:val="00453EBA"/>
    <w:rsid w:val="004545E3"/>
    <w:rsid w:val="00455BA6"/>
    <w:rsid w:val="004562A0"/>
    <w:rsid w:val="004566A8"/>
    <w:rsid w:val="00457E76"/>
    <w:rsid w:val="00460330"/>
    <w:rsid w:val="00460E0E"/>
    <w:rsid w:val="0046124E"/>
    <w:rsid w:val="0046185A"/>
    <w:rsid w:val="00461919"/>
    <w:rsid w:val="0046215C"/>
    <w:rsid w:val="0046224A"/>
    <w:rsid w:val="004627F5"/>
    <w:rsid w:val="00463463"/>
    <w:rsid w:val="00463739"/>
    <w:rsid w:val="00464115"/>
    <w:rsid w:val="004643E4"/>
    <w:rsid w:val="00464492"/>
    <w:rsid w:val="00464616"/>
    <w:rsid w:val="004659B5"/>
    <w:rsid w:val="0046634C"/>
    <w:rsid w:val="004666CB"/>
    <w:rsid w:val="004670D5"/>
    <w:rsid w:val="00467335"/>
    <w:rsid w:val="00467368"/>
    <w:rsid w:val="004678EC"/>
    <w:rsid w:val="00467D8B"/>
    <w:rsid w:val="00470A83"/>
    <w:rsid w:val="00470FDD"/>
    <w:rsid w:val="004721B4"/>
    <w:rsid w:val="0047226F"/>
    <w:rsid w:val="004722DC"/>
    <w:rsid w:val="00473548"/>
    <w:rsid w:val="004736CA"/>
    <w:rsid w:val="0047385F"/>
    <w:rsid w:val="00474F36"/>
    <w:rsid w:val="00475722"/>
    <w:rsid w:val="004765AA"/>
    <w:rsid w:val="0047664D"/>
    <w:rsid w:val="004770FD"/>
    <w:rsid w:val="00477736"/>
    <w:rsid w:val="00477C1D"/>
    <w:rsid w:val="00477F2A"/>
    <w:rsid w:val="0048002D"/>
    <w:rsid w:val="00480B2D"/>
    <w:rsid w:val="0048317E"/>
    <w:rsid w:val="004834B5"/>
    <w:rsid w:val="00484121"/>
    <w:rsid w:val="004843A1"/>
    <w:rsid w:val="00484631"/>
    <w:rsid w:val="00484EE1"/>
    <w:rsid w:val="00485548"/>
    <w:rsid w:val="00485B5B"/>
    <w:rsid w:val="00486589"/>
    <w:rsid w:val="00487380"/>
    <w:rsid w:val="00487D03"/>
    <w:rsid w:val="004900CA"/>
    <w:rsid w:val="0049044D"/>
    <w:rsid w:val="004904CE"/>
    <w:rsid w:val="004906E1"/>
    <w:rsid w:val="00491395"/>
    <w:rsid w:val="0049155A"/>
    <w:rsid w:val="00491BC7"/>
    <w:rsid w:val="00491FCD"/>
    <w:rsid w:val="00492123"/>
    <w:rsid w:val="004922F3"/>
    <w:rsid w:val="00493157"/>
    <w:rsid w:val="004944DA"/>
    <w:rsid w:val="00495199"/>
    <w:rsid w:val="00495EA2"/>
    <w:rsid w:val="00495F9A"/>
    <w:rsid w:val="00496BB6"/>
    <w:rsid w:val="00496D0C"/>
    <w:rsid w:val="004977D5"/>
    <w:rsid w:val="00497AE9"/>
    <w:rsid w:val="004A036F"/>
    <w:rsid w:val="004A0442"/>
    <w:rsid w:val="004A0BBC"/>
    <w:rsid w:val="004A0F00"/>
    <w:rsid w:val="004A1DBC"/>
    <w:rsid w:val="004A2434"/>
    <w:rsid w:val="004A305B"/>
    <w:rsid w:val="004A3149"/>
    <w:rsid w:val="004A3482"/>
    <w:rsid w:val="004A3B4A"/>
    <w:rsid w:val="004A412D"/>
    <w:rsid w:val="004A42C9"/>
    <w:rsid w:val="004A4D52"/>
    <w:rsid w:val="004A50C1"/>
    <w:rsid w:val="004A5514"/>
    <w:rsid w:val="004A55FB"/>
    <w:rsid w:val="004A56C3"/>
    <w:rsid w:val="004A6253"/>
    <w:rsid w:val="004A62B3"/>
    <w:rsid w:val="004A6A7C"/>
    <w:rsid w:val="004A6F37"/>
    <w:rsid w:val="004A7259"/>
    <w:rsid w:val="004A7686"/>
    <w:rsid w:val="004A77A8"/>
    <w:rsid w:val="004B0B13"/>
    <w:rsid w:val="004B0C9E"/>
    <w:rsid w:val="004B1E1D"/>
    <w:rsid w:val="004B278A"/>
    <w:rsid w:val="004B28BA"/>
    <w:rsid w:val="004B40FD"/>
    <w:rsid w:val="004B43D9"/>
    <w:rsid w:val="004B4468"/>
    <w:rsid w:val="004B4FEF"/>
    <w:rsid w:val="004B527E"/>
    <w:rsid w:val="004B5A10"/>
    <w:rsid w:val="004B5E05"/>
    <w:rsid w:val="004B68D5"/>
    <w:rsid w:val="004B72B1"/>
    <w:rsid w:val="004B7528"/>
    <w:rsid w:val="004C0AB3"/>
    <w:rsid w:val="004C12C9"/>
    <w:rsid w:val="004C2F0A"/>
    <w:rsid w:val="004C3726"/>
    <w:rsid w:val="004C3D73"/>
    <w:rsid w:val="004C448F"/>
    <w:rsid w:val="004C46F9"/>
    <w:rsid w:val="004C5818"/>
    <w:rsid w:val="004C58A9"/>
    <w:rsid w:val="004C63C5"/>
    <w:rsid w:val="004C6B7B"/>
    <w:rsid w:val="004C6EDE"/>
    <w:rsid w:val="004C7095"/>
    <w:rsid w:val="004C7154"/>
    <w:rsid w:val="004C71AC"/>
    <w:rsid w:val="004C7A66"/>
    <w:rsid w:val="004D0ACA"/>
    <w:rsid w:val="004D1319"/>
    <w:rsid w:val="004D186C"/>
    <w:rsid w:val="004D23A4"/>
    <w:rsid w:val="004D26D7"/>
    <w:rsid w:val="004D2C47"/>
    <w:rsid w:val="004D2C87"/>
    <w:rsid w:val="004D2D72"/>
    <w:rsid w:val="004D34A3"/>
    <w:rsid w:val="004D555F"/>
    <w:rsid w:val="004D5FFB"/>
    <w:rsid w:val="004D60AA"/>
    <w:rsid w:val="004D62D9"/>
    <w:rsid w:val="004D7CD2"/>
    <w:rsid w:val="004E0025"/>
    <w:rsid w:val="004E0666"/>
    <w:rsid w:val="004E1950"/>
    <w:rsid w:val="004E2F19"/>
    <w:rsid w:val="004E337A"/>
    <w:rsid w:val="004E33B2"/>
    <w:rsid w:val="004E3605"/>
    <w:rsid w:val="004E3E61"/>
    <w:rsid w:val="004E4E48"/>
    <w:rsid w:val="004E570B"/>
    <w:rsid w:val="004E59EA"/>
    <w:rsid w:val="004E656E"/>
    <w:rsid w:val="004E68BF"/>
    <w:rsid w:val="004E7235"/>
    <w:rsid w:val="004E751F"/>
    <w:rsid w:val="004E75EE"/>
    <w:rsid w:val="004E78EF"/>
    <w:rsid w:val="004F08A2"/>
    <w:rsid w:val="004F091A"/>
    <w:rsid w:val="004F0A8C"/>
    <w:rsid w:val="004F166B"/>
    <w:rsid w:val="004F18FF"/>
    <w:rsid w:val="004F196C"/>
    <w:rsid w:val="004F19DA"/>
    <w:rsid w:val="004F1AAF"/>
    <w:rsid w:val="004F2412"/>
    <w:rsid w:val="004F2A30"/>
    <w:rsid w:val="004F2FAE"/>
    <w:rsid w:val="004F410D"/>
    <w:rsid w:val="004F637A"/>
    <w:rsid w:val="004F6F97"/>
    <w:rsid w:val="004F751F"/>
    <w:rsid w:val="004F7A81"/>
    <w:rsid w:val="005002F4"/>
    <w:rsid w:val="00500530"/>
    <w:rsid w:val="005009D6"/>
    <w:rsid w:val="00501E64"/>
    <w:rsid w:val="00502060"/>
    <w:rsid w:val="00503921"/>
    <w:rsid w:val="005044B5"/>
    <w:rsid w:val="00504ACF"/>
    <w:rsid w:val="00504E3F"/>
    <w:rsid w:val="00504EE1"/>
    <w:rsid w:val="00505481"/>
    <w:rsid w:val="005054F4"/>
    <w:rsid w:val="00505C48"/>
    <w:rsid w:val="00506263"/>
    <w:rsid w:val="00506287"/>
    <w:rsid w:val="00506B7A"/>
    <w:rsid w:val="00507587"/>
    <w:rsid w:val="005078D2"/>
    <w:rsid w:val="00507DD6"/>
    <w:rsid w:val="00507E15"/>
    <w:rsid w:val="0051009B"/>
    <w:rsid w:val="00510C0A"/>
    <w:rsid w:val="005123FD"/>
    <w:rsid w:val="00512425"/>
    <w:rsid w:val="00512839"/>
    <w:rsid w:val="005129B6"/>
    <w:rsid w:val="00512F14"/>
    <w:rsid w:val="005131FA"/>
    <w:rsid w:val="005133CB"/>
    <w:rsid w:val="00513667"/>
    <w:rsid w:val="00513696"/>
    <w:rsid w:val="00514CA4"/>
    <w:rsid w:val="00514F70"/>
    <w:rsid w:val="00515B7C"/>
    <w:rsid w:val="0051621B"/>
    <w:rsid w:val="005163BA"/>
    <w:rsid w:val="00517899"/>
    <w:rsid w:val="00517906"/>
    <w:rsid w:val="00517E99"/>
    <w:rsid w:val="00520AF0"/>
    <w:rsid w:val="00520E3C"/>
    <w:rsid w:val="0052117D"/>
    <w:rsid w:val="00521230"/>
    <w:rsid w:val="0052219F"/>
    <w:rsid w:val="0052222D"/>
    <w:rsid w:val="00522A88"/>
    <w:rsid w:val="00522B8D"/>
    <w:rsid w:val="005231CC"/>
    <w:rsid w:val="0052324B"/>
    <w:rsid w:val="00523759"/>
    <w:rsid w:val="00523A03"/>
    <w:rsid w:val="00523BAD"/>
    <w:rsid w:val="00524C0C"/>
    <w:rsid w:val="00525A3B"/>
    <w:rsid w:val="00525AD4"/>
    <w:rsid w:val="00525F94"/>
    <w:rsid w:val="00526C9B"/>
    <w:rsid w:val="00526F47"/>
    <w:rsid w:val="00527652"/>
    <w:rsid w:val="00527ACB"/>
    <w:rsid w:val="005303F4"/>
    <w:rsid w:val="00530C9C"/>
    <w:rsid w:val="0053117B"/>
    <w:rsid w:val="0053138C"/>
    <w:rsid w:val="00531F29"/>
    <w:rsid w:val="00532537"/>
    <w:rsid w:val="005334F1"/>
    <w:rsid w:val="00533A04"/>
    <w:rsid w:val="00533C83"/>
    <w:rsid w:val="0053485C"/>
    <w:rsid w:val="00535503"/>
    <w:rsid w:val="005355BD"/>
    <w:rsid w:val="00535ABE"/>
    <w:rsid w:val="00536DD4"/>
    <w:rsid w:val="0053758B"/>
    <w:rsid w:val="00537931"/>
    <w:rsid w:val="00537F3B"/>
    <w:rsid w:val="0054031A"/>
    <w:rsid w:val="00540D80"/>
    <w:rsid w:val="00541A13"/>
    <w:rsid w:val="0054220C"/>
    <w:rsid w:val="00542A4A"/>
    <w:rsid w:val="005431B9"/>
    <w:rsid w:val="005431D2"/>
    <w:rsid w:val="005433F5"/>
    <w:rsid w:val="00543C11"/>
    <w:rsid w:val="00543EE4"/>
    <w:rsid w:val="005443D4"/>
    <w:rsid w:val="00544409"/>
    <w:rsid w:val="00544BBF"/>
    <w:rsid w:val="00545BC0"/>
    <w:rsid w:val="00545E46"/>
    <w:rsid w:val="00546EBF"/>
    <w:rsid w:val="00547050"/>
    <w:rsid w:val="00547F87"/>
    <w:rsid w:val="005504DC"/>
    <w:rsid w:val="00551AC3"/>
    <w:rsid w:val="00551BD2"/>
    <w:rsid w:val="00552DB5"/>
    <w:rsid w:val="005536A5"/>
    <w:rsid w:val="00555377"/>
    <w:rsid w:val="005564C8"/>
    <w:rsid w:val="0055652A"/>
    <w:rsid w:val="00556C2F"/>
    <w:rsid w:val="0055727D"/>
    <w:rsid w:val="00557871"/>
    <w:rsid w:val="00557D24"/>
    <w:rsid w:val="00557D7C"/>
    <w:rsid w:val="00561DC2"/>
    <w:rsid w:val="0056292E"/>
    <w:rsid w:val="00562B70"/>
    <w:rsid w:val="00562FEB"/>
    <w:rsid w:val="00563C07"/>
    <w:rsid w:val="0056447F"/>
    <w:rsid w:val="005658CE"/>
    <w:rsid w:val="00565D76"/>
    <w:rsid w:val="005664B8"/>
    <w:rsid w:val="00567526"/>
    <w:rsid w:val="00567B24"/>
    <w:rsid w:val="00567B54"/>
    <w:rsid w:val="00567E1D"/>
    <w:rsid w:val="005722AA"/>
    <w:rsid w:val="00572E38"/>
    <w:rsid w:val="00573635"/>
    <w:rsid w:val="00573B76"/>
    <w:rsid w:val="0057496B"/>
    <w:rsid w:val="00574BB9"/>
    <w:rsid w:val="0057530A"/>
    <w:rsid w:val="00575401"/>
    <w:rsid w:val="005754E4"/>
    <w:rsid w:val="00575584"/>
    <w:rsid w:val="005765F6"/>
    <w:rsid w:val="00576731"/>
    <w:rsid w:val="00577116"/>
    <w:rsid w:val="0057740F"/>
    <w:rsid w:val="00577539"/>
    <w:rsid w:val="00577785"/>
    <w:rsid w:val="00577FDF"/>
    <w:rsid w:val="0058092F"/>
    <w:rsid w:val="00580A44"/>
    <w:rsid w:val="00580C94"/>
    <w:rsid w:val="00581515"/>
    <w:rsid w:val="00581D3A"/>
    <w:rsid w:val="00582186"/>
    <w:rsid w:val="00582273"/>
    <w:rsid w:val="005824DA"/>
    <w:rsid w:val="0058327A"/>
    <w:rsid w:val="00584117"/>
    <w:rsid w:val="00584569"/>
    <w:rsid w:val="005845CB"/>
    <w:rsid w:val="00584C45"/>
    <w:rsid w:val="00584DDD"/>
    <w:rsid w:val="00585823"/>
    <w:rsid w:val="005860E5"/>
    <w:rsid w:val="00586738"/>
    <w:rsid w:val="005867A8"/>
    <w:rsid w:val="005903AD"/>
    <w:rsid w:val="00590603"/>
    <w:rsid w:val="00590ECE"/>
    <w:rsid w:val="0059264F"/>
    <w:rsid w:val="00592A56"/>
    <w:rsid w:val="00592BF3"/>
    <w:rsid w:val="00593269"/>
    <w:rsid w:val="00593760"/>
    <w:rsid w:val="00594A55"/>
    <w:rsid w:val="0059500E"/>
    <w:rsid w:val="00595776"/>
    <w:rsid w:val="00595983"/>
    <w:rsid w:val="00595BE1"/>
    <w:rsid w:val="00595C62"/>
    <w:rsid w:val="005961B5"/>
    <w:rsid w:val="0059675A"/>
    <w:rsid w:val="005A0356"/>
    <w:rsid w:val="005A0B95"/>
    <w:rsid w:val="005A0C35"/>
    <w:rsid w:val="005A0C62"/>
    <w:rsid w:val="005A0E36"/>
    <w:rsid w:val="005A124C"/>
    <w:rsid w:val="005A18EE"/>
    <w:rsid w:val="005A1E25"/>
    <w:rsid w:val="005A2009"/>
    <w:rsid w:val="005A281A"/>
    <w:rsid w:val="005A29C1"/>
    <w:rsid w:val="005A37FA"/>
    <w:rsid w:val="005A3875"/>
    <w:rsid w:val="005A4058"/>
    <w:rsid w:val="005A4FB3"/>
    <w:rsid w:val="005A50CE"/>
    <w:rsid w:val="005A57FC"/>
    <w:rsid w:val="005A6551"/>
    <w:rsid w:val="005A6D7F"/>
    <w:rsid w:val="005B03EC"/>
    <w:rsid w:val="005B138B"/>
    <w:rsid w:val="005B1517"/>
    <w:rsid w:val="005B197C"/>
    <w:rsid w:val="005B236B"/>
    <w:rsid w:val="005B2941"/>
    <w:rsid w:val="005B2950"/>
    <w:rsid w:val="005B2A58"/>
    <w:rsid w:val="005B2BD1"/>
    <w:rsid w:val="005B31D4"/>
    <w:rsid w:val="005B35C4"/>
    <w:rsid w:val="005B3AF6"/>
    <w:rsid w:val="005B3BB0"/>
    <w:rsid w:val="005B3F55"/>
    <w:rsid w:val="005B40E8"/>
    <w:rsid w:val="005B43B9"/>
    <w:rsid w:val="005B4FB5"/>
    <w:rsid w:val="005B5C35"/>
    <w:rsid w:val="005B5C41"/>
    <w:rsid w:val="005B6184"/>
    <w:rsid w:val="005B618E"/>
    <w:rsid w:val="005B75F6"/>
    <w:rsid w:val="005C0FEF"/>
    <w:rsid w:val="005C14D5"/>
    <w:rsid w:val="005C2CD8"/>
    <w:rsid w:val="005C4258"/>
    <w:rsid w:val="005C4430"/>
    <w:rsid w:val="005C4822"/>
    <w:rsid w:val="005C48C6"/>
    <w:rsid w:val="005C6725"/>
    <w:rsid w:val="005C69AB"/>
    <w:rsid w:val="005C7401"/>
    <w:rsid w:val="005D0143"/>
    <w:rsid w:val="005D0849"/>
    <w:rsid w:val="005D1678"/>
    <w:rsid w:val="005D18DA"/>
    <w:rsid w:val="005D27B8"/>
    <w:rsid w:val="005D3037"/>
    <w:rsid w:val="005D3324"/>
    <w:rsid w:val="005D35F3"/>
    <w:rsid w:val="005D4403"/>
    <w:rsid w:val="005D46BC"/>
    <w:rsid w:val="005D4EC8"/>
    <w:rsid w:val="005D502A"/>
    <w:rsid w:val="005D50C8"/>
    <w:rsid w:val="005D6ECE"/>
    <w:rsid w:val="005D7627"/>
    <w:rsid w:val="005D77CD"/>
    <w:rsid w:val="005D7EBB"/>
    <w:rsid w:val="005E01DD"/>
    <w:rsid w:val="005E0D16"/>
    <w:rsid w:val="005E0E97"/>
    <w:rsid w:val="005E1A89"/>
    <w:rsid w:val="005E25ED"/>
    <w:rsid w:val="005E2E32"/>
    <w:rsid w:val="005E3BD2"/>
    <w:rsid w:val="005E42E0"/>
    <w:rsid w:val="005E4703"/>
    <w:rsid w:val="005E5615"/>
    <w:rsid w:val="005E5641"/>
    <w:rsid w:val="005E56FE"/>
    <w:rsid w:val="005E63FC"/>
    <w:rsid w:val="005E6528"/>
    <w:rsid w:val="005E6AE7"/>
    <w:rsid w:val="005E6D91"/>
    <w:rsid w:val="005E7654"/>
    <w:rsid w:val="005E7862"/>
    <w:rsid w:val="005E7920"/>
    <w:rsid w:val="005E7D69"/>
    <w:rsid w:val="005F1417"/>
    <w:rsid w:val="005F15E8"/>
    <w:rsid w:val="005F1A3B"/>
    <w:rsid w:val="005F2FAF"/>
    <w:rsid w:val="005F35CB"/>
    <w:rsid w:val="005F369A"/>
    <w:rsid w:val="005F38E0"/>
    <w:rsid w:val="005F39FA"/>
    <w:rsid w:val="005F3FA5"/>
    <w:rsid w:val="005F47B4"/>
    <w:rsid w:val="005F47B7"/>
    <w:rsid w:val="005F4ACD"/>
    <w:rsid w:val="005F6380"/>
    <w:rsid w:val="005F65C4"/>
    <w:rsid w:val="005F676E"/>
    <w:rsid w:val="005F74D6"/>
    <w:rsid w:val="005F7606"/>
    <w:rsid w:val="0060018E"/>
    <w:rsid w:val="00600D2A"/>
    <w:rsid w:val="00600F58"/>
    <w:rsid w:val="00600F92"/>
    <w:rsid w:val="0060111A"/>
    <w:rsid w:val="00601197"/>
    <w:rsid w:val="00601227"/>
    <w:rsid w:val="00601240"/>
    <w:rsid w:val="006013BB"/>
    <w:rsid w:val="00602010"/>
    <w:rsid w:val="006021A6"/>
    <w:rsid w:val="006038D2"/>
    <w:rsid w:val="00603A0E"/>
    <w:rsid w:val="00603A61"/>
    <w:rsid w:val="00603C47"/>
    <w:rsid w:val="00604153"/>
    <w:rsid w:val="0060453E"/>
    <w:rsid w:val="006048B5"/>
    <w:rsid w:val="00605FA0"/>
    <w:rsid w:val="006062AD"/>
    <w:rsid w:val="00606A8F"/>
    <w:rsid w:val="00606EE9"/>
    <w:rsid w:val="006100C2"/>
    <w:rsid w:val="006102DC"/>
    <w:rsid w:val="006103B2"/>
    <w:rsid w:val="00610CC2"/>
    <w:rsid w:val="00611E84"/>
    <w:rsid w:val="00611F0D"/>
    <w:rsid w:val="00612A14"/>
    <w:rsid w:val="00612CBE"/>
    <w:rsid w:val="006133CB"/>
    <w:rsid w:val="006135AD"/>
    <w:rsid w:val="00613A42"/>
    <w:rsid w:val="00613D99"/>
    <w:rsid w:val="00614824"/>
    <w:rsid w:val="00614DD8"/>
    <w:rsid w:val="0061615F"/>
    <w:rsid w:val="00616168"/>
    <w:rsid w:val="00617F1F"/>
    <w:rsid w:val="006200FF"/>
    <w:rsid w:val="00620974"/>
    <w:rsid w:val="0062097D"/>
    <w:rsid w:val="00620E9A"/>
    <w:rsid w:val="006216B6"/>
    <w:rsid w:val="00621885"/>
    <w:rsid w:val="006237FD"/>
    <w:rsid w:val="00623E90"/>
    <w:rsid w:val="006242FE"/>
    <w:rsid w:val="00624F74"/>
    <w:rsid w:val="006269FE"/>
    <w:rsid w:val="006270CD"/>
    <w:rsid w:val="006275FA"/>
    <w:rsid w:val="00627CD7"/>
    <w:rsid w:val="006300FE"/>
    <w:rsid w:val="0063020F"/>
    <w:rsid w:val="00630EB2"/>
    <w:rsid w:val="0063101A"/>
    <w:rsid w:val="00631CF2"/>
    <w:rsid w:val="00632704"/>
    <w:rsid w:val="00632775"/>
    <w:rsid w:val="0063349F"/>
    <w:rsid w:val="00634695"/>
    <w:rsid w:val="00634AF4"/>
    <w:rsid w:val="006368B7"/>
    <w:rsid w:val="00636CAA"/>
    <w:rsid w:val="006402E0"/>
    <w:rsid w:val="00640495"/>
    <w:rsid w:val="00640AF5"/>
    <w:rsid w:val="0064183E"/>
    <w:rsid w:val="00641EEA"/>
    <w:rsid w:val="0064263F"/>
    <w:rsid w:val="0064343E"/>
    <w:rsid w:val="006443D1"/>
    <w:rsid w:val="006456B6"/>
    <w:rsid w:val="00645804"/>
    <w:rsid w:val="006461DC"/>
    <w:rsid w:val="00647254"/>
    <w:rsid w:val="00647599"/>
    <w:rsid w:val="006478AD"/>
    <w:rsid w:val="00647A79"/>
    <w:rsid w:val="00647E31"/>
    <w:rsid w:val="00650468"/>
    <w:rsid w:val="0065055D"/>
    <w:rsid w:val="006507DB"/>
    <w:rsid w:val="00650DCB"/>
    <w:rsid w:val="0065108E"/>
    <w:rsid w:val="006515CE"/>
    <w:rsid w:val="00651607"/>
    <w:rsid w:val="00651633"/>
    <w:rsid w:val="0065184B"/>
    <w:rsid w:val="00651E99"/>
    <w:rsid w:val="0065298F"/>
    <w:rsid w:val="006532E7"/>
    <w:rsid w:val="00653882"/>
    <w:rsid w:val="006538EC"/>
    <w:rsid w:val="00654064"/>
    <w:rsid w:val="00654203"/>
    <w:rsid w:val="006552A9"/>
    <w:rsid w:val="006555A2"/>
    <w:rsid w:val="00655613"/>
    <w:rsid w:val="00655819"/>
    <w:rsid w:val="00655972"/>
    <w:rsid w:val="00656BB7"/>
    <w:rsid w:val="006606AA"/>
    <w:rsid w:val="0066087E"/>
    <w:rsid w:val="00660C95"/>
    <w:rsid w:val="006611A5"/>
    <w:rsid w:val="00661A07"/>
    <w:rsid w:val="0066272E"/>
    <w:rsid w:val="00663372"/>
    <w:rsid w:val="00663D7E"/>
    <w:rsid w:val="00663F18"/>
    <w:rsid w:val="0066411D"/>
    <w:rsid w:val="0066418E"/>
    <w:rsid w:val="006647C1"/>
    <w:rsid w:val="0066673C"/>
    <w:rsid w:val="006672E9"/>
    <w:rsid w:val="0066795B"/>
    <w:rsid w:val="00667D94"/>
    <w:rsid w:val="00670A39"/>
    <w:rsid w:val="00670DEB"/>
    <w:rsid w:val="00671A23"/>
    <w:rsid w:val="0067283F"/>
    <w:rsid w:val="00672D28"/>
    <w:rsid w:val="00672D8D"/>
    <w:rsid w:val="00673507"/>
    <w:rsid w:val="006739FD"/>
    <w:rsid w:val="00673CB2"/>
    <w:rsid w:val="00673CD4"/>
    <w:rsid w:val="00675757"/>
    <w:rsid w:val="0067687D"/>
    <w:rsid w:val="00676F6A"/>
    <w:rsid w:val="0067767C"/>
    <w:rsid w:val="006808F9"/>
    <w:rsid w:val="00680ACA"/>
    <w:rsid w:val="006812D3"/>
    <w:rsid w:val="00681491"/>
    <w:rsid w:val="00681BB8"/>
    <w:rsid w:val="0068247A"/>
    <w:rsid w:val="006828CE"/>
    <w:rsid w:val="00682ABE"/>
    <w:rsid w:val="00682D94"/>
    <w:rsid w:val="00683AB1"/>
    <w:rsid w:val="00683BF2"/>
    <w:rsid w:val="00684090"/>
    <w:rsid w:val="00684427"/>
    <w:rsid w:val="00684F09"/>
    <w:rsid w:val="00685F0F"/>
    <w:rsid w:val="00686376"/>
    <w:rsid w:val="0068664E"/>
    <w:rsid w:val="00687726"/>
    <w:rsid w:val="00690923"/>
    <w:rsid w:val="00690932"/>
    <w:rsid w:val="006911BF"/>
    <w:rsid w:val="006923CC"/>
    <w:rsid w:val="00692B60"/>
    <w:rsid w:val="00692B75"/>
    <w:rsid w:val="00693CAB"/>
    <w:rsid w:val="00693D0F"/>
    <w:rsid w:val="006941A7"/>
    <w:rsid w:val="0069447A"/>
    <w:rsid w:val="006948B2"/>
    <w:rsid w:val="00694C98"/>
    <w:rsid w:val="00694D25"/>
    <w:rsid w:val="00695B20"/>
    <w:rsid w:val="00695CA7"/>
    <w:rsid w:val="006962AC"/>
    <w:rsid w:val="00696CE2"/>
    <w:rsid w:val="00696F22"/>
    <w:rsid w:val="00697070"/>
    <w:rsid w:val="006970C9"/>
    <w:rsid w:val="0069721A"/>
    <w:rsid w:val="0069750D"/>
    <w:rsid w:val="00697BDC"/>
    <w:rsid w:val="006A04EF"/>
    <w:rsid w:val="006A16DF"/>
    <w:rsid w:val="006A17D8"/>
    <w:rsid w:val="006A17EA"/>
    <w:rsid w:val="006A1A4D"/>
    <w:rsid w:val="006A3531"/>
    <w:rsid w:val="006A46A8"/>
    <w:rsid w:val="006A5030"/>
    <w:rsid w:val="006A5852"/>
    <w:rsid w:val="006A5BD4"/>
    <w:rsid w:val="006A5F26"/>
    <w:rsid w:val="006A60FC"/>
    <w:rsid w:val="006A6147"/>
    <w:rsid w:val="006A64CE"/>
    <w:rsid w:val="006A674D"/>
    <w:rsid w:val="006A6A60"/>
    <w:rsid w:val="006A6C2C"/>
    <w:rsid w:val="006A6E8F"/>
    <w:rsid w:val="006A721C"/>
    <w:rsid w:val="006A741B"/>
    <w:rsid w:val="006A7DB8"/>
    <w:rsid w:val="006B0410"/>
    <w:rsid w:val="006B09EE"/>
    <w:rsid w:val="006B0F3D"/>
    <w:rsid w:val="006B0FDA"/>
    <w:rsid w:val="006B15CC"/>
    <w:rsid w:val="006B177F"/>
    <w:rsid w:val="006B268A"/>
    <w:rsid w:val="006B26E8"/>
    <w:rsid w:val="006B2C43"/>
    <w:rsid w:val="006B324C"/>
    <w:rsid w:val="006B34F7"/>
    <w:rsid w:val="006B37EB"/>
    <w:rsid w:val="006B3B73"/>
    <w:rsid w:val="006B4047"/>
    <w:rsid w:val="006B43B3"/>
    <w:rsid w:val="006B44E9"/>
    <w:rsid w:val="006B52F4"/>
    <w:rsid w:val="006B59FC"/>
    <w:rsid w:val="006B69C0"/>
    <w:rsid w:val="006B6F13"/>
    <w:rsid w:val="006B71B1"/>
    <w:rsid w:val="006C04E2"/>
    <w:rsid w:val="006C1D0F"/>
    <w:rsid w:val="006C1F68"/>
    <w:rsid w:val="006C203A"/>
    <w:rsid w:val="006C24F7"/>
    <w:rsid w:val="006C2640"/>
    <w:rsid w:val="006C35B1"/>
    <w:rsid w:val="006C388B"/>
    <w:rsid w:val="006C44A6"/>
    <w:rsid w:val="006C4565"/>
    <w:rsid w:val="006C482E"/>
    <w:rsid w:val="006C5770"/>
    <w:rsid w:val="006C5A4C"/>
    <w:rsid w:val="006C6FDB"/>
    <w:rsid w:val="006D0243"/>
    <w:rsid w:val="006D0497"/>
    <w:rsid w:val="006D113D"/>
    <w:rsid w:val="006D145E"/>
    <w:rsid w:val="006D18A0"/>
    <w:rsid w:val="006D19BA"/>
    <w:rsid w:val="006D1C01"/>
    <w:rsid w:val="006D27B8"/>
    <w:rsid w:val="006D28EC"/>
    <w:rsid w:val="006D311A"/>
    <w:rsid w:val="006D4D37"/>
    <w:rsid w:val="006D6763"/>
    <w:rsid w:val="006D76E5"/>
    <w:rsid w:val="006D77CE"/>
    <w:rsid w:val="006E05AF"/>
    <w:rsid w:val="006E07D8"/>
    <w:rsid w:val="006E14C8"/>
    <w:rsid w:val="006E199C"/>
    <w:rsid w:val="006E233A"/>
    <w:rsid w:val="006E2531"/>
    <w:rsid w:val="006E27DE"/>
    <w:rsid w:val="006E2AA5"/>
    <w:rsid w:val="006E2BD8"/>
    <w:rsid w:val="006E2E77"/>
    <w:rsid w:val="006E2EF3"/>
    <w:rsid w:val="006E31EC"/>
    <w:rsid w:val="006E32BE"/>
    <w:rsid w:val="006E3946"/>
    <w:rsid w:val="006E438F"/>
    <w:rsid w:val="006E4689"/>
    <w:rsid w:val="006E5598"/>
    <w:rsid w:val="006E5665"/>
    <w:rsid w:val="006E5ACF"/>
    <w:rsid w:val="006E5B06"/>
    <w:rsid w:val="006E63F1"/>
    <w:rsid w:val="006E7369"/>
    <w:rsid w:val="006E7EA6"/>
    <w:rsid w:val="006F06D2"/>
    <w:rsid w:val="006F0ADC"/>
    <w:rsid w:val="006F1B93"/>
    <w:rsid w:val="006F1CEC"/>
    <w:rsid w:val="006F291A"/>
    <w:rsid w:val="006F38BF"/>
    <w:rsid w:val="006F391A"/>
    <w:rsid w:val="006F4925"/>
    <w:rsid w:val="006F5634"/>
    <w:rsid w:val="006F5984"/>
    <w:rsid w:val="006F64C9"/>
    <w:rsid w:val="006F6CF0"/>
    <w:rsid w:val="00700377"/>
    <w:rsid w:val="00700944"/>
    <w:rsid w:val="00700FD5"/>
    <w:rsid w:val="0070190F"/>
    <w:rsid w:val="007019B8"/>
    <w:rsid w:val="00701BDD"/>
    <w:rsid w:val="00702040"/>
    <w:rsid w:val="00702191"/>
    <w:rsid w:val="007023C5"/>
    <w:rsid w:val="00702C64"/>
    <w:rsid w:val="00702EE2"/>
    <w:rsid w:val="0070302D"/>
    <w:rsid w:val="007030AE"/>
    <w:rsid w:val="00703620"/>
    <w:rsid w:val="007036D0"/>
    <w:rsid w:val="0070508A"/>
    <w:rsid w:val="00705353"/>
    <w:rsid w:val="0070659A"/>
    <w:rsid w:val="00706B1E"/>
    <w:rsid w:val="0071013F"/>
    <w:rsid w:val="00710196"/>
    <w:rsid w:val="007106B0"/>
    <w:rsid w:val="00710C07"/>
    <w:rsid w:val="00710E13"/>
    <w:rsid w:val="007113DF"/>
    <w:rsid w:val="007116DE"/>
    <w:rsid w:val="00711CCE"/>
    <w:rsid w:val="00712233"/>
    <w:rsid w:val="00712821"/>
    <w:rsid w:val="00712A9D"/>
    <w:rsid w:val="00712EDE"/>
    <w:rsid w:val="00712F52"/>
    <w:rsid w:val="00714709"/>
    <w:rsid w:val="007154FE"/>
    <w:rsid w:val="00716311"/>
    <w:rsid w:val="00716370"/>
    <w:rsid w:val="00716D33"/>
    <w:rsid w:val="007171E8"/>
    <w:rsid w:val="007213AE"/>
    <w:rsid w:val="007214FF"/>
    <w:rsid w:val="00721927"/>
    <w:rsid w:val="00721ED0"/>
    <w:rsid w:val="007229B1"/>
    <w:rsid w:val="00723704"/>
    <w:rsid w:val="00723E3F"/>
    <w:rsid w:val="007248FD"/>
    <w:rsid w:val="00724BE2"/>
    <w:rsid w:val="00725CB9"/>
    <w:rsid w:val="007268A2"/>
    <w:rsid w:val="00726E43"/>
    <w:rsid w:val="00727703"/>
    <w:rsid w:val="00727A8C"/>
    <w:rsid w:val="00727EB4"/>
    <w:rsid w:val="0073021E"/>
    <w:rsid w:val="007304C0"/>
    <w:rsid w:val="00730F39"/>
    <w:rsid w:val="00730FFF"/>
    <w:rsid w:val="00731811"/>
    <w:rsid w:val="00731A2E"/>
    <w:rsid w:val="0073209D"/>
    <w:rsid w:val="0073232A"/>
    <w:rsid w:val="00732447"/>
    <w:rsid w:val="00732D7B"/>
    <w:rsid w:val="0073356C"/>
    <w:rsid w:val="00733DC2"/>
    <w:rsid w:val="0073443F"/>
    <w:rsid w:val="00734C23"/>
    <w:rsid w:val="00734CB5"/>
    <w:rsid w:val="00734E3C"/>
    <w:rsid w:val="00735914"/>
    <w:rsid w:val="00736090"/>
    <w:rsid w:val="007369C8"/>
    <w:rsid w:val="007372D0"/>
    <w:rsid w:val="00737650"/>
    <w:rsid w:val="00737E54"/>
    <w:rsid w:val="007408E9"/>
    <w:rsid w:val="00741486"/>
    <w:rsid w:val="007415E9"/>
    <w:rsid w:val="00741EA2"/>
    <w:rsid w:val="00742D7F"/>
    <w:rsid w:val="00742DF8"/>
    <w:rsid w:val="0074311E"/>
    <w:rsid w:val="00743674"/>
    <w:rsid w:val="00744515"/>
    <w:rsid w:val="007445B0"/>
    <w:rsid w:val="0074468C"/>
    <w:rsid w:val="00744CDA"/>
    <w:rsid w:val="00744D48"/>
    <w:rsid w:val="00744FA4"/>
    <w:rsid w:val="00745628"/>
    <w:rsid w:val="00745875"/>
    <w:rsid w:val="00745B74"/>
    <w:rsid w:val="00746736"/>
    <w:rsid w:val="0074777F"/>
    <w:rsid w:val="0075057A"/>
    <w:rsid w:val="00750DAD"/>
    <w:rsid w:val="00750EAF"/>
    <w:rsid w:val="00751001"/>
    <w:rsid w:val="00751210"/>
    <w:rsid w:val="00752354"/>
    <w:rsid w:val="007524FE"/>
    <w:rsid w:val="0075271F"/>
    <w:rsid w:val="00752C37"/>
    <w:rsid w:val="007538A3"/>
    <w:rsid w:val="00753C56"/>
    <w:rsid w:val="007543E5"/>
    <w:rsid w:val="00755215"/>
    <w:rsid w:val="007552BF"/>
    <w:rsid w:val="00755C2A"/>
    <w:rsid w:val="00755CDD"/>
    <w:rsid w:val="00755D30"/>
    <w:rsid w:val="00755E52"/>
    <w:rsid w:val="007567B4"/>
    <w:rsid w:val="00756E37"/>
    <w:rsid w:val="00756FAB"/>
    <w:rsid w:val="0075724D"/>
    <w:rsid w:val="00757306"/>
    <w:rsid w:val="00757971"/>
    <w:rsid w:val="00757E30"/>
    <w:rsid w:val="00760211"/>
    <w:rsid w:val="00760990"/>
    <w:rsid w:val="00760C86"/>
    <w:rsid w:val="00760D7A"/>
    <w:rsid w:val="00760F24"/>
    <w:rsid w:val="007613B1"/>
    <w:rsid w:val="00761D96"/>
    <w:rsid w:val="00762F0E"/>
    <w:rsid w:val="00763377"/>
    <w:rsid w:val="0076412D"/>
    <w:rsid w:val="00764A5C"/>
    <w:rsid w:val="00764C22"/>
    <w:rsid w:val="00764DC9"/>
    <w:rsid w:val="00764DEF"/>
    <w:rsid w:val="007662BC"/>
    <w:rsid w:val="0076753C"/>
    <w:rsid w:val="00767914"/>
    <w:rsid w:val="0077076B"/>
    <w:rsid w:val="007721B4"/>
    <w:rsid w:val="007721EA"/>
    <w:rsid w:val="00773171"/>
    <w:rsid w:val="00773FFD"/>
    <w:rsid w:val="007749B5"/>
    <w:rsid w:val="00774EBB"/>
    <w:rsid w:val="0077513E"/>
    <w:rsid w:val="007751B9"/>
    <w:rsid w:val="0077568B"/>
    <w:rsid w:val="0077662C"/>
    <w:rsid w:val="00777454"/>
    <w:rsid w:val="00777A5F"/>
    <w:rsid w:val="007803F5"/>
    <w:rsid w:val="007808C2"/>
    <w:rsid w:val="00781DF8"/>
    <w:rsid w:val="00782366"/>
    <w:rsid w:val="00782C11"/>
    <w:rsid w:val="007830FA"/>
    <w:rsid w:val="00783A6F"/>
    <w:rsid w:val="00783B8D"/>
    <w:rsid w:val="00783F0E"/>
    <w:rsid w:val="007840CF"/>
    <w:rsid w:val="007842F8"/>
    <w:rsid w:val="00784884"/>
    <w:rsid w:val="00785A18"/>
    <w:rsid w:val="007860B8"/>
    <w:rsid w:val="00786903"/>
    <w:rsid w:val="00787451"/>
    <w:rsid w:val="00787D3B"/>
    <w:rsid w:val="00787DD7"/>
    <w:rsid w:val="00790577"/>
    <w:rsid w:val="0079072E"/>
    <w:rsid w:val="00790A37"/>
    <w:rsid w:val="00790B91"/>
    <w:rsid w:val="00790BDF"/>
    <w:rsid w:val="00791658"/>
    <w:rsid w:val="00792016"/>
    <w:rsid w:val="00792263"/>
    <w:rsid w:val="00792C8B"/>
    <w:rsid w:val="00792D9D"/>
    <w:rsid w:val="00793043"/>
    <w:rsid w:val="0079348D"/>
    <w:rsid w:val="00793964"/>
    <w:rsid w:val="00793E3F"/>
    <w:rsid w:val="00794406"/>
    <w:rsid w:val="0079445B"/>
    <w:rsid w:val="007944F1"/>
    <w:rsid w:val="007948AB"/>
    <w:rsid w:val="00794F0D"/>
    <w:rsid w:val="00795303"/>
    <w:rsid w:val="00796561"/>
    <w:rsid w:val="007975EC"/>
    <w:rsid w:val="007976E7"/>
    <w:rsid w:val="00797738"/>
    <w:rsid w:val="00797B64"/>
    <w:rsid w:val="00797D31"/>
    <w:rsid w:val="007A0F44"/>
    <w:rsid w:val="007A194A"/>
    <w:rsid w:val="007A2018"/>
    <w:rsid w:val="007A2268"/>
    <w:rsid w:val="007A28C5"/>
    <w:rsid w:val="007A4584"/>
    <w:rsid w:val="007A4C2E"/>
    <w:rsid w:val="007A4D70"/>
    <w:rsid w:val="007A54E4"/>
    <w:rsid w:val="007A58EC"/>
    <w:rsid w:val="007A6228"/>
    <w:rsid w:val="007A644B"/>
    <w:rsid w:val="007A6B51"/>
    <w:rsid w:val="007A73F0"/>
    <w:rsid w:val="007A7B58"/>
    <w:rsid w:val="007A7D0E"/>
    <w:rsid w:val="007B036F"/>
    <w:rsid w:val="007B0C9C"/>
    <w:rsid w:val="007B0D57"/>
    <w:rsid w:val="007B0D6F"/>
    <w:rsid w:val="007B10A9"/>
    <w:rsid w:val="007B119C"/>
    <w:rsid w:val="007B3326"/>
    <w:rsid w:val="007B39F6"/>
    <w:rsid w:val="007B423F"/>
    <w:rsid w:val="007B50C0"/>
    <w:rsid w:val="007B5251"/>
    <w:rsid w:val="007B5988"/>
    <w:rsid w:val="007B5A24"/>
    <w:rsid w:val="007B5F12"/>
    <w:rsid w:val="007B5F83"/>
    <w:rsid w:val="007B6C3C"/>
    <w:rsid w:val="007B7525"/>
    <w:rsid w:val="007B7D2E"/>
    <w:rsid w:val="007C0665"/>
    <w:rsid w:val="007C0CD8"/>
    <w:rsid w:val="007C15A3"/>
    <w:rsid w:val="007C237C"/>
    <w:rsid w:val="007C2696"/>
    <w:rsid w:val="007C2F92"/>
    <w:rsid w:val="007C32CF"/>
    <w:rsid w:val="007C3F92"/>
    <w:rsid w:val="007C4302"/>
    <w:rsid w:val="007C440B"/>
    <w:rsid w:val="007C4B7E"/>
    <w:rsid w:val="007C5305"/>
    <w:rsid w:val="007C5405"/>
    <w:rsid w:val="007C6D27"/>
    <w:rsid w:val="007C6F43"/>
    <w:rsid w:val="007C7C65"/>
    <w:rsid w:val="007C7D5E"/>
    <w:rsid w:val="007C7D81"/>
    <w:rsid w:val="007D00F5"/>
    <w:rsid w:val="007D096B"/>
    <w:rsid w:val="007D0AE0"/>
    <w:rsid w:val="007D0D6C"/>
    <w:rsid w:val="007D1516"/>
    <w:rsid w:val="007D1971"/>
    <w:rsid w:val="007D1F10"/>
    <w:rsid w:val="007D201E"/>
    <w:rsid w:val="007D215E"/>
    <w:rsid w:val="007D28B8"/>
    <w:rsid w:val="007D2AEE"/>
    <w:rsid w:val="007D2C76"/>
    <w:rsid w:val="007D3538"/>
    <w:rsid w:val="007D4448"/>
    <w:rsid w:val="007D4B86"/>
    <w:rsid w:val="007D4F41"/>
    <w:rsid w:val="007D5026"/>
    <w:rsid w:val="007D54C6"/>
    <w:rsid w:val="007D5FC2"/>
    <w:rsid w:val="007D6129"/>
    <w:rsid w:val="007D6793"/>
    <w:rsid w:val="007D69C1"/>
    <w:rsid w:val="007D6D16"/>
    <w:rsid w:val="007D76FF"/>
    <w:rsid w:val="007E000E"/>
    <w:rsid w:val="007E0474"/>
    <w:rsid w:val="007E08ED"/>
    <w:rsid w:val="007E0CD9"/>
    <w:rsid w:val="007E1F98"/>
    <w:rsid w:val="007E2D50"/>
    <w:rsid w:val="007E2D63"/>
    <w:rsid w:val="007E44EA"/>
    <w:rsid w:val="007E7CBF"/>
    <w:rsid w:val="007E7CD1"/>
    <w:rsid w:val="007F06C3"/>
    <w:rsid w:val="007F09C3"/>
    <w:rsid w:val="007F0A99"/>
    <w:rsid w:val="007F0C92"/>
    <w:rsid w:val="007F146A"/>
    <w:rsid w:val="007F15A3"/>
    <w:rsid w:val="007F20CB"/>
    <w:rsid w:val="007F2240"/>
    <w:rsid w:val="007F280F"/>
    <w:rsid w:val="007F2A1A"/>
    <w:rsid w:val="007F2E0B"/>
    <w:rsid w:val="007F3AC5"/>
    <w:rsid w:val="007F46F8"/>
    <w:rsid w:val="007F4E56"/>
    <w:rsid w:val="007F5353"/>
    <w:rsid w:val="007F5863"/>
    <w:rsid w:val="007F5ADD"/>
    <w:rsid w:val="007F665E"/>
    <w:rsid w:val="007F6C2C"/>
    <w:rsid w:val="007F6D34"/>
    <w:rsid w:val="007F79F2"/>
    <w:rsid w:val="0080063D"/>
    <w:rsid w:val="00801052"/>
    <w:rsid w:val="00801117"/>
    <w:rsid w:val="008011E4"/>
    <w:rsid w:val="0080172F"/>
    <w:rsid w:val="008019FE"/>
    <w:rsid w:val="0080244B"/>
    <w:rsid w:val="00802AE7"/>
    <w:rsid w:val="00802FD3"/>
    <w:rsid w:val="00803166"/>
    <w:rsid w:val="008033EC"/>
    <w:rsid w:val="00803CDE"/>
    <w:rsid w:val="00803ED1"/>
    <w:rsid w:val="00804E12"/>
    <w:rsid w:val="00805383"/>
    <w:rsid w:val="008057F8"/>
    <w:rsid w:val="00805813"/>
    <w:rsid w:val="00806233"/>
    <w:rsid w:val="00806A6C"/>
    <w:rsid w:val="00806B02"/>
    <w:rsid w:val="0080749B"/>
    <w:rsid w:val="00807972"/>
    <w:rsid w:val="00807C45"/>
    <w:rsid w:val="00807F79"/>
    <w:rsid w:val="008102AE"/>
    <w:rsid w:val="008102BD"/>
    <w:rsid w:val="00810B9E"/>
    <w:rsid w:val="00811187"/>
    <w:rsid w:val="0081243D"/>
    <w:rsid w:val="008124EE"/>
    <w:rsid w:val="00812779"/>
    <w:rsid w:val="00813243"/>
    <w:rsid w:val="00813589"/>
    <w:rsid w:val="00814653"/>
    <w:rsid w:val="0081490B"/>
    <w:rsid w:val="008155DC"/>
    <w:rsid w:val="00815BC5"/>
    <w:rsid w:val="0082037E"/>
    <w:rsid w:val="008204AE"/>
    <w:rsid w:val="0082077F"/>
    <w:rsid w:val="008208CD"/>
    <w:rsid w:val="00820E33"/>
    <w:rsid w:val="00821362"/>
    <w:rsid w:val="00822474"/>
    <w:rsid w:val="008228E7"/>
    <w:rsid w:val="008230C8"/>
    <w:rsid w:val="008232A1"/>
    <w:rsid w:val="00823A45"/>
    <w:rsid w:val="00823A4B"/>
    <w:rsid w:val="008242F4"/>
    <w:rsid w:val="008243CE"/>
    <w:rsid w:val="00824981"/>
    <w:rsid w:val="008264A4"/>
    <w:rsid w:val="00827C6F"/>
    <w:rsid w:val="00830621"/>
    <w:rsid w:val="00831268"/>
    <w:rsid w:val="00831681"/>
    <w:rsid w:val="0083173D"/>
    <w:rsid w:val="008318A2"/>
    <w:rsid w:val="008327AD"/>
    <w:rsid w:val="00833255"/>
    <w:rsid w:val="00833AE1"/>
    <w:rsid w:val="00833C32"/>
    <w:rsid w:val="008346B2"/>
    <w:rsid w:val="008349DB"/>
    <w:rsid w:val="00834E56"/>
    <w:rsid w:val="00834FF3"/>
    <w:rsid w:val="00835252"/>
    <w:rsid w:val="008355AC"/>
    <w:rsid w:val="00835C49"/>
    <w:rsid w:val="00836037"/>
    <w:rsid w:val="0083650F"/>
    <w:rsid w:val="0083678A"/>
    <w:rsid w:val="00836F20"/>
    <w:rsid w:val="00837002"/>
    <w:rsid w:val="008373B1"/>
    <w:rsid w:val="00837514"/>
    <w:rsid w:val="00840065"/>
    <w:rsid w:val="00840388"/>
    <w:rsid w:val="0084122D"/>
    <w:rsid w:val="00841907"/>
    <w:rsid w:val="008421DA"/>
    <w:rsid w:val="0084258F"/>
    <w:rsid w:val="008425B6"/>
    <w:rsid w:val="00843382"/>
    <w:rsid w:val="0084494E"/>
    <w:rsid w:val="0084582E"/>
    <w:rsid w:val="00845E07"/>
    <w:rsid w:val="00847271"/>
    <w:rsid w:val="00847583"/>
    <w:rsid w:val="00847774"/>
    <w:rsid w:val="00850EEB"/>
    <w:rsid w:val="00851085"/>
    <w:rsid w:val="008510B0"/>
    <w:rsid w:val="00851497"/>
    <w:rsid w:val="00851598"/>
    <w:rsid w:val="00851E16"/>
    <w:rsid w:val="00853341"/>
    <w:rsid w:val="00854677"/>
    <w:rsid w:val="008549A2"/>
    <w:rsid w:val="00854A7F"/>
    <w:rsid w:val="00854E43"/>
    <w:rsid w:val="0085629D"/>
    <w:rsid w:val="008569E4"/>
    <w:rsid w:val="00857033"/>
    <w:rsid w:val="00857ECE"/>
    <w:rsid w:val="008603F7"/>
    <w:rsid w:val="008606F5"/>
    <w:rsid w:val="00861593"/>
    <w:rsid w:val="00861D9D"/>
    <w:rsid w:val="0086231A"/>
    <w:rsid w:val="00862B87"/>
    <w:rsid w:val="00863234"/>
    <w:rsid w:val="0086384F"/>
    <w:rsid w:val="00863D34"/>
    <w:rsid w:val="00864682"/>
    <w:rsid w:val="0086650E"/>
    <w:rsid w:val="00870F3C"/>
    <w:rsid w:val="0087106F"/>
    <w:rsid w:val="008713D5"/>
    <w:rsid w:val="00872EDB"/>
    <w:rsid w:val="008735FF"/>
    <w:rsid w:val="00873930"/>
    <w:rsid w:val="00874534"/>
    <w:rsid w:val="00874840"/>
    <w:rsid w:val="0087503D"/>
    <w:rsid w:val="00875762"/>
    <w:rsid w:val="00875A2A"/>
    <w:rsid w:val="008767F1"/>
    <w:rsid w:val="008768FF"/>
    <w:rsid w:val="00876B30"/>
    <w:rsid w:val="0087709E"/>
    <w:rsid w:val="0087761D"/>
    <w:rsid w:val="00877849"/>
    <w:rsid w:val="008779DA"/>
    <w:rsid w:val="00877F7B"/>
    <w:rsid w:val="008804E8"/>
    <w:rsid w:val="00880B25"/>
    <w:rsid w:val="0088152B"/>
    <w:rsid w:val="00881572"/>
    <w:rsid w:val="00881BAD"/>
    <w:rsid w:val="00881DBE"/>
    <w:rsid w:val="00881F35"/>
    <w:rsid w:val="008825FA"/>
    <w:rsid w:val="00882721"/>
    <w:rsid w:val="0088360C"/>
    <w:rsid w:val="00883B48"/>
    <w:rsid w:val="00884CB3"/>
    <w:rsid w:val="008858ED"/>
    <w:rsid w:val="00885C04"/>
    <w:rsid w:val="00885E19"/>
    <w:rsid w:val="00886049"/>
    <w:rsid w:val="008862B3"/>
    <w:rsid w:val="00887720"/>
    <w:rsid w:val="00887AEE"/>
    <w:rsid w:val="00887B1B"/>
    <w:rsid w:val="00887EF5"/>
    <w:rsid w:val="008900B2"/>
    <w:rsid w:val="00890523"/>
    <w:rsid w:val="0089071B"/>
    <w:rsid w:val="00890933"/>
    <w:rsid w:val="00891EDA"/>
    <w:rsid w:val="0089212B"/>
    <w:rsid w:val="0089232C"/>
    <w:rsid w:val="008928B2"/>
    <w:rsid w:val="00893BD0"/>
    <w:rsid w:val="00893C44"/>
    <w:rsid w:val="00893E7E"/>
    <w:rsid w:val="00895087"/>
    <w:rsid w:val="008954C6"/>
    <w:rsid w:val="008955E4"/>
    <w:rsid w:val="008956B4"/>
    <w:rsid w:val="008956E4"/>
    <w:rsid w:val="00895C29"/>
    <w:rsid w:val="00895EA3"/>
    <w:rsid w:val="00896699"/>
    <w:rsid w:val="00896B28"/>
    <w:rsid w:val="00896C10"/>
    <w:rsid w:val="00897A4B"/>
    <w:rsid w:val="008A0CD5"/>
    <w:rsid w:val="008A165D"/>
    <w:rsid w:val="008A17F8"/>
    <w:rsid w:val="008A1CC8"/>
    <w:rsid w:val="008A231E"/>
    <w:rsid w:val="008A4C3A"/>
    <w:rsid w:val="008A53C7"/>
    <w:rsid w:val="008A5945"/>
    <w:rsid w:val="008A6040"/>
    <w:rsid w:val="008A6C85"/>
    <w:rsid w:val="008A7044"/>
    <w:rsid w:val="008A7B49"/>
    <w:rsid w:val="008B0D56"/>
    <w:rsid w:val="008B1232"/>
    <w:rsid w:val="008B1466"/>
    <w:rsid w:val="008B146C"/>
    <w:rsid w:val="008B1C4A"/>
    <w:rsid w:val="008B1F48"/>
    <w:rsid w:val="008B21F6"/>
    <w:rsid w:val="008B30BA"/>
    <w:rsid w:val="008B3A7C"/>
    <w:rsid w:val="008B4559"/>
    <w:rsid w:val="008B47B4"/>
    <w:rsid w:val="008B544D"/>
    <w:rsid w:val="008B68A7"/>
    <w:rsid w:val="008B7487"/>
    <w:rsid w:val="008C1B08"/>
    <w:rsid w:val="008C1EDE"/>
    <w:rsid w:val="008C28C3"/>
    <w:rsid w:val="008C526D"/>
    <w:rsid w:val="008C58B9"/>
    <w:rsid w:val="008C5C3A"/>
    <w:rsid w:val="008C5E53"/>
    <w:rsid w:val="008C5FC7"/>
    <w:rsid w:val="008C62FB"/>
    <w:rsid w:val="008C787A"/>
    <w:rsid w:val="008D06B2"/>
    <w:rsid w:val="008D0B55"/>
    <w:rsid w:val="008D0E47"/>
    <w:rsid w:val="008D0EE8"/>
    <w:rsid w:val="008D11CD"/>
    <w:rsid w:val="008D1AAB"/>
    <w:rsid w:val="008D3361"/>
    <w:rsid w:val="008D3747"/>
    <w:rsid w:val="008D4524"/>
    <w:rsid w:val="008D4B2A"/>
    <w:rsid w:val="008D4E12"/>
    <w:rsid w:val="008D5846"/>
    <w:rsid w:val="008D597E"/>
    <w:rsid w:val="008D6A98"/>
    <w:rsid w:val="008D6BC6"/>
    <w:rsid w:val="008D6EDE"/>
    <w:rsid w:val="008D7118"/>
    <w:rsid w:val="008D7688"/>
    <w:rsid w:val="008D7ED8"/>
    <w:rsid w:val="008E01D9"/>
    <w:rsid w:val="008E0243"/>
    <w:rsid w:val="008E1920"/>
    <w:rsid w:val="008E1C58"/>
    <w:rsid w:val="008E1CED"/>
    <w:rsid w:val="008E2449"/>
    <w:rsid w:val="008E2598"/>
    <w:rsid w:val="008E2CB3"/>
    <w:rsid w:val="008E3422"/>
    <w:rsid w:val="008E3700"/>
    <w:rsid w:val="008E4F67"/>
    <w:rsid w:val="008E53E9"/>
    <w:rsid w:val="008E53FB"/>
    <w:rsid w:val="008E5464"/>
    <w:rsid w:val="008E5985"/>
    <w:rsid w:val="008E648C"/>
    <w:rsid w:val="008E651B"/>
    <w:rsid w:val="008E6ABD"/>
    <w:rsid w:val="008E7AA8"/>
    <w:rsid w:val="008E7E3C"/>
    <w:rsid w:val="008F0481"/>
    <w:rsid w:val="008F058D"/>
    <w:rsid w:val="008F1209"/>
    <w:rsid w:val="008F1765"/>
    <w:rsid w:val="008F1ACB"/>
    <w:rsid w:val="008F2F3A"/>
    <w:rsid w:val="008F2FE8"/>
    <w:rsid w:val="008F3A7A"/>
    <w:rsid w:val="008F3BAD"/>
    <w:rsid w:val="008F3CFD"/>
    <w:rsid w:val="008F3DFA"/>
    <w:rsid w:val="008F49B0"/>
    <w:rsid w:val="008F4D1C"/>
    <w:rsid w:val="008F4E7C"/>
    <w:rsid w:val="008F5AC1"/>
    <w:rsid w:val="008F5FD9"/>
    <w:rsid w:val="008F74A1"/>
    <w:rsid w:val="008F756A"/>
    <w:rsid w:val="008F7AFA"/>
    <w:rsid w:val="008F7D3E"/>
    <w:rsid w:val="00900871"/>
    <w:rsid w:val="0090105E"/>
    <w:rsid w:val="00902872"/>
    <w:rsid w:val="00902A53"/>
    <w:rsid w:val="00903605"/>
    <w:rsid w:val="009041D0"/>
    <w:rsid w:val="00904787"/>
    <w:rsid w:val="00904CAF"/>
    <w:rsid w:val="009055A7"/>
    <w:rsid w:val="009058D5"/>
    <w:rsid w:val="00905F6D"/>
    <w:rsid w:val="009064E2"/>
    <w:rsid w:val="00906F84"/>
    <w:rsid w:val="00907099"/>
    <w:rsid w:val="00907575"/>
    <w:rsid w:val="00907737"/>
    <w:rsid w:val="00907F91"/>
    <w:rsid w:val="009108DC"/>
    <w:rsid w:val="00910935"/>
    <w:rsid w:val="00911058"/>
    <w:rsid w:val="00911158"/>
    <w:rsid w:val="00911D2D"/>
    <w:rsid w:val="0091265F"/>
    <w:rsid w:val="0091272C"/>
    <w:rsid w:val="0091290F"/>
    <w:rsid w:val="00913063"/>
    <w:rsid w:val="009133B6"/>
    <w:rsid w:val="00913A08"/>
    <w:rsid w:val="00914309"/>
    <w:rsid w:val="00914AEF"/>
    <w:rsid w:val="009153F1"/>
    <w:rsid w:val="00915723"/>
    <w:rsid w:val="00915D0D"/>
    <w:rsid w:val="00916DD6"/>
    <w:rsid w:val="009204A7"/>
    <w:rsid w:val="00920DE6"/>
    <w:rsid w:val="009213F0"/>
    <w:rsid w:val="00922547"/>
    <w:rsid w:val="009225DC"/>
    <w:rsid w:val="00922EE6"/>
    <w:rsid w:val="00923357"/>
    <w:rsid w:val="00923E98"/>
    <w:rsid w:val="0092474B"/>
    <w:rsid w:val="00925247"/>
    <w:rsid w:val="00925767"/>
    <w:rsid w:val="00925B62"/>
    <w:rsid w:val="00926BBD"/>
    <w:rsid w:val="0092780A"/>
    <w:rsid w:val="00927B24"/>
    <w:rsid w:val="009302F3"/>
    <w:rsid w:val="009313CC"/>
    <w:rsid w:val="0093171A"/>
    <w:rsid w:val="00931DC4"/>
    <w:rsid w:val="00932082"/>
    <w:rsid w:val="0093215F"/>
    <w:rsid w:val="00932A2B"/>
    <w:rsid w:val="00932DD0"/>
    <w:rsid w:val="00932E53"/>
    <w:rsid w:val="00932F75"/>
    <w:rsid w:val="00932FB1"/>
    <w:rsid w:val="009332C8"/>
    <w:rsid w:val="0093556A"/>
    <w:rsid w:val="00935D0D"/>
    <w:rsid w:val="0093739E"/>
    <w:rsid w:val="0093775E"/>
    <w:rsid w:val="00937944"/>
    <w:rsid w:val="00940B1F"/>
    <w:rsid w:val="00940BD0"/>
    <w:rsid w:val="00940DA3"/>
    <w:rsid w:val="0094108B"/>
    <w:rsid w:val="00941BAB"/>
    <w:rsid w:val="00941DDB"/>
    <w:rsid w:val="009424A3"/>
    <w:rsid w:val="00943084"/>
    <w:rsid w:val="009434B9"/>
    <w:rsid w:val="0094366B"/>
    <w:rsid w:val="00943FC7"/>
    <w:rsid w:val="00944673"/>
    <w:rsid w:val="009448BC"/>
    <w:rsid w:val="0094492F"/>
    <w:rsid w:val="00945512"/>
    <w:rsid w:val="00945533"/>
    <w:rsid w:val="00946305"/>
    <w:rsid w:val="00946EC1"/>
    <w:rsid w:val="009470AA"/>
    <w:rsid w:val="00947A5C"/>
    <w:rsid w:val="00947C84"/>
    <w:rsid w:val="00947EAB"/>
    <w:rsid w:val="0095041A"/>
    <w:rsid w:val="009515CB"/>
    <w:rsid w:val="0095245C"/>
    <w:rsid w:val="009545E5"/>
    <w:rsid w:val="009546B0"/>
    <w:rsid w:val="00954DA4"/>
    <w:rsid w:val="0095544B"/>
    <w:rsid w:val="0095551B"/>
    <w:rsid w:val="009555CC"/>
    <w:rsid w:val="00956339"/>
    <w:rsid w:val="00956440"/>
    <w:rsid w:val="00956744"/>
    <w:rsid w:val="00956CC7"/>
    <w:rsid w:val="00956D65"/>
    <w:rsid w:val="00957173"/>
    <w:rsid w:val="009575BA"/>
    <w:rsid w:val="009578EB"/>
    <w:rsid w:val="00957E27"/>
    <w:rsid w:val="0096094C"/>
    <w:rsid w:val="009611EF"/>
    <w:rsid w:val="0096158F"/>
    <w:rsid w:val="00961792"/>
    <w:rsid w:val="009618FD"/>
    <w:rsid w:val="009622F1"/>
    <w:rsid w:val="00962759"/>
    <w:rsid w:val="00962AC7"/>
    <w:rsid w:val="00962ED4"/>
    <w:rsid w:val="00963B8D"/>
    <w:rsid w:val="00964011"/>
    <w:rsid w:val="009664E2"/>
    <w:rsid w:val="00966A3B"/>
    <w:rsid w:val="00967608"/>
    <w:rsid w:val="00967D1A"/>
    <w:rsid w:val="009700B3"/>
    <w:rsid w:val="00971CE2"/>
    <w:rsid w:val="00971D1A"/>
    <w:rsid w:val="00971D72"/>
    <w:rsid w:val="00971F8E"/>
    <w:rsid w:val="00972ADE"/>
    <w:rsid w:val="00972E27"/>
    <w:rsid w:val="00973363"/>
    <w:rsid w:val="0097338C"/>
    <w:rsid w:val="00973FA0"/>
    <w:rsid w:val="009743C7"/>
    <w:rsid w:val="009752E4"/>
    <w:rsid w:val="00975DE0"/>
    <w:rsid w:val="009768F2"/>
    <w:rsid w:val="009774C7"/>
    <w:rsid w:val="00977634"/>
    <w:rsid w:val="00980285"/>
    <w:rsid w:val="00980907"/>
    <w:rsid w:val="00980A22"/>
    <w:rsid w:val="00980B98"/>
    <w:rsid w:val="00980D09"/>
    <w:rsid w:val="009812F9"/>
    <w:rsid w:val="009816D8"/>
    <w:rsid w:val="00981701"/>
    <w:rsid w:val="00981AC2"/>
    <w:rsid w:val="00981B74"/>
    <w:rsid w:val="00981F66"/>
    <w:rsid w:val="00982493"/>
    <w:rsid w:val="00982539"/>
    <w:rsid w:val="009826B5"/>
    <w:rsid w:val="009829C8"/>
    <w:rsid w:val="00983585"/>
    <w:rsid w:val="009837F4"/>
    <w:rsid w:val="00984463"/>
    <w:rsid w:val="00984756"/>
    <w:rsid w:val="00984DD9"/>
    <w:rsid w:val="00984F34"/>
    <w:rsid w:val="009865E4"/>
    <w:rsid w:val="00987A4B"/>
    <w:rsid w:val="00987F51"/>
    <w:rsid w:val="0099127D"/>
    <w:rsid w:val="00991DC8"/>
    <w:rsid w:val="00991E6E"/>
    <w:rsid w:val="00992611"/>
    <w:rsid w:val="00992F12"/>
    <w:rsid w:val="00993470"/>
    <w:rsid w:val="0099387D"/>
    <w:rsid w:val="00993BE7"/>
    <w:rsid w:val="0099421D"/>
    <w:rsid w:val="00994CDA"/>
    <w:rsid w:val="00994EE6"/>
    <w:rsid w:val="009957D3"/>
    <w:rsid w:val="00995B9D"/>
    <w:rsid w:val="00996BC5"/>
    <w:rsid w:val="00997B96"/>
    <w:rsid w:val="009A03DA"/>
    <w:rsid w:val="009A05C0"/>
    <w:rsid w:val="009A10B8"/>
    <w:rsid w:val="009A1B62"/>
    <w:rsid w:val="009A1E07"/>
    <w:rsid w:val="009A21F6"/>
    <w:rsid w:val="009A2201"/>
    <w:rsid w:val="009A33FD"/>
    <w:rsid w:val="009A43A0"/>
    <w:rsid w:val="009A4B51"/>
    <w:rsid w:val="009A4D19"/>
    <w:rsid w:val="009A4FDF"/>
    <w:rsid w:val="009A585B"/>
    <w:rsid w:val="009A59E1"/>
    <w:rsid w:val="009A61D8"/>
    <w:rsid w:val="009A6817"/>
    <w:rsid w:val="009B05E4"/>
    <w:rsid w:val="009B0907"/>
    <w:rsid w:val="009B093B"/>
    <w:rsid w:val="009B0C5E"/>
    <w:rsid w:val="009B0DE7"/>
    <w:rsid w:val="009B1A68"/>
    <w:rsid w:val="009B1A98"/>
    <w:rsid w:val="009B217C"/>
    <w:rsid w:val="009B2735"/>
    <w:rsid w:val="009B2ABC"/>
    <w:rsid w:val="009B3E4D"/>
    <w:rsid w:val="009B3ED5"/>
    <w:rsid w:val="009B49B1"/>
    <w:rsid w:val="009B50E9"/>
    <w:rsid w:val="009B692B"/>
    <w:rsid w:val="009B6B49"/>
    <w:rsid w:val="009B7A5B"/>
    <w:rsid w:val="009C1D18"/>
    <w:rsid w:val="009C24B6"/>
    <w:rsid w:val="009C2813"/>
    <w:rsid w:val="009C2F1A"/>
    <w:rsid w:val="009C3121"/>
    <w:rsid w:val="009C3E8B"/>
    <w:rsid w:val="009C48AE"/>
    <w:rsid w:val="009C4D4D"/>
    <w:rsid w:val="009C4F48"/>
    <w:rsid w:val="009C54B6"/>
    <w:rsid w:val="009C5922"/>
    <w:rsid w:val="009C6E5E"/>
    <w:rsid w:val="009C71C4"/>
    <w:rsid w:val="009C7DF7"/>
    <w:rsid w:val="009C7F5B"/>
    <w:rsid w:val="009D2890"/>
    <w:rsid w:val="009D395E"/>
    <w:rsid w:val="009D516F"/>
    <w:rsid w:val="009D5CA2"/>
    <w:rsid w:val="009D5DB1"/>
    <w:rsid w:val="009D607A"/>
    <w:rsid w:val="009D6635"/>
    <w:rsid w:val="009D6996"/>
    <w:rsid w:val="009D6C49"/>
    <w:rsid w:val="009E0281"/>
    <w:rsid w:val="009E081E"/>
    <w:rsid w:val="009E090E"/>
    <w:rsid w:val="009E0E5E"/>
    <w:rsid w:val="009E1172"/>
    <w:rsid w:val="009E12D1"/>
    <w:rsid w:val="009E1CE2"/>
    <w:rsid w:val="009E1E92"/>
    <w:rsid w:val="009E223D"/>
    <w:rsid w:val="009E2F50"/>
    <w:rsid w:val="009E3C3D"/>
    <w:rsid w:val="009E3C73"/>
    <w:rsid w:val="009E42D7"/>
    <w:rsid w:val="009E43E3"/>
    <w:rsid w:val="009E48CE"/>
    <w:rsid w:val="009E4FE2"/>
    <w:rsid w:val="009E5224"/>
    <w:rsid w:val="009E5422"/>
    <w:rsid w:val="009E5A18"/>
    <w:rsid w:val="009E5A55"/>
    <w:rsid w:val="009E5DF2"/>
    <w:rsid w:val="009E607B"/>
    <w:rsid w:val="009E60D0"/>
    <w:rsid w:val="009E6421"/>
    <w:rsid w:val="009E6663"/>
    <w:rsid w:val="009E6BF9"/>
    <w:rsid w:val="009E6E9E"/>
    <w:rsid w:val="009E7583"/>
    <w:rsid w:val="009F21DB"/>
    <w:rsid w:val="009F240C"/>
    <w:rsid w:val="009F28CF"/>
    <w:rsid w:val="009F2D4B"/>
    <w:rsid w:val="009F2F1F"/>
    <w:rsid w:val="009F319C"/>
    <w:rsid w:val="009F3D0F"/>
    <w:rsid w:val="009F413B"/>
    <w:rsid w:val="009F4347"/>
    <w:rsid w:val="009F4535"/>
    <w:rsid w:val="009F47DC"/>
    <w:rsid w:val="009F4874"/>
    <w:rsid w:val="009F5615"/>
    <w:rsid w:val="009F5757"/>
    <w:rsid w:val="009F6E28"/>
    <w:rsid w:val="009F7139"/>
    <w:rsid w:val="009F79A8"/>
    <w:rsid w:val="009F7EF5"/>
    <w:rsid w:val="00A00C69"/>
    <w:rsid w:val="00A016AF"/>
    <w:rsid w:val="00A01A7E"/>
    <w:rsid w:val="00A01FB3"/>
    <w:rsid w:val="00A028FD"/>
    <w:rsid w:val="00A02CA6"/>
    <w:rsid w:val="00A03068"/>
    <w:rsid w:val="00A03CE9"/>
    <w:rsid w:val="00A042E1"/>
    <w:rsid w:val="00A045BD"/>
    <w:rsid w:val="00A04BB7"/>
    <w:rsid w:val="00A04F3D"/>
    <w:rsid w:val="00A05524"/>
    <w:rsid w:val="00A055E0"/>
    <w:rsid w:val="00A05BE4"/>
    <w:rsid w:val="00A05DF6"/>
    <w:rsid w:val="00A067BD"/>
    <w:rsid w:val="00A06C8A"/>
    <w:rsid w:val="00A06D07"/>
    <w:rsid w:val="00A07057"/>
    <w:rsid w:val="00A074A9"/>
    <w:rsid w:val="00A10025"/>
    <w:rsid w:val="00A10C76"/>
    <w:rsid w:val="00A1102F"/>
    <w:rsid w:val="00A11C42"/>
    <w:rsid w:val="00A12481"/>
    <w:rsid w:val="00A12694"/>
    <w:rsid w:val="00A12978"/>
    <w:rsid w:val="00A12BC2"/>
    <w:rsid w:val="00A13D3E"/>
    <w:rsid w:val="00A1406C"/>
    <w:rsid w:val="00A1422A"/>
    <w:rsid w:val="00A154B0"/>
    <w:rsid w:val="00A16A1A"/>
    <w:rsid w:val="00A16BF3"/>
    <w:rsid w:val="00A175DD"/>
    <w:rsid w:val="00A1781E"/>
    <w:rsid w:val="00A179B8"/>
    <w:rsid w:val="00A2043D"/>
    <w:rsid w:val="00A20492"/>
    <w:rsid w:val="00A2124B"/>
    <w:rsid w:val="00A21545"/>
    <w:rsid w:val="00A2157C"/>
    <w:rsid w:val="00A219BD"/>
    <w:rsid w:val="00A23B45"/>
    <w:rsid w:val="00A24912"/>
    <w:rsid w:val="00A24BCA"/>
    <w:rsid w:val="00A24C00"/>
    <w:rsid w:val="00A24E79"/>
    <w:rsid w:val="00A277A6"/>
    <w:rsid w:val="00A27901"/>
    <w:rsid w:val="00A30991"/>
    <w:rsid w:val="00A30AED"/>
    <w:rsid w:val="00A30B83"/>
    <w:rsid w:val="00A30EDC"/>
    <w:rsid w:val="00A33421"/>
    <w:rsid w:val="00A335D0"/>
    <w:rsid w:val="00A33CE6"/>
    <w:rsid w:val="00A33FF4"/>
    <w:rsid w:val="00A34DD3"/>
    <w:rsid w:val="00A355EE"/>
    <w:rsid w:val="00A35EEC"/>
    <w:rsid w:val="00A360AD"/>
    <w:rsid w:val="00A36E88"/>
    <w:rsid w:val="00A374C6"/>
    <w:rsid w:val="00A377AC"/>
    <w:rsid w:val="00A40066"/>
    <w:rsid w:val="00A4059C"/>
    <w:rsid w:val="00A406BA"/>
    <w:rsid w:val="00A407E0"/>
    <w:rsid w:val="00A40963"/>
    <w:rsid w:val="00A416C7"/>
    <w:rsid w:val="00A42225"/>
    <w:rsid w:val="00A42AC1"/>
    <w:rsid w:val="00A44063"/>
    <w:rsid w:val="00A45390"/>
    <w:rsid w:val="00A45FE8"/>
    <w:rsid w:val="00A461A8"/>
    <w:rsid w:val="00A46690"/>
    <w:rsid w:val="00A471A5"/>
    <w:rsid w:val="00A47625"/>
    <w:rsid w:val="00A5152B"/>
    <w:rsid w:val="00A51795"/>
    <w:rsid w:val="00A525E3"/>
    <w:rsid w:val="00A52622"/>
    <w:rsid w:val="00A529D0"/>
    <w:rsid w:val="00A54F79"/>
    <w:rsid w:val="00A55169"/>
    <w:rsid w:val="00A555A8"/>
    <w:rsid w:val="00A5576C"/>
    <w:rsid w:val="00A5619E"/>
    <w:rsid w:val="00A5624A"/>
    <w:rsid w:val="00A602B9"/>
    <w:rsid w:val="00A60D98"/>
    <w:rsid w:val="00A61CED"/>
    <w:rsid w:val="00A62637"/>
    <w:rsid w:val="00A62864"/>
    <w:rsid w:val="00A63663"/>
    <w:rsid w:val="00A63975"/>
    <w:rsid w:val="00A65097"/>
    <w:rsid w:val="00A6570E"/>
    <w:rsid w:val="00A65BF9"/>
    <w:rsid w:val="00A661DA"/>
    <w:rsid w:val="00A666D4"/>
    <w:rsid w:val="00A6702E"/>
    <w:rsid w:val="00A670CC"/>
    <w:rsid w:val="00A67D54"/>
    <w:rsid w:val="00A71618"/>
    <w:rsid w:val="00A716CB"/>
    <w:rsid w:val="00A71758"/>
    <w:rsid w:val="00A71C6D"/>
    <w:rsid w:val="00A73124"/>
    <w:rsid w:val="00A733E4"/>
    <w:rsid w:val="00A738CF"/>
    <w:rsid w:val="00A73C69"/>
    <w:rsid w:val="00A74152"/>
    <w:rsid w:val="00A74AAC"/>
    <w:rsid w:val="00A753FA"/>
    <w:rsid w:val="00A76201"/>
    <w:rsid w:val="00A76410"/>
    <w:rsid w:val="00A76631"/>
    <w:rsid w:val="00A76F68"/>
    <w:rsid w:val="00A7704D"/>
    <w:rsid w:val="00A77507"/>
    <w:rsid w:val="00A804EC"/>
    <w:rsid w:val="00A80AED"/>
    <w:rsid w:val="00A81749"/>
    <w:rsid w:val="00A81AB4"/>
    <w:rsid w:val="00A82336"/>
    <w:rsid w:val="00A8258A"/>
    <w:rsid w:val="00A829E6"/>
    <w:rsid w:val="00A83A90"/>
    <w:rsid w:val="00A83AF9"/>
    <w:rsid w:val="00A84805"/>
    <w:rsid w:val="00A84D1E"/>
    <w:rsid w:val="00A85329"/>
    <w:rsid w:val="00A85B35"/>
    <w:rsid w:val="00A875D4"/>
    <w:rsid w:val="00A90485"/>
    <w:rsid w:val="00A91278"/>
    <w:rsid w:val="00A925A9"/>
    <w:rsid w:val="00A92DF4"/>
    <w:rsid w:val="00A94F07"/>
    <w:rsid w:val="00A96A14"/>
    <w:rsid w:val="00A96E97"/>
    <w:rsid w:val="00A976F0"/>
    <w:rsid w:val="00AA0512"/>
    <w:rsid w:val="00AA20A4"/>
    <w:rsid w:val="00AA226D"/>
    <w:rsid w:val="00AA23D6"/>
    <w:rsid w:val="00AA2457"/>
    <w:rsid w:val="00AA25DF"/>
    <w:rsid w:val="00AA3117"/>
    <w:rsid w:val="00AA3461"/>
    <w:rsid w:val="00AA4C9B"/>
    <w:rsid w:val="00AA5262"/>
    <w:rsid w:val="00AA5E13"/>
    <w:rsid w:val="00AA760F"/>
    <w:rsid w:val="00AA7B0F"/>
    <w:rsid w:val="00AB02F1"/>
    <w:rsid w:val="00AB10E3"/>
    <w:rsid w:val="00AB122D"/>
    <w:rsid w:val="00AB15F6"/>
    <w:rsid w:val="00AB173C"/>
    <w:rsid w:val="00AB1D9F"/>
    <w:rsid w:val="00AB2340"/>
    <w:rsid w:val="00AB28BD"/>
    <w:rsid w:val="00AB2A39"/>
    <w:rsid w:val="00AB2BB4"/>
    <w:rsid w:val="00AB2EEC"/>
    <w:rsid w:val="00AB3123"/>
    <w:rsid w:val="00AB360F"/>
    <w:rsid w:val="00AB4C41"/>
    <w:rsid w:val="00AB4F87"/>
    <w:rsid w:val="00AB5B14"/>
    <w:rsid w:val="00AB5CFB"/>
    <w:rsid w:val="00AB5F33"/>
    <w:rsid w:val="00AB646B"/>
    <w:rsid w:val="00AB65C2"/>
    <w:rsid w:val="00AB6E48"/>
    <w:rsid w:val="00AB6FC0"/>
    <w:rsid w:val="00AB74D0"/>
    <w:rsid w:val="00AB780F"/>
    <w:rsid w:val="00AB7FA9"/>
    <w:rsid w:val="00AC0151"/>
    <w:rsid w:val="00AC182E"/>
    <w:rsid w:val="00AC1907"/>
    <w:rsid w:val="00AC1C83"/>
    <w:rsid w:val="00AC2206"/>
    <w:rsid w:val="00AC2ACB"/>
    <w:rsid w:val="00AC333D"/>
    <w:rsid w:val="00AC3EC9"/>
    <w:rsid w:val="00AC417B"/>
    <w:rsid w:val="00AC42F7"/>
    <w:rsid w:val="00AC490F"/>
    <w:rsid w:val="00AC5CE3"/>
    <w:rsid w:val="00AC5EB2"/>
    <w:rsid w:val="00AC6166"/>
    <w:rsid w:val="00AC67A4"/>
    <w:rsid w:val="00AC6F00"/>
    <w:rsid w:val="00AD05EA"/>
    <w:rsid w:val="00AD0825"/>
    <w:rsid w:val="00AD0B2D"/>
    <w:rsid w:val="00AD1530"/>
    <w:rsid w:val="00AD1C9D"/>
    <w:rsid w:val="00AD2EEC"/>
    <w:rsid w:val="00AD2FA5"/>
    <w:rsid w:val="00AD3D7E"/>
    <w:rsid w:val="00AD4968"/>
    <w:rsid w:val="00AD4AAD"/>
    <w:rsid w:val="00AD598E"/>
    <w:rsid w:val="00AD5AA3"/>
    <w:rsid w:val="00AD5CF4"/>
    <w:rsid w:val="00AD5FBB"/>
    <w:rsid w:val="00AD64E7"/>
    <w:rsid w:val="00AD73CB"/>
    <w:rsid w:val="00AD74CB"/>
    <w:rsid w:val="00AD7970"/>
    <w:rsid w:val="00AE0488"/>
    <w:rsid w:val="00AE049B"/>
    <w:rsid w:val="00AE060F"/>
    <w:rsid w:val="00AE075C"/>
    <w:rsid w:val="00AE1371"/>
    <w:rsid w:val="00AE18D7"/>
    <w:rsid w:val="00AE2722"/>
    <w:rsid w:val="00AE32B6"/>
    <w:rsid w:val="00AE5003"/>
    <w:rsid w:val="00AE5587"/>
    <w:rsid w:val="00AE5E7F"/>
    <w:rsid w:val="00AE662A"/>
    <w:rsid w:val="00AE6B6E"/>
    <w:rsid w:val="00AE70F0"/>
    <w:rsid w:val="00AF0CE2"/>
    <w:rsid w:val="00AF0E5E"/>
    <w:rsid w:val="00AF0F11"/>
    <w:rsid w:val="00AF10BC"/>
    <w:rsid w:val="00AF158A"/>
    <w:rsid w:val="00AF1D71"/>
    <w:rsid w:val="00AF2196"/>
    <w:rsid w:val="00AF3790"/>
    <w:rsid w:val="00AF3AA6"/>
    <w:rsid w:val="00AF4908"/>
    <w:rsid w:val="00AF4DF4"/>
    <w:rsid w:val="00AF5203"/>
    <w:rsid w:val="00AF6325"/>
    <w:rsid w:val="00AF67BF"/>
    <w:rsid w:val="00AF6A1E"/>
    <w:rsid w:val="00AF6AFA"/>
    <w:rsid w:val="00AF6EF6"/>
    <w:rsid w:val="00AF7383"/>
    <w:rsid w:val="00AF77CB"/>
    <w:rsid w:val="00AF7C33"/>
    <w:rsid w:val="00B006D6"/>
    <w:rsid w:val="00B00848"/>
    <w:rsid w:val="00B01CE5"/>
    <w:rsid w:val="00B0273D"/>
    <w:rsid w:val="00B03FB5"/>
    <w:rsid w:val="00B046BA"/>
    <w:rsid w:val="00B04B1D"/>
    <w:rsid w:val="00B05112"/>
    <w:rsid w:val="00B05705"/>
    <w:rsid w:val="00B057D5"/>
    <w:rsid w:val="00B05821"/>
    <w:rsid w:val="00B05AD7"/>
    <w:rsid w:val="00B05C37"/>
    <w:rsid w:val="00B07AA2"/>
    <w:rsid w:val="00B107E0"/>
    <w:rsid w:val="00B1098A"/>
    <w:rsid w:val="00B112A6"/>
    <w:rsid w:val="00B11460"/>
    <w:rsid w:val="00B1168F"/>
    <w:rsid w:val="00B11CF2"/>
    <w:rsid w:val="00B11DA4"/>
    <w:rsid w:val="00B1214B"/>
    <w:rsid w:val="00B1271C"/>
    <w:rsid w:val="00B12ACE"/>
    <w:rsid w:val="00B12EAB"/>
    <w:rsid w:val="00B13404"/>
    <w:rsid w:val="00B13894"/>
    <w:rsid w:val="00B13D84"/>
    <w:rsid w:val="00B141DE"/>
    <w:rsid w:val="00B1436A"/>
    <w:rsid w:val="00B14773"/>
    <w:rsid w:val="00B14A66"/>
    <w:rsid w:val="00B14F54"/>
    <w:rsid w:val="00B14FC3"/>
    <w:rsid w:val="00B16B6F"/>
    <w:rsid w:val="00B177CE"/>
    <w:rsid w:val="00B17A29"/>
    <w:rsid w:val="00B17EFC"/>
    <w:rsid w:val="00B200E9"/>
    <w:rsid w:val="00B205F4"/>
    <w:rsid w:val="00B2062A"/>
    <w:rsid w:val="00B20694"/>
    <w:rsid w:val="00B20ADF"/>
    <w:rsid w:val="00B20B64"/>
    <w:rsid w:val="00B20BDD"/>
    <w:rsid w:val="00B20D6C"/>
    <w:rsid w:val="00B20FD5"/>
    <w:rsid w:val="00B22356"/>
    <w:rsid w:val="00B22907"/>
    <w:rsid w:val="00B22A26"/>
    <w:rsid w:val="00B22A89"/>
    <w:rsid w:val="00B2444B"/>
    <w:rsid w:val="00B2447D"/>
    <w:rsid w:val="00B24B44"/>
    <w:rsid w:val="00B25A58"/>
    <w:rsid w:val="00B25B14"/>
    <w:rsid w:val="00B25C7F"/>
    <w:rsid w:val="00B263C0"/>
    <w:rsid w:val="00B2746F"/>
    <w:rsid w:val="00B2754A"/>
    <w:rsid w:val="00B3054B"/>
    <w:rsid w:val="00B30E1F"/>
    <w:rsid w:val="00B30FA3"/>
    <w:rsid w:val="00B31813"/>
    <w:rsid w:val="00B31C6A"/>
    <w:rsid w:val="00B31DA9"/>
    <w:rsid w:val="00B32972"/>
    <w:rsid w:val="00B32BF9"/>
    <w:rsid w:val="00B33116"/>
    <w:rsid w:val="00B33468"/>
    <w:rsid w:val="00B33D76"/>
    <w:rsid w:val="00B33F4A"/>
    <w:rsid w:val="00B34813"/>
    <w:rsid w:val="00B35182"/>
    <w:rsid w:val="00B35393"/>
    <w:rsid w:val="00B35874"/>
    <w:rsid w:val="00B35982"/>
    <w:rsid w:val="00B367FE"/>
    <w:rsid w:val="00B36E49"/>
    <w:rsid w:val="00B377AC"/>
    <w:rsid w:val="00B378AB"/>
    <w:rsid w:val="00B37CD2"/>
    <w:rsid w:val="00B37E8E"/>
    <w:rsid w:val="00B402EE"/>
    <w:rsid w:val="00B4078A"/>
    <w:rsid w:val="00B408B1"/>
    <w:rsid w:val="00B40982"/>
    <w:rsid w:val="00B40F72"/>
    <w:rsid w:val="00B40F73"/>
    <w:rsid w:val="00B416AE"/>
    <w:rsid w:val="00B41AB9"/>
    <w:rsid w:val="00B422CC"/>
    <w:rsid w:val="00B434B4"/>
    <w:rsid w:val="00B4373A"/>
    <w:rsid w:val="00B43985"/>
    <w:rsid w:val="00B43DCC"/>
    <w:rsid w:val="00B441FF"/>
    <w:rsid w:val="00B44542"/>
    <w:rsid w:val="00B44774"/>
    <w:rsid w:val="00B4483D"/>
    <w:rsid w:val="00B4503E"/>
    <w:rsid w:val="00B4530D"/>
    <w:rsid w:val="00B455DD"/>
    <w:rsid w:val="00B45775"/>
    <w:rsid w:val="00B46FDC"/>
    <w:rsid w:val="00B47518"/>
    <w:rsid w:val="00B47C74"/>
    <w:rsid w:val="00B5003A"/>
    <w:rsid w:val="00B500C6"/>
    <w:rsid w:val="00B50A0D"/>
    <w:rsid w:val="00B50BE9"/>
    <w:rsid w:val="00B50E18"/>
    <w:rsid w:val="00B50EC5"/>
    <w:rsid w:val="00B516C2"/>
    <w:rsid w:val="00B52208"/>
    <w:rsid w:val="00B523E9"/>
    <w:rsid w:val="00B52BF1"/>
    <w:rsid w:val="00B53720"/>
    <w:rsid w:val="00B53A18"/>
    <w:rsid w:val="00B5486E"/>
    <w:rsid w:val="00B567C4"/>
    <w:rsid w:val="00B56D18"/>
    <w:rsid w:val="00B579E3"/>
    <w:rsid w:val="00B57D0D"/>
    <w:rsid w:val="00B603EA"/>
    <w:rsid w:val="00B60B28"/>
    <w:rsid w:val="00B6108C"/>
    <w:rsid w:val="00B623FC"/>
    <w:rsid w:val="00B62DD6"/>
    <w:rsid w:val="00B62F4D"/>
    <w:rsid w:val="00B63780"/>
    <w:rsid w:val="00B63F28"/>
    <w:rsid w:val="00B64F01"/>
    <w:rsid w:val="00B655A4"/>
    <w:rsid w:val="00B65A23"/>
    <w:rsid w:val="00B65D78"/>
    <w:rsid w:val="00B660B4"/>
    <w:rsid w:val="00B662EA"/>
    <w:rsid w:val="00B6631B"/>
    <w:rsid w:val="00B672C4"/>
    <w:rsid w:val="00B675BE"/>
    <w:rsid w:val="00B67E98"/>
    <w:rsid w:val="00B7032C"/>
    <w:rsid w:val="00B70E41"/>
    <w:rsid w:val="00B7149A"/>
    <w:rsid w:val="00B71BA9"/>
    <w:rsid w:val="00B71EA1"/>
    <w:rsid w:val="00B72450"/>
    <w:rsid w:val="00B72CF5"/>
    <w:rsid w:val="00B738A9"/>
    <w:rsid w:val="00B742A7"/>
    <w:rsid w:val="00B75075"/>
    <w:rsid w:val="00B7631F"/>
    <w:rsid w:val="00B76B32"/>
    <w:rsid w:val="00B76C9F"/>
    <w:rsid w:val="00B76CAE"/>
    <w:rsid w:val="00B76CD1"/>
    <w:rsid w:val="00B7700F"/>
    <w:rsid w:val="00B77D7F"/>
    <w:rsid w:val="00B77EEB"/>
    <w:rsid w:val="00B77F63"/>
    <w:rsid w:val="00B8151E"/>
    <w:rsid w:val="00B8155C"/>
    <w:rsid w:val="00B822AB"/>
    <w:rsid w:val="00B8320A"/>
    <w:rsid w:val="00B8391D"/>
    <w:rsid w:val="00B83B3C"/>
    <w:rsid w:val="00B84A0F"/>
    <w:rsid w:val="00B84A10"/>
    <w:rsid w:val="00B856BC"/>
    <w:rsid w:val="00B85903"/>
    <w:rsid w:val="00B85CB9"/>
    <w:rsid w:val="00B85F40"/>
    <w:rsid w:val="00B8636E"/>
    <w:rsid w:val="00B874FF"/>
    <w:rsid w:val="00B87568"/>
    <w:rsid w:val="00B8790A"/>
    <w:rsid w:val="00B8795A"/>
    <w:rsid w:val="00B904BF"/>
    <w:rsid w:val="00B906F0"/>
    <w:rsid w:val="00B90BEC"/>
    <w:rsid w:val="00B90F43"/>
    <w:rsid w:val="00B9128B"/>
    <w:rsid w:val="00B913F4"/>
    <w:rsid w:val="00B926B6"/>
    <w:rsid w:val="00B92CE1"/>
    <w:rsid w:val="00B93502"/>
    <w:rsid w:val="00B9396E"/>
    <w:rsid w:val="00B9418A"/>
    <w:rsid w:val="00B9621D"/>
    <w:rsid w:val="00B969F4"/>
    <w:rsid w:val="00B96F8B"/>
    <w:rsid w:val="00BA020A"/>
    <w:rsid w:val="00BA025F"/>
    <w:rsid w:val="00BA0FCE"/>
    <w:rsid w:val="00BA17B4"/>
    <w:rsid w:val="00BA460D"/>
    <w:rsid w:val="00BA47B6"/>
    <w:rsid w:val="00BA4894"/>
    <w:rsid w:val="00BA4C22"/>
    <w:rsid w:val="00BA4F29"/>
    <w:rsid w:val="00BA503A"/>
    <w:rsid w:val="00BA5434"/>
    <w:rsid w:val="00BA5BBC"/>
    <w:rsid w:val="00BA6EE2"/>
    <w:rsid w:val="00BA79F6"/>
    <w:rsid w:val="00BA7DC2"/>
    <w:rsid w:val="00BB0059"/>
    <w:rsid w:val="00BB0B2D"/>
    <w:rsid w:val="00BB12CB"/>
    <w:rsid w:val="00BB3491"/>
    <w:rsid w:val="00BB46EA"/>
    <w:rsid w:val="00BB4BAC"/>
    <w:rsid w:val="00BB54B9"/>
    <w:rsid w:val="00BB58F4"/>
    <w:rsid w:val="00BB59A6"/>
    <w:rsid w:val="00BB5E24"/>
    <w:rsid w:val="00BB5EE9"/>
    <w:rsid w:val="00BB6383"/>
    <w:rsid w:val="00BC0134"/>
    <w:rsid w:val="00BC021A"/>
    <w:rsid w:val="00BC13AB"/>
    <w:rsid w:val="00BC2090"/>
    <w:rsid w:val="00BC2113"/>
    <w:rsid w:val="00BC299F"/>
    <w:rsid w:val="00BC2B56"/>
    <w:rsid w:val="00BC3733"/>
    <w:rsid w:val="00BC3940"/>
    <w:rsid w:val="00BC542B"/>
    <w:rsid w:val="00BC6323"/>
    <w:rsid w:val="00BC65D9"/>
    <w:rsid w:val="00BC6D7A"/>
    <w:rsid w:val="00BC73D7"/>
    <w:rsid w:val="00BC7989"/>
    <w:rsid w:val="00BD0196"/>
    <w:rsid w:val="00BD036B"/>
    <w:rsid w:val="00BD0759"/>
    <w:rsid w:val="00BD0897"/>
    <w:rsid w:val="00BD1177"/>
    <w:rsid w:val="00BD1A54"/>
    <w:rsid w:val="00BD2243"/>
    <w:rsid w:val="00BD22B1"/>
    <w:rsid w:val="00BD3021"/>
    <w:rsid w:val="00BD34E8"/>
    <w:rsid w:val="00BD3945"/>
    <w:rsid w:val="00BD44A6"/>
    <w:rsid w:val="00BD46AD"/>
    <w:rsid w:val="00BD5930"/>
    <w:rsid w:val="00BD5E05"/>
    <w:rsid w:val="00BD6564"/>
    <w:rsid w:val="00BD6E42"/>
    <w:rsid w:val="00BD6F5A"/>
    <w:rsid w:val="00BD76CB"/>
    <w:rsid w:val="00BD7788"/>
    <w:rsid w:val="00BD7C01"/>
    <w:rsid w:val="00BE0089"/>
    <w:rsid w:val="00BE0120"/>
    <w:rsid w:val="00BE01F2"/>
    <w:rsid w:val="00BE0646"/>
    <w:rsid w:val="00BE1A1D"/>
    <w:rsid w:val="00BE1D77"/>
    <w:rsid w:val="00BE2214"/>
    <w:rsid w:val="00BE26D5"/>
    <w:rsid w:val="00BE3A4C"/>
    <w:rsid w:val="00BE3C71"/>
    <w:rsid w:val="00BE4183"/>
    <w:rsid w:val="00BE49E4"/>
    <w:rsid w:val="00BE5148"/>
    <w:rsid w:val="00BE56EE"/>
    <w:rsid w:val="00BE604D"/>
    <w:rsid w:val="00BE627C"/>
    <w:rsid w:val="00BE7640"/>
    <w:rsid w:val="00BE77DC"/>
    <w:rsid w:val="00BE7FDD"/>
    <w:rsid w:val="00BE7FF7"/>
    <w:rsid w:val="00BF01C7"/>
    <w:rsid w:val="00BF1603"/>
    <w:rsid w:val="00BF19A4"/>
    <w:rsid w:val="00BF267C"/>
    <w:rsid w:val="00BF3041"/>
    <w:rsid w:val="00BF34FB"/>
    <w:rsid w:val="00BF455D"/>
    <w:rsid w:val="00BF5055"/>
    <w:rsid w:val="00BF583A"/>
    <w:rsid w:val="00BF5A79"/>
    <w:rsid w:val="00BF64B9"/>
    <w:rsid w:val="00BF6554"/>
    <w:rsid w:val="00BF672A"/>
    <w:rsid w:val="00BF67CB"/>
    <w:rsid w:val="00BF7DA2"/>
    <w:rsid w:val="00C00260"/>
    <w:rsid w:val="00C0093C"/>
    <w:rsid w:val="00C01502"/>
    <w:rsid w:val="00C02901"/>
    <w:rsid w:val="00C0333E"/>
    <w:rsid w:val="00C039FB"/>
    <w:rsid w:val="00C059A7"/>
    <w:rsid w:val="00C109A8"/>
    <w:rsid w:val="00C118DF"/>
    <w:rsid w:val="00C119F2"/>
    <w:rsid w:val="00C12C66"/>
    <w:rsid w:val="00C13491"/>
    <w:rsid w:val="00C1366B"/>
    <w:rsid w:val="00C13CED"/>
    <w:rsid w:val="00C13DCB"/>
    <w:rsid w:val="00C14726"/>
    <w:rsid w:val="00C149AD"/>
    <w:rsid w:val="00C14B3E"/>
    <w:rsid w:val="00C14CC9"/>
    <w:rsid w:val="00C1538C"/>
    <w:rsid w:val="00C15755"/>
    <w:rsid w:val="00C169E9"/>
    <w:rsid w:val="00C16D65"/>
    <w:rsid w:val="00C1756A"/>
    <w:rsid w:val="00C20154"/>
    <w:rsid w:val="00C20A71"/>
    <w:rsid w:val="00C20CF1"/>
    <w:rsid w:val="00C21173"/>
    <w:rsid w:val="00C21338"/>
    <w:rsid w:val="00C214C9"/>
    <w:rsid w:val="00C21884"/>
    <w:rsid w:val="00C21D23"/>
    <w:rsid w:val="00C21EA9"/>
    <w:rsid w:val="00C22421"/>
    <w:rsid w:val="00C22AFB"/>
    <w:rsid w:val="00C23019"/>
    <w:rsid w:val="00C23301"/>
    <w:rsid w:val="00C23BF2"/>
    <w:rsid w:val="00C23CF2"/>
    <w:rsid w:val="00C25130"/>
    <w:rsid w:val="00C2642E"/>
    <w:rsid w:val="00C26F51"/>
    <w:rsid w:val="00C27734"/>
    <w:rsid w:val="00C279E1"/>
    <w:rsid w:val="00C27DE2"/>
    <w:rsid w:val="00C30113"/>
    <w:rsid w:val="00C303A3"/>
    <w:rsid w:val="00C30E29"/>
    <w:rsid w:val="00C30F29"/>
    <w:rsid w:val="00C310EF"/>
    <w:rsid w:val="00C31899"/>
    <w:rsid w:val="00C32016"/>
    <w:rsid w:val="00C32BDA"/>
    <w:rsid w:val="00C330AA"/>
    <w:rsid w:val="00C3469A"/>
    <w:rsid w:val="00C34B7C"/>
    <w:rsid w:val="00C34CCA"/>
    <w:rsid w:val="00C34CDA"/>
    <w:rsid w:val="00C35EAA"/>
    <w:rsid w:val="00C36455"/>
    <w:rsid w:val="00C365F8"/>
    <w:rsid w:val="00C36D97"/>
    <w:rsid w:val="00C36E72"/>
    <w:rsid w:val="00C37052"/>
    <w:rsid w:val="00C370AF"/>
    <w:rsid w:val="00C37708"/>
    <w:rsid w:val="00C37A26"/>
    <w:rsid w:val="00C37FD3"/>
    <w:rsid w:val="00C407B1"/>
    <w:rsid w:val="00C40931"/>
    <w:rsid w:val="00C40937"/>
    <w:rsid w:val="00C40DA4"/>
    <w:rsid w:val="00C41267"/>
    <w:rsid w:val="00C413C9"/>
    <w:rsid w:val="00C41439"/>
    <w:rsid w:val="00C41454"/>
    <w:rsid w:val="00C41B0E"/>
    <w:rsid w:val="00C423CE"/>
    <w:rsid w:val="00C42A7F"/>
    <w:rsid w:val="00C42FB8"/>
    <w:rsid w:val="00C43839"/>
    <w:rsid w:val="00C44F2E"/>
    <w:rsid w:val="00C4524B"/>
    <w:rsid w:val="00C45837"/>
    <w:rsid w:val="00C45869"/>
    <w:rsid w:val="00C45B82"/>
    <w:rsid w:val="00C45D14"/>
    <w:rsid w:val="00C46CEE"/>
    <w:rsid w:val="00C47120"/>
    <w:rsid w:val="00C47A85"/>
    <w:rsid w:val="00C47CCD"/>
    <w:rsid w:val="00C47F5D"/>
    <w:rsid w:val="00C50F47"/>
    <w:rsid w:val="00C50FFB"/>
    <w:rsid w:val="00C514EB"/>
    <w:rsid w:val="00C51BF8"/>
    <w:rsid w:val="00C521F0"/>
    <w:rsid w:val="00C52380"/>
    <w:rsid w:val="00C52970"/>
    <w:rsid w:val="00C52EB4"/>
    <w:rsid w:val="00C5327C"/>
    <w:rsid w:val="00C53DDC"/>
    <w:rsid w:val="00C547AB"/>
    <w:rsid w:val="00C54A22"/>
    <w:rsid w:val="00C54E3D"/>
    <w:rsid w:val="00C55735"/>
    <w:rsid w:val="00C5583D"/>
    <w:rsid w:val="00C561BF"/>
    <w:rsid w:val="00C56534"/>
    <w:rsid w:val="00C5724C"/>
    <w:rsid w:val="00C5759C"/>
    <w:rsid w:val="00C57E25"/>
    <w:rsid w:val="00C57EC0"/>
    <w:rsid w:val="00C60379"/>
    <w:rsid w:val="00C608B7"/>
    <w:rsid w:val="00C60B7D"/>
    <w:rsid w:val="00C61A10"/>
    <w:rsid w:val="00C62C57"/>
    <w:rsid w:val="00C63489"/>
    <w:rsid w:val="00C63982"/>
    <w:rsid w:val="00C64BB5"/>
    <w:rsid w:val="00C64EFE"/>
    <w:rsid w:val="00C64FEB"/>
    <w:rsid w:val="00C65FA1"/>
    <w:rsid w:val="00C6651E"/>
    <w:rsid w:val="00C673A4"/>
    <w:rsid w:val="00C6797B"/>
    <w:rsid w:val="00C67EA2"/>
    <w:rsid w:val="00C7020F"/>
    <w:rsid w:val="00C70F16"/>
    <w:rsid w:val="00C716E2"/>
    <w:rsid w:val="00C71F64"/>
    <w:rsid w:val="00C720B8"/>
    <w:rsid w:val="00C722BE"/>
    <w:rsid w:val="00C72431"/>
    <w:rsid w:val="00C72D9B"/>
    <w:rsid w:val="00C72E19"/>
    <w:rsid w:val="00C731F7"/>
    <w:rsid w:val="00C74701"/>
    <w:rsid w:val="00C74860"/>
    <w:rsid w:val="00C74FFF"/>
    <w:rsid w:val="00C757EE"/>
    <w:rsid w:val="00C75ED4"/>
    <w:rsid w:val="00C7679A"/>
    <w:rsid w:val="00C76B93"/>
    <w:rsid w:val="00C77AA9"/>
    <w:rsid w:val="00C804F6"/>
    <w:rsid w:val="00C80790"/>
    <w:rsid w:val="00C80B50"/>
    <w:rsid w:val="00C80C97"/>
    <w:rsid w:val="00C80CB5"/>
    <w:rsid w:val="00C81399"/>
    <w:rsid w:val="00C81799"/>
    <w:rsid w:val="00C81F7D"/>
    <w:rsid w:val="00C8228A"/>
    <w:rsid w:val="00C82D79"/>
    <w:rsid w:val="00C82ECA"/>
    <w:rsid w:val="00C84622"/>
    <w:rsid w:val="00C85200"/>
    <w:rsid w:val="00C8542B"/>
    <w:rsid w:val="00C856CE"/>
    <w:rsid w:val="00C86188"/>
    <w:rsid w:val="00C8659E"/>
    <w:rsid w:val="00C867F2"/>
    <w:rsid w:val="00C87302"/>
    <w:rsid w:val="00C87455"/>
    <w:rsid w:val="00C90057"/>
    <w:rsid w:val="00C90363"/>
    <w:rsid w:val="00C90993"/>
    <w:rsid w:val="00C92BED"/>
    <w:rsid w:val="00C93517"/>
    <w:rsid w:val="00C93A68"/>
    <w:rsid w:val="00C93D36"/>
    <w:rsid w:val="00C94B61"/>
    <w:rsid w:val="00C9514F"/>
    <w:rsid w:val="00C9551D"/>
    <w:rsid w:val="00C956D2"/>
    <w:rsid w:val="00C957DD"/>
    <w:rsid w:val="00C9636F"/>
    <w:rsid w:val="00C9692F"/>
    <w:rsid w:val="00C96BD7"/>
    <w:rsid w:val="00C96DA2"/>
    <w:rsid w:val="00C97538"/>
    <w:rsid w:val="00CA0302"/>
    <w:rsid w:val="00CA03A4"/>
    <w:rsid w:val="00CA0880"/>
    <w:rsid w:val="00CA0BF0"/>
    <w:rsid w:val="00CA1992"/>
    <w:rsid w:val="00CA1CB2"/>
    <w:rsid w:val="00CA1E4D"/>
    <w:rsid w:val="00CA2C40"/>
    <w:rsid w:val="00CA30A8"/>
    <w:rsid w:val="00CA3754"/>
    <w:rsid w:val="00CA3809"/>
    <w:rsid w:val="00CA43EE"/>
    <w:rsid w:val="00CA4EB9"/>
    <w:rsid w:val="00CA5046"/>
    <w:rsid w:val="00CA58F5"/>
    <w:rsid w:val="00CA61A8"/>
    <w:rsid w:val="00CA72D0"/>
    <w:rsid w:val="00CB0BA9"/>
    <w:rsid w:val="00CB0E86"/>
    <w:rsid w:val="00CB193A"/>
    <w:rsid w:val="00CB1A3F"/>
    <w:rsid w:val="00CB1F47"/>
    <w:rsid w:val="00CB37E2"/>
    <w:rsid w:val="00CB3855"/>
    <w:rsid w:val="00CB3C48"/>
    <w:rsid w:val="00CB4401"/>
    <w:rsid w:val="00CB44FA"/>
    <w:rsid w:val="00CB4590"/>
    <w:rsid w:val="00CB546E"/>
    <w:rsid w:val="00CB5F2D"/>
    <w:rsid w:val="00CB660C"/>
    <w:rsid w:val="00CB7C17"/>
    <w:rsid w:val="00CB7FD7"/>
    <w:rsid w:val="00CC0BC4"/>
    <w:rsid w:val="00CC0FBD"/>
    <w:rsid w:val="00CC1B6C"/>
    <w:rsid w:val="00CC1ECF"/>
    <w:rsid w:val="00CC21A5"/>
    <w:rsid w:val="00CC2FDC"/>
    <w:rsid w:val="00CC3380"/>
    <w:rsid w:val="00CC3C17"/>
    <w:rsid w:val="00CC3F4B"/>
    <w:rsid w:val="00CC428C"/>
    <w:rsid w:val="00CC4481"/>
    <w:rsid w:val="00CC53FA"/>
    <w:rsid w:val="00CC56A4"/>
    <w:rsid w:val="00CC5831"/>
    <w:rsid w:val="00CC6660"/>
    <w:rsid w:val="00CC6CBF"/>
    <w:rsid w:val="00CC6D6B"/>
    <w:rsid w:val="00CC6F1B"/>
    <w:rsid w:val="00CC735F"/>
    <w:rsid w:val="00CC7CCD"/>
    <w:rsid w:val="00CD00CC"/>
    <w:rsid w:val="00CD10FB"/>
    <w:rsid w:val="00CD13A8"/>
    <w:rsid w:val="00CD13AA"/>
    <w:rsid w:val="00CD169E"/>
    <w:rsid w:val="00CD17BE"/>
    <w:rsid w:val="00CD3687"/>
    <w:rsid w:val="00CD3A55"/>
    <w:rsid w:val="00CD3E58"/>
    <w:rsid w:val="00CD40F9"/>
    <w:rsid w:val="00CD436C"/>
    <w:rsid w:val="00CD53C9"/>
    <w:rsid w:val="00CD589F"/>
    <w:rsid w:val="00CD5BB7"/>
    <w:rsid w:val="00CD6437"/>
    <w:rsid w:val="00CD7BA6"/>
    <w:rsid w:val="00CD7EC4"/>
    <w:rsid w:val="00CE0FB5"/>
    <w:rsid w:val="00CE119C"/>
    <w:rsid w:val="00CE25A0"/>
    <w:rsid w:val="00CE2C38"/>
    <w:rsid w:val="00CE3FF7"/>
    <w:rsid w:val="00CE4078"/>
    <w:rsid w:val="00CE413C"/>
    <w:rsid w:val="00CE46C8"/>
    <w:rsid w:val="00CE46D4"/>
    <w:rsid w:val="00CE5228"/>
    <w:rsid w:val="00CE5F5B"/>
    <w:rsid w:val="00CE6991"/>
    <w:rsid w:val="00CE6AEF"/>
    <w:rsid w:val="00CE6B31"/>
    <w:rsid w:val="00CE7028"/>
    <w:rsid w:val="00CE7E62"/>
    <w:rsid w:val="00CF169D"/>
    <w:rsid w:val="00CF216D"/>
    <w:rsid w:val="00CF237F"/>
    <w:rsid w:val="00CF307E"/>
    <w:rsid w:val="00CF39D1"/>
    <w:rsid w:val="00CF48D4"/>
    <w:rsid w:val="00CF490E"/>
    <w:rsid w:val="00CF4E56"/>
    <w:rsid w:val="00CF5026"/>
    <w:rsid w:val="00CF59D1"/>
    <w:rsid w:val="00CF5DD0"/>
    <w:rsid w:val="00CF61D8"/>
    <w:rsid w:val="00CF7483"/>
    <w:rsid w:val="00D00159"/>
    <w:rsid w:val="00D00194"/>
    <w:rsid w:val="00D00474"/>
    <w:rsid w:val="00D00C7F"/>
    <w:rsid w:val="00D01BD5"/>
    <w:rsid w:val="00D0216B"/>
    <w:rsid w:val="00D02949"/>
    <w:rsid w:val="00D02983"/>
    <w:rsid w:val="00D02D29"/>
    <w:rsid w:val="00D02DE9"/>
    <w:rsid w:val="00D036CA"/>
    <w:rsid w:val="00D04642"/>
    <w:rsid w:val="00D04B8E"/>
    <w:rsid w:val="00D05504"/>
    <w:rsid w:val="00D05C10"/>
    <w:rsid w:val="00D060B1"/>
    <w:rsid w:val="00D06426"/>
    <w:rsid w:val="00D0650F"/>
    <w:rsid w:val="00D069DF"/>
    <w:rsid w:val="00D12508"/>
    <w:rsid w:val="00D13503"/>
    <w:rsid w:val="00D137C2"/>
    <w:rsid w:val="00D147D3"/>
    <w:rsid w:val="00D15173"/>
    <w:rsid w:val="00D15B34"/>
    <w:rsid w:val="00D16119"/>
    <w:rsid w:val="00D16538"/>
    <w:rsid w:val="00D1730F"/>
    <w:rsid w:val="00D20AA3"/>
    <w:rsid w:val="00D21F37"/>
    <w:rsid w:val="00D2215E"/>
    <w:rsid w:val="00D22196"/>
    <w:rsid w:val="00D22F23"/>
    <w:rsid w:val="00D230C2"/>
    <w:rsid w:val="00D2331C"/>
    <w:rsid w:val="00D23E72"/>
    <w:rsid w:val="00D23FE9"/>
    <w:rsid w:val="00D24D98"/>
    <w:rsid w:val="00D253E7"/>
    <w:rsid w:val="00D25524"/>
    <w:rsid w:val="00D25743"/>
    <w:rsid w:val="00D265C0"/>
    <w:rsid w:val="00D26827"/>
    <w:rsid w:val="00D268C1"/>
    <w:rsid w:val="00D26BC1"/>
    <w:rsid w:val="00D26F80"/>
    <w:rsid w:val="00D30306"/>
    <w:rsid w:val="00D305FD"/>
    <w:rsid w:val="00D30D2D"/>
    <w:rsid w:val="00D31174"/>
    <w:rsid w:val="00D31EA8"/>
    <w:rsid w:val="00D3226E"/>
    <w:rsid w:val="00D32BDB"/>
    <w:rsid w:val="00D33815"/>
    <w:rsid w:val="00D33C23"/>
    <w:rsid w:val="00D342F9"/>
    <w:rsid w:val="00D3507A"/>
    <w:rsid w:val="00D3508E"/>
    <w:rsid w:val="00D3540F"/>
    <w:rsid w:val="00D357F2"/>
    <w:rsid w:val="00D359B8"/>
    <w:rsid w:val="00D36B0D"/>
    <w:rsid w:val="00D36ED8"/>
    <w:rsid w:val="00D37104"/>
    <w:rsid w:val="00D371A2"/>
    <w:rsid w:val="00D37B08"/>
    <w:rsid w:val="00D37C89"/>
    <w:rsid w:val="00D402AB"/>
    <w:rsid w:val="00D40A7E"/>
    <w:rsid w:val="00D41E1F"/>
    <w:rsid w:val="00D420D7"/>
    <w:rsid w:val="00D42724"/>
    <w:rsid w:val="00D42A69"/>
    <w:rsid w:val="00D42CD3"/>
    <w:rsid w:val="00D43236"/>
    <w:rsid w:val="00D4337F"/>
    <w:rsid w:val="00D43B29"/>
    <w:rsid w:val="00D43C80"/>
    <w:rsid w:val="00D445E3"/>
    <w:rsid w:val="00D446F9"/>
    <w:rsid w:val="00D45843"/>
    <w:rsid w:val="00D45AF3"/>
    <w:rsid w:val="00D46003"/>
    <w:rsid w:val="00D464CE"/>
    <w:rsid w:val="00D470A9"/>
    <w:rsid w:val="00D47DFE"/>
    <w:rsid w:val="00D50492"/>
    <w:rsid w:val="00D5093C"/>
    <w:rsid w:val="00D511BF"/>
    <w:rsid w:val="00D51F47"/>
    <w:rsid w:val="00D549C4"/>
    <w:rsid w:val="00D55199"/>
    <w:rsid w:val="00D5595F"/>
    <w:rsid w:val="00D56987"/>
    <w:rsid w:val="00D5707F"/>
    <w:rsid w:val="00D57473"/>
    <w:rsid w:val="00D5774B"/>
    <w:rsid w:val="00D602F0"/>
    <w:rsid w:val="00D6195A"/>
    <w:rsid w:val="00D62103"/>
    <w:rsid w:val="00D62A9F"/>
    <w:rsid w:val="00D62E60"/>
    <w:rsid w:val="00D6325C"/>
    <w:rsid w:val="00D6333D"/>
    <w:rsid w:val="00D6372A"/>
    <w:rsid w:val="00D63D9A"/>
    <w:rsid w:val="00D640E7"/>
    <w:rsid w:val="00D64A5C"/>
    <w:rsid w:val="00D65109"/>
    <w:rsid w:val="00D6596D"/>
    <w:rsid w:val="00D65A38"/>
    <w:rsid w:val="00D65FC7"/>
    <w:rsid w:val="00D66983"/>
    <w:rsid w:val="00D66B4A"/>
    <w:rsid w:val="00D66D19"/>
    <w:rsid w:val="00D67C99"/>
    <w:rsid w:val="00D70083"/>
    <w:rsid w:val="00D703D2"/>
    <w:rsid w:val="00D70D98"/>
    <w:rsid w:val="00D71356"/>
    <w:rsid w:val="00D71785"/>
    <w:rsid w:val="00D72C63"/>
    <w:rsid w:val="00D72F36"/>
    <w:rsid w:val="00D731F3"/>
    <w:rsid w:val="00D7348F"/>
    <w:rsid w:val="00D738D9"/>
    <w:rsid w:val="00D73995"/>
    <w:rsid w:val="00D73C86"/>
    <w:rsid w:val="00D75BA6"/>
    <w:rsid w:val="00D763E7"/>
    <w:rsid w:val="00D76AF6"/>
    <w:rsid w:val="00D77A48"/>
    <w:rsid w:val="00D77C41"/>
    <w:rsid w:val="00D802A4"/>
    <w:rsid w:val="00D80884"/>
    <w:rsid w:val="00D80983"/>
    <w:rsid w:val="00D817EB"/>
    <w:rsid w:val="00D81A51"/>
    <w:rsid w:val="00D820A3"/>
    <w:rsid w:val="00D8233E"/>
    <w:rsid w:val="00D82AB2"/>
    <w:rsid w:val="00D82B0C"/>
    <w:rsid w:val="00D82F02"/>
    <w:rsid w:val="00D833C9"/>
    <w:rsid w:val="00D836D4"/>
    <w:rsid w:val="00D853D8"/>
    <w:rsid w:val="00D86B9A"/>
    <w:rsid w:val="00D870A0"/>
    <w:rsid w:val="00D9123B"/>
    <w:rsid w:val="00D918BA"/>
    <w:rsid w:val="00D91927"/>
    <w:rsid w:val="00D91985"/>
    <w:rsid w:val="00D9255E"/>
    <w:rsid w:val="00D92E2B"/>
    <w:rsid w:val="00D92F06"/>
    <w:rsid w:val="00D931EE"/>
    <w:rsid w:val="00D93CDC"/>
    <w:rsid w:val="00D94694"/>
    <w:rsid w:val="00D94ABA"/>
    <w:rsid w:val="00D95379"/>
    <w:rsid w:val="00D954EE"/>
    <w:rsid w:val="00D95CDD"/>
    <w:rsid w:val="00D9622E"/>
    <w:rsid w:val="00D963F1"/>
    <w:rsid w:val="00D96864"/>
    <w:rsid w:val="00D968F2"/>
    <w:rsid w:val="00D97924"/>
    <w:rsid w:val="00DA07F0"/>
    <w:rsid w:val="00DA0D4D"/>
    <w:rsid w:val="00DA0F02"/>
    <w:rsid w:val="00DA202B"/>
    <w:rsid w:val="00DA23AB"/>
    <w:rsid w:val="00DA2896"/>
    <w:rsid w:val="00DA2D5B"/>
    <w:rsid w:val="00DA302A"/>
    <w:rsid w:val="00DA3C05"/>
    <w:rsid w:val="00DA41BD"/>
    <w:rsid w:val="00DA4DAF"/>
    <w:rsid w:val="00DA56CC"/>
    <w:rsid w:val="00DA5F2C"/>
    <w:rsid w:val="00DA7576"/>
    <w:rsid w:val="00DB07AB"/>
    <w:rsid w:val="00DB1672"/>
    <w:rsid w:val="00DB18A7"/>
    <w:rsid w:val="00DB27D1"/>
    <w:rsid w:val="00DB2FB0"/>
    <w:rsid w:val="00DB53BF"/>
    <w:rsid w:val="00DB5920"/>
    <w:rsid w:val="00DB6BA8"/>
    <w:rsid w:val="00DB7176"/>
    <w:rsid w:val="00DB729A"/>
    <w:rsid w:val="00DB79D0"/>
    <w:rsid w:val="00DC018C"/>
    <w:rsid w:val="00DC0289"/>
    <w:rsid w:val="00DC193A"/>
    <w:rsid w:val="00DC2822"/>
    <w:rsid w:val="00DC32A2"/>
    <w:rsid w:val="00DC344C"/>
    <w:rsid w:val="00DC6C69"/>
    <w:rsid w:val="00DC6E0A"/>
    <w:rsid w:val="00DC704E"/>
    <w:rsid w:val="00DC7400"/>
    <w:rsid w:val="00DC78B3"/>
    <w:rsid w:val="00DD0245"/>
    <w:rsid w:val="00DD1437"/>
    <w:rsid w:val="00DD1716"/>
    <w:rsid w:val="00DD2C4D"/>
    <w:rsid w:val="00DD2E89"/>
    <w:rsid w:val="00DD2FF5"/>
    <w:rsid w:val="00DD3005"/>
    <w:rsid w:val="00DD4278"/>
    <w:rsid w:val="00DD4432"/>
    <w:rsid w:val="00DD460E"/>
    <w:rsid w:val="00DD5EB5"/>
    <w:rsid w:val="00DD5F89"/>
    <w:rsid w:val="00DD6138"/>
    <w:rsid w:val="00DD78C6"/>
    <w:rsid w:val="00DE0CB2"/>
    <w:rsid w:val="00DE1280"/>
    <w:rsid w:val="00DE1953"/>
    <w:rsid w:val="00DE2465"/>
    <w:rsid w:val="00DE348C"/>
    <w:rsid w:val="00DE39E0"/>
    <w:rsid w:val="00DE45BF"/>
    <w:rsid w:val="00DE4953"/>
    <w:rsid w:val="00DE4B13"/>
    <w:rsid w:val="00DE590F"/>
    <w:rsid w:val="00DE696B"/>
    <w:rsid w:val="00DE6ADE"/>
    <w:rsid w:val="00DE6B2B"/>
    <w:rsid w:val="00DE71B8"/>
    <w:rsid w:val="00DE7E53"/>
    <w:rsid w:val="00DF0060"/>
    <w:rsid w:val="00DF01DD"/>
    <w:rsid w:val="00DF0598"/>
    <w:rsid w:val="00DF0B62"/>
    <w:rsid w:val="00DF2022"/>
    <w:rsid w:val="00DF270E"/>
    <w:rsid w:val="00DF2EB5"/>
    <w:rsid w:val="00DF3317"/>
    <w:rsid w:val="00DF3A17"/>
    <w:rsid w:val="00DF41C2"/>
    <w:rsid w:val="00DF43A9"/>
    <w:rsid w:val="00DF44B2"/>
    <w:rsid w:val="00DF482B"/>
    <w:rsid w:val="00DF52A3"/>
    <w:rsid w:val="00DF69EF"/>
    <w:rsid w:val="00DF70FA"/>
    <w:rsid w:val="00DF72D8"/>
    <w:rsid w:val="00DF7E2C"/>
    <w:rsid w:val="00DF7EB6"/>
    <w:rsid w:val="00E00573"/>
    <w:rsid w:val="00E00C36"/>
    <w:rsid w:val="00E00DDE"/>
    <w:rsid w:val="00E010B1"/>
    <w:rsid w:val="00E012A7"/>
    <w:rsid w:val="00E0183A"/>
    <w:rsid w:val="00E01C5B"/>
    <w:rsid w:val="00E01C61"/>
    <w:rsid w:val="00E02F29"/>
    <w:rsid w:val="00E035F4"/>
    <w:rsid w:val="00E036A1"/>
    <w:rsid w:val="00E03816"/>
    <w:rsid w:val="00E04AFC"/>
    <w:rsid w:val="00E054B7"/>
    <w:rsid w:val="00E06167"/>
    <w:rsid w:val="00E06705"/>
    <w:rsid w:val="00E06ADE"/>
    <w:rsid w:val="00E06BD4"/>
    <w:rsid w:val="00E07A0A"/>
    <w:rsid w:val="00E07B5C"/>
    <w:rsid w:val="00E07BE9"/>
    <w:rsid w:val="00E07D8B"/>
    <w:rsid w:val="00E10215"/>
    <w:rsid w:val="00E104B3"/>
    <w:rsid w:val="00E112C2"/>
    <w:rsid w:val="00E12527"/>
    <w:rsid w:val="00E12A01"/>
    <w:rsid w:val="00E12C0D"/>
    <w:rsid w:val="00E12F42"/>
    <w:rsid w:val="00E12F84"/>
    <w:rsid w:val="00E13238"/>
    <w:rsid w:val="00E138B4"/>
    <w:rsid w:val="00E13A3F"/>
    <w:rsid w:val="00E141FF"/>
    <w:rsid w:val="00E143DC"/>
    <w:rsid w:val="00E15290"/>
    <w:rsid w:val="00E15B1C"/>
    <w:rsid w:val="00E15DEE"/>
    <w:rsid w:val="00E15E63"/>
    <w:rsid w:val="00E160B0"/>
    <w:rsid w:val="00E164A2"/>
    <w:rsid w:val="00E175AC"/>
    <w:rsid w:val="00E178B1"/>
    <w:rsid w:val="00E17C47"/>
    <w:rsid w:val="00E17E40"/>
    <w:rsid w:val="00E20E4B"/>
    <w:rsid w:val="00E2123D"/>
    <w:rsid w:val="00E215AC"/>
    <w:rsid w:val="00E217BA"/>
    <w:rsid w:val="00E21E59"/>
    <w:rsid w:val="00E21F4D"/>
    <w:rsid w:val="00E227BC"/>
    <w:rsid w:val="00E23E33"/>
    <w:rsid w:val="00E242B9"/>
    <w:rsid w:val="00E247F1"/>
    <w:rsid w:val="00E249AD"/>
    <w:rsid w:val="00E2571B"/>
    <w:rsid w:val="00E263BF"/>
    <w:rsid w:val="00E278B0"/>
    <w:rsid w:val="00E30B75"/>
    <w:rsid w:val="00E30F89"/>
    <w:rsid w:val="00E3100F"/>
    <w:rsid w:val="00E311B2"/>
    <w:rsid w:val="00E31743"/>
    <w:rsid w:val="00E326D2"/>
    <w:rsid w:val="00E32A93"/>
    <w:rsid w:val="00E33191"/>
    <w:rsid w:val="00E33C05"/>
    <w:rsid w:val="00E347EB"/>
    <w:rsid w:val="00E349E9"/>
    <w:rsid w:val="00E34C88"/>
    <w:rsid w:val="00E34F92"/>
    <w:rsid w:val="00E353B8"/>
    <w:rsid w:val="00E35437"/>
    <w:rsid w:val="00E356FB"/>
    <w:rsid w:val="00E35D41"/>
    <w:rsid w:val="00E36CEF"/>
    <w:rsid w:val="00E3792B"/>
    <w:rsid w:val="00E37B66"/>
    <w:rsid w:val="00E40739"/>
    <w:rsid w:val="00E40B00"/>
    <w:rsid w:val="00E41126"/>
    <w:rsid w:val="00E41224"/>
    <w:rsid w:val="00E4155E"/>
    <w:rsid w:val="00E4163D"/>
    <w:rsid w:val="00E41710"/>
    <w:rsid w:val="00E417FF"/>
    <w:rsid w:val="00E419EA"/>
    <w:rsid w:val="00E42954"/>
    <w:rsid w:val="00E439CB"/>
    <w:rsid w:val="00E440BF"/>
    <w:rsid w:val="00E445C0"/>
    <w:rsid w:val="00E44964"/>
    <w:rsid w:val="00E4580F"/>
    <w:rsid w:val="00E4641A"/>
    <w:rsid w:val="00E465C7"/>
    <w:rsid w:val="00E4673F"/>
    <w:rsid w:val="00E46BA5"/>
    <w:rsid w:val="00E470A0"/>
    <w:rsid w:val="00E47FCB"/>
    <w:rsid w:val="00E50BD9"/>
    <w:rsid w:val="00E50C4C"/>
    <w:rsid w:val="00E515B2"/>
    <w:rsid w:val="00E51F70"/>
    <w:rsid w:val="00E51FB9"/>
    <w:rsid w:val="00E52A26"/>
    <w:rsid w:val="00E54000"/>
    <w:rsid w:val="00E54650"/>
    <w:rsid w:val="00E555B2"/>
    <w:rsid w:val="00E56247"/>
    <w:rsid w:val="00E5709A"/>
    <w:rsid w:val="00E570AD"/>
    <w:rsid w:val="00E57DF6"/>
    <w:rsid w:val="00E601B8"/>
    <w:rsid w:val="00E60815"/>
    <w:rsid w:val="00E61C19"/>
    <w:rsid w:val="00E61D27"/>
    <w:rsid w:val="00E622F4"/>
    <w:rsid w:val="00E6262A"/>
    <w:rsid w:val="00E62867"/>
    <w:rsid w:val="00E62CF4"/>
    <w:rsid w:val="00E64218"/>
    <w:rsid w:val="00E647FC"/>
    <w:rsid w:val="00E6537B"/>
    <w:rsid w:val="00E6562B"/>
    <w:rsid w:val="00E65AC5"/>
    <w:rsid w:val="00E66673"/>
    <w:rsid w:val="00E66913"/>
    <w:rsid w:val="00E6753C"/>
    <w:rsid w:val="00E676B3"/>
    <w:rsid w:val="00E67AB9"/>
    <w:rsid w:val="00E7003C"/>
    <w:rsid w:val="00E7014C"/>
    <w:rsid w:val="00E7062D"/>
    <w:rsid w:val="00E70CC5"/>
    <w:rsid w:val="00E70F97"/>
    <w:rsid w:val="00E716AE"/>
    <w:rsid w:val="00E717D1"/>
    <w:rsid w:val="00E71DDF"/>
    <w:rsid w:val="00E72704"/>
    <w:rsid w:val="00E72D5E"/>
    <w:rsid w:val="00E72E0C"/>
    <w:rsid w:val="00E73541"/>
    <w:rsid w:val="00E7357C"/>
    <w:rsid w:val="00E7385E"/>
    <w:rsid w:val="00E7494F"/>
    <w:rsid w:val="00E7522F"/>
    <w:rsid w:val="00E75922"/>
    <w:rsid w:val="00E75B4C"/>
    <w:rsid w:val="00E760F4"/>
    <w:rsid w:val="00E76528"/>
    <w:rsid w:val="00E767A1"/>
    <w:rsid w:val="00E76E5D"/>
    <w:rsid w:val="00E77117"/>
    <w:rsid w:val="00E77674"/>
    <w:rsid w:val="00E80BD7"/>
    <w:rsid w:val="00E810E5"/>
    <w:rsid w:val="00E81456"/>
    <w:rsid w:val="00E819F6"/>
    <w:rsid w:val="00E81A46"/>
    <w:rsid w:val="00E81D1F"/>
    <w:rsid w:val="00E8234C"/>
    <w:rsid w:val="00E826CA"/>
    <w:rsid w:val="00E82A4B"/>
    <w:rsid w:val="00E83D9E"/>
    <w:rsid w:val="00E83E36"/>
    <w:rsid w:val="00E83F44"/>
    <w:rsid w:val="00E85358"/>
    <w:rsid w:val="00E85959"/>
    <w:rsid w:val="00E85F2A"/>
    <w:rsid w:val="00E863E0"/>
    <w:rsid w:val="00E8671F"/>
    <w:rsid w:val="00E867CD"/>
    <w:rsid w:val="00E86D51"/>
    <w:rsid w:val="00E86FE9"/>
    <w:rsid w:val="00E87756"/>
    <w:rsid w:val="00E90015"/>
    <w:rsid w:val="00E90A17"/>
    <w:rsid w:val="00E90E41"/>
    <w:rsid w:val="00E913A1"/>
    <w:rsid w:val="00E913CC"/>
    <w:rsid w:val="00E91856"/>
    <w:rsid w:val="00E918A2"/>
    <w:rsid w:val="00E92057"/>
    <w:rsid w:val="00E923BD"/>
    <w:rsid w:val="00E92D97"/>
    <w:rsid w:val="00E93759"/>
    <w:rsid w:val="00E93A8D"/>
    <w:rsid w:val="00E94984"/>
    <w:rsid w:val="00E94FCC"/>
    <w:rsid w:val="00E95C5F"/>
    <w:rsid w:val="00E95EF8"/>
    <w:rsid w:val="00E96C53"/>
    <w:rsid w:val="00E97345"/>
    <w:rsid w:val="00E97CAF"/>
    <w:rsid w:val="00EA0942"/>
    <w:rsid w:val="00EA12CB"/>
    <w:rsid w:val="00EA1A75"/>
    <w:rsid w:val="00EA2CC7"/>
    <w:rsid w:val="00EA345A"/>
    <w:rsid w:val="00EA34D8"/>
    <w:rsid w:val="00EA3591"/>
    <w:rsid w:val="00EA372B"/>
    <w:rsid w:val="00EA3B4F"/>
    <w:rsid w:val="00EA421A"/>
    <w:rsid w:val="00EA436A"/>
    <w:rsid w:val="00EA4871"/>
    <w:rsid w:val="00EA49DA"/>
    <w:rsid w:val="00EA4B02"/>
    <w:rsid w:val="00EA54FE"/>
    <w:rsid w:val="00EA5CDE"/>
    <w:rsid w:val="00EA6371"/>
    <w:rsid w:val="00EA7716"/>
    <w:rsid w:val="00EA7998"/>
    <w:rsid w:val="00EA7EC2"/>
    <w:rsid w:val="00EB0367"/>
    <w:rsid w:val="00EB03F8"/>
    <w:rsid w:val="00EB045C"/>
    <w:rsid w:val="00EB0826"/>
    <w:rsid w:val="00EB1820"/>
    <w:rsid w:val="00EB2AD7"/>
    <w:rsid w:val="00EB2DB1"/>
    <w:rsid w:val="00EB42E2"/>
    <w:rsid w:val="00EB457C"/>
    <w:rsid w:val="00EB64B8"/>
    <w:rsid w:val="00EB6611"/>
    <w:rsid w:val="00EB69F4"/>
    <w:rsid w:val="00EB798B"/>
    <w:rsid w:val="00EB7B8C"/>
    <w:rsid w:val="00EC17BD"/>
    <w:rsid w:val="00EC25BD"/>
    <w:rsid w:val="00EC2BD9"/>
    <w:rsid w:val="00EC2F76"/>
    <w:rsid w:val="00EC3FCD"/>
    <w:rsid w:val="00EC44FE"/>
    <w:rsid w:val="00EC5535"/>
    <w:rsid w:val="00EC560C"/>
    <w:rsid w:val="00EC5B4B"/>
    <w:rsid w:val="00EC5BC4"/>
    <w:rsid w:val="00EC5CE1"/>
    <w:rsid w:val="00EC5F6C"/>
    <w:rsid w:val="00EC6011"/>
    <w:rsid w:val="00EC6306"/>
    <w:rsid w:val="00EC6AAD"/>
    <w:rsid w:val="00EC7124"/>
    <w:rsid w:val="00EC7658"/>
    <w:rsid w:val="00EC7B63"/>
    <w:rsid w:val="00EC7C68"/>
    <w:rsid w:val="00ED00B8"/>
    <w:rsid w:val="00ED039C"/>
    <w:rsid w:val="00ED0431"/>
    <w:rsid w:val="00ED0E00"/>
    <w:rsid w:val="00ED10E0"/>
    <w:rsid w:val="00ED11BC"/>
    <w:rsid w:val="00ED1532"/>
    <w:rsid w:val="00ED174F"/>
    <w:rsid w:val="00ED27B0"/>
    <w:rsid w:val="00ED2A88"/>
    <w:rsid w:val="00ED2FFC"/>
    <w:rsid w:val="00ED4650"/>
    <w:rsid w:val="00ED4D40"/>
    <w:rsid w:val="00ED4F80"/>
    <w:rsid w:val="00ED591F"/>
    <w:rsid w:val="00ED59CC"/>
    <w:rsid w:val="00ED63D7"/>
    <w:rsid w:val="00ED65DB"/>
    <w:rsid w:val="00ED6C5F"/>
    <w:rsid w:val="00EE04E8"/>
    <w:rsid w:val="00EE214C"/>
    <w:rsid w:val="00EE2396"/>
    <w:rsid w:val="00EE3028"/>
    <w:rsid w:val="00EE3093"/>
    <w:rsid w:val="00EE319B"/>
    <w:rsid w:val="00EE31F1"/>
    <w:rsid w:val="00EE38C6"/>
    <w:rsid w:val="00EE46D5"/>
    <w:rsid w:val="00EE4768"/>
    <w:rsid w:val="00EE5F15"/>
    <w:rsid w:val="00EE6C87"/>
    <w:rsid w:val="00EE70CA"/>
    <w:rsid w:val="00EE7315"/>
    <w:rsid w:val="00EE7666"/>
    <w:rsid w:val="00EE7B07"/>
    <w:rsid w:val="00EF00A5"/>
    <w:rsid w:val="00EF0717"/>
    <w:rsid w:val="00EF0A16"/>
    <w:rsid w:val="00EF2A3D"/>
    <w:rsid w:val="00EF2AC0"/>
    <w:rsid w:val="00EF2EE7"/>
    <w:rsid w:val="00EF43A6"/>
    <w:rsid w:val="00EF4856"/>
    <w:rsid w:val="00EF485E"/>
    <w:rsid w:val="00EF4AF6"/>
    <w:rsid w:val="00EF52A8"/>
    <w:rsid w:val="00EF5CB4"/>
    <w:rsid w:val="00EF6EBC"/>
    <w:rsid w:val="00EF6FB8"/>
    <w:rsid w:val="00EF7C9D"/>
    <w:rsid w:val="00F00735"/>
    <w:rsid w:val="00F01A2C"/>
    <w:rsid w:val="00F02A15"/>
    <w:rsid w:val="00F030FB"/>
    <w:rsid w:val="00F0367D"/>
    <w:rsid w:val="00F04033"/>
    <w:rsid w:val="00F047DF"/>
    <w:rsid w:val="00F04C9D"/>
    <w:rsid w:val="00F05146"/>
    <w:rsid w:val="00F05251"/>
    <w:rsid w:val="00F0620A"/>
    <w:rsid w:val="00F06216"/>
    <w:rsid w:val="00F06C98"/>
    <w:rsid w:val="00F071A8"/>
    <w:rsid w:val="00F0784D"/>
    <w:rsid w:val="00F07F47"/>
    <w:rsid w:val="00F10621"/>
    <w:rsid w:val="00F1076F"/>
    <w:rsid w:val="00F10848"/>
    <w:rsid w:val="00F10951"/>
    <w:rsid w:val="00F10B4F"/>
    <w:rsid w:val="00F114BE"/>
    <w:rsid w:val="00F135F5"/>
    <w:rsid w:val="00F14010"/>
    <w:rsid w:val="00F150FC"/>
    <w:rsid w:val="00F151EB"/>
    <w:rsid w:val="00F156A8"/>
    <w:rsid w:val="00F157E8"/>
    <w:rsid w:val="00F1781F"/>
    <w:rsid w:val="00F17985"/>
    <w:rsid w:val="00F17B7D"/>
    <w:rsid w:val="00F17BF6"/>
    <w:rsid w:val="00F2113F"/>
    <w:rsid w:val="00F214E1"/>
    <w:rsid w:val="00F219CD"/>
    <w:rsid w:val="00F22A63"/>
    <w:rsid w:val="00F22EE2"/>
    <w:rsid w:val="00F23326"/>
    <w:rsid w:val="00F234C3"/>
    <w:rsid w:val="00F236E0"/>
    <w:rsid w:val="00F23F19"/>
    <w:rsid w:val="00F2429B"/>
    <w:rsid w:val="00F26264"/>
    <w:rsid w:val="00F26C77"/>
    <w:rsid w:val="00F27BF2"/>
    <w:rsid w:val="00F27EE4"/>
    <w:rsid w:val="00F301B4"/>
    <w:rsid w:val="00F30360"/>
    <w:rsid w:val="00F3074F"/>
    <w:rsid w:val="00F30B0B"/>
    <w:rsid w:val="00F31311"/>
    <w:rsid w:val="00F3164F"/>
    <w:rsid w:val="00F32542"/>
    <w:rsid w:val="00F32951"/>
    <w:rsid w:val="00F33238"/>
    <w:rsid w:val="00F33A28"/>
    <w:rsid w:val="00F355E7"/>
    <w:rsid w:val="00F35A88"/>
    <w:rsid w:val="00F35C0B"/>
    <w:rsid w:val="00F35F38"/>
    <w:rsid w:val="00F364CA"/>
    <w:rsid w:val="00F369CD"/>
    <w:rsid w:val="00F36A30"/>
    <w:rsid w:val="00F37323"/>
    <w:rsid w:val="00F373EE"/>
    <w:rsid w:val="00F3751F"/>
    <w:rsid w:val="00F37C01"/>
    <w:rsid w:val="00F4167F"/>
    <w:rsid w:val="00F41B8E"/>
    <w:rsid w:val="00F42A13"/>
    <w:rsid w:val="00F42C8B"/>
    <w:rsid w:val="00F4300C"/>
    <w:rsid w:val="00F43136"/>
    <w:rsid w:val="00F43B15"/>
    <w:rsid w:val="00F44E96"/>
    <w:rsid w:val="00F45ABB"/>
    <w:rsid w:val="00F4694E"/>
    <w:rsid w:val="00F46D27"/>
    <w:rsid w:val="00F46EC1"/>
    <w:rsid w:val="00F46F08"/>
    <w:rsid w:val="00F476D1"/>
    <w:rsid w:val="00F4776B"/>
    <w:rsid w:val="00F47F76"/>
    <w:rsid w:val="00F5084D"/>
    <w:rsid w:val="00F5089C"/>
    <w:rsid w:val="00F50A34"/>
    <w:rsid w:val="00F52BC5"/>
    <w:rsid w:val="00F541BB"/>
    <w:rsid w:val="00F543E4"/>
    <w:rsid w:val="00F54458"/>
    <w:rsid w:val="00F545A0"/>
    <w:rsid w:val="00F5561B"/>
    <w:rsid w:val="00F55A2A"/>
    <w:rsid w:val="00F563BD"/>
    <w:rsid w:val="00F56679"/>
    <w:rsid w:val="00F574E3"/>
    <w:rsid w:val="00F57AB1"/>
    <w:rsid w:val="00F57CA9"/>
    <w:rsid w:val="00F57E09"/>
    <w:rsid w:val="00F60362"/>
    <w:rsid w:val="00F60746"/>
    <w:rsid w:val="00F621B7"/>
    <w:rsid w:val="00F63E26"/>
    <w:rsid w:val="00F642D8"/>
    <w:rsid w:val="00F64572"/>
    <w:rsid w:val="00F656E6"/>
    <w:rsid w:val="00F657D5"/>
    <w:rsid w:val="00F65884"/>
    <w:rsid w:val="00F659B2"/>
    <w:rsid w:val="00F66006"/>
    <w:rsid w:val="00F667A6"/>
    <w:rsid w:val="00F6770D"/>
    <w:rsid w:val="00F67829"/>
    <w:rsid w:val="00F67A54"/>
    <w:rsid w:val="00F700D6"/>
    <w:rsid w:val="00F70D01"/>
    <w:rsid w:val="00F7173F"/>
    <w:rsid w:val="00F71B4A"/>
    <w:rsid w:val="00F71C5C"/>
    <w:rsid w:val="00F71EE0"/>
    <w:rsid w:val="00F72801"/>
    <w:rsid w:val="00F73141"/>
    <w:rsid w:val="00F738D9"/>
    <w:rsid w:val="00F73E64"/>
    <w:rsid w:val="00F743E7"/>
    <w:rsid w:val="00F74747"/>
    <w:rsid w:val="00F74980"/>
    <w:rsid w:val="00F74DFB"/>
    <w:rsid w:val="00F75068"/>
    <w:rsid w:val="00F7512C"/>
    <w:rsid w:val="00F75618"/>
    <w:rsid w:val="00F75BD3"/>
    <w:rsid w:val="00F75C43"/>
    <w:rsid w:val="00F75D82"/>
    <w:rsid w:val="00F76770"/>
    <w:rsid w:val="00F76C97"/>
    <w:rsid w:val="00F76D86"/>
    <w:rsid w:val="00F77424"/>
    <w:rsid w:val="00F77973"/>
    <w:rsid w:val="00F77C85"/>
    <w:rsid w:val="00F77E9C"/>
    <w:rsid w:val="00F800E5"/>
    <w:rsid w:val="00F8066E"/>
    <w:rsid w:val="00F815CC"/>
    <w:rsid w:val="00F818CC"/>
    <w:rsid w:val="00F81B2C"/>
    <w:rsid w:val="00F8241A"/>
    <w:rsid w:val="00F82D4E"/>
    <w:rsid w:val="00F83AFE"/>
    <w:rsid w:val="00F83D71"/>
    <w:rsid w:val="00F83EBB"/>
    <w:rsid w:val="00F84551"/>
    <w:rsid w:val="00F84AD1"/>
    <w:rsid w:val="00F84B94"/>
    <w:rsid w:val="00F850B2"/>
    <w:rsid w:val="00F85128"/>
    <w:rsid w:val="00F8549C"/>
    <w:rsid w:val="00F85D30"/>
    <w:rsid w:val="00F86566"/>
    <w:rsid w:val="00F867D1"/>
    <w:rsid w:val="00F86B61"/>
    <w:rsid w:val="00F878AA"/>
    <w:rsid w:val="00F87979"/>
    <w:rsid w:val="00F90565"/>
    <w:rsid w:val="00F91134"/>
    <w:rsid w:val="00F917AC"/>
    <w:rsid w:val="00F926D9"/>
    <w:rsid w:val="00F9298B"/>
    <w:rsid w:val="00F92F00"/>
    <w:rsid w:val="00F945EF"/>
    <w:rsid w:val="00F95571"/>
    <w:rsid w:val="00F96052"/>
    <w:rsid w:val="00F96491"/>
    <w:rsid w:val="00F96885"/>
    <w:rsid w:val="00F96951"/>
    <w:rsid w:val="00F97F25"/>
    <w:rsid w:val="00FA135B"/>
    <w:rsid w:val="00FA197A"/>
    <w:rsid w:val="00FA1F3A"/>
    <w:rsid w:val="00FA1F59"/>
    <w:rsid w:val="00FA2093"/>
    <w:rsid w:val="00FA239C"/>
    <w:rsid w:val="00FA34A0"/>
    <w:rsid w:val="00FA3592"/>
    <w:rsid w:val="00FA3CB0"/>
    <w:rsid w:val="00FA4AAB"/>
    <w:rsid w:val="00FA4DF8"/>
    <w:rsid w:val="00FA4E03"/>
    <w:rsid w:val="00FA5841"/>
    <w:rsid w:val="00FA59B1"/>
    <w:rsid w:val="00FA5AB3"/>
    <w:rsid w:val="00FA60A1"/>
    <w:rsid w:val="00FA66DD"/>
    <w:rsid w:val="00FA679A"/>
    <w:rsid w:val="00FA7A42"/>
    <w:rsid w:val="00FA7D0E"/>
    <w:rsid w:val="00FB048F"/>
    <w:rsid w:val="00FB0DD7"/>
    <w:rsid w:val="00FB13A8"/>
    <w:rsid w:val="00FB207E"/>
    <w:rsid w:val="00FB28E6"/>
    <w:rsid w:val="00FB3AB3"/>
    <w:rsid w:val="00FB3BA6"/>
    <w:rsid w:val="00FB3F8B"/>
    <w:rsid w:val="00FB3FDA"/>
    <w:rsid w:val="00FB42FD"/>
    <w:rsid w:val="00FB4C48"/>
    <w:rsid w:val="00FB5D02"/>
    <w:rsid w:val="00FB738F"/>
    <w:rsid w:val="00FB7F54"/>
    <w:rsid w:val="00FC09F7"/>
    <w:rsid w:val="00FC0CE3"/>
    <w:rsid w:val="00FC0F11"/>
    <w:rsid w:val="00FC11A2"/>
    <w:rsid w:val="00FC140B"/>
    <w:rsid w:val="00FC30A7"/>
    <w:rsid w:val="00FC3527"/>
    <w:rsid w:val="00FC35D2"/>
    <w:rsid w:val="00FC519A"/>
    <w:rsid w:val="00FC581C"/>
    <w:rsid w:val="00FC5E99"/>
    <w:rsid w:val="00FC61AF"/>
    <w:rsid w:val="00FC63DF"/>
    <w:rsid w:val="00FC6F1D"/>
    <w:rsid w:val="00FD0A11"/>
    <w:rsid w:val="00FD0D68"/>
    <w:rsid w:val="00FD3998"/>
    <w:rsid w:val="00FD3CD1"/>
    <w:rsid w:val="00FD3D95"/>
    <w:rsid w:val="00FD415A"/>
    <w:rsid w:val="00FD4496"/>
    <w:rsid w:val="00FD45D0"/>
    <w:rsid w:val="00FD481C"/>
    <w:rsid w:val="00FD48B4"/>
    <w:rsid w:val="00FD4A7C"/>
    <w:rsid w:val="00FD4AC2"/>
    <w:rsid w:val="00FD4B32"/>
    <w:rsid w:val="00FD52E1"/>
    <w:rsid w:val="00FD53F2"/>
    <w:rsid w:val="00FD5D24"/>
    <w:rsid w:val="00FD673A"/>
    <w:rsid w:val="00FD6853"/>
    <w:rsid w:val="00FD7133"/>
    <w:rsid w:val="00FD718F"/>
    <w:rsid w:val="00FD7F6D"/>
    <w:rsid w:val="00FE0763"/>
    <w:rsid w:val="00FE087F"/>
    <w:rsid w:val="00FE1553"/>
    <w:rsid w:val="00FE2335"/>
    <w:rsid w:val="00FE24A5"/>
    <w:rsid w:val="00FE29B4"/>
    <w:rsid w:val="00FE3544"/>
    <w:rsid w:val="00FE378E"/>
    <w:rsid w:val="00FE4661"/>
    <w:rsid w:val="00FE5201"/>
    <w:rsid w:val="00FE5C64"/>
    <w:rsid w:val="00FE6E8A"/>
    <w:rsid w:val="00FE7167"/>
    <w:rsid w:val="00FE753E"/>
    <w:rsid w:val="00FE7612"/>
    <w:rsid w:val="00FE79E0"/>
    <w:rsid w:val="00FF06E7"/>
    <w:rsid w:val="00FF10CF"/>
    <w:rsid w:val="00FF1A6B"/>
    <w:rsid w:val="00FF2826"/>
    <w:rsid w:val="00FF2F59"/>
    <w:rsid w:val="00FF3407"/>
    <w:rsid w:val="00FF3BD8"/>
    <w:rsid w:val="00FF4054"/>
    <w:rsid w:val="00FF45F8"/>
    <w:rsid w:val="00FF50AF"/>
    <w:rsid w:val="00FF532A"/>
    <w:rsid w:val="00FF609B"/>
    <w:rsid w:val="00FF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09CEB"/>
  <w15:chartTrackingRefBased/>
  <w15:docId w15:val="{7A0CA0AC-53D9-4249-845B-A3AF22CE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206"/>
    <w:pPr>
      <w:widowControl w:val="0"/>
      <w:jc w:val="both"/>
    </w:pPr>
  </w:style>
  <w:style w:type="paragraph" w:styleId="1">
    <w:name w:val="heading 1"/>
    <w:basedOn w:val="a"/>
    <w:next w:val="a"/>
    <w:link w:val="10"/>
    <w:autoRedefine/>
    <w:uiPriority w:val="9"/>
    <w:rsid w:val="001759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5935"/>
    <w:rPr>
      <w:b/>
      <w:bCs/>
      <w:kern w:val="44"/>
      <w:sz w:val="44"/>
      <w:szCs w:val="44"/>
    </w:rPr>
  </w:style>
  <w:style w:type="paragraph" w:customStyle="1" w:styleId="A5">
    <w:name w:val="A5开正文"/>
    <w:link w:val="A50"/>
    <w:qFormat/>
    <w:rsid w:val="00803166"/>
    <w:pPr>
      <w:overflowPunct w:val="0"/>
      <w:topLinePunct/>
      <w:spacing w:before="60" w:after="60" w:line="400" w:lineRule="exact"/>
      <w:ind w:firstLineChars="200" w:firstLine="568"/>
      <w:jc w:val="both"/>
    </w:pPr>
    <w:rPr>
      <w:rFonts w:ascii="Times New Roman" w:eastAsia="宋体" w:hAnsi="Times New Roman"/>
      <w:spacing w:val="-8"/>
      <w:sz w:val="30"/>
    </w:rPr>
  </w:style>
  <w:style w:type="paragraph" w:customStyle="1" w:styleId="A51">
    <w:name w:val="A5书籍封面"/>
    <w:next w:val="A5"/>
    <w:link w:val="A52"/>
    <w:autoRedefine/>
    <w:rsid w:val="008E53FB"/>
    <w:pPr>
      <w:keepLines/>
      <w:widowControl w:val="0"/>
      <w:spacing w:before="2000" w:line="240" w:lineRule="atLeast"/>
      <w:jc w:val="center"/>
    </w:pPr>
    <w:rPr>
      <w:rFonts w:ascii="Times New Roman" w:eastAsia="华文新魏" w:hAnsi="Times New Roman"/>
      <w:b/>
      <w:sz w:val="100"/>
    </w:rPr>
  </w:style>
  <w:style w:type="character" w:customStyle="1" w:styleId="A50">
    <w:name w:val="A5开正文 字符"/>
    <w:basedOn w:val="a0"/>
    <w:link w:val="A5"/>
    <w:rsid w:val="00803166"/>
    <w:rPr>
      <w:rFonts w:ascii="Times New Roman" w:eastAsia="宋体" w:hAnsi="Times New Roman"/>
      <w:spacing w:val="-8"/>
      <w:sz w:val="30"/>
    </w:rPr>
  </w:style>
  <w:style w:type="paragraph" w:customStyle="1" w:styleId="A53">
    <w:name w:val="A5书籍副标"/>
    <w:next w:val="A5"/>
    <w:link w:val="A54"/>
    <w:autoRedefine/>
    <w:rsid w:val="008E53FB"/>
    <w:pPr>
      <w:keepLines/>
      <w:jc w:val="center"/>
    </w:pPr>
    <w:rPr>
      <w:rFonts w:ascii="Times New Roman" w:eastAsia="黑体" w:hAnsi="Times New Roman"/>
      <w:b/>
      <w:sz w:val="30"/>
      <w:szCs w:val="28"/>
    </w:rPr>
  </w:style>
  <w:style w:type="character" w:customStyle="1" w:styleId="A52">
    <w:name w:val="A5书籍封面 字符"/>
    <w:basedOn w:val="a0"/>
    <w:link w:val="A51"/>
    <w:rsid w:val="008E53FB"/>
    <w:rPr>
      <w:rFonts w:ascii="Times New Roman" w:eastAsia="华文新魏" w:hAnsi="Times New Roman"/>
      <w:b/>
      <w:sz w:val="100"/>
    </w:rPr>
  </w:style>
  <w:style w:type="paragraph" w:customStyle="1" w:styleId="A55">
    <w:name w:val="A5出版社"/>
    <w:next w:val="A5"/>
    <w:link w:val="A56"/>
    <w:autoRedefine/>
    <w:rsid w:val="008E53FB"/>
    <w:pPr>
      <w:widowControl w:val="0"/>
      <w:spacing w:before="2600"/>
      <w:jc w:val="center"/>
    </w:pPr>
    <w:rPr>
      <w:rFonts w:ascii="方正姚体" w:eastAsia="方正姚体" w:hAnsi="黑体"/>
      <w:b/>
      <w:bCs/>
      <w:spacing w:val="8"/>
      <w:sz w:val="28"/>
    </w:rPr>
  </w:style>
  <w:style w:type="character" w:customStyle="1" w:styleId="A54">
    <w:name w:val="A5书籍副标 字符"/>
    <w:basedOn w:val="A50"/>
    <w:link w:val="A53"/>
    <w:rsid w:val="008E53FB"/>
    <w:rPr>
      <w:rFonts w:ascii="Times New Roman" w:eastAsia="黑体" w:hAnsi="Times New Roman"/>
      <w:b/>
      <w:spacing w:val="-8"/>
      <w:sz w:val="30"/>
      <w:szCs w:val="28"/>
    </w:rPr>
  </w:style>
  <w:style w:type="paragraph" w:styleId="a3">
    <w:name w:val="header"/>
    <w:basedOn w:val="a"/>
    <w:link w:val="a4"/>
    <w:uiPriority w:val="99"/>
    <w:unhideWhenUsed/>
    <w:rsid w:val="00C32BDA"/>
    <w:pPr>
      <w:pBdr>
        <w:bottom w:val="single" w:sz="6" w:space="1" w:color="auto"/>
      </w:pBdr>
      <w:tabs>
        <w:tab w:val="center" w:pos="4153"/>
        <w:tab w:val="right" w:pos="8306"/>
      </w:tabs>
      <w:snapToGrid w:val="0"/>
      <w:jc w:val="center"/>
    </w:pPr>
    <w:rPr>
      <w:sz w:val="18"/>
      <w:szCs w:val="18"/>
    </w:rPr>
  </w:style>
  <w:style w:type="character" w:customStyle="1" w:styleId="A56">
    <w:name w:val="A5出版社 字符"/>
    <w:basedOn w:val="a0"/>
    <w:link w:val="A55"/>
    <w:rsid w:val="008E53FB"/>
    <w:rPr>
      <w:rFonts w:ascii="方正姚体" w:eastAsia="方正姚体" w:hAnsi="黑体"/>
      <w:b/>
      <w:bCs/>
      <w:spacing w:val="8"/>
      <w:sz w:val="28"/>
    </w:rPr>
  </w:style>
  <w:style w:type="character" w:customStyle="1" w:styleId="a4">
    <w:name w:val="页眉 字符"/>
    <w:basedOn w:val="a0"/>
    <w:link w:val="a3"/>
    <w:uiPriority w:val="99"/>
    <w:rsid w:val="00C32BDA"/>
    <w:rPr>
      <w:sz w:val="18"/>
      <w:szCs w:val="18"/>
    </w:rPr>
  </w:style>
  <w:style w:type="paragraph" w:styleId="a6">
    <w:name w:val="footer"/>
    <w:basedOn w:val="a"/>
    <w:link w:val="a7"/>
    <w:uiPriority w:val="99"/>
    <w:unhideWhenUsed/>
    <w:rsid w:val="00C32BDA"/>
    <w:pPr>
      <w:tabs>
        <w:tab w:val="center" w:pos="4153"/>
        <w:tab w:val="right" w:pos="8306"/>
      </w:tabs>
      <w:snapToGrid w:val="0"/>
      <w:jc w:val="left"/>
    </w:pPr>
    <w:rPr>
      <w:sz w:val="18"/>
      <w:szCs w:val="18"/>
    </w:rPr>
  </w:style>
  <w:style w:type="character" w:customStyle="1" w:styleId="a7">
    <w:name w:val="页脚 字符"/>
    <w:basedOn w:val="a0"/>
    <w:link w:val="a6"/>
    <w:uiPriority w:val="99"/>
    <w:rsid w:val="00C32BDA"/>
    <w:rPr>
      <w:sz w:val="18"/>
      <w:szCs w:val="18"/>
    </w:rPr>
  </w:style>
  <w:style w:type="paragraph" w:customStyle="1" w:styleId="A510">
    <w:name w:val="A5开1编"/>
    <w:next w:val="A5"/>
    <w:link w:val="A511"/>
    <w:autoRedefine/>
    <w:qFormat/>
    <w:rsid w:val="00E06167"/>
    <w:pPr>
      <w:keepLines/>
      <w:pageBreakBefore/>
      <w:spacing w:before="2400" w:after="280"/>
      <w:jc w:val="center"/>
    </w:pPr>
    <w:rPr>
      <w:rFonts w:ascii="Times New Roman" w:eastAsia="黑体" w:hAnsi="Times New Roman"/>
      <w:b/>
      <w:sz w:val="44"/>
    </w:rPr>
  </w:style>
  <w:style w:type="paragraph" w:customStyle="1" w:styleId="A512">
    <w:name w:val="A5开1章"/>
    <w:next w:val="A5"/>
    <w:link w:val="A513"/>
    <w:autoRedefine/>
    <w:qFormat/>
    <w:rsid w:val="00034D33"/>
    <w:pPr>
      <w:keepNext/>
      <w:keepLines/>
      <w:pageBreakBefore/>
      <w:tabs>
        <w:tab w:val="left" w:pos="420"/>
      </w:tabs>
      <w:spacing w:before="280" w:after="200"/>
      <w:jc w:val="center"/>
      <w:outlineLvl w:val="0"/>
    </w:pPr>
    <w:rPr>
      <w:rFonts w:ascii="Times New Roman" w:eastAsia="黑体" w:hAnsi="Times New Roman"/>
      <w:b/>
      <w:sz w:val="36"/>
    </w:rPr>
  </w:style>
  <w:style w:type="character" w:customStyle="1" w:styleId="A511">
    <w:name w:val="A5开1编 字符"/>
    <w:basedOn w:val="a0"/>
    <w:link w:val="A510"/>
    <w:rsid w:val="00E06167"/>
    <w:rPr>
      <w:rFonts w:ascii="Times New Roman" w:eastAsia="黑体" w:hAnsi="Times New Roman"/>
      <w:b/>
      <w:sz w:val="44"/>
    </w:rPr>
  </w:style>
  <w:style w:type="paragraph" w:customStyle="1" w:styleId="A520">
    <w:name w:val="A5开2"/>
    <w:next w:val="A5"/>
    <w:link w:val="A521"/>
    <w:autoRedefine/>
    <w:qFormat/>
    <w:rsid w:val="00DF01DD"/>
    <w:pPr>
      <w:keepNext/>
      <w:keepLines/>
      <w:spacing w:before="200" w:after="60"/>
      <w:jc w:val="center"/>
      <w:outlineLvl w:val="1"/>
    </w:pPr>
    <w:rPr>
      <w:rFonts w:ascii="Times New Roman" w:eastAsia="黑体" w:hAnsi="Times New Roman"/>
      <w:b/>
      <w:sz w:val="34"/>
    </w:rPr>
  </w:style>
  <w:style w:type="character" w:customStyle="1" w:styleId="A513">
    <w:name w:val="A5开1章 字符"/>
    <w:basedOn w:val="a0"/>
    <w:link w:val="A512"/>
    <w:rsid w:val="00034D33"/>
    <w:rPr>
      <w:rFonts w:ascii="Times New Roman" w:eastAsia="黑体" w:hAnsi="Times New Roman"/>
      <w:b/>
      <w:sz w:val="36"/>
    </w:rPr>
  </w:style>
  <w:style w:type="paragraph" w:customStyle="1" w:styleId="A530">
    <w:name w:val="A5开3"/>
    <w:next w:val="A5"/>
    <w:link w:val="A531"/>
    <w:autoRedefine/>
    <w:qFormat/>
    <w:rsid w:val="00C34B7C"/>
    <w:pPr>
      <w:keepNext/>
      <w:keepLines/>
      <w:spacing w:before="180" w:after="60"/>
      <w:jc w:val="center"/>
      <w:outlineLvl w:val="2"/>
    </w:pPr>
    <w:rPr>
      <w:rFonts w:ascii="Times New Roman" w:eastAsia="华文中宋" w:hAnsi="Times New Roman"/>
      <w:b/>
      <w:sz w:val="33"/>
      <w:szCs w:val="34"/>
    </w:rPr>
  </w:style>
  <w:style w:type="character" w:customStyle="1" w:styleId="A521">
    <w:name w:val="A5开2 字符"/>
    <w:basedOn w:val="a0"/>
    <w:link w:val="A520"/>
    <w:rsid w:val="00DF01DD"/>
    <w:rPr>
      <w:rFonts w:ascii="Times New Roman" w:eastAsia="黑体" w:hAnsi="Times New Roman"/>
      <w:b/>
      <w:sz w:val="34"/>
    </w:rPr>
  </w:style>
  <w:style w:type="paragraph" w:customStyle="1" w:styleId="A540">
    <w:name w:val="A5开4"/>
    <w:next w:val="A5"/>
    <w:link w:val="A541"/>
    <w:autoRedefine/>
    <w:qFormat/>
    <w:rsid w:val="00D15173"/>
    <w:pPr>
      <w:keepNext/>
      <w:keepLines/>
      <w:spacing w:before="160" w:after="60"/>
      <w:outlineLvl w:val="3"/>
    </w:pPr>
    <w:rPr>
      <w:rFonts w:ascii="Times New Roman" w:eastAsia="黑体" w:hAnsi="Times New Roman"/>
      <w:b/>
      <w:sz w:val="31"/>
    </w:rPr>
  </w:style>
  <w:style w:type="character" w:customStyle="1" w:styleId="A531">
    <w:name w:val="A5开3 字符"/>
    <w:basedOn w:val="a0"/>
    <w:link w:val="A530"/>
    <w:rsid w:val="00C34B7C"/>
    <w:rPr>
      <w:rFonts w:ascii="Times New Roman" w:eastAsia="华文中宋" w:hAnsi="Times New Roman"/>
      <w:b/>
      <w:sz w:val="33"/>
      <w:szCs w:val="34"/>
    </w:rPr>
  </w:style>
  <w:style w:type="paragraph" w:customStyle="1" w:styleId="A550">
    <w:name w:val="A5开5"/>
    <w:next w:val="A5"/>
    <w:link w:val="A551"/>
    <w:autoRedefine/>
    <w:qFormat/>
    <w:rsid w:val="00B37CD2"/>
    <w:pPr>
      <w:keepNext/>
      <w:keepLines/>
      <w:spacing w:before="140" w:after="60"/>
      <w:outlineLvl w:val="4"/>
    </w:pPr>
    <w:rPr>
      <w:rFonts w:ascii="Times New Roman" w:eastAsia="黑体" w:hAnsi="Times New Roman"/>
      <w:b/>
      <w:sz w:val="32"/>
    </w:rPr>
  </w:style>
  <w:style w:type="character" w:customStyle="1" w:styleId="A541">
    <w:name w:val="A5开4 字符"/>
    <w:basedOn w:val="A50"/>
    <w:link w:val="A540"/>
    <w:rsid w:val="00D15173"/>
    <w:rPr>
      <w:rFonts w:ascii="Times New Roman" w:eastAsia="黑体" w:hAnsi="Times New Roman"/>
      <w:b/>
      <w:spacing w:val="-8"/>
      <w:sz w:val="31"/>
    </w:rPr>
  </w:style>
  <w:style w:type="paragraph" w:customStyle="1" w:styleId="A560">
    <w:name w:val="A5开6"/>
    <w:next w:val="A5"/>
    <w:link w:val="A561"/>
    <w:autoRedefine/>
    <w:qFormat/>
    <w:rsid w:val="00B37CD2"/>
    <w:pPr>
      <w:keepNext/>
      <w:keepLines/>
      <w:spacing w:before="120" w:after="60"/>
      <w:outlineLvl w:val="5"/>
    </w:pPr>
    <w:rPr>
      <w:rFonts w:ascii="Times New Roman" w:eastAsia="黑体" w:hAnsi="Times New Roman"/>
      <w:b/>
      <w:bCs/>
      <w:sz w:val="31"/>
      <w:szCs w:val="21"/>
    </w:rPr>
  </w:style>
  <w:style w:type="character" w:customStyle="1" w:styleId="A551">
    <w:name w:val="A5开5 字符"/>
    <w:basedOn w:val="a0"/>
    <w:link w:val="A550"/>
    <w:rsid w:val="00B37CD2"/>
    <w:rPr>
      <w:rFonts w:ascii="Times New Roman" w:eastAsia="黑体" w:hAnsi="Times New Roman"/>
      <w:b/>
      <w:sz w:val="32"/>
    </w:rPr>
  </w:style>
  <w:style w:type="paragraph" w:customStyle="1" w:styleId="A57">
    <w:name w:val="A5开7"/>
    <w:next w:val="A5"/>
    <w:link w:val="A570"/>
    <w:autoRedefine/>
    <w:qFormat/>
    <w:rsid w:val="00B37CD2"/>
    <w:pPr>
      <w:keepNext/>
      <w:keepLines/>
      <w:spacing w:before="100" w:after="60"/>
      <w:outlineLvl w:val="6"/>
    </w:pPr>
    <w:rPr>
      <w:rFonts w:ascii="Times New Roman" w:eastAsia="黑体" w:hAnsi="Times New Roman"/>
      <w:b/>
      <w:sz w:val="30"/>
    </w:rPr>
  </w:style>
  <w:style w:type="character" w:customStyle="1" w:styleId="A561">
    <w:name w:val="A5开6 字符"/>
    <w:basedOn w:val="a0"/>
    <w:link w:val="A560"/>
    <w:rsid w:val="00B37CD2"/>
    <w:rPr>
      <w:rFonts w:ascii="Times New Roman" w:eastAsia="黑体" w:hAnsi="Times New Roman"/>
      <w:b/>
      <w:bCs/>
      <w:sz w:val="31"/>
      <w:szCs w:val="21"/>
    </w:rPr>
  </w:style>
  <w:style w:type="paragraph" w:customStyle="1" w:styleId="A58">
    <w:name w:val="A5开8"/>
    <w:next w:val="A5"/>
    <w:link w:val="A580"/>
    <w:autoRedefine/>
    <w:qFormat/>
    <w:rsid w:val="00B37CD2"/>
    <w:pPr>
      <w:keepNext/>
      <w:keepLines/>
      <w:spacing w:before="100" w:after="60"/>
      <w:outlineLvl w:val="7"/>
    </w:pPr>
    <w:rPr>
      <w:rFonts w:ascii="Times New Roman" w:eastAsia="黑体" w:hAnsi="Times New Roman"/>
      <w:bCs/>
      <w:sz w:val="30"/>
    </w:rPr>
  </w:style>
  <w:style w:type="character" w:customStyle="1" w:styleId="A570">
    <w:name w:val="A5开7 字符"/>
    <w:basedOn w:val="a0"/>
    <w:link w:val="A57"/>
    <w:rsid w:val="00B37CD2"/>
    <w:rPr>
      <w:rFonts w:ascii="Times New Roman" w:eastAsia="黑体" w:hAnsi="Times New Roman"/>
      <w:b/>
      <w:sz w:val="30"/>
    </w:rPr>
  </w:style>
  <w:style w:type="paragraph" w:customStyle="1" w:styleId="A59">
    <w:name w:val="A5开9"/>
    <w:next w:val="A5"/>
    <w:link w:val="A590"/>
    <w:autoRedefine/>
    <w:qFormat/>
    <w:rsid w:val="00B37CD2"/>
    <w:pPr>
      <w:keepNext/>
      <w:keepLines/>
      <w:spacing w:before="100" w:after="60"/>
      <w:outlineLvl w:val="8"/>
    </w:pPr>
    <w:rPr>
      <w:rFonts w:ascii="Times New Roman" w:eastAsia="华文中宋" w:hAnsi="Times New Roman"/>
      <w:bCs/>
      <w:sz w:val="30"/>
    </w:rPr>
  </w:style>
  <w:style w:type="character" w:customStyle="1" w:styleId="A580">
    <w:name w:val="A5开8 字符"/>
    <w:basedOn w:val="a0"/>
    <w:link w:val="A58"/>
    <w:rsid w:val="00B37CD2"/>
    <w:rPr>
      <w:rFonts w:ascii="Times New Roman" w:eastAsia="黑体" w:hAnsi="Times New Roman"/>
      <w:bCs/>
      <w:sz w:val="30"/>
    </w:rPr>
  </w:style>
  <w:style w:type="paragraph" w:customStyle="1" w:styleId="a8">
    <w:name w:val="居中黑标题"/>
    <w:basedOn w:val="A5"/>
    <w:next w:val="A5"/>
    <w:link w:val="a9"/>
    <w:qFormat/>
    <w:rsid w:val="0006450C"/>
    <w:pPr>
      <w:keepNext/>
      <w:keepLines/>
      <w:overflowPunct/>
      <w:spacing w:line="240" w:lineRule="auto"/>
      <w:ind w:firstLineChars="0" w:firstLine="0"/>
      <w:jc w:val="center"/>
    </w:pPr>
    <w:rPr>
      <w:rFonts w:eastAsia="黑体"/>
      <w:spacing w:val="0"/>
      <w:sz w:val="34"/>
    </w:rPr>
  </w:style>
  <w:style w:type="character" w:customStyle="1" w:styleId="A590">
    <w:name w:val="A5开9 字符"/>
    <w:basedOn w:val="a0"/>
    <w:link w:val="A59"/>
    <w:rsid w:val="00B37CD2"/>
    <w:rPr>
      <w:rFonts w:ascii="Times New Roman" w:eastAsia="华文中宋" w:hAnsi="Times New Roman"/>
      <w:bCs/>
      <w:sz w:val="30"/>
    </w:rPr>
  </w:style>
  <w:style w:type="character" w:customStyle="1" w:styleId="a9">
    <w:name w:val="居中黑标题 字符"/>
    <w:basedOn w:val="A50"/>
    <w:link w:val="a8"/>
    <w:rsid w:val="0006450C"/>
    <w:rPr>
      <w:rFonts w:ascii="Times New Roman" w:eastAsia="黑体" w:hAnsi="Times New Roman"/>
      <w:spacing w:val="-8"/>
      <w:sz w:val="34"/>
    </w:rPr>
  </w:style>
  <w:style w:type="paragraph" w:customStyle="1" w:styleId="aa">
    <w:name w:val="居中仿宋"/>
    <w:basedOn w:val="A5"/>
    <w:next w:val="A5"/>
    <w:link w:val="ab"/>
    <w:autoRedefine/>
    <w:qFormat/>
    <w:rsid w:val="00EE7B07"/>
    <w:pPr>
      <w:keepNext/>
      <w:keepLines/>
      <w:overflowPunct/>
      <w:ind w:firstLineChars="0" w:firstLine="0"/>
      <w:jc w:val="center"/>
    </w:pPr>
    <w:rPr>
      <w:rFonts w:eastAsia="仿宋"/>
      <w:spacing w:val="0"/>
    </w:rPr>
  </w:style>
  <w:style w:type="character" w:customStyle="1" w:styleId="ab">
    <w:name w:val="居中仿宋 字符"/>
    <w:basedOn w:val="A50"/>
    <w:link w:val="aa"/>
    <w:rsid w:val="00EE7B07"/>
    <w:rPr>
      <w:rFonts w:ascii="Times New Roman" w:eastAsia="仿宋" w:hAnsi="Times New Roman"/>
      <w:spacing w:val="-8"/>
      <w:sz w:val="30"/>
    </w:rPr>
  </w:style>
  <w:style w:type="character" w:styleId="ac">
    <w:name w:val="Hyperlink"/>
    <w:basedOn w:val="a0"/>
    <w:uiPriority w:val="99"/>
    <w:unhideWhenUsed/>
    <w:rsid w:val="00423E1A"/>
    <w:rPr>
      <w:color w:val="0563C1" w:themeColor="hyperlink"/>
      <w:u w:val="single"/>
    </w:rPr>
  </w:style>
  <w:style w:type="paragraph" w:customStyle="1" w:styleId="ad">
    <w:name w:val="古诗正文"/>
    <w:basedOn w:val="A5"/>
    <w:next w:val="A5"/>
    <w:link w:val="ae"/>
    <w:autoRedefine/>
    <w:qFormat/>
    <w:rsid w:val="000407FF"/>
    <w:pPr>
      <w:keepNext/>
      <w:keepLines/>
      <w:overflowPunct/>
      <w:spacing w:before="100" w:line="360" w:lineRule="exact"/>
      <w:ind w:firstLineChars="400" w:firstLine="1136"/>
    </w:pPr>
    <w:rPr>
      <w:rFonts w:eastAsia="楷体"/>
    </w:rPr>
  </w:style>
  <w:style w:type="character" w:customStyle="1" w:styleId="ae">
    <w:name w:val="古诗正文 字符"/>
    <w:basedOn w:val="A50"/>
    <w:link w:val="ad"/>
    <w:rsid w:val="000407FF"/>
    <w:rPr>
      <w:rFonts w:ascii="Times New Roman" w:eastAsia="楷体" w:hAnsi="Times New Roman"/>
      <w:spacing w:val="-8"/>
      <w:sz w:val="30"/>
    </w:rPr>
  </w:style>
  <w:style w:type="paragraph" w:customStyle="1" w:styleId="af">
    <w:name w:val="现代诗正文"/>
    <w:basedOn w:val="ad"/>
    <w:next w:val="A5"/>
    <w:link w:val="af0"/>
    <w:autoRedefine/>
    <w:qFormat/>
    <w:rsid w:val="00682ABE"/>
    <w:pPr>
      <w:keepNext w:val="0"/>
      <w:spacing w:line="400" w:lineRule="exact"/>
      <w:ind w:firstLineChars="200" w:firstLine="568"/>
    </w:pPr>
  </w:style>
  <w:style w:type="character" w:customStyle="1" w:styleId="af0">
    <w:name w:val="现代诗正文 字符"/>
    <w:basedOn w:val="ae"/>
    <w:link w:val="af"/>
    <w:rsid w:val="00682ABE"/>
    <w:rPr>
      <w:rFonts w:ascii="Times New Roman" w:eastAsia="楷体" w:hAnsi="Times New Roman"/>
      <w:spacing w:val="-8"/>
      <w:sz w:val="30"/>
    </w:rPr>
  </w:style>
  <w:style w:type="paragraph" w:customStyle="1" w:styleId="af1">
    <w:name w:val="红色黑体"/>
    <w:basedOn w:val="af2"/>
    <w:link w:val="af3"/>
    <w:qFormat/>
    <w:rsid w:val="00F75C43"/>
    <w:rPr>
      <w:color w:val="FF0000"/>
    </w:rPr>
  </w:style>
  <w:style w:type="character" w:customStyle="1" w:styleId="af3">
    <w:name w:val="红色黑体 字符"/>
    <w:basedOn w:val="af4"/>
    <w:link w:val="af1"/>
    <w:rsid w:val="00F75C43"/>
    <w:rPr>
      <w:rFonts w:ascii="Times New Roman" w:eastAsia="黑体" w:hAnsi="Times New Roman"/>
      <w:color w:val="FF0000"/>
      <w:spacing w:val="-8"/>
      <w:sz w:val="30"/>
    </w:rPr>
  </w:style>
  <w:style w:type="paragraph" w:customStyle="1" w:styleId="af5">
    <w:name w:val="悬挂正文"/>
    <w:basedOn w:val="A5"/>
    <w:next w:val="A5"/>
    <w:link w:val="af6"/>
    <w:autoRedefine/>
    <w:qFormat/>
    <w:rsid w:val="00A83AF9"/>
    <w:pPr>
      <w:ind w:left="568" w:hangingChars="200" w:hanging="568"/>
    </w:pPr>
  </w:style>
  <w:style w:type="character" w:customStyle="1" w:styleId="af6">
    <w:name w:val="悬挂正文 字符"/>
    <w:basedOn w:val="A50"/>
    <w:link w:val="af5"/>
    <w:rsid w:val="00A83AF9"/>
    <w:rPr>
      <w:rFonts w:ascii="Times New Roman" w:eastAsia="宋体" w:hAnsi="Times New Roman"/>
      <w:spacing w:val="-8"/>
      <w:sz w:val="30"/>
    </w:rPr>
  </w:style>
  <w:style w:type="paragraph" w:styleId="TOC1">
    <w:name w:val="toc 1"/>
    <w:basedOn w:val="a"/>
    <w:next w:val="a"/>
    <w:autoRedefine/>
    <w:uiPriority w:val="39"/>
    <w:unhideWhenUsed/>
    <w:rsid w:val="00AC2ACB"/>
  </w:style>
  <w:style w:type="paragraph" w:customStyle="1" w:styleId="af7">
    <w:name w:val="书名标题"/>
    <w:basedOn w:val="a"/>
    <w:next w:val="af8"/>
    <w:link w:val="af9"/>
    <w:autoRedefine/>
    <w:qFormat/>
    <w:rsid w:val="00391961"/>
    <w:pPr>
      <w:widowControl/>
      <w:overflowPunct w:val="0"/>
      <w:spacing w:line="600" w:lineRule="exact"/>
      <w:jc w:val="center"/>
    </w:pPr>
    <w:rPr>
      <w:rFonts w:ascii="Times New Roman" w:eastAsia="华文中宋" w:hAnsi="Times New Roman"/>
      <w:b/>
      <w:bCs/>
      <w:spacing w:val="-8"/>
      <w:sz w:val="60"/>
      <w:szCs w:val="72"/>
    </w:rPr>
  </w:style>
  <w:style w:type="character" w:customStyle="1" w:styleId="af9">
    <w:name w:val="书名标题 字符"/>
    <w:basedOn w:val="a0"/>
    <w:link w:val="af7"/>
    <w:rsid w:val="00391961"/>
    <w:rPr>
      <w:rFonts w:ascii="Times New Roman" w:eastAsia="华文中宋" w:hAnsi="Times New Roman"/>
      <w:b/>
      <w:bCs/>
      <w:spacing w:val="-8"/>
      <w:sz w:val="60"/>
      <w:szCs w:val="72"/>
    </w:rPr>
  </w:style>
  <w:style w:type="paragraph" w:styleId="TOC2">
    <w:name w:val="toc 2"/>
    <w:basedOn w:val="a"/>
    <w:next w:val="a"/>
    <w:autoRedefine/>
    <w:uiPriority w:val="39"/>
    <w:unhideWhenUsed/>
    <w:rsid w:val="00AC2ACB"/>
    <w:pPr>
      <w:ind w:leftChars="200" w:left="420"/>
    </w:pPr>
  </w:style>
  <w:style w:type="paragraph" w:styleId="afa">
    <w:name w:val="footnote text"/>
    <w:basedOn w:val="a"/>
    <w:link w:val="afb"/>
    <w:uiPriority w:val="99"/>
    <w:semiHidden/>
    <w:unhideWhenUsed/>
    <w:rsid w:val="00A10C76"/>
    <w:pPr>
      <w:snapToGrid w:val="0"/>
      <w:jc w:val="left"/>
    </w:pPr>
    <w:rPr>
      <w:sz w:val="18"/>
      <w:szCs w:val="18"/>
    </w:rPr>
  </w:style>
  <w:style w:type="character" w:customStyle="1" w:styleId="afb">
    <w:name w:val="脚注文本 字符"/>
    <w:basedOn w:val="a0"/>
    <w:link w:val="afa"/>
    <w:uiPriority w:val="99"/>
    <w:semiHidden/>
    <w:rsid w:val="00A10C76"/>
    <w:rPr>
      <w:sz w:val="18"/>
      <w:szCs w:val="18"/>
    </w:rPr>
  </w:style>
  <w:style w:type="character" w:styleId="afc">
    <w:name w:val="footnote reference"/>
    <w:basedOn w:val="a0"/>
    <w:uiPriority w:val="99"/>
    <w:semiHidden/>
    <w:unhideWhenUsed/>
    <w:rsid w:val="00A10C76"/>
    <w:rPr>
      <w:vertAlign w:val="superscript"/>
    </w:rPr>
  </w:style>
  <w:style w:type="paragraph" w:customStyle="1" w:styleId="afd">
    <w:name w:val="脚注"/>
    <w:basedOn w:val="afa"/>
    <w:link w:val="afe"/>
    <w:autoRedefine/>
    <w:qFormat/>
    <w:rsid w:val="000A5642"/>
    <w:pPr>
      <w:keepNext/>
      <w:keepLines/>
      <w:widowControl/>
      <w:overflowPunct w:val="0"/>
      <w:topLinePunct/>
      <w:ind w:firstLineChars="200" w:firstLine="200"/>
      <w:jc w:val="both"/>
      <w:textAlignment w:val="center"/>
    </w:pPr>
    <w:rPr>
      <w:rFonts w:ascii="幼圆" w:eastAsia="幼圆"/>
      <w:sz w:val="26"/>
      <w:szCs w:val="26"/>
    </w:rPr>
  </w:style>
  <w:style w:type="character" w:customStyle="1" w:styleId="afe">
    <w:name w:val="脚注 字符"/>
    <w:basedOn w:val="afb"/>
    <w:link w:val="afd"/>
    <w:rsid w:val="000A5642"/>
    <w:rPr>
      <w:rFonts w:ascii="幼圆" w:eastAsia="幼圆"/>
      <w:sz w:val="26"/>
      <w:szCs w:val="26"/>
    </w:rPr>
  </w:style>
  <w:style w:type="paragraph" w:styleId="TOC3">
    <w:name w:val="toc 3"/>
    <w:basedOn w:val="a"/>
    <w:next w:val="a"/>
    <w:autoRedefine/>
    <w:uiPriority w:val="39"/>
    <w:unhideWhenUsed/>
    <w:rsid w:val="00AC2ACB"/>
    <w:pPr>
      <w:ind w:leftChars="400" w:left="840"/>
    </w:pPr>
  </w:style>
  <w:style w:type="paragraph" w:styleId="TOC4">
    <w:name w:val="toc 4"/>
    <w:basedOn w:val="a"/>
    <w:next w:val="a"/>
    <w:autoRedefine/>
    <w:uiPriority w:val="39"/>
    <w:unhideWhenUsed/>
    <w:rsid w:val="00AC2ACB"/>
    <w:pPr>
      <w:ind w:leftChars="600" w:left="1260"/>
    </w:pPr>
  </w:style>
  <w:style w:type="paragraph" w:customStyle="1" w:styleId="aff">
    <w:name w:val="红色楷体"/>
    <w:basedOn w:val="A5"/>
    <w:link w:val="aff0"/>
    <w:qFormat/>
    <w:rsid w:val="00905F6D"/>
    <w:rPr>
      <w:rFonts w:eastAsia="楷体"/>
      <w:color w:val="FF0000"/>
    </w:rPr>
  </w:style>
  <w:style w:type="character" w:customStyle="1" w:styleId="aff0">
    <w:name w:val="红色楷体 字符"/>
    <w:basedOn w:val="A50"/>
    <w:link w:val="aff"/>
    <w:rsid w:val="00905F6D"/>
    <w:rPr>
      <w:rFonts w:ascii="Times New Roman" w:eastAsia="楷体" w:hAnsi="Times New Roman"/>
      <w:color w:val="FF0000"/>
      <w:spacing w:val="-8"/>
      <w:sz w:val="30"/>
    </w:rPr>
  </w:style>
  <w:style w:type="paragraph" w:customStyle="1" w:styleId="af8">
    <w:name w:val="书名副标题"/>
    <w:basedOn w:val="a"/>
    <w:link w:val="aff1"/>
    <w:autoRedefine/>
    <w:qFormat/>
    <w:rsid w:val="00391961"/>
    <w:pPr>
      <w:spacing w:line="400" w:lineRule="exact"/>
      <w:jc w:val="center"/>
    </w:pPr>
    <w:rPr>
      <w:rFonts w:ascii="Times New Roman" w:eastAsia="华文宋体" w:hAnsi="Times New Roman" w:cs="+mn-cs"/>
      <w:color w:val="000000"/>
      <w:kern w:val="16"/>
      <w:sz w:val="32"/>
      <w:szCs w:val="32"/>
    </w:rPr>
  </w:style>
  <w:style w:type="character" w:customStyle="1" w:styleId="aff1">
    <w:name w:val="书名副标题 字符"/>
    <w:basedOn w:val="a0"/>
    <w:link w:val="af8"/>
    <w:rsid w:val="00391961"/>
    <w:rPr>
      <w:rFonts w:ascii="Times New Roman" w:eastAsia="华文宋体" w:hAnsi="Times New Roman" w:cs="+mn-cs"/>
      <w:color w:val="000000"/>
      <w:kern w:val="16"/>
      <w:sz w:val="32"/>
      <w:szCs w:val="32"/>
    </w:rPr>
  </w:style>
  <w:style w:type="paragraph" w:customStyle="1" w:styleId="aff2">
    <w:name w:val="楷体"/>
    <w:basedOn w:val="A5"/>
    <w:link w:val="aff3"/>
    <w:qFormat/>
    <w:rsid w:val="00581515"/>
    <w:rPr>
      <w:rFonts w:eastAsia="楷体"/>
    </w:rPr>
  </w:style>
  <w:style w:type="character" w:customStyle="1" w:styleId="aff3">
    <w:name w:val="楷体 字符"/>
    <w:basedOn w:val="A50"/>
    <w:link w:val="aff2"/>
    <w:rsid w:val="00581515"/>
    <w:rPr>
      <w:rFonts w:ascii="Times New Roman" w:eastAsia="楷体" w:hAnsi="Times New Roman"/>
      <w:spacing w:val="-8"/>
      <w:sz w:val="30"/>
    </w:rPr>
  </w:style>
  <w:style w:type="paragraph" w:customStyle="1" w:styleId="af2">
    <w:name w:val="黑体"/>
    <w:basedOn w:val="A5"/>
    <w:link w:val="af4"/>
    <w:qFormat/>
    <w:rsid w:val="00E104B3"/>
    <w:rPr>
      <w:rFonts w:eastAsia="黑体"/>
    </w:rPr>
  </w:style>
  <w:style w:type="character" w:customStyle="1" w:styleId="af4">
    <w:name w:val="黑体 字符"/>
    <w:basedOn w:val="A50"/>
    <w:link w:val="af2"/>
    <w:rsid w:val="00E104B3"/>
    <w:rPr>
      <w:rFonts w:ascii="Times New Roman" w:eastAsia="黑体" w:hAnsi="Times New Roman"/>
      <w:spacing w:val="-8"/>
      <w:sz w:val="30"/>
    </w:rPr>
  </w:style>
  <w:style w:type="paragraph" w:customStyle="1" w:styleId="aff4">
    <w:name w:val="华文中宋"/>
    <w:basedOn w:val="A5"/>
    <w:link w:val="aff5"/>
    <w:autoRedefine/>
    <w:qFormat/>
    <w:rsid w:val="005658CE"/>
    <w:rPr>
      <w:rFonts w:eastAsia="华文中宋"/>
    </w:rPr>
  </w:style>
  <w:style w:type="character" w:customStyle="1" w:styleId="aff5">
    <w:name w:val="华文中宋 字符"/>
    <w:basedOn w:val="A50"/>
    <w:link w:val="aff4"/>
    <w:rsid w:val="005658CE"/>
    <w:rPr>
      <w:rFonts w:ascii="Times New Roman" w:eastAsia="华文中宋" w:hAnsi="Times New Roman"/>
      <w:spacing w:val="-8"/>
      <w:sz w:val="30"/>
    </w:rPr>
  </w:style>
  <w:style w:type="paragraph" w:customStyle="1" w:styleId="aff6">
    <w:name w:val="仿宋"/>
    <w:basedOn w:val="A5"/>
    <w:link w:val="aff7"/>
    <w:autoRedefine/>
    <w:qFormat/>
    <w:rsid w:val="005A3875"/>
    <w:rPr>
      <w:rFonts w:eastAsia="仿宋"/>
    </w:rPr>
  </w:style>
  <w:style w:type="character" w:customStyle="1" w:styleId="aff7">
    <w:name w:val="仿宋 字符"/>
    <w:basedOn w:val="A50"/>
    <w:link w:val="aff6"/>
    <w:rsid w:val="005A3875"/>
    <w:rPr>
      <w:rFonts w:ascii="Times New Roman" w:eastAsia="仿宋" w:hAnsi="Times New Roman"/>
      <w:spacing w:val="-8"/>
      <w:sz w:val="30"/>
    </w:rPr>
  </w:style>
  <w:style w:type="paragraph" w:customStyle="1" w:styleId="aff8">
    <w:name w:val="落款"/>
    <w:basedOn w:val="A5"/>
    <w:next w:val="A5"/>
    <w:link w:val="aff9"/>
    <w:autoRedefine/>
    <w:qFormat/>
    <w:rsid w:val="006B44E9"/>
    <w:pPr>
      <w:spacing w:before="800" w:after="800"/>
      <w:jc w:val="right"/>
    </w:pPr>
    <w:rPr>
      <w:rFonts w:eastAsia="仿宋"/>
    </w:rPr>
  </w:style>
  <w:style w:type="character" w:customStyle="1" w:styleId="aff9">
    <w:name w:val="落款 字符"/>
    <w:basedOn w:val="A50"/>
    <w:link w:val="aff8"/>
    <w:rsid w:val="006B44E9"/>
    <w:rPr>
      <w:rFonts w:ascii="Times New Roman" w:eastAsia="仿宋" w:hAnsi="Times New Roman"/>
      <w:spacing w:val="-8"/>
      <w:sz w:val="30"/>
    </w:rPr>
  </w:style>
  <w:style w:type="paragraph" w:styleId="TOC5">
    <w:name w:val="toc 5"/>
    <w:basedOn w:val="a"/>
    <w:next w:val="a"/>
    <w:autoRedefine/>
    <w:uiPriority w:val="39"/>
    <w:unhideWhenUsed/>
    <w:rsid w:val="00AC2ACB"/>
    <w:pPr>
      <w:ind w:leftChars="800" w:left="1680"/>
    </w:pPr>
  </w:style>
  <w:style w:type="paragraph" w:styleId="TOC6">
    <w:name w:val="toc 6"/>
    <w:basedOn w:val="a"/>
    <w:next w:val="a"/>
    <w:autoRedefine/>
    <w:uiPriority w:val="39"/>
    <w:unhideWhenUsed/>
    <w:rsid w:val="00AC2ACB"/>
    <w:pPr>
      <w:ind w:leftChars="1000" w:left="2100"/>
    </w:pPr>
  </w:style>
  <w:style w:type="paragraph" w:styleId="TOC7">
    <w:name w:val="toc 7"/>
    <w:basedOn w:val="a"/>
    <w:next w:val="a"/>
    <w:autoRedefine/>
    <w:uiPriority w:val="39"/>
    <w:unhideWhenUsed/>
    <w:rsid w:val="00AC2ACB"/>
    <w:pPr>
      <w:ind w:leftChars="1200" w:left="2520"/>
    </w:pPr>
  </w:style>
  <w:style w:type="paragraph" w:styleId="TOC8">
    <w:name w:val="toc 8"/>
    <w:basedOn w:val="a"/>
    <w:next w:val="a"/>
    <w:autoRedefine/>
    <w:uiPriority w:val="39"/>
    <w:unhideWhenUsed/>
    <w:rsid w:val="00AC2ACB"/>
    <w:pPr>
      <w:ind w:leftChars="1400" w:left="2940"/>
    </w:pPr>
  </w:style>
  <w:style w:type="paragraph" w:styleId="TOC9">
    <w:name w:val="toc 9"/>
    <w:basedOn w:val="a"/>
    <w:next w:val="a"/>
    <w:autoRedefine/>
    <w:uiPriority w:val="39"/>
    <w:unhideWhenUsed/>
    <w:rsid w:val="00AC2ACB"/>
    <w:pPr>
      <w:ind w:leftChars="1600" w:left="3360"/>
    </w:pPr>
  </w:style>
  <w:style w:type="paragraph" w:customStyle="1" w:styleId="A522">
    <w:name w:val="A5开2分页"/>
    <w:basedOn w:val="A520"/>
    <w:next w:val="A5"/>
    <w:link w:val="A523"/>
    <w:autoRedefine/>
    <w:qFormat/>
    <w:rsid w:val="00CB660C"/>
    <w:pPr>
      <w:pageBreakBefore/>
    </w:pPr>
  </w:style>
  <w:style w:type="character" w:customStyle="1" w:styleId="A523">
    <w:name w:val="A5开2分页 字符"/>
    <w:basedOn w:val="A521"/>
    <w:link w:val="A522"/>
    <w:rsid w:val="00CB660C"/>
    <w:rPr>
      <w:rFonts w:ascii="Times New Roman" w:eastAsia="黑体" w:hAnsi="Times New Roman"/>
      <w:b/>
      <w:sz w:val="34"/>
    </w:rPr>
  </w:style>
  <w:style w:type="character" w:styleId="affa">
    <w:name w:val="Unresolved Mention"/>
    <w:basedOn w:val="a0"/>
    <w:uiPriority w:val="99"/>
    <w:semiHidden/>
    <w:unhideWhenUsed/>
    <w:rsid w:val="00121D7E"/>
    <w:rPr>
      <w:color w:val="605E5C"/>
      <w:shd w:val="clear" w:color="auto" w:fill="E1DFDD"/>
    </w:rPr>
  </w:style>
  <w:style w:type="paragraph" w:customStyle="1" w:styleId="A532">
    <w:name w:val="A5开3分页"/>
    <w:basedOn w:val="A530"/>
    <w:link w:val="A533"/>
    <w:autoRedefine/>
    <w:qFormat/>
    <w:rsid w:val="001F032E"/>
    <w:pPr>
      <w:pageBreakBefore/>
    </w:pPr>
  </w:style>
  <w:style w:type="character" w:customStyle="1" w:styleId="A533">
    <w:name w:val="A5开3分页 字符"/>
    <w:basedOn w:val="A531"/>
    <w:link w:val="A532"/>
    <w:rsid w:val="001F032E"/>
    <w:rPr>
      <w:rFonts w:ascii="Times New Roman" w:eastAsia="华文中宋" w:hAnsi="Times New Roman"/>
      <w:b/>
      <w:sz w:val="33"/>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265">
      <w:bodyDiv w:val="1"/>
      <w:marLeft w:val="0"/>
      <w:marRight w:val="0"/>
      <w:marTop w:val="0"/>
      <w:marBottom w:val="0"/>
      <w:divBdr>
        <w:top w:val="none" w:sz="0" w:space="0" w:color="auto"/>
        <w:left w:val="none" w:sz="0" w:space="0" w:color="auto"/>
        <w:bottom w:val="none" w:sz="0" w:space="0" w:color="auto"/>
        <w:right w:val="none" w:sz="0" w:space="0" w:color="auto"/>
      </w:divBdr>
    </w:div>
    <w:div w:id="183177161">
      <w:bodyDiv w:val="1"/>
      <w:marLeft w:val="0"/>
      <w:marRight w:val="0"/>
      <w:marTop w:val="0"/>
      <w:marBottom w:val="0"/>
      <w:divBdr>
        <w:top w:val="none" w:sz="0" w:space="0" w:color="auto"/>
        <w:left w:val="none" w:sz="0" w:space="0" w:color="auto"/>
        <w:bottom w:val="none" w:sz="0" w:space="0" w:color="auto"/>
        <w:right w:val="none" w:sz="0" w:space="0" w:color="auto"/>
      </w:divBdr>
      <w:divsChild>
        <w:div w:id="979532535">
          <w:marLeft w:val="0"/>
          <w:marRight w:val="0"/>
          <w:marTop w:val="0"/>
          <w:marBottom w:val="0"/>
          <w:divBdr>
            <w:top w:val="none" w:sz="0" w:space="0" w:color="auto"/>
            <w:left w:val="none" w:sz="0" w:space="0" w:color="auto"/>
            <w:bottom w:val="none" w:sz="0" w:space="0" w:color="auto"/>
            <w:right w:val="none" w:sz="0" w:space="0" w:color="auto"/>
          </w:divBdr>
        </w:div>
      </w:divsChild>
    </w:div>
    <w:div w:id="592207555">
      <w:bodyDiv w:val="1"/>
      <w:marLeft w:val="0"/>
      <w:marRight w:val="0"/>
      <w:marTop w:val="0"/>
      <w:marBottom w:val="0"/>
      <w:divBdr>
        <w:top w:val="none" w:sz="0" w:space="0" w:color="auto"/>
        <w:left w:val="none" w:sz="0" w:space="0" w:color="auto"/>
        <w:bottom w:val="none" w:sz="0" w:space="0" w:color="auto"/>
        <w:right w:val="none" w:sz="0" w:space="0" w:color="auto"/>
      </w:divBdr>
    </w:div>
    <w:div w:id="1871140133">
      <w:bodyDiv w:val="1"/>
      <w:marLeft w:val="0"/>
      <w:marRight w:val="0"/>
      <w:marTop w:val="0"/>
      <w:marBottom w:val="0"/>
      <w:divBdr>
        <w:top w:val="none" w:sz="0" w:space="0" w:color="auto"/>
        <w:left w:val="none" w:sz="0" w:space="0" w:color="auto"/>
        <w:bottom w:val="none" w:sz="0" w:space="0" w:color="auto"/>
        <w:right w:val="none" w:sz="0" w:space="0" w:color="auto"/>
      </w:divBdr>
      <w:divsChild>
        <w:div w:id="1218785433">
          <w:marLeft w:val="0"/>
          <w:marRight w:val="0"/>
          <w:marTop w:val="0"/>
          <w:marBottom w:val="0"/>
          <w:divBdr>
            <w:top w:val="none" w:sz="0" w:space="0" w:color="auto"/>
            <w:left w:val="none" w:sz="0" w:space="0" w:color="auto"/>
            <w:bottom w:val="none" w:sz="0" w:space="0" w:color="auto"/>
            <w:right w:val="none" w:sz="0" w:space="0" w:color="auto"/>
          </w:divBdr>
        </w:div>
      </w:divsChild>
    </w:div>
    <w:div w:id="19315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Q-Laptop\Documents\&#33258;&#23450;&#20041;%20Office%20&#27169;&#26495;\&#27169;&#26495;013(A5&#23567;&#20876;&#23376;)&#31561;&#36793;&#36317;(&#37325;&#28857;&#20986;&#29256;&#24037;&#3124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25B9-A539-4FA5-944F-AEF48F01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模板013(A5小册子)等边距(重点出版工程)</Template>
  <TotalTime>4373</TotalTime>
  <Pages>534</Pages>
  <Words>34750</Words>
  <Characters>198075</Characters>
  <Application>Microsoft Office Word</Application>
  <DocSecurity>0</DocSecurity>
  <Lines>1650</Lines>
  <Paragraphs>464</Paragraphs>
  <ScaleCrop>false</ScaleCrop>
  <Company/>
  <LinksUpToDate>false</LinksUpToDate>
  <CharactersWithSpaces>232361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马列毛主义学习路线7.0</dc:title>
  <dc:subject>马列毛主义学习路线7.0</dc:subject>
  <dc:creator>烈火学社</dc:creator>
  <cp:keywords/>
  <dc:description/>
  <cp:lastModifiedBy>烈火学社</cp:lastModifiedBy>
  <cp:revision>6503</cp:revision>
  <cp:lastPrinted>2024-11-17T03:09:00Z</cp:lastPrinted>
  <dcterms:created xsi:type="dcterms:W3CDTF">2024-10-26T11:13:00Z</dcterms:created>
  <dcterms:modified xsi:type="dcterms:W3CDTF">2024-11-17T12:17:00Z</dcterms:modified>
</cp:coreProperties>
</file>