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D6FFD" w14:textId="77777777" w:rsidR="0061615F" w:rsidRPr="0061615F" w:rsidRDefault="00327985" w:rsidP="00803166">
      <w:pPr>
        <w:pStyle w:val="A5"/>
        <w:ind w:firstLine="600"/>
      </w:pPr>
      <w:r>
        <w:rPr>
          <w:noProof/>
        </w:rPr>
        <mc:AlternateContent>
          <mc:Choice Requires="wps">
            <w:drawing>
              <wp:anchor distT="0" distB="0" distL="114300" distR="114300" simplePos="0" relativeHeight="251663360" behindDoc="0" locked="0" layoutInCell="1" allowOverlap="1" wp14:anchorId="7D625562" wp14:editId="4072869D">
                <wp:simplePos x="0" y="0"/>
                <wp:positionH relativeFrom="column">
                  <wp:posOffset>-282977</wp:posOffset>
                </wp:positionH>
                <wp:positionV relativeFrom="paragraph">
                  <wp:posOffset>-102637</wp:posOffset>
                </wp:positionV>
                <wp:extent cx="4621525" cy="93980"/>
                <wp:effectExtent l="0" t="0" r="8255" b="1270"/>
                <wp:wrapNone/>
                <wp:docPr id="17" name="矩形 16"/>
                <wp:cNvGraphicFramePr/>
                <a:graphic xmlns:a="http://schemas.openxmlformats.org/drawingml/2006/main">
                  <a:graphicData uri="http://schemas.microsoft.com/office/word/2010/wordprocessingShape">
                    <wps:wsp>
                      <wps:cNvSpPr/>
                      <wps:spPr>
                        <a:xfrm>
                          <a:off x="0" y="0"/>
                          <a:ext cx="4621525" cy="93980"/>
                        </a:xfrm>
                        <a:prstGeom prst="rect">
                          <a:avLst/>
                        </a:prstGeom>
                        <a:solidFill>
                          <a:srgbClr val="FAD992"/>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78EFBFE7" id="矩形 16" o:spid="_x0000_s1026" style="position:absolute;margin-left:-22.3pt;margin-top:-8.1pt;width:363.9pt;height: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" fillcolor="#fad992" stroked="f" strokeweight="1pt"/>
            </w:pict>
          </mc:Fallback>
        </mc:AlternateContent>
      </w:r>
      <w:r>
        <w:rPr>
          <w:noProof/>
        </w:rPr>
        <mc:AlternateContent>
          <mc:Choice Requires="wps">
            <w:drawing>
              <wp:anchor distT="0" distB="0" distL="114300" distR="114300" simplePos="0" relativeHeight="251659264" behindDoc="0" locked="0" layoutInCell="1" allowOverlap="1" wp14:anchorId="04A3122D" wp14:editId="7EFCF35A">
                <wp:simplePos x="0" y="0"/>
                <wp:positionH relativeFrom="column">
                  <wp:posOffset>-686438</wp:posOffset>
                </wp:positionH>
                <wp:positionV relativeFrom="paragraph">
                  <wp:posOffset>-530548</wp:posOffset>
                </wp:positionV>
                <wp:extent cx="5390187" cy="348199"/>
                <wp:effectExtent l="0" t="0" r="1270" b="0"/>
                <wp:wrapNone/>
                <wp:docPr id="8" name="矩形 7"/>
                <wp:cNvGraphicFramePr/>
                <a:graphic xmlns:a="http://schemas.openxmlformats.org/drawingml/2006/main">
                  <a:graphicData uri="http://schemas.microsoft.com/office/word/2010/wordprocessingShape">
                    <wps:wsp>
                      <wps:cNvSpPr/>
                      <wps:spPr>
                        <a:xfrm>
                          <a:off x="0" y="0"/>
                          <a:ext cx="5390187" cy="348199"/>
                        </a:xfrm>
                        <a:prstGeom prst="rect">
                          <a:avLst/>
                        </a:prstGeom>
                        <a:solidFill>
                          <a:srgbClr val="FAD992"/>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1390D519" id="矩形 7" o:spid="_x0000_s1026" style="position:absolute;margin-left:-54.05pt;margin-top:-41.8pt;width:424.4pt;height:2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" fillcolor="#fad992" stroked="f" strokeweight="1pt"/>
            </w:pict>
          </mc:Fallback>
        </mc:AlternateContent>
      </w:r>
    </w:p>
    <w:p w14:paraId="1B1DE4D9" w14:textId="77777777" w:rsidR="007538A3" w:rsidRDefault="008102BD" w:rsidP="00803166">
      <w:pPr>
        <w:pStyle w:val="A5"/>
        <w:ind w:firstLine="600"/>
        <w:sectPr w:rsidR="007538A3" w:rsidSect="00874534">
          <w:headerReference w:type="even" r:id="rId7"/>
          <w:footerReference w:type="even" r:id="rId8"/>
          <w:footerReference w:type="default" r:id="rId9"/>
          <w:footnotePr>
            <w:numFmt w:val="decimalEnclosedCircleChinese"/>
            <w:numRestart w:val="eachPage"/>
          </w:footnotePr>
          <w:type w:val="oddPage"/>
          <w:pgSz w:w="8392" w:h="11907"/>
          <w:pgMar w:top="720" w:right="1004" w:bottom="720" w:left="1004" w:header="437" w:footer="283" w:gutter="0"/>
          <w:pgNumType w:fmt="lowerRoman" w:start="1" w:chapStyle="1" w:chapSep="emDash"/>
          <w:cols w:space="425"/>
          <w:docGrid w:type="linesAndChars" w:linePitch="312"/>
        </w:sectPr>
      </w:pPr>
      <w:r>
        <w:rPr>
          <w:noProof/>
        </w:rPr>
        <mc:AlternateContent>
          <mc:Choice Requires="wpg">
            <w:drawing>
              <wp:anchor distT="0" distB="0" distL="114300" distR="114300" simplePos="0" relativeHeight="251668480" behindDoc="0" locked="0" layoutInCell="1" allowOverlap="1" wp14:anchorId="4910CDF0" wp14:editId="2F840E35">
                <wp:simplePos x="0" y="0"/>
                <wp:positionH relativeFrom="column">
                  <wp:posOffset>643764</wp:posOffset>
                </wp:positionH>
                <wp:positionV relativeFrom="paragraph">
                  <wp:posOffset>4741203</wp:posOffset>
                </wp:positionV>
                <wp:extent cx="3060651" cy="576336"/>
                <wp:effectExtent l="0" t="0" r="0" b="0"/>
                <wp:wrapNone/>
                <wp:docPr id="40" name="组合 39"/>
                <wp:cNvGraphicFramePr/>
                <a:graphic xmlns:a="http://schemas.openxmlformats.org/drawingml/2006/main">
                  <a:graphicData uri="http://schemas.microsoft.com/office/word/2010/wordprocessingGroup">
                    <wpg:wgp>
                      <wpg:cNvGrpSpPr/>
                      <wpg:grpSpPr>
                        <a:xfrm>
                          <a:off x="0" y="0"/>
                          <a:ext cx="3060651" cy="576336"/>
                          <a:chOff x="1743651" y="5694177"/>
                          <a:chExt cx="972" cy="397"/>
                        </a:xfrm>
                      </wpg:grpSpPr>
                      <wps:wsp>
                        <wps:cNvPr id="745768112" name="文本框 28"/>
                        <wps:cNvSpPr txBox="1"/>
                        <wps:spPr>
                          <a:xfrm>
                            <a:off x="1743651" y="5694177"/>
                            <a:ext cx="972" cy="397"/>
                          </a:xfrm>
                          <a:prstGeom prst="rect">
                            <a:avLst/>
                          </a:prstGeom>
                          <a:noFill/>
                        </wps:spPr>
                        <wps:txbx>
                          <w:txbxContent>
                            <w:p w14:paraId="3772A513" w14:textId="740A5A23" w:rsidR="00BD6564" w:rsidRPr="00C616D3" w:rsidRDefault="00C616D3" w:rsidP="00D95379">
                              <w:pPr>
                                <w:jc w:val="center"/>
                                <w:rPr>
                                  <w:rFonts w:ascii="楷体" w:eastAsia="楷体" w:hAnsi="楷体" w:hint="eastAsia"/>
                                  <w:b/>
                                  <w:bCs/>
                                  <w:color w:val="000000" w:themeColor="text1"/>
                                  <w:kern w:val="24"/>
                                  <w:sz w:val="40"/>
                                  <w:szCs w:val="40"/>
                                </w:rPr>
                              </w:pPr>
                              <w:r w:rsidRPr="00C616D3">
                                <w:rPr>
                                  <w:rFonts w:ascii="Times New Roman" w:eastAsia="楷体" w:hAnsi="Times New Roman" w:cs="Times New Roman" w:hint="eastAsia"/>
                                  <w:b/>
                                  <w:bCs/>
                                  <w:color w:val="000000" w:themeColor="text1"/>
                                  <w:kern w:val="24"/>
                                  <w:sz w:val="40"/>
                                  <w:szCs w:val="40"/>
                                </w:rPr>
                                <w:t>烈火</w:t>
                              </w:r>
                              <w:r w:rsidR="00CC6CBF" w:rsidRPr="00C616D3">
                                <w:rPr>
                                  <w:rFonts w:ascii="仿宋" w:eastAsia="仿宋" w:hAnsi="仿宋" w:hint="eastAsia"/>
                                  <w:b/>
                                  <w:bCs/>
                                  <w:color w:val="000000" w:themeColor="text1"/>
                                  <w:kern w:val="24"/>
                                  <w:sz w:val="40"/>
                                  <w:szCs w:val="40"/>
                                </w:rPr>
                                <w:t>出版社</w:t>
                              </w:r>
                            </w:p>
                          </w:txbxContent>
                        </wps:txbx>
                        <wps:bodyPr wrap="square" rtlCol="0">
                          <a:noAutofit/>
                        </wps:bodyPr>
                      </wps:wsp>
                      <pic:pic xmlns:pic="http://schemas.openxmlformats.org/drawingml/2006/picture">
                        <pic:nvPicPr>
                          <pic:cNvPr id="1656451167" name="图片 1656451167" descr="图片1-removebg-preview"/>
                          <pic:cNvPicPr>
                            <a:picLocks noChangeAspect="1"/>
                          </pic:cNvPicPr>
                        </pic:nvPicPr>
                        <pic:blipFill>
                          <a:blip r:embed="rId10"/>
                          <a:stretch>
                            <a:fillRect/>
                          </a:stretch>
                        </pic:blipFill>
                        <pic:spPr>
                          <a:xfrm>
                            <a:off x="1743798" y="5694247"/>
                            <a:ext cx="117" cy="23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10CDF0" id="组合 39" o:spid="_x0000_s1026" style="position:absolute;left:0;text-align:left;margin-left:50.7pt;margin-top:373.3pt;width:241pt;height:45.4pt;z-index:251668480;mso-width-relative:margin;mso-height-relative:margin" coordorigin="17436,56941" coordsize="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">
                <v:shapetype id="_x0000_t202" coordsize="21600,21600" o:spt="202" path="m,l,21600r21600,l21600,xe">
                  <v:stroke joinstyle="miter"/>
                  <v:path gradientshapeok="t" o:connecttype="rect"/>
                </v:shapetype>
                <v:shape id="文本框 28" o:spid="_x0000_s1027" type="#_x0000_t202" style="position:absolute;left:17436;top:56941;width:10;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" filled="f" stroked="f">
                  <v:textbox>
                    <w:txbxContent>
                      <w:p w14:paraId="3772A513" w14:textId="740A5A23" w:rsidR="00BD6564" w:rsidRPr="00C616D3" w:rsidRDefault="00C616D3" w:rsidP="00D95379">
                        <w:pPr>
                          <w:jc w:val="center"/>
                          <w:rPr>
                            <w:rFonts w:ascii="楷体" w:eastAsia="楷体" w:hAnsi="楷体" w:hint="eastAsia"/>
                            <w:b/>
                            <w:bCs/>
                            <w:color w:val="000000" w:themeColor="text1"/>
                            <w:kern w:val="24"/>
                            <w:sz w:val="40"/>
                            <w:szCs w:val="40"/>
                          </w:rPr>
                        </w:pPr>
                        <w:r w:rsidRPr="00C616D3">
                          <w:rPr>
                            <w:rFonts w:ascii="Times New Roman" w:eastAsia="楷体" w:hAnsi="Times New Roman" w:cs="Times New Roman" w:hint="eastAsia"/>
                            <w:b/>
                            <w:bCs/>
                            <w:color w:val="000000" w:themeColor="text1"/>
                            <w:kern w:val="24"/>
                            <w:sz w:val="40"/>
                            <w:szCs w:val="40"/>
                          </w:rPr>
                          <w:t>烈火</w:t>
                        </w:r>
                        <w:r w:rsidR="00CC6CBF" w:rsidRPr="00C616D3">
                          <w:rPr>
                            <w:rFonts w:ascii="仿宋" w:eastAsia="仿宋" w:hAnsi="仿宋" w:hint="eastAsia"/>
                            <w:b/>
                            <w:bCs/>
                            <w:color w:val="000000" w:themeColor="text1"/>
                            <w:kern w:val="24"/>
                            <w:sz w:val="40"/>
                            <w:szCs w:val="40"/>
                          </w:rPr>
                          <w:t>出版社</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656451167" o:spid="_x0000_s1028" type="#_x0000_t75" alt="图片1-removebg-preview" style="position:absolute;left:17437;top:56942;width:2;height: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">
                  <v:imagedata r:id="rId11" o:title="图片1-removebg-preview"/>
                </v:shape>
              </v:group>
            </w:pict>
          </mc:Fallback>
        </mc:AlternateContent>
      </w:r>
      <w:r w:rsidR="00F574E3">
        <w:rPr>
          <w:noProof/>
        </w:rPr>
        <mc:AlternateContent>
          <mc:Choice Requires="wps">
            <w:drawing>
              <wp:anchor distT="0" distB="0" distL="114300" distR="114300" simplePos="0" relativeHeight="251674624" behindDoc="0" locked="0" layoutInCell="1" allowOverlap="1" wp14:anchorId="741777AD" wp14:editId="43572427">
                <wp:simplePos x="0" y="0"/>
                <wp:positionH relativeFrom="column">
                  <wp:posOffset>-208280</wp:posOffset>
                </wp:positionH>
                <wp:positionV relativeFrom="paragraph">
                  <wp:posOffset>2223466</wp:posOffset>
                </wp:positionV>
                <wp:extent cx="4522470" cy="338455"/>
                <wp:effectExtent l="0" t="0" r="0" b="0"/>
                <wp:wrapNone/>
                <wp:docPr id="4" name="文本框 3">
                  <a:extLst xmlns:a="http://schemas.openxmlformats.org/drawingml/2006/main">
                    <a:ext uri="{FF2B5EF4-FFF2-40B4-BE49-F238E27FC236}">
                      <a16:creationId xmlns:a16="http://schemas.microsoft.com/office/drawing/2014/main" id="{623F57F1-7227-177D-CCD4-97E36C7530F5}"/>
                    </a:ext>
                  </a:extLst>
                </wp:docPr>
                <wp:cNvGraphicFramePr/>
                <a:graphic xmlns:a="http://schemas.openxmlformats.org/drawingml/2006/main">
                  <a:graphicData uri="http://schemas.microsoft.com/office/word/2010/wordprocessingShape">
                    <wps:wsp>
                      <wps:cNvSpPr txBox="1"/>
                      <wps:spPr>
                        <a:xfrm>
                          <a:off x="0" y="0"/>
                          <a:ext cx="4522470" cy="338455"/>
                        </a:xfrm>
                        <a:prstGeom prst="rect">
                          <a:avLst/>
                        </a:prstGeom>
                        <a:noFill/>
                      </wps:spPr>
                      <wps:txbx>
                        <w:txbxContent>
                          <w:p w14:paraId="0B572A9F" w14:textId="1B6733A1" w:rsidR="00935D0D" w:rsidRPr="00CC764F" w:rsidRDefault="00F65DBB" w:rsidP="00220FF2">
                            <w:pPr>
                              <w:jc w:val="center"/>
                              <w:rPr>
                                <w:rFonts w:ascii="华文中宋" w:eastAsia="华文中宋" w:hAnsi="华文中宋" w:cs="Times New Roman" w:hint="eastAsia"/>
                                <w:b/>
                                <w:bCs/>
                                <w:color w:val="000000"/>
                                <w:spacing w:val="20"/>
                                <w:kern w:val="16"/>
                                <w:sz w:val="32"/>
                                <w:szCs w:val="32"/>
                              </w:rPr>
                            </w:pPr>
                            <w:r w:rsidRPr="00CC764F">
                              <w:rPr>
                                <w:rFonts w:ascii="华文中宋" w:eastAsia="华文中宋" w:hAnsi="华文中宋" w:cs="Times New Roman" w:hint="eastAsia"/>
                                <w:b/>
                                <w:bCs/>
                                <w:color w:val="000000"/>
                                <w:spacing w:val="20"/>
                                <w:kern w:val="16"/>
                                <w:sz w:val="32"/>
                                <w:szCs w:val="32"/>
                              </w:rPr>
                              <w:t>天下大乱</w:t>
                            </w:r>
                            <w:r w:rsidR="00CC764F">
                              <w:rPr>
                                <w:rFonts w:ascii="华文中宋" w:eastAsia="华文中宋" w:hAnsi="华文中宋" w:cs="Times New Roman" w:hint="eastAsia"/>
                                <w:b/>
                                <w:bCs/>
                                <w:color w:val="000000"/>
                                <w:spacing w:val="20"/>
                                <w:kern w:val="16"/>
                                <w:sz w:val="32"/>
                                <w:szCs w:val="32"/>
                              </w:rPr>
                              <w:t>，</w:t>
                            </w:r>
                            <w:r w:rsidRPr="00CC764F">
                              <w:rPr>
                                <w:rFonts w:ascii="华文中宋" w:eastAsia="华文中宋" w:hAnsi="华文中宋" w:cs="Times New Roman" w:hint="eastAsia"/>
                                <w:b/>
                                <w:bCs/>
                                <w:color w:val="000000"/>
                                <w:spacing w:val="20"/>
                                <w:kern w:val="16"/>
                                <w:sz w:val="32"/>
                                <w:szCs w:val="32"/>
                              </w:rPr>
                              <w:t>人民群众闯龙宫</w:t>
                            </w:r>
                            <w:r w:rsidR="00935D0D" w:rsidRPr="00CC764F">
                              <w:rPr>
                                <w:rFonts w:ascii="华文中宋" w:eastAsia="华文中宋" w:hAnsi="华文中宋" w:cs="Times New Roman" w:hint="eastAsia"/>
                                <w:b/>
                                <w:bCs/>
                                <w:color w:val="000000"/>
                                <w:spacing w:val="20"/>
                                <w:kern w:val="16"/>
                                <w:sz w:val="32"/>
                                <w:szCs w:val="32"/>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41777AD" id="文本框 3" o:spid="_x0000_s1029" type="#_x0000_t202" style="position:absolute;left:0;text-align:left;margin-left:-16.4pt;margin-top:175.1pt;width:356.1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" filled="f" stroked="f">
                <v:textbox style="mso-fit-shape-to-text:t">
                  <w:txbxContent>
                    <w:p w14:paraId="0B572A9F" w14:textId="1B6733A1" w:rsidR="00935D0D" w:rsidRPr="00CC764F" w:rsidRDefault="00F65DBB" w:rsidP="00220FF2">
                      <w:pPr>
                        <w:jc w:val="center"/>
                        <w:rPr>
                          <w:rFonts w:ascii="华文中宋" w:eastAsia="华文中宋" w:hAnsi="华文中宋" w:cs="Times New Roman" w:hint="eastAsia"/>
                          <w:b/>
                          <w:bCs/>
                          <w:color w:val="000000"/>
                          <w:spacing w:val="20"/>
                          <w:kern w:val="16"/>
                          <w:sz w:val="32"/>
                          <w:szCs w:val="32"/>
                        </w:rPr>
                      </w:pPr>
                      <w:r w:rsidRPr="00CC764F">
                        <w:rPr>
                          <w:rFonts w:ascii="华文中宋" w:eastAsia="华文中宋" w:hAnsi="华文中宋" w:cs="Times New Roman" w:hint="eastAsia"/>
                          <w:b/>
                          <w:bCs/>
                          <w:color w:val="000000"/>
                          <w:spacing w:val="20"/>
                          <w:kern w:val="16"/>
                          <w:sz w:val="32"/>
                          <w:szCs w:val="32"/>
                        </w:rPr>
                        <w:t>天下大乱</w:t>
                      </w:r>
                      <w:r w:rsidR="00CC764F">
                        <w:rPr>
                          <w:rFonts w:ascii="华文中宋" w:eastAsia="华文中宋" w:hAnsi="华文中宋" w:cs="Times New Roman" w:hint="eastAsia"/>
                          <w:b/>
                          <w:bCs/>
                          <w:color w:val="000000"/>
                          <w:spacing w:val="20"/>
                          <w:kern w:val="16"/>
                          <w:sz w:val="32"/>
                          <w:szCs w:val="32"/>
                        </w:rPr>
                        <w:t>，</w:t>
                      </w:r>
                      <w:r w:rsidRPr="00CC764F">
                        <w:rPr>
                          <w:rFonts w:ascii="华文中宋" w:eastAsia="华文中宋" w:hAnsi="华文中宋" w:cs="Times New Roman" w:hint="eastAsia"/>
                          <w:b/>
                          <w:bCs/>
                          <w:color w:val="000000"/>
                          <w:spacing w:val="20"/>
                          <w:kern w:val="16"/>
                          <w:sz w:val="32"/>
                          <w:szCs w:val="32"/>
                        </w:rPr>
                        <w:t>人民群众闯龙宫</w:t>
                      </w:r>
                      <w:r w:rsidR="00935D0D" w:rsidRPr="00CC764F">
                        <w:rPr>
                          <w:rFonts w:ascii="华文中宋" w:eastAsia="华文中宋" w:hAnsi="华文中宋" w:cs="Times New Roman" w:hint="eastAsia"/>
                          <w:b/>
                          <w:bCs/>
                          <w:color w:val="000000"/>
                          <w:spacing w:val="20"/>
                          <w:kern w:val="16"/>
                          <w:sz w:val="32"/>
                          <w:szCs w:val="32"/>
                        </w:rPr>
                        <w:t xml:space="preserve"> </w:t>
                      </w:r>
                    </w:p>
                  </w:txbxContent>
                </v:textbox>
              </v:shape>
            </w:pict>
          </mc:Fallback>
        </mc:AlternateContent>
      </w:r>
      <w:r w:rsidR="00F574E3">
        <w:rPr>
          <w:noProof/>
        </w:rPr>
        <mc:AlternateContent>
          <mc:Choice Requires="wps">
            <w:drawing>
              <wp:anchor distT="0" distB="0" distL="114300" distR="114300" simplePos="0" relativeHeight="251665408" behindDoc="0" locked="0" layoutInCell="1" allowOverlap="1" wp14:anchorId="0112D333" wp14:editId="4A3CF5A3">
                <wp:simplePos x="0" y="0"/>
                <wp:positionH relativeFrom="column">
                  <wp:posOffset>-282977</wp:posOffset>
                </wp:positionH>
                <wp:positionV relativeFrom="paragraph">
                  <wp:posOffset>6337456</wp:posOffset>
                </wp:positionV>
                <wp:extent cx="4621525" cy="90656"/>
                <wp:effectExtent l="0" t="0" r="8255" b="5080"/>
                <wp:wrapNone/>
                <wp:docPr id="22" name="矩形 21"/>
                <wp:cNvGraphicFramePr/>
                <a:graphic xmlns:a="http://schemas.openxmlformats.org/drawingml/2006/main">
                  <a:graphicData uri="http://schemas.microsoft.com/office/word/2010/wordprocessingShape">
                    <wps:wsp>
                      <wps:cNvSpPr/>
                      <wps:spPr>
                        <a:xfrm>
                          <a:off x="0" y="0"/>
                          <a:ext cx="4621525" cy="90656"/>
                        </a:xfrm>
                        <a:prstGeom prst="rect">
                          <a:avLst/>
                        </a:prstGeom>
                        <a:solidFill>
                          <a:srgbClr val="FAD992"/>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1FE735B4" id="矩形 21" o:spid="_x0000_s1026" style="position:absolute;margin-left:-22.3pt;margin-top:499pt;width:363.9pt;height: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" fillcolor="#fad992" stroked="f" strokeweight="1pt"/>
            </w:pict>
          </mc:Fallback>
        </mc:AlternateContent>
      </w:r>
      <w:r w:rsidR="00F574E3">
        <w:rPr>
          <w:noProof/>
        </w:rPr>
        <mc:AlternateContent>
          <mc:Choice Requires="wps">
            <w:drawing>
              <wp:anchor distT="0" distB="0" distL="114300" distR="114300" simplePos="0" relativeHeight="251662336" behindDoc="0" locked="0" layoutInCell="1" allowOverlap="1" wp14:anchorId="1FA84B34" wp14:editId="1659D8CB">
                <wp:simplePos x="0" y="0"/>
                <wp:positionH relativeFrom="column">
                  <wp:posOffset>513618</wp:posOffset>
                </wp:positionH>
                <wp:positionV relativeFrom="paragraph">
                  <wp:posOffset>3129352</wp:posOffset>
                </wp:positionV>
                <wp:extent cx="8102600" cy="268606"/>
                <wp:effectExtent l="0" t="7303" r="5398" b="5397"/>
                <wp:wrapNone/>
                <wp:docPr id="16" name="矩形 15"/>
                <wp:cNvGraphicFramePr/>
                <a:graphic xmlns:a="http://schemas.openxmlformats.org/drawingml/2006/main">
                  <a:graphicData uri="http://schemas.microsoft.com/office/word/2010/wordprocessingShape">
                    <wps:wsp>
                      <wps:cNvSpPr/>
                      <wps:spPr>
                        <a:xfrm rot="5400000">
                          <a:off x="0" y="0"/>
                          <a:ext cx="8102600" cy="268606"/>
                        </a:xfrm>
                        <a:prstGeom prst="rect">
                          <a:avLst/>
                        </a:prstGeom>
                        <a:solidFill>
                          <a:srgbClr val="FAD992"/>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46E902D2" id="矩形 15" o:spid="_x0000_s1026" style="position:absolute;margin-left:40.45pt;margin-top:246.4pt;width:638pt;height:21.1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" fillcolor="#fad992" stroked="f" strokeweight="1pt"/>
            </w:pict>
          </mc:Fallback>
        </mc:AlternateContent>
      </w:r>
      <w:r w:rsidR="00F574E3">
        <w:rPr>
          <w:noProof/>
        </w:rPr>
        <mc:AlternateContent>
          <mc:Choice Requires="wps">
            <w:drawing>
              <wp:anchor distT="0" distB="0" distL="114300" distR="114300" simplePos="0" relativeHeight="251666432" behindDoc="0" locked="0" layoutInCell="1" allowOverlap="1" wp14:anchorId="0FDEA17E" wp14:editId="6AE605A9">
                <wp:simplePos x="0" y="0"/>
                <wp:positionH relativeFrom="column">
                  <wp:posOffset>889635</wp:posOffset>
                </wp:positionH>
                <wp:positionV relativeFrom="paragraph">
                  <wp:posOffset>2980690</wp:posOffset>
                </wp:positionV>
                <wp:extent cx="6819900" cy="74930"/>
                <wp:effectExtent l="635" t="0" r="635" b="635"/>
                <wp:wrapNone/>
                <wp:docPr id="24" name="矩形 23"/>
                <wp:cNvGraphicFramePr/>
                <a:graphic xmlns:a="http://schemas.openxmlformats.org/drawingml/2006/main">
                  <a:graphicData uri="http://schemas.microsoft.com/office/word/2010/wordprocessingShape">
                    <wps:wsp>
                      <wps:cNvSpPr/>
                      <wps:spPr>
                        <a:xfrm rot="5400000">
                          <a:off x="0" y="0"/>
                          <a:ext cx="6819900" cy="74930"/>
                        </a:xfrm>
                        <a:prstGeom prst="rect">
                          <a:avLst/>
                        </a:prstGeom>
                        <a:solidFill>
                          <a:srgbClr val="FAD992"/>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55594C5C" id="矩形 23" o:spid="_x0000_s1026" style="position:absolute;margin-left:70.05pt;margin-top:234.7pt;width:537pt;height:5.9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" fillcolor="#fad992" stroked="f" strokeweight="1pt"/>
            </w:pict>
          </mc:Fallback>
        </mc:AlternateContent>
      </w:r>
      <w:r w:rsidR="00327985">
        <w:rPr>
          <w:noProof/>
        </w:rPr>
        <mc:AlternateContent>
          <mc:Choice Requires="wps">
            <w:drawing>
              <wp:anchor distT="0" distB="0" distL="114300" distR="114300" simplePos="0" relativeHeight="251664384" behindDoc="0" locked="0" layoutInCell="1" allowOverlap="1" wp14:anchorId="157408A7" wp14:editId="1F7CA3A5">
                <wp:simplePos x="0" y="0"/>
                <wp:positionH relativeFrom="column">
                  <wp:posOffset>-3656063</wp:posOffset>
                </wp:positionH>
                <wp:positionV relativeFrom="paragraph">
                  <wp:posOffset>2975322</wp:posOffset>
                </wp:positionV>
                <wp:extent cx="6824147" cy="79613"/>
                <wp:effectExtent l="317" t="0" r="0" b="0"/>
                <wp:wrapNone/>
                <wp:docPr id="19" name="矩形 18"/>
                <wp:cNvGraphicFramePr/>
                <a:graphic xmlns:a="http://schemas.openxmlformats.org/drawingml/2006/main">
                  <a:graphicData uri="http://schemas.microsoft.com/office/word/2010/wordprocessingShape">
                    <wps:wsp>
                      <wps:cNvSpPr/>
                      <wps:spPr>
                        <a:xfrm rot="5400000">
                          <a:off x="0" y="0"/>
                          <a:ext cx="6824147" cy="79613"/>
                        </a:xfrm>
                        <a:prstGeom prst="rect">
                          <a:avLst/>
                        </a:prstGeom>
                        <a:solidFill>
                          <a:srgbClr val="FAD992"/>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02656521" id="矩形 18" o:spid="_x0000_s1026" style="position:absolute;margin-left:-287.9pt;margin-top:234.3pt;width:537.35pt;height:6.2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" fillcolor="#fad992" stroked="f" strokeweight="1pt"/>
            </w:pict>
          </mc:Fallback>
        </mc:AlternateContent>
      </w:r>
      <w:r w:rsidR="00297EDF">
        <w:rPr>
          <w:noProof/>
        </w:rPr>
        <mc:AlternateContent>
          <mc:Choice Requires="wps">
            <w:drawing>
              <wp:anchor distT="0" distB="0" distL="114300" distR="114300" simplePos="0" relativeHeight="251667456" behindDoc="0" locked="0" layoutInCell="1" allowOverlap="1" wp14:anchorId="0B9EB488" wp14:editId="628072BC">
                <wp:simplePos x="0" y="0"/>
                <wp:positionH relativeFrom="column">
                  <wp:posOffset>-208915</wp:posOffset>
                </wp:positionH>
                <wp:positionV relativeFrom="paragraph">
                  <wp:posOffset>1172210</wp:posOffset>
                </wp:positionV>
                <wp:extent cx="4522470" cy="480060"/>
                <wp:effectExtent l="0" t="0" r="0" b="0"/>
                <wp:wrapNone/>
                <wp:docPr id="26" name="文本框 25"/>
                <wp:cNvGraphicFramePr/>
                <a:graphic xmlns:a="http://schemas.openxmlformats.org/drawingml/2006/main">
                  <a:graphicData uri="http://schemas.microsoft.com/office/word/2010/wordprocessingShape">
                    <wps:wsp>
                      <wps:cNvSpPr txBox="1"/>
                      <wps:spPr>
                        <a:xfrm>
                          <a:off x="0" y="0"/>
                          <a:ext cx="4522470" cy="480060"/>
                        </a:xfrm>
                        <a:prstGeom prst="rect">
                          <a:avLst/>
                        </a:prstGeom>
                        <a:noFill/>
                      </wps:spPr>
                      <wps:txbx>
                        <w:txbxContent>
                          <w:p w14:paraId="7D244051" w14:textId="3A95EDF6" w:rsidR="00BD6564" w:rsidRPr="00C52380" w:rsidRDefault="00DD4D1E" w:rsidP="00391961">
                            <w:pPr>
                              <w:pStyle w:val="af7"/>
                            </w:pPr>
                            <w:r w:rsidRPr="00DD4D1E">
                              <w:rPr>
                                <w:rFonts w:hint="eastAsia"/>
                              </w:rPr>
                              <w:t>八九六四事件介绍与分析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9EB488" id="文本框 25" o:spid="_x0000_s1030" type="#_x0000_t202" style="position:absolute;left:0;text-align:left;margin-left:-16.45pt;margin-top:92.3pt;width:356.1pt;height:3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" filled="f" stroked="f">
                <v:textbox>
                  <w:txbxContent>
                    <w:p w14:paraId="7D244051" w14:textId="3A95EDF6" w:rsidR="00BD6564" w:rsidRPr="00C52380" w:rsidRDefault="00DD4D1E" w:rsidP="00391961">
                      <w:pPr>
                        <w:pStyle w:val="af7"/>
                      </w:pPr>
                      <w:r w:rsidRPr="00DD4D1E">
                        <w:rPr>
                          <w:rFonts w:hint="eastAsia"/>
                        </w:rPr>
                        <w:t>八九六四事件介绍与分析</w:t>
                      </w:r>
                    </w:p>
                  </w:txbxContent>
                </v:textbox>
              </v:shape>
            </w:pict>
          </mc:Fallback>
        </mc:AlternateContent>
      </w:r>
      <w:r w:rsidR="00297EDF">
        <w:rPr>
          <w:noProof/>
        </w:rPr>
        <mc:AlternateContent>
          <mc:Choice Requires="wps">
            <w:drawing>
              <wp:anchor distT="0" distB="0" distL="114300" distR="114300" simplePos="0" relativeHeight="251672576" behindDoc="0" locked="0" layoutInCell="1" allowOverlap="1" wp14:anchorId="74BE9260" wp14:editId="4E026549">
                <wp:simplePos x="0" y="0"/>
                <wp:positionH relativeFrom="column">
                  <wp:posOffset>-203288</wp:posOffset>
                </wp:positionH>
                <wp:positionV relativeFrom="paragraph">
                  <wp:posOffset>1650853</wp:posOffset>
                </wp:positionV>
                <wp:extent cx="4522470" cy="367172"/>
                <wp:effectExtent l="0" t="0" r="0" b="0"/>
                <wp:wrapNone/>
                <wp:docPr id="2" name="文本框 1">
                  <a:extLst xmlns:a="http://schemas.openxmlformats.org/drawingml/2006/main">
                    <a:ext uri="{FF2B5EF4-FFF2-40B4-BE49-F238E27FC236}">
                      <a16:creationId xmlns:a16="http://schemas.microsoft.com/office/drawing/2014/main" id="{11A6EEF6-7F6C-6FA9-CCAA-5765EE2A2CD1}"/>
                    </a:ext>
                  </a:extLst>
                </wp:docPr>
                <wp:cNvGraphicFramePr/>
                <a:graphic xmlns:a="http://schemas.openxmlformats.org/drawingml/2006/main">
                  <a:graphicData uri="http://schemas.microsoft.com/office/word/2010/wordprocessingShape">
                    <wps:wsp>
                      <wps:cNvSpPr txBox="1"/>
                      <wps:spPr>
                        <a:xfrm>
                          <a:off x="0" y="0"/>
                          <a:ext cx="4522470" cy="367172"/>
                        </a:xfrm>
                        <a:prstGeom prst="rect">
                          <a:avLst/>
                        </a:prstGeom>
                        <a:noFill/>
                      </wps:spPr>
                      <wps:txbx>
                        <w:txbxContent>
                          <w:p w14:paraId="72FE0B81" w14:textId="088EA23F" w:rsidR="00297EDF" w:rsidRDefault="00BD6564" w:rsidP="00391961">
                            <w:pPr>
                              <w:pStyle w:val="af8"/>
                            </w:pPr>
                            <w:r>
                              <w:rPr>
                                <w:rFonts w:hint="eastAsia"/>
                              </w:rPr>
                              <w:t>——</w:t>
                            </w:r>
                            <w:r w:rsidR="00DB5310" w:rsidRPr="00DB5310">
                              <w:rPr>
                                <w:rFonts w:hint="eastAsia"/>
                              </w:rPr>
                              <w:t>四海翻腾云水</w:t>
                            </w:r>
                            <w:proofErr w:type="gramStart"/>
                            <w:r w:rsidR="00DB5310" w:rsidRPr="00DB5310">
                              <w:rPr>
                                <w:rFonts w:hint="eastAsia"/>
                              </w:rPr>
                              <w:t>怒</w:t>
                            </w:r>
                            <w:proofErr w:type="gramEnd"/>
                          </w:p>
                          <w:p w14:paraId="170C5AF6" w14:textId="77777777" w:rsidR="00297EDF" w:rsidRDefault="00297EDF" w:rsidP="00391961">
                            <w:pPr>
                              <w:pStyle w:val="af8"/>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4BE9260" id="文本框 1" o:spid="_x0000_s1031" type="#_x0000_t202" style="position:absolute;left:0;text-align:left;margin-left:-16pt;margin-top:130pt;width:356.1pt;height:2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" filled="f" stroked="f">
                <v:textbox>
                  <w:txbxContent>
                    <w:p w14:paraId="72FE0B81" w14:textId="088EA23F" w:rsidR="00297EDF" w:rsidRDefault="00BD6564" w:rsidP="00391961">
                      <w:pPr>
                        <w:pStyle w:val="af8"/>
                      </w:pPr>
                      <w:r>
                        <w:rPr>
                          <w:rFonts w:hint="eastAsia"/>
                        </w:rPr>
                        <w:t>——</w:t>
                      </w:r>
                      <w:r w:rsidR="00DB5310" w:rsidRPr="00DB5310">
                        <w:rPr>
                          <w:rFonts w:hint="eastAsia"/>
                        </w:rPr>
                        <w:t>四海翻腾云水</w:t>
                      </w:r>
                      <w:proofErr w:type="gramStart"/>
                      <w:r w:rsidR="00DB5310" w:rsidRPr="00DB5310">
                        <w:rPr>
                          <w:rFonts w:hint="eastAsia"/>
                        </w:rPr>
                        <w:t>怒</w:t>
                      </w:r>
                      <w:proofErr w:type="gramEnd"/>
                    </w:p>
                    <w:p w14:paraId="170C5AF6" w14:textId="77777777" w:rsidR="00297EDF" w:rsidRDefault="00297EDF" w:rsidP="00391961">
                      <w:pPr>
                        <w:pStyle w:val="af8"/>
                      </w:pPr>
                    </w:p>
                  </w:txbxContent>
                </v:textbox>
              </v:shape>
            </w:pict>
          </mc:Fallback>
        </mc:AlternateContent>
      </w:r>
      <w:r w:rsidR="000F425C">
        <w:rPr>
          <w:noProof/>
        </w:rPr>
        <mc:AlternateContent>
          <mc:Choice Requires="wps">
            <w:drawing>
              <wp:anchor distT="0" distB="0" distL="114300" distR="114300" simplePos="0" relativeHeight="251671552" behindDoc="0" locked="0" layoutInCell="1" allowOverlap="1" wp14:anchorId="4CF47776" wp14:editId="5997D0D1">
                <wp:simplePos x="0" y="0"/>
                <wp:positionH relativeFrom="column">
                  <wp:posOffset>474597</wp:posOffset>
                </wp:positionH>
                <wp:positionV relativeFrom="paragraph">
                  <wp:posOffset>60960</wp:posOffset>
                </wp:positionV>
                <wp:extent cx="1704340" cy="497712"/>
                <wp:effectExtent l="0" t="0" r="0" b="0"/>
                <wp:wrapNone/>
                <wp:docPr id="39" name="文本框 38"/>
                <wp:cNvGraphicFramePr/>
                <a:graphic xmlns:a="http://schemas.openxmlformats.org/drawingml/2006/main">
                  <a:graphicData uri="http://schemas.microsoft.com/office/word/2010/wordprocessingShape">
                    <wps:wsp>
                      <wps:cNvSpPr txBox="1"/>
                      <wps:spPr>
                        <a:xfrm>
                          <a:off x="0" y="0"/>
                          <a:ext cx="1704340" cy="497712"/>
                        </a:xfrm>
                        <a:prstGeom prst="rect">
                          <a:avLst/>
                        </a:prstGeom>
                        <a:noFill/>
                      </wps:spPr>
                      <wps:txbx>
                        <w:txbxContent>
                          <w:p w14:paraId="37930909" w14:textId="4AA7A3D7" w:rsidR="00BD6564" w:rsidRPr="00935D0D" w:rsidRDefault="00C616D3" w:rsidP="00BD6564">
                            <w:pPr>
                              <w:spacing w:line="292" w:lineRule="exact"/>
                              <w:rPr>
                                <w:rFonts w:ascii="Arial" w:eastAsia="微软雅黑" w:hAnsi="微软雅黑" w:cs="+mn-cs" w:hint="eastAsia"/>
                                <w:color w:val="000000"/>
                                <w:spacing w:val="20"/>
                                <w:kern w:val="24"/>
                                <w:sz w:val="22"/>
                              </w:rPr>
                            </w:pPr>
                            <w:r>
                              <w:rPr>
                                <w:rFonts w:ascii="Arial" w:eastAsia="微软雅黑" w:hAnsi="微软雅黑" w:cs="+mn-cs" w:hint="eastAsia"/>
                                <w:color w:val="000000"/>
                                <w:spacing w:val="20"/>
                                <w:kern w:val="24"/>
                                <w:sz w:val="22"/>
                              </w:rPr>
                              <w:t>烈火</w:t>
                            </w:r>
                            <w:r w:rsidR="00BD6564" w:rsidRPr="00935D0D">
                              <w:rPr>
                                <w:rFonts w:ascii="Arial" w:eastAsia="微软雅黑" w:hAnsi="微软雅黑" w:cs="+mn-cs" w:hint="eastAsia"/>
                                <w:color w:val="000000"/>
                                <w:spacing w:val="20"/>
                                <w:kern w:val="24"/>
                                <w:sz w:val="22"/>
                              </w:rPr>
                              <w:t>作品</w:t>
                            </w:r>
                          </w:p>
                          <w:p w14:paraId="1ECE647B" w14:textId="77777777" w:rsidR="00BD6564" w:rsidRPr="00935D0D" w:rsidRDefault="00CC6CBF" w:rsidP="00BD6564">
                            <w:pPr>
                              <w:spacing w:line="292" w:lineRule="exact"/>
                              <w:rPr>
                                <w:rFonts w:ascii="Arial" w:eastAsia="微软雅黑" w:hAnsi="微软雅黑" w:cs="+mn-cs" w:hint="eastAsia"/>
                                <w:color w:val="000000"/>
                                <w:spacing w:val="20"/>
                                <w:kern w:val="24"/>
                                <w:sz w:val="20"/>
                                <w:szCs w:val="20"/>
                              </w:rPr>
                            </w:pPr>
                            <w:r w:rsidRPr="00935D0D">
                              <w:rPr>
                                <w:rFonts w:ascii="Arial" w:eastAsia="微软雅黑" w:hAnsi="微软雅黑" w:cs="+mn-cs" w:hint="eastAsia"/>
                                <w:color w:val="000000"/>
                                <w:spacing w:val="20"/>
                                <w:kern w:val="24"/>
                                <w:sz w:val="20"/>
                                <w:szCs w:val="20"/>
                              </w:rPr>
                              <w:t>马列毛主义研究和出版</w:t>
                            </w:r>
                            <w:r w:rsidR="00935D0D">
                              <w:rPr>
                                <w:rFonts w:ascii="Arial" w:eastAsia="微软雅黑" w:hAnsi="微软雅黑" w:cs="+mn-cs" w:hint="eastAsia"/>
                                <w:color w:val="000000"/>
                                <w:spacing w:val="20"/>
                                <w:kern w:val="24"/>
                                <w:sz w:val="20"/>
                                <w:szCs w:val="20"/>
                              </w:rPr>
                              <w:t>重点</w:t>
                            </w:r>
                            <w:r w:rsidRPr="00935D0D">
                              <w:rPr>
                                <w:rFonts w:ascii="Arial" w:eastAsia="微软雅黑" w:hAnsi="微软雅黑" w:cs="+mn-cs" w:hint="eastAsia"/>
                                <w:color w:val="000000"/>
                                <w:spacing w:val="20"/>
                                <w:kern w:val="24"/>
                                <w:sz w:val="20"/>
                                <w:szCs w:val="20"/>
                              </w:rPr>
                              <w:t>工程</w:t>
                            </w:r>
                          </w:p>
                        </w:txbxContent>
                      </wps:txbx>
                      <wps:bodyPr wrap="none" rtlCol="0">
                        <a:noAutofit/>
                      </wps:bodyPr>
                    </wps:wsp>
                  </a:graphicData>
                </a:graphic>
                <wp14:sizeRelH relativeFrom="margin">
                  <wp14:pctWidth>0</wp14:pctWidth>
                </wp14:sizeRelH>
                <wp14:sizeRelV relativeFrom="margin">
                  <wp14:pctHeight>0</wp14:pctHeight>
                </wp14:sizeRelV>
              </wp:anchor>
            </w:drawing>
          </mc:Choice>
          <mc:Fallback>
            <w:pict>
              <v:shape w14:anchorId="4CF47776" id="文本框 38" o:spid="_x0000_s1032" type="#_x0000_t202" style="position:absolute;left:0;text-align:left;margin-left:37.35pt;margin-top:4.8pt;width:134.2pt;height:39.2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" filled="f" stroked="f">
                <v:textbox>
                  <w:txbxContent>
                    <w:p w14:paraId="37930909" w14:textId="4AA7A3D7" w:rsidR="00BD6564" w:rsidRPr="00935D0D" w:rsidRDefault="00C616D3" w:rsidP="00BD6564">
                      <w:pPr>
                        <w:spacing w:line="292" w:lineRule="exact"/>
                        <w:rPr>
                          <w:rFonts w:ascii="Arial" w:eastAsia="微软雅黑" w:hAnsi="微软雅黑" w:cs="+mn-cs" w:hint="eastAsia"/>
                          <w:color w:val="000000"/>
                          <w:spacing w:val="20"/>
                          <w:kern w:val="24"/>
                          <w:sz w:val="22"/>
                        </w:rPr>
                      </w:pPr>
                      <w:r>
                        <w:rPr>
                          <w:rFonts w:ascii="Arial" w:eastAsia="微软雅黑" w:hAnsi="微软雅黑" w:cs="+mn-cs" w:hint="eastAsia"/>
                          <w:color w:val="000000"/>
                          <w:spacing w:val="20"/>
                          <w:kern w:val="24"/>
                          <w:sz w:val="22"/>
                        </w:rPr>
                        <w:t>烈火</w:t>
                      </w:r>
                      <w:r w:rsidR="00BD6564" w:rsidRPr="00935D0D">
                        <w:rPr>
                          <w:rFonts w:ascii="Arial" w:eastAsia="微软雅黑" w:hAnsi="微软雅黑" w:cs="+mn-cs" w:hint="eastAsia"/>
                          <w:color w:val="000000"/>
                          <w:spacing w:val="20"/>
                          <w:kern w:val="24"/>
                          <w:sz w:val="22"/>
                        </w:rPr>
                        <w:t>作品</w:t>
                      </w:r>
                    </w:p>
                    <w:p w14:paraId="1ECE647B" w14:textId="77777777" w:rsidR="00BD6564" w:rsidRPr="00935D0D" w:rsidRDefault="00CC6CBF" w:rsidP="00BD6564">
                      <w:pPr>
                        <w:spacing w:line="292" w:lineRule="exact"/>
                        <w:rPr>
                          <w:rFonts w:ascii="Arial" w:eastAsia="微软雅黑" w:hAnsi="微软雅黑" w:cs="+mn-cs" w:hint="eastAsia"/>
                          <w:color w:val="000000"/>
                          <w:spacing w:val="20"/>
                          <w:kern w:val="24"/>
                          <w:sz w:val="20"/>
                          <w:szCs w:val="20"/>
                        </w:rPr>
                      </w:pPr>
                      <w:r w:rsidRPr="00935D0D">
                        <w:rPr>
                          <w:rFonts w:ascii="Arial" w:eastAsia="微软雅黑" w:hAnsi="微软雅黑" w:cs="+mn-cs" w:hint="eastAsia"/>
                          <w:color w:val="000000"/>
                          <w:spacing w:val="20"/>
                          <w:kern w:val="24"/>
                          <w:sz w:val="20"/>
                          <w:szCs w:val="20"/>
                        </w:rPr>
                        <w:t>马列毛主义研究和出版</w:t>
                      </w:r>
                      <w:r w:rsidR="00935D0D">
                        <w:rPr>
                          <w:rFonts w:ascii="Arial" w:eastAsia="微软雅黑" w:hAnsi="微软雅黑" w:cs="+mn-cs" w:hint="eastAsia"/>
                          <w:color w:val="000000"/>
                          <w:spacing w:val="20"/>
                          <w:kern w:val="24"/>
                          <w:sz w:val="20"/>
                          <w:szCs w:val="20"/>
                        </w:rPr>
                        <w:t>重点</w:t>
                      </w:r>
                      <w:r w:rsidRPr="00935D0D">
                        <w:rPr>
                          <w:rFonts w:ascii="Arial" w:eastAsia="微软雅黑" w:hAnsi="微软雅黑" w:cs="+mn-cs" w:hint="eastAsia"/>
                          <w:color w:val="000000"/>
                          <w:spacing w:val="20"/>
                          <w:kern w:val="24"/>
                          <w:sz w:val="20"/>
                          <w:szCs w:val="20"/>
                        </w:rPr>
                        <w:t>工程</w:t>
                      </w:r>
                    </w:p>
                  </w:txbxContent>
                </v:textbox>
              </v:shape>
            </w:pict>
          </mc:Fallback>
        </mc:AlternateContent>
      </w:r>
      <w:r w:rsidR="00F77C85">
        <w:rPr>
          <w:noProof/>
        </w:rPr>
        <mc:AlternateContent>
          <mc:Choice Requires="wps">
            <w:drawing>
              <wp:anchor distT="0" distB="0" distL="114300" distR="114300" simplePos="0" relativeHeight="251676672" behindDoc="0" locked="0" layoutInCell="1" allowOverlap="1" wp14:anchorId="3032D1CC" wp14:editId="28A739DB">
                <wp:simplePos x="0" y="0"/>
                <wp:positionH relativeFrom="column">
                  <wp:posOffset>-210820</wp:posOffset>
                </wp:positionH>
                <wp:positionV relativeFrom="paragraph">
                  <wp:posOffset>4402439</wp:posOffset>
                </wp:positionV>
                <wp:extent cx="4524375" cy="381635"/>
                <wp:effectExtent l="0" t="0" r="0" b="0"/>
                <wp:wrapNone/>
                <wp:docPr id="998267058" name="文本框 2"/>
                <wp:cNvGraphicFramePr/>
                <a:graphic xmlns:a="http://schemas.openxmlformats.org/drawingml/2006/main">
                  <a:graphicData uri="http://schemas.microsoft.com/office/word/2010/wordprocessingShape">
                    <wps:wsp>
                      <wps:cNvSpPr txBox="1"/>
                      <wps:spPr>
                        <a:xfrm>
                          <a:off x="0" y="0"/>
                          <a:ext cx="4524375" cy="381635"/>
                        </a:xfrm>
                        <a:prstGeom prst="rect">
                          <a:avLst/>
                        </a:prstGeom>
                        <a:noFill/>
                      </wps:spPr>
                      <wps:txbx>
                        <w:txbxContent>
                          <w:p w14:paraId="41712781" w14:textId="2F0825D9" w:rsidR="00744515" w:rsidRPr="00220FF2" w:rsidRDefault="00DD4D1E" w:rsidP="00220FF2">
                            <w:pPr>
                              <w:spacing w:line="400" w:lineRule="exact"/>
                              <w:jc w:val="center"/>
                              <w:rPr>
                                <w:rFonts w:ascii="仿宋" w:eastAsia="仿宋" w:hAnsi="仿宋" w:cs="Times New Roman" w:hint="eastAsia"/>
                                <w:color w:val="000000"/>
                                <w:spacing w:val="20"/>
                                <w:kern w:val="16"/>
                                <w:sz w:val="32"/>
                                <w:szCs w:val="32"/>
                              </w:rPr>
                            </w:pPr>
                            <w:r w:rsidRPr="00DD4D1E">
                              <w:rPr>
                                <w:rFonts w:ascii="仿宋" w:eastAsia="仿宋" w:hAnsi="仿宋" w:cs="Times New Roman" w:hint="eastAsia"/>
                                <w:color w:val="000000"/>
                                <w:spacing w:val="20"/>
                                <w:kern w:val="16"/>
                                <w:sz w:val="32"/>
                                <w:szCs w:val="32"/>
                              </w:rPr>
                              <w:t>千本樱</w:t>
                            </w:r>
                            <w:r w:rsidR="00F4300C" w:rsidRPr="00220FF2">
                              <w:rPr>
                                <w:rFonts w:ascii="仿宋" w:eastAsia="仿宋" w:hAnsi="仿宋" w:cs="Times New Roman" w:hint="eastAsia"/>
                                <w:color w:val="000000"/>
                                <w:spacing w:val="20"/>
                                <w:kern w:val="16"/>
                                <w:sz w:val="32"/>
                                <w:szCs w:val="32"/>
                              </w:rPr>
                              <w:t xml:space="preserve"> </w:t>
                            </w:r>
                            <w:r w:rsidR="00744515" w:rsidRPr="00220FF2">
                              <w:rPr>
                                <w:rFonts w:ascii="仿宋" w:eastAsia="仿宋" w:hAnsi="仿宋" w:cs="Times New Roman" w:hint="eastAsia"/>
                                <w:color w:val="000000"/>
                                <w:spacing w:val="20"/>
                                <w:kern w:val="16"/>
                                <w:sz w:val="32"/>
                                <w:szCs w:val="32"/>
                              </w:rPr>
                              <w:t>著</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032D1CC" id="文本框 2" o:spid="_x0000_s1033" type="#_x0000_t202" style="position:absolute;left:0;text-align:left;margin-left:-16.6pt;margin-top:346.65pt;width:356.25pt;height:3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" filled="f" stroked="f">
                <v:textbox>
                  <w:txbxContent>
                    <w:p w14:paraId="41712781" w14:textId="2F0825D9" w:rsidR="00744515" w:rsidRPr="00220FF2" w:rsidRDefault="00DD4D1E" w:rsidP="00220FF2">
                      <w:pPr>
                        <w:spacing w:line="400" w:lineRule="exact"/>
                        <w:jc w:val="center"/>
                        <w:rPr>
                          <w:rFonts w:ascii="仿宋" w:eastAsia="仿宋" w:hAnsi="仿宋" w:cs="Times New Roman" w:hint="eastAsia"/>
                          <w:color w:val="000000"/>
                          <w:spacing w:val="20"/>
                          <w:kern w:val="16"/>
                          <w:sz w:val="32"/>
                          <w:szCs w:val="32"/>
                        </w:rPr>
                      </w:pPr>
                      <w:r w:rsidRPr="00DD4D1E">
                        <w:rPr>
                          <w:rFonts w:ascii="仿宋" w:eastAsia="仿宋" w:hAnsi="仿宋" w:cs="Times New Roman" w:hint="eastAsia"/>
                          <w:color w:val="000000"/>
                          <w:spacing w:val="20"/>
                          <w:kern w:val="16"/>
                          <w:sz w:val="32"/>
                          <w:szCs w:val="32"/>
                        </w:rPr>
                        <w:t>千本樱</w:t>
                      </w:r>
                      <w:r w:rsidR="00F4300C" w:rsidRPr="00220FF2">
                        <w:rPr>
                          <w:rFonts w:ascii="仿宋" w:eastAsia="仿宋" w:hAnsi="仿宋" w:cs="Times New Roman" w:hint="eastAsia"/>
                          <w:color w:val="000000"/>
                          <w:spacing w:val="20"/>
                          <w:kern w:val="16"/>
                          <w:sz w:val="32"/>
                          <w:szCs w:val="32"/>
                        </w:rPr>
                        <w:t xml:space="preserve"> </w:t>
                      </w:r>
                      <w:r w:rsidR="00744515" w:rsidRPr="00220FF2">
                        <w:rPr>
                          <w:rFonts w:ascii="仿宋" w:eastAsia="仿宋" w:hAnsi="仿宋" w:cs="Times New Roman" w:hint="eastAsia"/>
                          <w:color w:val="000000"/>
                          <w:spacing w:val="20"/>
                          <w:kern w:val="16"/>
                          <w:sz w:val="32"/>
                          <w:szCs w:val="32"/>
                        </w:rPr>
                        <w:t>著</w:t>
                      </w:r>
                    </w:p>
                  </w:txbxContent>
                </v:textbox>
              </v:shape>
            </w:pict>
          </mc:Fallback>
        </mc:AlternateContent>
      </w:r>
      <w:r w:rsidR="00220FF2">
        <w:rPr>
          <w:noProof/>
        </w:rPr>
        <mc:AlternateContent>
          <mc:Choice Requires="wps">
            <w:drawing>
              <wp:anchor distT="0" distB="0" distL="114300" distR="114300" simplePos="0" relativeHeight="251673600" behindDoc="0" locked="0" layoutInCell="1" allowOverlap="1" wp14:anchorId="3263499F" wp14:editId="260C220B">
                <wp:simplePos x="0" y="0"/>
                <wp:positionH relativeFrom="column">
                  <wp:posOffset>-203835</wp:posOffset>
                </wp:positionH>
                <wp:positionV relativeFrom="paragraph">
                  <wp:posOffset>5238994</wp:posOffset>
                </wp:positionV>
                <wp:extent cx="4522470" cy="338455"/>
                <wp:effectExtent l="0" t="0" r="0" b="0"/>
                <wp:wrapNone/>
                <wp:docPr id="3" name="文本框 2">
                  <a:extLst xmlns:a="http://schemas.openxmlformats.org/drawingml/2006/main">
                    <a:ext uri="{FF2B5EF4-FFF2-40B4-BE49-F238E27FC236}">
                      <a16:creationId xmlns:a16="http://schemas.microsoft.com/office/drawing/2014/main" id="{FBB69CA6-42B3-F98C-471F-92783C4E73B3}"/>
                    </a:ext>
                  </a:extLst>
                </wp:docPr>
                <wp:cNvGraphicFramePr/>
                <a:graphic xmlns:a="http://schemas.openxmlformats.org/drawingml/2006/main">
                  <a:graphicData uri="http://schemas.microsoft.com/office/word/2010/wordprocessingShape">
                    <wps:wsp>
                      <wps:cNvSpPr txBox="1"/>
                      <wps:spPr>
                        <a:xfrm>
                          <a:off x="0" y="0"/>
                          <a:ext cx="4522470" cy="338455"/>
                        </a:xfrm>
                        <a:prstGeom prst="rect">
                          <a:avLst/>
                        </a:prstGeom>
                        <a:noFill/>
                      </wps:spPr>
                      <wps:txbx>
                        <w:txbxContent>
                          <w:p w14:paraId="421E16C0" w14:textId="597A4DB8" w:rsidR="00BD6564" w:rsidRPr="00220FF2" w:rsidRDefault="00BD6564" w:rsidP="00220FF2">
                            <w:pPr>
                              <w:spacing w:line="360" w:lineRule="exact"/>
                              <w:jc w:val="center"/>
                              <w:rPr>
                                <w:rFonts w:ascii="仿宋" w:eastAsia="仿宋" w:hAnsi="仿宋" w:cs="Times New Roman" w:hint="eastAsia"/>
                                <w:color w:val="000000"/>
                                <w:spacing w:val="-20"/>
                                <w:kern w:val="16"/>
                                <w:sz w:val="32"/>
                                <w:szCs w:val="32"/>
                              </w:rPr>
                            </w:pPr>
                            <w:r w:rsidRPr="00220FF2">
                              <w:rPr>
                                <w:rFonts w:ascii="仿宋" w:eastAsia="仿宋" w:hAnsi="仿宋" w:cs="Times New Roman"/>
                                <w:color w:val="000000"/>
                                <w:spacing w:val="-20"/>
                                <w:kern w:val="16"/>
                                <w:sz w:val="32"/>
                                <w:szCs w:val="32"/>
                              </w:rPr>
                              <w:t>202</w:t>
                            </w:r>
                            <w:r w:rsidR="00546F97">
                              <w:rPr>
                                <w:rFonts w:ascii="仿宋" w:eastAsia="仿宋" w:hAnsi="仿宋" w:cs="Times New Roman" w:hint="eastAsia"/>
                                <w:color w:val="000000"/>
                                <w:spacing w:val="-20"/>
                                <w:kern w:val="16"/>
                                <w:sz w:val="32"/>
                                <w:szCs w:val="32"/>
                              </w:rPr>
                              <w:t>3</w:t>
                            </w:r>
                            <w:r w:rsidRPr="00220FF2">
                              <w:rPr>
                                <w:rFonts w:ascii="仿宋" w:eastAsia="仿宋" w:hAnsi="仿宋" w:cs="+mn-cs" w:hint="eastAsia"/>
                                <w:color w:val="000000"/>
                                <w:spacing w:val="-20"/>
                                <w:kern w:val="16"/>
                                <w:sz w:val="32"/>
                                <w:szCs w:val="32"/>
                              </w:rPr>
                              <w:t xml:space="preserve"> 年 </w:t>
                            </w:r>
                            <w:r w:rsidRPr="00220FF2">
                              <w:rPr>
                                <w:rFonts w:ascii="仿宋" w:eastAsia="仿宋" w:hAnsi="仿宋" w:cs="Times New Roman"/>
                                <w:color w:val="000000"/>
                                <w:spacing w:val="-20"/>
                                <w:kern w:val="16"/>
                                <w:sz w:val="32"/>
                                <w:szCs w:val="32"/>
                              </w:rPr>
                              <w:t>0</w:t>
                            </w:r>
                            <w:r w:rsidR="00546F97">
                              <w:rPr>
                                <w:rFonts w:ascii="仿宋" w:eastAsia="仿宋" w:hAnsi="仿宋" w:cs="Times New Roman" w:hint="eastAsia"/>
                                <w:color w:val="000000"/>
                                <w:spacing w:val="-20"/>
                                <w:kern w:val="16"/>
                                <w:sz w:val="32"/>
                                <w:szCs w:val="32"/>
                              </w:rPr>
                              <w:t>2</w:t>
                            </w:r>
                            <w:r w:rsidRPr="00220FF2">
                              <w:rPr>
                                <w:rFonts w:ascii="仿宋" w:eastAsia="仿宋" w:hAnsi="仿宋" w:cs="Times New Roman"/>
                                <w:color w:val="000000"/>
                                <w:spacing w:val="-20"/>
                                <w:kern w:val="16"/>
                                <w:sz w:val="32"/>
                                <w:szCs w:val="32"/>
                              </w:rPr>
                              <w:t xml:space="preserve"> </w:t>
                            </w:r>
                            <w:r w:rsidRPr="00220FF2">
                              <w:rPr>
                                <w:rFonts w:ascii="仿宋" w:eastAsia="仿宋" w:hAnsi="仿宋" w:cs="+mn-cs" w:hint="eastAsia"/>
                                <w:color w:val="000000"/>
                                <w:spacing w:val="-20"/>
                                <w:kern w:val="16"/>
                                <w:sz w:val="32"/>
                                <w:szCs w:val="32"/>
                              </w:rPr>
                              <w:t>月</w:t>
                            </w:r>
                            <w:r w:rsidR="00935D0D" w:rsidRPr="00220FF2">
                              <w:rPr>
                                <w:rFonts w:ascii="仿宋" w:eastAsia="仿宋" w:hAnsi="仿宋" w:cs="+mn-cs" w:hint="eastAsia"/>
                                <w:color w:val="000000"/>
                                <w:spacing w:val="-20"/>
                                <w:kern w:val="16"/>
                                <w:sz w:val="32"/>
                                <w:szCs w:val="32"/>
                              </w:rPr>
                              <w:t xml:space="preserve">  </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3263499F" id="_x0000_s1034" type="#_x0000_t202" style="position:absolute;left:0;text-align:left;margin-left:-16.05pt;margin-top:412.5pt;width:356.1pt;height:2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" filled="f" stroked="f">
                <v:textbox style="mso-fit-shape-to-text:t">
                  <w:txbxContent>
                    <w:p w14:paraId="421E16C0" w14:textId="597A4DB8" w:rsidR="00BD6564" w:rsidRPr="00220FF2" w:rsidRDefault="00BD6564" w:rsidP="00220FF2">
                      <w:pPr>
                        <w:spacing w:line="360" w:lineRule="exact"/>
                        <w:jc w:val="center"/>
                        <w:rPr>
                          <w:rFonts w:ascii="仿宋" w:eastAsia="仿宋" w:hAnsi="仿宋" w:cs="Times New Roman" w:hint="eastAsia"/>
                          <w:color w:val="000000"/>
                          <w:spacing w:val="-20"/>
                          <w:kern w:val="16"/>
                          <w:sz w:val="32"/>
                          <w:szCs w:val="32"/>
                        </w:rPr>
                      </w:pPr>
                      <w:r w:rsidRPr="00220FF2">
                        <w:rPr>
                          <w:rFonts w:ascii="仿宋" w:eastAsia="仿宋" w:hAnsi="仿宋" w:cs="Times New Roman"/>
                          <w:color w:val="000000"/>
                          <w:spacing w:val="-20"/>
                          <w:kern w:val="16"/>
                          <w:sz w:val="32"/>
                          <w:szCs w:val="32"/>
                        </w:rPr>
                        <w:t>202</w:t>
                      </w:r>
                      <w:r w:rsidR="00546F97">
                        <w:rPr>
                          <w:rFonts w:ascii="仿宋" w:eastAsia="仿宋" w:hAnsi="仿宋" w:cs="Times New Roman" w:hint="eastAsia"/>
                          <w:color w:val="000000"/>
                          <w:spacing w:val="-20"/>
                          <w:kern w:val="16"/>
                          <w:sz w:val="32"/>
                          <w:szCs w:val="32"/>
                        </w:rPr>
                        <w:t>3</w:t>
                      </w:r>
                      <w:r w:rsidRPr="00220FF2">
                        <w:rPr>
                          <w:rFonts w:ascii="仿宋" w:eastAsia="仿宋" w:hAnsi="仿宋" w:cs="+mn-cs" w:hint="eastAsia"/>
                          <w:color w:val="000000"/>
                          <w:spacing w:val="-20"/>
                          <w:kern w:val="16"/>
                          <w:sz w:val="32"/>
                          <w:szCs w:val="32"/>
                        </w:rPr>
                        <w:t xml:space="preserve"> 年 </w:t>
                      </w:r>
                      <w:r w:rsidRPr="00220FF2">
                        <w:rPr>
                          <w:rFonts w:ascii="仿宋" w:eastAsia="仿宋" w:hAnsi="仿宋" w:cs="Times New Roman"/>
                          <w:color w:val="000000"/>
                          <w:spacing w:val="-20"/>
                          <w:kern w:val="16"/>
                          <w:sz w:val="32"/>
                          <w:szCs w:val="32"/>
                        </w:rPr>
                        <w:t>0</w:t>
                      </w:r>
                      <w:r w:rsidR="00546F97">
                        <w:rPr>
                          <w:rFonts w:ascii="仿宋" w:eastAsia="仿宋" w:hAnsi="仿宋" w:cs="Times New Roman" w:hint="eastAsia"/>
                          <w:color w:val="000000"/>
                          <w:spacing w:val="-20"/>
                          <w:kern w:val="16"/>
                          <w:sz w:val="32"/>
                          <w:szCs w:val="32"/>
                        </w:rPr>
                        <w:t>2</w:t>
                      </w:r>
                      <w:r w:rsidRPr="00220FF2">
                        <w:rPr>
                          <w:rFonts w:ascii="仿宋" w:eastAsia="仿宋" w:hAnsi="仿宋" w:cs="Times New Roman"/>
                          <w:color w:val="000000"/>
                          <w:spacing w:val="-20"/>
                          <w:kern w:val="16"/>
                          <w:sz w:val="32"/>
                          <w:szCs w:val="32"/>
                        </w:rPr>
                        <w:t xml:space="preserve"> </w:t>
                      </w:r>
                      <w:r w:rsidRPr="00220FF2">
                        <w:rPr>
                          <w:rFonts w:ascii="仿宋" w:eastAsia="仿宋" w:hAnsi="仿宋" w:cs="+mn-cs" w:hint="eastAsia"/>
                          <w:color w:val="000000"/>
                          <w:spacing w:val="-20"/>
                          <w:kern w:val="16"/>
                          <w:sz w:val="32"/>
                          <w:szCs w:val="32"/>
                        </w:rPr>
                        <w:t>月</w:t>
                      </w:r>
                      <w:r w:rsidR="00935D0D" w:rsidRPr="00220FF2">
                        <w:rPr>
                          <w:rFonts w:ascii="仿宋" w:eastAsia="仿宋" w:hAnsi="仿宋" w:cs="+mn-cs" w:hint="eastAsia"/>
                          <w:color w:val="000000"/>
                          <w:spacing w:val="-20"/>
                          <w:kern w:val="16"/>
                          <w:sz w:val="32"/>
                          <w:szCs w:val="32"/>
                        </w:rPr>
                        <w:t xml:space="preserve">  </w:t>
                      </w:r>
                    </w:p>
                  </w:txbxContent>
                </v:textbox>
              </v:shape>
            </w:pict>
          </mc:Fallback>
        </mc:AlternateContent>
      </w:r>
      <w:r w:rsidR="007538A3">
        <w:rPr>
          <w:noProof/>
        </w:rPr>
        <mc:AlternateContent>
          <mc:Choice Requires="wps">
            <w:drawing>
              <wp:anchor distT="0" distB="0" distL="114300" distR="114300" simplePos="0" relativeHeight="251670528" behindDoc="0" locked="0" layoutInCell="1" allowOverlap="1" wp14:anchorId="3A82CC33" wp14:editId="46E08FF4">
                <wp:simplePos x="0" y="0"/>
                <wp:positionH relativeFrom="column">
                  <wp:posOffset>44417</wp:posOffset>
                </wp:positionH>
                <wp:positionV relativeFrom="paragraph">
                  <wp:posOffset>78578</wp:posOffset>
                </wp:positionV>
                <wp:extent cx="509286" cy="509286"/>
                <wp:effectExtent l="0" t="0" r="0" b="0"/>
                <wp:wrapNone/>
                <wp:docPr id="36" name="文本框 35"/>
                <wp:cNvGraphicFramePr/>
                <a:graphic xmlns:a="http://schemas.openxmlformats.org/drawingml/2006/main">
                  <a:graphicData uri="http://schemas.microsoft.com/office/word/2010/wordprocessingShape">
                    <wps:wsp>
                      <wps:cNvSpPr txBox="1"/>
                      <wps:spPr>
                        <a:xfrm>
                          <a:off x="0" y="0"/>
                          <a:ext cx="509286" cy="509286"/>
                        </a:xfrm>
                        <a:prstGeom prst="rect">
                          <a:avLst/>
                        </a:prstGeom>
                        <a:noFill/>
                      </wps:spPr>
                      <wps:txbx>
                        <w:txbxContent>
                          <w:p w14:paraId="322F2AB7" w14:textId="0ECC3863" w:rsidR="00BD6564" w:rsidRDefault="00C616D3" w:rsidP="001522FB">
                            <w:pPr>
                              <w:spacing w:line="220" w:lineRule="exact"/>
                              <w:rPr>
                                <w:rFonts w:ascii="Arial" w:eastAsia="微软雅黑" w:hAnsi="微软雅黑" w:cs="+mn-cs" w:hint="eastAsia"/>
                                <w:color w:val="FFFFFF"/>
                                <w:spacing w:val="20"/>
                                <w:kern w:val="30"/>
                                <w:sz w:val="22"/>
                              </w:rPr>
                            </w:pPr>
                            <w:r>
                              <w:rPr>
                                <w:rFonts w:ascii="Arial" w:eastAsia="微软雅黑" w:hAnsi="微软雅黑" w:cs="+mn-cs" w:hint="eastAsia"/>
                                <w:color w:val="FFFFFF"/>
                                <w:spacing w:val="20"/>
                                <w:kern w:val="30"/>
                                <w:sz w:val="22"/>
                              </w:rPr>
                              <w:t>烈火</w:t>
                            </w:r>
                          </w:p>
                          <w:p w14:paraId="56868938" w14:textId="77777777" w:rsidR="001522FB" w:rsidRDefault="001522FB" w:rsidP="001522FB">
                            <w:pPr>
                              <w:spacing w:line="220" w:lineRule="exact"/>
                              <w:rPr>
                                <w:rFonts w:ascii="Arial" w:eastAsia="微软雅黑" w:hAnsi="微软雅黑" w:cs="+mn-cs" w:hint="eastAsia"/>
                                <w:color w:val="FFFFFF"/>
                                <w:spacing w:val="20"/>
                                <w:kern w:val="30"/>
                                <w:sz w:val="22"/>
                              </w:rPr>
                            </w:pPr>
                            <w:r>
                              <w:rPr>
                                <w:rFonts w:ascii="Arial" w:eastAsia="微软雅黑" w:hAnsi="微软雅黑" w:cs="+mn-cs" w:hint="eastAsia"/>
                                <w:color w:val="FFFFFF"/>
                                <w:spacing w:val="20"/>
                                <w:kern w:val="30"/>
                                <w:sz w:val="22"/>
                              </w:rPr>
                              <w:t>智慧</w:t>
                            </w:r>
                          </w:p>
                        </w:txbxContent>
                      </wps:txbx>
                      <wps:bodyPr vert="eaVert" wrap="square" rtlCol="0">
                        <a:noAutofit/>
                      </wps:bodyPr>
                    </wps:wsp>
                  </a:graphicData>
                </a:graphic>
                <wp14:sizeRelH relativeFrom="margin">
                  <wp14:pctWidth>0</wp14:pctWidth>
                </wp14:sizeRelH>
                <wp14:sizeRelV relativeFrom="margin">
                  <wp14:pctHeight>0</wp14:pctHeight>
                </wp14:sizeRelV>
              </wp:anchor>
            </w:drawing>
          </mc:Choice>
          <mc:Fallback>
            <w:pict>
              <v:shape w14:anchorId="3A82CC33" id="文本框 35" o:spid="_x0000_s1035" type="#_x0000_t202" style="position:absolute;left:0;text-align:left;margin-left:3.5pt;margin-top:6.2pt;width:40.1pt;height:4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" filled="f" stroked="f">
                <v:textbox style="layout-flow:vertical-ideographic">
                  <w:txbxContent>
                    <w:p w14:paraId="322F2AB7" w14:textId="0ECC3863" w:rsidR="00BD6564" w:rsidRDefault="00C616D3" w:rsidP="001522FB">
                      <w:pPr>
                        <w:spacing w:line="220" w:lineRule="exact"/>
                        <w:rPr>
                          <w:rFonts w:ascii="Arial" w:eastAsia="微软雅黑" w:hAnsi="微软雅黑" w:cs="+mn-cs" w:hint="eastAsia"/>
                          <w:color w:val="FFFFFF"/>
                          <w:spacing w:val="20"/>
                          <w:kern w:val="30"/>
                          <w:sz w:val="22"/>
                        </w:rPr>
                      </w:pPr>
                      <w:r>
                        <w:rPr>
                          <w:rFonts w:ascii="Arial" w:eastAsia="微软雅黑" w:hAnsi="微软雅黑" w:cs="+mn-cs" w:hint="eastAsia"/>
                          <w:color w:val="FFFFFF"/>
                          <w:spacing w:val="20"/>
                          <w:kern w:val="30"/>
                          <w:sz w:val="22"/>
                        </w:rPr>
                        <w:t>烈火</w:t>
                      </w:r>
                    </w:p>
                    <w:p w14:paraId="56868938" w14:textId="77777777" w:rsidR="001522FB" w:rsidRDefault="001522FB" w:rsidP="001522FB">
                      <w:pPr>
                        <w:spacing w:line="220" w:lineRule="exact"/>
                        <w:rPr>
                          <w:rFonts w:ascii="Arial" w:eastAsia="微软雅黑" w:hAnsi="微软雅黑" w:cs="+mn-cs" w:hint="eastAsia"/>
                          <w:color w:val="FFFFFF"/>
                          <w:spacing w:val="20"/>
                          <w:kern w:val="30"/>
                          <w:sz w:val="22"/>
                        </w:rPr>
                      </w:pPr>
                      <w:r>
                        <w:rPr>
                          <w:rFonts w:ascii="Arial" w:eastAsia="微软雅黑" w:hAnsi="微软雅黑" w:cs="+mn-cs" w:hint="eastAsia"/>
                          <w:color w:val="FFFFFF"/>
                          <w:spacing w:val="20"/>
                          <w:kern w:val="30"/>
                          <w:sz w:val="22"/>
                        </w:rPr>
                        <w:t>智慧</w:t>
                      </w:r>
                    </w:p>
                  </w:txbxContent>
                </v:textbox>
              </v:shape>
            </w:pict>
          </mc:Fallback>
        </mc:AlternateContent>
      </w:r>
      <w:r w:rsidR="007538A3">
        <w:rPr>
          <w:noProof/>
        </w:rPr>
        <mc:AlternateContent>
          <mc:Choice Requires="wps">
            <w:drawing>
              <wp:anchor distT="0" distB="0" distL="114300" distR="114300" simplePos="0" relativeHeight="251669504" behindDoc="0" locked="0" layoutInCell="1" allowOverlap="1" wp14:anchorId="2FFF4BCC" wp14:editId="700BA7E0">
                <wp:simplePos x="0" y="0"/>
                <wp:positionH relativeFrom="column">
                  <wp:posOffset>116465</wp:posOffset>
                </wp:positionH>
                <wp:positionV relativeFrom="paragraph">
                  <wp:posOffset>81244</wp:posOffset>
                </wp:positionV>
                <wp:extent cx="393700" cy="395605"/>
                <wp:effectExtent l="0" t="0" r="6350" b="4445"/>
                <wp:wrapNone/>
                <wp:docPr id="34" name="圆角矩形 33"/>
                <wp:cNvGraphicFramePr/>
                <a:graphic xmlns:a="http://schemas.openxmlformats.org/drawingml/2006/main">
                  <a:graphicData uri="http://schemas.microsoft.com/office/word/2010/wordprocessingShape">
                    <wps:wsp>
                      <wps:cNvSpPr/>
                      <wps:spPr>
                        <a:xfrm>
                          <a:off x="0" y="0"/>
                          <a:ext cx="393700" cy="395605"/>
                        </a:xfrm>
                        <a:prstGeom prst="roundRect">
                          <a:avLst/>
                        </a:prstGeom>
                        <a:solidFill>
                          <a:srgbClr val="FF0000"/>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oundrect w14:anchorId="23789644" id="圆角矩形 33" o:spid="_x0000_s1026" style="position:absolute;margin-left:9.15pt;margin-top:6.4pt;width:31pt;height:3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" fillcolor="red" stroked="f" strokeweight="1pt">
                <v:stroke joinstyle="miter"/>
              </v:roundrect>
            </w:pict>
          </mc:Fallback>
        </mc:AlternateContent>
      </w:r>
      <w:r w:rsidR="00250919">
        <w:rPr>
          <w:noProof/>
        </w:rPr>
        <mc:AlternateContent>
          <mc:Choice Requires="wps">
            <w:drawing>
              <wp:anchor distT="0" distB="0" distL="114300" distR="114300" simplePos="0" relativeHeight="251661312" behindDoc="0" locked="0" layoutInCell="1" allowOverlap="1" wp14:anchorId="0A342341" wp14:editId="0D39373A">
                <wp:simplePos x="0" y="0"/>
                <wp:positionH relativeFrom="column">
                  <wp:posOffset>-648127</wp:posOffset>
                </wp:positionH>
                <wp:positionV relativeFrom="paragraph">
                  <wp:posOffset>6511290</wp:posOffset>
                </wp:positionV>
                <wp:extent cx="5507990" cy="310537"/>
                <wp:effectExtent l="0" t="0" r="0" b="0"/>
                <wp:wrapNone/>
                <wp:docPr id="15" name="矩形 14"/>
                <wp:cNvGraphicFramePr/>
                <a:graphic xmlns:a="http://schemas.openxmlformats.org/drawingml/2006/main">
                  <a:graphicData uri="http://schemas.microsoft.com/office/word/2010/wordprocessingShape">
                    <wps:wsp>
                      <wps:cNvSpPr/>
                      <wps:spPr>
                        <a:xfrm>
                          <a:off x="0" y="0"/>
                          <a:ext cx="5507990" cy="310537"/>
                        </a:xfrm>
                        <a:prstGeom prst="rect">
                          <a:avLst/>
                        </a:prstGeom>
                        <a:solidFill>
                          <a:srgbClr val="FAD992"/>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4D1A392A" id="矩形 14" o:spid="_x0000_s1026" style="position:absolute;margin-left:-51.05pt;margin-top:512.7pt;width:433.7pt;height:2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" fillcolor="#fad992" stroked="f" strokeweight="1pt"/>
            </w:pict>
          </mc:Fallback>
        </mc:AlternateContent>
      </w:r>
      <w:r w:rsidR="00874534">
        <w:rPr>
          <w:noProof/>
        </w:rPr>
        <mc:AlternateContent>
          <mc:Choice Requires="wps">
            <w:drawing>
              <wp:anchor distT="0" distB="0" distL="114300" distR="114300" simplePos="0" relativeHeight="251660288" behindDoc="0" locked="0" layoutInCell="1" allowOverlap="1" wp14:anchorId="670871E7" wp14:editId="4A068FD9">
                <wp:simplePos x="0" y="0"/>
                <wp:positionH relativeFrom="column">
                  <wp:posOffset>-4487730</wp:posOffset>
                </wp:positionH>
                <wp:positionV relativeFrom="paragraph">
                  <wp:posOffset>3009582</wp:posOffset>
                </wp:positionV>
                <wp:extent cx="7955915" cy="277005"/>
                <wp:effectExtent l="0" t="8572" r="0" b="0"/>
                <wp:wrapNone/>
                <wp:docPr id="13" name="矩形 12"/>
                <wp:cNvGraphicFramePr/>
                <a:graphic xmlns:a="http://schemas.openxmlformats.org/drawingml/2006/main">
                  <a:graphicData uri="http://schemas.microsoft.com/office/word/2010/wordprocessingShape">
                    <wps:wsp>
                      <wps:cNvSpPr/>
                      <wps:spPr>
                        <a:xfrm rot="5400000">
                          <a:off x="0" y="0"/>
                          <a:ext cx="7955915" cy="277005"/>
                        </a:xfrm>
                        <a:prstGeom prst="rect">
                          <a:avLst/>
                        </a:prstGeom>
                        <a:solidFill>
                          <a:srgbClr val="FAD992"/>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4D57EBB5" id="矩形 12" o:spid="_x0000_s1026" style="position:absolute;margin-left:-353.35pt;margin-top:236.95pt;width:626.45pt;height:21.8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" fillcolor="#fad992" stroked="f" strokeweight="1pt"/>
            </w:pict>
          </mc:Fallback>
        </mc:AlternateContent>
      </w:r>
    </w:p>
    <w:p w14:paraId="493AEBB8" w14:textId="77777777" w:rsidR="009E5175" w:rsidRPr="00062A3D" w:rsidRDefault="009E5175" w:rsidP="009E5175">
      <w:pPr>
        <w:pStyle w:val="A512"/>
      </w:pPr>
      <w:bookmarkStart w:id="0" w:name="_Toc183216244"/>
      <w:r w:rsidRPr="00062A3D">
        <w:rPr>
          <w:rFonts w:hint="eastAsia"/>
        </w:rPr>
        <w:lastRenderedPageBreak/>
        <w:t>卷首语</w:t>
      </w:r>
      <w:bookmarkEnd w:id="0"/>
    </w:p>
    <w:p w14:paraId="7471CAB5" w14:textId="77777777" w:rsidR="009E5175" w:rsidRPr="00062A3D" w:rsidRDefault="009E5175" w:rsidP="009E5175">
      <w:pPr>
        <w:pStyle w:val="A5"/>
      </w:pPr>
      <w:r w:rsidRPr="00062A3D">
        <w:rPr>
          <w:rFonts w:hint="eastAsia"/>
        </w:rPr>
        <w:t>工人阶级建立了新中国，然而邓小平把我们打入了地狱！</w:t>
      </w:r>
    </w:p>
    <w:p w14:paraId="4C7A6BED" w14:textId="77777777" w:rsidR="009E5175" w:rsidRPr="00062A3D" w:rsidRDefault="009E5175" w:rsidP="009E5175">
      <w:pPr>
        <w:pStyle w:val="A5"/>
      </w:pPr>
      <w:r w:rsidRPr="00062A3D">
        <w:rPr>
          <w:rFonts w:hint="eastAsia"/>
        </w:rPr>
        <w:t>我们认真核实了对工人的剥削账。剥削方法是按马克思的《资本论》告诉我们的分析法。我们吃惊地发现：“</w:t>
      </w:r>
      <w:r w:rsidRPr="00062A3D">
        <w:t>'</w:t>
      </w:r>
      <w:r w:rsidRPr="00062A3D">
        <w:t>人民公仆</w:t>
      </w:r>
      <w:r w:rsidRPr="00062A3D">
        <w:t>'</w:t>
      </w:r>
      <w:r w:rsidRPr="00062A3D">
        <w:t>们侵吞了人民尽血汗创造的全部剩余价值！</w:t>
      </w:r>
      <w:r w:rsidRPr="00062A3D">
        <w:t>”</w:t>
      </w:r>
    </w:p>
    <w:p w14:paraId="0F8B4BC7" w14:textId="77777777" w:rsidR="009E5175" w:rsidRPr="00062A3D" w:rsidRDefault="009E5175" w:rsidP="009E5175">
      <w:pPr>
        <w:pStyle w:val="A5"/>
      </w:pPr>
    </w:p>
    <w:p w14:paraId="6DE6BB40" w14:textId="77777777" w:rsidR="009E5175" w:rsidRPr="00062A3D" w:rsidRDefault="009E5175" w:rsidP="009E5175">
      <w:pPr>
        <w:pStyle w:val="aff8"/>
        <w:rPr>
          <w:rFonts w:hint="eastAsia"/>
        </w:rPr>
      </w:pPr>
      <w:r w:rsidRPr="00062A3D">
        <w:tab/>
      </w:r>
      <w:r w:rsidRPr="00062A3D">
        <w:rPr>
          <w:rFonts w:hint="eastAsia"/>
        </w:rPr>
        <w:t>——</w:t>
      </w:r>
      <w:r w:rsidRPr="00062A3D">
        <w:t>北京工人自治联合会</w:t>
      </w:r>
    </w:p>
    <w:p w14:paraId="47AA7BAA" w14:textId="77777777" w:rsidR="009E5175" w:rsidRPr="00062A3D" w:rsidRDefault="009E5175" w:rsidP="009E5175">
      <w:pPr>
        <w:pStyle w:val="A5"/>
      </w:pPr>
    </w:p>
    <w:p w14:paraId="7256F482" w14:textId="77777777" w:rsidR="009E5175" w:rsidRPr="00062A3D" w:rsidRDefault="009E5175" w:rsidP="009E5175">
      <w:pPr>
        <w:pStyle w:val="A5"/>
      </w:pPr>
    </w:p>
    <w:p w14:paraId="5E829FEA" w14:textId="77777777" w:rsidR="009E5175" w:rsidRDefault="009E5175" w:rsidP="009E5175">
      <w:pPr>
        <w:pStyle w:val="A5"/>
      </w:pPr>
      <w:r>
        <w:br w:type="page"/>
      </w:r>
    </w:p>
    <w:p w14:paraId="0CEF1192" w14:textId="15E3C82A" w:rsidR="009E5175" w:rsidRPr="00062A3D" w:rsidRDefault="009E5175" w:rsidP="009E5175">
      <w:pPr>
        <w:pStyle w:val="A5"/>
      </w:pPr>
      <w:r w:rsidRPr="00062A3D">
        <w:rPr>
          <w:rFonts w:hint="eastAsia"/>
        </w:rPr>
        <w:lastRenderedPageBreak/>
        <w:t>谨以此文，纪念三十四年前震撼世界的六四民运，纪念所有牺牲在那场运动中的工人、市民、学生们。</w:t>
      </w:r>
    </w:p>
    <w:p w14:paraId="4A81C8B5" w14:textId="77777777" w:rsidR="009E5175" w:rsidRPr="00062A3D" w:rsidRDefault="009E5175" w:rsidP="009E5175">
      <w:pPr>
        <w:pStyle w:val="aff8"/>
        <w:rPr>
          <w:rFonts w:hint="eastAsia"/>
        </w:rPr>
      </w:pPr>
      <w:r w:rsidRPr="00062A3D">
        <w:rPr>
          <w:rFonts w:hint="eastAsia"/>
        </w:rPr>
        <w:t>二零二三年二月十八日</w:t>
      </w:r>
    </w:p>
    <w:p w14:paraId="6FFDAA35" w14:textId="77777777" w:rsidR="009E5175" w:rsidRPr="00062A3D" w:rsidRDefault="009E5175" w:rsidP="009E5175">
      <w:pPr>
        <w:pStyle w:val="A5"/>
      </w:pPr>
    </w:p>
    <w:p w14:paraId="7177A704" w14:textId="77777777" w:rsidR="009E5175" w:rsidRPr="00062A3D" w:rsidRDefault="009E5175" w:rsidP="009E5175">
      <w:pPr>
        <w:rPr>
          <w:rFonts w:hint="eastAsia"/>
        </w:rPr>
      </w:pPr>
      <w:r w:rsidRPr="00062A3D">
        <w:drawing>
          <wp:inline distT="0" distB="0" distL="0" distR="0" wp14:anchorId="27F3E2D5" wp14:editId="5251C3A5">
            <wp:extent cx="4103172" cy="2683566"/>
            <wp:effectExtent l="0" t="0" r="0" b="2540"/>
            <wp:docPr id="18546361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7438" cy="2692896"/>
                    </a:xfrm>
                    <a:prstGeom prst="rect">
                      <a:avLst/>
                    </a:prstGeom>
                    <a:noFill/>
                  </pic:spPr>
                </pic:pic>
              </a:graphicData>
            </a:graphic>
          </wp:inline>
        </w:drawing>
      </w:r>
    </w:p>
    <w:p w14:paraId="589BD5B2" w14:textId="77777777" w:rsidR="00133EA5" w:rsidRDefault="00133EA5" w:rsidP="008102BD">
      <w:pPr>
        <w:pStyle w:val="A5"/>
      </w:pPr>
    </w:p>
    <w:p w14:paraId="62035A20" w14:textId="77777777" w:rsidR="00133EA5" w:rsidRDefault="00133EA5" w:rsidP="009E5175">
      <w:pPr>
        <w:pStyle w:val="A512"/>
        <w:jc w:val="both"/>
        <w:rPr>
          <w:rFonts w:hint="eastAsia"/>
        </w:rPr>
        <w:sectPr w:rsidR="00133EA5" w:rsidSect="00F743E7">
          <w:headerReference w:type="default" r:id="rId13"/>
          <w:footnotePr>
            <w:numFmt w:val="decimalEnclosedCircleChinese"/>
            <w:numRestart w:val="eachPage"/>
          </w:footnotePr>
          <w:type w:val="oddPage"/>
          <w:pgSz w:w="8392" w:h="11907"/>
          <w:pgMar w:top="720" w:right="1004" w:bottom="720" w:left="1004" w:header="437" w:footer="283" w:gutter="0"/>
          <w:pgNumType w:fmt="lowerRoman" w:start="1" w:chapSep="emDash"/>
          <w:cols w:space="425"/>
          <w:docGrid w:type="linesAndChars" w:linePitch="312"/>
        </w:sectPr>
      </w:pPr>
    </w:p>
    <w:p w14:paraId="35A56C72" w14:textId="77777777" w:rsidR="00A277A6" w:rsidRPr="00F621B7" w:rsidRDefault="00944673" w:rsidP="00F621B7">
      <w:pPr>
        <w:pStyle w:val="A512"/>
      </w:pPr>
      <w:bookmarkStart w:id="1" w:name="_Toc183216245"/>
      <w:r w:rsidRPr="00F621B7">
        <w:rPr>
          <w:rFonts w:hint="eastAsia"/>
        </w:rPr>
        <w:lastRenderedPageBreak/>
        <w:t>目</w:t>
      </w:r>
      <w:r w:rsidR="003424E5">
        <w:rPr>
          <w:rFonts w:hint="eastAsia"/>
        </w:rPr>
        <w:t xml:space="preserve">  </w:t>
      </w:r>
      <w:r w:rsidRPr="00F621B7">
        <w:rPr>
          <w:rFonts w:hint="eastAsia"/>
        </w:rPr>
        <w:t>录</w:t>
      </w:r>
      <w:bookmarkEnd w:id="1"/>
    </w:p>
    <w:sdt>
      <w:sdtPr>
        <w:rPr>
          <w:rFonts w:asciiTheme="minorHAnsi" w:eastAsiaTheme="minorEastAsia" w:hAnsiTheme="minorHAnsi"/>
          <w:spacing w:val="0"/>
          <w:sz w:val="21"/>
          <w:lang w:val="zh-CN"/>
        </w:rPr>
        <w:id w:val="-1746104392"/>
        <w:docPartObj>
          <w:docPartGallery w:val="Table of Contents"/>
          <w:docPartUnique/>
        </w:docPartObj>
      </w:sdtPr>
      <w:sdtEndPr>
        <w:rPr>
          <w:b/>
          <w:bCs/>
        </w:rPr>
      </w:sdtEndPr>
      <w:sdtContent>
        <w:p w14:paraId="263E1DB1" w14:textId="77777777" w:rsidR="00423E1A" w:rsidRDefault="00423E1A" w:rsidP="00803166">
          <w:pPr>
            <w:pStyle w:val="A5"/>
            <w:ind w:firstLine="420"/>
          </w:pPr>
        </w:p>
        <w:p w14:paraId="2F5589CA" w14:textId="5D741361" w:rsidR="00F0374E" w:rsidRDefault="00E06167">
          <w:pPr>
            <w:pStyle w:val="TOC1"/>
            <w:tabs>
              <w:tab w:val="right" w:leader="dot" w:pos="6374"/>
            </w:tabs>
            <w:rPr>
              <w:rFonts w:hint="eastAsia"/>
              <w:noProof/>
              <w:sz w:val="22"/>
              <w:szCs w:val="24"/>
              <w14:ligatures w14:val="standardContextual"/>
            </w:rPr>
          </w:pPr>
          <w:r>
            <w:rPr>
              <w:rFonts w:hint="eastAsia"/>
            </w:rPr>
            <w:fldChar w:fldCharType="begin"/>
          </w:r>
          <w:r>
            <w:rPr>
              <w:rFonts w:hint="eastAsia"/>
            </w:rPr>
            <w:instrText xml:space="preserve"> TOC \o \h \z \t "A5开1编,1" </w:instrText>
          </w:r>
          <w:r>
            <w:rPr>
              <w:rFonts w:hint="eastAsia"/>
            </w:rPr>
            <w:fldChar w:fldCharType="separate"/>
          </w:r>
          <w:hyperlink w:anchor="_Toc183216244" w:history="1">
            <w:r w:rsidR="00F0374E" w:rsidRPr="00240DFA">
              <w:rPr>
                <w:rStyle w:val="ac"/>
                <w:rFonts w:hint="eastAsia"/>
                <w:noProof/>
              </w:rPr>
              <w:t>卷首语</w:t>
            </w:r>
            <w:r w:rsidR="00F0374E">
              <w:rPr>
                <w:rFonts w:hint="eastAsia"/>
                <w:noProof/>
                <w:webHidden/>
              </w:rPr>
              <w:tab/>
            </w:r>
            <w:r w:rsidR="00F0374E">
              <w:rPr>
                <w:rFonts w:hint="eastAsia"/>
                <w:noProof/>
                <w:webHidden/>
              </w:rPr>
              <w:fldChar w:fldCharType="begin"/>
            </w:r>
            <w:r w:rsidR="00F0374E">
              <w:rPr>
                <w:rFonts w:hint="eastAsia"/>
                <w:noProof/>
                <w:webHidden/>
              </w:rPr>
              <w:instrText xml:space="preserve"> </w:instrText>
            </w:r>
            <w:r w:rsidR="00F0374E">
              <w:rPr>
                <w:noProof/>
                <w:webHidden/>
              </w:rPr>
              <w:instrText>PAGEREF _Toc183216244 \h</w:instrText>
            </w:r>
            <w:r w:rsidR="00F0374E">
              <w:rPr>
                <w:rFonts w:hint="eastAsia"/>
                <w:noProof/>
                <w:webHidden/>
              </w:rPr>
              <w:instrText xml:space="preserve"> </w:instrText>
            </w:r>
            <w:r w:rsidR="00F0374E">
              <w:rPr>
                <w:rFonts w:hint="eastAsia"/>
                <w:noProof/>
                <w:webHidden/>
              </w:rPr>
            </w:r>
            <w:r w:rsidR="00F0374E">
              <w:rPr>
                <w:rFonts w:hint="eastAsia"/>
                <w:noProof/>
                <w:webHidden/>
              </w:rPr>
              <w:fldChar w:fldCharType="separate"/>
            </w:r>
            <w:r w:rsidR="00C54B92">
              <w:rPr>
                <w:rFonts w:hint="eastAsia"/>
                <w:noProof/>
                <w:webHidden/>
              </w:rPr>
              <w:t>i</w:t>
            </w:r>
            <w:r w:rsidR="00F0374E">
              <w:rPr>
                <w:rFonts w:hint="eastAsia"/>
                <w:noProof/>
                <w:webHidden/>
              </w:rPr>
              <w:fldChar w:fldCharType="end"/>
            </w:r>
          </w:hyperlink>
        </w:p>
        <w:p w14:paraId="7F93D83B" w14:textId="58CBC551" w:rsidR="00F0374E" w:rsidRDefault="00F0374E">
          <w:pPr>
            <w:pStyle w:val="TOC1"/>
            <w:tabs>
              <w:tab w:val="right" w:leader="dot" w:pos="6374"/>
            </w:tabs>
            <w:rPr>
              <w:rFonts w:hint="eastAsia"/>
              <w:noProof/>
              <w:sz w:val="22"/>
              <w:szCs w:val="24"/>
              <w14:ligatures w14:val="standardContextual"/>
            </w:rPr>
          </w:pPr>
          <w:hyperlink w:anchor="_Toc183216245" w:history="1">
            <w:r w:rsidRPr="00240DFA">
              <w:rPr>
                <w:rStyle w:val="ac"/>
                <w:rFonts w:hint="eastAsia"/>
                <w:noProof/>
              </w:rPr>
              <w:t>目  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_Toc183216245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1</w:t>
            </w:r>
            <w:r>
              <w:rPr>
                <w:rFonts w:hint="eastAsia"/>
                <w:noProof/>
                <w:webHidden/>
              </w:rPr>
              <w:fldChar w:fldCharType="end"/>
            </w:r>
          </w:hyperlink>
        </w:p>
        <w:p w14:paraId="65DB4512" w14:textId="4C0AD9AB" w:rsidR="00F0374E" w:rsidRDefault="00F0374E">
          <w:pPr>
            <w:pStyle w:val="TOC1"/>
            <w:tabs>
              <w:tab w:val="right" w:leader="dot" w:pos="6374"/>
            </w:tabs>
            <w:rPr>
              <w:rFonts w:hint="eastAsia"/>
              <w:noProof/>
              <w:sz w:val="22"/>
              <w:szCs w:val="24"/>
              <w14:ligatures w14:val="standardContextual"/>
            </w:rPr>
          </w:pPr>
          <w:hyperlink w:anchor="_Toc183216246" w:history="1">
            <w:r w:rsidRPr="00240DFA">
              <w:rPr>
                <w:rStyle w:val="ac"/>
                <w:rFonts w:hint="eastAsia"/>
                <w:noProof/>
              </w:rPr>
              <w:t>前  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_Toc183216246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1</w:t>
            </w:r>
            <w:r>
              <w:rPr>
                <w:rFonts w:hint="eastAsia"/>
                <w:noProof/>
                <w:webHidden/>
              </w:rPr>
              <w:fldChar w:fldCharType="end"/>
            </w:r>
          </w:hyperlink>
        </w:p>
        <w:p w14:paraId="27F5A446" w14:textId="4C3700E6" w:rsidR="00F0374E" w:rsidRDefault="00F0374E">
          <w:pPr>
            <w:pStyle w:val="TOC1"/>
            <w:tabs>
              <w:tab w:val="right" w:leader="dot" w:pos="6374"/>
            </w:tabs>
            <w:rPr>
              <w:rFonts w:hint="eastAsia"/>
              <w:noProof/>
              <w:sz w:val="22"/>
              <w:szCs w:val="24"/>
              <w14:ligatures w14:val="standardContextual"/>
            </w:rPr>
          </w:pPr>
          <w:hyperlink w:anchor="_Toc183216247" w:history="1">
            <w:r w:rsidRPr="00240DFA">
              <w:rPr>
                <w:rStyle w:val="ac"/>
                <w:rFonts w:hint="eastAsia"/>
                <w:noProof/>
              </w:rPr>
              <w:t>如何正确看待六四事件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_Toc183216247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2</w:t>
            </w:r>
            <w:r>
              <w:rPr>
                <w:rFonts w:hint="eastAsia"/>
                <w:noProof/>
                <w:webHidden/>
              </w:rPr>
              <w:fldChar w:fldCharType="end"/>
            </w:r>
          </w:hyperlink>
        </w:p>
        <w:p w14:paraId="15ABD804" w14:textId="76ABFCE4" w:rsidR="00F0374E" w:rsidRDefault="00F0374E">
          <w:pPr>
            <w:pStyle w:val="TOC2"/>
            <w:tabs>
              <w:tab w:val="right" w:leader="dot" w:pos="6374"/>
            </w:tabs>
            <w:rPr>
              <w:rFonts w:hint="eastAsia"/>
              <w:noProof/>
              <w:sz w:val="22"/>
              <w:szCs w:val="24"/>
              <w14:ligatures w14:val="standardContextual"/>
            </w:rPr>
          </w:pPr>
          <w:hyperlink w:anchor="_Toc183216248" w:history="1">
            <w:r w:rsidRPr="00240DFA">
              <w:rPr>
                <w:rStyle w:val="ac"/>
                <w:rFonts w:hint="eastAsia"/>
                <w:noProof/>
              </w:rPr>
              <w:t>第一、六四事件究竟是什么性质的运动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_Toc183216248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2</w:t>
            </w:r>
            <w:r>
              <w:rPr>
                <w:rFonts w:hint="eastAsia"/>
                <w:noProof/>
                <w:webHidden/>
              </w:rPr>
              <w:fldChar w:fldCharType="end"/>
            </w:r>
          </w:hyperlink>
        </w:p>
        <w:p w14:paraId="7C8AC8F9" w14:textId="23E713D4" w:rsidR="00F0374E" w:rsidRDefault="00F0374E">
          <w:pPr>
            <w:pStyle w:val="TOC2"/>
            <w:tabs>
              <w:tab w:val="right" w:leader="dot" w:pos="6374"/>
            </w:tabs>
            <w:rPr>
              <w:rFonts w:hint="eastAsia"/>
              <w:noProof/>
              <w:sz w:val="22"/>
              <w:szCs w:val="24"/>
              <w14:ligatures w14:val="standardContextual"/>
            </w:rPr>
          </w:pPr>
          <w:hyperlink w:anchor="_Toc183216249" w:history="1">
            <w:r w:rsidRPr="00240DFA">
              <w:rPr>
                <w:rStyle w:val="ac"/>
                <w:rFonts w:hint="eastAsia"/>
                <w:noProof/>
              </w:rPr>
              <w:t>第二、左圈内部应该如何评价六四民运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_Toc183216249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4</w:t>
            </w:r>
            <w:r>
              <w:rPr>
                <w:rFonts w:hint="eastAsia"/>
                <w:noProof/>
                <w:webHidden/>
              </w:rPr>
              <w:fldChar w:fldCharType="end"/>
            </w:r>
          </w:hyperlink>
        </w:p>
        <w:p w14:paraId="734CE925" w14:textId="0FE19905" w:rsidR="00F0374E" w:rsidRDefault="00F0374E">
          <w:pPr>
            <w:pStyle w:val="TOC2"/>
            <w:tabs>
              <w:tab w:val="right" w:leader="dot" w:pos="6374"/>
            </w:tabs>
            <w:rPr>
              <w:rFonts w:hint="eastAsia"/>
              <w:noProof/>
              <w:sz w:val="22"/>
              <w:szCs w:val="24"/>
              <w14:ligatures w14:val="standardContextual"/>
            </w:rPr>
          </w:pPr>
          <w:hyperlink w:anchor="_Toc183216250" w:history="1">
            <w:r w:rsidRPr="00240DFA">
              <w:rPr>
                <w:rStyle w:val="ac"/>
                <w:rFonts w:hint="eastAsia"/>
                <w:noProof/>
              </w:rPr>
              <w:t>第三、如何评价胡耀邦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_Toc183216250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10</w:t>
            </w:r>
            <w:r>
              <w:rPr>
                <w:rFonts w:hint="eastAsia"/>
                <w:noProof/>
                <w:webHidden/>
              </w:rPr>
              <w:fldChar w:fldCharType="end"/>
            </w:r>
          </w:hyperlink>
        </w:p>
        <w:p w14:paraId="689937D6" w14:textId="1AEF3940" w:rsidR="00F0374E" w:rsidRDefault="00F0374E">
          <w:pPr>
            <w:pStyle w:val="TOC1"/>
            <w:tabs>
              <w:tab w:val="right" w:leader="dot" w:pos="6374"/>
            </w:tabs>
            <w:rPr>
              <w:rFonts w:hint="eastAsia"/>
              <w:noProof/>
              <w:sz w:val="22"/>
              <w:szCs w:val="24"/>
              <w14:ligatures w14:val="standardContextual"/>
            </w:rPr>
          </w:pPr>
          <w:hyperlink w:anchor="_Toc183216251" w:history="1">
            <w:r w:rsidRPr="00240DFA">
              <w:rPr>
                <w:rStyle w:val="ac"/>
                <w:rFonts w:hint="eastAsia"/>
                <w:noProof/>
              </w:rPr>
              <w:t>六四运动的真正源头在于资本主义复辟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_Toc183216251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15</w:t>
            </w:r>
            <w:r>
              <w:rPr>
                <w:rFonts w:hint="eastAsia"/>
                <w:noProof/>
                <w:webHidden/>
              </w:rPr>
              <w:fldChar w:fldCharType="end"/>
            </w:r>
          </w:hyperlink>
        </w:p>
        <w:p w14:paraId="58FFEF46" w14:textId="0AB3596B" w:rsidR="00F0374E" w:rsidRDefault="00F0374E">
          <w:pPr>
            <w:pStyle w:val="TOC2"/>
            <w:tabs>
              <w:tab w:val="right" w:leader="dot" w:pos="6374"/>
            </w:tabs>
            <w:rPr>
              <w:rFonts w:hint="eastAsia"/>
              <w:noProof/>
              <w:sz w:val="22"/>
              <w:szCs w:val="24"/>
              <w14:ligatures w14:val="standardContextual"/>
            </w:rPr>
          </w:pPr>
          <w:hyperlink w:anchor="_Toc183216252" w:history="1">
            <w:r w:rsidRPr="00240DFA">
              <w:rPr>
                <w:rStyle w:val="ac"/>
                <w:rFonts w:hint="eastAsia"/>
                <w:noProof/>
              </w:rPr>
              <w:t>第一、农村的资本主义复辟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_Toc183216252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15</w:t>
            </w:r>
            <w:r>
              <w:rPr>
                <w:rFonts w:hint="eastAsia"/>
                <w:noProof/>
                <w:webHidden/>
              </w:rPr>
              <w:fldChar w:fldCharType="end"/>
            </w:r>
          </w:hyperlink>
        </w:p>
        <w:p w14:paraId="6D8B24CC" w14:textId="709C021F" w:rsidR="00F0374E" w:rsidRDefault="00F0374E">
          <w:pPr>
            <w:pStyle w:val="TOC2"/>
            <w:tabs>
              <w:tab w:val="right" w:leader="dot" w:pos="6374"/>
            </w:tabs>
            <w:rPr>
              <w:rFonts w:hint="eastAsia"/>
              <w:noProof/>
              <w:sz w:val="22"/>
              <w:szCs w:val="24"/>
              <w14:ligatures w14:val="standardContextual"/>
            </w:rPr>
          </w:pPr>
          <w:hyperlink w:anchor="_Toc183216253" w:history="1">
            <w:r w:rsidRPr="00240DFA">
              <w:rPr>
                <w:rStyle w:val="ac"/>
                <w:rFonts w:hint="eastAsia"/>
                <w:noProof/>
              </w:rPr>
              <w:t>第二、城市的资本主义复辟和物价闯关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_Toc183216253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26</w:t>
            </w:r>
            <w:r>
              <w:rPr>
                <w:rFonts w:hint="eastAsia"/>
                <w:noProof/>
                <w:webHidden/>
              </w:rPr>
              <w:fldChar w:fldCharType="end"/>
            </w:r>
          </w:hyperlink>
        </w:p>
        <w:p w14:paraId="0E0F942F" w14:textId="20FDD805" w:rsidR="00F0374E" w:rsidRDefault="00F0374E">
          <w:pPr>
            <w:pStyle w:val="TOC1"/>
            <w:tabs>
              <w:tab w:val="right" w:leader="dot" w:pos="6374"/>
            </w:tabs>
            <w:rPr>
              <w:rFonts w:hint="eastAsia"/>
              <w:noProof/>
              <w:sz w:val="22"/>
              <w:szCs w:val="24"/>
              <w14:ligatures w14:val="standardContextual"/>
            </w:rPr>
          </w:pPr>
          <w:hyperlink w:anchor="_Toc183216254" w:history="1">
            <w:r w:rsidRPr="00240DFA">
              <w:rPr>
                <w:rStyle w:val="ac"/>
                <w:rFonts w:hint="eastAsia"/>
                <w:noProof/>
              </w:rPr>
              <w:t>六四之后的真正决战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_Toc183216254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42</w:t>
            </w:r>
            <w:r>
              <w:rPr>
                <w:rFonts w:hint="eastAsia"/>
                <w:noProof/>
                <w:webHidden/>
              </w:rPr>
              <w:fldChar w:fldCharType="end"/>
            </w:r>
          </w:hyperlink>
        </w:p>
        <w:p w14:paraId="06B47C1C" w14:textId="6831F2A1" w:rsidR="00F0374E" w:rsidRDefault="00F0374E">
          <w:pPr>
            <w:pStyle w:val="TOC1"/>
            <w:tabs>
              <w:tab w:val="right" w:leader="dot" w:pos="6374"/>
            </w:tabs>
            <w:rPr>
              <w:rFonts w:hint="eastAsia"/>
              <w:noProof/>
              <w:sz w:val="22"/>
              <w:szCs w:val="24"/>
              <w14:ligatures w14:val="standardContextual"/>
            </w:rPr>
          </w:pPr>
          <w:hyperlink w:anchor="_Toc183216255" w:history="1">
            <w:r w:rsidRPr="00240DFA">
              <w:rPr>
                <w:rStyle w:val="ac"/>
                <w:rFonts w:hint="eastAsia"/>
                <w:noProof/>
              </w:rPr>
              <w:t>图片附录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_Toc183216255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51</w:t>
            </w:r>
            <w:r>
              <w:rPr>
                <w:rFonts w:hint="eastAsia"/>
                <w:noProof/>
                <w:webHidden/>
              </w:rPr>
              <w:fldChar w:fldCharType="end"/>
            </w:r>
          </w:hyperlink>
        </w:p>
        <w:p w14:paraId="5509F804" w14:textId="335F86DA" w:rsidR="00F0374E" w:rsidRDefault="00F0374E">
          <w:pPr>
            <w:pStyle w:val="TOC2"/>
            <w:tabs>
              <w:tab w:val="right" w:leader="dot" w:pos="6374"/>
            </w:tabs>
            <w:rPr>
              <w:rFonts w:hint="eastAsia"/>
              <w:noProof/>
              <w:sz w:val="22"/>
              <w:szCs w:val="24"/>
              <w14:ligatures w14:val="standardContextual"/>
            </w:rPr>
          </w:pPr>
          <w:hyperlink w:anchor="_Toc183216256" w:history="1">
            <w:r w:rsidRPr="00240DFA">
              <w:rPr>
                <w:rStyle w:val="ac"/>
                <w:rFonts w:hint="eastAsia"/>
                <w:noProof/>
              </w:rPr>
              <w:t>图片附录：天安门清场时期的血腥一幕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_Toc183216256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51</w:t>
            </w:r>
            <w:r>
              <w:rPr>
                <w:rFonts w:hint="eastAsia"/>
                <w:noProof/>
                <w:webHidden/>
              </w:rPr>
              <w:fldChar w:fldCharType="end"/>
            </w:r>
          </w:hyperlink>
        </w:p>
        <w:p w14:paraId="7A7C93FB" w14:textId="0E0802B3" w:rsidR="00F0374E" w:rsidRDefault="00F0374E">
          <w:pPr>
            <w:pStyle w:val="TOC2"/>
            <w:tabs>
              <w:tab w:val="right" w:leader="dot" w:pos="6374"/>
            </w:tabs>
            <w:rPr>
              <w:rFonts w:hint="eastAsia"/>
              <w:noProof/>
              <w:sz w:val="22"/>
              <w:szCs w:val="24"/>
              <w14:ligatures w14:val="standardContextual"/>
            </w:rPr>
          </w:pPr>
          <w:hyperlink w:anchor="_Toc183216257" w:history="1">
            <w:r w:rsidRPr="00240DFA">
              <w:rPr>
                <w:rStyle w:val="ac"/>
                <w:rFonts w:hint="eastAsia"/>
                <w:noProof/>
              </w:rPr>
              <w:t>图片附录：六四运动时期的工人高举毛泽东画像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_Toc183216257 \h</w:instrText>
            </w:r>
            <w:r>
              <w:rPr>
                <w:rFonts w:hint="eastAsia"/>
                <w:noProof/>
                <w:webHidden/>
              </w:rPr>
              <w:instrText xml:space="preserve"> </w:instrText>
            </w:r>
            <w:r>
              <w:rPr>
                <w:rFonts w:hint="eastAsia"/>
                <w:noProof/>
                <w:webHidden/>
              </w:rPr>
            </w:r>
            <w:r>
              <w:rPr>
                <w:rFonts w:hint="eastAsia"/>
                <w:noProof/>
                <w:webHidden/>
              </w:rPr>
              <w:fldChar w:fldCharType="separate"/>
            </w:r>
            <w:r w:rsidR="00C54B92">
              <w:rPr>
                <w:rFonts w:hint="eastAsia"/>
                <w:noProof/>
                <w:webHidden/>
              </w:rPr>
              <w:t>53</w:t>
            </w:r>
            <w:r>
              <w:rPr>
                <w:rFonts w:hint="eastAsia"/>
                <w:noProof/>
                <w:webHidden/>
              </w:rPr>
              <w:fldChar w:fldCharType="end"/>
            </w:r>
          </w:hyperlink>
        </w:p>
        <w:p w14:paraId="0819750F" w14:textId="1845FEEB" w:rsidR="00423E1A" w:rsidRDefault="00E06167">
          <w:pPr>
            <w:rPr>
              <w:rFonts w:hint="eastAsia"/>
            </w:rPr>
          </w:pPr>
          <w:r>
            <w:rPr>
              <w:rFonts w:hint="eastAsia"/>
            </w:rPr>
            <w:fldChar w:fldCharType="end"/>
          </w:r>
        </w:p>
      </w:sdtContent>
    </w:sdt>
    <w:p w14:paraId="53AC7BA4" w14:textId="77777777" w:rsidR="00AB2340" w:rsidRDefault="00AB2340" w:rsidP="00803166">
      <w:pPr>
        <w:pStyle w:val="A5"/>
      </w:pPr>
    </w:p>
    <w:p w14:paraId="1B102F74" w14:textId="77777777" w:rsidR="00CD53C9" w:rsidRDefault="00CD53C9" w:rsidP="00062A3D">
      <w:pPr>
        <w:pStyle w:val="A512"/>
        <w:jc w:val="both"/>
        <w:rPr>
          <w:rFonts w:hint="eastAsia"/>
        </w:rPr>
        <w:sectPr w:rsidR="00CD53C9" w:rsidSect="00743674">
          <w:headerReference w:type="default" r:id="rId14"/>
          <w:footerReference w:type="default" r:id="rId15"/>
          <w:footnotePr>
            <w:numFmt w:val="decimalEnclosedCircleChinese"/>
            <w:numRestart w:val="eachPage"/>
          </w:footnotePr>
          <w:pgSz w:w="8392" w:h="11907"/>
          <w:pgMar w:top="720" w:right="1004" w:bottom="720" w:left="1004" w:header="437" w:footer="283" w:gutter="0"/>
          <w:pgNumType w:start="1"/>
          <w:cols w:space="425"/>
          <w:docGrid w:type="linesAndChars" w:linePitch="312"/>
        </w:sectPr>
      </w:pPr>
    </w:p>
    <w:p w14:paraId="6DF91966" w14:textId="36E34F83" w:rsidR="00062A3D" w:rsidRPr="00062A3D" w:rsidRDefault="00062A3D" w:rsidP="00DA3B89">
      <w:pPr>
        <w:pStyle w:val="A512"/>
      </w:pPr>
      <w:bookmarkStart w:id="2" w:name="_Toc145705990"/>
      <w:bookmarkStart w:id="3" w:name="_Toc183216246"/>
      <w:r w:rsidRPr="00062A3D">
        <w:rPr>
          <w:rFonts w:hint="eastAsia"/>
        </w:rPr>
        <w:lastRenderedPageBreak/>
        <w:t>前</w:t>
      </w:r>
      <w:r w:rsidR="00A71201">
        <w:rPr>
          <w:rFonts w:hint="eastAsia"/>
        </w:rPr>
        <w:t xml:space="preserve">  </w:t>
      </w:r>
      <w:r w:rsidRPr="00062A3D">
        <w:rPr>
          <w:rFonts w:hint="eastAsia"/>
        </w:rPr>
        <w:t>言</w:t>
      </w:r>
      <w:bookmarkEnd w:id="2"/>
      <w:bookmarkEnd w:id="3"/>
    </w:p>
    <w:p w14:paraId="0850569E" w14:textId="77777777" w:rsidR="00062A3D" w:rsidRPr="00062A3D" w:rsidRDefault="00062A3D" w:rsidP="00062A3D">
      <w:pPr>
        <w:pStyle w:val="A5"/>
      </w:pPr>
      <w:r w:rsidRPr="00062A3D">
        <w:rPr>
          <w:rFonts w:hint="eastAsia"/>
        </w:rPr>
        <w:t>三十四年过去了，发生在</w:t>
      </w:r>
      <w:r w:rsidRPr="00062A3D">
        <w:t>1989</w:t>
      </w:r>
      <w:r w:rsidRPr="00062A3D">
        <w:t>年</w:t>
      </w:r>
      <w:r w:rsidRPr="00062A3D">
        <w:t>4</w:t>
      </w:r>
      <w:r w:rsidRPr="00062A3D">
        <w:t>月</w:t>
      </w:r>
      <w:r w:rsidRPr="00062A3D">
        <w:rPr>
          <w:rFonts w:hint="eastAsia"/>
        </w:rPr>
        <w:t>-</w:t>
      </w:r>
      <w:r w:rsidRPr="00062A3D">
        <w:t>6</w:t>
      </w:r>
      <w:r w:rsidRPr="00062A3D">
        <w:t>月间的那场运动仍然是现在当局特色政府严厉封锁的话题，无论是在网络还是在现实中，对于六四事件的讨论都不能公开</w:t>
      </w:r>
      <w:r w:rsidRPr="00062A3D">
        <w:t>,</w:t>
      </w:r>
      <w:r w:rsidRPr="00062A3D">
        <w:t>对历史事件内幕的讨论封锁之严酷甚至比对无产阶级文化大革命的相关话题更甚。在国内的网络上，你可以找到许多关于文化大革命不同角度的讨论文章</w:t>
      </w:r>
      <w:r w:rsidRPr="00062A3D">
        <w:t>,</w:t>
      </w:r>
      <w:r w:rsidRPr="00062A3D">
        <w:t>却鲜少能找到除了</w:t>
      </w:r>
      <w:proofErr w:type="gramStart"/>
      <w:r w:rsidRPr="00062A3D">
        <w:t>廖廖</w:t>
      </w:r>
      <w:proofErr w:type="gramEnd"/>
      <w:r w:rsidRPr="00062A3D">
        <w:t>几个</w:t>
      </w:r>
      <w:r w:rsidRPr="00062A3D">
        <w:t>“</w:t>
      </w:r>
      <w:r w:rsidRPr="00062A3D">
        <w:t>官方通报</w:t>
      </w:r>
      <w:r w:rsidRPr="00062A3D">
        <w:t>”</w:t>
      </w:r>
      <w:r w:rsidRPr="00062A3D">
        <w:t>外对六四事件更多的描述，但无论如何</w:t>
      </w:r>
      <w:r w:rsidRPr="00062A3D">
        <w:t>,</w:t>
      </w:r>
      <w:r w:rsidRPr="00062A3D">
        <w:t>六四事件跟文化大革命一样</w:t>
      </w:r>
      <w:r w:rsidRPr="00062A3D">
        <w:t>,</w:t>
      </w:r>
      <w:r w:rsidRPr="00062A3D">
        <w:t>他的残余影响一直到今天都渗透着中国社会的方方面面，不管怎么样，这场震撼了整个世界的革命运动都是当局未来不可能完全避免的话题，我们相</w:t>
      </w:r>
      <w:r w:rsidRPr="00062A3D">
        <w:rPr>
          <w:rFonts w:hint="eastAsia"/>
        </w:rPr>
        <w:t>信，当我们从网络上的黑暗细缝中窥见历史的真相，会高呼太阳终究会照常升起，我们相信，终有一天，华夏大地的无产阶级会再次雄起，如同他们在文化大革命和六四事件中的勇气那样，向当局发出最愤怒的怒吼，将一切阻挡历史车轮前进的反动派碾碎！</w:t>
      </w:r>
    </w:p>
    <w:p w14:paraId="0D17A8EB" w14:textId="77777777" w:rsidR="00062A3D" w:rsidRPr="00062A3D" w:rsidRDefault="00062A3D" w:rsidP="00062A3D">
      <w:pPr>
        <w:pStyle w:val="A5"/>
        <w:ind w:firstLine="570"/>
        <w:rPr>
          <w:b/>
        </w:rPr>
      </w:pPr>
      <w:r w:rsidRPr="00062A3D">
        <w:rPr>
          <w:b/>
        </w:rPr>
        <w:br w:type="page"/>
      </w:r>
    </w:p>
    <w:p w14:paraId="5FB7F7B7" w14:textId="77777777" w:rsidR="00062A3D" w:rsidRPr="00062A3D" w:rsidRDefault="00062A3D" w:rsidP="00DA3B89">
      <w:pPr>
        <w:pStyle w:val="A512"/>
      </w:pPr>
      <w:bookmarkStart w:id="4" w:name="_Toc145705991"/>
      <w:bookmarkStart w:id="5" w:name="_Toc183216247"/>
      <w:r w:rsidRPr="00062A3D">
        <w:rPr>
          <w:rFonts w:hint="eastAsia"/>
        </w:rPr>
        <w:lastRenderedPageBreak/>
        <w:t>如何正确看待六四事件</w:t>
      </w:r>
      <w:bookmarkEnd w:id="4"/>
      <w:bookmarkEnd w:id="5"/>
    </w:p>
    <w:p w14:paraId="2FA71819" w14:textId="77777777" w:rsidR="00062A3D" w:rsidRPr="00062A3D" w:rsidRDefault="00062A3D" w:rsidP="00DA3B89">
      <w:pPr>
        <w:pStyle w:val="A520"/>
      </w:pPr>
      <w:bookmarkStart w:id="6" w:name="_Toc145705992"/>
      <w:bookmarkStart w:id="7" w:name="_Toc183216248"/>
      <w:r w:rsidRPr="00062A3D">
        <w:rPr>
          <w:rFonts w:hint="eastAsia"/>
        </w:rPr>
        <w:t>第一、六四事件究竟是什么性质的运动</w:t>
      </w:r>
      <w:bookmarkEnd w:id="6"/>
      <w:bookmarkEnd w:id="7"/>
    </w:p>
    <w:p w14:paraId="38545126" w14:textId="77777777" w:rsidR="00062A3D" w:rsidRPr="00062A3D" w:rsidRDefault="00062A3D" w:rsidP="00062A3D">
      <w:pPr>
        <w:pStyle w:val="A5"/>
      </w:pPr>
      <w:r w:rsidRPr="00062A3D">
        <w:rPr>
          <w:rFonts w:hint="eastAsia"/>
        </w:rPr>
        <w:t>我们都知道</w:t>
      </w:r>
      <w:r w:rsidRPr="00062A3D">
        <w:t>,</w:t>
      </w:r>
      <w:r w:rsidRPr="00062A3D">
        <w:t>在国外的一般媒体和自由派中，对于六四事件最通常的称呼都是</w:t>
      </w:r>
      <w:r w:rsidRPr="00062A3D">
        <w:t>“</w:t>
      </w:r>
      <w:r w:rsidRPr="00062A3D">
        <w:t>六四学潮</w:t>
      </w:r>
      <w:r w:rsidRPr="00062A3D">
        <w:t>”</w:t>
      </w:r>
      <w:r w:rsidRPr="00062A3D">
        <w:t>或</w:t>
      </w:r>
      <w:r w:rsidRPr="00062A3D">
        <w:t>“</w:t>
      </w:r>
      <w:r w:rsidRPr="00062A3D">
        <w:t>六四学运</w:t>
      </w:r>
      <w:r w:rsidRPr="00062A3D">
        <w:t>”</w:t>
      </w:r>
      <w:r w:rsidRPr="00062A3D">
        <w:t>，就如同对十一月份底的解放运动称呼为</w:t>
      </w:r>
      <w:r w:rsidRPr="00062A3D">
        <w:t>“</w:t>
      </w:r>
      <w:r w:rsidRPr="00062A3D">
        <w:t>白纸革命</w:t>
      </w:r>
      <w:r w:rsidRPr="00062A3D">
        <w:t>”</w:t>
      </w:r>
      <w:r w:rsidRPr="00062A3D">
        <w:t>一样，国外媒体将目光集中在主要提出政治诉求，并且对中</w:t>
      </w:r>
      <w:proofErr w:type="gramStart"/>
      <w:r w:rsidRPr="00062A3D">
        <w:t>特</w:t>
      </w:r>
      <w:proofErr w:type="gramEnd"/>
      <w:r w:rsidRPr="00062A3D">
        <w:t>当局最先公开不满的学生群体上，实际上，六四运动最开始的主角也确实是学生群体，整场六四运动中，主要的镜头似乎都在学生群体上，他们成了整场运动</w:t>
      </w:r>
      <w:r w:rsidRPr="00062A3D">
        <w:t>“</w:t>
      </w:r>
      <w:r w:rsidRPr="00062A3D">
        <w:t>当仁不让</w:t>
      </w:r>
      <w:r w:rsidRPr="00062A3D">
        <w:t>”</w:t>
      </w:r>
      <w:r w:rsidRPr="00062A3D">
        <w:t>的主角，似乎也是这场运动的相对</w:t>
      </w:r>
      <w:r w:rsidRPr="00062A3D">
        <w:t>“</w:t>
      </w:r>
      <w:r w:rsidRPr="00062A3D">
        <w:t>领导者</w:t>
      </w:r>
      <w:r w:rsidRPr="00062A3D">
        <w:t>”</w:t>
      </w:r>
      <w:r w:rsidRPr="00062A3D">
        <w:t>，所以国外和部分国内自由派都称呼六四运动为</w:t>
      </w:r>
      <w:r w:rsidRPr="00062A3D">
        <w:t>“</w:t>
      </w:r>
      <w:r w:rsidRPr="00062A3D">
        <w:t>六四学潮</w:t>
      </w:r>
      <w:r w:rsidRPr="00062A3D">
        <w:t>”</w:t>
      </w:r>
      <w:r w:rsidRPr="00062A3D">
        <w:t>。</w:t>
      </w:r>
    </w:p>
    <w:p w14:paraId="15B9DF05" w14:textId="77777777" w:rsidR="00062A3D" w:rsidRPr="00062A3D" w:rsidRDefault="00062A3D" w:rsidP="00062A3D">
      <w:pPr>
        <w:pStyle w:val="A5"/>
      </w:pPr>
      <w:r w:rsidRPr="00062A3D">
        <w:rPr>
          <w:rFonts w:hint="eastAsia"/>
        </w:rPr>
        <w:t>事实真的是这样的吗，尽管学生群体确实在六四运动的初期是主要群体，但在进入五月份后，情况就已经发生了变化，大量的工人、市民开始普遍的参与到了运动之中，而最为有名的【北京工人自治联合会】更是从四月</w:t>
      </w:r>
      <w:r w:rsidRPr="00062A3D">
        <w:t>20</w:t>
      </w:r>
      <w:r w:rsidRPr="00062A3D">
        <w:t>号开始就已经有所活动，到了五月份下旬开始迅速成长，到了六月三日，【工自联】宣称注册的会员已经超过了两万人。</w:t>
      </w:r>
    </w:p>
    <w:p w14:paraId="16AD8FD8" w14:textId="77777777" w:rsidR="00062A3D" w:rsidRPr="00062A3D" w:rsidRDefault="00062A3D" w:rsidP="00062A3D">
      <w:pPr>
        <w:pStyle w:val="A5"/>
      </w:pPr>
      <w:r w:rsidRPr="00062A3D">
        <w:rPr>
          <w:rFonts w:hint="eastAsia"/>
        </w:rPr>
        <w:t>除了【工自联】外，还有【北市联】等类似的市民自发性组织，在全国各地都有不同数量的工人市民组织起来，相继进入北京市串联，声援天安门广场的示威运动，因此，就跟五四一样，单纯的说六四运</w:t>
      </w:r>
      <w:r w:rsidRPr="00062A3D">
        <w:rPr>
          <w:rFonts w:hint="eastAsia"/>
        </w:rPr>
        <w:lastRenderedPageBreak/>
        <w:t>动是“学潮”还是“工运”都是不妥当的，六四运动真正的性质是一场波及全国范围，影响力极度广泛的“民运”，一场牵连了学生、工人、市民的大规模群众自发性革命运动。而且值得注意的是，在这场民运中，学生和工人的运动都存在明显的分裂，因此片面的判断六四运动到底是“右”还是“左”都是不准确的，最符合六四运动定义的，还是“全国规模的群众自发性革命运动”这一论述。</w:t>
      </w:r>
    </w:p>
    <w:p w14:paraId="1B7420D2" w14:textId="77777777" w:rsidR="00062A3D" w:rsidRPr="00062A3D" w:rsidRDefault="00062A3D" w:rsidP="00DA3B89">
      <w:pPr>
        <w:pStyle w:val="A522"/>
      </w:pPr>
      <w:bookmarkStart w:id="8" w:name="_Toc145705993"/>
      <w:bookmarkStart w:id="9" w:name="_Toc183216249"/>
      <w:r w:rsidRPr="00062A3D">
        <w:rPr>
          <w:rFonts w:hint="eastAsia"/>
        </w:rPr>
        <w:lastRenderedPageBreak/>
        <w:t>第二、左圈内部应该如何评价六四民运</w:t>
      </w:r>
      <w:bookmarkEnd w:id="8"/>
      <w:bookmarkEnd w:id="9"/>
    </w:p>
    <w:p w14:paraId="511BD97A" w14:textId="77777777" w:rsidR="00062A3D" w:rsidRPr="00062A3D" w:rsidRDefault="00062A3D" w:rsidP="00062A3D">
      <w:pPr>
        <w:pStyle w:val="A5"/>
      </w:pPr>
      <w:r w:rsidRPr="00062A3D">
        <w:rPr>
          <w:rFonts w:hint="eastAsia"/>
        </w:rPr>
        <w:t>左圈内部现在关于六四民运的评价相当分裂，其中不乏完全否定的话语，在一些同志看来，既然六四民运中，资产阶级自由派学生群体有过广泛的参与，并且作为政治代表与政府直接对话，提出相应的政治诉求，那么，六四民运就是一场完全的“反革命运动”，“资产阶级复辟运动”，</w:t>
      </w:r>
      <w:proofErr w:type="gramStart"/>
      <w:r w:rsidRPr="00062A3D">
        <w:rPr>
          <w:rFonts w:hint="eastAsia"/>
        </w:rPr>
        <w:t>从立场</w:t>
      </w:r>
      <w:proofErr w:type="gramEnd"/>
      <w:r w:rsidRPr="00062A3D">
        <w:rPr>
          <w:rFonts w:hint="eastAsia"/>
        </w:rPr>
        <w:t>上来看，是完全“错误”的一场民运，工人市民学生们都被“反动派”给“利用”了，甚至有一些同志认为</w:t>
      </w:r>
      <w:r w:rsidRPr="00062A3D">
        <w:t>,</w:t>
      </w:r>
      <w:r w:rsidRPr="00062A3D">
        <w:t>中</w:t>
      </w:r>
      <w:proofErr w:type="gramStart"/>
      <w:r w:rsidRPr="00062A3D">
        <w:t>特</w:t>
      </w:r>
      <w:proofErr w:type="gramEnd"/>
      <w:r w:rsidRPr="00062A3D">
        <w:t>当局政府对于学生工人群体的暴力镇压是正确的，或者说，中</w:t>
      </w:r>
      <w:proofErr w:type="gramStart"/>
      <w:r w:rsidRPr="00062A3D">
        <w:t>特</w:t>
      </w:r>
      <w:proofErr w:type="gramEnd"/>
      <w:r w:rsidRPr="00062A3D">
        <w:t>当局与六四群众之间的交锋是</w:t>
      </w:r>
      <w:r w:rsidRPr="00062A3D">
        <w:t>“</w:t>
      </w:r>
      <w:r w:rsidRPr="00062A3D">
        <w:t>狗咬狗</w:t>
      </w:r>
      <w:r w:rsidRPr="00062A3D">
        <w:t>”</w:t>
      </w:r>
      <w:r w:rsidRPr="00062A3D">
        <w:t>，那么，事实真的是这样的吗？判断一个历史事件，必须要以实事求是</w:t>
      </w:r>
      <w:r w:rsidRPr="00062A3D">
        <w:rPr>
          <w:rFonts w:hint="eastAsia"/>
        </w:rPr>
        <w:t>的眼光，从正确的阶级史观的角度上去评判，从无产阶级的立场上来说，六四运动的根本源头是因为“改革开放资本主义复辟十年以来阶级矛盾的总爆发（我会在下文着重描写这一点）”</w:t>
      </w:r>
      <w:r w:rsidRPr="00062A3D">
        <w:t>,</w:t>
      </w:r>
      <w:r w:rsidRPr="00062A3D">
        <w:t>对于胡耀邦的纪念更类似于一个导火索和启发点，站在这个角度，群众们因为阶级压迫而被迫进行大规模的群众自发性抗争运动，并且有组织有纪律有意识的去对抗当局的反动政策</w:t>
      </w:r>
      <w:r w:rsidRPr="00062A3D">
        <w:t>,</w:t>
      </w:r>
      <w:r w:rsidRPr="00062A3D">
        <w:t>在这场运动中，社会上各个阶层的人都被广泛的发动起来，参与到了这场对抗当局的民运之中</w:t>
      </w:r>
      <w:r w:rsidRPr="00062A3D">
        <w:t>,</w:t>
      </w:r>
      <w:r w:rsidRPr="00062A3D">
        <w:t>尽管自由派在运动后期</w:t>
      </w:r>
      <w:proofErr w:type="gramStart"/>
      <w:r w:rsidRPr="00062A3D">
        <w:t>篡</w:t>
      </w:r>
      <w:proofErr w:type="gramEnd"/>
      <w:r w:rsidRPr="00062A3D">
        <w:t>取了运动的话语权这一点确实是反动的，但并不代表这一自发性群众运动高潮是反动的，相</w:t>
      </w:r>
      <w:r w:rsidRPr="00062A3D">
        <w:rPr>
          <w:rFonts w:hint="eastAsia"/>
        </w:rPr>
        <w:t>反，这恰恰代表了资本主义复辟十年以来，人民对于当局不断加剧阶级</w:t>
      </w:r>
      <w:r w:rsidRPr="00062A3D">
        <w:rPr>
          <w:rFonts w:hint="eastAsia"/>
        </w:rPr>
        <w:lastRenderedPageBreak/>
        <w:t>压迫的剧烈回应，代表了一场空前规模的群众自发性阶级斗争，是一个阶级试图推翻另一个阶级的大革命。而且，在这起民运中，工人运动和学生运动之间尽管有各方面的融合，但始终是分离的，并未像五四运动和文化大革命初期那样形成工学合流，自由</w:t>
      </w:r>
      <w:proofErr w:type="gramStart"/>
      <w:r w:rsidRPr="00062A3D">
        <w:rPr>
          <w:rFonts w:hint="eastAsia"/>
        </w:rPr>
        <w:t>派窜取</w:t>
      </w:r>
      <w:proofErr w:type="gramEnd"/>
      <w:r w:rsidRPr="00062A3D">
        <w:rPr>
          <w:rFonts w:hint="eastAsia"/>
        </w:rPr>
        <w:t>了学生运动的话语权，但并没有代表</w:t>
      </w:r>
      <w:proofErr w:type="gramStart"/>
      <w:r w:rsidRPr="00062A3D">
        <w:rPr>
          <w:rFonts w:hint="eastAsia"/>
        </w:rPr>
        <w:t>他们窜取了</w:t>
      </w:r>
      <w:proofErr w:type="gramEnd"/>
      <w:r w:rsidRPr="00062A3D">
        <w:rPr>
          <w:rFonts w:hint="eastAsia"/>
        </w:rPr>
        <w:t>工人运动的话语权，工人组织和学生组织之间的政治诉求是有很大的区别的，这倒是六四民运中很值得讽刺的一点，</w:t>
      </w:r>
      <w:r w:rsidRPr="00062A3D">
        <w:t>1989</w:t>
      </w:r>
      <w:r w:rsidRPr="00062A3D">
        <w:t>年的天安门民主运动与七十年前的</w:t>
      </w:r>
      <w:r w:rsidRPr="00062A3D">
        <w:t>1919</w:t>
      </w:r>
      <w:r w:rsidRPr="00062A3D">
        <w:t>年五四运动形成了鲜明的对比。在</w:t>
      </w:r>
      <w:r w:rsidRPr="00062A3D">
        <w:rPr>
          <w:rFonts w:hint="eastAsia"/>
        </w:rPr>
        <w:t>五四运动中，许多学生在经历了最初的五月份的学生抗议浪潮后，转而把重点放在了宣传、组织和煽动工人和普通居民，最终导致了</w:t>
      </w:r>
      <w:r w:rsidRPr="00062A3D">
        <w:t>6</w:t>
      </w:r>
      <w:r w:rsidRPr="00062A3D">
        <w:t>月份的上海大罢工，对迫使北平政府屈服于学生的要求起到了关键性的作用。在中共官方的叙述中，五四运动的意义在于，学生们从大罢工中了解到工人可能拥有的力量。这些学生后来致力于组织工人，动员工人行动。这些学生与工人的联系后来为新生的中国共产党提供了基础。而在无产阶级文化大革命初期也是如此，在北京的造反派红卫兵通过大串联成功联合起来并且对保皇派红卫兵形成局部优势后，大量的红卫兵开始</w:t>
      </w:r>
      <w:r w:rsidRPr="00062A3D">
        <w:t>“</w:t>
      </w:r>
      <w:r w:rsidRPr="00062A3D">
        <w:t>南下</w:t>
      </w:r>
      <w:r w:rsidRPr="00062A3D">
        <w:t>”</w:t>
      </w:r>
      <w:r w:rsidRPr="00062A3D">
        <w:t>进入各个城市</w:t>
      </w:r>
      <w:r w:rsidRPr="00062A3D">
        <w:rPr>
          <w:rFonts w:hint="eastAsia"/>
        </w:rPr>
        <w:t>的工厂之中，与工人群众合流，为各个城市的工人造反派组织兴起打下了基础。</w:t>
      </w:r>
    </w:p>
    <w:p w14:paraId="3472F836" w14:textId="77777777" w:rsidR="00062A3D" w:rsidRPr="00062A3D" w:rsidRDefault="00062A3D" w:rsidP="00062A3D">
      <w:pPr>
        <w:pStyle w:val="A5"/>
      </w:pPr>
      <w:r w:rsidRPr="00062A3D">
        <w:rPr>
          <w:rFonts w:hint="eastAsia"/>
        </w:rPr>
        <w:t>然而，在六四民运中，学生群体似乎完全丢掉了这一七十年前和二十年前帮助他们胜利的宝贵历史</w:t>
      </w:r>
      <w:r w:rsidRPr="00062A3D">
        <w:rPr>
          <w:rFonts w:hint="eastAsia"/>
        </w:rPr>
        <w:lastRenderedPageBreak/>
        <w:t>经验，学生领袖们一再表示要用自己的行动来“唤醒”群众。但实际上，相当一部分群众已经“觉醒”了，积极参加了运动，但学生们却没有什么兴趣和他们交谈。学生们膨胀的优越感和自尊心，一方面是受到中国顶尖大学的精英主义的滋养，另一方面，也让人联想到中国传统的士大夫阶层，他们把自己看成是社会的道德中流砥柱，是人民的良知，有责任代表群众阐述是非。事实上，社会学家赵</w:t>
      </w:r>
      <w:proofErr w:type="gramStart"/>
      <w:r w:rsidRPr="00062A3D">
        <w:rPr>
          <w:rFonts w:hint="eastAsia"/>
        </w:rPr>
        <w:t>鼎新曾</w:t>
      </w:r>
      <w:proofErr w:type="gramEnd"/>
      <w:r w:rsidRPr="00062A3D">
        <w:rPr>
          <w:rFonts w:hint="eastAsia"/>
        </w:rPr>
        <w:t>指出，学生运动中的学生们使用的是西方自由主义词汇和中国传统的道德主义语言的结合。</w:t>
      </w:r>
    </w:p>
    <w:p w14:paraId="39A8EFC2" w14:textId="77777777" w:rsidR="00062A3D" w:rsidRPr="00062A3D" w:rsidRDefault="00062A3D" w:rsidP="00062A3D">
      <w:pPr>
        <w:pStyle w:val="A5"/>
      </w:pPr>
      <w:r w:rsidRPr="00062A3D">
        <w:rPr>
          <w:rFonts w:hint="eastAsia"/>
        </w:rPr>
        <w:t>因为被学生排除在外，很多工人开始对他们失去信心。在工人们看来，学生们觉得自己太好，不尊重工人，说起话来比实际行动要好得多（这也是</w:t>
      </w:r>
      <w:proofErr w:type="gramStart"/>
      <w:r w:rsidRPr="00062A3D">
        <w:rPr>
          <w:rFonts w:hint="eastAsia"/>
        </w:rPr>
        <w:t>现在左圈的</w:t>
      </w:r>
      <w:proofErr w:type="gramEnd"/>
      <w:r w:rsidRPr="00062A3D">
        <w:rPr>
          <w:rFonts w:hint="eastAsia"/>
        </w:rPr>
        <w:t>通病）。</w:t>
      </w:r>
    </w:p>
    <w:p w14:paraId="2102AB89" w14:textId="77777777" w:rsidR="00062A3D" w:rsidRPr="00062A3D" w:rsidRDefault="00062A3D" w:rsidP="00062A3D">
      <w:pPr>
        <w:pStyle w:val="A5"/>
      </w:pPr>
      <w:r w:rsidRPr="00062A3D">
        <w:rPr>
          <w:rFonts w:hint="eastAsia"/>
        </w:rPr>
        <w:t>最让工人们感到震惊的是，学生组织内开始出现了他们深恶痛绝的官僚精英主义的痕迹。正如</w:t>
      </w:r>
      <w:r w:rsidRPr="00062A3D">
        <w:t>Walder</w:t>
      </w:r>
      <w:r w:rsidRPr="00062A3D">
        <w:t>和</w:t>
      </w:r>
      <w:r w:rsidRPr="00062A3D">
        <w:t>Gong</w:t>
      </w:r>
      <w:r w:rsidRPr="00062A3D">
        <w:t>所指出的，学生领袖</w:t>
      </w:r>
      <w:r w:rsidRPr="00062A3D">
        <w:t>“</w:t>
      </w:r>
      <w:r w:rsidRPr="00062A3D">
        <w:t>有</w:t>
      </w:r>
      <w:r w:rsidRPr="00062A3D">
        <w:t>‘</w:t>
      </w:r>
      <w:r w:rsidRPr="00062A3D">
        <w:t>总司令</w:t>
      </w:r>
      <w:r w:rsidRPr="00062A3D">
        <w:t>’</w:t>
      </w:r>
      <w:r w:rsidRPr="00062A3D">
        <w:t>、</w:t>
      </w:r>
      <w:r w:rsidRPr="00062A3D">
        <w:t>‘</w:t>
      </w:r>
      <w:r w:rsidRPr="00062A3D">
        <w:t>主席</w:t>
      </w:r>
      <w:r w:rsidRPr="00062A3D">
        <w:t>’</w:t>
      </w:r>
      <w:r w:rsidRPr="00062A3D">
        <w:t>之类的头衔</w:t>
      </w:r>
      <w:r w:rsidRPr="00062A3D">
        <w:t>”</w:t>
      </w:r>
      <w:r w:rsidRPr="00062A3D">
        <w:t>，他们内部对权力、地位和特权的争夺，让工人们感到厌恶。相比之下，工自联和其他工人组织在结构上要横向得多，个人领导的作用要小得多。</w:t>
      </w:r>
    </w:p>
    <w:p w14:paraId="7E7B7A3C" w14:textId="77777777" w:rsidR="00062A3D" w:rsidRPr="00062A3D" w:rsidRDefault="00062A3D" w:rsidP="00062A3D">
      <w:pPr>
        <w:pStyle w:val="A5"/>
      </w:pPr>
      <w:r w:rsidRPr="00062A3D">
        <w:rPr>
          <w:rFonts w:hint="eastAsia"/>
        </w:rPr>
        <w:t>更让工人们难以忍受的是，学生领袖所享受的物质福利。根据</w:t>
      </w:r>
      <w:r w:rsidRPr="00062A3D">
        <w:t>Walder</w:t>
      </w:r>
      <w:r w:rsidRPr="00062A3D">
        <w:t>和</w:t>
      </w:r>
      <w:r w:rsidRPr="00062A3D">
        <w:t>Gong,</w:t>
      </w:r>
      <w:r w:rsidRPr="00062A3D">
        <w:t>广场上的工友们普遍传言，学生抗议者中的两个头目（他们已经结婚了），不仅拥有任何人中最大的帐篷，而且还睡在席</w:t>
      </w:r>
      <w:r w:rsidRPr="00062A3D">
        <w:lastRenderedPageBreak/>
        <w:t>梦思床垫上；帐篷和睡垫的大小和质量是按照学生头目的相对等级来分配的；很多学生头目的帐篷里有电风扇。</w:t>
      </w:r>
    </w:p>
    <w:p w14:paraId="620D5D56" w14:textId="77777777" w:rsidR="00062A3D" w:rsidRPr="00062A3D" w:rsidRDefault="00062A3D" w:rsidP="00062A3D">
      <w:pPr>
        <w:pStyle w:val="A5"/>
      </w:pPr>
      <w:r w:rsidRPr="00062A3D">
        <w:rPr>
          <w:rFonts w:hint="eastAsia"/>
        </w:rPr>
        <w:t>流言真假未可知</w:t>
      </w:r>
      <w:r w:rsidRPr="00062A3D">
        <w:t>,</w:t>
      </w:r>
      <w:r w:rsidRPr="00062A3D">
        <w:t>但通过这一点可以看出，工人和学生群体之间的分裂和不信任。</w:t>
      </w:r>
    </w:p>
    <w:p w14:paraId="35C28ABA" w14:textId="77777777" w:rsidR="00062A3D" w:rsidRPr="00062A3D" w:rsidRDefault="00062A3D" w:rsidP="00062A3D">
      <w:pPr>
        <w:pStyle w:val="A5"/>
      </w:pPr>
      <w:r w:rsidRPr="00062A3D">
        <w:rPr>
          <w:rFonts w:hint="eastAsia"/>
        </w:rPr>
        <w:t>除此之外，就是工人群体的政治诉求，根据</w:t>
      </w:r>
      <w:r w:rsidRPr="00062A3D">
        <w:t>Walder</w:t>
      </w:r>
      <w:r w:rsidRPr="00062A3D">
        <w:t>和</w:t>
      </w:r>
      <w:r w:rsidRPr="00062A3D">
        <w:t>Gong</w:t>
      </w:r>
      <w:r w:rsidRPr="00062A3D">
        <w:t>对工自联出版的小册子的分析，工人们首先关心的是直接影响到他们生活的经济问题，如通货膨胀和不平等。这些问题在市场化改革过程中出现，产生了对改革的强烈负面情绪。然而，工人们并没有只关注经济层面的问题，而是对这些经济问题提出了明确的政治理解，并相应地提出了民主的愿景。在工人们看来，通货膨胀和不平等有一个共同的政治根源。</w:t>
      </w:r>
      <w:r w:rsidRPr="00062A3D">
        <w:t>“</w:t>
      </w:r>
      <w:r w:rsidRPr="00062A3D">
        <w:t>斯大林主义的独裁官僚体制。</w:t>
      </w:r>
      <w:r w:rsidRPr="00062A3D">
        <w:t>"</w:t>
      </w:r>
    </w:p>
    <w:p w14:paraId="0350DD49" w14:textId="77777777" w:rsidR="00062A3D" w:rsidRPr="00062A3D" w:rsidRDefault="00062A3D" w:rsidP="00062A3D">
      <w:pPr>
        <w:pStyle w:val="A5"/>
      </w:pPr>
      <w:r w:rsidRPr="00062A3D">
        <w:rPr>
          <w:rFonts w:hint="eastAsia"/>
        </w:rPr>
        <w:t>工自联对通货膨胀的分析将物价上涨归咎于官僚，他们控制着国内和进口商品的价格，并故意将价格定得很高，为自己的囤积和暴利腾出空间。因此，消除通货膨胀和不平等的唯一办法就是“推翻现在的官僚资产阶级和机构”，把控制商品生产和流通的权力还给工人。</w:t>
      </w:r>
    </w:p>
    <w:p w14:paraId="5045F995" w14:textId="77777777" w:rsidR="00062A3D" w:rsidRPr="00062A3D" w:rsidRDefault="00062A3D" w:rsidP="00062A3D">
      <w:pPr>
        <w:pStyle w:val="A5"/>
      </w:pPr>
      <w:r w:rsidRPr="00062A3D">
        <w:rPr>
          <w:rFonts w:hint="eastAsia"/>
        </w:rPr>
        <w:t>这种以反官僚阶级，反官僚主义为基础的民主观，很容易让人联想起无产阶级文化大革命时期的工人造反运动，实际上，六四时期的工人组织，表现的与文化大革命时期的工人造反组织许多相似的特点，反对特权阶级，争取工人权利就是其中之一。</w:t>
      </w:r>
    </w:p>
    <w:p w14:paraId="2784AE96" w14:textId="77777777" w:rsidR="00062A3D" w:rsidRPr="00062A3D" w:rsidRDefault="00062A3D" w:rsidP="00062A3D">
      <w:pPr>
        <w:pStyle w:val="A5"/>
      </w:pPr>
      <w:r w:rsidRPr="00062A3D">
        <w:rPr>
          <w:rFonts w:hint="eastAsia"/>
        </w:rPr>
        <w:lastRenderedPageBreak/>
        <w:t>工人对官僚主义的压迫性的直接体验，并不是来自于正式政治领域的言论自由或投票权的缺失，而是来自于工作场所的权力缺失。对于工人来说，“独裁官僚主义”最直白的表现就是在失去鞍钢宪法后表现在市场化改革工厂里的“一长制”</w:t>
      </w:r>
      <w:r w:rsidRPr="00062A3D">
        <w:t>,</w:t>
      </w:r>
      <w:r w:rsidRPr="00062A3D">
        <w:t>。一位接受</w:t>
      </w:r>
      <w:r w:rsidRPr="00062A3D">
        <w:t>Walder</w:t>
      </w:r>
      <w:r w:rsidRPr="00062A3D">
        <w:t>和</w:t>
      </w:r>
      <w:r w:rsidRPr="00062A3D">
        <w:t>Gong</w:t>
      </w:r>
      <w:r w:rsidRPr="00062A3D">
        <w:t>采访的工人说：</w:t>
      </w:r>
    </w:p>
    <w:p w14:paraId="282A78BA" w14:textId="77777777" w:rsidR="00062A3D" w:rsidRPr="00062A3D" w:rsidRDefault="00062A3D" w:rsidP="00062A3D">
      <w:pPr>
        <w:pStyle w:val="A5"/>
      </w:pPr>
      <w:r w:rsidRPr="00062A3D">
        <w:rPr>
          <w:rFonts w:hint="eastAsia"/>
        </w:rPr>
        <w:t>“在车间里，是工友们说的算，还是领导说的算？我们后来讨论过这个问题。在工厂里，厂长是一个独裁者，一个人说了算。如果透过工厂看国家，差不多就是：一人说了算</w:t>
      </w:r>
      <w:r w:rsidRPr="00062A3D">
        <w:t>......</w:t>
      </w:r>
    </w:p>
    <w:p w14:paraId="00662EF2" w14:textId="77777777" w:rsidR="00062A3D" w:rsidRPr="00062A3D" w:rsidRDefault="00062A3D" w:rsidP="00062A3D">
      <w:pPr>
        <w:pStyle w:val="A5"/>
      </w:pPr>
      <w:r w:rsidRPr="00062A3D">
        <w:rPr>
          <w:rFonts w:hint="eastAsia"/>
        </w:rPr>
        <w:t>我们的目标不是很高，只是希望工人有自己独立的组织。”</w:t>
      </w:r>
    </w:p>
    <w:p w14:paraId="6B23B64E" w14:textId="77777777" w:rsidR="00062A3D" w:rsidRPr="00062A3D" w:rsidRDefault="00062A3D" w:rsidP="00062A3D">
      <w:pPr>
        <w:pStyle w:val="A5"/>
      </w:pPr>
      <w:r w:rsidRPr="00062A3D">
        <w:rPr>
          <w:rFonts w:hint="eastAsia"/>
        </w:rPr>
        <w:t>换句话说，虽然参加运动的工人无疑是在为民主而战，但工人眼中的</w:t>
      </w:r>
      <w:r w:rsidRPr="00062A3D">
        <w:t>"</w:t>
      </w:r>
      <w:r w:rsidRPr="00062A3D">
        <w:t>民主</w:t>
      </w:r>
    </w:p>
    <w:p w14:paraId="5415B79C" w14:textId="77777777" w:rsidR="00062A3D" w:rsidRPr="00062A3D" w:rsidRDefault="00062A3D" w:rsidP="00062A3D">
      <w:pPr>
        <w:pStyle w:val="A5"/>
      </w:pPr>
      <w:r w:rsidRPr="00062A3D">
        <w:rPr>
          <w:rFonts w:hint="eastAsia"/>
        </w:rPr>
        <w:t>首先意味着工作场所的民主。工联对民主理想的阐述与对中</w:t>
      </w:r>
      <w:proofErr w:type="gramStart"/>
      <w:r w:rsidRPr="00062A3D">
        <w:rPr>
          <w:rFonts w:hint="eastAsia"/>
        </w:rPr>
        <w:t>特</w:t>
      </w:r>
      <w:proofErr w:type="gramEnd"/>
      <w:r w:rsidRPr="00062A3D">
        <w:rPr>
          <w:rFonts w:hint="eastAsia"/>
        </w:rPr>
        <w:t>官方工会制度的尖锐批评交织在一起，因为中特的工会制度并不真正代表工人，而是代表着官僚阶级的利益，而工人应该有权利组织独立的工会、监督管理者和集体谈判的权利。</w:t>
      </w:r>
    </w:p>
    <w:p w14:paraId="6031CBD6" w14:textId="77777777" w:rsidR="00062A3D" w:rsidRPr="00062A3D" w:rsidRDefault="00062A3D" w:rsidP="00062A3D">
      <w:pPr>
        <w:pStyle w:val="A5"/>
      </w:pPr>
      <w:r w:rsidRPr="00062A3D">
        <w:rPr>
          <w:rFonts w:hint="eastAsia"/>
        </w:rPr>
        <w:t>这种理想远远超过了反对市场化本身，直接攻击了市场化改革的政治基础：官僚专制和资本主义复辟。工人所定义的民主意味着类似文化大革命初期以工人的自我管理取代官僚主义，也就是让工人组织夺取政权，而实现这一目标的第一步就是在工作场所建立民主和独立的组织。</w:t>
      </w:r>
    </w:p>
    <w:p w14:paraId="7165CDB8" w14:textId="77777777" w:rsidR="00062A3D" w:rsidRPr="00062A3D" w:rsidRDefault="00062A3D" w:rsidP="00062A3D">
      <w:pPr>
        <w:pStyle w:val="A5"/>
      </w:pPr>
      <w:r w:rsidRPr="00062A3D">
        <w:rPr>
          <w:rFonts w:hint="eastAsia"/>
        </w:rPr>
        <w:lastRenderedPageBreak/>
        <w:t>在整个运动期间，公共话语和国际媒体的关注基本上被大学生和知识分子所垄断，部分原因是他们精通媒体，会说英语。工人们仍然相对沉默。如上所述，工人们的民主观首先反映在他们所做的事情，而不是他们所宣称的事情上。工人们通过一系列不同类型的行动，具体地建立起控制生产和管理社会的权力，</w:t>
      </w:r>
      <w:proofErr w:type="gramStart"/>
      <w:r w:rsidRPr="00062A3D">
        <w:rPr>
          <w:rFonts w:hint="eastAsia"/>
        </w:rPr>
        <w:t>践行</w:t>
      </w:r>
      <w:proofErr w:type="gramEnd"/>
      <w:r w:rsidRPr="00062A3D">
        <w:rPr>
          <w:rFonts w:hint="eastAsia"/>
        </w:rPr>
        <w:t>了“工人是社会的主人”的格言</w:t>
      </w:r>
      <w:proofErr w:type="gramStart"/>
      <w:r w:rsidRPr="00062A3D">
        <w:rPr>
          <w:rFonts w:hint="eastAsia"/>
        </w:rPr>
        <w:t>一</w:t>
      </w:r>
      <w:proofErr w:type="gramEnd"/>
      <w:r w:rsidRPr="00062A3D">
        <w:rPr>
          <w:rFonts w:hint="eastAsia"/>
        </w:rPr>
        <w:t>这是共产党长期以来所承诺的，在文化大革命时期有过短暂的实现，但在改开之后又重新堕入地狱。工人们的自我武装、自我组织和罢工的盛行，充分说明了工人的革命激进民主想象。也充分说明了，六四民运整体的进步性</w:t>
      </w:r>
      <w:r w:rsidRPr="00062A3D">
        <w:t>,</w:t>
      </w:r>
      <w:r w:rsidRPr="00062A3D">
        <w:t>因为一部</w:t>
      </w:r>
      <w:r w:rsidRPr="00062A3D">
        <w:rPr>
          <w:rFonts w:hint="eastAsia"/>
        </w:rPr>
        <w:t>分自由派</w:t>
      </w:r>
      <w:proofErr w:type="gramStart"/>
      <w:r w:rsidRPr="00062A3D">
        <w:rPr>
          <w:rFonts w:hint="eastAsia"/>
        </w:rPr>
        <w:t>篡</w:t>
      </w:r>
      <w:proofErr w:type="gramEnd"/>
      <w:r w:rsidRPr="00062A3D">
        <w:rPr>
          <w:rFonts w:hint="eastAsia"/>
        </w:rPr>
        <w:t>取了学生群体的政治话语权而全篇否定这场群众革命运动，无疑是不合理也不严谨的</w:t>
      </w:r>
    </w:p>
    <w:p w14:paraId="69920B25" w14:textId="77777777" w:rsidR="00062A3D" w:rsidRPr="00062A3D" w:rsidRDefault="00062A3D" w:rsidP="00DA3B89">
      <w:pPr>
        <w:pStyle w:val="A522"/>
      </w:pPr>
      <w:bookmarkStart w:id="10" w:name="_Toc145705994"/>
      <w:bookmarkStart w:id="11" w:name="_Toc183216250"/>
      <w:r w:rsidRPr="00062A3D">
        <w:rPr>
          <w:rFonts w:hint="eastAsia"/>
        </w:rPr>
        <w:lastRenderedPageBreak/>
        <w:t>第三、如何评价胡耀邦</w:t>
      </w:r>
      <w:bookmarkEnd w:id="10"/>
      <w:bookmarkEnd w:id="11"/>
    </w:p>
    <w:p w14:paraId="22C27BA9" w14:textId="77777777" w:rsidR="00062A3D" w:rsidRPr="00062A3D" w:rsidRDefault="00062A3D" w:rsidP="00062A3D">
      <w:pPr>
        <w:pStyle w:val="A5"/>
      </w:pPr>
      <w:r w:rsidRPr="00062A3D">
        <w:rPr>
          <w:rFonts w:hint="eastAsia"/>
        </w:rPr>
        <w:t>众所周知</w:t>
      </w:r>
      <w:r w:rsidRPr="00062A3D">
        <w:t>,</w:t>
      </w:r>
      <w:r w:rsidRPr="00062A3D">
        <w:t>六四运动最开始的导火索就是知识分子群体自发性悼念胡耀邦的行动</w:t>
      </w:r>
      <w:r w:rsidRPr="00062A3D">
        <w:t>,</w:t>
      </w:r>
      <w:r w:rsidRPr="00062A3D">
        <w:t>后面发展为如何对胡耀邦历史功绩定性的问题</w:t>
      </w:r>
      <w:r w:rsidRPr="00062A3D">
        <w:t>,</w:t>
      </w:r>
      <w:r w:rsidRPr="00062A3D">
        <w:t>当时的知识分子和自由派对胡耀邦的评价是很高的，甚至现在一些同志也受了影响，认为胡耀邦确实是个</w:t>
      </w:r>
      <w:r w:rsidRPr="00062A3D">
        <w:t>“</w:t>
      </w:r>
      <w:r w:rsidRPr="00062A3D">
        <w:t>好同志</w:t>
      </w:r>
      <w:r w:rsidRPr="00062A3D">
        <w:t>”</w:t>
      </w:r>
      <w:r w:rsidRPr="00062A3D">
        <w:t>，那么我就在这里专门科普一下胡耀邦的丰功伟绩。</w:t>
      </w:r>
    </w:p>
    <w:p w14:paraId="1A0EC77B" w14:textId="77777777" w:rsidR="00062A3D" w:rsidRPr="00062A3D" w:rsidRDefault="00062A3D" w:rsidP="00062A3D">
      <w:pPr>
        <w:pStyle w:val="A5"/>
      </w:pPr>
      <w:r w:rsidRPr="00062A3D">
        <w:rPr>
          <w:rFonts w:hint="eastAsia"/>
        </w:rPr>
        <w:t>第一、毛主席逝世后，胡耀邦更是全盘否定毛主席革命理论与实践；否定阶级斗争理论；全盘否定反帝反修，防止和平演变的斗争和国际共产主义运动，被外界称为“非毛化”第一人。</w:t>
      </w:r>
    </w:p>
    <w:p w14:paraId="44077F4B" w14:textId="77777777" w:rsidR="00062A3D" w:rsidRPr="00062A3D" w:rsidRDefault="00062A3D" w:rsidP="00062A3D">
      <w:pPr>
        <w:pStyle w:val="A5"/>
      </w:pPr>
      <w:r w:rsidRPr="00062A3D">
        <w:rPr>
          <w:rFonts w:hint="eastAsia"/>
        </w:rPr>
        <w:t>第二、在资本主义复辟后大搞“洋跃进”、“翻两番”、“大干快上”、“有水快流”等逆天天操作，充分继承了官僚们在大跃进中的所作所为。</w:t>
      </w:r>
    </w:p>
    <w:p w14:paraId="6EAB3044" w14:textId="77777777" w:rsidR="00062A3D" w:rsidRPr="00062A3D" w:rsidRDefault="00062A3D" w:rsidP="00062A3D">
      <w:pPr>
        <w:pStyle w:val="A5"/>
      </w:pPr>
      <w:r w:rsidRPr="00062A3D">
        <w:rPr>
          <w:rFonts w:hint="eastAsia"/>
        </w:rPr>
        <w:t>第三、在反右运动中，配合邓小平，积极对知识分子群体打击迫害，《早逝的英华》中写道“胡耀邦……亲自批准把林希翎、刘绍棠等一大批作家和青年记者打成右派。</w:t>
      </w:r>
    </w:p>
    <w:p w14:paraId="3867A09B" w14:textId="77777777" w:rsidR="00062A3D" w:rsidRPr="00062A3D" w:rsidRDefault="00062A3D" w:rsidP="00062A3D">
      <w:pPr>
        <w:pStyle w:val="A5"/>
      </w:pPr>
      <w:r w:rsidRPr="00062A3D">
        <w:rPr>
          <w:rFonts w:hint="eastAsia"/>
        </w:rPr>
        <w:t>第四、看到学生和知识分子们祭奠胡耀邦我就觉得好笑，因为实际上胡耀邦当年正是镇压学生运动最厉害的人之一，在无产阶级文化大革命初期有名的“五十天资产阶级专政”中，胡耀邦任第一书记的团中央立即抽调了</w:t>
      </w:r>
      <w:r w:rsidRPr="00062A3D">
        <w:t>1800</w:t>
      </w:r>
      <w:r w:rsidRPr="00062A3D">
        <w:t>多名团干部，组成</w:t>
      </w:r>
      <w:r w:rsidRPr="00062A3D">
        <w:t>300</w:t>
      </w:r>
      <w:r w:rsidRPr="00062A3D">
        <w:t>多个工作组，迅速派到了各所中学，整死斗死了成千上</w:t>
      </w:r>
      <w:r w:rsidRPr="00062A3D">
        <w:lastRenderedPageBreak/>
        <w:t>万的学生。毛主席回北京闻讯大怒，评论说：</w:t>
      </w:r>
      <w:r w:rsidRPr="00062A3D">
        <w:t>“</w:t>
      </w:r>
      <w:r w:rsidRPr="00062A3D">
        <w:t>历史上只有国民党、北洋军阀才镇压学生运动。</w:t>
      </w:r>
      <w:r w:rsidRPr="00062A3D">
        <w:t>”</w:t>
      </w:r>
    </w:p>
    <w:p w14:paraId="7A89368B" w14:textId="77777777" w:rsidR="00062A3D" w:rsidRPr="00062A3D" w:rsidRDefault="00062A3D" w:rsidP="00062A3D">
      <w:pPr>
        <w:pStyle w:val="A5"/>
      </w:pPr>
      <w:r w:rsidRPr="00062A3D">
        <w:rPr>
          <w:rFonts w:hint="eastAsia"/>
        </w:rPr>
        <w:t>“团中央应站在学生一边，但却站在了镇压学生一边。”“凡是镇压学生运动的都没有好下场</w:t>
      </w:r>
      <w:r w:rsidRPr="00062A3D">
        <w:t>!”</w:t>
      </w:r>
    </w:p>
    <w:p w14:paraId="7CFE6356" w14:textId="77777777" w:rsidR="00062A3D" w:rsidRPr="00062A3D" w:rsidRDefault="00062A3D" w:rsidP="00062A3D">
      <w:pPr>
        <w:pStyle w:val="A5"/>
      </w:pPr>
      <w:r w:rsidRPr="00062A3D">
        <w:rPr>
          <w:rFonts w:hint="eastAsia"/>
        </w:rPr>
        <w:t>第五、胡耀邦在</w:t>
      </w:r>
      <w:r w:rsidRPr="00062A3D">
        <w:t>1977</w:t>
      </w:r>
      <w:r w:rsidRPr="00062A3D">
        <w:t>年当上中组部部长后大抓</w:t>
      </w:r>
      <w:r w:rsidRPr="00062A3D">
        <w:t>“</w:t>
      </w:r>
      <w:r w:rsidRPr="00062A3D">
        <w:t>三种人</w:t>
      </w:r>
      <w:r w:rsidRPr="00062A3D">
        <w:t>”</w:t>
      </w:r>
      <w:r w:rsidRPr="00062A3D">
        <w:t>，上至省委领导，下至基层机关企事业单位、街道、县委、人民公社领导，支左解放军、生产队长、土改根子、贫协主席、民兵营、连负责人、积极分子统统被审查，很多人被处理</w:t>
      </w:r>
      <w:r w:rsidRPr="00062A3D">
        <w:t>,</w:t>
      </w:r>
      <w:r w:rsidRPr="00062A3D">
        <w:t>估计全国被胡耀邦整的人不下千万。如，胡耀邦指派的中央工作组到广西</w:t>
      </w:r>
      <w:proofErr w:type="gramStart"/>
      <w:r w:rsidRPr="00062A3D">
        <w:t>搞处理</w:t>
      </w:r>
      <w:proofErr w:type="gramEnd"/>
      <w:r w:rsidRPr="00062A3D">
        <w:t>文革遗留问题运动，全广西审查了上百万人，立案</w:t>
      </w:r>
      <w:r w:rsidRPr="00062A3D">
        <w:t>23</w:t>
      </w:r>
      <w:r w:rsidRPr="00062A3D">
        <w:t>万多人，核查</w:t>
      </w:r>
      <w:r w:rsidRPr="00062A3D">
        <w:t>“</w:t>
      </w:r>
      <w:r w:rsidRPr="00062A3D">
        <w:t>三种人</w:t>
      </w:r>
      <w:r w:rsidRPr="00062A3D">
        <w:t>”6.2</w:t>
      </w:r>
      <w:r w:rsidRPr="00062A3D">
        <w:t>万，定性</w:t>
      </w:r>
      <w:r w:rsidRPr="00062A3D">
        <w:t>“</w:t>
      </w:r>
      <w:r w:rsidRPr="00062A3D">
        <w:t>三种人</w:t>
      </w:r>
      <w:r w:rsidRPr="00062A3D">
        <w:t>”4</w:t>
      </w:r>
      <w:r w:rsidRPr="00062A3D">
        <w:t>万多，受各种处分</w:t>
      </w:r>
      <w:r w:rsidRPr="00062A3D">
        <w:t>116934</w:t>
      </w:r>
      <w:r w:rsidRPr="00062A3D">
        <w:t>人，判刑</w:t>
      </w:r>
      <w:r w:rsidRPr="00062A3D">
        <w:t>1894</w:t>
      </w:r>
      <w:r w:rsidRPr="00062A3D">
        <w:t>人，判死刑</w:t>
      </w:r>
      <w:r w:rsidRPr="00062A3D">
        <w:t>22</w:t>
      </w:r>
      <w:r w:rsidRPr="00062A3D">
        <w:t>人，执行死刑</w:t>
      </w:r>
      <w:r w:rsidRPr="00062A3D">
        <w:t>12</w:t>
      </w:r>
      <w:r w:rsidRPr="00062A3D">
        <w:t>人，真正制造了大批冤假错案，在</w:t>
      </w:r>
      <w:r w:rsidRPr="00062A3D">
        <w:t>“</w:t>
      </w:r>
      <w:r w:rsidRPr="00062A3D">
        <w:t>揭批查</w:t>
      </w:r>
      <w:r w:rsidRPr="00062A3D">
        <w:t>”</w:t>
      </w:r>
      <w:r w:rsidRPr="00062A3D">
        <w:t>运动的高峰期，胡耀</w:t>
      </w:r>
      <w:r w:rsidRPr="00062A3D">
        <w:rPr>
          <w:rFonts w:hint="eastAsia"/>
        </w:rPr>
        <w:t>邦甚至还骄傲的说出“现在已经抓了一千万人”这种话，充分暴露出他的反动本质。</w:t>
      </w:r>
    </w:p>
    <w:p w14:paraId="4635C95C" w14:textId="77777777" w:rsidR="00062A3D" w:rsidRPr="00062A3D" w:rsidRDefault="00062A3D" w:rsidP="00062A3D">
      <w:pPr>
        <w:pStyle w:val="A5"/>
      </w:pPr>
      <w:r w:rsidRPr="00062A3D">
        <w:rPr>
          <w:rFonts w:hint="eastAsia"/>
        </w:rPr>
        <w:t>第六、胡耀邦本人十分腐败，要知道中国贪污腐败蔓延开来时正好是他主持中纪委工作的时候，</w:t>
      </w:r>
      <w:r w:rsidRPr="00062A3D">
        <w:t>1980</w:t>
      </w:r>
      <w:r w:rsidRPr="00062A3D">
        <w:t>年全国全年的公款宴请竟达到二百亿元。当然，胡耀邦也</w:t>
      </w:r>
      <w:r w:rsidRPr="00062A3D">
        <w:t>“</w:t>
      </w:r>
      <w:r w:rsidRPr="00062A3D">
        <w:t>反腐</w:t>
      </w:r>
      <w:r w:rsidRPr="00062A3D">
        <w:t>”,</w:t>
      </w:r>
      <w:r w:rsidRPr="00062A3D">
        <w:t>在党内一批老同志打算用胡乔木代替他时，借一点鸡毛蒜皮的事把胡乔木的儿子抓起来了。至于那些公认的</w:t>
      </w:r>
      <w:r w:rsidRPr="00062A3D">
        <w:t>“</w:t>
      </w:r>
      <w:r w:rsidRPr="00062A3D">
        <w:t>改革派</w:t>
      </w:r>
      <w:r w:rsidRPr="00062A3D">
        <w:t>”</w:t>
      </w:r>
      <w:r w:rsidRPr="00062A3D">
        <w:t>大腐败分子，如赵紫阳、万里之流，胡耀邦不但不闻不问，还极力包庇。</w:t>
      </w:r>
    </w:p>
    <w:p w14:paraId="187AB6A6" w14:textId="77777777" w:rsidR="00062A3D" w:rsidRPr="00062A3D" w:rsidRDefault="00062A3D" w:rsidP="00062A3D">
      <w:pPr>
        <w:pStyle w:val="A5"/>
      </w:pPr>
      <w:r w:rsidRPr="00062A3D">
        <w:rPr>
          <w:rFonts w:hint="eastAsia"/>
        </w:rPr>
        <w:lastRenderedPageBreak/>
        <w:t>第七、胡耀邦本人极力反对农田水利基本建设，说是劳民伤财。当时，王任重说要搞水土保持，还要植树造林。李副主席（李先念）说没有必要把大寨搞掉麻。胡耀邦却坚持己见，于</w:t>
      </w:r>
      <w:r w:rsidRPr="00062A3D">
        <w:t>1980</w:t>
      </w:r>
      <w:r w:rsidRPr="00062A3D">
        <w:t>年</w:t>
      </w:r>
      <w:r w:rsidRPr="00062A3D">
        <w:t>6</w:t>
      </w:r>
      <w:r w:rsidRPr="00062A3D">
        <w:t>月</w:t>
      </w:r>
      <w:r w:rsidRPr="00062A3D">
        <w:t>15</w:t>
      </w:r>
      <w:r w:rsidRPr="00062A3D">
        <w:t>日，批准见报了一篇人民日报社论，题目是</w:t>
      </w:r>
    </w:p>
    <w:p w14:paraId="36BDCB2F" w14:textId="77777777" w:rsidR="00062A3D" w:rsidRPr="00062A3D" w:rsidRDefault="00062A3D" w:rsidP="00062A3D">
      <w:pPr>
        <w:pStyle w:val="A5"/>
      </w:pPr>
      <w:r w:rsidRPr="00062A3D">
        <w:rPr>
          <w:rFonts w:hint="eastAsia"/>
        </w:rPr>
        <w:t>《再也不能干西水东调那样的蠢事了》，大批农田水利基本建设，甚至强令即将竣工的西水东调工程强行下马，为八九十年代的农村乱象大大出了一份力。</w:t>
      </w:r>
    </w:p>
    <w:p w14:paraId="2A288B7D" w14:textId="77777777" w:rsidR="00062A3D" w:rsidRPr="00062A3D" w:rsidRDefault="00062A3D" w:rsidP="00062A3D">
      <w:pPr>
        <w:pStyle w:val="A5"/>
      </w:pPr>
      <w:r w:rsidRPr="00062A3D">
        <w:rPr>
          <w:rFonts w:hint="eastAsia"/>
        </w:rPr>
        <w:t>第八、胡耀邦万里</w:t>
      </w:r>
      <w:r w:rsidRPr="00062A3D">
        <w:t>1980</w:t>
      </w:r>
      <w:r w:rsidRPr="00062A3D">
        <w:t>年</w:t>
      </w:r>
      <w:r w:rsidRPr="00062A3D">
        <w:t>12</w:t>
      </w:r>
      <w:r w:rsidRPr="00062A3D">
        <w:t>月到西藏后，把仍在服刑的</w:t>
      </w:r>
      <w:r w:rsidRPr="00062A3D">
        <w:t>376</w:t>
      </w:r>
      <w:r w:rsidRPr="00062A3D">
        <w:t>名</w:t>
      </w:r>
      <w:r w:rsidRPr="00062A3D">
        <w:t>“</w:t>
      </w:r>
      <w:r w:rsidRPr="00062A3D">
        <w:t>西藏叛乱</w:t>
      </w:r>
      <w:r w:rsidRPr="00062A3D">
        <w:t>”</w:t>
      </w:r>
      <w:r w:rsidRPr="00062A3D">
        <w:t>分子全部释放，戴帽监督改造的</w:t>
      </w:r>
      <w:r w:rsidRPr="00062A3D">
        <w:t>600</w:t>
      </w:r>
      <w:r w:rsidRPr="00062A3D">
        <w:t>人一律摘帽，清退过去被查抄的财产。</w:t>
      </w:r>
      <w:r w:rsidRPr="00062A3D">
        <w:t>1959</w:t>
      </w:r>
      <w:r w:rsidRPr="00062A3D">
        <w:t>年的叛军司令拉鲁坐牢</w:t>
      </w:r>
      <w:r w:rsidRPr="00062A3D">
        <w:t>6</w:t>
      </w:r>
      <w:r w:rsidRPr="00062A3D">
        <w:t>年，以后回乡务农。胡耀邦请其出山，当上自治区政协副主席，其妻任政协常委，儿子任自治区宗教局副局长。与此同时，翻身农奴重新回到地狱，沦为弱势群体，工作、收入无保障，非常困难。不仅如此，胡耀邦还提出</w:t>
      </w:r>
      <w:r w:rsidRPr="00062A3D">
        <w:t>“</w:t>
      </w:r>
      <w:r w:rsidRPr="00062A3D">
        <w:t>要把</w:t>
      </w:r>
      <w:r w:rsidRPr="00062A3D">
        <w:t>80%</w:t>
      </w:r>
      <w:r w:rsidRPr="00062A3D">
        <w:t>的汉人从西藏撤出来</w:t>
      </w:r>
      <w:r w:rsidRPr="00062A3D">
        <w:t>”</w:t>
      </w:r>
      <w:r w:rsidRPr="00062A3D">
        <w:t>，</w:t>
      </w:r>
      <w:r w:rsidRPr="00062A3D">
        <w:t>“</w:t>
      </w:r>
      <w:r w:rsidRPr="00062A3D">
        <w:t>在新疆问题上，党中央只要三个权</w:t>
      </w:r>
      <w:r w:rsidRPr="00062A3D">
        <w:t>:</w:t>
      </w:r>
      <w:r w:rsidRPr="00062A3D">
        <w:t>国防权、外交权、内政否决权。即除了国防、外交归中央管外，新疆自治区范围里的内政</w:t>
      </w:r>
      <w:r w:rsidRPr="00062A3D">
        <w:rPr>
          <w:rFonts w:hint="eastAsia"/>
        </w:rPr>
        <w:t>都由你们决定。”“两少一宽”等等政策，使稳定多年的西藏、新疆开始动荡，为</w:t>
      </w:r>
      <w:proofErr w:type="gramStart"/>
      <w:r w:rsidRPr="00062A3D">
        <w:rPr>
          <w:rFonts w:hint="eastAsia"/>
        </w:rPr>
        <w:t>零几</w:t>
      </w:r>
      <w:proofErr w:type="gramEnd"/>
      <w:r w:rsidRPr="00062A3D">
        <w:rPr>
          <w:rFonts w:hint="eastAsia"/>
        </w:rPr>
        <w:t>年的“</w:t>
      </w:r>
      <w:r w:rsidRPr="00062A3D">
        <w:t>374”,“7•5”</w:t>
      </w:r>
      <w:r w:rsidRPr="00062A3D">
        <w:t>埋下了隐患，时人称为</w:t>
      </w:r>
      <w:r w:rsidRPr="00062A3D">
        <w:t>“</w:t>
      </w:r>
      <w:r w:rsidRPr="00062A3D">
        <w:t>胡耀邦，胡乱</w:t>
      </w:r>
      <w:proofErr w:type="gramStart"/>
      <w:r w:rsidRPr="00062A3D">
        <w:t>邦</w:t>
      </w:r>
      <w:proofErr w:type="gramEnd"/>
      <w:r w:rsidRPr="00062A3D">
        <w:t>，乱了西藏乱新疆</w:t>
      </w:r>
      <w:r w:rsidRPr="00062A3D">
        <w:t>”</w:t>
      </w:r>
      <w:r w:rsidRPr="00062A3D">
        <w:t>。</w:t>
      </w:r>
    </w:p>
    <w:p w14:paraId="707C03D6" w14:textId="77777777" w:rsidR="00062A3D" w:rsidRPr="00062A3D" w:rsidRDefault="00062A3D" w:rsidP="00062A3D">
      <w:pPr>
        <w:pStyle w:val="A5"/>
      </w:pPr>
      <w:r w:rsidRPr="00062A3D">
        <w:rPr>
          <w:rFonts w:hint="eastAsia"/>
        </w:rPr>
        <w:t>第九、</w:t>
      </w:r>
      <w:r w:rsidRPr="00062A3D">
        <w:t>1983</w:t>
      </w:r>
      <w:r w:rsidRPr="00062A3D">
        <w:t>年初，胡耀邦主持中共中央书记处要求在城市工商业中全面推行企业承包制。承包经</w:t>
      </w:r>
      <w:r w:rsidRPr="00062A3D">
        <w:lastRenderedPageBreak/>
        <w:t>营极大的扩大了厂长经理享有的特权，基本废除了工人民主管理企业的权力，实际是在所有权和经营权分离基础上实现了经营权私有化。而厂长经理不可能满足于经营权私有化，必然追求全盘私有化。而承包经营使厂长经理失去了工人的监督，使工人失去了阻止全盘私有化的能力。最终，胡耀邦开启的国企改制导致</w:t>
      </w:r>
      <w:r w:rsidRPr="00062A3D">
        <w:t>2</w:t>
      </w:r>
      <w:r w:rsidRPr="00062A3D">
        <w:t>亿人失业，</w:t>
      </w:r>
      <w:r w:rsidRPr="00062A3D">
        <w:t>2000</w:t>
      </w:r>
      <w:r w:rsidRPr="00062A3D">
        <w:t>万妇女被迫卖淫，大大加剧了复辟后社会的阶级矛盾，使工人阶级完全堕入深渊之中。</w:t>
      </w:r>
    </w:p>
    <w:p w14:paraId="60AC293E" w14:textId="77777777" w:rsidR="00062A3D" w:rsidRPr="00062A3D" w:rsidRDefault="00062A3D" w:rsidP="00062A3D">
      <w:pPr>
        <w:pStyle w:val="A5"/>
      </w:pPr>
      <w:r w:rsidRPr="00062A3D">
        <w:rPr>
          <w:rFonts w:hint="eastAsia"/>
        </w:rPr>
        <w:t>第十、胡耀邦拼命鼓吹刺激消费，</w:t>
      </w:r>
      <w:r w:rsidRPr="00062A3D">
        <w:t>1982</w:t>
      </w:r>
      <w:r w:rsidRPr="00062A3D">
        <w:t>年</w:t>
      </w:r>
      <w:r w:rsidRPr="00062A3D">
        <w:t>5</w:t>
      </w:r>
      <w:r w:rsidRPr="00062A3D">
        <w:t>月就提出要刺激消费。众所周知，</w:t>
      </w:r>
      <w:r w:rsidRPr="00062A3D">
        <w:t>80</w:t>
      </w:r>
      <w:r w:rsidRPr="00062A3D">
        <w:t>年代我国的消费品还比较少，必须勤俭节约。可是当时胡耀邦等人鼓吹刺激消费，结果导致物价飞涨，许多已经放开供应的消费品又一度恢复了凭票供应，广大人民生活遭到了惨重损失，只有少数权贵通过</w:t>
      </w:r>
      <w:r w:rsidRPr="00062A3D">
        <w:t>“</w:t>
      </w:r>
      <w:r w:rsidRPr="00062A3D">
        <w:t>官倒</w:t>
      </w:r>
      <w:r w:rsidRPr="00062A3D">
        <w:t>”</w:t>
      </w:r>
      <w:r w:rsidRPr="00062A3D">
        <w:t>在涨价中牟取了暴利。这也是引发六四运动的</w:t>
      </w:r>
      <w:r w:rsidRPr="00062A3D">
        <w:t>“</w:t>
      </w:r>
      <w:r w:rsidRPr="00062A3D">
        <w:t>官倒</w:t>
      </w:r>
      <w:r w:rsidRPr="00062A3D">
        <w:t>”</w:t>
      </w:r>
      <w:r w:rsidRPr="00062A3D">
        <w:t>原因之一</w:t>
      </w:r>
    </w:p>
    <w:p w14:paraId="47B71D25" w14:textId="77777777" w:rsidR="00062A3D" w:rsidRPr="00062A3D" w:rsidRDefault="00062A3D" w:rsidP="00062A3D">
      <w:pPr>
        <w:pStyle w:val="A5"/>
      </w:pPr>
      <w:r w:rsidRPr="00062A3D">
        <w:rPr>
          <w:rFonts w:hint="eastAsia"/>
        </w:rPr>
        <w:t>第十一、胡耀邦还死命霍霍毛泽东时代留下的经济遗产，</w:t>
      </w:r>
      <w:r w:rsidRPr="00062A3D">
        <w:t>1985</w:t>
      </w:r>
      <w:r w:rsidRPr="00062A3D">
        <w:t>年当时的总书记胡耀邦在得悉美国有关方面邀请钱学森访美</w:t>
      </w:r>
      <w:r w:rsidRPr="00062A3D">
        <w:t>,</w:t>
      </w:r>
      <w:r w:rsidRPr="00062A3D">
        <w:t>并要授予他学术荣誉称号和国家勋章后，曾在一次会议期间找钱学森谈话，劝他接受这一邀请。钱学森说：</w:t>
      </w:r>
      <w:r w:rsidRPr="00062A3D">
        <w:t>“</w:t>
      </w:r>
      <w:r w:rsidRPr="00062A3D">
        <w:t>总书记，当年我回国的事很复杂，在目前这种情况下我不宜出访美国。</w:t>
      </w:r>
      <w:r w:rsidRPr="00062A3D">
        <w:t>”</w:t>
      </w:r>
      <w:r w:rsidRPr="00062A3D">
        <w:t>不仅如此，胡耀邦老是觉得毛主席时代留下的黄金外汇太多，不顾陈云同志的强烈反对，要求进口美国的高价消费品</w:t>
      </w:r>
      <w:r w:rsidRPr="00062A3D">
        <w:t>,</w:t>
      </w:r>
      <w:r w:rsidRPr="00062A3D">
        <w:t>通过这种方式把毛主席时代留下的黄</w:t>
      </w:r>
      <w:r w:rsidRPr="00062A3D">
        <w:lastRenderedPageBreak/>
        <w:t>金外汇送给美国。最终，胡耀邦的卖国政策发展成为后来的把黄金储备放到美国，把外汇储备卖成美国国债。</w:t>
      </w:r>
    </w:p>
    <w:p w14:paraId="56E5E450" w14:textId="77777777" w:rsidR="00062A3D" w:rsidRPr="00062A3D" w:rsidRDefault="00062A3D" w:rsidP="00062A3D">
      <w:pPr>
        <w:pStyle w:val="A5"/>
      </w:pPr>
      <w:r w:rsidRPr="00062A3D">
        <w:rPr>
          <w:rFonts w:hint="eastAsia"/>
        </w:rPr>
        <w:t>第十二、最搞笑的是，他曾经猛烈批评华</w:t>
      </w:r>
      <w:proofErr w:type="gramStart"/>
      <w:r w:rsidRPr="00062A3D">
        <w:rPr>
          <w:rFonts w:hint="eastAsia"/>
        </w:rPr>
        <w:t>国锋乱写诗</w:t>
      </w:r>
      <w:proofErr w:type="gramEnd"/>
      <w:r w:rsidRPr="00062A3D">
        <w:rPr>
          <w:rFonts w:hint="eastAsia"/>
        </w:rPr>
        <w:t>、乱题词、</w:t>
      </w:r>
      <w:proofErr w:type="gramStart"/>
      <w:r w:rsidRPr="00062A3D">
        <w:rPr>
          <w:rFonts w:hint="eastAsia"/>
        </w:rPr>
        <w:t>乱背古文</w:t>
      </w:r>
      <w:proofErr w:type="gramEnd"/>
      <w:r w:rsidRPr="00062A3D">
        <w:rPr>
          <w:rFonts w:hint="eastAsia"/>
        </w:rPr>
        <w:t>。可是在他</w:t>
      </w:r>
      <w:r w:rsidRPr="00062A3D">
        <w:t>1987</w:t>
      </w:r>
      <w:r w:rsidRPr="00062A3D">
        <w:t>年不再担任总书记之后，不是按自己仍是政治局委员的身份，去把分管文化教育工作管好，而是选择了古诗文的习作，到处推销自己的诗词。（这也说明他能上不能下。）其实，胡耀邦连中国古诗词的平仄格律都不懂，能写出什么诗来。</w:t>
      </w:r>
    </w:p>
    <w:p w14:paraId="4C74C307" w14:textId="77777777" w:rsidR="00062A3D" w:rsidRPr="00062A3D" w:rsidRDefault="00062A3D" w:rsidP="00062A3D">
      <w:pPr>
        <w:pStyle w:val="A5"/>
      </w:pPr>
      <w:r w:rsidRPr="00062A3D">
        <w:rPr>
          <w:rFonts w:hint="eastAsia"/>
        </w:rPr>
        <w:t>看完这些事迹，各位同志对于如何评价胡耀邦，内心应该有个大致的标准了。</w:t>
      </w:r>
    </w:p>
    <w:p w14:paraId="366AC7F3" w14:textId="77777777" w:rsidR="00062A3D" w:rsidRPr="00062A3D" w:rsidRDefault="00062A3D" w:rsidP="00062A3D">
      <w:pPr>
        <w:pStyle w:val="A5"/>
      </w:pPr>
    </w:p>
    <w:p w14:paraId="3985780A" w14:textId="77777777" w:rsidR="00062A3D" w:rsidRPr="00062A3D" w:rsidRDefault="00062A3D" w:rsidP="00062A3D">
      <w:pPr>
        <w:pStyle w:val="A5"/>
        <w:ind w:firstLine="570"/>
        <w:rPr>
          <w:b/>
        </w:rPr>
      </w:pPr>
      <w:r w:rsidRPr="00062A3D">
        <w:rPr>
          <w:b/>
        </w:rPr>
        <w:br w:type="page"/>
      </w:r>
    </w:p>
    <w:p w14:paraId="505AEB67" w14:textId="77777777" w:rsidR="00062A3D" w:rsidRPr="00062A3D" w:rsidRDefault="00062A3D" w:rsidP="00DA3B89">
      <w:pPr>
        <w:pStyle w:val="A512"/>
      </w:pPr>
      <w:bookmarkStart w:id="12" w:name="_Toc145705995"/>
      <w:bookmarkStart w:id="13" w:name="_Toc183216251"/>
      <w:r w:rsidRPr="00062A3D">
        <w:rPr>
          <w:rFonts w:hint="eastAsia"/>
        </w:rPr>
        <w:lastRenderedPageBreak/>
        <w:t>六四运动的真正源头在于资本主义复辟</w:t>
      </w:r>
      <w:bookmarkEnd w:id="12"/>
      <w:bookmarkEnd w:id="13"/>
    </w:p>
    <w:p w14:paraId="4B05AB1B" w14:textId="77777777" w:rsidR="00062A3D" w:rsidRPr="00062A3D" w:rsidRDefault="00062A3D" w:rsidP="00DA3B89">
      <w:pPr>
        <w:pStyle w:val="A520"/>
      </w:pPr>
      <w:bookmarkStart w:id="14" w:name="_Toc145705996"/>
      <w:bookmarkStart w:id="15" w:name="_Toc183216252"/>
      <w:r w:rsidRPr="00062A3D">
        <w:rPr>
          <w:rFonts w:hint="eastAsia"/>
        </w:rPr>
        <w:t>第一、农村的资本主义复辟</w:t>
      </w:r>
      <w:bookmarkEnd w:id="14"/>
      <w:bookmarkEnd w:id="15"/>
    </w:p>
    <w:p w14:paraId="3381F8BC" w14:textId="77777777" w:rsidR="00062A3D" w:rsidRPr="00062A3D" w:rsidRDefault="00062A3D" w:rsidP="00062A3D">
      <w:pPr>
        <w:pStyle w:val="A5"/>
      </w:pPr>
      <w:r w:rsidRPr="00062A3D">
        <w:rPr>
          <w:rFonts w:hint="eastAsia"/>
        </w:rPr>
        <w:t>在农村改革启动以后，小农逐步走向衰落，培养农村资本成为必然选择。首先</w:t>
      </w:r>
      <w:r w:rsidRPr="00062A3D">
        <w:t>,</w:t>
      </w:r>
      <w:r w:rsidRPr="00062A3D">
        <w:t>农村个体、联户办企业悄然兴起并逐渐发展壮大。在家庭联产承包责任制后，劳动力大量过剩，农村改革进入第二步，开始将剩余劳动力转移到第二、三产业上去，搞多种经营，出现了一批种植、养殖、运输、建筑、加工的专业户、专业组、专业队。</w:t>
      </w:r>
    </w:p>
    <w:p w14:paraId="1C301A8B" w14:textId="77777777" w:rsidR="00062A3D" w:rsidRPr="00062A3D" w:rsidRDefault="00062A3D" w:rsidP="00062A3D">
      <w:pPr>
        <w:pStyle w:val="A5"/>
      </w:pPr>
      <w:r w:rsidRPr="00062A3D">
        <w:rPr>
          <w:rFonts w:hint="eastAsia"/>
        </w:rPr>
        <w:t>资本要增殖，必须靠榨取自由雇佣劳动力的剩余价值。在</w:t>
      </w:r>
      <w:r w:rsidRPr="00062A3D">
        <w:t>1980</w:t>
      </w:r>
      <w:r w:rsidRPr="00062A3D">
        <w:t>年《关于进一步加强和完善农业生产责任制的几个问题》（中共中央</w:t>
      </w:r>
      <w:r w:rsidRPr="00062A3D">
        <w:t>75</w:t>
      </w:r>
      <w:r w:rsidRPr="00062A3D">
        <w:t>号文件）中明确规定</w:t>
      </w:r>
      <w:r w:rsidRPr="00062A3D">
        <w:t>“</w:t>
      </w:r>
      <w:r w:rsidRPr="00062A3D">
        <w:t>不准雇工</w:t>
      </w:r>
      <w:r w:rsidRPr="00062A3D">
        <w:t>”</w:t>
      </w:r>
      <w:r w:rsidRPr="00062A3D">
        <w:t>。</w:t>
      </w:r>
      <w:r w:rsidRPr="00062A3D">
        <w:t>1981</w:t>
      </w:r>
      <w:r w:rsidRPr="00062A3D">
        <w:t>年</w:t>
      </w:r>
      <w:r w:rsidRPr="00062A3D">
        <w:t>5</w:t>
      </w:r>
      <w:r w:rsidRPr="00062A3D">
        <w:t>月</w:t>
      </w:r>
      <w:r w:rsidRPr="00062A3D">
        <w:t>29</w:t>
      </w:r>
      <w:r w:rsidRPr="00062A3D">
        <w:t>日，《人民日报》发表《关于一场承包鱼塘的争论》一文，介绍陈志</w:t>
      </w:r>
      <w:proofErr w:type="gramStart"/>
      <w:r w:rsidRPr="00062A3D">
        <w:t>雄承包</w:t>
      </w:r>
      <w:proofErr w:type="gramEnd"/>
      <w:r w:rsidRPr="00062A3D">
        <w:t>集体鱼塘并雇工的情况，展开了历时三个月的讨论，最后一篇带有总结性的文章《进一步解放思想，搞活经济》认为可以雇工，雇工也不算剥削，因为他的</w:t>
      </w:r>
      <w:r w:rsidRPr="00062A3D">
        <w:t>“</w:t>
      </w:r>
      <w:r w:rsidRPr="00062A3D">
        <w:t>收入比其他人高，主要是多劳多得，是无可非议的</w:t>
      </w:r>
      <w:r w:rsidRPr="00062A3D">
        <w:t>"</w:t>
      </w:r>
      <w:r w:rsidRPr="00062A3D">
        <w:t>。中央书记处政策研究室的经济学家林子力，从马克思《资本论》的一个算</w:t>
      </w:r>
    </w:p>
    <w:p w14:paraId="7C76FC97" w14:textId="77777777" w:rsidR="00062A3D" w:rsidRPr="00062A3D" w:rsidRDefault="00062A3D" w:rsidP="00062A3D">
      <w:pPr>
        <w:pStyle w:val="A5"/>
      </w:pPr>
      <w:proofErr w:type="gramStart"/>
      <w:r w:rsidRPr="00062A3D">
        <w:rPr>
          <w:rFonts w:hint="eastAsia"/>
        </w:rPr>
        <w:t>例推出</w:t>
      </w:r>
      <w:proofErr w:type="gramEnd"/>
      <w:r w:rsidRPr="00062A3D">
        <w:rPr>
          <w:rFonts w:hint="eastAsia"/>
        </w:rPr>
        <w:t>结论：“八个人以下就叫做请帮手，八个人以上就叫雇工，八个人以下不算剥削。”②由此，中央当时就出台文件，规定家庭专业户、个体经营</w:t>
      </w:r>
      <w:r w:rsidRPr="00062A3D">
        <w:rPr>
          <w:rFonts w:hint="eastAsia"/>
        </w:rPr>
        <w:lastRenderedPageBreak/>
        <w:t>户，雇工不能超过八个，超过八个就要限制。</w:t>
      </w:r>
      <w:r w:rsidRPr="00062A3D">
        <w:t>1983</w:t>
      </w:r>
      <w:r w:rsidRPr="00062A3D">
        <w:t>年</w:t>
      </w:r>
      <w:r w:rsidRPr="00062A3D">
        <w:t>1</w:t>
      </w:r>
      <w:r w:rsidRPr="00062A3D">
        <w:t>月，中共中央对超出政策规定雇请较多帮工有了明确的说法，提出</w:t>
      </w:r>
      <w:r w:rsidRPr="00062A3D">
        <w:t>“</w:t>
      </w:r>
      <w:r w:rsidRPr="00062A3D">
        <w:t>三不</w:t>
      </w:r>
      <w:r w:rsidRPr="00062A3D">
        <w:t>”</w:t>
      </w:r>
      <w:r w:rsidRPr="00062A3D">
        <w:t>原则：</w:t>
      </w:r>
      <w:r w:rsidRPr="00062A3D">
        <w:t>“</w:t>
      </w:r>
      <w:r w:rsidRPr="00062A3D">
        <w:t>不宜提倡，不要公开宣传，也不要急于取缔。</w:t>
      </w:r>
      <w:r w:rsidRPr="00062A3D">
        <w:t>”1983</w:t>
      </w:r>
      <w:r w:rsidRPr="00062A3D">
        <w:t>年</w:t>
      </w:r>
      <w:r w:rsidRPr="00062A3D">
        <w:t>8</w:t>
      </w:r>
      <w:r w:rsidRPr="00062A3D">
        <w:t>月，在</w:t>
      </w:r>
      <w:r w:rsidRPr="00062A3D">
        <w:t>“</w:t>
      </w:r>
      <w:r w:rsidRPr="00062A3D">
        <w:t>清除精神污染</w:t>
      </w:r>
      <w:r w:rsidRPr="00062A3D">
        <w:t>”</w:t>
      </w:r>
      <w:r w:rsidRPr="00062A3D">
        <w:t>的大背景下，</w:t>
      </w:r>
      <w:r w:rsidRPr="00062A3D">
        <w:t>“</w:t>
      </w:r>
      <w:r w:rsidRPr="00062A3D">
        <w:t>雇工</w:t>
      </w:r>
      <w:r w:rsidRPr="00062A3D">
        <w:t>”</w:t>
      </w:r>
      <w:r w:rsidRPr="00062A3D">
        <w:t>问题被老左派看成是</w:t>
      </w:r>
      <w:r w:rsidRPr="00062A3D">
        <w:t>“</w:t>
      </w:r>
      <w:r w:rsidRPr="00062A3D">
        <w:t>精神污染</w:t>
      </w:r>
      <w:r w:rsidRPr="00062A3D">
        <w:t>”</w:t>
      </w:r>
      <w:r w:rsidRPr="00062A3D">
        <w:t>在农村的表现。在当月中央会议上，国务院副总理万里指责</w:t>
      </w:r>
      <w:r w:rsidRPr="00062A3D">
        <w:t>“</w:t>
      </w:r>
      <w:r w:rsidRPr="00062A3D">
        <w:t>有人尽找农村的问题，而且散发材料。</w:t>
      </w:r>
      <w:r w:rsidRPr="00062A3D">
        <w:t>”</w:t>
      </w:r>
      <w:r w:rsidRPr="00062A3D">
        <w:t>书记处书记邓力群说：</w:t>
      </w:r>
      <w:r w:rsidRPr="00062A3D">
        <w:t>“</w:t>
      </w:r>
      <w:r w:rsidRPr="00062A3D">
        <w:t>作为研究室主任，</w:t>
      </w:r>
      <w:r w:rsidRPr="00062A3D">
        <w:rPr>
          <w:rFonts w:hint="eastAsia"/>
        </w:rPr>
        <w:t>我有权派人下去搞调查研究。材料内部登得很少。我们老祖宗马克思讲过，有八个以上的雇工就算剥削，现在还是适用的。”胡耀邦说：“我看现在有些同志对什么是社会主义还不清楚。”万里于是表态：“我的意见是农村</w:t>
      </w:r>
      <w:proofErr w:type="gramStart"/>
      <w:r w:rsidRPr="00062A3D">
        <w:rPr>
          <w:rFonts w:hint="eastAsia"/>
        </w:rPr>
        <w:t>不</w:t>
      </w:r>
      <w:proofErr w:type="gramEnd"/>
      <w:r w:rsidRPr="00062A3D">
        <w:rPr>
          <w:rFonts w:hint="eastAsia"/>
        </w:rPr>
        <w:t>搞清污’</w:t>
      </w:r>
      <w:r w:rsidRPr="00062A3D">
        <w:t>!”</w:t>
      </w:r>
    </w:p>
    <w:p w14:paraId="7BC53299" w14:textId="77777777" w:rsidR="00062A3D" w:rsidRPr="00062A3D" w:rsidRDefault="00062A3D" w:rsidP="00062A3D">
      <w:pPr>
        <w:pStyle w:val="A5"/>
      </w:pPr>
      <w:r w:rsidRPr="00062A3D">
        <w:t>1984</w:t>
      </w:r>
      <w:r w:rsidRPr="00062A3D">
        <w:t>年</w:t>
      </w:r>
      <w:r w:rsidRPr="00062A3D">
        <w:t>10</w:t>
      </w:r>
      <w:r w:rsidRPr="00062A3D">
        <w:t>月</w:t>
      </w:r>
      <w:r w:rsidRPr="00062A3D">
        <w:t>20</w:t>
      </w:r>
      <w:r w:rsidRPr="00062A3D">
        <w:t>日，中共中央十二届三中全会通过《中共中央关于经济体制改革的决定》，对于积极发展多种经济成分，尤其是对集体经济和个体经济的地位和作用，有了明确的规定。</w:t>
      </w:r>
      <w:r w:rsidRPr="00062A3D">
        <w:t>1984</w:t>
      </w:r>
      <w:r w:rsidRPr="00062A3D">
        <w:t>年</w:t>
      </w:r>
      <w:r w:rsidRPr="00062A3D">
        <w:t>10</w:t>
      </w:r>
      <w:r w:rsidRPr="00062A3D">
        <w:t>月</w:t>
      </w:r>
      <w:r w:rsidRPr="00062A3D">
        <w:t>22</w:t>
      </w:r>
      <w:r w:rsidRPr="00062A3D">
        <w:t>日，邓小平明确指出：</w:t>
      </w:r>
      <w:r w:rsidRPr="00062A3D">
        <w:t>“</w:t>
      </w:r>
      <w:r w:rsidRPr="00062A3D">
        <w:t>前些时候那个雇工问题，相当震动呀，大家担心得不得了。我的意见是放两年再看。那个能影响到我们的大局吗？如果你一动，群众就说政策变了，人心就不安了。你解决了一个</w:t>
      </w:r>
      <w:r w:rsidRPr="00062A3D">
        <w:t>‘</w:t>
      </w:r>
      <w:r w:rsidRPr="00062A3D">
        <w:t>傻子瓜子</w:t>
      </w:r>
      <w:r w:rsidRPr="00062A3D">
        <w:t>’</w:t>
      </w:r>
      <w:r w:rsidRPr="00062A3D">
        <w:t>，会牵动人心不安，没有益处。让</w:t>
      </w:r>
      <w:r w:rsidRPr="00062A3D">
        <w:t>‘</w:t>
      </w:r>
      <w:r w:rsidRPr="00062A3D">
        <w:t>傻子瓜子</w:t>
      </w:r>
      <w:r w:rsidRPr="00062A3D">
        <w:t>’</w:t>
      </w:r>
      <w:r w:rsidRPr="00062A3D">
        <w:t>经营一段，怕什么？伤害了社会主义吗？</w:t>
      </w:r>
      <w:r w:rsidRPr="00062A3D">
        <w:t>”</w:t>
      </w:r>
      <w:r w:rsidRPr="00062A3D">
        <w:rPr>
          <w:rFonts w:hint="eastAsia"/>
        </w:rPr>
        <w:t>②</w:t>
      </w:r>
      <w:r w:rsidRPr="00062A3D">
        <w:t>胡耀邦也要求各级干部进一步解放思想。</w:t>
      </w:r>
    </w:p>
    <w:p w14:paraId="573320A0" w14:textId="77777777" w:rsidR="00062A3D" w:rsidRPr="00062A3D" w:rsidRDefault="00062A3D" w:rsidP="00062A3D">
      <w:pPr>
        <w:pStyle w:val="A5"/>
      </w:pPr>
      <w:r w:rsidRPr="00062A3D">
        <w:lastRenderedPageBreak/>
        <w:t>1987</w:t>
      </w:r>
      <w:r w:rsidRPr="00062A3D">
        <w:t>年，在中央</w:t>
      </w:r>
      <w:r w:rsidRPr="00062A3D">
        <w:t>5</w:t>
      </w:r>
      <w:r w:rsidRPr="00062A3D">
        <w:t>号文件中去掉了对雇工数量的限制，私营企业的雇工人数彻底放开。</w:t>
      </w:r>
    </w:p>
    <w:p w14:paraId="5F777C81" w14:textId="77777777" w:rsidR="00062A3D" w:rsidRPr="00062A3D" w:rsidRDefault="00062A3D" w:rsidP="00062A3D">
      <w:pPr>
        <w:pStyle w:val="A5"/>
      </w:pPr>
      <w:r w:rsidRPr="00062A3D">
        <w:t>1987</w:t>
      </w:r>
      <w:r w:rsidRPr="00062A3D">
        <w:t>年</w:t>
      </w:r>
      <w:r w:rsidRPr="00062A3D">
        <w:t>4</w:t>
      </w:r>
      <w:r w:rsidRPr="00062A3D">
        <w:t>月</w:t>
      </w:r>
      <w:r w:rsidRPr="00062A3D">
        <w:t>16</w:t>
      </w:r>
      <w:r w:rsidRPr="00062A3D">
        <w:t>日，邓小平在会见香港特别行政区基本法起草委员会委员时的讲话中说：</w:t>
      </w:r>
      <w:r w:rsidRPr="00062A3D">
        <w:t>“</w:t>
      </w:r>
      <w:r w:rsidRPr="00062A3D">
        <w:t>现在我们国内人们议论雇工问题，我和好多同志谈过，犯不着在这个问题上表现我们在</w:t>
      </w:r>
      <w:r w:rsidRPr="00062A3D">
        <w:t>‘</w:t>
      </w:r>
      <w:r w:rsidRPr="00062A3D">
        <w:t>动</w:t>
      </w:r>
      <w:r w:rsidRPr="00062A3D">
        <w:t>’</w:t>
      </w:r>
      <w:r w:rsidRPr="00062A3D">
        <w:t>，可以再看几年。开始我说看两年，两年到了，我说再看看。现在的雇工大致上只是小企业和农村已经承包的农民，雇工人数同全国一亿多职工相比，数目很小。从全局看，这只不过是小小的一点。要动也容易，但是一动就好像政策又在变了。动还是要动，因为我们不搞两极分化。但是，在什么时候动，用什么方法动，要研究。动也就是制约一下。像这样的事</w:t>
      </w:r>
    </w:p>
    <w:p w14:paraId="05F04DAA" w14:textId="77777777" w:rsidR="00062A3D" w:rsidRPr="00062A3D" w:rsidRDefault="00062A3D" w:rsidP="00062A3D">
      <w:pPr>
        <w:pStyle w:val="A5"/>
      </w:pPr>
      <w:r w:rsidRPr="00062A3D">
        <w:rPr>
          <w:rFonts w:hint="eastAsia"/>
        </w:rPr>
        <w:t>情，我们要考虑到不要随便引起动荡甚至引起反复，这是从大局来看问题。重要的是，鼓励大家动脑筋想办法发展我们的经济，有开拓的精神，而不要去损害这种积极性，损害了对我们不利。”</w:t>
      </w:r>
    </w:p>
    <w:p w14:paraId="6EE01C57" w14:textId="77777777" w:rsidR="00062A3D" w:rsidRPr="00062A3D" w:rsidRDefault="00062A3D" w:rsidP="00062A3D">
      <w:pPr>
        <w:pStyle w:val="A5"/>
      </w:pPr>
      <w:r w:rsidRPr="00062A3D">
        <w:t>1988</w:t>
      </w:r>
      <w:r w:rsidRPr="00062A3D">
        <w:t>年</w:t>
      </w:r>
      <w:r w:rsidRPr="00062A3D">
        <w:t>6</w:t>
      </w:r>
      <w:r w:rsidRPr="00062A3D">
        <w:t>月，国务院发布了《中华人民共和国私营企业暂行条例》，对私营企业的活动作了法律规范，而与之相伴随的雇工自然也合法化，获得了</w:t>
      </w:r>
      <w:r w:rsidRPr="00062A3D">
        <w:t>“</w:t>
      </w:r>
      <w:r w:rsidRPr="00062A3D">
        <w:t>准生证</w:t>
      </w:r>
      <w:r w:rsidRPr="00062A3D">
        <w:t>”</w:t>
      </w:r>
      <w:r w:rsidRPr="00062A3D">
        <w:t>。</w:t>
      </w:r>
    </w:p>
    <w:p w14:paraId="26AC2E8B" w14:textId="77777777" w:rsidR="00062A3D" w:rsidRPr="00062A3D" w:rsidRDefault="00062A3D" w:rsidP="00062A3D">
      <w:pPr>
        <w:pStyle w:val="A5"/>
      </w:pPr>
      <w:r w:rsidRPr="00062A3D">
        <w:rPr>
          <w:rFonts w:hint="eastAsia"/>
        </w:rPr>
        <w:t>随着雇佣劳动力的“解放”，“增量”资本获得了增殖的重要条件，逐步繁荣起来。</w:t>
      </w:r>
      <w:r w:rsidRPr="00062A3D">
        <w:t>1984</w:t>
      </w:r>
      <w:r w:rsidRPr="00062A3D">
        <w:t>年《关于开创社队企业新局面的报告》（中共中央</w:t>
      </w:r>
      <w:r w:rsidRPr="00062A3D">
        <w:t>[1984]4</w:t>
      </w:r>
      <w:r w:rsidRPr="00062A3D">
        <w:t>号文件）将社队企业正式改称为乡镇企业，指出：</w:t>
      </w:r>
      <w:r w:rsidRPr="00062A3D">
        <w:t>“</w:t>
      </w:r>
      <w:r w:rsidRPr="00062A3D">
        <w:t>乡镇</w:t>
      </w:r>
      <w:r w:rsidRPr="00062A3D">
        <w:lastRenderedPageBreak/>
        <w:t>企业已成为国民经济的一支重要力量，是国营企业的重要补充</w:t>
      </w:r>
      <w:r w:rsidRPr="00062A3D">
        <w:t>”</w:t>
      </w:r>
      <w:r w:rsidRPr="00062A3D">
        <w:t>，并出台了一系列有利于乡镇企业发展的扶持政策，允许农民自办企业；</w:t>
      </w:r>
      <w:r w:rsidRPr="00062A3D">
        <w:t>1985</w:t>
      </w:r>
      <w:r w:rsidRPr="00062A3D">
        <w:t>年</w:t>
      </w:r>
      <w:r w:rsidRPr="00062A3D">
        <w:t>9</w:t>
      </w:r>
      <w:r w:rsidRPr="00062A3D">
        <w:t>月《中共中央关于制订国民经济和社会发展第七个五年计划的建议》指出：</w:t>
      </w:r>
      <w:r w:rsidRPr="00062A3D">
        <w:t>“</w:t>
      </w:r>
      <w:r w:rsidRPr="00062A3D">
        <w:t>发展乡镇企业是振兴我国农村经济的必由之路</w:t>
      </w:r>
      <w:r w:rsidRPr="00062A3D">
        <w:t>”</w:t>
      </w:r>
      <w:r w:rsidRPr="00062A3D">
        <w:t>，要积极地</w:t>
      </w:r>
      <w:r w:rsidRPr="00062A3D">
        <w:t>“</w:t>
      </w:r>
      <w:r w:rsidRPr="00062A3D">
        <w:t>鼓励农民兴办乡镇企业</w:t>
      </w:r>
      <w:r w:rsidRPr="00062A3D">
        <w:t>”</w:t>
      </w:r>
      <w:r w:rsidRPr="00062A3D">
        <w:t>；</w:t>
      </w:r>
      <w:r w:rsidRPr="00062A3D">
        <w:t>1986</w:t>
      </w:r>
      <w:r w:rsidRPr="00062A3D">
        <w:t>年国家开始实施</w:t>
      </w:r>
      <w:r w:rsidRPr="00062A3D">
        <w:t>“</w:t>
      </w:r>
      <w:r w:rsidRPr="00062A3D">
        <w:t>星火计划</w:t>
      </w:r>
      <w:r w:rsidRPr="00062A3D">
        <w:t>”</w:t>
      </w:r>
      <w:r w:rsidRPr="00062A3D">
        <w:t>；</w:t>
      </w:r>
      <w:r w:rsidRPr="00062A3D">
        <w:t>1987</w:t>
      </w:r>
      <w:r w:rsidRPr="00062A3D">
        <w:rPr>
          <w:rFonts w:hint="eastAsia"/>
        </w:rPr>
        <w:t>年国家开始建立乡镇企业试验区……一系列的政策都直接改善了乡镇企业发展的政策环境，乡镇企业进入了全面发展的新时期。</w:t>
      </w:r>
    </w:p>
    <w:p w14:paraId="36824491" w14:textId="77777777" w:rsidR="00062A3D" w:rsidRPr="00062A3D" w:rsidRDefault="00062A3D" w:rsidP="00062A3D">
      <w:pPr>
        <w:pStyle w:val="A5"/>
      </w:pPr>
      <w:r w:rsidRPr="00062A3D">
        <w:t>1984</w:t>
      </w:r>
      <w:r w:rsidRPr="00062A3D">
        <w:t>年乡镇企业从上一年的</w:t>
      </w:r>
      <w:r w:rsidRPr="00062A3D">
        <w:t>134</w:t>
      </w:r>
      <w:r w:rsidRPr="00062A3D">
        <w:t>万户猛增到</w:t>
      </w:r>
      <w:r w:rsidRPr="00062A3D">
        <w:t>606</w:t>
      </w:r>
      <w:r w:rsidRPr="00062A3D">
        <w:t>万户，职工总数从上一年的</w:t>
      </w:r>
      <w:r w:rsidRPr="00062A3D">
        <w:t>3235</w:t>
      </w:r>
      <w:r w:rsidRPr="00062A3D">
        <w:t>万人猛增到</w:t>
      </w:r>
      <w:r w:rsidRPr="00062A3D">
        <w:t>5208</w:t>
      </w:r>
      <w:r w:rsidRPr="00062A3D">
        <w:t>万人；从</w:t>
      </w:r>
      <w:r w:rsidRPr="00062A3D">
        <w:t>1984-1988</w:t>
      </w:r>
      <w:r w:rsidRPr="00062A3D">
        <w:t>年，乡镇企业总产值从</w:t>
      </w:r>
      <w:r w:rsidRPr="00062A3D">
        <w:t>1710</w:t>
      </w:r>
      <w:r w:rsidRPr="00062A3D">
        <w:t>亿元增加到</w:t>
      </w:r>
      <w:r w:rsidRPr="00062A3D">
        <w:t>6496</w:t>
      </w:r>
      <w:r w:rsidRPr="00062A3D">
        <w:t>亿元，企业个数从</w:t>
      </w:r>
      <w:r w:rsidRPr="00062A3D">
        <w:t>606</w:t>
      </w:r>
      <w:r w:rsidRPr="00062A3D">
        <w:t>万增加到</w:t>
      </w:r>
      <w:r w:rsidRPr="00062A3D">
        <w:t>1888</w:t>
      </w:r>
      <w:r w:rsidRPr="00062A3D">
        <w:t>万，职工人数从</w:t>
      </w:r>
      <w:r w:rsidRPr="00062A3D">
        <w:t>5208</w:t>
      </w:r>
      <w:r w:rsidRPr="00062A3D">
        <w:t>万增加到</w:t>
      </w:r>
      <w:r w:rsidRPr="00062A3D">
        <w:t>9545</w:t>
      </w:r>
      <w:r w:rsidRPr="00062A3D">
        <w:t>万人。</w:t>
      </w:r>
      <w:r w:rsidRPr="00062A3D">
        <w:rPr>
          <w:rFonts w:hint="eastAsia"/>
        </w:rPr>
        <w:t>②</w:t>
      </w:r>
      <w:r w:rsidRPr="00062A3D">
        <w:t>从这些数据中可以看出，一旦遇到合适的政策土壤，农村私有资本成长速度很快</w:t>
      </w:r>
      <w:r w:rsidRPr="00062A3D">
        <w:rPr>
          <w:rFonts w:hint="eastAsia"/>
        </w:rPr>
        <w:t>③</w:t>
      </w:r>
      <w:r w:rsidRPr="00062A3D">
        <w:t>。同时，金融、商业政策的改革，在市场交换等方面也为资本积累创造有利条件</w:t>
      </w:r>
    </w:p>
    <w:p w14:paraId="3E8D3FC0" w14:textId="77777777" w:rsidR="00062A3D" w:rsidRPr="00062A3D" w:rsidRDefault="00062A3D" w:rsidP="00062A3D">
      <w:pPr>
        <w:pStyle w:val="A5"/>
      </w:pPr>
      <w:r w:rsidRPr="00062A3D">
        <w:rPr>
          <w:rFonts w:hint="eastAsia"/>
        </w:rPr>
        <w:t>承包制不仅破坏了生产力，还成了破坏资源和环境的源头。集体生产被破坏，对环境的治理不再可能。而且在私有观念的促使下，农民也以眼前利益最大化为导向，而这种眼前的利益最终损害了长远利益。例如内蒙古，自治区领导从</w:t>
      </w:r>
      <w:r w:rsidRPr="00062A3D">
        <w:t>1981</w:t>
      </w:r>
      <w:r w:rsidRPr="00062A3D">
        <w:t>年开始，强行</w:t>
      </w:r>
      <w:r w:rsidRPr="00062A3D">
        <w:lastRenderedPageBreak/>
        <w:t>改变、调整草原牧区的生产关系，简单粗暴的照搬农耕地区推行的</w:t>
      </w:r>
    </w:p>
    <w:p w14:paraId="4BD370C1" w14:textId="77777777" w:rsidR="00062A3D" w:rsidRPr="00062A3D" w:rsidRDefault="00062A3D" w:rsidP="00062A3D">
      <w:pPr>
        <w:pStyle w:val="A5"/>
      </w:pPr>
      <w:r w:rsidRPr="00062A3D">
        <w:rPr>
          <w:rFonts w:hint="eastAsia"/>
        </w:rPr>
        <w:t>“家庭联产承包”的做法，实施以“草场、牲畜双承包”为标志的牲畜所有权、草场使用权和分配制度的改革。从此，自古以集体方式进行生产的游牧民族，被迫改变生产方式，四季游牧制度被取消，通过游牧转场防灾、避灾的能力同时丧失，通过游牧平衡营养元素预防地方病的能力也丧失了，牧民开始了类似农区一家一户的小农经济，由游牧被迫变为定居固牧，在有限的资源的草场上出现了人多畜多的过牧和反复践踏的现象。</w:t>
      </w:r>
    </w:p>
    <w:p w14:paraId="09998B4F" w14:textId="77777777" w:rsidR="00062A3D" w:rsidRPr="00062A3D" w:rsidRDefault="00062A3D" w:rsidP="00062A3D">
      <w:pPr>
        <w:pStyle w:val="A5"/>
      </w:pPr>
      <w:r w:rsidRPr="00062A3D">
        <w:rPr>
          <w:rFonts w:hint="eastAsia"/>
        </w:rPr>
        <w:t>就这样草原生态环境遭到毁灭性破坏。然而自治区主席，走资派布赫却在</w:t>
      </w:r>
      <w:r w:rsidRPr="00062A3D">
        <w:t>1984</w:t>
      </w:r>
      <w:r w:rsidRPr="00062A3D">
        <w:t>年</w:t>
      </w:r>
      <w:r w:rsidRPr="00062A3D">
        <w:t>7</w:t>
      </w:r>
      <w:r w:rsidRPr="00062A3D">
        <w:t>月</w:t>
      </w:r>
      <w:r w:rsidRPr="00062A3D">
        <w:t>4</w:t>
      </w:r>
      <w:r w:rsidRPr="00062A3D">
        <w:t>日讲：</w:t>
      </w:r>
    </w:p>
    <w:p w14:paraId="62821E74" w14:textId="77777777" w:rsidR="00062A3D" w:rsidRPr="00062A3D" w:rsidRDefault="00062A3D" w:rsidP="00062A3D">
      <w:pPr>
        <w:pStyle w:val="A5"/>
      </w:pPr>
      <w:r w:rsidRPr="00062A3D">
        <w:rPr>
          <w:rFonts w:hint="eastAsia"/>
        </w:rPr>
        <w:t>“只要冲破阻力，把这种承包制全面推行、全面贯彻下去，就能引导牧民逐步摆脱小生产的封闭状况，突破自然经济的束缚，走出一条适合我区牧区实际的社会主义畜牧业发展道路。”</w:t>
      </w:r>
    </w:p>
    <w:p w14:paraId="34D7304B" w14:textId="77777777" w:rsidR="00062A3D" w:rsidRPr="00062A3D" w:rsidRDefault="00062A3D" w:rsidP="00062A3D">
      <w:pPr>
        <w:pStyle w:val="A5"/>
      </w:pPr>
      <w:r w:rsidRPr="00062A3D">
        <w:rPr>
          <w:rFonts w:hint="eastAsia"/>
        </w:rPr>
        <w:t>经过了</w:t>
      </w:r>
      <w:r w:rsidRPr="00062A3D">
        <w:t>1982</w:t>
      </w:r>
      <w:r w:rsidRPr="00062A3D">
        <w:t>年包干到户、</w:t>
      </w:r>
      <w:r w:rsidRPr="00062A3D">
        <w:t>1983-1984</w:t>
      </w:r>
      <w:r w:rsidRPr="00062A3D">
        <w:t>年取消政社合一、</w:t>
      </w:r>
      <w:r w:rsidRPr="00062A3D">
        <w:t>1985</w:t>
      </w:r>
      <w:r w:rsidRPr="00062A3D">
        <w:t>年取消统购统销</w:t>
      </w:r>
      <w:r w:rsidRPr="00062A3D">
        <w:t>,</w:t>
      </w:r>
      <w:r w:rsidRPr="00062A3D">
        <w:t>农业从集体生产倒退回了小生产，个体生产的分散状态，又为大量征收土地税费、土地被非法侵占提供了客观基础。从而造成了九十年代农民日益悲惨的处境。</w:t>
      </w:r>
    </w:p>
    <w:p w14:paraId="3E647328" w14:textId="77777777" w:rsidR="00062A3D" w:rsidRPr="00062A3D" w:rsidRDefault="00062A3D" w:rsidP="00062A3D">
      <w:pPr>
        <w:pStyle w:val="A5"/>
      </w:pPr>
      <w:r w:rsidRPr="00062A3D">
        <w:t>就这样，资本主义率先农村完成复辟，这为</w:t>
      </w:r>
      <w:proofErr w:type="gramStart"/>
      <w:r w:rsidRPr="00062A3D">
        <w:t>为</w:t>
      </w:r>
      <w:proofErr w:type="gramEnd"/>
      <w:r w:rsidRPr="00062A3D">
        <w:t>整个资本主义市场经济的建立奠定了基础，承包使集体财产严重流失，土地由农户直接占有和使用，大牲</w:t>
      </w:r>
      <w:r w:rsidRPr="00062A3D">
        <w:lastRenderedPageBreak/>
        <w:t>畜、农机工具等集体生产资料一般都折价归户，社队企业的固定资产被折价变卖或承包给个人经营。据统计，农村水利设施、农业机械中</w:t>
      </w:r>
      <w:r w:rsidRPr="00062A3D">
        <w:t>70%</w:t>
      </w:r>
      <w:r w:rsidRPr="00062A3D">
        <w:t>低价卖出，</w:t>
      </w:r>
      <w:r w:rsidRPr="00062A3D">
        <w:t>30%</w:t>
      </w:r>
      <w:r w:rsidRPr="00062A3D">
        <w:t>废置丧失效益。</w:t>
      </w:r>
      <w:r w:rsidRPr="00062A3D">
        <w:t>1978</w:t>
      </w:r>
      <w:r w:rsidRPr="00062A3D">
        <w:t>年底，我国农村人民公社和国营农场拥有的农业固定生产资料（不包括土地）达到</w:t>
      </w:r>
      <w:r w:rsidRPr="00062A3D">
        <w:t>977</w:t>
      </w:r>
      <w:r w:rsidRPr="00062A3D">
        <w:t>亿元，到了</w:t>
      </w:r>
      <w:r w:rsidRPr="00062A3D">
        <w:t>1986</w:t>
      </w:r>
      <w:r w:rsidRPr="00062A3D">
        <w:t>年末，农村集体所有的农业固定生产资料已经只剩下不到</w:t>
      </w:r>
      <w:r w:rsidRPr="00062A3D">
        <w:t>30%</w:t>
      </w:r>
      <w:r w:rsidRPr="00062A3D">
        <w:t>。在过去机械化程度较高的黑龙江，绝大部分农村都变为个体经营，农</w:t>
      </w:r>
      <w:r w:rsidRPr="00062A3D">
        <w:rPr>
          <w:rFonts w:hint="eastAsia"/>
        </w:rPr>
        <w:t>用机器</w:t>
      </w:r>
      <w:r w:rsidRPr="00062A3D">
        <w:t>20%</w:t>
      </w:r>
      <w:r w:rsidRPr="00062A3D">
        <w:t>承包给个人，</w:t>
      </w:r>
      <w:r w:rsidRPr="00062A3D">
        <w:t>80%</w:t>
      </w:r>
      <w:r w:rsidRPr="00062A3D">
        <w:t>以极其低廉的价格卖给大队领导及其亲戚、朋友。</w:t>
      </w:r>
    </w:p>
    <w:p w14:paraId="2EA28B11" w14:textId="77777777" w:rsidR="00062A3D" w:rsidRPr="00062A3D" w:rsidRDefault="00062A3D" w:rsidP="00062A3D">
      <w:pPr>
        <w:pStyle w:val="A5"/>
      </w:pPr>
      <w:r w:rsidRPr="00062A3D">
        <w:rPr>
          <w:rFonts w:hint="eastAsia"/>
        </w:rPr>
        <w:t>尽管个体农户们拥有了机械，但实用却异常艰难，大面积的农场不存在了，大多数农户是没有机械和耕作牲畜的</w:t>
      </w:r>
      <w:r w:rsidRPr="00062A3D">
        <w:t>,</w:t>
      </w:r>
      <w:r w:rsidRPr="00062A3D">
        <w:t>有机械的农户在自己狭窄的土地上也施展不开，有的土地伸直狭窄到连一个手推车都容不下。另一个严重的地方是水利设施，毛泽东时代，农村的大部分水利设施都是由公社集体去进行修筑，而到了八十年代，由于没法在集体不复存在的情况下得到兴建和修缮，不仅没有得到发展，很多还被逐渐废弃了，到了九十年代末期，由于大量</w:t>
      </w:r>
      <w:proofErr w:type="gramStart"/>
      <w:r w:rsidRPr="00062A3D">
        <w:t>水利机设施</w:t>
      </w:r>
      <w:proofErr w:type="gramEnd"/>
      <w:r w:rsidRPr="00062A3D">
        <w:t>荒废，灌溉面积甚至还不如七十年代，至今中国农村的水利设施，</w:t>
      </w:r>
      <w:r w:rsidRPr="00062A3D">
        <w:t>80%</w:t>
      </w:r>
      <w:r w:rsidRPr="00062A3D">
        <w:t>还是</w:t>
      </w:r>
      <w:r w:rsidRPr="00062A3D">
        <w:t>70</w:t>
      </w:r>
      <w:r w:rsidRPr="00062A3D">
        <w:t>年代及以前完成的。除了这些物质性的设</w:t>
      </w:r>
      <w:r w:rsidRPr="00062A3D">
        <w:rPr>
          <w:rFonts w:hint="eastAsia"/>
        </w:rPr>
        <w:t>施，农村的生产技术也遭到了破坏。公社时代，由于知青下乡和集体化生产为分工提供的基础，农村中有很多技术人员，然而分田单干后，这样的情况不复存在。例如在内蒙古，分产到户</w:t>
      </w:r>
      <w:r w:rsidRPr="00062A3D">
        <w:rPr>
          <w:rFonts w:hint="eastAsia"/>
        </w:rPr>
        <w:lastRenderedPageBreak/>
        <w:t>前，大队有兽医，给全大队的牲畜看病，还带几个青年学习兽医技术；承包到户后，牲畜全都分到了各家，兽医也就只管自己家的牲畜，结果不懂技术、文化素质低的人家，一旦牲畜生病，就大批大批的传染、死亡。再如很多农村，以前种子、化肥、农药都是大队里内行的人为集体购买，现在各自购买，很容易上当受骗，价格也比集体购买要贵。在这种情况下，认为生产力得到了发展简直是痴人说梦。</w:t>
      </w:r>
    </w:p>
    <w:p w14:paraId="2CBDD43B" w14:textId="77777777" w:rsidR="00062A3D" w:rsidRPr="00062A3D" w:rsidRDefault="00062A3D" w:rsidP="00062A3D">
      <w:pPr>
        <w:pStyle w:val="A5"/>
      </w:pPr>
      <w:r w:rsidRPr="00062A3D">
        <w:rPr>
          <w:rFonts w:hint="eastAsia"/>
        </w:rPr>
        <w:t>十二届三中全会通过的《关于经济体制改革的决定》就梦呓般的指出：“长期使我们焦虑的农业生产所以能够在短时期内蓬勃发展起来，显示了我国社会主义农业的强大活力，根本原因就在于大胆冲破‘左’的思想束缚，改变不适应我国农业生产力发展的体制，全面推行了联产承包负责制，发挥了八亿农的巨大的社会主义积极性。”在没有进行包产到户的</w:t>
      </w:r>
      <w:r w:rsidRPr="00062A3D">
        <w:t>1978</w:t>
      </w:r>
      <w:r w:rsidRPr="00062A3D">
        <w:t>年农业增长了</w:t>
      </w:r>
      <w:r w:rsidRPr="00062A3D">
        <w:t>7%,</w:t>
      </w:r>
      <w:r w:rsidRPr="00062A3D">
        <w:t>在经历了</w:t>
      </w:r>
      <w:r w:rsidRPr="00062A3D">
        <w:t>1978——1984</w:t>
      </w:r>
      <w:r w:rsidRPr="00062A3D">
        <w:t>的大增长之后，农业生产开始徘徊不前。而且</w:t>
      </w:r>
      <w:r w:rsidRPr="00062A3D">
        <w:t>1984</w:t>
      </w:r>
      <w:r w:rsidRPr="00062A3D">
        <w:t>年市场粮食达到了</w:t>
      </w:r>
      <w:r w:rsidRPr="00062A3D">
        <w:t>4</w:t>
      </w:r>
      <w:r w:rsidRPr="00062A3D">
        <w:t>亿吨，实际上主要是那一年，由于粮价上涨大量库存粮食流出。之后由于库存粮不足，粮</w:t>
      </w:r>
      <w:r w:rsidRPr="00062A3D">
        <w:rPr>
          <w:rFonts w:hint="eastAsia"/>
        </w:rPr>
        <w:t>食只能在</w:t>
      </w:r>
      <w:r w:rsidRPr="00062A3D">
        <w:t>3.8</w:t>
      </w:r>
      <w:r w:rsidRPr="00062A3D">
        <w:t>亿吨左右徘徊。而且产出同样多的粮食，还需要农民更多的时间投入，因为机械再也没法使用了，在</w:t>
      </w:r>
      <w:r w:rsidRPr="00062A3D">
        <w:t>1985</w:t>
      </w:r>
      <w:r w:rsidRPr="00062A3D">
        <w:t>年后的相当长的一段时间里，中国农业增长缓慢，年平均增长率不到</w:t>
      </w:r>
      <w:r w:rsidRPr="00062A3D">
        <w:t>2%,</w:t>
      </w:r>
      <w:r w:rsidRPr="00062A3D">
        <w:t>到了九十年代更是降到不到</w:t>
      </w:r>
      <w:r w:rsidRPr="00062A3D">
        <w:t>1.5%,</w:t>
      </w:r>
      <w:r w:rsidRPr="00062A3D">
        <w:t>一直到新世纪重新开始集体化才又赶上来。</w:t>
      </w:r>
    </w:p>
    <w:p w14:paraId="0983B919" w14:textId="77777777" w:rsidR="00062A3D" w:rsidRPr="00062A3D" w:rsidRDefault="00062A3D" w:rsidP="00062A3D">
      <w:pPr>
        <w:pStyle w:val="A5"/>
      </w:pPr>
      <w:r w:rsidRPr="00062A3D">
        <w:rPr>
          <w:rFonts w:hint="eastAsia"/>
        </w:rPr>
        <w:lastRenderedPageBreak/>
        <w:t>“幸</w:t>
      </w:r>
      <w:proofErr w:type="gramStart"/>
      <w:r w:rsidRPr="00062A3D">
        <w:rPr>
          <w:rFonts w:hint="eastAsia"/>
        </w:rPr>
        <w:t>幸</w:t>
      </w:r>
      <w:proofErr w:type="gramEnd"/>
      <w:r w:rsidRPr="00062A3D">
        <w:rPr>
          <w:rFonts w:hint="eastAsia"/>
        </w:rPr>
        <w:t>苦苦三十年，一朝回到解放前”这句名句就是出自八十年代的农村，成为了那个年代农村的真实写照，分田单干实际上就是小农经济，小农经济早在清朝时就已经发展到了极限，重新再搞就相当于让农民们吃二次苦，受二茬罪，小农经济再如何发展都只是小农经济，永远没有出路，农业如果</w:t>
      </w:r>
      <w:proofErr w:type="gramStart"/>
      <w:r w:rsidRPr="00062A3D">
        <w:rPr>
          <w:rFonts w:hint="eastAsia"/>
        </w:rPr>
        <w:t>不</w:t>
      </w:r>
      <w:proofErr w:type="gramEnd"/>
      <w:r w:rsidRPr="00062A3D">
        <w:rPr>
          <w:rFonts w:hint="eastAsia"/>
        </w:rPr>
        <w:t>集体化，就绝对无法完成机械化。对广大农民来说，更加要命的越来越重的农业税，农业税属于不公平税赋。中国大陆自</w:t>
      </w:r>
      <w:r w:rsidRPr="00062A3D">
        <w:t>1981</w:t>
      </w:r>
      <w:r w:rsidRPr="00062A3D">
        <w:t>年开始，以</w:t>
      </w:r>
      <w:r w:rsidRPr="00062A3D">
        <w:t>800</w:t>
      </w:r>
      <w:r w:rsidRPr="00062A3D">
        <w:t>元月工资收入为起征点（</w:t>
      </w:r>
      <w:r w:rsidRPr="00062A3D">
        <w:t>2006</w:t>
      </w:r>
      <w:r w:rsidRPr="00062A3D">
        <w:t>年</w:t>
      </w:r>
      <w:r w:rsidRPr="00062A3D">
        <w:t>1</w:t>
      </w:r>
      <w:r w:rsidRPr="00062A3D">
        <w:t>月</w:t>
      </w:r>
      <w:r w:rsidRPr="00062A3D">
        <w:t>1</w:t>
      </w:r>
      <w:r w:rsidRPr="00062A3D">
        <w:t>日开始起征点调整为</w:t>
      </w:r>
      <w:r w:rsidRPr="00062A3D">
        <w:t>1600</w:t>
      </w:r>
      <w:r w:rsidRPr="00062A3D">
        <w:t>元）开征个人所得税，城镇个体户的增值税按销售额</w:t>
      </w:r>
      <w:r w:rsidRPr="00062A3D">
        <w:t>600</w:t>
      </w:r>
      <w:r w:rsidRPr="00062A3D">
        <w:t>元</w:t>
      </w:r>
      <w:r w:rsidRPr="00062A3D">
        <w:rPr>
          <w:rFonts w:hint="eastAsia"/>
        </w:rPr>
        <w:t>一一</w:t>
      </w:r>
      <w:proofErr w:type="gramStart"/>
      <w:r w:rsidRPr="00062A3D">
        <w:t>2000</w:t>
      </w:r>
      <w:proofErr w:type="gramEnd"/>
      <w:r w:rsidRPr="00062A3D">
        <w:t>元的起征点。农业税并没有起征点和免征额，无论土地常年产量是多少，是自用还是外销都要纳税，按全额计征，不符合税收公平原则。人民公社时代，农业税还可以由公社集体承担，直接从集体费用里扣除，而到了分田单干后，那可真是要了农民命了，按照官方的税法，八九十年代的农业税率为</w:t>
      </w:r>
      <w:r w:rsidRPr="00062A3D">
        <w:t>15.5%,</w:t>
      </w:r>
      <w:r w:rsidRPr="00062A3D">
        <w:t>即，产出一万斤粮食，要先交给国家一千五百五十斤然而实际上当时很多地方要交的超过</w:t>
      </w:r>
      <w:r w:rsidRPr="00062A3D">
        <w:t>30%,</w:t>
      </w:r>
      <w:r w:rsidRPr="00062A3D">
        <w:t>也就是</w:t>
      </w:r>
      <w:proofErr w:type="gramStart"/>
      <w:r w:rsidRPr="00062A3D">
        <w:t>一亩田赚一千</w:t>
      </w:r>
      <w:proofErr w:type="gramEnd"/>
      <w:r w:rsidRPr="00062A3D">
        <w:t>要上交三百，除此之外还有三提五统的各项费用，乡镇领导经常用修学校修路的名义向农民们收钱，然而很多地方收支都过大，农民压根承</w:t>
      </w:r>
      <w:r w:rsidRPr="00062A3D">
        <w:rPr>
          <w:rFonts w:hint="eastAsia"/>
        </w:rPr>
        <w:t>受不起，交不起还要打欠条，这也成为了九十年代农民地狱处境的根源。</w:t>
      </w:r>
    </w:p>
    <w:p w14:paraId="1D60A982" w14:textId="77777777" w:rsidR="00062A3D" w:rsidRPr="00062A3D" w:rsidRDefault="00062A3D" w:rsidP="00062A3D">
      <w:pPr>
        <w:pStyle w:val="A5"/>
      </w:pPr>
      <w:r w:rsidRPr="00062A3D">
        <w:rPr>
          <w:rFonts w:hint="eastAsia"/>
        </w:rPr>
        <w:lastRenderedPageBreak/>
        <w:t>除此之外，农民的个人福利和平均收入也没有特色官方强调的提升那么大。</w:t>
      </w:r>
      <w:r w:rsidRPr="00062A3D">
        <w:t>1978</w:t>
      </w:r>
      <w:r w:rsidRPr="00062A3D">
        <w:t>年农民人均纯收入</w:t>
      </w:r>
      <w:r w:rsidRPr="00062A3D">
        <w:t>134</w:t>
      </w:r>
      <w:r w:rsidRPr="00062A3D">
        <w:t>元，</w:t>
      </w:r>
      <w:r w:rsidRPr="00062A3D">
        <w:t>85</w:t>
      </w:r>
      <w:r w:rsidRPr="00062A3D">
        <w:t>年提升到</w:t>
      </w:r>
      <w:r w:rsidRPr="00062A3D">
        <w:t>395</w:t>
      </w:r>
      <w:r w:rsidRPr="00062A3D">
        <w:t>元，特色和部分右派就强调这些提升是因为包产到户分田单干的原因。</w:t>
      </w:r>
    </w:p>
    <w:p w14:paraId="2053A743" w14:textId="77777777" w:rsidR="00062A3D" w:rsidRPr="00062A3D" w:rsidRDefault="00062A3D" w:rsidP="00062A3D">
      <w:pPr>
        <w:pStyle w:val="A5"/>
      </w:pPr>
      <w:r w:rsidRPr="00062A3D">
        <w:rPr>
          <w:rFonts w:hint="eastAsia"/>
        </w:rPr>
        <w:t>但是实际上，在改革前，农民有近乎免费的五分钱</w:t>
      </w:r>
      <w:proofErr w:type="gramStart"/>
      <w:r w:rsidRPr="00062A3D">
        <w:rPr>
          <w:rFonts w:hint="eastAsia"/>
        </w:rPr>
        <w:t>医</w:t>
      </w:r>
      <w:proofErr w:type="gramEnd"/>
      <w:r w:rsidRPr="00062A3D">
        <w:rPr>
          <w:rFonts w:hint="eastAsia"/>
        </w:rPr>
        <w:t>保（</w:t>
      </w:r>
      <w:r w:rsidRPr="00062A3D">
        <w:t>76</w:t>
      </w:r>
      <w:r w:rsidRPr="00062A3D">
        <w:t>年覆盖</w:t>
      </w:r>
      <w:r w:rsidRPr="00062A3D">
        <w:t>93%</w:t>
      </w:r>
      <w:r w:rsidRPr="00062A3D">
        <w:t>的公社，使人均寿命达到</w:t>
      </w:r>
      <w:r w:rsidRPr="00062A3D">
        <w:t>65</w:t>
      </w:r>
      <w:r w:rsidRPr="00062A3D">
        <w:t>岁左右，接近发达国家）还有大量公社免费提供的生产资料和固定资产投资。这里截取一段《大逆转》中的内容：</w:t>
      </w:r>
    </w:p>
    <w:p w14:paraId="4444704F" w14:textId="77777777" w:rsidR="00062A3D" w:rsidRPr="00062A3D" w:rsidRDefault="00062A3D" w:rsidP="00062A3D">
      <w:pPr>
        <w:pStyle w:val="A5"/>
      </w:pPr>
      <w:r w:rsidRPr="00062A3D">
        <w:rPr>
          <w:rFonts w:hint="eastAsia"/>
        </w:rPr>
        <w:t>改革后，货币收入占收入的绝大部分，而在改革前，货币收入（现金或者能兑换固定现金价值的粮食）只占一个人总收入的</w:t>
      </w:r>
      <w:r w:rsidRPr="00062A3D">
        <w:t>60%-75%</w:t>
      </w:r>
      <w:r w:rsidRPr="00062A3D">
        <w:t>。合作社（</w:t>
      </w:r>
      <w:r w:rsidRPr="00062A3D">
        <w:t>Brigade</w:t>
      </w:r>
      <w:r w:rsidRPr="00062A3D">
        <w:t>）成员，作为集体经济的拥有者之一，大部分或者全部免费的享有住房，医疗保障，燃料，电，和其他的货物和服务。这些附属利益的总价值是难以估计的，但是按改革前的价格计算这些至少要相当于每人每年</w:t>
      </w:r>
      <w:r w:rsidRPr="00062A3D">
        <w:t>50</w:t>
      </w:r>
      <w:r w:rsidRPr="00062A3D">
        <w:t>元。尽管今天的承包者仍享有一点福利，但占总收入的比重就少多了。</w:t>
      </w:r>
    </w:p>
    <w:p w14:paraId="10955EAB" w14:textId="77777777" w:rsidR="00062A3D" w:rsidRPr="00062A3D" w:rsidRDefault="00062A3D" w:rsidP="00062A3D">
      <w:pPr>
        <w:pStyle w:val="A5"/>
      </w:pPr>
      <w:r w:rsidRPr="00062A3D">
        <w:rPr>
          <w:rFonts w:hint="eastAsia"/>
        </w:rPr>
        <w:t>此外，在评估改革前的工资时，必须要考虑每年实际上都要加入积累基金中的新创造的流动资产，还要考虑每年花费几个月的集体劳动创造的固定资产的价值这些新增资本包括高产梯田和坚固的防塌的家居石窑。土地无法立刻就给与回报，但却能确保未来收入的更高水平。虽然很难给这些资产定价，但从每亩地上消耗的劳动力、从每亩肥沃土地出产的</w:t>
      </w:r>
      <w:r w:rsidRPr="00062A3D">
        <w:rPr>
          <w:rFonts w:hint="eastAsia"/>
        </w:rPr>
        <w:lastRenderedPageBreak/>
        <w:t>谷物的现金收入和每个窑洞的现金价格上，可以估计这些至少又相当于每人每年</w:t>
      </w:r>
      <w:r w:rsidRPr="00062A3D">
        <w:t>50</w:t>
      </w:r>
      <w:r w:rsidRPr="00062A3D">
        <w:t>元。</w:t>
      </w:r>
    </w:p>
    <w:p w14:paraId="4D5D830A" w14:textId="77777777" w:rsidR="00062A3D" w:rsidRPr="00062A3D" w:rsidRDefault="00062A3D" w:rsidP="00062A3D">
      <w:pPr>
        <w:pStyle w:val="A5"/>
      </w:pPr>
      <w:r w:rsidRPr="00062A3D">
        <w:rPr>
          <w:rFonts w:hint="eastAsia"/>
        </w:rPr>
        <w:t>这点在统计数据中也可以得到印证：</w:t>
      </w:r>
      <w:r w:rsidRPr="00062A3D">
        <w:t>1976</w:t>
      </w:r>
      <w:r w:rsidRPr="00062A3D">
        <w:t>年农民消费水平是收入水平的</w:t>
      </w:r>
      <w:r w:rsidRPr="00062A3D">
        <w:t>111%,1982</w:t>
      </w:r>
      <w:r w:rsidRPr="00062A3D">
        <w:t>年是收入水平的</w:t>
      </w:r>
      <w:r w:rsidRPr="00062A3D">
        <w:t>78%</w:t>
      </w:r>
      <w:r w:rsidRPr="00062A3D">
        <w:t>。如果按包干之前货币收入是总收入的</w:t>
      </w:r>
      <w:r w:rsidRPr="00062A3D">
        <w:t>2/3,</w:t>
      </w:r>
      <w:r w:rsidRPr="00062A3D">
        <w:t>用人均纯收入、包干到户比例、物价指数（官方物价指数虽然有低估，但也能体现出</w:t>
      </w:r>
      <w:r w:rsidRPr="00062A3D">
        <w:t>80</w:t>
      </w:r>
      <w:r w:rsidRPr="00062A3D">
        <w:t>年代初通货膨胀相当严重）</w:t>
      </w:r>
    </w:p>
    <w:p w14:paraId="1778E3F6" w14:textId="77777777" w:rsidR="00062A3D" w:rsidRPr="00062A3D" w:rsidRDefault="00062A3D" w:rsidP="00062A3D">
      <w:pPr>
        <w:pStyle w:val="A5"/>
      </w:pPr>
      <w:r w:rsidRPr="00062A3D">
        <w:rPr>
          <w:rFonts w:hint="eastAsia"/>
        </w:rPr>
        <w:t>可以得出：</w:t>
      </w:r>
    </w:p>
    <w:p w14:paraId="13CE193B" w14:textId="77777777" w:rsidR="00062A3D" w:rsidRPr="00062A3D" w:rsidRDefault="00062A3D" w:rsidP="00062A3D">
      <w:pPr>
        <w:pStyle w:val="A5"/>
      </w:pPr>
      <w:r w:rsidRPr="00062A3D">
        <w:rPr>
          <w:rFonts w:hint="eastAsia"/>
        </w:rPr>
        <w:t>年份</w:t>
      </w:r>
    </w:p>
    <w:p w14:paraId="64AA9D23" w14:textId="77777777" w:rsidR="00062A3D" w:rsidRPr="00062A3D" w:rsidRDefault="00062A3D" w:rsidP="00062A3D">
      <w:pPr>
        <w:pStyle w:val="A5"/>
      </w:pPr>
      <w:r w:rsidRPr="00062A3D">
        <w:rPr>
          <w:rFonts w:hint="eastAsia"/>
        </w:rPr>
        <w:t>农民人均实际收入（包括再生产投入</w:t>
      </w:r>
      <w:r w:rsidRPr="00062A3D">
        <w:t>,</w:t>
      </w:r>
      <w:r w:rsidRPr="00062A3D">
        <w:t>集体福利</w:t>
      </w:r>
      <w:r w:rsidRPr="00062A3D">
        <w:t>,78</w:t>
      </w:r>
      <w:r w:rsidRPr="00062A3D">
        <w:t>年不变价）</w:t>
      </w:r>
    </w:p>
    <w:p w14:paraId="005B241B" w14:textId="77777777" w:rsidR="00062A3D" w:rsidRPr="00062A3D" w:rsidRDefault="00062A3D" w:rsidP="00062A3D">
      <w:pPr>
        <w:pStyle w:val="A5"/>
      </w:pPr>
      <w:r w:rsidRPr="00062A3D">
        <w:t>1952</w:t>
      </w:r>
      <w:r w:rsidRPr="00062A3D">
        <w:rPr>
          <w:rFonts w:hint="eastAsia"/>
        </w:rPr>
        <w:t xml:space="preserve"> </w:t>
      </w:r>
      <w:r w:rsidRPr="00062A3D">
        <w:t xml:space="preserve">    69</w:t>
      </w:r>
    </w:p>
    <w:p w14:paraId="4384D1DC" w14:textId="77777777" w:rsidR="00062A3D" w:rsidRPr="00062A3D" w:rsidRDefault="00062A3D" w:rsidP="00062A3D">
      <w:pPr>
        <w:pStyle w:val="A5"/>
      </w:pPr>
      <w:r w:rsidRPr="00062A3D">
        <w:t>1978</w:t>
      </w:r>
      <w:r w:rsidRPr="00062A3D">
        <w:rPr>
          <w:rFonts w:hint="eastAsia"/>
        </w:rPr>
        <w:t xml:space="preserve"> </w:t>
      </w:r>
      <w:r w:rsidRPr="00062A3D">
        <w:t xml:space="preserve">    200</w:t>
      </w:r>
    </w:p>
    <w:p w14:paraId="5973CBA6" w14:textId="77777777" w:rsidR="00062A3D" w:rsidRPr="00062A3D" w:rsidRDefault="00062A3D" w:rsidP="00062A3D">
      <w:pPr>
        <w:pStyle w:val="A5"/>
      </w:pPr>
      <w:r w:rsidRPr="00062A3D">
        <w:t>1979</w:t>
      </w:r>
      <w:r w:rsidRPr="00062A3D">
        <w:rPr>
          <w:rFonts w:hint="eastAsia"/>
        </w:rPr>
        <w:t xml:space="preserve"> </w:t>
      </w:r>
      <w:r w:rsidRPr="00062A3D">
        <w:t xml:space="preserve">    235</w:t>
      </w:r>
      <w:r w:rsidRPr="00062A3D">
        <w:t>（粮食收购价提升）</w:t>
      </w:r>
    </w:p>
    <w:p w14:paraId="4A5888A7" w14:textId="77777777" w:rsidR="00062A3D" w:rsidRPr="00062A3D" w:rsidRDefault="00062A3D" w:rsidP="00062A3D">
      <w:pPr>
        <w:pStyle w:val="A5"/>
      </w:pPr>
      <w:r w:rsidRPr="00062A3D">
        <w:t>1980</w:t>
      </w:r>
      <w:r w:rsidRPr="00062A3D">
        <w:rPr>
          <w:rFonts w:hint="eastAsia"/>
        </w:rPr>
        <w:t xml:space="preserve"> </w:t>
      </w:r>
      <w:r w:rsidRPr="00062A3D">
        <w:t xml:space="preserve">    259</w:t>
      </w:r>
    </w:p>
    <w:p w14:paraId="417F5758" w14:textId="77777777" w:rsidR="00062A3D" w:rsidRPr="00062A3D" w:rsidRDefault="00062A3D" w:rsidP="00062A3D">
      <w:pPr>
        <w:pStyle w:val="A5"/>
      </w:pPr>
      <w:r w:rsidRPr="00062A3D">
        <w:t>1981</w:t>
      </w:r>
      <w:r w:rsidRPr="00062A3D">
        <w:rPr>
          <w:rFonts w:hint="eastAsia"/>
        </w:rPr>
        <w:t xml:space="preserve"> </w:t>
      </w:r>
      <w:r w:rsidRPr="00062A3D">
        <w:t xml:space="preserve">    261</w:t>
      </w:r>
    </w:p>
    <w:p w14:paraId="4D469B4B" w14:textId="77777777" w:rsidR="00062A3D" w:rsidRPr="00062A3D" w:rsidRDefault="00062A3D" w:rsidP="00062A3D">
      <w:pPr>
        <w:pStyle w:val="A5"/>
      </w:pPr>
      <w:r w:rsidRPr="00062A3D">
        <w:t>1982</w:t>
      </w:r>
      <w:r w:rsidRPr="00062A3D">
        <w:rPr>
          <w:rFonts w:hint="eastAsia"/>
        </w:rPr>
        <w:t xml:space="preserve"> </w:t>
      </w:r>
      <w:r w:rsidRPr="00062A3D">
        <w:t xml:space="preserve">    258</w:t>
      </w:r>
      <w:r w:rsidRPr="00062A3D">
        <w:t>（全面单干）</w:t>
      </w:r>
    </w:p>
    <w:p w14:paraId="28C05B4C" w14:textId="77777777" w:rsidR="00062A3D" w:rsidRPr="00062A3D" w:rsidRDefault="00062A3D" w:rsidP="00062A3D">
      <w:pPr>
        <w:pStyle w:val="A5"/>
      </w:pPr>
      <w:r w:rsidRPr="00062A3D">
        <w:t>1983</w:t>
      </w:r>
      <w:r w:rsidRPr="00062A3D">
        <w:rPr>
          <w:rFonts w:hint="eastAsia"/>
        </w:rPr>
        <w:t xml:space="preserve"> </w:t>
      </w:r>
      <w:r w:rsidRPr="00062A3D">
        <w:t xml:space="preserve">    267</w:t>
      </w:r>
    </w:p>
    <w:p w14:paraId="767B3E49" w14:textId="77777777" w:rsidR="00062A3D" w:rsidRPr="00062A3D" w:rsidRDefault="00062A3D" w:rsidP="00062A3D">
      <w:pPr>
        <w:pStyle w:val="A5"/>
      </w:pPr>
      <w:r w:rsidRPr="00062A3D">
        <w:t>1984     292</w:t>
      </w:r>
      <w:r w:rsidRPr="00062A3D">
        <w:t>（粮食大丰收）</w:t>
      </w:r>
    </w:p>
    <w:p w14:paraId="711161E4" w14:textId="77777777" w:rsidR="00062A3D" w:rsidRPr="00062A3D" w:rsidRDefault="00062A3D" w:rsidP="00062A3D">
      <w:pPr>
        <w:pStyle w:val="A5"/>
      </w:pPr>
      <w:r w:rsidRPr="00062A3D">
        <w:t>1985     286</w:t>
      </w:r>
    </w:p>
    <w:p w14:paraId="42E54CE8" w14:textId="77777777" w:rsidR="00062A3D" w:rsidRPr="00062A3D" w:rsidRDefault="00062A3D" w:rsidP="00062A3D">
      <w:pPr>
        <w:pStyle w:val="A5"/>
      </w:pPr>
      <w:r w:rsidRPr="00062A3D">
        <w:rPr>
          <w:rFonts w:hint="eastAsia"/>
        </w:rPr>
        <w:t>可以看出单干对农民生活水平的提升并没有想象中大。农民生活水平的提升，主要是因为粮食增产</w:t>
      </w:r>
      <w:r w:rsidRPr="00062A3D">
        <w:rPr>
          <w:rFonts w:hint="eastAsia"/>
        </w:rPr>
        <w:lastRenderedPageBreak/>
        <w:t>和收购价格提升，更</w:t>
      </w:r>
      <w:proofErr w:type="gramStart"/>
      <w:r w:rsidRPr="00062A3D">
        <w:rPr>
          <w:rFonts w:hint="eastAsia"/>
        </w:rPr>
        <w:t>不用说稻哥在</w:t>
      </w:r>
      <w:proofErr w:type="gramEnd"/>
      <w:r w:rsidRPr="00062A3D">
        <w:rPr>
          <w:rFonts w:hint="eastAsia"/>
        </w:rPr>
        <w:t>单干后还发明了特产税、乡统筹等名目。甚至单干后的数据还有水分，由于地方政府为了多收费、乱收费</w:t>
      </w:r>
      <w:r w:rsidRPr="00062A3D">
        <w:t>,</w:t>
      </w:r>
      <w:r w:rsidRPr="00062A3D">
        <w:t>普遍采取了浮夸的方式，以</w:t>
      </w:r>
      <w:r w:rsidRPr="00062A3D">
        <w:t>1998</w:t>
      </w:r>
      <w:r w:rsidRPr="00062A3D">
        <w:t>年举例：</w:t>
      </w:r>
    </w:p>
    <w:p w14:paraId="71C43B77" w14:textId="77777777" w:rsidR="00062A3D" w:rsidRPr="00062A3D" w:rsidRDefault="00062A3D" w:rsidP="00062A3D">
      <w:pPr>
        <w:pStyle w:val="A5"/>
      </w:pPr>
      <w:r w:rsidRPr="00062A3D">
        <w:rPr>
          <w:rFonts w:hint="eastAsia"/>
        </w:rPr>
        <w:t>（摘自国务院办公厅转发农业部、监察部、财政部、国家计委、法制办关于</w:t>
      </w:r>
      <w:r w:rsidRPr="00062A3D">
        <w:t>1998</w:t>
      </w:r>
      <w:r w:rsidRPr="00062A3D">
        <w:t>年农民负担执法检查情况报告的通知）有一些地方采取虚报农民人均纯收入的办法，变相多收提留统筹费。广西壮族自治区某村，</w:t>
      </w:r>
      <w:r w:rsidRPr="00062A3D">
        <w:t>1997</w:t>
      </w:r>
      <w:r w:rsidRPr="00062A3D">
        <w:t>年上报农民人均纯收入为</w:t>
      </w:r>
      <w:r w:rsidRPr="00062A3D">
        <w:t>2500</w:t>
      </w:r>
      <w:r w:rsidRPr="00062A3D">
        <w:t>元，并作为计提提留统筹费的依据；经检查组对有代表性的</w:t>
      </w:r>
      <w:r w:rsidRPr="00062A3D">
        <w:t>5</w:t>
      </w:r>
      <w:r w:rsidRPr="00062A3D">
        <w:t>户逐笔核算收入，实际人均纯收入仅为</w:t>
      </w:r>
      <w:r w:rsidRPr="00062A3D">
        <w:t>1170</w:t>
      </w:r>
      <w:r w:rsidRPr="00062A3D">
        <w:t>元，上报收入比实际收入高出一倍。</w:t>
      </w:r>
    </w:p>
    <w:p w14:paraId="102A469C" w14:textId="77777777" w:rsidR="00062A3D" w:rsidRPr="00062A3D" w:rsidRDefault="00062A3D" w:rsidP="00062A3D">
      <w:pPr>
        <w:pStyle w:val="A5"/>
      </w:pPr>
      <w:r w:rsidRPr="00062A3D">
        <w:rPr>
          <w:rFonts w:hint="eastAsia"/>
        </w:rPr>
        <w:t>（二）部分地区平摊农业特产税等问题十分突出。甘肃省某镇，</w:t>
      </w:r>
      <w:r w:rsidRPr="00062A3D">
        <w:t>1998</w:t>
      </w:r>
      <w:r w:rsidRPr="00062A3D">
        <w:t>年县里布置的对果品征收的特产税任务共计</w:t>
      </w:r>
      <w:r w:rsidRPr="00062A3D">
        <w:t>70</w:t>
      </w:r>
      <w:r w:rsidRPr="00062A3D">
        <w:t>万元，是按</w:t>
      </w:r>
      <w:r w:rsidRPr="00062A3D">
        <w:t>18000</w:t>
      </w:r>
      <w:r w:rsidRPr="00062A3D">
        <w:t>亩面积下达的，而全镇实际挂果面积只有</w:t>
      </w:r>
      <w:r w:rsidRPr="00062A3D">
        <w:t>4180</w:t>
      </w:r>
      <w:r w:rsidRPr="00062A3D">
        <w:t>亩；对烤烟征收的特产税任务共计</w:t>
      </w:r>
      <w:r w:rsidRPr="00062A3D">
        <w:t>68</w:t>
      </w:r>
      <w:r w:rsidRPr="00062A3D">
        <w:t>万元，是按</w:t>
      </w:r>
      <w:r w:rsidRPr="00062A3D">
        <w:t>6000</w:t>
      </w:r>
      <w:r w:rsidRPr="00062A3D">
        <w:t>亩计划面积下达的，而实际种植面积只有</w:t>
      </w:r>
      <w:r w:rsidRPr="00062A3D">
        <w:t>400</w:t>
      </w:r>
      <w:r w:rsidRPr="00062A3D">
        <w:t>亩。该镇农民人均平摊果品、烤烟特产税</w:t>
      </w:r>
      <w:r w:rsidRPr="00062A3D">
        <w:t>57.7</w:t>
      </w:r>
      <w:r w:rsidRPr="00062A3D">
        <w:t>元。</w:t>
      </w:r>
    </w:p>
    <w:p w14:paraId="40E3843F" w14:textId="77777777" w:rsidR="00062A3D" w:rsidRPr="00062A3D" w:rsidRDefault="00062A3D" w:rsidP="00DA3B89">
      <w:pPr>
        <w:pStyle w:val="A522"/>
      </w:pPr>
      <w:bookmarkStart w:id="16" w:name="_Toc145705997"/>
      <w:bookmarkStart w:id="17" w:name="_Toc183216253"/>
      <w:r w:rsidRPr="00062A3D">
        <w:rPr>
          <w:rFonts w:hint="eastAsia"/>
        </w:rPr>
        <w:lastRenderedPageBreak/>
        <w:t>第二、城市的资本主义复辟和物价闯关</w:t>
      </w:r>
      <w:bookmarkEnd w:id="16"/>
      <w:bookmarkEnd w:id="17"/>
    </w:p>
    <w:p w14:paraId="735539DA" w14:textId="77777777" w:rsidR="00062A3D" w:rsidRPr="00062A3D" w:rsidRDefault="00062A3D" w:rsidP="00062A3D">
      <w:pPr>
        <w:pStyle w:val="A5"/>
      </w:pPr>
      <w:r w:rsidRPr="00062A3D">
        <w:rPr>
          <w:rFonts w:hint="eastAsia"/>
        </w:rPr>
        <w:t>城市的资本主义复辟和六四时期息息相关，</w:t>
      </w:r>
      <w:r w:rsidRPr="00062A3D">
        <w:t>1986</w:t>
      </w:r>
      <w:r w:rsidRPr="00062A3D">
        <w:rPr>
          <w:rFonts w:ascii="微软雅黑" w:eastAsia="微软雅黑" w:hAnsi="微软雅黑" w:cs="微软雅黑" w:hint="eastAsia"/>
        </w:rPr>
        <w:t>〜</w:t>
      </w:r>
      <w:r w:rsidRPr="00062A3D">
        <w:t>1989</w:t>
      </w:r>
      <w:r w:rsidRPr="00062A3D">
        <w:t>期间的经济乱象、通货膨胀和经济过热成为了群众对政府不满的根源，种种矛盾结合在一起，最终引发了这场震惊世界的群众运动。</w:t>
      </w:r>
    </w:p>
    <w:p w14:paraId="27995FA6" w14:textId="77777777" w:rsidR="00062A3D" w:rsidRPr="00062A3D" w:rsidRDefault="00062A3D" w:rsidP="00062A3D">
      <w:pPr>
        <w:pStyle w:val="A5"/>
      </w:pPr>
      <w:r w:rsidRPr="00062A3D">
        <w:rPr>
          <w:rFonts w:hint="eastAsia"/>
        </w:rPr>
        <w:t>在乡镇企业崛起之后，为了沟通城乡贸易，城市私营经济也迅速发展起来。在</w:t>
      </w:r>
      <w:r w:rsidRPr="00062A3D">
        <w:t>87</w:t>
      </w:r>
      <w:r w:rsidRPr="00062A3D">
        <w:t>年以前，只允许个体经济存在，不承认资本家的存在，官方理论不允许社会主义条件下有剥削产生</w:t>
      </w:r>
      <w:r w:rsidRPr="00062A3D">
        <w:t>,</w:t>
      </w:r>
      <w:r w:rsidRPr="00062A3D">
        <w:t>但对现实产生的私营经济也没有明令禁止，也即抱</w:t>
      </w:r>
      <w:r w:rsidRPr="00062A3D">
        <w:t>“</w:t>
      </w:r>
      <w:r w:rsidRPr="00062A3D">
        <w:t>看一看</w:t>
      </w:r>
      <w:r w:rsidRPr="00062A3D">
        <w:t>”</w:t>
      </w:r>
      <w:r w:rsidRPr="00062A3D">
        <w:t>的态度。事实上早在</w:t>
      </w:r>
      <w:r w:rsidRPr="00062A3D">
        <w:t>1980</w:t>
      </w:r>
      <w:r w:rsidRPr="00062A3D">
        <w:t>年广东就出现了雇工超</w:t>
      </w:r>
      <w:r w:rsidRPr="00062A3D">
        <w:t>8</w:t>
      </w:r>
      <w:r w:rsidRPr="00062A3D">
        <w:t>人的私营业主，而</w:t>
      </w:r>
      <w:r w:rsidRPr="00062A3D">
        <w:t>1984</w:t>
      </w:r>
      <w:r w:rsidRPr="00062A3D">
        <w:t>年异军突起的乡镇企业中，</w:t>
      </w:r>
      <w:r w:rsidRPr="00062A3D">
        <w:t>80%</w:t>
      </w:r>
      <w:r w:rsidRPr="00062A3D">
        <w:t>也是私营。</w:t>
      </w:r>
      <w:r w:rsidRPr="00062A3D">
        <w:t>1987</w:t>
      </w:r>
      <w:r w:rsidRPr="00062A3D">
        <w:t>年</w:t>
      </w:r>
      <w:r w:rsidRPr="00062A3D">
        <w:t>10</w:t>
      </w:r>
      <w:r w:rsidRPr="00062A3D">
        <w:t>月召开十三大，指出：</w:t>
      </w:r>
      <w:r w:rsidRPr="00062A3D">
        <w:t>“</w:t>
      </w:r>
      <w:r w:rsidRPr="00062A3D">
        <w:t>私营经济一定程度的发展，有利于促进生产，活跃市场，扩大就业，更好地满足人民多方面的生活需求，是公有制经济的必要的和有益的补充。必须尽快制订有关私营经济</w:t>
      </w:r>
      <w:r w:rsidRPr="00062A3D">
        <w:rPr>
          <w:rFonts w:hint="eastAsia"/>
        </w:rPr>
        <w:t>的政策和法律，保护它们的合法利益</w:t>
      </w:r>
      <w:r w:rsidRPr="00062A3D">
        <w:t>,</w:t>
      </w:r>
      <w:r w:rsidRPr="00062A3D">
        <w:t>加强对它们的引导、监督和管理。</w:t>
      </w:r>
      <w:r w:rsidRPr="00062A3D">
        <w:t>”</w:t>
      </w:r>
      <w:r w:rsidRPr="00062A3D">
        <w:t>尽管</w:t>
      </w:r>
      <w:r w:rsidRPr="00062A3D">
        <w:t>“</w:t>
      </w:r>
      <w:r w:rsidRPr="00062A3D">
        <w:t>一定程度的发展</w:t>
      </w:r>
      <w:r w:rsidRPr="00062A3D">
        <w:t>”</w:t>
      </w:r>
      <w:r w:rsidRPr="00062A3D">
        <w:t>措辞谨慎，但正式承认了私营企业，而且明确提出保护的方针，这一时期的主要特征</w:t>
      </w:r>
      <w:r w:rsidRPr="00062A3D">
        <w:t>“</w:t>
      </w:r>
      <w:r w:rsidRPr="00062A3D">
        <w:t>允许存在，加强管理，兴利除弊，逐步引导</w:t>
      </w:r>
      <w:r w:rsidRPr="00062A3D">
        <w:t>”</w:t>
      </w:r>
      <w:r w:rsidRPr="00062A3D">
        <w:t>。</w:t>
      </w:r>
    </w:p>
    <w:p w14:paraId="41F73C18" w14:textId="77777777" w:rsidR="00062A3D" w:rsidRPr="00062A3D" w:rsidRDefault="00062A3D" w:rsidP="00062A3D">
      <w:pPr>
        <w:pStyle w:val="A5"/>
      </w:pPr>
      <w:r w:rsidRPr="00062A3D">
        <w:rPr>
          <w:rFonts w:hint="eastAsia"/>
        </w:rPr>
        <w:t>随后十三大精神写入宪法，在</w:t>
      </w:r>
      <w:r w:rsidRPr="00062A3D">
        <w:t>1988</w:t>
      </w:r>
      <w:r w:rsidRPr="00062A3D">
        <w:t>年</w:t>
      </w:r>
      <w:r w:rsidRPr="00062A3D">
        <w:t>4</w:t>
      </w:r>
      <w:r w:rsidRPr="00062A3D">
        <w:t>月</w:t>
      </w:r>
      <w:r w:rsidRPr="00062A3D">
        <w:t>12</w:t>
      </w:r>
      <w:r w:rsidRPr="00062A3D">
        <w:t>日人大《宪法修正案》中：</w:t>
      </w:r>
      <w:r w:rsidRPr="00062A3D">
        <w:t>“</w:t>
      </w:r>
      <w:r w:rsidRPr="00062A3D">
        <w:t>国家允许私营经济在法律规定的范围内存在和发展</w:t>
      </w:r>
      <w:r w:rsidRPr="00062A3D">
        <w:t>,</w:t>
      </w:r>
      <w:r w:rsidRPr="00062A3D">
        <w:t>私营经济是社会主义公有制经济的补充。国家保护私营经济的合法的权利和</w:t>
      </w:r>
      <w:r w:rsidRPr="00062A3D">
        <w:lastRenderedPageBreak/>
        <w:t>利益，对私营经济实行引导、监督和管理。</w:t>
      </w:r>
      <w:r w:rsidRPr="00062A3D">
        <w:t>”</w:t>
      </w:r>
      <w:r w:rsidRPr="00062A3D">
        <w:t>同年</w:t>
      </w:r>
      <w:r w:rsidRPr="00062A3D">
        <w:t>6</w:t>
      </w:r>
      <w:r w:rsidRPr="00062A3D">
        <w:t>月</w:t>
      </w:r>
      <w:r w:rsidRPr="00062A3D">
        <w:t>15</w:t>
      </w:r>
      <w:r w:rsidRPr="00062A3D">
        <w:t>日，国务院公布《中华人民共和国私营企业暂行条例》以及配套的税收法规。这样就正式承认了私营经济的合法地位，从</w:t>
      </w:r>
      <w:r w:rsidRPr="00062A3D">
        <w:t>“</w:t>
      </w:r>
      <w:r w:rsidRPr="00062A3D">
        <w:t>地下</w:t>
      </w:r>
      <w:r w:rsidRPr="00062A3D">
        <w:t>”</w:t>
      </w:r>
      <w:r w:rsidRPr="00062A3D">
        <w:t>走到地上。从</w:t>
      </w:r>
      <w:r w:rsidRPr="00062A3D">
        <w:t>1984</w:t>
      </w:r>
      <w:r w:rsidRPr="00062A3D">
        <w:t>年开始，城市里还出现了一批与传统不同的</w:t>
      </w:r>
      <w:r w:rsidRPr="00062A3D">
        <w:t>“</w:t>
      </w:r>
      <w:r w:rsidRPr="00062A3D">
        <w:t>公有制</w:t>
      </w:r>
      <w:r w:rsidRPr="00062A3D">
        <w:t>”</w:t>
      </w:r>
      <w:r w:rsidRPr="00062A3D">
        <w:t>企业。这类企业主要是官办背景，以利润生产为目标，有的是挂靠国营、集体企业的服务企业，有的直接以个</w:t>
      </w:r>
      <w:r w:rsidRPr="00062A3D">
        <w:rPr>
          <w:rFonts w:hint="eastAsia"/>
        </w:rPr>
        <w:t>体、私营的形式出现。包括国务院批准成立的、各行业主管部门设立的、工会妇联成立的、省市各级政府设立的、国有企业设立的、军队设立的批发公司、商业企业等。初始资本主要来源于银行的贷款，利用价格双轨制获取第一桶金，在价格闯关中发挥巨大力量。即老百姓痛恨的“官倒”，可以视为官僚资本。</w:t>
      </w:r>
      <w:r w:rsidRPr="00062A3D">
        <w:t>1984</w:t>
      </w:r>
      <w:r w:rsidRPr="00062A3D">
        <w:t>年，国务院下文，把生产和企业所需物资分成计划内和计划外两部分，以利于企业拥有更多自主权，这就是促使无数皮包公司诞生的价格双轨制。这一年年底，全国由中央国家机关系统开办的各级各类公司达</w:t>
      </w:r>
      <w:r w:rsidRPr="00062A3D">
        <w:t>2</w:t>
      </w:r>
      <w:r w:rsidRPr="00062A3D">
        <w:t>万家，逾千名党政官员在其中兼有职务。上海市统计</w:t>
      </w:r>
      <w:r w:rsidRPr="00062A3D">
        <w:rPr>
          <w:rFonts w:hint="eastAsia"/>
        </w:rPr>
        <w:t>，</w:t>
      </w:r>
      <w:r w:rsidRPr="00062A3D">
        <w:t>1984</w:t>
      </w:r>
      <w:r w:rsidRPr="00062A3D">
        <w:t>年由上海市各类党政机关团体兴办的企业达</w:t>
      </w:r>
      <w:r w:rsidRPr="00062A3D">
        <w:t>361</w:t>
      </w:r>
      <w:r w:rsidRPr="00062A3D">
        <w:t>家</w:t>
      </w:r>
      <w:r w:rsidRPr="00062A3D">
        <w:t>,</w:t>
      </w:r>
      <w:r w:rsidRPr="00062A3D">
        <w:t>官商公司</w:t>
      </w:r>
      <w:r w:rsidRPr="00062A3D">
        <w:t>122</w:t>
      </w:r>
      <w:r w:rsidRPr="00062A3D">
        <w:t>家</w:t>
      </w:r>
      <w:r w:rsidRPr="00062A3D">
        <w:t>,650</w:t>
      </w:r>
      <w:r w:rsidRPr="00062A3D">
        <w:t>多名党政干部担任公司职务，绝大多数公司属流通领域的商业性企业。</w:t>
      </w:r>
      <w:r w:rsidRPr="00062A3D">
        <w:t>70%</w:t>
      </w:r>
      <w:r w:rsidRPr="00062A3D">
        <w:t>的这类公司从事着流通领域的经营，很明显，倒买倒卖是公司主要运作方式。</w:t>
      </w:r>
      <w:r w:rsidRPr="00062A3D">
        <w:t>1985</w:t>
      </w:r>
      <w:r w:rsidRPr="00062A3D">
        <w:t>年，全国有各类公司大约</w:t>
      </w:r>
      <w:r w:rsidRPr="00062A3D">
        <w:t>32</w:t>
      </w:r>
      <w:r w:rsidRPr="00062A3D">
        <w:t>万家，它们大多数是无人员、无资金、无设备、买空卖空的皮包公司。</w:t>
      </w:r>
    </w:p>
    <w:p w14:paraId="44C947ED" w14:textId="77777777" w:rsidR="00062A3D" w:rsidRPr="00062A3D" w:rsidRDefault="00062A3D" w:rsidP="00062A3D">
      <w:pPr>
        <w:pStyle w:val="A5"/>
      </w:pPr>
      <w:r w:rsidRPr="00062A3D">
        <w:rPr>
          <w:rFonts w:hint="eastAsia"/>
        </w:rPr>
        <w:lastRenderedPageBreak/>
        <w:t>经一年多整顿，到</w:t>
      </w:r>
      <w:r w:rsidRPr="00062A3D">
        <w:t>86</w:t>
      </w:r>
      <w:r w:rsidRPr="00062A3D">
        <w:t>年还有</w:t>
      </w:r>
      <w:r w:rsidRPr="00062A3D">
        <w:t>17</w:t>
      </w:r>
      <w:r w:rsidRPr="00062A3D">
        <w:t>万家。到了</w:t>
      </w:r>
      <w:r w:rsidRPr="00062A3D">
        <w:t>88</w:t>
      </w:r>
      <w:r w:rsidRPr="00062A3D">
        <w:t>年</w:t>
      </w:r>
      <w:r w:rsidRPr="00062A3D">
        <w:t>6</w:t>
      </w:r>
      <w:r w:rsidRPr="00062A3D">
        <w:t>月，又陡增至</w:t>
      </w:r>
      <w:r w:rsidRPr="00062A3D">
        <w:t>40</w:t>
      </w:r>
      <w:r w:rsidRPr="00062A3D">
        <w:t>万家。而且这一次</w:t>
      </w:r>
      <w:r w:rsidRPr="00062A3D">
        <w:t>“</w:t>
      </w:r>
      <w:r w:rsidRPr="00062A3D">
        <w:t>大量是官办公司。仅国务院各部委开办的公司就有</w:t>
      </w:r>
      <w:r w:rsidRPr="00062A3D">
        <w:t>700</w:t>
      </w:r>
      <w:r w:rsidRPr="00062A3D">
        <w:t>多家。这就是所谓的第二次</w:t>
      </w:r>
      <w:r w:rsidRPr="00062A3D">
        <w:t>‘</w:t>
      </w:r>
      <w:r w:rsidRPr="00062A3D">
        <w:t>经商热</w:t>
      </w:r>
      <w:r w:rsidRPr="00062A3D">
        <w:t>’</w:t>
      </w:r>
      <w:r w:rsidRPr="00062A3D">
        <w:t>的源头。</w:t>
      </w:r>
      <w:r w:rsidRPr="00062A3D">
        <w:t>”</w:t>
      </w:r>
      <w:r w:rsidRPr="00062A3D">
        <w:t>直到</w:t>
      </w:r>
      <w:r w:rsidRPr="00062A3D">
        <w:t>1988</w:t>
      </w:r>
      <w:r w:rsidRPr="00062A3D">
        <w:t>年</w:t>
      </w:r>
      <w:r w:rsidRPr="00062A3D">
        <w:t>10</w:t>
      </w:r>
      <w:r w:rsidRPr="00062A3D">
        <w:t>月，中央</w:t>
      </w:r>
      <w:proofErr w:type="gramStart"/>
      <w:r w:rsidRPr="00062A3D">
        <w:t>作出</w:t>
      </w:r>
      <w:proofErr w:type="gramEnd"/>
      <w:r w:rsidRPr="00062A3D">
        <w:t>清理整顿公司的决定，其中的重点就是小</w:t>
      </w:r>
      <w:r w:rsidRPr="00062A3D">
        <w:t>“</w:t>
      </w:r>
      <w:r w:rsidRPr="00062A3D">
        <w:t>官倒</w:t>
      </w:r>
      <w:r w:rsidRPr="00062A3D">
        <w:t>”</w:t>
      </w:r>
      <w:r w:rsidRPr="00062A3D">
        <w:t>，要求严格执行机关干部不能经商办企业的规定，盛极一时的</w:t>
      </w:r>
      <w:r w:rsidRPr="00062A3D">
        <w:t>“</w:t>
      </w:r>
      <w:r w:rsidRPr="00062A3D">
        <w:t>官商</w:t>
      </w:r>
      <w:r w:rsidRPr="00062A3D">
        <w:t>”</w:t>
      </w:r>
      <w:r w:rsidRPr="00062A3D">
        <w:t>才开始有所收敛。</w:t>
      </w:r>
    </w:p>
    <w:p w14:paraId="78D91574" w14:textId="77777777" w:rsidR="00062A3D" w:rsidRPr="00062A3D" w:rsidRDefault="00062A3D" w:rsidP="00062A3D">
      <w:pPr>
        <w:pStyle w:val="A5"/>
      </w:pPr>
      <w:r w:rsidRPr="00062A3D">
        <w:rPr>
          <w:rFonts w:hint="eastAsia"/>
        </w:rPr>
        <w:t>在农村改革的示范作用下，国有、集体企业也开始了承包租赁制改革。在解放资本力量同时，紧密配合劳动用工制度改革，使国有、集体企业工人逐渐变成同农民工一样可以自由买卖的劳动力商品。这一改革受到了企业干部、职工的强烈抵制，甚至直到前</w:t>
      </w:r>
      <w:proofErr w:type="gramStart"/>
      <w:r w:rsidRPr="00062A3D">
        <w:rPr>
          <w:rFonts w:hint="eastAsia"/>
        </w:rPr>
        <w:t>零几</w:t>
      </w:r>
      <w:proofErr w:type="gramEnd"/>
      <w:r w:rsidRPr="00062A3D">
        <w:rPr>
          <w:rFonts w:hint="eastAsia"/>
        </w:rPr>
        <w:t>年，新闻媒体还在谈论国有企业的“攻坚战”。随着改革派掌握党、政、军大权，</w:t>
      </w:r>
      <w:r w:rsidRPr="00062A3D">
        <w:t>1982</w:t>
      </w:r>
      <w:r w:rsidRPr="00062A3D">
        <w:t>年修订《宪法》，取消了工人罢工和</w:t>
      </w:r>
      <w:r w:rsidRPr="00062A3D">
        <w:t>“</w:t>
      </w:r>
      <w:r w:rsidRPr="00062A3D">
        <w:t>四大</w:t>
      </w:r>
      <w:r w:rsidRPr="00062A3D">
        <w:t>”</w:t>
      </w:r>
      <w:r w:rsidRPr="00062A3D">
        <w:t>的自由，强化纪律教育和法制教育，要求工人从入厂起、工作人员从到职起就要学习和服从各自所必须遵守的纪律，没有规定纪律或规定得不完善不合理的，要迅速规定和改善。同时开始</w:t>
      </w:r>
      <w:r w:rsidRPr="00062A3D">
        <w:rPr>
          <w:rFonts w:hint="eastAsia"/>
        </w:rPr>
        <w:t>收缴厂矿企业民兵武装，正如恩格斯所说，“掌握国家大权的资产者的第一个信条就是解除工人的武装”①。从</w:t>
      </w:r>
      <w:r w:rsidRPr="00062A3D">
        <w:t>1980</w:t>
      </w:r>
      <w:r w:rsidRPr="00062A3D">
        <w:t>年起，缩小了组建民兵的范围，原来人民公社、厂矿、机关、学校、街道、企事业单位都要组建民兵，现在改为只在人民公社和厂矿等企事业单位组建。</w:t>
      </w:r>
    </w:p>
    <w:p w14:paraId="3B18F27C" w14:textId="77777777" w:rsidR="00062A3D" w:rsidRPr="00062A3D" w:rsidRDefault="00062A3D" w:rsidP="00062A3D">
      <w:pPr>
        <w:pStyle w:val="A5"/>
      </w:pPr>
      <w:r w:rsidRPr="00062A3D">
        <w:lastRenderedPageBreak/>
        <w:t>1981</w:t>
      </w:r>
      <w:r w:rsidRPr="00062A3D">
        <w:t>年，贯彻国务院、中央军委《关于加强民兵武器管理防止枪支弹药被盗的通知》精神，改进管理方式，以公社、厂矿为单位，将武器集中到基层武装部保管。到</w:t>
      </w:r>
      <w:r w:rsidRPr="00062A3D">
        <w:t>1982</w:t>
      </w:r>
      <w:r w:rsidRPr="00062A3D">
        <w:t>年底，全国民兵总数保持在</w:t>
      </w:r>
      <w:r w:rsidRPr="00062A3D">
        <w:t>1</w:t>
      </w:r>
      <w:r w:rsidRPr="00062A3D">
        <w:t>亿左右，比原来减少了</w:t>
      </w:r>
      <w:r w:rsidRPr="00062A3D">
        <w:t>60%</w:t>
      </w:r>
      <w:r w:rsidRPr="00062A3D">
        <w:t>。</w:t>
      </w:r>
      <w:r w:rsidRPr="00062A3D">
        <w:t>1985</w:t>
      </w:r>
      <w:r w:rsidRPr="00062A3D">
        <w:t>年，除执勤、训练武器由基层单位保管外，其余大部逐步集中到地区和县、市两级仓库封存保管。</w:t>
      </w:r>
    </w:p>
    <w:p w14:paraId="471B55E3" w14:textId="77777777" w:rsidR="00062A3D" w:rsidRPr="00062A3D" w:rsidRDefault="00062A3D" w:rsidP="00062A3D">
      <w:pPr>
        <w:pStyle w:val="A5"/>
      </w:pPr>
      <w:r w:rsidRPr="00062A3D">
        <w:rPr>
          <w:rFonts w:hint="eastAsia"/>
        </w:rPr>
        <w:t>从</w:t>
      </w:r>
      <w:r w:rsidRPr="00062A3D">
        <w:t>1984</w:t>
      </w:r>
      <w:r w:rsidRPr="00062A3D">
        <w:t>年开始，展开了以实行承包经营责任制为特征的改革，主要内容是对国营大中型企业实行承包经营责任制，对国营小型企业实行租赁经营责任制。为顺利推进承包责任制改革提供组织保障，开始进行以</w:t>
      </w:r>
      <w:r w:rsidRPr="00062A3D">
        <w:t>“</w:t>
      </w:r>
      <w:r w:rsidRPr="00062A3D">
        <w:t>四化</w:t>
      </w:r>
      <w:r w:rsidRPr="00062A3D">
        <w:t>”</w:t>
      </w:r>
      <w:r w:rsidRPr="00062A3D">
        <w:t>为核心的干部管理体制改革。建国后培养了一批南下干部，相当一部分都在国营企业中担任主要领导职务，这批干部年龄较大、学历较低，一般都是随军培养的，仅有高小文凭。这部分老干部长期接受毛泽东思想教育，熟悉鞍钢宪法的管理方式，多数坚持党委集体领导，他们成为一长制的障碍。</w:t>
      </w:r>
      <w:r w:rsidRPr="00062A3D">
        <w:t>1980</w:t>
      </w:r>
      <w:r w:rsidRPr="00062A3D">
        <w:t>年邓小平提出了以</w:t>
      </w:r>
      <w:r w:rsidRPr="00062A3D">
        <w:t>“</w:t>
      </w:r>
      <w:r w:rsidRPr="00062A3D">
        <w:t>三化</w:t>
      </w:r>
      <w:r w:rsidRPr="00062A3D">
        <w:t>”</w:t>
      </w:r>
      <w:r w:rsidRPr="00062A3D">
        <w:t>为实质的干部队伍改革目标：</w:t>
      </w:r>
      <w:r w:rsidRPr="00062A3D">
        <w:rPr>
          <w:rFonts w:hint="eastAsia"/>
        </w:rPr>
        <w:t>“要在坚持社会主义道路的前提下，使我们的干部队伍年轻化、知识化、专业化，并且要逐步制定完善的干部制度来加以保证。提出年轻化、知识化、专业化这三个条件，当然首先是要革命化，所以说要以坚持社会主义道路为前提。其次，这并不是说，不具备这三个条件或不合其中某一两个条件的德才兼备、善于学习、身体也好的同志就要调离。”</w:t>
      </w:r>
    </w:p>
    <w:p w14:paraId="7EBAD34E" w14:textId="77777777" w:rsidR="00062A3D" w:rsidRPr="00062A3D" w:rsidRDefault="00062A3D" w:rsidP="00062A3D">
      <w:pPr>
        <w:pStyle w:val="A5"/>
      </w:pPr>
      <w:r w:rsidRPr="00062A3D">
        <w:lastRenderedPageBreak/>
        <w:t>1982</w:t>
      </w:r>
      <w:r w:rsidRPr="00062A3D">
        <w:t>年中央成立顾问委员会，陈云等人从领导岗位上退下进入中顾委。</w:t>
      </w:r>
      <w:r w:rsidRPr="00062A3D">
        <w:t>1984</w:t>
      </w:r>
      <w:r w:rsidRPr="00062A3D">
        <w:t>年</w:t>
      </w:r>
      <w:r w:rsidRPr="00062A3D">
        <w:t>,</w:t>
      </w:r>
      <w:r w:rsidRPr="00062A3D">
        <w:t>国营企业开始干部管理制度改革，建立正常的离退休制度，逐步将原有企业干部调离岗位，大批南下干部转为企业</w:t>
      </w:r>
      <w:r w:rsidRPr="00062A3D">
        <w:t>“</w:t>
      </w:r>
      <w:r w:rsidRPr="00062A3D">
        <w:t>顾问</w:t>
      </w:r>
      <w:r w:rsidRPr="00062A3D">
        <w:t>”</w:t>
      </w:r>
      <w:r w:rsidRPr="00062A3D">
        <w:t>，称为调研员，保留相应</w:t>
      </w:r>
      <w:proofErr w:type="gramStart"/>
      <w:r w:rsidRPr="00062A3D">
        <w:t>的薪职待遇</w:t>
      </w:r>
      <w:proofErr w:type="gramEnd"/>
      <w:r w:rsidRPr="00062A3D">
        <w:t>；同时新的一批</w:t>
      </w:r>
      <w:r w:rsidRPr="00062A3D">
        <w:t>“</w:t>
      </w:r>
      <w:r w:rsidRPr="00062A3D">
        <w:t>敢闯敢干</w:t>
      </w:r>
      <w:r w:rsidRPr="00062A3D">
        <w:t>”</w:t>
      </w:r>
      <w:r w:rsidRPr="00062A3D">
        <w:t>、年富力强的知识分子走上了重要领导岗位。以武汉市为例，</w:t>
      </w:r>
      <w:r w:rsidRPr="00062A3D">
        <w:t>1984</w:t>
      </w:r>
      <w:r w:rsidRPr="00062A3D">
        <w:t>年调整了</w:t>
      </w:r>
      <w:r w:rsidRPr="00062A3D">
        <w:t>50</w:t>
      </w:r>
      <w:r w:rsidRPr="00062A3D">
        <w:t>户企业的领导班子，</w:t>
      </w:r>
      <w:r w:rsidRPr="00062A3D">
        <w:t>50</w:t>
      </w:r>
      <w:r w:rsidRPr="00062A3D">
        <w:t>名新上任的厂长平均年龄</w:t>
      </w:r>
      <w:r w:rsidRPr="00062A3D">
        <w:t>36.8</w:t>
      </w:r>
      <w:r w:rsidRPr="00062A3D">
        <w:t>岁，比原来降低了</w:t>
      </w:r>
      <w:r w:rsidRPr="00062A3D">
        <w:t>10.95</w:t>
      </w:r>
      <w:r w:rsidRPr="00062A3D">
        <w:t>岁；</w:t>
      </w:r>
      <w:r w:rsidRPr="00062A3D">
        <w:t>50</w:t>
      </w:r>
      <w:r w:rsidRPr="00062A3D">
        <w:t>人中</w:t>
      </w:r>
      <w:r w:rsidRPr="00062A3D">
        <w:t>25</w:t>
      </w:r>
      <w:r w:rsidRPr="00062A3D">
        <w:t>人有大专文化水平，比原来增加了</w:t>
      </w:r>
      <w:r w:rsidRPr="00062A3D">
        <w:t>108%</w:t>
      </w:r>
      <w:r w:rsidRPr="00062A3D">
        <w:t>；</w:t>
      </w:r>
      <w:r w:rsidRPr="00062A3D">
        <w:t>28</w:t>
      </w:r>
      <w:r w:rsidRPr="00062A3D">
        <w:t>人有专业技术职称，比原来增加了</w:t>
      </w:r>
      <w:r w:rsidRPr="00062A3D">
        <w:t>86.6%</w:t>
      </w:r>
      <w:r w:rsidRPr="00062A3D">
        <w:t>。</w:t>
      </w:r>
      <w:r w:rsidRPr="00062A3D">
        <w:rPr>
          <w:rFonts w:hint="eastAsia"/>
        </w:rPr>
        <w:t>①</w:t>
      </w:r>
      <w:r w:rsidRPr="00062A3D">
        <w:t>到</w:t>
      </w:r>
      <w:r w:rsidRPr="00062A3D">
        <w:t>1985</w:t>
      </w:r>
      <w:r w:rsidRPr="00062A3D">
        <w:t>年</w:t>
      </w:r>
      <w:r w:rsidRPr="00062A3D">
        <w:rPr>
          <w:rFonts w:hint="eastAsia"/>
        </w:rPr>
        <w:t>，全市企业中</w:t>
      </w:r>
      <w:r w:rsidRPr="00062A3D">
        <w:t>64%</w:t>
      </w:r>
      <w:r w:rsidRPr="00062A3D">
        <w:t>已经进行了干部人事制度改革，全市共启用</w:t>
      </w:r>
      <w:r w:rsidRPr="00062A3D">
        <w:t>4600</w:t>
      </w:r>
      <w:r w:rsidRPr="00062A3D">
        <w:t>多名年纪轻、文凭高、适应承包制改革的干部。</w:t>
      </w:r>
    </w:p>
    <w:p w14:paraId="6049627A" w14:textId="77777777" w:rsidR="00062A3D" w:rsidRPr="00062A3D" w:rsidRDefault="00062A3D" w:rsidP="00062A3D">
      <w:pPr>
        <w:pStyle w:val="A5"/>
      </w:pPr>
      <w:r w:rsidRPr="00062A3D">
        <w:rPr>
          <w:rFonts w:hint="eastAsia"/>
        </w:rPr>
        <w:t>与承包制相配套的另一项重要制度就是厂长负责制。建国后</w:t>
      </w:r>
      <w:r w:rsidRPr="00062A3D">
        <w:t>,</w:t>
      </w:r>
      <w:r w:rsidRPr="00062A3D">
        <w:t>随着一五计划执行，照搬苏联的做法，在一些国营企业、交通企业中先后推行</w:t>
      </w:r>
      <w:r w:rsidRPr="00062A3D">
        <w:t>“</w:t>
      </w:r>
      <w:r w:rsidRPr="00062A3D">
        <w:t>一长制</w:t>
      </w:r>
      <w:r w:rsidRPr="00062A3D">
        <w:t>”</w:t>
      </w:r>
      <w:r w:rsidRPr="00062A3D">
        <w:t>，厂长独断专行的问题逐渐突出起来。</w:t>
      </w:r>
      <w:r w:rsidRPr="00062A3D">
        <w:t>1956</w:t>
      </w:r>
      <w:r w:rsidRPr="00062A3D">
        <w:t>年在听取</w:t>
      </w:r>
      <w:r w:rsidRPr="00062A3D">
        <w:t>34</w:t>
      </w:r>
      <w:r w:rsidRPr="00062A3D">
        <w:t>个部委汇报时，毛泽东责问：</w:t>
      </w:r>
      <w:r w:rsidRPr="00062A3D">
        <w:t>“</w:t>
      </w:r>
      <w:r w:rsidRPr="00062A3D">
        <w:t>你们为什么对一长制那么感兴趣？党委领导就不好？</w:t>
      </w:r>
      <w:r w:rsidRPr="00062A3D">
        <w:t>”</w:t>
      </w:r>
      <w:r w:rsidRPr="00062A3D">
        <w:t>毛认为苏联有些东西不能学</w:t>
      </w:r>
      <w:r w:rsidRPr="00062A3D">
        <w:t>,</w:t>
      </w:r>
      <w:r w:rsidRPr="00062A3D">
        <w:t>一个工厂几千人，</w:t>
      </w:r>
      <w:r w:rsidRPr="00062A3D">
        <w:t>“</w:t>
      </w:r>
      <w:r w:rsidRPr="00062A3D">
        <w:t>没有党的领导，很容易形成一长独裁。任何情况下，党的集体领导这个原则不能废除，如果企业可以除外，那党的集体领导原则就变成了有头有肚子没有脚。</w:t>
      </w:r>
      <w:r w:rsidRPr="00062A3D">
        <w:t>”1961</w:t>
      </w:r>
      <w:r w:rsidRPr="00062A3D">
        <w:t>年，毛泽东主持制定《国营工业企业工作条例》（《工业七十条》</w:t>
      </w:r>
      <w:r w:rsidRPr="00062A3D">
        <w:rPr>
          <w:rFonts w:hint="eastAsia"/>
        </w:rPr>
        <w:t>），认为“党委领导下的行政管理上的厂长负责制”是企业</w:t>
      </w:r>
      <w:r w:rsidRPr="00062A3D">
        <w:rPr>
          <w:rFonts w:hint="eastAsia"/>
        </w:rPr>
        <w:lastRenderedPageBreak/>
        <w:t>管理的根本制度，并进一步将“职工代表大会制度”写入条例，作为“鞍钢宪法”实施的具体形式。文革后期开始恢复党委领导下的厂长负责制。</w:t>
      </w:r>
      <w:r w:rsidRPr="00062A3D">
        <w:t>1980</w:t>
      </w:r>
      <w:r w:rsidRPr="00062A3D">
        <w:t>年邓小平指出：党委领导下的厂长负责制有可能</w:t>
      </w:r>
      <w:r w:rsidRPr="00062A3D">
        <w:t>“</w:t>
      </w:r>
      <w:r w:rsidRPr="00062A3D">
        <w:t>损害党的领导，削弱党的领导，而不是加强党的领导</w:t>
      </w:r>
      <w:r w:rsidRPr="00062A3D">
        <w:t>”</w:t>
      </w:r>
      <w:r w:rsidRPr="00062A3D">
        <w:t>，打开了这个问题的思想禁区。随后国家经委、全国总工会以及社科院等部门通过试点，认为党委领导下的厂长负责制容易导致以党代政、不利于发挥厂长集中统一指挥的作用。</w:t>
      </w:r>
      <w:r w:rsidRPr="00062A3D">
        <w:t>1984</w:t>
      </w:r>
      <w:r w:rsidRPr="00062A3D">
        <w:t>年</w:t>
      </w:r>
      <w:r w:rsidRPr="00062A3D">
        <w:t>5</w:t>
      </w:r>
      <w:r w:rsidRPr="00062A3D">
        <w:t>月六届全国人大二次会议正式宣布将党委领导下的厂长负责制改为厂长负</w:t>
      </w:r>
      <w:r w:rsidRPr="00062A3D">
        <w:rPr>
          <w:rFonts w:hint="eastAsia"/>
        </w:rPr>
        <w:t>责制。厂长负责制的内容主要有：厂长决定企业的生产计划；厂长任免或聘任中层干部；厂长提出工资和奖金、福利基金的分配方案；企业享有劳动招工权，有权决定用工形式；厂长可命定企业的重要规章制度，可以奖惩职工，包括“晋级奖励和开除处分”等。</w:t>
      </w:r>
      <w:r w:rsidRPr="00062A3D">
        <w:t>1986</w:t>
      </w:r>
      <w:r w:rsidRPr="00062A3D">
        <w:t>年</w:t>
      </w:r>
      <w:r w:rsidRPr="00062A3D">
        <w:t>9</w:t>
      </w:r>
      <w:r w:rsidRPr="00062A3D">
        <w:t>月中共中央、国务院先后颁布《全民所有制工业企业厂长工作条例》、《中国共产党全民所有制工业企业基层组织工作条例》等法规，明确</w:t>
      </w:r>
      <w:r w:rsidRPr="00062A3D">
        <w:t>“</w:t>
      </w:r>
      <w:r w:rsidRPr="00062A3D">
        <w:t>全面推行厂长负责制。厂长是企业法人的代表，对企业负有全面责任，处于中心地位，起中心作用</w:t>
      </w:r>
      <w:r w:rsidRPr="00062A3D">
        <w:t>”</w:t>
      </w:r>
      <w:r w:rsidRPr="00062A3D">
        <w:t>。</w:t>
      </w:r>
      <w:r w:rsidRPr="00062A3D">
        <w:t>1987</w:t>
      </w:r>
      <w:r w:rsidRPr="00062A3D">
        <w:t>年</w:t>
      </w:r>
      <w:r w:rsidRPr="00062A3D">
        <w:t>5</w:t>
      </w:r>
      <w:r w:rsidRPr="00062A3D">
        <w:t>月国务院决定在全国普遍推开，到当年年底在</w:t>
      </w:r>
      <w:r w:rsidRPr="00062A3D">
        <w:t>11402</w:t>
      </w:r>
      <w:r w:rsidRPr="00062A3D">
        <w:t>户大中型工业企业中，实行承包经营责任制的有</w:t>
      </w:r>
      <w:r w:rsidRPr="00062A3D">
        <w:t>8843</w:t>
      </w:r>
      <w:r w:rsidRPr="00062A3D">
        <w:t>家，占</w:t>
      </w:r>
      <w:r w:rsidRPr="00062A3D">
        <w:t>77.6%</w:t>
      </w:r>
      <w:r w:rsidRPr="00062A3D">
        <w:t>；在</w:t>
      </w:r>
      <w:r w:rsidRPr="00062A3D">
        <w:t>88000</w:t>
      </w:r>
      <w:r w:rsidRPr="00062A3D">
        <w:t>个国营小型工业企业中，实行租赁经营、承包经营和转让的达到</w:t>
      </w:r>
      <w:r w:rsidRPr="00062A3D">
        <w:t>40000</w:t>
      </w:r>
      <w:r w:rsidRPr="00062A3D">
        <w:t>个，占总数的</w:t>
      </w:r>
      <w:r w:rsidRPr="00062A3D">
        <w:t>46%</w:t>
      </w:r>
      <w:r w:rsidRPr="00062A3D">
        <w:t>。</w:t>
      </w:r>
      <w:r w:rsidRPr="00062A3D">
        <w:t>1988</w:t>
      </w:r>
      <w:r w:rsidRPr="00062A3D">
        <w:t>年</w:t>
      </w:r>
      <w:r w:rsidRPr="00062A3D">
        <w:t>4</w:t>
      </w:r>
      <w:r w:rsidRPr="00062A3D">
        <w:t>月七届全国人大一次</w:t>
      </w:r>
      <w:r w:rsidRPr="00062A3D">
        <w:lastRenderedPageBreak/>
        <w:t>会议通过《中华人民共和国全民所有制工业企业法》，规定</w:t>
      </w:r>
      <w:r w:rsidRPr="00062A3D">
        <w:t>:</w:t>
      </w:r>
    </w:p>
    <w:p w14:paraId="7A53C7FF" w14:textId="77777777" w:rsidR="00062A3D" w:rsidRPr="00062A3D" w:rsidRDefault="00062A3D" w:rsidP="00062A3D">
      <w:pPr>
        <w:pStyle w:val="A5"/>
      </w:pPr>
      <w:r w:rsidRPr="00062A3D">
        <w:rPr>
          <w:rFonts w:hint="eastAsia"/>
        </w:rPr>
        <w:t>“企业的财产属于全民所有，国家依照所有权和经营权分离的原则授予企业经营管理权。”所有权和经营权相分离，正是承包责任制的基本原则，该法还规定“企业根据政府主管部门的决定，可以采取承包、租赁等经营责任制形式。”通过赋予法律地位，进一步推动了承包责任制的发展，</w:t>
      </w:r>
      <w:r w:rsidRPr="00062A3D">
        <w:t>1988</w:t>
      </w:r>
      <w:r w:rsidRPr="00062A3D">
        <w:t>年年底已有</w:t>
      </w:r>
      <w:r w:rsidRPr="00062A3D">
        <w:t>90.8%</w:t>
      </w:r>
      <w:r w:rsidRPr="00062A3D">
        <w:t>的大中型企业实施了各种形式的承包经营责任制。</w:t>
      </w:r>
    </w:p>
    <w:p w14:paraId="7B2C6E21" w14:textId="77777777" w:rsidR="00062A3D" w:rsidRPr="00062A3D" w:rsidRDefault="00062A3D" w:rsidP="00062A3D">
      <w:pPr>
        <w:pStyle w:val="A5"/>
      </w:pPr>
      <w:r w:rsidRPr="00062A3D">
        <w:rPr>
          <w:rFonts w:hint="eastAsia"/>
        </w:rPr>
        <w:t>承包责任制是一种不改变生产资料所有制性质，承包者与所有者共同分割收入的一种形式。两权分离使企业财产所有权被架空，只保留了法律所有权；厂长独揽支配生产资料使用、产品分配、奖惩劳动者等权力，获得了可以开除工人的无上权力，在工厂中形成了“对工人的专制”②，按照毛泽东的话说，“他们有了好房子，有汽车，薪水高，还有服务员，比资本家还厉害”。承包制由于被认为在农村取得了巨大成功而向国有企业领域推行，但承包制在农村和城市所实现的后果完全不同，因为国企的资本是可以转移、流动的。资本的自由一旦在企业中取得优势，就必然按照获取最大剩余价值、最快增殖的逻辑发展，即追逐所谓“利</w:t>
      </w:r>
    </w:p>
    <w:p w14:paraId="7289E8CA" w14:textId="77777777" w:rsidR="00062A3D" w:rsidRPr="00062A3D" w:rsidRDefault="00062A3D" w:rsidP="00062A3D">
      <w:pPr>
        <w:pStyle w:val="A5"/>
      </w:pPr>
      <w:r w:rsidRPr="00062A3D">
        <w:rPr>
          <w:rFonts w:hint="eastAsia"/>
        </w:rPr>
        <w:t>润最大化</w:t>
      </w:r>
      <w:proofErr w:type="gramStart"/>
      <w:r w:rsidRPr="00062A3D">
        <w:rPr>
          <w:rFonts w:hint="eastAsia"/>
        </w:rPr>
        <w:t>”</w:t>
      </w:r>
      <w:proofErr w:type="gramEnd"/>
      <w:r w:rsidRPr="00062A3D">
        <w:rPr>
          <w:rFonts w:hint="eastAsia"/>
        </w:rPr>
        <w:t>目标。由于法律中规定占有国企的剩余价值是非法的，管理层盗窃国有资产、私开小工厂</w:t>
      </w:r>
      <w:r w:rsidRPr="00062A3D">
        <w:rPr>
          <w:rFonts w:hint="eastAsia"/>
        </w:rPr>
        <w:lastRenderedPageBreak/>
        <w:t>的现象就自然出现了。六四民运中，学生工人主要反对的“官倒”“官腐”也在于此。</w:t>
      </w:r>
    </w:p>
    <w:p w14:paraId="2FB47084" w14:textId="77777777" w:rsidR="00062A3D" w:rsidRPr="00062A3D" w:rsidRDefault="00062A3D" w:rsidP="00062A3D">
      <w:pPr>
        <w:pStyle w:val="A5"/>
      </w:pPr>
      <w:r w:rsidRPr="00062A3D">
        <w:rPr>
          <w:rFonts w:hint="eastAsia"/>
        </w:rPr>
        <w:t>在原有计划经济体制下，劳动用工实行统包、统配的计划管理体制，企、事业招工必须通过劳动部门统一调配，基本上是从学校毕业生中招收，由学校与劳动管理部门共同安置部分毕业生到企业工作，不允许从社会上招工。</w:t>
      </w:r>
      <w:r w:rsidRPr="00062A3D">
        <w:t>70</w:t>
      </w:r>
      <w:r w:rsidRPr="00062A3D">
        <w:t>年代</w:t>
      </w:r>
      <w:proofErr w:type="gramStart"/>
      <w:r w:rsidRPr="00062A3D">
        <w:t>末知</w:t>
      </w:r>
      <w:proofErr w:type="gramEnd"/>
      <w:r w:rsidRPr="00062A3D">
        <w:t>青大批返乡，多数待业，</w:t>
      </w:r>
      <w:r w:rsidRPr="00062A3D">
        <w:t>1979</w:t>
      </w:r>
      <w:r w:rsidRPr="00062A3D">
        <w:t>年城镇积累的待业人员近</w:t>
      </w:r>
      <w:r w:rsidRPr="00062A3D">
        <w:t>2000</w:t>
      </w:r>
      <w:r w:rsidRPr="00062A3D">
        <w:t>万，达到建国以来待业人数及占人口比重的最高峰。大城市就业压力更大，北京市待业人员</w:t>
      </w:r>
      <w:r w:rsidRPr="00062A3D">
        <w:t>40</w:t>
      </w:r>
      <w:r w:rsidRPr="00062A3D">
        <w:t>万人，占城市总人口的</w:t>
      </w:r>
      <w:r w:rsidRPr="00062A3D">
        <w:t>8.6%</w:t>
      </w:r>
      <w:r w:rsidRPr="00062A3D">
        <w:t>，平均每</w:t>
      </w:r>
      <w:r w:rsidRPr="00062A3D">
        <w:t>2.7</w:t>
      </w:r>
      <w:r w:rsidRPr="00062A3D">
        <w:t>户城市居民中就有一人待业。为了稳定城市、解决就业问题，</w:t>
      </w:r>
      <w:r w:rsidRPr="00062A3D">
        <w:t>1978</w:t>
      </w:r>
      <w:r w:rsidRPr="00062A3D">
        <w:t>年国务院下发关于《工人退休退职的暂行办法》，规定工人退休</w:t>
      </w:r>
      <w:r w:rsidRPr="00062A3D">
        <w:rPr>
          <w:rFonts w:hint="eastAsia"/>
        </w:rPr>
        <w:t>退职后家庭生活困难的，或多子女上山下乡，子女就业少的，原则上可以招收其一</w:t>
      </w:r>
      <w:proofErr w:type="gramStart"/>
      <w:r w:rsidRPr="00062A3D">
        <w:rPr>
          <w:rFonts w:hint="eastAsia"/>
        </w:rPr>
        <w:t>名符合</w:t>
      </w:r>
      <w:proofErr w:type="gramEnd"/>
      <w:r w:rsidRPr="00062A3D">
        <w:rPr>
          <w:rFonts w:hint="eastAsia"/>
        </w:rPr>
        <w:t>招工条件的子女参加工作。</w:t>
      </w:r>
      <w:r w:rsidRPr="00062A3D">
        <w:t>1979-1980</w:t>
      </w:r>
      <w:r w:rsidRPr="00062A3D">
        <w:t>年，新就业的青年仍然主要流向了全民和集体所有制单位。天津市在</w:t>
      </w:r>
      <w:r w:rsidRPr="00062A3D">
        <w:t>1979</w:t>
      </w:r>
      <w:r w:rsidRPr="00062A3D">
        <w:t>年集中搞了一次退休顶替工作，有</w:t>
      </w:r>
      <w:r w:rsidRPr="00062A3D">
        <w:t>15.8</w:t>
      </w:r>
      <w:r w:rsidRPr="00062A3D">
        <w:t>万职工退休，这种通过子女顶替的办法安置的就业人数占三年安置总数的</w:t>
      </w:r>
      <w:r w:rsidRPr="00062A3D">
        <w:t>29%</w:t>
      </w:r>
      <w:r w:rsidRPr="00062A3D">
        <w:t>。一些国营企业为了解决职工的后顾之忧，还采取全民企业内办集体企业的办法，由国营工厂腾出一些厂房、设备兴办集体工厂、劳动服务公司。很多老工人认为，实行企业内部招工、顶替的办法对</w:t>
      </w:r>
    </w:p>
    <w:p w14:paraId="384D376B" w14:textId="77777777" w:rsidR="00062A3D" w:rsidRPr="00062A3D" w:rsidRDefault="00062A3D" w:rsidP="00062A3D">
      <w:pPr>
        <w:pStyle w:val="A5"/>
      </w:pPr>
      <w:r w:rsidRPr="00062A3D">
        <w:rPr>
          <w:rFonts w:hint="eastAsia"/>
        </w:rPr>
        <w:lastRenderedPageBreak/>
        <w:t>瓦解老工人对企业改革的抵制起到了很重要的作用。老工人认为自己是企业的创造者，是企业的主人，对物质刺激、一长制并不支持。但老工人的子女有很多是返乡知青或城镇闲散待业人员，实行子女顶替，首先孩子工作安排了，不再无所事事，其次自己退休后有退休金，不愁养老，如果技术好还可以返聘赚点闲钱。但当时的皆大欢喜却为以后的悲惨遭遇打下伏笔，尽管允许子女接班，但改革者把这些人视为企业冗员，在</w:t>
      </w:r>
      <w:r w:rsidRPr="00062A3D">
        <w:t>90</w:t>
      </w:r>
      <w:r w:rsidRPr="00062A3D">
        <w:t>年代末的攻坚战里，一个企业垮掉，往往导致一家人同时下岗，最终酿成了大下岗的悲剧。</w:t>
      </w:r>
    </w:p>
    <w:p w14:paraId="0553D7F2" w14:textId="77777777" w:rsidR="00062A3D" w:rsidRPr="00062A3D" w:rsidRDefault="00062A3D" w:rsidP="00062A3D">
      <w:pPr>
        <w:pStyle w:val="A5"/>
      </w:pPr>
      <w:r w:rsidRPr="00062A3D">
        <w:rPr>
          <w:rFonts w:hint="eastAsia"/>
        </w:rPr>
        <w:t>实际上，谈论资本主义在中国的复辟，直接看看改开四十多年以来，中国工人阶级在社会上的地位和名声的演变就能看明白了，尽管工人阶级仍然具有法理意义上的领导阶级地位，但在实际生活中却出现了无权化的状况，人们也不再以当工人、成为工人阶级队伍中的一员而感到光荣了。有一篇见之于“工人之声”网站的文章就说明了这点。文章说：“今天，工人意味着职业和收入的不够稳定。仍有许多工人工作在恶劣的条件之下，即使工作在很好的环境里，即使可以获得可观的报酬，工人的社会体面也在减弱，良好的社会评价只属于‘工人阶级’这个整体，而且更多地是纸面上的符号。”“某种程度上，‘工人’这个称号不仅丧失了意识形态曾经赋予过的光荣感，而且正在被当成人生失败的镜鉴。如同阻止孩子</w:t>
      </w:r>
      <w:r w:rsidRPr="00062A3D">
        <w:rPr>
          <w:rFonts w:hint="eastAsia"/>
        </w:rPr>
        <w:lastRenderedPageBreak/>
        <w:t>啼哭时大人们的恐吓一样，现在，一个希望子女茁壮成长的家长，往往会以‘不努力学习，今后当一个工人’作为鞭策上进的说法。”</w:t>
      </w:r>
    </w:p>
    <w:p w14:paraId="7C900ABE" w14:textId="77777777" w:rsidR="00062A3D" w:rsidRPr="00062A3D" w:rsidRDefault="00062A3D" w:rsidP="00062A3D">
      <w:pPr>
        <w:pStyle w:val="A5"/>
      </w:pPr>
      <w:r w:rsidRPr="00062A3D">
        <w:rPr>
          <w:rFonts w:hint="eastAsia"/>
        </w:rPr>
        <w:t>在一个注重社会层级几乎达到畸形的环境下，人人都寻求‘上升空间’，没有上升空间的岗位，就是没有希望与前景的岗位，这就足以成为人们不想做工人的全部理由。人们无法为自己通过劳动获取报酬而自安，无法为平凡的人生而骄傲，一种近乎资本崇拜的社会意识在左右人们的社会评价，大家都在仰望财富榜、权力榜、名望榜上的英雄，除了崇敬英雄，寻常生活并不受尊重，平凡的人生等于</w:t>
      </w:r>
      <w:proofErr w:type="gramStart"/>
      <w:r w:rsidRPr="00062A3D">
        <w:rPr>
          <w:rFonts w:hint="eastAsia"/>
        </w:rPr>
        <w:t>’</w:t>
      </w:r>
      <w:proofErr w:type="gramEnd"/>
      <w:r w:rsidRPr="00062A3D">
        <w:rPr>
          <w:rFonts w:hint="eastAsia"/>
        </w:rPr>
        <w:t>无价值的人生</w:t>
      </w:r>
      <w:proofErr w:type="gramStart"/>
      <w:r w:rsidRPr="00062A3D">
        <w:rPr>
          <w:rFonts w:hint="eastAsia"/>
        </w:rPr>
        <w:t>’</w:t>
      </w:r>
      <w:proofErr w:type="gramEnd"/>
      <w:r w:rsidRPr="00062A3D">
        <w:rPr>
          <w:rFonts w:hint="eastAsia"/>
        </w:rPr>
        <w:t>。现实的变化、观念的变化相互促发，不仅正在使工人以及其他寻常人感到失败，更重要的，它也剥夺了工人自身的荣誉感。”为什么如今“工人”竟成了失败的代名词？为什么人们会</w:t>
      </w:r>
      <w:proofErr w:type="gramStart"/>
      <w:r w:rsidRPr="00062A3D">
        <w:rPr>
          <w:rFonts w:hint="eastAsia"/>
        </w:rPr>
        <w:t>蔑</w:t>
      </w:r>
      <w:proofErr w:type="gramEnd"/>
      <w:r w:rsidRPr="00062A3D">
        <w:rPr>
          <w:rFonts w:hint="eastAsia"/>
        </w:rPr>
        <w:t>薄劳动、贱视工人阶级，以当一名工人为耻辱？这样一个问题的存在，本身就说明了当代中国工人阶级由于社会地位的演变而处于无权化的境地。</w:t>
      </w:r>
    </w:p>
    <w:p w14:paraId="3CF92531" w14:textId="77777777" w:rsidR="00062A3D" w:rsidRPr="00062A3D" w:rsidRDefault="00062A3D" w:rsidP="00062A3D">
      <w:pPr>
        <w:pStyle w:val="A5"/>
      </w:pPr>
      <w:r w:rsidRPr="00062A3D">
        <w:rPr>
          <w:rFonts w:hint="eastAsia"/>
        </w:rPr>
        <w:t>讲完城市里资本主义的猖狂复辟，就不得不提六四民运最根本的原因：“物价闯关”</w:t>
      </w:r>
    </w:p>
    <w:p w14:paraId="3D14A08B" w14:textId="77777777" w:rsidR="00062A3D" w:rsidRPr="00062A3D" w:rsidRDefault="00062A3D" w:rsidP="00062A3D">
      <w:pPr>
        <w:pStyle w:val="A5"/>
      </w:pPr>
      <w:r w:rsidRPr="00062A3D">
        <w:t>1988</w:t>
      </w:r>
      <w:r w:rsidRPr="00062A3D">
        <w:t>年进行价格改革的条件并不成熟。理论上来说，由于当时实际上存在着计划内价格和市场价格两种价格，而市场价格往往高于计划内价格，因此价格放开一定会导致物价的普遍上涨。改革比较理想的条件，是有较高的经济增长率和较低的通货膨</w:t>
      </w:r>
      <w:r w:rsidRPr="00062A3D">
        <w:lastRenderedPageBreak/>
        <w:t>胀率；这时进行两种价格的并轨震动会比较小。但由于反对资产阶级自由化的斗争被逆转</w:t>
      </w:r>
      <w:r w:rsidRPr="00062A3D">
        <w:t>,</w:t>
      </w:r>
      <w:r w:rsidRPr="00062A3D">
        <w:t>与之相应的调整方针也变成了深化改革、促进增长的政策，从而导致宏观经济还没有来的及在</w:t>
      </w:r>
      <w:r w:rsidRPr="00062A3D">
        <w:t>1986</w:t>
      </w:r>
      <w:r w:rsidRPr="00062A3D">
        <w:t>年实现</w:t>
      </w:r>
      <w:r w:rsidRPr="00062A3D">
        <w:t>“</w:t>
      </w:r>
      <w:r w:rsidRPr="00062A3D">
        <w:t>软着陆</w:t>
      </w:r>
      <w:r w:rsidRPr="00062A3D">
        <w:t>”</w:t>
      </w:r>
      <w:r w:rsidRPr="00062A3D">
        <w:t>，就在</w:t>
      </w:r>
      <w:r w:rsidRPr="00062A3D">
        <w:t>1987</w:t>
      </w:r>
      <w:r w:rsidRPr="00062A3D">
        <w:t>年再次</w:t>
      </w:r>
      <w:r w:rsidRPr="00062A3D">
        <w:t>“</w:t>
      </w:r>
      <w:r w:rsidRPr="00062A3D">
        <w:t>起飞</w:t>
      </w:r>
      <w:r w:rsidRPr="00062A3D">
        <w:t>”</w:t>
      </w:r>
      <w:r w:rsidRPr="00062A3D">
        <w:t>。</w:t>
      </w:r>
      <w:r w:rsidRPr="00062A3D">
        <w:t>1988</w:t>
      </w:r>
      <w:r w:rsidRPr="00062A3D">
        <w:t>年上半年，已经过热的再次加速。第一季度工业总产值同比增长</w:t>
      </w:r>
      <w:r w:rsidRPr="00062A3D">
        <w:t>16.7%</w:t>
      </w:r>
      <w:r w:rsidRPr="00062A3D">
        <w:rPr>
          <w:rFonts w:hint="eastAsia"/>
        </w:rPr>
        <w:t>，是</w:t>
      </w:r>
      <w:r w:rsidRPr="00062A3D">
        <w:t>1985</w:t>
      </w:r>
      <w:r w:rsidRPr="00062A3D">
        <w:t>年第三季度以来最高的；第二季度，又进一步上升到</w:t>
      </w:r>
      <w:r w:rsidRPr="00062A3D">
        <w:t>17.6%</w:t>
      </w:r>
      <w:r w:rsidRPr="00062A3D">
        <w:t>。广东、江苏、福建、山东四省工业总产值增长幅度达到</w:t>
      </w:r>
      <w:r w:rsidRPr="00062A3D">
        <w:t>24%-31%</w:t>
      </w:r>
      <w:r w:rsidRPr="00062A3D">
        <w:t>。投资需求和消费需求的膨胀开始失控。上半年，国内财政支出达</w:t>
      </w:r>
      <w:r w:rsidRPr="00062A3D">
        <w:t>943</w:t>
      </w:r>
      <w:r w:rsidRPr="00062A3D">
        <w:t>亿，同比增长</w:t>
      </w:r>
      <w:r w:rsidRPr="00062A3D">
        <w:t>10%,</w:t>
      </w:r>
      <w:r w:rsidRPr="00062A3D">
        <w:t>且高于财政收入的增长；银行各项贷款同比增加</w:t>
      </w:r>
      <w:r w:rsidRPr="00062A3D">
        <w:t>3.5</w:t>
      </w:r>
      <w:r w:rsidRPr="00062A3D">
        <w:t>倍；银行现金支出增长</w:t>
      </w:r>
      <w:r w:rsidRPr="00062A3D">
        <w:t>45.9%,</w:t>
      </w:r>
      <w:r w:rsidRPr="00062A3D">
        <w:t>收入增长</w:t>
      </w:r>
      <w:r w:rsidRPr="00062A3D">
        <w:t>40.7%</w:t>
      </w:r>
      <w:r w:rsidRPr="00062A3D">
        <w:t>；预算外投资增长</w:t>
      </w:r>
      <w:r w:rsidRPr="00062A3D">
        <w:t>20.9%,</w:t>
      </w:r>
      <w:r w:rsidRPr="00062A3D">
        <w:t>货币过量发行。上半年按现价计算的社会总供给增长</w:t>
      </w:r>
      <w:r w:rsidRPr="00062A3D">
        <w:t>17.2%,</w:t>
      </w:r>
      <w:r w:rsidRPr="00062A3D">
        <w:t>而社会总需求则增长了</w:t>
      </w:r>
      <w:r w:rsidRPr="00062A3D">
        <w:t>31.4%</w:t>
      </w:r>
      <w:r w:rsidRPr="00062A3D">
        <w:t>；社会集团购买力同比增长</w:t>
      </w:r>
      <w:r w:rsidRPr="00062A3D">
        <w:t>19%</w:t>
      </w:r>
      <w:r w:rsidRPr="00062A3D">
        <w:t>。全国零售物价指数同比</w:t>
      </w:r>
      <w:r w:rsidRPr="00062A3D">
        <w:t>1</w:t>
      </w:r>
      <w:r w:rsidRPr="00062A3D">
        <w:t>月份上升</w:t>
      </w:r>
      <w:r w:rsidRPr="00062A3D">
        <w:t>9.5%,6</w:t>
      </w:r>
      <w:r w:rsidRPr="00062A3D">
        <w:t>月份达</w:t>
      </w:r>
      <w:r w:rsidRPr="00062A3D">
        <w:t>16.5%,7</w:t>
      </w:r>
      <w:r w:rsidRPr="00062A3D">
        <w:t>月份达</w:t>
      </w:r>
      <w:r w:rsidRPr="00062A3D">
        <w:t>19.3%,</w:t>
      </w:r>
      <w:r w:rsidRPr="00062A3D">
        <w:t>创下历史最高纪录。</w:t>
      </w:r>
      <w:r w:rsidRPr="00062A3D">
        <w:t>2</w:t>
      </w:r>
      <w:r w:rsidRPr="00062A3D">
        <w:t>月份开始即有少数城市出现过抢购风潮。在这种总供给高增长、但仍然赶不上总需求增长、通货膨胀有失控危险的时候进行价格改革，有相当的风险。但兼管经济的总书记赵紫阳希望通过增发货币、供给的进一步提高、工资与物价挂钩的方式，解决国民收入超分配、通货膨胀导致劳动者实际收入水平下降的问题，执意推进价格改革。价格改革在赵紫阳的大力推动下开始了。</w:t>
      </w:r>
      <w:r w:rsidRPr="00062A3D">
        <w:t>1988</w:t>
      </w:r>
      <w:r w:rsidRPr="00062A3D">
        <w:t>年</w:t>
      </w:r>
      <w:r w:rsidRPr="00062A3D">
        <w:t>1</w:t>
      </w:r>
      <w:r w:rsidRPr="00062A3D">
        <w:t>月</w:t>
      </w:r>
      <w:r w:rsidRPr="00062A3D">
        <w:t>12</w:t>
      </w:r>
      <w:r w:rsidRPr="00062A3D">
        <w:t>日、</w:t>
      </w:r>
      <w:r w:rsidRPr="00062A3D">
        <w:t>13</w:t>
      </w:r>
      <w:r w:rsidRPr="00062A3D">
        <w:t>日，国务院开会分析经济形势，国家计委几个综合部门都强烈的提</w:t>
      </w:r>
      <w:r w:rsidRPr="00062A3D">
        <w:lastRenderedPageBreak/>
        <w:t>出当前经济生活中最突出的问题是物价大幅度的上涨，</w:t>
      </w:r>
      <w:r w:rsidRPr="00062A3D">
        <w:rPr>
          <w:rFonts w:hint="eastAsia"/>
        </w:rPr>
        <w:t>稳定物价应当成为经济工作的当务之急。汇报认为把物价上涨幅度控制在</w:t>
      </w:r>
      <w:r w:rsidRPr="00062A3D">
        <w:t>6%</w:t>
      </w:r>
      <w:r w:rsidRPr="00062A3D">
        <w:t>已不可能，如果所有的涨价因素都出台，物价上涨要达到</w:t>
      </w:r>
      <w:r w:rsidRPr="00062A3D">
        <w:t>12%</w:t>
      </w:r>
      <w:r w:rsidRPr="00062A3D">
        <w:t>。</w:t>
      </w:r>
    </w:p>
    <w:p w14:paraId="5B5FC2DF" w14:textId="77777777" w:rsidR="00062A3D" w:rsidRPr="00062A3D" w:rsidRDefault="00062A3D" w:rsidP="00062A3D">
      <w:pPr>
        <w:pStyle w:val="A5"/>
      </w:pPr>
      <w:proofErr w:type="gramStart"/>
      <w:r w:rsidRPr="00062A3D">
        <w:t>1861</w:t>
      </w:r>
      <w:proofErr w:type="gramEnd"/>
      <w:r w:rsidRPr="00062A3D">
        <w:t>月</w:t>
      </w:r>
      <w:r w:rsidRPr="00062A3D">
        <w:t>25</w:t>
      </w:r>
      <w:r w:rsidRPr="00062A3D">
        <w:t>日，赵紫阳在中央财经领导小组会议上批评综合部门</w:t>
      </w:r>
      <w:r w:rsidRPr="00062A3D">
        <w:t>“</w:t>
      </w:r>
      <w:r w:rsidRPr="00062A3D">
        <w:t>满脑子物价，只见树木，不见森林</w:t>
      </w:r>
      <w:r w:rsidRPr="00062A3D">
        <w:t>”</w:t>
      </w:r>
      <w:r w:rsidRPr="00062A3D">
        <w:t>，提出</w:t>
      </w:r>
      <w:r w:rsidRPr="00062A3D">
        <w:t>“</w:t>
      </w:r>
      <w:r w:rsidRPr="00062A3D">
        <w:t>消费价升高，我们就给城市居民以补偿，这样做，连锁反应就不会大</w:t>
      </w:r>
      <w:r w:rsidRPr="00062A3D">
        <w:t>”</w:t>
      </w:r>
      <w:r w:rsidRPr="00062A3D">
        <w:t>。</w:t>
      </w:r>
      <w:r w:rsidRPr="00062A3D">
        <w:t>2</w:t>
      </w:r>
      <w:r w:rsidRPr="00062A3D">
        <w:t>月</w:t>
      </w:r>
      <w:r w:rsidRPr="00062A3D">
        <w:t>6</w:t>
      </w:r>
      <w:r w:rsidRPr="00062A3D">
        <w:t>日，赵紫阳召开政治局会议，会议纪要下发全党，提出：</w:t>
      </w:r>
      <w:r w:rsidRPr="00062A3D">
        <w:t>“</w:t>
      </w:r>
      <w:r w:rsidRPr="00062A3D">
        <w:t>进一步</w:t>
      </w:r>
      <w:proofErr w:type="gramStart"/>
      <w:r w:rsidRPr="00062A3D">
        <w:t>稳定稳定</w:t>
      </w:r>
      <w:proofErr w:type="gramEnd"/>
      <w:r w:rsidRPr="00062A3D">
        <w:t>经济和进一步深化改革的方针，是一个积极的方针，而不是消极的方针。</w:t>
      </w:r>
      <w:r w:rsidRPr="00062A3D">
        <w:t>”“</w:t>
      </w:r>
      <w:r w:rsidRPr="00062A3D">
        <w:t>必须用改革的办法稳定经济。</w:t>
      </w:r>
      <w:r w:rsidRPr="00062A3D">
        <w:t>”</w:t>
      </w:r>
    </w:p>
    <w:p w14:paraId="03C3BEB4" w14:textId="77777777" w:rsidR="00062A3D" w:rsidRPr="00062A3D" w:rsidRDefault="00062A3D" w:rsidP="00062A3D">
      <w:pPr>
        <w:pStyle w:val="A5"/>
      </w:pPr>
      <w:r w:rsidRPr="00062A3D">
        <w:t>4</w:t>
      </w:r>
      <w:r w:rsidRPr="00062A3D">
        <w:t>月</w:t>
      </w:r>
      <w:r w:rsidRPr="00062A3D">
        <w:t>2</w:t>
      </w:r>
      <w:r w:rsidRPr="00062A3D">
        <w:t>日，赵紫阳在生产资料价格座谈会上说：国家每年强调稳定物价，怕乱涨价，不敢主动涨价，结果自发乱涨价，越乱越不敢涨价。工资也是如此，怕涨工资，就去控制消费基金，不敢</w:t>
      </w:r>
      <w:proofErr w:type="gramStart"/>
      <w:r w:rsidRPr="00062A3D">
        <w:t>动工资</w:t>
      </w:r>
      <w:proofErr w:type="gramEnd"/>
      <w:r w:rsidRPr="00062A3D">
        <w:t>改革方案，实际上消费基金也上去了。导致这种后果的关键是缺少主动地去理顺等方面的关系。我们是到了不进则退的时候了。</w:t>
      </w:r>
    </w:p>
    <w:p w14:paraId="0777C321" w14:textId="77777777" w:rsidR="00062A3D" w:rsidRPr="00062A3D" w:rsidRDefault="00062A3D" w:rsidP="00062A3D">
      <w:pPr>
        <w:pStyle w:val="A5"/>
      </w:pPr>
      <w:r w:rsidRPr="00062A3D">
        <w:t>5</w:t>
      </w:r>
      <w:r w:rsidRPr="00062A3D">
        <w:t>月</w:t>
      </w:r>
      <w:r w:rsidRPr="00062A3D">
        <w:t>19</w:t>
      </w:r>
      <w:r w:rsidRPr="00062A3D">
        <w:t>日，邓小平在会见朝鲜人民武装力量部部长率领的朝鲜政府军事代表团时谈话提出：</w:t>
      </w:r>
      <w:r w:rsidRPr="00062A3D">
        <w:t>“</w:t>
      </w:r>
      <w:r w:rsidRPr="00062A3D">
        <w:t>不解决物价问题就不能放下包袱，轻装前进</w:t>
      </w:r>
      <w:r w:rsidRPr="00062A3D">
        <w:t>……</w:t>
      </w:r>
      <w:r w:rsidRPr="00062A3D">
        <w:t>中国不是有一个</w:t>
      </w:r>
      <w:r w:rsidRPr="00062A3D">
        <w:t>‘</w:t>
      </w:r>
      <w:r w:rsidRPr="00062A3D">
        <w:t>过五关斩六将</w:t>
      </w:r>
      <w:r w:rsidRPr="00062A3D">
        <w:t>’</w:t>
      </w:r>
      <w:r w:rsidRPr="00062A3D">
        <w:t>的关公的故事吗？我们可能比关公还要过更多的</w:t>
      </w:r>
      <w:r w:rsidRPr="00062A3D">
        <w:t>‘</w:t>
      </w:r>
      <w:r w:rsidRPr="00062A3D">
        <w:t>关</w:t>
      </w:r>
      <w:r w:rsidRPr="00062A3D">
        <w:t>’</w:t>
      </w:r>
      <w:r w:rsidRPr="00062A3D">
        <w:t>，斩更</w:t>
      </w:r>
    </w:p>
    <w:p w14:paraId="18858442" w14:textId="77777777" w:rsidR="00062A3D" w:rsidRPr="00062A3D" w:rsidRDefault="00062A3D" w:rsidP="00062A3D">
      <w:pPr>
        <w:pStyle w:val="A5"/>
      </w:pPr>
      <w:r w:rsidRPr="00062A3D">
        <w:rPr>
          <w:rFonts w:hint="eastAsia"/>
        </w:rPr>
        <w:t>多的‘将’。</w:t>
      </w:r>
      <w:r w:rsidRPr="00062A3D">
        <w:t>"322</w:t>
      </w:r>
      <w:r w:rsidRPr="00062A3D">
        <w:t>物价</w:t>
      </w:r>
      <w:r w:rsidRPr="00062A3D">
        <w:t>“</w:t>
      </w:r>
      <w:r w:rsidRPr="00062A3D">
        <w:t>闯关</w:t>
      </w:r>
      <w:r w:rsidRPr="00062A3D">
        <w:t>”</w:t>
      </w:r>
      <w:r w:rsidRPr="00062A3D">
        <w:t>的说法就此传开。</w:t>
      </w:r>
    </w:p>
    <w:p w14:paraId="552FA574" w14:textId="77777777" w:rsidR="00062A3D" w:rsidRPr="00062A3D" w:rsidRDefault="00062A3D" w:rsidP="00062A3D">
      <w:pPr>
        <w:pStyle w:val="A5"/>
      </w:pPr>
      <w:r w:rsidRPr="00062A3D">
        <w:lastRenderedPageBreak/>
        <w:t>5</w:t>
      </w:r>
      <w:r w:rsidRPr="00062A3D">
        <w:t>月</w:t>
      </w:r>
      <w:r w:rsidRPr="00062A3D">
        <w:t>16</w:t>
      </w:r>
      <w:r w:rsidRPr="00062A3D">
        <w:t>日，赵紫阳在中共中央政治局常委会上又讲：现在的形势，不进则退，没有别的路子，只能迎着困难前进会议决定由国务院拟定价格、工资改革方案，报中央政治局审批。</w:t>
      </w:r>
    </w:p>
    <w:p w14:paraId="1FEB25F0" w14:textId="77777777" w:rsidR="00062A3D" w:rsidRPr="00062A3D" w:rsidRDefault="00062A3D" w:rsidP="00062A3D">
      <w:pPr>
        <w:pStyle w:val="A5"/>
      </w:pPr>
      <w:r w:rsidRPr="00062A3D">
        <w:t>5</w:t>
      </w:r>
      <w:r w:rsidRPr="00062A3D">
        <w:t>月</w:t>
      </w:r>
      <w:r w:rsidRPr="00062A3D">
        <w:t>28</w:t>
      </w:r>
      <w:r w:rsidRPr="00062A3D">
        <w:t>日，国务院成立国家物价委员会。</w:t>
      </w:r>
      <w:r w:rsidRPr="00062A3D">
        <w:t>5</w:t>
      </w:r>
      <w:r w:rsidRPr="00062A3D">
        <w:t>月</w:t>
      </w:r>
      <w:r w:rsidRPr="00062A3D">
        <w:t>30</w:t>
      </w:r>
      <w:r w:rsidRPr="00062A3D">
        <w:t>日，中共中央政治局召开第九次全体会议，并扩大至各省市自治区党委书记。会上决定对物价和工资制度进行改革。国务院物价委员会提出关于价格、工资改革的初步方案，提出价格改革的总方向是少数重要商品和劳务价格由国家管理，绝大多数商品价格放开，由市场调节。用五年的时间，初步理顺价格关系。</w:t>
      </w:r>
    </w:p>
    <w:p w14:paraId="1B1B3704" w14:textId="77777777" w:rsidR="00062A3D" w:rsidRPr="00062A3D" w:rsidRDefault="00062A3D" w:rsidP="00062A3D">
      <w:pPr>
        <w:pStyle w:val="A5"/>
      </w:pPr>
      <w:r w:rsidRPr="00062A3D">
        <w:rPr>
          <w:rFonts w:hint="eastAsia"/>
        </w:rPr>
        <w:t>这个方案经</w:t>
      </w:r>
      <w:r w:rsidRPr="00062A3D">
        <w:t>8</w:t>
      </w:r>
      <w:r w:rsidRPr="00062A3D">
        <w:t>月</w:t>
      </w:r>
      <w:r w:rsidRPr="00062A3D">
        <w:t>5</w:t>
      </w:r>
      <w:r w:rsidRPr="00062A3D">
        <w:t>日至</w:t>
      </w:r>
      <w:r w:rsidRPr="00062A3D">
        <w:t>9</w:t>
      </w:r>
      <w:r w:rsidRPr="00062A3D">
        <w:t>日国务院常务会讨论后，提交</w:t>
      </w:r>
      <w:r w:rsidRPr="00062A3D">
        <w:t>8</w:t>
      </w:r>
      <w:r w:rsidRPr="00062A3D">
        <w:t>月</w:t>
      </w:r>
      <w:r w:rsidRPr="00062A3D">
        <w:t>15</w:t>
      </w:r>
      <w:r w:rsidRPr="00062A3D">
        <w:t>至</w:t>
      </w:r>
      <w:r w:rsidRPr="00062A3D">
        <w:t>17</w:t>
      </w:r>
      <w:r w:rsidRPr="00062A3D">
        <w:t>日在北戴河由赵紫阳主持召开的中共中央政治局会议讨论，并原则通过。价格闯关的决策正式</w:t>
      </w:r>
      <w:proofErr w:type="gramStart"/>
      <w:r w:rsidRPr="00062A3D">
        <w:t>作出</w:t>
      </w:r>
      <w:proofErr w:type="gramEnd"/>
      <w:r w:rsidRPr="00062A3D">
        <w:t>。</w:t>
      </w:r>
      <w:r w:rsidRPr="00062A3D">
        <w:t>8</w:t>
      </w:r>
      <w:r w:rsidRPr="00062A3D">
        <w:t>月</w:t>
      </w:r>
      <w:r w:rsidRPr="00062A3D">
        <w:t>19</w:t>
      </w:r>
      <w:r w:rsidRPr="00062A3D">
        <w:t>日，《人民日报》发表了这次中央政治局会议的公报，报道了价格改革的基本内容。</w:t>
      </w:r>
      <w:r w:rsidRPr="00062A3D">
        <w:t>6</w:t>
      </w:r>
      <w:r w:rsidRPr="00062A3D">
        <w:t>月份物价上涨了</w:t>
      </w:r>
      <w:r w:rsidRPr="00062A3D">
        <w:t>16.5%</w:t>
      </w:r>
      <w:r w:rsidRPr="00062A3D">
        <w:t>，</w:t>
      </w:r>
      <w:r w:rsidRPr="00062A3D">
        <w:t>7</w:t>
      </w:r>
      <w:r w:rsidRPr="00062A3D">
        <w:t>月份达</w:t>
      </w:r>
      <w:r w:rsidRPr="00062A3D">
        <w:t>19.3%</w:t>
      </w:r>
      <w:r w:rsidRPr="00062A3D">
        <w:t>；抢购风潮在上半年已经出现过，劳动者已经感觉到了储蓄保值的必要性。这样，在物价已经大幅上涨、通货膨胀预期非常强烈的时候，《人民日报》对政治局价格改革决定的报道就像一声发令枪</w:t>
      </w:r>
      <w:r w:rsidRPr="00062A3D">
        <w:t>,</w:t>
      </w:r>
      <w:r w:rsidRPr="00062A3D">
        <w:t>瞬间引起了全国人民挤兑存款、抢购商品的狂潮。</w:t>
      </w:r>
    </w:p>
    <w:p w14:paraId="7E1A4B39" w14:textId="77777777" w:rsidR="00062A3D" w:rsidRPr="00062A3D" w:rsidRDefault="00062A3D" w:rsidP="00062A3D">
      <w:pPr>
        <w:pStyle w:val="A5"/>
      </w:pPr>
      <w:r w:rsidRPr="00062A3D">
        <w:rPr>
          <w:rFonts w:hint="eastAsia"/>
        </w:rPr>
        <w:t>在口口相传物价将在</w:t>
      </w:r>
      <w:r w:rsidRPr="00062A3D">
        <w:t>9</w:t>
      </w:r>
      <w:r w:rsidRPr="00062A3D">
        <w:t>月</w:t>
      </w:r>
      <w:r w:rsidRPr="00062A3D">
        <w:t>1</w:t>
      </w:r>
      <w:r w:rsidRPr="00062A3D">
        <w:t>日全面放开，仅仅几天后手中的人民币将大幅贬值的情况下，谁还会</w:t>
      </w:r>
      <w:r w:rsidRPr="00062A3D">
        <w:lastRenderedPageBreak/>
        <w:t>留着纸币呢？抢购风潮从消息比较灵通的北京、上海、天津、重庆、武汉开始，席卷全国各大城市和部分乡村。无论是耐用消费品，还是日用商品，甚至食盐、火柴都在抢购之列。抢购时已经不问品种、不问品牌、不问价格，只要是商品，均在抢购之列，以至很多商场多年积压的残次商品均被一抢而空，更不要说其它的正常商品了。</w:t>
      </w:r>
    </w:p>
    <w:p w14:paraId="51C4C171" w14:textId="77777777" w:rsidR="00062A3D" w:rsidRPr="00062A3D" w:rsidRDefault="00062A3D" w:rsidP="00062A3D">
      <w:pPr>
        <w:pStyle w:val="A5"/>
      </w:pPr>
      <w:r w:rsidRPr="00062A3D">
        <w:rPr>
          <w:rFonts w:hint="eastAsia"/>
        </w:rPr>
        <w:t>伴随着抢购风潮的是银行存款的挤兑风潮；不仅挤兑活期存款，而且挤兑定期存款。一方面，储蓄存在大幅度下滑；另一方面，挤兑导致货币投放大幅增长，进一步推高了物价，反过来引起更严重的物价上涨、更疯狂的抢购和更多的存款被挤兑，形成“越涨越抢，越抢越涨”恶性循环。</w:t>
      </w:r>
    </w:p>
    <w:p w14:paraId="043DF016" w14:textId="77777777" w:rsidR="00062A3D" w:rsidRPr="00062A3D" w:rsidRDefault="00062A3D" w:rsidP="00062A3D">
      <w:pPr>
        <w:pStyle w:val="A5"/>
      </w:pPr>
      <w:r w:rsidRPr="00062A3D">
        <w:t>8</w:t>
      </w:r>
      <w:r w:rsidRPr="00062A3D">
        <w:t>月份，社会商品零售总额同比上升</w:t>
      </w:r>
      <w:r w:rsidRPr="00062A3D">
        <w:t>38.6%</w:t>
      </w:r>
      <w:r w:rsidRPr="00062A3D">
        <w:t>，扣除物价上涨因素仍增加</w:t>
      </w:r>
      <w:r w:rsidRPr="00062A3D">
        <w:t>13%</w:t>
      </w:r>
      <w:r w:rsidRPr="00062A3D">
        <w:t>。其中粮食增销</w:t>
      </w:r>
      <w:r w:rsidRPr="00062A3D">
        <w:t>30.9%</w:t>
      </w:r>
      <w:r w:rsidRPr="00062A3D">
        <w:t>，棉布</w:t>
      </w:r>
      <w:r w:rsidRPr="00062A3D">
        <w:t>41.2%</w:t>
      </w:r>
      <w:r w:rsidRPr="00062A3D">
        <w:t>，绸缎</w:t>
      </w:r>
      <w:r w:rsidRPr="00062A3D">
        <w:t>35.5%</w:t>
      </w:r>
      <w:r w:rsidRPr="00062A3D">
        <w:t>，洗衣机</w:t>
      </w:r>
      <w:r w:rsidRPr="00062A3D">
        <w:t>130%</w:t>
      </w:r>
      <w:r w:rsidRPr="00062A3D">
        <w:t>，电冰箱</w:t>
      </w:r>
      <w:r w:rsidRPr="00062A3D">
        <w:t>82.8%</w:t>
      </w:r>
      <w:r w:rsidRPr="00062A3D">
        <w:t>，电视机</w:t>
      </w:r>
      <w:r w:rsidRPr="00062A3D">
        <w:t>56%</w:t>
      </w:r>
      <w:r w:rsidRPr="00062A3D">
        <w:t>。城乡储蓄存款减少</w:t>
      </w:r>
      <w:r w:rsidRPr="00062A3D">
        <w:t>26.1</w:t>
      </w:r>
      <w:r w:rsidRPr="00062A3D">
        <w:t>亿元，定期减少</w:t>
      </w:r>
      <w:r w:rsidRPr="00062A3D">
        <w:t>27.8</w:t>
      </w:r>
      <w:r w:rsidRPr="00062A3D">
        <w:t>亿。短短几天时间经济形势便极度恶化，进而演化成全面的社会危机。</w:t>
      </w:r>
    </w:p>
    <w:p w14:paraId="57301BE9" w14:textId="77777777" w:rsidR="00062A3D" w:rsidRPr="00062A3D" w:rsidRDefault="00062A3D" w:rsidP="00062A3D">
      <w:pPr>
        <w:pStyle w:val="A5"/>
      </w:pPr>
      <w:r w:rsidRPr="00062A3D">
        <w:rPr>
          <w:rFonts w:hint="eastAsia"/>
        </w:rPr>
        <w:t>物价闯关的失败，劳动者对现状不满，构成了六四民运的社会基础。</w:t>
      </w:r>
    </w:p>
    <w:p w14:paraId="6BABA204" w14:textId="77777777" w:rsidR="00062A3D" w:rsidRPr="00062A3D" w:rsidRDefault="00062A3D" w:rsidP="00062A3D">
      <w:pPr>
        <w:pStyle w:val="A5"/>
      </w:pPr>
      <w:r w:rsidRPr="00062A3D">
        <w:rPr>
          <w:rFonts w:hint="eastAsia"/>
        </w:rPr>
        <w:t>六四民运时期，工自</w:t>
      </w:r>
      <w:proofErr w:type="gramStart"/>
      <w:r w:rsidRPr="00062A3D">
        <w:rPr>
          <w:rFonts w:hint="eastAsia"/>
        </w:rPr>
        <w:t>联同样</w:t>
      </w:r>
      <w:proofErr w:type="gramEnd"/>
      <w:r w:rsidRPr="00062A3D">
        <w:rPr>
          <w:rFonts w:hint="eastAsia"/>
        </w:rPr>
        <w:t>有一首歌谣，讽刺了改开后的资本主义复辟运动</w:t>
      </w:r>
      <w:r w:rsidRPr="00062A3D">
        <w:t>:</w:t>
      </w:r>
      <w:r w:rsidRPr="00062A3D">
        <w:t>三中全会开，号召富得快，百姓的口袋没见鼓，黑猫白猫肥起来。</w:t>
      </w:r>
    </w:p>
    <w:p w14:paraId="327374A1" w14:textId="77777777" w:rsidR="00062A3D" w:rsidRPr="00062A3D" w:rsidRDefault="00062A3D" w:rsidP="00062A3D">
      <w:pPr>
        <w:pStyle w:val="A5"/>
      </w:pPr>
      <w:r w:rsidRPr="00062A3D">
        <w:rPr>
          <w:rFonts w:hint="eastAsia"/>
        </w:rPr>
        <w:lastRenderedPageBreak/>
        <w:t>对外要开放，投资引进来，外债欠了一屁股，却把私款存起来。</w:t>
      </w:r>
    </w:p>
    <w:p w14:paraId="124E2406" w14:textId="77777777" w:rsidR="00062A3D" w:rsidRPr="00062A3D" w:rsidRDefault="00062A3D" w:rsidP="00062A3D">
      <w:pPr>
        <w:pStyle w:val="A5"/>
      </w:pPr>
      <w:r w:rsidRPr="00062A3D">
        <w:rPr>
          <w:rFonts w:hint="eastAsia"/>
        </w:rPr>
        <w:t>钞票加时赛，国库券上短平快，副食补贴七毫五，物价却比火箭快。</w:t>
      </w:r>
    </w:p>
    <w:p w14:paraId="5AC8C45B" w14:textId="77777777" w:rsidR="00062A3D" w:rsidRPr="00062A3D" w:rsidRDefault="00062A3D" w:rsidP="00062A3D">
      <w:pPr>
        <w:pStyle w:val="A5"/>
      </w:pPr>
      <w:r w:rsidRPr="00062A3D">
        <w:rPr>
          <w:rFonts w:hint="eastAsia"/>
        </w:rPr>
        <w:t>改革形势好</w:t>
      </w:r>
      <w:r w:rsidRPr="00062A3D">
        <w:t>,</w:t>
      </w:r>
      <w:r w:rsidRPr="00062A3D">
        <w:t>政策也不坏，大鼻子没入中国籍，炎黄子孙往外跑。</w:t>
      </w:r>
    </w:p>
    <w:p w14:paraId="6321D084" w14:textId="77777777" w:rsidR="00062A3D" w:rsidRPr="00062A3D" w:rsidRDefault="00062A3D" w:rsidP="00062A3D">
      <w:pPr>
        <w:pStyle w:val="A5"/>
      </w:pPr>
      <w:r w:rsidRPr="00062A3D">
        <w:rPr>
          <w:rFonts w:hint="eastAsia"/>
        </w:rPr>
        <w:t>宾馆酒店多</w:t>
      </w:r>
      <w:r w:rsidRPr="00062A3D">
        <w:t>,</w:t>
      </w:r>
      <w:r w:rsidRPr="00062A3D">
        <w:t>面貌换时代，鹤立鸡群威风大，市民少住宅，好的经验吸收慢，茅房收钱学得快。</w:t>
      </w:r>
    </w:p>
    <w:p w14:paraId="234942A7" w14:textId="77777777" w:rsidR="00062A3D" w:rsidRPr="00062A3D" w:rsidRDefault="00062A3D" w:rsidP="00062A3D">
      <w:pPr>
        <w:pStyle w:val="A5"/>
      </w:pPr>
      <w:r w:rsidRPr="00062A3D">
        <w:rPr>
          <w:rFonts w:hint="eastAsia"/>
        </w:rPr>
        <w:t>贪大求洋不务实，</w:t>
      </w:r>
      <w:proofErr w:type="gramStart"/>
      <w:r w:rsidRPr="00062A3D">
        <w:rPr>
          <w:rFonts w:hint="eastAsia"/>
        </w:rPr>
        <w:t>国财理不开</w:t>
      </w:r>
      <w:proofErr w:type="gramEnd"/>
      <w:r w:rsidRPr="00062A3D">
        <w:rPr>
          <w:rFonts w:hint="eastAsia"/>
        </w:rPr>
        <w:t>，教育经费出不起，吃喝</w:t>
      </w:r>
      <w:proofErr w:type="gramStart"/>
      <w:r w:rsidRPr="00062A3D">
        <w:rPr>
          <w:rFonts w:hint="eastAsia"/>
        </w:rPr>
        <w:t>之风全上台</w:t>
      </w:r>
      <w:proofErr w:type="gramEnd"/>
      <w:r w:rsidRPr="00062A3D">
        <w:rPr>
          <w:rFonts w:hint="eastAsia"/>
        </w:rPr>
        <w:t>，国运家运加</w:t>
      </w:r>
      <w:proofErr w:type="gramStart"/>
      <w:r w:rsidRPr="00062A3D">
        <w:rPr>
          <w:rFonts w:hint="eastAsia"/>
        </w:rPr>
        <w:t>恶运</w:t>
      </w:r>
      <w:proofErr w:type="gramEnd"/>
      <w:r w:rsidRPr="00062A3D">
        <w:rPr>
          <w:rFonts w:hint="eastAsia"/>
        </w:rPr>
        <w:t>，皆因上层太腐败。</w:t>
      </w:r>
    </w:p>
    <w:p w14:paraId="4C8ECD52" w14:textId="77777777" w:rsidR="00062A3D" w:rsidRPr="00062A3D" w:rsidRDefault="00062A3D" w:rsidP="00062A3D">
      <w:pPr>
        <w:pStyle w:val="A5"/>
      </w:pPr>
      <w:r w:rsidRPr="00062A3D">
        <w:rPr>
          <w:rFonts w:hint="eastAsia"/>
        </w:rPr>
        <w:t>到了</w:t>
      </w:r>
      <w:r w:rsidRPr="00062A3D">
        <w:t>1989</w:t>
      </w:r>
      <w:r w:rsidRPr="00062A3D">
        <w:t>年，整个社会都有一种山雨欲来风满楼的感觉。首先是资本主义复辟引起了劳动者的普遍不满。严重通货膨胀威胁到了普通人的生产生活条件，固定收入者和收入增长赶不上物价上涨的人生活水平绝对下降，对现实自然不满。农业生产技术没有新的突破，农产品提价带来的增产效应早已衰竭，因此粮食产量下降，农民增收缓慢，负担加重，怨气很大。</w:t>
      </w:r>
    </w:p>
    <w:p w14:paraId="1D6795AA" w14:textId="77777777" w:rsidR="00062A3D" w:rsidRPr="00062A3D" w:rsidRDefault="00062A3D" w:rsidP="00062A3D">
      <w:pPr>
        <w:pStyle w:val="A5"/>
      </w:pPr>
      <w:r w:rsidRPr="00062A3D">
        <w:rPr>
          <w:rFonts w:hint="eastAsia"/>
        </w:rPr>
        <w:t>资本主义复辟带来的两极分化，也一再拨动着对这种现象并不熟悉的劳动者的神经，资本主义的逻辑自然就会带来两极分化、贫富不均，更何况相当多的人发财不是靠着合法经营，而是靠着各种在普通人看来其实是投机倒把的商业活动，官僚中的腐败分子利用价格双轨制的价差谋取私人利益正值其</w:t>
      </w:r>
      <w:r w:rsidRPr="00062A3D">
        <w:rPr>
          <w:rFonts w:hint="eastAsia"/>
        </w:rPr>
        <w:lastRenderedPageBreak/>
        <w:t>顶峰，把权折现的现象愈演愈烈，引起了劳动者极大的愤慨。为了得到掌握计划物资的党政官员的批条，大量行贿者有之，拉关系、走后门者有之，靠</w:t>
      </w:r>
      <w:proofErr w:type="gramStart"/>
      <w:r w:rsidRPr="00062A3D">
        <w:rPr>
          <w:rFonts w:hint="eastAsia"/>
        </w:rPr>
        <w:t>爹靠妈者</w:t>
      </w:r>
      <w:proofErr w:type="gramEnd"/>
      <w:r w:rsidRPr="00062A3D">
        <w:rPr>
          <w:rFonts w:hint="eastAsia"/>
        </w:rPr>
        <w:t>有之。得到计划价格商品后，转手倒卖便成巨富，这样明目张胆的腐败形式，劳动者怎么能够不深恶痛绝？</w:t>
      </w:r>
    </w:p>
    <w:p w14:paraId="29E54A30" w14:textId="77777777" w:rsidR="00062A3D" w:rsidRPr="00062A3D" w:rsidRDefault="00062A3D" w:rsidP="00062A3D">
      <w:pPr>
        <w:pStyle w:val="A5"/>
      </w:pPr>
      <w:r w:rsidRPr="00062A3D">
        <w:rPr>
          <w:rFonts w:hint="eastAsia"/>
        </w:rPr>
        <w:t>同时，当体制内私人资本代表在价格闯关中遭受挫败，在治理整顿的条件下失去历史发展的主导权时，体制外的自由派知识分子开始逐渐活跃了起来，试图以体制外施压的方式，推动资产阶级“民主化”，从而以政治先行的方式把资本力量的扩张继续下去。于是在各方面矛盾积累到极点的时候，轰轰烈烈的六四民运爆发了。</w:t>
      </w:r>
    </w:p>
    <w:p w14:paraId="5C5BEC73" w14:textId="77777777" w:rsidR="00062A3D" w:rsidRPr="00062A3D" w:rsidRDefault="00062A3D" w:rsidP="00062A3D">
      <w:pPr>
        <w:pStyle w:val="A5"/>
        <w:ind w:firstLine="570"/>
        <w:rPr>
          <w:b/>
        </w:rPr>
      </w:pPr>
      <w:r w:rsidRPr="00062A3D">
        <w:rPr>
          <w:b/>
        </w:rPr>
        <w:br w:type="page"/>
      </w:r>
    </w:p>
    <w:p w14:paraId="4D8AEFE3" w14:textId="77777777" w:rsidR="00062A3D" w:rsidRPr="00062A3D" w:rsidRDefault="00062A3D" w:rsidP="00DA3B89">
      <w:pPr>
        <w:pStyle w:val="A512"/>
      </w:pPr>
      <w:bookmarkStart w:id="18" w:name="_Toc145705998"/>
      <w:bookmarkStart w:id="19" w:name="_Toc183216254"/>
      <w:r w:rsidRPr="00062A3D">
        <w:rPr>
          <w:rFonts w:hint="eastAsia"/>
        </w:rPr>
        <w:lastRenderedPageBreak/>
        <w:t>六四之后的真正决战</w:t>
      </w:r>
      <w:bookmarkEnd w:id="18"/>
      <w:bookmarkEnd w:id="19"/>
    </w:p>
    <w:p w14:paraId="6621B7D2" w14:textId="77777777" w:rsidR="00062A3D" w:rsidRPr="00062A3D" w:rsidRDefault="00062A3D" w:rsidP="00062A3D">
      <w:pPr>
        <w:pStyle w:val="A5"/>
      </w:pPr>
      <w:r w:rsidRPr="00062A3D">
        <w:rPr>
          <w:rFonts w:hint="eastAsia"/>
        </w:rPr>
        <w:t>在这场剧烈的民众运动中，全世界的主要目光似乎都集中在了六月三号晚上到六月四号凌晨那血腥的清场之中，现在大多数网民对于六四的主要伤亡情况和规模了解似乎也只停留在了天安门广场上的那十几万名学生和工人对于军队的反抗行动和两千多的死伤之中，忽略了六月四号后面两天，也就是六月五号</w:t>
      </w:r>
      <w:r w:rsidRPr="00062A3D">
        <w:rPr>
          <w:rFonts w:ascii="微软雅黑" w:eastAsia="微软雅黑" w:hAnsi="微软雅黑" w:cs="微软雅黑" w:hint="eastAsia"/>
        </w:rPr>
        <w:t>〜</w:t>
      </w:r>
      <w:r w:rsidRPr="00062A3D">
        <w:rPr>
          <w:rFonts w:hint="eastAsia"/>
        </w:rPr>
        <w:t>六月六</w:t>
      </w:r>
      <w:proofErr w:type="gramStart"/>
      <w:r w:rsidRPr="00062A3D">
        <w:rPr>
          <w:rFonts w:hint="eastAsia"/>
        </w:rPr>
        <w:t>号期间</w:t>
      </w:r>
      <w:proofErr w:type="gramEnd"/>
      <w:r w:rsidRPr="00062A3D">
        <w:rPr>
          <w:rFonts w:hint="eastAsia"/>
        </w:rPr>
        <w:t>全国范围内的暴动高潮，实际上六四民运的真正决战应该从六月五号开始</w:t>
      </w:r>
      <w:r w:rsidRPr="00062A3D">
        <w:t>,</w:t>
      </w:r>
      <w:r w:rsidRPr="00062A3D">
        <w:t>六月四号的悲剧仅仅只是这场革命的序幕。</w:t>
      </w:r>
    </w:p>
    <w:p w14:paraId="3695E3C2" w14:textId="77777777" w:rsidR="00062A3D" w:rsidRPr="00062A3D" w:rsidRDefault="00062A3D" w:rsidP="00062A3D">
      <w:pPr>
        <w:pStyle w:val="A5"/>
      </w:pPr>
      <w:r w:rsidRPr="00062A3D">
        <w:rPr>
          <w:rFonts w:hint="eastAsia"/>
        </w:rPr>
        <w:t>六月五号：</w:t>
      </w:r>
    </w:p>
    <w:p w14:paraId="2F4F559B" w14:textId="77777777" w:rsidR="00062A3D" w:rsidRPr="00062A3D" w:rsidRDefault="00062A3D" w:rsidP="00062A3D">
      <w:pPr>
        <w:pStyle w:val="A5"/>
      </w:pPr>
      <w:r w:rsidRPr="00062A3D">
        <w:rPr>
          <w:rFonts w:hint="eastAsia"/>
        </w:rPr>
        <w:t>北京各界民众普遍对屠杀表示愤怒。民众自发的反抗活动仍在继续，当日焚烧军车</w:t>
      </w:r>
      <w:r w:rsidRPr="00062A3D">
        <w:t>41</w:t>
      </w:r>
      <w:r w:rsidRPr="00062A3D">
        <w:t>辆，烧</w:t>
      </w:r>
      <w:proofErr w:type="gramStart"/>
      <w:r w:rsidRPr="00062A3D">
        <w:t>砸其他</w:t>
      </w:r>
      <w:proofErr w:type="gramEnd"/>
      <w:r w:rsidRPr="00062A3D">
        <w:t>各种车辆</w:t>
      </w:r>
      <w:r w:rsidRPr="00062A3D">
        <w:t>389</w:t>
      </w:r>
      <w:r w:rsidRPr="00062A3D">
        <w:t>辆。</w:t>
      </w:r>
    </w:p>
    <w:p w14:paraId="1193E3C4" w14:textId="77777777" w:rsidR="00062A3D" w:rsidRPr="00062A3D" w:rsidRDefault="00062A3D" w:rsidP="00062A3D">
      <w:pPr>
        <w:pStyle w:val="A5"/>
      </w:pPr>
      <w:r w:rsidRPr="00062A3D">
        <w:rPr>
          <w:rFonts w:hint="eastAsia"/>
        </w:rPr>
        <w:t>一群民众在和平街北口公关汽车站焚烧</w:t>
      </w:r>
      <w:r w:rsidRPr="00062A3D">
        <w:t>28</w:t>
      </w:r>
      <w:r w:rsidRPr="00062A3D">
        <w:t>辆公交车，说</w:t>
      </w:r>
      <w:r w:rsidRPr="00062A3D">
        <w:t>“</w:t>
      </w:r>
      <w:r w:rsidRPr="00062A3D">
        <w:t>要让北京市交通瘫痪</w:t>
      </w:r>
      <w:r w:rsidRPr="00062A3D">
        <w:t>”</w:t>
      </w:r>
      <w:r w:rsidRPr="00062A3D">
        <w:t>。戒严部队仅控制了天安门区域，以及东长安街天安门城楼至建国门立交桥路段、西长安街天安门城楼至复兴门立交桥路段。</w:t>
      </w:r>
      <w:r w:rsidRPr="00062A3D">
        <w:t>20</w:t>
      </w:r>
      <w:r w:rsidRPr="00062A3D">
        <w:t>、</w:t>
      </w:r>
      <w:r w:rsidRPr="00062A3D">
        <w:t>24</w:t>
      </w:r>
      <w:r w:rsidRPr="00062A3D">
        <w:t>、</w:t>
      </w:r>
      <w:r w:rsidRPr="00062A3D">
        <w:t>27</w:t>
      </w:r>
      <w:r w:rsidRPr="00062A3D">
        <w:t>、</w:t>
      </w:r>
      <w:r w:rsidRPr="00062A3D">
        <w:t>38</w:t>
      </w:r>
      <w:r w:rsidRPr="00062A3D">
        <w:t>、</w:t>
      </w:r>
      <w:r w:rsidRPr="00062A3D">
        <w:t>63</w:t>
      </w:r>
      <w:r w:rsidRPr="00062A3D">
        <w:t>、</w:t>
      </w:r>
      <w:r w:rsidRPr="00062A3D">
        <w:t>65</w:t>
      </w:r>
      <w:r w:rsidRPr="00062A3D">
        <w:t>集团军、</w:t>
      </w:r>
    </w:p>
    <w:p w14:paraId="7195A27A" w14:textId="77777777" w:rsidR="00062A3D" w:rsidRPr="00062A3D" w:rsidRDefault="00062A3D" w:rsidP="00062A3D">
      <w:pPr>
        <w:pStyle w:val="A5"/>
      </w:pPr>
      <w:r w:rsidRPr="00062A3D">
        <w:rPr>
          <w:rFonts w:hint="eastAsia"/>
        </w:rPr>
        <w:t>空降兵</w:t>
      </w:r>
      <w:r w:rsidRPr="00062A3D">
        <w:t>15</w:t>
      </w:r>
      <w:r w:rsidRPr="00062A3D">
        <w:t>军、北京军区炮兵</w:t>
      </w:r>
      <w:r w:rsidRPr="00062A3D">
        <w:t>14</w:t>
      </w:r>
      <w:r w:rsidRPr="00062A3D">
        <w:t>师、天津警备区坦克</w:t>
      </w:r>
      <w:r w:rsidRPr="00062A3D">
        <w:t>1</w:t>
      </w:r>
      <w:r w:rsidRPr="00062A3D">
        <w:t>师等部队聚集在天安门广场区域。戒严部队拥挤在广场区域，情况混乱，杨尚昆说：</w:t>
      </w:r>
      <w:r w:rsidRPr="00062A3D">
        <w:t>“</w:t>
      </w:r>
      <w:r w:rsidRPr="00062A3D">
        <w:t>若有一个班部</w:t>
      </w:r>
      <w:r w:rsidRPr="00062A3D">
        <w:rPr>
          <w:rFonts w:hint="eastAsia"/>
        </w:rPr>
        <w:t>队哗变，就会产生连锁反应。”</w:t>
      </w:r>
    </w:p>
    <w:p w14:paraId="14871F14" w14:textId="77777777" w:rsidR="00062A3D" w:rsidRPr="00062A3D" w:rsidRDefault="00062A3D" w:rsidP="00062A3D">
      <w:pPr>
        <w:pStyle w:val="A5"/>
      </w:pPr>
      <w:r w:rsidRPr="00062A3D">
        <w:rPr>
          <w:rFonts w:hint="eastAsia"/>
        </w:rPr>
        <w:lastRenderedPageBreak/>
        <w:t>昨日紧急将邓小平嫡系部队、南京军区的</w:t>
      </w:r>
      <w:r w:rsidRPr="00062A3D">
        <w:t>12</w:t>
      </w:r>
      <w:r w:rsidRPr="00062A3D">
        <w:t>集团军空运进京，作为督战队。</w:t>
      </w:r>
      <w:r w:rsidRPr="00062A3D">
        <w:t>12</w:t>
      </w:r>
      <w:r w:rsidRPr="00062A3D">
        <w:t>集团军在国共内战时期</w:t>
      </w:r>
      <w:proofErr w:type="gramStart"/>
      <w:r w:rsidRPr="00062A3D">
        <w:t>隶属第</w:t>
      </w:r>
      <w:proofErr w:type="gramEnd"/>
      <w:r w:rsidRPr="00062A3D">
        <w:t>二野战军，邓小平任二野政委。</w:t>
      </w:r>
    </w:p>
    <w:p w14:paraId="1EC00661" w14:textId="77777777" w:rsidR="00062A3D" w:rsidRPr="00062A3D" w:rsidRDefault="00062A3D" w:rsidP="00062A3D">
      <w:pPr>
        <w:pStyle w:val="A5"/>
      </w:pPr>
      <w:r w:rsidRPr="00062A3D">
        <w:rPr>
          <w:rFonts w:hint="eastAsia"/>
        </w:rPr>
        <w:t>上海</w:t>
      </w:r>
      <w:r w:rsidRPr="00062A3D">
        <w:t>16</w:t>
      </w:r>
      <w:r w:rsidRPr="00062A3D">
        <w:t>所高校逾</w:t>
      </w:r>
      <w:r w:rsidRPr="00062A3D">
        <w:t>7</w:t>
      </w:r>
      <w:r w:rsidRPr="00062A3D">
        <w:t>千名学生上街游行，呼喊</w:t>
      </w:r>
      <w:r w:rsidRPr="00062A3D">
        <w:t>“</w:t>
      </w:r>
      <w:r w:rsidRPr="00062A3D">
        <w:t>讨还血债</w:t>
      </w:r>
      <w:r w:rsidRPr="00062A3D">
        <w:t>”</w:t>
      </w:r>
      <w:r w:rsidRPr="00062A3D">
        <w:t>、</w:t>
      </w:r>
      <w:r w:rsidRPr="00062A3D">
        <w:t>“</w:t>
      </w:r>
      <w:r w:rsidRPr="00062A3D">
        <w:t>反对暴政</w:t>
      </w:r>
      <w:r w:rsidRPr="00062A3D">
        <w:t>”</w:t>
      </w:r>
      <w:r w:rsidRPr="00062A3D">
        <w:t>等口</w:t>
      </w:r>
      <w:r w:rsidRPr="00062A3D">
        <w:rPr>
          <w:rFonts w:hint="eastAsia"/>
        </w:rPr>
        <w:t>号，在全市交通要道设置</w:t>
      </w:r>
      <w:r w:rsidRPr="00062A3D">
        <w:t>120</w:t>
      </w:r>
      <w:r w:rsidRPr="00062A3D">
        <w:t>多处路障，封锁公交车场，破坏公交车辆，堵塞隧道交通，市内交通全面瘫痪。有的铁路道口也多次被堵，造成火车一度停驶。</w:t>
      </w:r>
    </w:p>
    <w:p w14:paraId="47C16EFC" w14:textId="77777777" w:rsidR="00062A3D" w:rsidRPr="00062A3D" w:rsidRDefault="00062A3D" w:rsidP="00062A3D">
      <w:pPr>
        <w:pStyle w:val="A5"/>
      </w:pPr>
      <w:r w:rsidRPr="00062A3D">
        <w:rPr>
          <w:rFonts w:hint="eastAsia"/>
        </w:rPr>
        <w:t>上海师范学院、上海工业大学、上海音乐学院等校少数学生强占校广播站。复旦大学、上海交通大学等校学生自治组织在校内设立大喇叭，广播“美国之音”等外台有关北京屠杀的消息。</w:t>
      </w:r>
    </w:p>
    <w:p w14:paraId="62CB98C7" w14:textId="77777777" w:rsidR="00062A3D" w:rsidRPr="00062A3D" w:rsidRDefault="00062A3D" w:rsidP="00062A3D">
      <w:pPr>
        <w:pStyle w:val="A5"/>
      </w:pPr>
      <w:r w:rsidRPr="00062A3D">
        <w:rPr>
          <w:rFonts w:hint="eastAsia"/>
        </w:rPr>
        <w:t>四川省成都市的骚乱加剧。凌晨</w:t>
      </w:r>
      <w:r w:rsidRPr="00062A3D">
        <w:t>,</w:t>
      </w:r>
      <w:r w:rsidRPr="00062A3D">
        <w:t>一群人烧毁建筑面积为</w:t>
      </w:r>
      <w:r w:rsidRPr="00062A3D">
        <w:t>1.5</w:t>
      </w:r>
      <w:r w:rsidRPr="00062A3D">
        <w:t>万平方米的西南最大的综合商场人民商场，造成上亿元损失，并将前来救火的</w:t>
      </w:r>
      <w:r w:rsidRPr="00062A3D">
        <w:t>5</w:t>
      </w:r>
      <w:r w:rsidRPr="00062A3D">
        <w:t>辆消防车烧毁，打伤</w:t>
      </w:r>
      <w:r w:rsidRPr="00062A3D">
        <w:t>80</w:t>
      </w:r>
      <w:r w:rsidRPr="00062A3D">
        <w:t>多名消防队员。上午，一群人向市政府办公大楼抛掷石头、砖块、汽水瓶，推倒市政府围墙，烧毁市政府厨房。</w:t>
      </w:r>
    </w:p>
    <w:p w14:paraId="37B10553" w14:textId="77777777" w:rsidR="00062A3D" w:rsidRPr="00062A3D" w:rsidRDefault="00062A3D" w:rsidP="00062A3D">
      <w:pPr>
        <w:pStyle w:val="A5"/>
      </w:pPr>
      <w:r w:rsidRPr="00062A3D">
        <w:rPr>
          <w:rFonts w:hint="eastAsia"/>
        </w:rPr>
        <w:t>湖北省，</w:t>
      </w:r>
      <w:r w:rsidRPr="00062A3D">
        <w:t>9</w:t>
      </w:r>
      <w:r w:rsidRPr="00062A3D">
        <w:t>时，武汉市</w:t>
      </w:r>
      <w:r w:rsidRPr="00062A3D">
        <w:t>17</w:t>
      </w:r>
      <w:r w:rsidRPr="00062A3D">
        <w:t>所高校逾</w:t>
      </w:r>
      <w:r w:rsidRPr="00062A3D">
        <w:t>5</w:t>
      </w:r>
      <w:r w:rsidRPr="00062A3D">
        <w:t>千名学生先后上街游行，汇集于武汉长江大桥武昌桥头静坐，便连贯武汉三镇的公路交通一度中断。</w:t>
      </w:r>
      <w:r w:rsidRPr="00062A3D">
        <w:t>10</w:t>
      </w:r>
      <w:r w:rsidRPr="00062A3D">
        <w:t>时</w:t>
      </w:r>
      <w:r w:rsidRPr="00062A3D">
        <w:t>50</w:t>
      </w:r>
      <w:r w:rsidRPr="00062A3D">
        <w:t>分，华中理工大学、湖北大学等</w:t>
      </w:r>
      <w:r w:rsidRPr="00062A3D">
        <w:t>5</w:t>
      </w:r>
      <w:r w:rsidRPr="00062A3D">
        <w:t>所高校逾</w:t>
      </w:r>
      <w:r w:rsidRPr="00062A3D">
        <w:t>3</w:t>
      </w:r>
      <w:r w:rsidRPr="00062A3D">
        <w:t>千名学生阻断长江大桥铁路运输，时间长达</w:t>
      </w:r>
      <w:r w:rsidRPr="00062A3D">
        <w:t>7</w:t>
      </w:r>
      <w:r w:rsidRPr="00062A3D">
        <w:t>小时。</w:t>
      </w:r>
      <w:r w:rsidRPr="00062A3D">
        <w:t>14</w:t>
      </w:r>
      <w:r w:rsidRPr="00062A3D">
        <w:t>时许，武汉大学逾</w:t>
      </w:r>
      <w:r w:rsidRPr="00062A3D">
        <w:t>4</w:t>
      </w:r>
      <w:r w:rsidRPr="00062A3D">
        <w:t>千名学生游行到火车站，百余名学生冲击火车站，阻止列车通行。晚，武汉大学、华中师</w:t>
      </w:r>
      <w:r w:rsidRPr="00062A3D">
        <w:lastRenderedPageBreak/>
        <w:t>大等校分别召开数千人的追悼大会。中南财经大学校内多处出现</w:t>
      </w:r>
      <w:r w:rsidRPr="00062A3D">
        <w:t>“</w:t>
      </w:r>
      <w:r w:rsidRPr="00062A3D">
        <w:t>打倒共产党</w:t>
      </w:r>
      <w:r w:rsidRPr="00062A3D">
        <w:t>”</w:t>
      </w:r>
      <w:r w:rsidRPr="00062A3D">
        <w:t>、</w:t>
      </w:r>
      <w:r w:rsidRPr="00062A3D">
        <w:t>“</w:t>
      </w:r>
      <w:r w:rsidRPr="00062A3D">
        <w:t>共党不除，国无宁日</w:t>
      </w:r>
      <w:r w:rsidRPr="00062A3D">
        <w:t>”</w:t>
      </w:r>
      <w:r w:rsidRPr="00062A3D">
        <w:t>、</w:t>
      </w:r>
      <w:r w:rsidRPr="00062A3D">
        <w:t>“</w:t>
      </w:r>
      <w:r w:rsidRPr="00062A3D">
        <w:t>向共党宣战</w:t>
      </w:r>
      <w:r w:rsidRPr="00062A3D">
        <w:t>”</w:t>
      </w:r>
      <w:r w:rsidRPr="00062A3D">
        <w:t>等标语。</w:t>
      </w:r>
    </w:p>
    <w:p w14:paraId="1D2624BC" w14:textId="77777777" w:rsidR="00062A3D" w:rsidRPr="00062A3D" w:rsidRDefault="00062A3D" w:rsidP="00062A3D">
      <w:pPr>
        <w:pStyle w:val="A5"/>
      </w:pPr>
      <w:r w:rsidRPr="00062A3D">
        <w:rPr>
          <w:rFonts w:hint="eastAsia"/>
        </w:rPr>
        <w:t>山西省太原市</w:t>
      </w:r>
      <w:r w:rsidRPr="00062A3D">
        <w:t>7</w:t>
      </w:r>
      <w:r w:rsidRPr="00062A3D">
        <w:t>所高校逾</w:t>
      </w:r>
      <w:r w:rsidRPr="00062A3D">
        <w:t>7</w:t>
      </w:r>
      <w:r w:rsidRPr="00062A3D">
        <w:t>千名学生打着旗帜，抬着花圈游行，并在五一广场召开追悼会，呼喊</w:t>
      </w:r>
      <w:r w:rsidRPr="00062A3D">
        <w:t>“</w:t>
      </w:r>
      <w:r w:rsidRPr="00062A3D">
        <w:t>绞死李鹏</w:t>
      </w:r>
      <w:r w:rsidRPr="00062A3D">
        <w:t>”</w:t>
      </w:r>
      <w:r w:rsidRPr="00062A3D">
        <w:t>、</w:t>
      </w:r>
      <w:r w:rsidRPr="00062A3D">
        <w:t>“</w:t>
      </w:r>
      <w:r w:rsidRPr="00062A3D">
        <w:t>绞死邓小平</w:t>
      </w:r>
      <w:r w:rsidRPr="00062A3D">
        <w:t>”</w:t>
      </w:r>
      <w:r w:rsidRPr="00062A3D">
        <w:t>、</w:t>
      </w:r>
      <w:r w:rsidRPr="00062A3D">
        <w:t>“</w:t>
      </w:r>
      <w:r w:rsidRPr="00062A3D">
        <w:t>绞死杨尚昆</w:t>
      </w:r>
      <w:r w:rsidRPr="00062A3D">
        <w:t>”</w:t>
      </w:r>
      <w:r w:rsidRPr="00062A3D">
        <w:t>等口号。太原机械学院等校少数学生抢占校广播室。陕西省西安市一些高校的</w:t>
      </w:r>
      <w:r w:rsidRPr="00062A3D">
        <w:t>2400</w:t>
      </w:r>
      <w:r w:rsidRPr="00062A3D">
        <w:t>余名学生上街游行，并有一些学生到市东、南、西郊各大工厂门口阻拦工人上班，使企业正常工作秩序受到影响。云南省昆明市昆明工学院、云南大学</w:t>
      </w:r>
      <w:proofErr w:type="gramStart"/>
      <w:r w:rsidRPr="00062A3D">
        <w:t>等校逾</w:t>
      </w:r>
      <w:r w:rsidRPr="00062A3D">
        <w:t>6</w:t>
      </w:r>
      <w:r w:rsidRPr="00062A3D">
        <w:t>千名</w:t>
      </w:r>
      <w:proofErr w:type="gramEnd"/>
      <w:r w:rsidRPr="00062A3D">
        <w:t>学生上街游行，呼喊</w:t>
      </w:r>
      <w:r w:rsidRPr="00062A3D">
        <w:t>“</w:t>
      </w:r>
      <w:r w:rsidRPr="00062A3D">
        <w:t>反对血腥镇压</w:t>
      </w:r>
      <w:r w:rsidRPr="00062A3D">
        <w:t>”</w:t>
      </w:r>
      <w:r w:rsidRPr="00062A3D">
        <w:t>、</w:t>
      </w:r>
      <w:r w:rsidRPr="00062A3D">
        <w:t>“</w:t>
      </w:r>
      <w:r w:rsidRPr="00062A3D">
        <w:t>打倒法西斯</w:t>
      </w:r>
      <w:r w:rsidRPr="00062A3D">
        <w:t>”</w:t>
      </w:r>
      <w:r w:rsidRPr="00062A3D">
        <w:t>、</w:t>
      </w:r>
      <w:r w:rsidRPr="00062A3D">
        <w:t>“</w:t>
      </w:r>
      <w:r w:rsidRPr="00062A3D">
        <w:t>以死还血</w:t>
      </w:r>
      <w:r w:rsidRPr="00062A3D">
        <w:t>”</w:t>
      </w:r>
      <w:r w:rsidRPr="00062A3D">
        <w:t>、</w:t>
      </w:r>
      <w:r w:rsidRPr="00062A3D">
        <w:t>“</w:t>
      </w:r>
      <w:r w:rsidRPr="00062A3D">
        <w:t>绞死李鹏</w:t>
      </w:r>
      <w:r w:rsidRPr="00062A3D">
        <w:t>”</w:t>
      </w:r>
      <w:r w:rsidRPr="00062A3D">
        <w:t>、</w:t>
      </w:r>
      <w:r w:rsidRPr="00062A3D">
        <w:rPr>
          <w:rFonts w:hint="eastAsia"/>
        </w:rPr>
        <w:t>“民主党派起来吧，这也是你们的希望”等口号。</w:t>
      </w:r>
    </w:p>
    <w:p w14:paraId="5B5C0322" w14:textId="77777777" w:rsidR="00062A3D" w:rsidRPr="00062A3D" w:rsidRDefault="00062A3D" w:rsidP="00062A3D">
      <w:pPr>
        <w:pStyle w:val="A5"/>
      </w:pPr>
      <w:r w:rsidRPr="00062A3D">
        <w:rPr>
          <w:rFonts w:hint="eastAsia"/>
        </w:rPr>
        <w:t>吉林省长春市</w:t>
      </w:r>
      <w:r w:rsidRPr="00062A3D">
        <w:t>8</w:t>
      </w:r>
      <w:r w:rsidRPr="00062A3D">
        <w:t>所高校</w:t>
      </w:r>
      <w:r w:rsidRPr="00062A3D">
        <w:t>4000</w:t>
      </w:r>
      <w:r w:rsidRPr="00062A3D">
        <w:t>余名学生上街游行，并到省政府门前静坐。</w:t>
      </w:r>
    </w:p>
    <w:p w14:paraId="73F10A16" w14:textId="77777777" w:rsidR="00062A3D" w:rsidRPr="00062A3D" w:rsidRDefault="00062A3D" w:rsidP="00062A3D">
      <w:pPr>
        <w:pStyle w:val="A5"/>
      </w:pPr>
      <w:r w:rsidRPr="00062A3D">
        <w:rPr>
          <w:rFonts w:hint="eastAsia"/>
        </w:rPr>
        <w:t>黑龙江省哈尔滨市</w:t>
      </w:r>
      <w:r w:rsidRPr="00062A3D">
        <w:t>10</w:t>
      </w:r>
      <w:r w:rsidRPr="00062A3D">
        <w:t>余所高校</w:t>
      </w:r>
      <w:r w:rsidRPr="00062A3D">
        <w:t>1</w:t>
      </w:r>
      <w:r w:rsidRPr="00062A3D">
        <w:t>万余名学生上街游行，游行队伍中有少数工人和市民，呼喊</w:t>
      </w:r>
      <w:r w:rsidRPr="00062A3D">
        <w:t>“</w:t>
      </w:r>
      <w:r w:rsidRPr="00062A3D">
        <w:t>反对暴力</w:t>
      </w:r>
      <w:r w:rsidRPr="00062A3D">
        <w:t>”</w:t>
      </w:r>
      <w:r w:rsidRPr="00062A3D">
        <w:t>、</w:t>
      </w:r>
      <w:r w:rsidRPr="00062A3D">
        <w:t>“</w:t>
      </w:r>
      <w:r w:rsidRPr="00062A3D">
        <w:t>打倒李鹏</w:t>
      </w:r>
      <w:r w:rsidRPr="00062A3D">
        <w:t>”</w:t>
      </w:r>
      <w:r w:rsidRPr="00062A3D">
        <w:t>等口号。</w:t>
      </w:r>
    </w:p>
    <w:p w14:paraId="011CECED" w14:textId="77777777" w:rsidR="00062A3D" w:rsidRPr="00062A3D" w:rsidRDefault="00062A3D" w:rsidP="00062A3D">
      <w:pPr>
        <w:pStyle w:val="A5"/>
      </w:pPr>
      <w:r w:rsidRPr="00062A3D">
        <w:rPr>
          <w:rFonts w:hint="eastAsia"/>
        </w:rPr>
        <w:t>江苏省南京市一些高校学生在省高自联的鼓动下上街堵塞交通</w:t>
      </w:r>
      <w:r w:rsidRPr="00062A3D">
        <w:t>,</w:t>
      </w:r>
      <w:r w:rsidRPr="00062A3D">
        <w:t>并有一些学生呼吁工人罢工。由南京部分高校少数学生组成的</w:t>
      </w:r>
      <w:r w:rsidRPr="00062A3D">
        <w:t>“</w:t>
      </w:r>
      <w:r w:rsidRPr="00062A3D">
        <w:t>民主长征队</w:t>
      </w:r>
      <w:r w:rsidRPr="00062A3D">
        <w:t>”</w:t>
      </w:r>
      <w:r w:rsidRPr="00062A3D">
        <w:t>今日全部撤回学校。下午，一些高校数千名学生在鼓楼广场集会、演讲，呼喊</w:t>
      </w:r>
      <w:r w:rsidRPr="00062A3D">
        <w:t>“</w:t>
      </w:r>
      <w:r w:rsidRPr="00062A3D">
        <w:t>绞死李鹏</w:t>
      </w:r>
      <w:r w:rsidRPr="00062A3D">
        <w:t>”</w:t>
      </w:r>
      <w:r w:rsidRPr="00062A3D">
        <w:t>等口号。湖南省长沙市</w:t>
      </w:r>
      <w:r w:rsidRPr="00062A3D">
        <w:t>20</w:t>
      </w:r>
      <w:r w:rsidRPr="00062A3D">
        <w:t>所高校逾</w:t>
      </w:r>
      <w:r w:rsidRPr="00062A3D">
        <w:t>2</w:t>
      </w:r>
      <w:r w:rsidRPr="00062A3D">
        <w:t>万名学生上街游行，呼喊</w:t>
      </w:r>
      <w:r w:rsidRPr="00062A3D">
        <w:t>“</w:t>
      </w:r>
      <w:r w:rsidRPr="00062A3D">
        <w:t>讨还血债</w:t>
      </w:r>
      <w:r w:rsidRPr="00062A3D">
        <w:t>”</w:t>
      </w:r>
      <w:r w:rsidRPr="00062A3D">
        <w:t>、</w:t>
      </w:r>
      <w:r w:rsidRPr="00062A3D">
        <w:t>“</w:t>
      </w:r>
      <w:r w:rsidRPr="00062A3D">
        <w:t>报</w:t>
      </w:r>
      <w:r w:rsidRPr="00062A3D">
        <w:lastRenderedPageBreak/>
        <w:t>仇</w:t>
      </w:r>
      <w:r w:rsidRPr="00062A3D">
        <w:t>”</w:t>
      </w:r>
      <w:r w:rsidRPr="00062A3D">
        <w:t>等口号，一些学生和市民在路口设置路障，使交通瘫痪。</w:t>
      </w:r>
    </w:p>
    <w:p w14:paraId="4DB9E82F" w14:textId="77777777" w:rsidR="00062A3D" w:rsidRPr="00062A3D" w:rsidRDefault="00062A3D" w:rsidP="00062A3D">
      <w:pPr>
        <w:pStyle w:val="A5"/>
      </w:pPr>
      <w:r w:rsidRPr="00062A3D">
        <w:rPr>
          <w:rFonts w:hint="eastAsia"/>
        </w:rPr>
        <w:t>浙江省杭州市一些高校学生成百成百地出来游行，并在街上设置路障，使市内交通全部中断。</w:t>
      </w:r>
    </w:p>
    <w:p w14:paraId="700D33BB" w14:textId="77777777" w:rsidR="00062A3D" w:rsidRPr="00062A3D" w:rsidRDefault="00062A3D" w:rsidP="00062A3D">
      <w:pPr>
        <w:pStyle w:val="A5"/>
      </w:pPr>
      <w:r w:rsidRPr="00062A3D">
        <w:rPr>
          <w:rFonts w:hint="eastAsia"/>
        </w:rPr>
        <w:t>新疆自治区乌鲁木齐市有</w:t>
      </w:r>
      <w:r w:rsidRPr="00062A3D">
        <w:t>60</w:t>
      </w:r>
      <w:r w:rsidRPr="00062A3D">
        <w:t>余名高校学生在自治区政府门前静坐。一直比较平静的高校不断出现大字报，抗议军警镇压北京学生。</w:t>
      </w:r>
    </w:p>
    <w:p w14:paraId="45867E60" w14:textId="77777777" w:rsidR="00062A3D" w:rsidRPr="00062A3D" w:rsidRDefault="00062A3D" w:rsidP="00062A3D">
      <w:pPr>
        <w:pStyle w:val="A5"/>
      </w:pPr>
      <w:r w:rsidRPr="00062A3D">
        <w:rPr>
          <w:rFonts w:hint="eastAsia"/>
        </w:rPr>
        <w:t>天津市高校学生情绪相当激烈，在校内放哀乐。有些学生到街头和市政府门前演讲。下午，有十余所高校数千名学生上街游行。</w:t>
      </w:r>
    </w:p>
    <w:p w14:paraId="53AB0303" w14:textId="77777777" w:rsidR="00062A3D" w:rsidRPr="00062A3D" w:rsidRDefault="00062A3D" w:rsidP="00062A3D">
      <w:pPr>
        <w:pStyle w:val="A5"/>
      </w:pPr>
      <w:r w:rsidRPr="00062A3D">
        <w:rPr>
          <w:rFonts w:hint="eastAsia"/>
        </w:rPr>
        <w:t>甘肃省，</w:t>
      </w:r>
      <w:r w:rsidRPr="00062A3D">
        <w:t>3</w:t>
      </w:r>
      <w:r w:rsidRPr="00062A3D">
        <w:t>时，有些高校学生到兰州火车站卧轨阻拦火车，使铁路交通一时中断。兰州大学</w:t>
      </w:r>
      <w:proofErr w:type="gramStart"/>
      <w:r w:rsidRPr="00062A3D">
        <w:t>等校逾</w:t>
      </w:r>
      <w:r w:rsidRPr="00062A3D">
        <w:t>1</w:t>
      </w:r>
      <w:r w:rsidRPr="00062A3D">
        <w:t>千名</w:t>
      </w:r>
      <w:proofErr w:type="gramEnd"/>
      <w:r w:rsidRPr="00062A3D">
        <w:t>学生上街游行，并有学生上街设置路障，使市内交通全部中断。</w:t>
      </w:r>
    </w:p>
    <w:p w14:paraId="629F77A2" w14:textId="77777777" w:rsidR="00062A3D" w:rsidRPr="00062A3D" w:rsidRDefault="00062A3D" w:rsidP="00062A3D">
      <w:pPr>
        <w:pStyle w:val="A5"/>
      </w:pPr>
      <w:r w:rsidRPr="00062A3D">
        <w:t>34</w:t>
      </w:r>
      <w:r w:rsidRPr="00062A3D">
        <w:t>名香港区的全国及各省市政协委员发表紧急声明，谴责北京大屠杀，并呼吁各级政协、人大，尽一切办法，动员全国人民，制止屠杀暴行发生。</w:t>
      </w:r>
    </w:p>
    <w:p w14:paraId="1ABD711F" w14:textId="77777777" w:rsidR="00062A3D" w:rsidRPr="00062A3D" w:rsidRDefault="00062A3D" w:rsidP="00062A3D">
      <w:pPr>
        <w:pStyle w:val="A5"/>
      </w:pPr>
      <w:r w:rsidRPr="00062A3D">
        <w:rPr>
          <w:rFonts w:hint="eastAsia"/>
        </w:rPr>
        <w:t>六月六号：</w:t>
      </w:r>
    </w:p>
    <w:p w14:paraId="70A981FC" w14:textId="77777777" w:rsidR="00062A3D" w:rsidRPr="00062A3D" w:rsidRDefault="00062A3D" w:rsidP="00062A3D">
      <w:pPr>
        <w:pStyle w:val="A5"/>
      </w:pPr>
      <w:r w:rsidRPr="00062A3D">
        <w:rPr>
          <w:rFonts w:hint="eastAsia"/>
        </w:rPr>
        <w:t>上海市。昨夜今晨，市政府组织</w:t>
      </w:r>
      <w:r w:rsidRPr="00062A3D">
        <w:t>6500</w:t>
      </w:r>
      <w:r w:rsidRPr="00062A3D">
        <w:t>人清除路障</w:t>
      </w:r>
      <w:r w:rsidRPr="00062A3D">
        <w:t>120</w:t>
      </w:r>
      <w:r w:rsidRPr="00062A3D">
        <w:t>处，抢运了一大批粮食、副食品及生产急需物资。</w:t>
      </w:r>
      <w:r w:rsidRPr="00062A3D">
        <w:t>9</w:t>
      </w:r>
      <w:r w:rsidRPr="00062A3D">
        <w:t>所高校的许多学生继续上街，有一些市民与学生一起又新设一大批路障，连同昨天留下的，全市共有</w:t>
      </w:r>
      <w:r w:rsidRPr="00062A3D">
        <w:t>145</w:t>
      </w:r>
      <w:r w:rsidRPr="00062A3D">
        <w:t>处。</w:t>
      </w:r>
      <w:r w:rsidRPr="00062A3D">
        <w:t>20</w:t>
      </w:r>
      <w:r w:rsidRPr="00062A3D">
        <w:t>时</w:t>
      </w:r>
      <w:r w:rsidRPr="00062A3D">
        <w:t>45</w:t>
      </w:r>
      <w:r w:rsidRPr="00062A3D">
        <w:t>分，北京开来的</w:t>
      </w:r>
      <w:r w:rsidRPr="00062A3D">
        <w:t>61</w:t>
      </w:r>
      <w:r w:rsidRPr="00062A3D">
        <w:t>次列车在光新路道口撞倒正在围堵的民众</w:t>
      </w:r>
      <w:r w:rsidRPr="00062A3D">
        <w:t>9</w:t>
      </w:r>
      <w:r w:rsidRPr="00062A3D">
        <w:t>人，死亡</w:t>
      </w:r>
      <w:r w:rsidRPr="00062A3D">
        <w:t>5</w:t>
      </w:r>
      <w:r w:rsidRPr="00062A3D">
        <w:t>人。到</w:t>
      </w:r>
      <w:r w:rsidRPr="00062A3D">
        <w:lastRenderedPageBreak/>
        <w:t>22</w:t>
      </w:r>
      <w:r w:rsidRPr="00062A3D">
        <w:t>时，现场已聚集</w:t>
      </w:r>
      <w:r w:rsidRPr="00062A3D">
        <w:t>3</w:t>
      </w:r>
      <w:r w:rsidRPr="00062A3D">
        <w:t>万人，铁路运输中断，</w:t>
      </w:r>
      <w:r w:rsidRPr="00062A3D">
        <w:t>7</w:t>
      </w:r>
      <w:proofErr w:type="gramStart"/>
      <w:r w:rsidRPr="00062A3D">
        <w:t>百</w:t>
      </w:r>
      <w:proofErr w:type="gramEnd"/>
      <w:r w:rsidRPr="00062A3D">
        <w:t>名警察赶往现场。一些民众殴打肇事火车司机，焚烧车厢，阻扰消防车和救护车，</w:t>
      </w:r>
      <w:r w:rsidRPr="00062A3D">
        <w:t>8</w:t>
      </w:r>
      <w:r w:rsidRPr="00062A3D">
        <w:t>节车厢被烧毁。</w:t>
      </w:r>
    </w:p>
    <w:p w14:paraId="31EC8494" w14:textId="77777777" w:rsidR="00062A3D" w:rsidRPr="00062A3D" w:rsidRDefault="00062A3D" w:rsidP="00062A3D">
      <w:pPr>
        <w:pStyle w:val="A5"/>
      </w:pPr>
      <w:r w:rsidRPr="00062A3D">
        <w:rPr>
          <w:rFonts w:hint="eastAsia"/>
        </w:rPr>
        <w:t>四川省，凌晨，成都市一些人烧毁位于闹市区的人民电影院。下午，一些人在四川展览馆仓库放火，哄抢成都天成金店，成都公安和武警严惩了一些</w:t>
      </w:r>
      <w:proofErr w:type="gramStart"/>
      <w:r w:rsidRPr="00062A3D">
        <w:rPr>
          <w:rFonts w:hint="eastAsia"/>
        </w:rPr>
        <w:t>“</w:t>
      </w:r>
      <w:proofErr w:type="gramEnd"/>
      <w:r w:rsidRPr="00062A3D">
        <w:rPr>
          <w:rFonts w:hint="eastAsia"/>
        </w:rPr>
        <w:t>肇事者</w:t>
      </w:r>
      <w:proofErr w:type="gramStart"/>
      <w:r w:rsidRPr="00062A3D">
        <w:rPr>
          <w:rFonts w:hint="eastAsia"/>
        </w:rPr>
        <w:t>“</w:t>
      </w:r>
      <w:proofErr w:type="gramEnd"/>
      <w:r w:rsidRPr="00062A3D">
        <w:rPr>
          <w:rFonts w:hint="eastAsia"/>
        </w:rPr>
        <w:t>，并当场抓捕一批</w:t>
      </w:r>
      <w:proofErr w:type="gramStart"/>
      <w:r w:rsidRPr="00062A3D">
        <w:rPr>
          <w:rFonts w:hint="eastAsia"/>
        </w:rPr>
        <w:t>“</w:t>
      </w:r>
      <w:proofErr w:type="gramEnd"/>
      <w:r w:rsidRPr="00062A3D">
        <w:rPr>
          <w:rFonts w:hint="eastAsia"/>
        </w:rPr>
        <w:t>打砸抢分子“。</w:t>
      </w:r>
    </w:p>
    <w:p w14:paraId="59A6E81F" w14:textId="77777777" w:rsidR="00062A3D" w:rsidRPr="00062A3D" w:rsidRDefault="00062A3D" w:rsidP="00062A3D">
      <w:pPr>
        <w:pStyle w:val="A5"/>
      </w:pPr>
      <w:r w:rsidRPr="00062A3D">
        <w:rPr>
          <w:rFonts w:hint="eastAsia"/>
        </w:rPr>
        <w:t>湖北省，武汉市</w:t>
      </w:r>
      <w:r w:rsidRPr="00062A3D">
        <w:t>10</w:t>
      </w:r>
      <w:r w:rsidRPr="00062A3D">
        <w:t>余所高校逾</w:t>
      </w:r>
      <w:r w:rsidRPr="00062A3D">
        <w:t>7</w:t>
      </w:r>
      <w:r w:rsidRPr="00062A3D">
        <w:t>千名学生上街游行，有学生在铁路上静坐，造成京广、武大（冶）造成市内交通中断。南京大学、南京航空学院等校</w:t>
      </w:r>
      <w:proofErr w:type="gramStart"/>
      <w:r w:rsidRPr="00062A3D">
        <w:t>一</w:t>
      </w:r>
      <w:proofErr w:type="gramEnd"/>
      <w:r w:rsidRPr="00062A3D">
        <w:rPr>
          <w:rFonts w:hint="eastAsia"/>
        </w:rPr>
        <w:t>学生占据校广播站，转播</w:t>
      </w:r>
      <w:proofErr w:type="gramStart"/>
      <w:r w:rsidRPr="00062A3D">
        <w:rPr>
          <w:rFonts w:hint="eastAsia"/>
        </w:rPr>
        <w:t>“</w:t>
      </w:r>
      <w:proofErr w:type="gramEnd"/>
      <w:r w:rsidRPr="00062A3D">
        <w:rPr>
          <w:rFonts w:hint="eastAsia"/>
        </w:rPr>
        <w:t>美国之音“有关北京屠杀的消息。</w:t>
      </w:r>
    </w:p>
    <w:p w14:paraId="7323DC9A" w14:textId="77777777" w:rsidR="00062A3D" w:rsidRPr="00062A3D" w:rsidRDefault="00062A3D" w:rsidP="00062A3D">
      <w:pPr>
        <w:pStyle w:val="A5"/>
      </w:pPr>
      <w:r w:rsidRPr="00062A3D">
        <w:rPr>
          <w:rFonts w:hint="eastAsia"/>
        </w:rPr>
        <w:t>吉林省，长春第一汽车制造厂逾万名职工、长春纺织厂逾</w:t>
      </w:r>
      <w:r w:rsidRPr="00062A3D">
        <w:t>5</w:t>
      </w:r>
      <w:r w:rsidRPr="00062A3D">
        <w:t>千名职工骑自行车或步行进入市区与学生队伍汇合，游行队伍汇集在吉林省委门前的新发广场时，人数超过</w:t>
      </w:r>
      <w:r w:rsidRPr="00062A3D">
        <w:t>10</w:t>
      </w:r>
      <w:r w:rsidRPr="00062A3D">
        <w:t>万人。（</w:t>
      </w:r>
      <w:proofErr w:type="gramStart"/>
      <w:r w:rsidRPr="00062A3D">
        <w:t>一</w:t>
      </w:r>
      <w:proofErr w:type="gramEnd"/>
      <w:r w:rsidRPr="00062A3D">
        <w:t>汽领头游行的唐元隽判刑</w:t>
      </w:r>
      <w:r w:rsidRPr="00062A3D">
        <w:t>20</w:t>
      </w:r>
      <w:r w:rsidRPr="00062A3D">
        <w:t>年、李维</w:t>
      </w:r>
      <w:r w:rsidRPr="00062A3D">
        <w:t>13</w:t>
      </w:r>
      <w:r w:rsidRPr="00062A3D">
        <w:t>年、冷万宝</w:t>
      </w:r>
      <w:r w:rsidRPr="00062A3D">
        <w:t>8</w:t>
      </w:r>
      <w:r w:rsidRPr="00062A3D">
        <w:t>年）</w:t>
      </w:r>
    </w:p>
    <w:p w14:paraId="41D2FD00" w14:textId="77777777" w:rsidR="00062A3D" w:rsidRPr="00062A3D" w:rsidRDefault="00062A3D" w:rsidP="00062A3D">
      <w:pPr>
        <w:pStyle w:val="A5"/>
      </w:pPr>
      <w:r w:rsidRPr="00062A3D">
        <w:rPr>
          <w:rFonts w:hint="eastAsia"/>
        </w:rPr>
        <w:t>辽宁省，清晨，沈阳市</w:t>
      </w:r>
      <w:r w:rsidRPr="00062A3D">
        <w:t>17000</w:t>
      </w:r>
      <w:r w:rsidRPr="00062A3D">
        <w:t>多名学生上街游行，通往工业区的主要路口全部被学生堵住，一半以上工人不能按时上班。下午，</w:t>
      </w:r>
      <w:r w:rsidRPr="00062A3D">
        <w:t>3</w:t>
      </w:r>
      <w:r w:rsidRPr="00062A3D">
        <w:t>万多名学生、市民聚集在市政府广场，为北京死难烈士举行追悼会。沈阳飞机制造公司等企业</w:t>
      </w:r>
      <w:r w:rsidRPr="00062A3D">
        <w:t>4</w:t>
      </w:r>
      <w:r w:rsidRPr="00062A3D">
        <w:t>千多名职工参加集会游行。</w:t>
      </w:r>
    </w:p>
    <w:p w14:paraId="5640C8FB" w14:textId="77777777" w:rsidR="00062A3D" w:rsidRPr="00062A3D" w:rsidRDefault="00062A3D" w:rsidP="00062A3D">
      <w:pPr>
        <w:pStyle w:val="A5"/>
      </w:pPr>
      <w:r w:rsidRPr="00062A3D">
        <w:rPr>
          <w:rFonts w:hint="eastAsia"/>
        </w:rPr>
        <w:t>内蒙古自治区呼和浩特市</w:t>
      </w:r>
      <w:r w:rsidRPr="00062A3D">
        <w:t>3</w:t>
      </w:r>
      <w:r w:rsidRPr="00062A3D">
        <w:t>千多名学生上街游行，</w:t>
      </w:r>
      <w:r w:rsidRPr="00062A3D">
        <w:t>4</w:t>
      </w:r>
      <w:proofErr w:type="gramStart"/>
      <w:r w:rsidRPr="00062A3D">
        <w:t>百</w:t>
      </w:r>
      <w:proofErr w:type="gramEnd"/>
      <w:r w:rsidRPr="00062A3D">
        <w:t>多名工人举着</w:t>
      </w:r>
      <w:r w:rsidRPr="00062A3D">
        <w:t>“</w:t>
      </w:r>
      <w:r w:rsidRPr="00062A3D">
        <w:t>工人自治会</w:t>
      </w:r>
      <w:r w:rsidRPr="00062A3D">
        <w:t>”</w:t>
      </w:r>
      <w:r w:rsidRPr="00062A3D">
        <w:t>大旗参加游行。内蒙古大学、内蒙古师大有三分之一学生离校。</w:t>
      </w:r>
    </w:p>
    <w:p w14:paraId="0E6B392D" w14:textId="77777777" w:rsidR="00062A3D" w:rsidRPr="00062A3D" w:rsidRDefault="00062A3D" w:rsidP="00062A3D">
      <w:pPr>
        <w:pStyle w:val="A5"/>
      </w:pPr>
      <w:r w:rsidRPr="00062A3D">
        <w:rPr>
          <w:rFonts w:hint="eastAsia"/>
        </w:rPr>
        <w:lastRenderedPageBreak/>
        <w:t>宁夏自治区银川市</w:t>
      </w:r>
      <w:r w:rsidRPr="00062A3D">
        <w:t>5</w:t>
      </w:r>
      <w:r w:rsidRPr="00062A3D">
        <w:t>千多名学生、教师上街游行，在南门广场悼念北京死难烈士，并宣布实行</w:t>
      </w:r>
      <w:r w:rsidRPr="00062A3D">
        <w:t>“</w:t>
      </w:r>
      <w:r w:rsidRPr="00062A3D">
        <w:t>空校行动</w:t>
      </w:r>
      <w:r w:rsidRPr="00062A3D">
        <w:t>”</w:t>
      </w:r>
      <w:r w:rsidRPr="00062A3D">
        <w:t>，无限期罢课。</w:t>
      </w:r>
      <w:r w:rsidRPr="00062A3D">
        <w:t>10</w:t>
      </w:r>
      <w:r w:rsidRPr="00062A3D">
        <w:t>余万市民围观。山东省济南市逾万名学生走上街头，其中</w:t>
      </w:r>
      <w:r w:rsidRPr="00062A3D">
        <w:t>4</w:t>
      </w:r>
      <w:r w:rsidRPr="00062A3D">
        <w:t>千多名学生在街头</w:t>
      </w:r>
      <w:r w:rsidRPr="00062A3D">
        <w:t>40</w:t>
      </w:r>
      <w:r w:rsidRPr="00062A3D">
        <w:t>多处演讲；市区主要路口，用公共汽车、隔离墩设置路障</w:t>
      </w:r>
      <w:r w:rsidRPr="00062A3D">
        <w:t>1</w:t>
      </w:r>
      <w:proofErr w:type="gramStart"/>
      <w:r w:rsidRPr="00062A3D">
        <w:t>百</w:t>
      </w:r>
      <w:proofErr w:type="gramEnd"/>
      <w:r w:rsidRPr="00062A3D">
        <w:t>多处，交通部分瘫痪；一些高校开始</w:t>
      </w:r>
      <w:r w:rsidRPr="00062A3D">
        <w:t>“</w:t>
      </w:r>
      <w:r w:rsidRPr="00062A3D">
        <w:t>空校</w:t>
      </w:r>
      <w:r w:rsidRPr="00062A3D">
        <w:t>”</w:t>
      </w:r>
      <w:r w:rsidRPr="00062A3D">
        <w:t>，</w:t>
      </w:r>
      <w:r w:rsidRPr="00062A3D">
        <w:t>3</w:t>
      </w:r>
      <w:r w:rsidRPr="00062A3D">
        <w:t>千多名学生离校。晚</w:t>
      </w:r>
      <w:r w:rsidRPr="00062A3D">
        <w:t>10</w:t>
      </w:r>
      <w:r w:rsidRPr="00062A3D">
        <w:t>时，线铁路运输一度中断。有些学生到工厂呼吁罢工。武汉高自联负责人频繁开会，筹划更大的行动，一些高校出现武汉高自联有关北京屠杀的传单。</w:t>
      </w:r>
    </w:p>
    <w:p w14:paraId="427D2DB8" w14:textId="77777777" w:rsidR="00062A3D" w:rsidRPr="00062A3D" w:rsidRDefault="00062A3D" w:rsidP="00062A3D">
      <w:pPr>
        <w:pStyle w:val="A5"/>
      </w:pPr>
      <w:r w:rsidRPr="00062A3D">
        <w:rPr>
          <w:rFonts w:hint="eastAsia"/>
        </w:rPr>
        <w:t>黑龙江省哈尔滨市</w:t>
      </w:r>
      <w:r w:rsidRPr="00062A3D">
        <w:t>22</w:t>
      </w:r>
      <w:r w:rsidRPr="00062A3D">
        <w:t>所高校中仅有一所交通专科学校仍在上课，其它学校基本未上课。一些学生上街设置路障，到主要路口演讲，呼吁工人罢工。哈市公安局抓捕了以</w:t>
      </w:r>
      <w:proofErr w:type="gramStart"/>
      <w:r w:rsidRPr="00062A3D">
        <w:t>“</w:t>
      </w:r>
      <w:proofErr w:type="gramEnd"/>
      <w:r w:rsidRPr="00062A3D">
        <w:t>市民声援团</w:t>
      </w:r>
      <w:r w:rsidRPr="00062A3D">
        <w:t>“</w:t>
      </w:r>
      <w:r w:rsidRPr="00062A3D">
        <w:t>名义到哈尔滨船舶工程学院等校活动的</w:t>
      </w:r>
      <w:r w:rsidRPr="00062A3D">
        <w:t>33</w:t>
      </w:r>
      <w:r w:rsidRPr="00062A3D">
        <w:t>名民众。</w:t>
      </w:r>
    </w:p>
    <w:p w14:paraId="574FB26D" w14:textId="77777777" w:rsidR="00062A3D" w:rsidRPr="00062A3D" w:rsidRDefault="00062A3D" w:rsidP="00062A3D">
      <w:pPr>
        <w:pStyle w:val="A5"/>
      </w:pPr>
      <w:r w:rsidRPr="00062A3D">
        <w:rPr>
          <w:rFonts w:hint="eastAsia"/>
        </w:rPr>
        <w:t>甘肃省兰州大学等校</w:t>
      </w:r>
      <w:r w:rsidRPr="00062A3D">
        <w:t>3</w:t>
      </w:r>
      <w:proofErr w:type="gramStart"/>
      <w:r w:rsidRPr="00062A3D">
        <w:t>百</w:t>
      </w:r>
      <w:proofErr w:type="gramEnd"/>
      <w:r w:rsidRPr="00062A3D">
        <w:t>余名学生在兰州火车站卧轨，造成火车停驶。有学生在黄河大桥上设置路障，断绝交通。兰州市区各主要路口均设置了路障，市内交通中断。</w:t>
      </w:r>
    </w:p>
    <w:p w14:paraId="277CDD7C" w14:textId="77777777" w:rsidR="00062A3D" w:rsidRPr="00062A3D" w:rsidRDefault="00062A3D" w:rsidP="00062A3D">
      <w:pPr>
        <w:pStyle w:val="A5"/>
      </w:pPr>
      <w:r w:rsidRPr="00062A3D">
        <w:rPr>
          <w:rFonts w:hint="eastAsia"/>
        </w:rPr>
        <w:t>云南省昆明市一些高校逾</w:t>
      </w:r>
      <w:r w:rsidRPr="00062A3D">
        <w:t>5</w:t>
      </w:r>
      <w:r w:rsidRPr="00062A3D">
        <w:t>千名学生在东风广场集会，抗议出动军队镇压北京学生。</w:t>
      </w:r>
    </w:p>
    <w:p w14:paraId="7C49A85F" w14:textId="77777777" w:rsidR="00062A3D" w:rsidRPr="00062A3D" w:rsidRDefault="00062A3D" w:rsidP="00062A3D">
      <w:pPr>
        <w:pStyle w:val="A5"/>
      </w:pPr>
      <w:r w:rsidRPr="00062A3D">
        <w:rPr>
          <w:rFonts w:hint="eastAsia"/>
        </w:rPr>
        <w:t>陕西省西安市一些学生到工厂区呼吁罢工，两家大型企业停产，十几家企业半停产。</w:t>
      </w:r>
    </w:p>
    <w:p w14:paraId="30CD4BE9" w14:textId="77777777" w:rsidR="00062A3D" w:rsidRPr="00062A3D" w:rsidRDefault="00062A3D" w:rsidP="00062A3D">
      <w:pPr>
        <w:pStyle w:val="A5"/>
      </w:pPr>
      <w:r w:rsidRPr="00062A3D">
        <w:rPr>
          <w:rFonts w:hint="eastAsia"/>
        </w:rPr>
        <w:lastRenderedPageBreak/>
        <w:t>广东省广州市的主要路口和桥梁被一些学生设置了路障。各高校盛传高校要被军管，</w:t>
      </w:r>
      <w:r w:rsidRPr="00062A3D">
        <w:t>80%</w:t>
      </w:r>
      <w:r w:rsidRPr="00062A3D">
        <w:t>学生离校回家。</w:t>
      </w:r>
    </w:p>
    <w:p w14:paraId="4EE5E5D0" w14:textId="77777777" w:rsidR="00062A3D" w:rsidRPr="00062A3D" w:rsidRDefault="00062A3D" w:rsidP="00062A3D">
      <w:pPr>
        <w:pStyle w:val="A5"/>
      </w:pPr>
      <w:r w:rsidRPr="00062A3D">
        <w:rPr>
          <w:rFonts w:hint="eastAsia"/>
        </w:rPr>
        <w:t>安徽省合肥市一些高校千余名学生到合肥钢铁公司呼吁罢工。合肥街头被学生设置了多处路障。</w:t>
      </w:r>
    </w:p>
    <w:p w14:paraId="64AE30EE" w14:textId="77777777" w:rsidR="00062A3D" w:rsidRPr="00062A3D" w:rsidRDefault="00062A3D" w:rsidP="00062A3D">
      <w:pPr>
        <w:pStyle w:val="A5"/>
      </w:pPr>
      <w:r w:rsidRPr="00062A3D">
        <w:rPr>
          <w:rFonts w:hint="eastAsia"/>
        </w:rPr>
        <w:t>江苏省南京市一些在校学生在南京市几个进出城的主要路口设置路障，包括南京</w:t>
      </w:r>
    </w:p>
    <w:p w14:paraId="09980889" w14:textId="77777777" w:rsidR="00062A3D" w:rsidRPr="00062A3D" w:rsidRDefault="00062A3D" w:rsidP="00062A3D">
      <w:pPr>
        <w:pStyle w:val="A5"/>
      </w:pPr>
      <w:r w:rsidRPr="00062A3D">
        <w:rPr>
          <w:rFonts w:hint="eastAsia"/>
        </w:rPr>
        <w:t>长江大桥公路桥，</w:t>
      </w:r>
    </w:p>
    <w:p w14:paraId="288C1CBA" w14:textId="77777777" w:rsidR="00062A3D" w:rsidRPr="00062A3D" w:rsidRDefault="00062A3D" w:rsidP="00062A3D">
      <w:pPr>
        <w:pStyle w:val="A5"/>
      </w:pPr>
      <w:r w:rsidRPr="00062A3D">
        <w:rPr>
          <w:rFonts w:hint="eastAsia"/>
        </w:rPr>
        <w:t>上海市。</w:t>
      </w:r>
      <w:r w:rsidRPr="00062A3D">
        <w:t>10</w:t>
      </w:r>
      <w:r w:rsidRPr="00062A3D">
        <w:t>时许，同济大学、华东师大、上海工业大学等校相继出现部分学生冲击学校礼堂、教学大楼，要求设立灵堂。华东化工学院、华东师大、上海交大、上海铁道医学院等校一些学生上街设置新的路障，使交通再次全面受阻。</w:t>
      </w:r>
    </w:p>
    <w:p w14:paraId="2236E4D0" w14:textId="77777777" w:rsidR="00062A3D" w:rsidRPr="00062A3D" w:rsidRDefault="00062A3D" w:rsidP="00062A3D">
      <w:pPr>
        <w:pStyle w:val="A5"/>
      </w:pPr>
      <w:r w:rsidRPr="00062A3D">
        <w:rPr>
          <w:rFonts w:hint="eastAsia"/>
        </w:rPr>
        <w:t>湖北省</w:t>
      </w:r>
      <w:r w:rsidRPr="00062A3D">
        <w:t>,9</w:t>
      </w:r>
      <w:r w:rsidRPr="00062A3D">
        <w:t>时</w:t>
      </w:r>
      <w:proofErr w:type="gramStart"/>
      <w:r w:rsidRPr="00062A3D">
        <w:t>许中国</w:t>
      </w:r>
      <w:proofErr w:type="gramEnd"/>
      <w:r w:rsidRPr="00062A3D">
        <w:t>地质大学</w:t>
      </w:r>
      <w:r w:rsidRPr="00062A3D">
        <w:t>300</w:t>
      </w:r>
      <w:r w:rsidRPr="00062A3D">
        <w:t>余名学生在武昌东门十字路口拦截</w:t>
      </w:r>
      <w:r w:rsidRPr="00062A3D">
        <w:t>9</w:t>
      </w:r>
      <w:r w:rsidRPr="00062A3D">
        <w:t>辆公共汽车作为路障。</w:t>
      </w:r>
      <w:r w:rsidRPr="00062A3D">
        <w:t>10</w:t>
      </w:r>
      <w:r w:rsidRPr="00062A3D">
        <w:t>时许，中南财经大学等</w:t>
      </w:r>
      <w:r w:rsidRPr="00062A3D">
        <w:t>8</w:t>
      </w:r>
      <w:r w:rsidRPr="00062A3D">
        <w:t>所院校的</w:t>
      </w:r>
      <w:r w:rsidRPr="00062A3D">
        <w:t>400</w:t>
      </w:r>
      <w:r w:rsidRPr="00062A3D">
        <w:t>余名学生游行至大东门，举行追悼会，万余人围观。追悼会后，部分学生沿途将一些公共电汽车、卡车、面包车放置作路障。</w:t>
      </w:r>
    </w:p>
    <w:p w14:paraId="2EF4BFDA" w14:textId="77777777" w:rsidR="00062A3D" w:rsidRPr="00062A3D" w:rsidRDefault="00062A3D" w:rsidP="00062A3D">
      <w:pPr>
        <w:pStyle w:val="A5"/>
      </w:pPr>
      <w:r w:rsidRPr="00062A3D">
        <w:rPr>
          <w:rFonts w:hint="eastAsia"/>
        </w:rPr>
        <w:t>武汉钢铁学院等校</w:t>
      </w:r>
      <w:r w:rsidRPr="00062A3D">
        <w:t>200</w:t>
      </w:r>
      <w:r w:rsidRPr="00062A3D">
        <w:t>余名学生在武汉钢铁公司周围设置多处路障，阻挡工人上班，当地公共交通和武大（冶）铁路运输中断。</w:t>
      </w:r>
      <w:r w:rsidRPr="00062A3D">
        <w:t>20</w:t>
      </w:r>
      <w:r w:rsidRPr="00062A3D">
        <w:t>时许，华中师大部分</w:t>
      </w:r>
      <w:proofErr w:type="gramStart"/>
      <w:r w:rsidRPr="00062A3D">
        <w:t>教设置</w:t>
      </w:r>
      <w:proofErr w:type="gramEnd"/>
      <w:r w:rsidRPr="00062A3D">
        <w:t>路障的百余名市民与历下区公安发生冲突。晚</w:t>
      </w:r>
      <w:r w:rsidRPr="00062A3D">
        <w:t>11</w:t>
      </w:r>
      <w:r w:rsidRPr="00062A3D">
        <w:t>时，一些民众冲击历下区公安分局，砸毁了分局的牌子，捣毁了分局的服务部、一层办公室的玻</w:t>
      </w:r>
      <w:r w:rsidRPr="00062A3D">
        <w:lastRenderedPageBreak/>
        <w:t>璃，烧毁一辆上海牌小轿车。公安当场抓捕</w:t>
      </w:r>
      <w:r w:rsidRPr="00062A3D">
        <w:t>55</w:t>
      </w:r>
      <w:r w:rsidRPr="00062A3D">
        <w:t>人，其中没有学生。</w:t>
      </w:r>
    </w:p>
    <w:p w14:paraId="7E70E230" w14:textId="77777777" w:rsidR="00062A3D" w:rsidRPr="00062A3D" w:rsidRDefault="00062A3D" w:rsidP="00062A3D">
      <w:pPr>
        <w:pStyle w:val="A5"/>
      </w:pPr>
      <w:r w:rsidRPr="00062A3D">
        <w:rPr>
          <w:rFonts w:hint="eastAsia"/>
        </w:rPr>
        <w:t>江西省南昌市</w:t>
      </w:r>
      <w:r w:rsidRPr="00062A3D">
        <w:t>2</w:t>
      </w:r>
      <w:r w:rsidRPr="00062A3D">
        <w:t>千多名学生响应</w:t>
      </w:r>
      <w:r w:rsidRPr="00062A3D">
        <w:t>“</w:t>
      </w:r>
      <w:r w:rsidRPr="00062A3D">
        <w:t>空校行动</w:t>
      </w:r>
      <w:r w:rsidRPr="00062A3D">
        <w:t>”</w:t>
      </w:r>
      <w:r w:rsidRPr="00062A3D">
        <w:t>离校。有</w:t>
      </w:r>
      <w:r w:rsidRPr="00062A3D">
        <w:t>1</w:t>
      </w:r>
      <w:r w:rsidRPr="00062A3D">
        <w:t>千多名工人和市民举着</w:t>
      </w:r>
      <w:r w:rsidRPr="00062A3D">
        <w:t>“</w:t>
      </w:r>
      <w:r w:rsidRPr="00062A3D">
        <w:t>南昌团结工会</w:t>
      </w:r>
      <w:r w:rsidRPr="00062A3D">
        <w:t>”</w:t>
      </w:r>
      <w:r w:rsidRPr="00062A3D">
        <w:t>的横幅在省市总工会门口示威抗议。</w:t>
      </w:r>
    </w:p>
    <w:p w14:paraId="4BA23D07" w14:textId="77777777" w:rsidR="00062A3D" w:rsidRPr="00062A3D" w:rsidRDefault="00062A3D" w:rsidP="00062A3D">
      <w:pPr>
        <w:pStyle w:val="A5"/>
      </w:pPr>
      <w:r w:rsidRPr="00062A3D">
        <w:rPr>
          <w:rFonts w:hint="eastAsia"/>
        </w:rPr>
        <w:t>福建省福州市逾千名学生继续上街游行。为响应“空校行动”，有</w:t>
      </w:r>
      <w:r w:rsidRPr="00062A3D">
        <w:t>1</w:t>
      </w:r>
      <w:r w:rsidRPr="00062A3D">
        <w:t>千多名学生离校返乡深圳市</w:t>
      </w:r>
      <w:r w:rsidRPr="00062A3D">
        <w:t>3</w:t>
      </w:r>
      <w:r w:rsidRPr="00062A3D">
        <w:t>千多名中学生在深圳大剧院广场集会，抗议北京屠杀，集会后，抬着花圈在市区主要街道游行，围观者有</w:t>
      </w:r>
      <w:r w:rsidRPr="00062A3D">
        <w:t>2</w:t>
      </w:r>
      <w:r w:rsidRPr="00062A3D">
        <w:t>万人。</w:t>
      </w:r>
    </w:p>
    <w:p w14:paraId="2A0C1D78" w14:textId="77777777" w:rsidR="00062A3D" w:rsidRPr="00062A3D" w:rsidRDefault="00062A3D" w:rsidP="00062A3D">
      <w:pPr>
        <w:pStyle w:val="A5"/>
      </w:pPr>
      <w:r w:rsidRPr="00062A3D">
        <w:rPr>
          <w:rFonts w:hint="eastAsia"/>
        </w:rPr>
        <w:t>海南省海口市</w:t>
      </w:r>
      <w:r w:rsidRPr="00062A3D">
        <w:t>1500</w:t>
      </w:r>
      <w:r w:rsidRPr="00062A3D">
        <w:t>多名学生和青年教师上街游行，于凌晨在海口公园举行追悼会，并向</w:t>
      </w:r>
      <w:r w:rsidRPr="00062A3D">
        <w:t>“</w:t>
      </w:r>
      <w:r w:rsidRPr="00062A3D">
        <w:t>解放海南人民英雄纪念碑</w:t>
      </w:r>
      <w:r w:rsidRPr="00062A3D">
        <w:t>”</w:t>
      </w:r>
      <w:r w:rsidRPr="00062A3D">
        <w:t>敬献花圈。</w:t>
      </w:r>
    </w:p>
    <w:p w14:paraId="2DD35BF6" w14:textId="77777777" w:rsidR="00062A3D" w:rsidRPr="00062A3D" w:rsidRDefault="00062A3D" w:rsidP="00062A3D">
      <w:pPr>
        <w:pStyle w:val="A5"/>
      </w:pPr>
      <w:r w:rsidRPr="00062A3D">
        <w:rPr>
          <w:rFonts w:hint="eastAsia"/>
        </w:rPr>
        <w:t>贵州省贵阳市逾万名学生、市民继续聚集在人民广场进行示威活动，市区交通基本瘫痪，几乎所有的公共汽车都被写上了“绞死李鹏”、“偿还血债”等标语，街道到处都有张贴的大小字报。浙江省杭州市。</w:t>
      </w:r>
    </w:p>
    <w:p w14:paraId="207BBE44" w14:textId="77777777" w:rsidR="00062A3D" w:rsidRPr="00062A3D" w:rsidRDefault="00062A3D" w:rsidP="00062A3D">
      <w:pPr>
        <w:pStyle w:val="A5"/>
      </w:pPr>
      <w:r w:rsidRPr="00062A3D">
        <w:rPr>
          <w:rFonts w:hint="eastAsia"/>
        </w:rPr>
        <w:t>由浙江大学学生发起的铁路卧轨事件进入第三天。在与浙江省副省长柴松岳等人现场谈判后，</w:t>
      </w:r>
      <w:r w:rsidRPr="00062A3D">
        <w:t>19</w:t>
      </w:r>
      <w:r w:rsidRPr="00062A3D">
        <w:t>时</w:t>
      </w:r>
      <w:r w:rsidRPr="00062A3D">
        <w:t>30</w:t>
      </w:r>
      <w:r w:rsidRPr="00062A3D">
        <w:t>分，卧轨学生撤离南星桥火车站。</w:t>
      </w:r>
      <w:r w:rsidRPr="00062A3D">
        <w:t>20</w:t>
      </w:r>
      <w:r w:rsidRPr="00062A3D">
        <w:t>时</w:t>
      </w:r>
      <w:r w:rsidRPr="00062A3D">
        <w:t>12</w:t>
      </w:r>
      <w:r w:rsidRPr="00062A3D">
        <w:t>分恢复通车。</w:t>
      </w:r>
    </w:p>
    <w:p w14:paraId="463EFEA2" w14:textId="77777777" w:rsidR="00062A3D" w:rsidRPr="00062A3D" w:rsidRDefault="00062A3D" w:rsidP="00062A3D">
      <w:pPr>
        <w:pStyle w:val="A5"/>
      </w:pPr>
      <w:r w:rsidRPr="00062A3D">
        <w:rPr>
          <w:rFonts w:hint="eastAsia"/>
        </w:rPr>
        <w:t>老师率学生</w:t>
      </w:r>
      <w:r w:rsidRPr="00062A3D">
        <w:t>1500</w:t>
      </w:r>
      <w:r w:rsidRPr="00062A3D">
        <w:t>余人在武汉工业学院、武汉工业大学、武汉大学、武汉水利电力学院之间游行。</w:t>
      </w:r>
    </w:p>
    <w:p w14:paraId="79BB7513" w14:textId="77777777" w:rsidR="00062A3D" w:rsidRPr="00062A3D" w:rsidRDefault="00062A3D" w:rsidP="00062A3D">
      <w:pPr>
        <w:pStyle w:val="A5"/>
      </w:pPr>
      <w:r w:rsidRPr="00062A3D">
        <w:rPr>
          <w:rFonts w:hint="eastAsia"/>
        </w:rPr>
        <w:lastRenderedPageBreak/>
        <w:t>安徽省合肥市一些高校学生在市区多处设立广播站，传播</w:t>
      </w:r>
      <w:proofErr w:type="gramStart"/>
      <w:r w:rsidRPr="00062A3D">
        <w:rPr>
          <w:rFonts w:hint="eastAsia"/>
        </w:rPr>
        <w:t>“</w:t>
      </w:r>
      <w:proofErr w:type="gramEnd"/>
      <w:r w:rsidRPr="00062A3D">
        <w:rPr>
          <w:rFonts w:hint="eastAsia"/>
        </w:rPr>
        <w:t>美国之音“有关北京屠杀的消息。中医学院百余名学生到合肥钢铁公司铁厂等处卧轨，使铁厂高炉的生产和安全受到威胁。</w:t>
      </w:r>
    </w:p>
    <w:p w14:paraId="27874D25" w14:textId="77777777" w:rsidR="00062A3D" w:rsidRPr="00062A3D" w:rsidRDefault="00062A3D" w:rsidP="00062A3D">
      <w:pPr>
        <w:pStyle w:val="A5"/>
      </w:pPr>
      <w:r w:rsidRPr="00062A3D">
        <w:rPr>
          <w:rFonts w:hint="eastAsia"/>
        </w:rPr>
        <w:t>江苏省南京市。河海大学等校</w:t>
      </w:r>
      <w:r w:rsidRPr="00062A3D">
        <w:t>400</w:t>
      </w:r>
      <w:r w:rsidRPr="00062A3D">
        <w:t>余名学生又上长江大桥公路桥，堵塞南北交通。南京大学等校</w:t>
      </w:r>
      <w:r w:rsidRPr="00062A3D">
        <w:t>1</w:t>
      </w:r>
      <w:r w:rsidRPr="00062A3D">
        <w:t>千余名学生到中央</w:t>
      </w:r>
      <w:proofErr w:type="gramStart"/>
      <w:r w:rsidRPr="00062A3D">
        <w:t>门铁路</w:t>
      </w:r>
      <w:proofErr w:type="gramEnd"/>
      <w:r w:rsidRPr="00062A3D">
        <w:t>旱桥设置路障，堵塞南北铁路交</w:t>
      </w:r>
      <w:r w:rsidRPr="00062A3D">
        <w:rPr>
          <w:rFonts w:hint="eastAsia"/>
        </w:rPr>
        <w:t>通，</w:t>
      </w:r>
      <w:r w:rsidRPr="00062A3D">
        <w:t>91</w:t>
      </w:r>
      <w:r w:rsidRPr="00062A3D">
        <w:t>、</w:t>
      </w:r>
      <w:r w:rsidRPr="00062A3D">
        <w:t>303</w:t>
      </w:r>
      <w:r w:rsidRPr="00062A3D">
        <w:t>、</w:t>
      </w:r>
      <w:r w:rsidRPr="00062A3D">
        <w:t>375</w:t>
      </w:r>
      <w:r w:rsidRPr="00062A3D">
        <w:t>等次列车停运。</w:t>
      </w:r>
    </w:p>
    <w:p w14:paraId="0CA74602" w14:textId="77777777" w:rsidR="00062A3D" w:rsidRPr="00062A3D" w:rsidRDefault="00062A3D" w:rsidP="00062A3D">
      <w:pPr>
        <w:pStyle w:val="A5"/>
      </w:pPr>
      <w:r w:rsidRPr="00062A3D">
        <w:rPr>
          <w:rFonts w:hint="eastAsia"/>
        </w:rPr>
        <w:t>湖南省长沙市内交通仍然堵塞，铁路疏通几小时后又被堵塞。</w:t>
      </w:r>
    </w:p>
    <w:p w14:paraId="08356BBC" w14:textId="77777777" w:rsidR="00062A3D" w:rsidRPr="00062A3D" w:rsidRDefault="00062A3D" w:rsidP="00062A3D">
      <w:pPr>
        <w:pStyle w:val="A5"/>
      </w:pPr>
      <w:r w:rsidRPr="00062A3D">
        <w:rPr>
          <w:rFonts w:hint="eastAsia"/>
        </w:rPr>
        <w:t>黑龙江省哈尔滨市内路障已大部被清除，仍有少数学生上街演讲。上午，哈尔滨轴承厂</w:t>
      </w:r>
      <w:r w:rsidRPr="00062A3D">
        <w:t>4</w:t>
      </w:r>
      <w:proofErr w:type="gramStart"/>
      <w:r w:rsidRPr="00062A3D">
        <w:t>百</w:t>
      </w:r>
      <w:proofErr w:type="gramEnd"/>
      <w:r w:rsidRPr="00062A3D">
        <w:t>多名工人上街游行。下午，哈尔滨汽轮机厂等企业</w:t>
      </w:r>
      <w:r w:rsidRPr="00062A3D">
        <w:t>6</w:t>
      </w:r>
      <w:proofErr w:type="gramStart"/>
      <w:r w:rsidRPr="00062A3D">
        <w:t>百</w:t>
      </w:r>
      <w:proofErr w:type="gramEnd"/>
      <w:r w:rsidRPr="00062A3D">
        <w:t>多名工人上街游行。</w:t>
      </w:r>
      <w:r w:rsidRPr="00062A3D">
        <w:t>7</w:t>
      </w:r>
      <w:r w:rsidRPr="00062A3D">
        <w:t>、</w:t>
      </w:r>
      <w:r w:rsidRPr="00062A3D">
        <w:t>8</w:t>
      </w:r>
      <w:proofErr w:type="gramStart"/>
      <w:r w:rsidRPr="00062A3D">
        <w:t>百</w:t>
      </w:r>
      <w:proofErr w:type="gramEnd"/>
      <w:r w:rsidRPr="00062A3D">
        <w:t>名学生深入工厂鼓动工人游行、罢工。约</w:t>
      </w:r>
      <w:r w:rsidRPr="00062A3D">
        <w:t>5</w:t>
      </w:r>
      <w:r w:rsidRPr="00062A3D">
        <w:t>万多名工人无法正常上班。</w:t>
      </w:r>
    </w:p>
    <w:p w14:paraId="0472B6D6" w14:textId="77777777" w:rsidR="00062A3D" w:rsidRPr="00062A3D" w:rsidRDefault="00062A3D" w:rsidP="00062A3D">
      <w:pPr>
        <w:pStyle w:val="A5"/>
      </w:pPr>
      <w:r w:rsidRPr="00062A3D">
        <w:rPr>
          <w:rFonts w:hint="eastAsia"/>
        </w:rPr>
        <w:t>山西省太原市一些高校仍有大小字报出现。一张署名“太原市全体学生”的《紧急呼吁》称：“站起来，反对血腥镇压，与邓小平、李鹏反党集团进行斗争”，“全国动兵力，杀进北京城，消灭</w:t>
      </w:r>
      <w:r w:rsidRPr="00062A3D">
        <w:t>27,</w:t>
      </w:r>
      <w:r w:rsidRPr="00062A3D">
        <w:t>绞死李、</w:t>
      </w:r>
      <w:proofErr w:type="gramStart"/>
      <w:r w:rsidRPr="00062A3D">
        <w:t>邓</w:t>
      </w:r>
      <w:proofErr w:type="gramEnd"/>
      <w:r w:rsidRPr="00062A3D">
        <w:t>、杨。快！快！快！</w:t>
      </w:r>
      <w:r w:rsidRPr="00062A3D">
        <w:t>”</w:t>
      </w:r>
    </w:p>
    <w:p w14:paraId="3FDCD14F" w14:textId="77777777" w:rsidR="00062A3D" w:rsidRPr="00062A3D" w:rsidRDefault="00062A3D" w:rsidP="00062A3D">
      <w:pPr>
        <w:pStyle w:val="A5"/>
      </w:pPr>
      <w:r w:rsidRPr="00062A3D">
        <w:rPr>
          <w:rFonts w:hint="eastAsia"/>
        </w:rPr>
        <w:t>六月七号后，全国局势开始逐步稳定。</w:t>
      </w:r>
      <w:r w:rsidRPr="00062A3D">
        <w:t xml:space="preserve"> </w:t>
      </w:r>
    </w:p>
    <w:p w14:paraId="1556ABED" w14:textId="77777777" w:rsidR="00062A3D" w:rsidRPr="00062A3D" w:rsidRDefault="00062A3D" w:rsidP="00062A3D">
      <w:pPr>
        <w:pStyle w:val="A5"/>
        <w:rPr>
          <w:rFonts w:hint="eastAsia"/>
        </w:rPr>
      </w:pPr>
      <w:r w:rsidRPr="00062A3D">
        <w:rPr>
          <w:rFonts w:hint="eastAsia"/>
        </w:rPr>
        <w:t>二零二三年二月十八日</w:t>
      </w:r>
    </w:p>
    <w:p w14:paraId="390E6FFA" w14:textId="77777777" w:rsidR="00062A3D" w:rsidRPr="00062A3D" w:rsidRDefault="00062A3D" w:rsidP="00062A3D">
      <w:pPr>
        <w:pStyle w:val="A5"/>
        <w:ind w:firstLine="570"/>
        <w:rPr>
          <w:b/>
        </w:rPr>
      </w:pPr>
      <w:r w:rsidRPr="00062A3D">
        <w:rPr>
          <w:b/>
        </w:rPr>
        <w:br w:type="page"/>
      </w:r>
    </w:p>
    <w:p w14:paraId="79EA8B3B" w14:textId="77777777" w:rsidR="00062A3D" w:rsidRPr="00062A3D" w:rsidRDefault="00062A3D" w:rsidP="00DA3B89">
      <w:pPr>
        <w:pStyle w:val="A512"/>
      </w:pPr>
      <w:bookmarkStart w:id="20" w:name="_Toc145705999"/>
      <w:bookmarkStart w:id="21" w:name="_Toc183216255"/>
      <w:r w:rsidRPr="00062A3D">
        <w:rPr>
          <w:rFonts w:hint="eastAsia"/>
        </w:rPr>
        <w:lastRenderedPageBreak/>
        <w:t>图片附录</w:t>
      </w:r>
      <w:bookmarkEnd w:id="20"/>
      <w:bookmarkEnd w:id="21"/>
    </w:p>
    <w:p w14:paraId="35EC463A" w14:textId="77777777" w:rsidR="00062A3D" w:rsidRPr="00062A3D" w:rsidRDefault="00062A3D" w:rsidP="00235EB9">
      <w:pPr>
        <w:pStyle w:val="A520"/>
      </w:pPr>
      <w:bookmarkStart w:id="22" w:name="_Toc145706000"/>
      <w:bookmarkStart w:id="23" w:name="_Toc183216256"/>
      <w:r w:rsidRPr="00062A3D">
        <w:rPr>
          <w:rFonts w:hint="eastAsia"/>
        </w:rPr>
        <w:t>图片附录：天安门清场时期的血腥一幕</w:t>
      </w:r>
      <w:bookmarkEnd w:id="22"/>
      <w:bookmarkEnd w:id="23"/>
    </w:p>
    <w:p w14:paraId="444EF936" w14:textId="77777777" w:rsidR="00062A3D" w:rsidRPr="00062A3D" w:rsidRDefault="00062A3D" w:rsidP="00915A73">
      <w:pPr>
        <w:rPr>
          <w:rFonts w:hint="eastAsia"/>
        </w:rPr>
      </w:pPr>
      <w:r w:rsidRPr="00062A3D">
        <w:drawing>
          <wp:inline distT="0" distB="0" distL="0" distR="0" wp14:anchorId="25A8DDA8" wp14:editId="5A4C2D8D">
            <wp:extent cx="4029195" cy="2734322"/>
            <wp:effectExtent l="0" t="0" r="9525" b="8890"/>
            <wp:docPr id="10242494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530" cy="2753551"/>
                    </a:xfrm>
                    <a:prstGeom prst="rect">
                      <a:avLst/>
                    </a:prstGeom>
                    <a:noFill/>
                  </pic:spPr>
                </pic:pic>
              </a:graphicData>
            </a:graphic>
          </wp:inline>
        </w:drawing>
      </w:r>
    </w:p>
    <w:p w14:paraId="24BB53CD" w14:textId="77777777" w:rsidR="00062A3D" w:rsidRPr="00062A3D" w:rsidRDefault="00062A3D" w:rsidP="00915A73">
      <w:pPr>
        <w:rPr>
          <w:rFonts w:hint="eastAsia"/>
        </w:rPr>
      </w:pPr>
      <w:r w:rsidRPr="00062A3D">
        <w:lastRenderedPageBreak/>
        <w:drawing>
          <wp:inline distT="0" distB="0" distL="0" distR="0" wp14:anchorId="377C6AEA" wp14:editId="3B1E740A">
            <wp:extent cx="4074395" cy="5410551"/>
            <wp:effectExtent l="0" t="0" r="2540" b="0"/>
            <wp:docPr id="650353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026" cy="5444587"/>
                    </a:xfrm>
                    <a:prstGeom prst="rect">
                      <a:avLst/>
                    </a:prstGeom>
                    <a:noFill/>
                  </pic:spPr>
                </pic:pic>
              </a:graphicData>
            </a:graphic>
          </wp:inline>
        </w:drawing>
      </w:r>
    </w:p>
    <w:p w14:paraId="418AA861" w14:textId="77777777" w:rsidR="00062A3D" w:rsidRPr="00062A3D" w:rsidRDefault="00062A3D" w:rsidP="00235EB9">
      <w:pPr>
        <w:pStyle w:val="A522"/>
      </w:pPr>
      <w:bookmarkStart w:id="24" w:name="_Toc145706001"/>
      <w:bookmarkStart w:id="25" w:name="_Toc183216257"/>
      <w:r w:rsidRPr="00062A3D">
        <w:rPr>
          <w:rFonts w:hint="eastAsia"/>
        </w:rPr>
        <w:lastRenderedPageBreak/>
        <w:t>图片附录：六四运动时期的工人高举毛泽东画像</w:t>
      </w:r>
      <w:bookmarkEnd w:id="24"/>
      <w:bookmarkEnd w:id="25"/>
    </w:p>
    <w:p w14:paraId="7F6A60F5" w14:textId="77777777" w:rsidR="00062A3D" w:rsidRPr="00062A3D" w:rsidRDefault="00062A3D" w:rsidP="00915A73">
      <w:pPr>
        <w:rPr>
          <w:rFonts w:hint="eastAsia"/>
        </w:rPr>
      </w:pPr>
      <w:r w:rsidRPr="00062A3D">
        <w:drawing>
          <wp:inline distT="0" distB="0" distL="0" distR="0" wp14:anchorId="1A568617" wp14:editId="0462EDC3">
            <wp:extent cx="4035859" cy="2671609"/>
            <wp:effectExtent l="0" t="0" r="3175" b="0"/>
            <wp:docPr id="579238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38825" name=""/>
                    <pic:cNvPicPr/>
                  </pic:nvPicPr>
                  <pic:blipFill>
                    <a:blip r:embed="rId18"/>
                    <a:stretch>
                      <a:fillRect/>
                    </a:stretch>
                  </pic:blipFill>
                  <pic:spPr>
                    <a:xfrm>
                      <a:off x="0" y="0"/>
                      <a:ext cx="4066012" cy="2691569"/>
                    </a:xfrm>
                    <a:prstGeom prst="rect">
                      <a:avLst/>
                    </a:prstGeom>
                  </pic:spPr>
                </pic:pic>
              </a:graphicData>
            </a:graphic>
          </wp:inline>
        </w:drawing>
      </w:r>
    </w:p>
    <w:p w14:paraId="2F16A166" w14:textId="77777777" w:rsidR="00062A3D" w:rsidRPr="00062A3D" w:rsidRDefault="00062A3D" w:rsidP="00915A73">
      <w:pPr>
        <w:rPr>
          <w:rFonts w:hint="eastAsia"/>
        </w:rPr>
      </w:pPr>
      <w:r w:rsidRPr="00062A3D">
        <w:drawing>
          <wp:inline distT="0" distB="0" distL="0" distR="0" wp14:anchorId="6247F74D" wp14:editId="7DE73E47">
            <wp:extent cx="4035425" cy="2701029"/>
            <wp:effectExtent l="0" t="0" r="3175" b="4445"/>
            <wp:docPr id="1977137923" name="图片 1" descr="一群人在围观&#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923" name="图片 1" descr="一群人在围观&#10;&#10;描述已自动生成"/>
                    <pic:cNvPicPr/>
                  </pic:nvPicPr>
                  <pic:blipFill>
                    <a:blip r:embed="rId19"/>
                    <a:stretch>
                      <a:fillRect/>
                    </a:stretch>
                  </pic:blipFill>
                  <pic:spPr>
                    <a:xfrm>
                      <a:off x="0" y="0"/>
                      <a:ext cx="4074036" cy="2726873"/>
                    </a:xfrm>
                    <a:prstGeom prst="rect">
                      <a:avLst/>
                    </a:prstGeom>
                  </pic:spPr>
                </pic:pic>
              </a:graphicData>
            </a:graphic>
          </wp:inline>
        </w:drawing>
      </w:r>
    </w:p>
    <w:p w14:paraId="123A8C6A" w14:textId="77777777" w:rsidR="00062A3D" w:rsidRPr="00062A3D" w:rsidRDefault="00062A3D" w:rsidP="00915A73">
      <w:pPr>
        <w:rPr>
          <w:rFonts w:hint="eastAsia"/>
        </w:rPr>
      </w:pPr>
      <w:r w:rsidRPr="00062A3D">
        <w:lastRenderedPageBreak/>
        <w:drawing>
          <wp:inline distT="0" distB="0" distL="0" distR="0" wp14:anchorId="2B4D2CEB" wp14:editId="4AC1086A">
            <wp:extent cx="4017146" cy="2640973"/>
            <wp:effectExtent l="0" t="0" r="2540" b="6985"/>
            <wp:docPr id="11473738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764" cy="2653213"/>
                    </a:xfrm>
                    <a:prstGeom prst="rect">
                      <a:avLst/>
                    </a:prstGeom>
                    <a:noFill/>
                  </pic:spPr>
                </pic:pic>
              </a:graphicData>
            </a:graphic>
          </wp:inline>
        </w:drawing>
      </w:r>
    </w:p>
    <w:p w14:paraId="6B29877C" w14:textId="77777777" w:rsidR="00062A3D" w:rsidRPr="00062A3D" w:rsidRDefault="00062A3D" w:rsidP="00915A73">
      <w:pPr>
        <w:rPr>
          <w:rFonts w:hint="eastAsia"/>
        </w:rPr>
      </w:pPr>
      <w:r w:rsidRPr="00062A3D">
        <w:drawing>
          <wp:inline distT="0" distB="0" distL="0" distR="0" wp14:anchorId="6A6CAA90" wp14:editId="65D85145">
            <wp:extent cx="4060190" cy="2676525"/>
            <wp:effectExtent l="0" t="0" r="0" b="9525"/>
            <wp:docPr id="21026809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0190" cy="2676525"/>
                    </a:xfrm>
                    <a:prstGeom prst="rect">
                      <a:avLst/>
                    </a:prstGeom>
                    <a:noFill/>
                  </pic:spPr>
                </pic:pic>
              </a:graphicData>
            </a:graphic>
          </wp:inline>
        </w:drawing>
      </w:r>
    </w:p>
    <w:p w14:paraId="333F9D1A" w14:textId="77777777" w:rsidR="00062A3D" w:rsidRPr="00062A3D" w:rsidRDefault="00062A3D" w:rsidP="00062A3D">
      <w:pPr>
        <w:pStyle w:val="A5"/>
        <w:rPr>
          <w:rFonts w:hint="eastAsia"/>
        </w:rPr>
      </w:pPr>
    </w:p>
    <w:p w14:paraId="2F27EC1E" w14:textId="60E5040A" w:rsidR="00E439CB" w:rsidRPr="00CC3D75" w:rsidRDefault="00062A3D" w:rsidP="00CC3D75">
      <w:pPr>
        <w:pStyle w:val="a8"/>
        <w:rPr>
          <w:rFonts w:hint="eastAsia"/>
          <w:color w:val="FF0000"/>
        </w:rPr>
      </w:pPr>
      <w:r w:rsidRPr="00CC3D75">
        <w:rPr>
          <w:rFonts w:hint="eastAsia"/>
          <w:color w:val="FF0000"/>
        </w:rPr>
        <w:lastRenderedPageBreak/>
        <w:t>结束语：</w:t>
      </w:r>
      <w:r w:rsidR="00CC3D75">
        <w:rPr>
          <w:color w:val="FF0000"/>
        </w:rPr>
        <w:br/>
      </w:r>
      <w:r w:rsidRPr="00CC3D75">
        <w:rPr>
          <w:rFonts w:hint="eastAsia"/>
          <w:color w:val="FF0000"/>
        </w:rPr>
        <w:t>全世界被压迫的人民团结起来！</w:t>
      </w:r>
      <w:r w:rsidR="00CC3D75">
        <w:rPr>
          <w:color w:val="FF0000"/>
        </w:rPr>
        <w:br/>
      </w:r>
      <w:r w:rsidRPr="00CC3D75">
        <w:rPr>
          <w:rFonts w:hint="eastAsia"/>
          <w:color w:val="FF0000"/>
        </w:rPr>
        <w:t>无产阶级必将胜利！</w:t>
      </w:r>
    </w:p>
    <w:sectPr w:rsidR="00E439CB" w:rsidRPr="00CC3D75" w:rsidSect="00CD53C9">
      <w:headerReference w:type="even" r:id="rId22"/>
      <w:headerReference w:type="default" r:id="rId23"/>
      <w:footerReference w:type="even" r:id="rId24"/>
      <w:footerReference w:type="default" r:id="rId25"/>
      <w:footnotePr>
        <w:numFmt w:val="decimalEnclosedCircleChinese"/>
        <w:numRestart w:val="eachPage"/>
      </w:footnotePr>
      <w:type w:val="oddPage"/>
      <w:pgSz w:w="8392" w:h="11907"/>
      <w:pgMar w:top="720" w:right="1004" w:bottom="720" w:left="1004" w:header="437" w:footer="283"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EB9AC4" w14:textId="77777777" w:rsidR="004F1A64" w:rsidRDefault="004F1A64" w:rsidP="00C32BDA">
      <w:pPr>
        <w:rPr>
          <w:rFonts w:hint="eastAsia"/>
        </w:rPr>
      </w:pPr>
      <w:r>
        <w:separator/>
      </w:r>
    </w:p>
  </w:endnote>
  <w:endnote w:type="continuationSeparator" w:id="0">
    <w:p w14:paraId="441952BB" w14:textId="77777777" w:rsidR="004F1A64" w:rsidRDefault="004F1A64" w:rsidP="00C32BD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方正姚体">
    <w:panose1 w:val="02010601030101010101"/>
    <w:charset w:val="86"/>
    <w:family w:val="auto"/>
    <w:pitch w:val="variable"/>
    <w:sig w:usb0="00000003"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华文宋体">
    <w:panose1 w:val="02010600040101010101"/>
    <w:charset w:val="86"/>
    <w:family w:val="auto"/>
    <w:pitch w:val="variable"/>
    <w:sig w:usb0="00000287" w:usb1="080F0000" w:usb2="00000010" w:usb3="00000000" w:csb0="0004009F" w:csb1="00000000"/>
  </w:font>
  <w:font w:name="+mn-c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460447"/>
      <w:docPartObj>
        <w:docPartGallery w:val="Page Numbers (Bottom of Page)"/>
        <w:docPartUnique/>
      </w:docPartObj>
    </w:sdtPr>
    <w:sdtEndPr>
      <w:rPr>
        <w:rFonts w:ascii="Times New Roman" w:hAnsi="Times New Roman" w:cs="Times New Roman"/>
        <w:b/>
        <w:bCs/>
        <w:sz w:val="20"/>
        <w:szCs w:val="20"/>
      </w:rPr>
    </w:sdtEndPr>
    <w:sdtContent>
      <w:p w14:paraId="6BB1B407" w14:textId="77777777" w:rsidR="00F743E7" w:rsidRPr="00ED0431" w:rsidRDefault="00F743E7" w:rsidP="00F743E7">
        <w:pPr>
          <w:pStyle w:val="a6"/>
          <w:rPr>
            <w:rFonts w:ascii="Times New Roman" w:hAnsi="Times New Roman" w:cs="Times New Roman"/>
            <w:b/>
            <w:bCs/>
            <w:sz w:val="20"/>
            <w:szCs w:val="20"/>
          </w:rPr>
        </w:pPr>
        <w:r w:rsidRPr="00ED0431">
          <w:rPr>
            <w:rFonts w:ascii="Times New Roman" w:hAnsi="Times New Roman" w:cs="Times New Roman"/>
            <w:b/>
            <w:bCs/>
          </w:rPr>
          <w:fldChar w:fldCharType="begin"/>
        </w:r>
        <w:r w:rsidRPr="00ED0431">
          <w:rPr>
            <w:rFonts w:ascii="Times New Roman" w:hAnsi="Times New Roman" w:cs="Times New Roman"/>
            <w:b/>
            <w:bCs/>
          </w:rPr>
          <w:instrText>PAGE   \* MERGEFORMAT</w:instrText>
        </w:r>
        <w:r w:rsidRPr="00ED0431">
          <w:rPr>
            <w:rFonts w:ascii="Times New Roman" w:hAnsi="Times New Roman" w:cs="Times New Roman"/>
            <w:b/>
            <w:bCs/>
          </w:rPr>
          <w:fldChar w:fldCharType="separate"/>
        </w:r>
        <w:r w:rsidRPr="00ED0431">
          <w:rPr>
            <w:rFonts w:ascii="Times New Roman" w:hAnsi="Times New Roman" w:cs="Times New Roman"/>
            <w:b/>
            <w:bCs/>
            <w:lang w:val="zh-CN"/>
          </w:rPr>
          <w:t>2</w:t>
        </w:r>
        <w:r w:rsidRPr="00ED0431">
          <w:rPr>
            <w:rFonts w:ascii="Times New Roman" w:hAnsi="Times New Roman" w:cs="Times New Roman"/>
            <w:b/>
            <w:bCs/>
          </w:rPr>
          <w:fldChar w:fldCharType="end"/>
        </w:r>
      </w:p>
    </w:sdtContent>
  </w:sdt>
  <w:p w14:paraId="1B546788" w14:textId="77777777" w:rsidR="00F743E7" w:rsidRDefault="00F743E7">
    <w:pPr>
      <w:pStyle w:val="a6"/>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6722202"/>
      <w:docPartObj>
        <w:docPartGallery w:val="Page Numbers (Bottom of Page)"/>
        <w:docPartUnique/>
      </w:docPartObj>
    </w:sdtPr>
    <w:sdtContent>
      <w:p w14:paraId="000A354B" w14:textId="77777777" w:rsidR="00F743E7" w:rsidRDefault="00F743E7">
        <w:pPr>
          <w:pStyle w:val="a6"/>
          <w:jc w:val="right"/>
          <w:rPr>
            <w:rFonts w:hint="eastAsia"/>
          </w:rPr>
        </w:pPr>
        <w:r>
          <w:fldChar w:fldCharType="begin"/>
        </w:r>
        <w:r>
          <w:instrText>PAGE   \* MERGEFORMAT</w:instrText>
        </w:r>
        <w:r>
          <w:fldChar w:fldCharType="separate"/>
        </w:r>
        <w:r>
          <w:rPr>
            <w:lang w:val="zh-CN"/>
          </w:rPr>
          <w:t>2</w:t>
        </w:r>
        <w:r>
          <w:fldChar w:fldCharType="end"/>
        </w:r>
      </w:p>
    </w:sdtContent>
  </w:sdt>
  <w:p w14:paraId="22AB1E64" w14:textId="77777777" w:rsidR="00F743E7" w:rsidRDefault="00F743E7">
    <w:pPr>
      <w:pStyle w:val="a6"/>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1567856"/>
      <w:docPartObj>
        <w:docPartGallery w:val="Page Numbers (Bottom of Page)"/>
        <w:docPartUnique/>
      </w:docPartObj>
    </w:sdtPr>
    <w:sdtEndPr>
      <w:rPr>
        <w:rFonts w:ascii="Times New Roman" w:hAnsi="Times New Roman" w:cs="Times New Roman"/>
        <w:b/>
        <w:bCs/>
        <w:sz w:val="21"/>
        <w:szCs w:val="21"/>
      </w:rPr>
    </w:sdtEndPr>
    <w:sdtContent>
      <w:p w14:paraId="137DA8C6" w14:textId="77777777" w:rsidR="00D802A4" w:rsidRPr="00D802A4" w:rsidRDefault="00D802A4">
        <w:pPr>
          <w:pStyle w:val="a6"/>
          <w:jc w:val="right"/>
          <w:rPr>
            <w:rFonts w:ascii="Times New Roman" w:hAnsi="Times New Roman" w:cs="Times New Roman"/>
            <w:b/>
            <w:bCs/>
            <w:sz w:val="21"/>
            <w:szCs w:val="21"/>
          </w:rPr>
        </w:pPr>
        <w:r w:rsidRPr="00D802A4">
          <w:rPr>
            <w:rFonts w:ascii="Times New Roman" w:hAnsi="Times New Roman" w:cs="Times New Roman"/>
            <w:b/>
            <w:bCs/>
            <w:sz w:val="21"/>
            <w:szCs w:val="21"/>
          </w:rPr>
          <w:fldChar w:fldCharType="begin"/>
        </w:r>
        <w:r w:rsidRPr="00D802A4">
          <w:rPr>
            <w:rFonts w:ascii="Times New Roman" w:hAnsi="Times New Roman" w:cs="Times New Roman"/>
            <w:b/>
            <w:bCs/>
            <w:sz w:val="21"/>
            <w:szCs w:val="21"/>
          </w:rPr>
          <w:instrText>PAGE   \* MERGEFORMAT</w:instrText>
        </w:r>
        <w:r w:rsidRPr="00D802A4">
          <w:rPr>
            <w:rFonts w:ascii="Times New Roman" w:hAnsi="Times New Roman" w:cs="Times New Roman"/>
            <w:b/>
            <w:bCs/>
            <w:sz w:val="21"/>
            <w:szCs w:val="21"/>
          </w:rPr>
          <w:fldChar w:fldCharType="separate"/>
        </w:r>
        <w:r w:rsidRPr="00D802A4">
          <w:rPr>
            <w:rFonts w:ascii="Times New Roman" w:hAnsi="Times New Roman" w:cs="Times New Roman"/>
            <w:b/>
            <w:bCs/>
            <w:sz w:val="21"/>
            <w:szCs w:val="21"/>
            <w:lang w:val="zh-CN"/>
          </w:rPr>
          <w:t>2</w:t>
        </w:r>
        <w:r w:rsidRPr="00D802A4">
          <w:rPr>
            <w:rFonts w:ascii="Times New Roman" w:hAnsi="Times New Roman" w:cs="Times New Roman"/>
            <w:b/>
            <w:bCs/>
            <w:sz w:val="21"/>
            <w:szCs w:val="21"/>
          </w:rPr>
          <w:fldChar w:fldCharType="end"/>
        </w:r>
      </w:p>
    </w:sdtContent>
  </w:sdt>
  <w:p w14:paraId="56C06322" w14:textId="77777777" w:rsidR="00DD2E89" w:rsidRPr="008D6BC6" w:rsidRDefault="00DD2E89" w:rsidP="008D6BC6">
    <w:pPr>
      <w:pStyle w:val="a6"/>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1993581"/>
      <w:docPartObj>
        <w:docPartGallery w:val="Page Numbers (Bottom of Page)"/>
        <w:docPartUnique/>
      </w:docPartObj>
    </w:sdtPr>
    <w:sdtEndPr>
      <w:rPr>
        <w:rFonts w:ascii="Times New Roman" w:hAnsi="Times New Roman" w:cs="Times New Roman"/>
        <w:b/>
        <w:bCs/>
        <w:sz w:val="21"/>
        <w:szCs w:val="21"/>
      </w:rPr>
    </w:sdtEndPr>
    <w:sdtContent>
      <w:p w14:paraId="0BF47194" w14:textId="77777777" w:rsidR="00062A3D" w:rsidRPr="00D802A4" w:rsidRDefault="00062A3D" w:rsidP="00D802A4">
        <w:pPr>
          <w:pStyle w:val="a6"/>
          <w:rPr>
            <w:rFonts w:ascii="Times New Roman" w:hAnsi="Times New Roman" w:cs="Times New Roman"/>
            <w:b/>
            <w:bCs/>
            <w:sz w:val="21"/>
            <w:szCs w:val="21"/>
          </w:rPr>
        </w:pPr>
        <w:r w:rsidRPr="00D802A4">
          <w:rPr>
            <w:rFonts w:ascii="Times New Roman" w:hAnsi="Times New Roman" w:cs="Times New Roman"/>
            <w:b/>
            <w:bCs/>
            <w:sz w:val="21"/>
            <w:szCs w:val="21"/>
          </w:rPr>
          <w:fldChar w:fldCharType="begin"/>
        </w:r>
        <w:r w:rsidRPr="00D802A4">
          <w:rPr>
            <w:rFonts w:ascii="Times New Roman" w:hAnsi="Times New Roman" w:cs="Times New Roman"/>
            <w:b/>
            <w:bCs/>
            <w:sz w:val="21"/>
            <w:szCs w:val="21"/>
          </w:rPr>
          <w:instrText>PAGE   \* MERGEFORMAT</w:instrText>
        </w:r>
        <w:r w:rsidRPr="00D802A4">
          <w:rPr>
            <w:rFonts w:ascii="Times New Roman" w:hAnsi="Times New Roman" w:cs="Times New Roman"/>
            <w:b/>
            <w:bCs/>
            <w:sz w:val="21"/>
            <w:szCs w:val="21"/>
          </w:rPr>
          <w:fldChar w:fldCharType="separate"/>
        </w:r>
        <w:r>
          <w:rPr>
            <w:rFonts w:ascii="Times New Roman" w:hAnsi="Times New Roman" w:cs="Times New Roman"/>
            <w:b/>
            <w:bCs/>
            <w:sz w:val="21"/>
            <w:szCs w:val="21"/>
          </w:rPr>
          <w:t>1</w:t>
        </w:r>
        <w:r w:rsidRPr="00D802A4">
          <w:rPr>
            <w:rFonts w:ascii="Times New Roman" w:hAnsi="Times New Roman" w:cs="Times New Roman"/>
            <w:b/>
            <w:bCs/>
            <w:sz w:val="21"/>
            <w:szCs w:val="21"/>
          </w:rPr>
          <w:fldChar w:fldCharType="end"/>
        </w:r>
      </w:p>
    </w:sdtContent>
  </w:sdt>
  <w:p w14:paraId="3BB5E40D" w14:textId="77777777" w:rsidR="00062A3D" w:rsidRDefault="00062A3D">
    <w:pPr>
      <w:pStyle w:val="a6"/>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2751690"/>
      <w:docPartObj>
        <w:docPartGallery w:val="Page Numbers (Bottom of Page)"/>
        <w:docPartUnique/>
      </w:docPartObj>
    </w:sdtPr>
    <w:sdtContent>
      <w:p w14:paraId="696A206C" w14:textId="77777777" w:rsidR="00062A3D" w:rsidRDefault="00062A3D" w:rsidP="007C5405">
        <w:pPr>
          <w:pStyle w:val="a6"/>
          <w:jc w:val="right"/>
          <w:rPr>
            <w:rFonts w:hint="eastAsia"/>
          </w:rPr>
        </w:pPr>
        <w:r w:rsidRPr="00D802A4">
          <w:rPr>
            <w:rFonts w:ascii="Times New Roman" w:hAnsi="Times New Roman" w:cs="Times New Roman"/>
            <w:b/>
            <w:bCs/>
            <w:sz w:val="21"/>
            <w:szCs w:val="21"/>
          </w:rPr>
          <w:fldChar w:fldCharType="begin"/>
        </w:r>
        <w:r w:rsidRPr="00D802A4">
          <w:rPr>
            <w:rFonts w:ascii="Times New Roman" w:hAnsi="Times New Roman" w:cs="Times New Roman"/>
            <w:b/>
            <w:bCs/>
            <w:sz w:val="21"/>
            <w:szCs w:val="21"/>
          </w:rPr>
          <w:instrText>PAGE   \* MERGEFORMAT</w:instrText>
        </w:r>
        <w:r w:rsidRPr="00D802A4">
          <w:rPr>
            <w:rFonts w:ascii="Times New Roman" w:hAnsi="Times New Roman" w:cs="Times New Roman"/>
            <w:b/>
            <w:bCs/>
            <w:sz w:val="21"/>
            <w:szCs w:val="21"/>
          </w:rPr>
          <w:fldChar w:fldCharType="separate"/>
        </w:r>
        <w:r w:rsidRPr="00D802A4">
          <w:rPr>
            <w:rFonts w:ascii="Times New Roman" w:hAnsi="Times New Roman" w:cs="Times New Roman"/>
            <w:b/>
            <w:bCs/>
            <w:sz w:val="21"/>
            <w:szCs w:val="21"/>
            <w:lang w:val="zh-CN"/>
          </w:rPr>
          <w:t>2</w:t>
        </w:r>
        <w:r w:rsidRPr="00D802A4">
          <w:rPr>
            <w:rFonts w:ascii="Times New Roman" w:hAnsi="Times New Roman" w:cs="Times New Roman"/>
            <w:b/>
            <w:bCs/>
            <w:sz w:val="21"/>
            <w:szCs w:val="21"/>
          </w:rPr>
          <w:fldChar w:fldCharType="end"/>
        </w:r>
      </w:p>
    </w:sdtContent>
  </w:sdt>
  <w:p w14:paraId="276AB73D" w14:textId="77777777" w:rsidR="00062A3D" w:rsidRPr="00DD2E89" w:rsidRDefault="00062A3D" w:rsidP="00DD2E89">
    <w:pPr>
      <w:pStyle w:val="a6"/>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29BB2E" w14:textId="77777777" w:rsidR="004F1A64" w:rsidRDefault="004F1A64" w:rsidP="00C32BDA">
      <w:pPr>
        <w:rPr>
          <w:rFonts w:hint="eastAsia"/>
        </w:rPr>
      </w:pPr>
      <w:r>
        <w:separator/>
      </w:r>
    </w:p>
  </w:footnote>
  <w:footnote w:type="continuationSeparator" w:id="0">
    <w:p w14:paraId="04BF7E22" w14:textId="77777777" w:rsidR="004F1A64" w:rsidRDefault="004F1A64" w:rsidP="00C32BDA">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210AF" w14:textId="2112368C" w:rsidR="004E1950" w:rsidRDefault="00AC73EC" w:rsidP="004E1950">
    <w:pPr>
      <w:pStyle w:val="a3"/>
      <w:rPr>
        <w:rFonts w:hint="eastAsia"/>
      </w:rPr>
    </w:pPr>
    <w:fldSimple w:instr=" STYLEREF  A5开1章  \* MERGEFORMAT ">
      <w:r w:rsidR="00C54B92">
        <w:rPr>
          <w:rFonts w:hint="eastAsia"/>
          <w:noProof/>
        </w:rPr>
        <w:t>卷首语</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481FA" w14:textId="13582286" w:rsidR="00220FF2" w:rsidRPr="00220FF2" w:rsidRDefault="00AC73EC" w:rsidP="00220FF2">
    <w:pPr>
      <w:pStyle w:val="a3"/>
      <w:rPr>
        <w:rFonts w:hint="eastAsia"/>
      </w:rPr>
    </w:pPr>
    <w:fldSimple w:instr=" STYLEREF  A5开1章  \* MERGEFORMAT ">
      <w:r w:rsidR="00C54B92">
        <w:rPr>
          <w:rFonts w:hint="eastAsia"/>
          <w:noProof/>
        </w:rPr>
        <w:t>卷首语</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F90A1" w14:textId="38616C90" w:rsidR="003B65DB" w:rsidRDefault="00AC73EC">
    <w:pPr>
      <w:pStyle w:val="a3"/>
      <w:rPr>
        <w:rFonts w:hint="eastAsia"/>
      </w:rPr>
    </w:pPr>
    <w:fldSimple w:instr=" STYLEREF  A5开1章  \* MERGEFORMAT ">
      <w:r w:rsidR="00C54B92">
        <w:rPr>
          <w:rFonts w:hint="eastAsia"/>
          <w:noProof/>
        </w:rPr>
        <w:t>目  录</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2A0AE" w14:textId="77777777" w:rsidR="00062A3D" w:rsidRDefault="00062A3D">
    <w:pPr>
      <w:pStyle w:val="a3"/>
      <w:rPr>
        <w:rFonts w:hint="eastAsia"/>
      </w:rPr>
    </w:pPr>
    <w:r>
      <w:rPr>
        <w:rFonts w:hint="eastAs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C1DFB" w14:textId="77777777" w:rsidR="00062A3D" w:rsidRDefault="00062A3D">
    <w:pPr>
      <w:pStyle w:val="a3"/>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grammar="clean"/>
  <w:attachedTemplate r:id="rId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A3D"/>
    <w:rsid w:val="000010BA"/>
    <w:rsid w:val="00004BFE"/>
    <w:rsid w:val="00005F08"/>
    <w:rsid w:val="00007DDC"/>
    <w:rsid w:val="000108A3"/>
    <w:rsid w:val="000158B0"/>
    <w:rsid w:val="00017964"/>
    <w:rsid w:val="00031E51"/>
    <w:rsid w:val="00034C47"/>
    <w:rsid w:val="00037261"/>
    <w:rsid w:val="00037966"/>
    <w:rsid w:val="000407FF"/>
    <w:rsid w:val="000426C9"/>
    <w:rsid w:val="0004447E"/>
    <w:rsid w:val="00047270"/>
    <w:rsid w:val="00060C2F"/>
    <w:rsid w:val="00062A3D"/>
    <w:rsid w:val="0006450C"/>
    <w:rsid w:val="00066B4B"/>
    <w:rsid w:val="00072819"/>
    <w:rsid w:val="00075872"/>
    <w:rsid w:val="00077579"/>
    <w:rsid w:val="0008183A"/>
    <w:rsid w:val="00081FE3"/>
    <w:rsid w:val="00084521"/>
    <w:rsid w:val="00085F37"/>
    <w:rsid w:val="000932F2"/>
    <w:rsid w:val="000978FD"/>
    <w:rsid w:val="000A1459"/>
    <w:rsid w:val="000A1B7D"/>
    <w:rsid w:val="000A4D12"/>
    <w:rsid w:val="000A5642"/>
    <w:rsid w:val="000A6780"/>
    <w:rsid w:val="000B08E8"/>
    <w:rsid w:val="000C55A2"/>
    <w:rsid w:val="000C7504"/>
    <w:rsid w:val="000D1A03"/>
    <w:rsid w:val="000E481E"/>
    <w:rsid w:val="000E56A0"/>
    <w:rsid w:val="000E5988"/>
    <w:rsid w:val="000F408D"/>
    <w:rsid w:val="000F425C"/>
    <w:rsid w:val="000F48E6"/>
    <w:rsid w:val="000F7D09"/>
    <w:rsid w:val="00100535"/>
    <w:rsid w:val="0010294B"/>
    <w:rsid w:val="00110ACB"/>
    <w:rsid w:val="0011271F"/>
    <w:rsid w:val="00115041"/>
    <w:rsid w:val="0012577C"/>
    <w:rsid w:val="00133415"/>
    <w:rsid w:val="00133EA5"/>
    <w:rsid w:val="001345CA"/>
    <w:rsid w:val="0015013F"/>
    <w:rsid w:val="001503C1"/>
    <w:rsid w:val="001522FB"/>
    <w:rsid w:val="00155BB3"/>
    <w:rsid w:val="00162E46"/>
    <w:rsid w:val="001660C1"/>
    <w:rsid w:val="00172634"/>
    <w:rsid w:val="00175935"/>
    <w:rsid w:val="00177D1C"/>
    <w:rsid w:val="00183632"/>
    <w:rsid w:val="00184E83"/>
    <w:rsid w:val="001975AD"/>
    <w:rsid w:val="00197EFA"/>
    <w:rsid w:val="001A0814"/>
    <w:rsid w:val="001A0B92"/>
    <w:rsid w:val="001A13A7"/>
    <w:rsid w:val="001B3800"/>
    <w:rsid w:val="001B47E5"/>
    <w:rsid w:val="001C0814"/>
    <w:rsid w:val="001C5A04"/>
    <w:rsid w:val="001C7652"/>
    <w:rsid w:val="001D101D"/>
    <w:rsid w:val="001D4D72"/>
    <w:rsid w:val="001D5589"/>
    <w:rsid w:val="001D6D8F"/>
    <w:rsid w:val="001D7975"/>
    <w:rsid w:val="001E0ED8"/>
    <w:rsid w:val="001E1F30"/>
    <w:rsid w:val="001E4E11"/>
    <w:rsid w:val="001E7985"/>
    <w:rsid w:val="001F199B"/>
    <w:rsid w:val="00201F8B"/>
    <w:rsid w:val="0020350B"/>
    <w:rsid w:val="00206E56"/>
    <w:rsid w:val="00207C34"/>
    <w:rsid w:val="00220FF2"/>
    <w:rsid w:val="00225A46"/>
    <w:rsid w:val="0023236B"/>
    <w:rsid w:val="0023577B"/>
    <w:rsid w:val="00235DF1"/>
    <w:rsid w:val="00235EB9"/>
    <w:rsid w:val="0024329E"/>
    <w:rsid w:val="00245D94"/>
    <w:rsid w:val="00246F7E"/>
    <w:rsid w:val="00247BD9"/>
    <w:rsid w:val="00250919"/>
    <w:rsid w:val="0025636C"/>
    <w:rsid w:val="0025695D"/>
    <w:rsid w:val="00261016"/>
    <w:rsid w:val="00272EE8"/>
    <w:rsid w:val="00275EB9"/>
    <w:rsid w:val="00284BFA"/>
    <w:rsid w:val="002860BD"/>
    <w:rsid w:val="00286B0F"/>
    <w:rsid w:val="002944B4"/>
    <w:rsid w:val="00297BB9"/>
    <w:rsid w:val="00297EDF"/>
    <w:rsid w:val="002A05DB"/>
    <w:rsid w:val="002A728E"/>
    <w:rsid w:val="002B3251"/>
    <w:rsid w:val="002B39D3"/>
    <w:rsid w:val="002B3CA7"/>
    <w:rsid w:val="002B4155"/>
    <w:rsid w:val="002C1160"/>
    <w:rsid w:val="002C1748"/>
    <w:rsid w:val="002C2E8D"/>
    <w:rsid w:val="002D2EAD"/>
    <w:rsid w:val="002D4108"/>
    <w:rsid w:val="002E27E4"/>
    <w:rsid w:val="002F1B15"/>
    <w:rsid w:val="002F5402"/>
    <w:rsid w:val="002F572E"/>
    <w:rsid w:val="002F79D2"/>
    <w:rsid w:val="003013E1"/>
    <w:rsid w:val="00303F9B"/>
    <w:rsid w:val="00307973"/>
    <w:rsid w:val="0031513A"/>
    <w:rsid w:val="003270FD"/>
    <w:rsid w:val="00327985"/>
    <w:rsid w:val="00327C77"/>
    <w:rsid w:val="00337B7F"/>
    <w:rsid w:val="003424E5"/>
    <w:rsid w:val="00343B52"/>
    <w:rsid w:val="00350CA5"/>
    <w:rsid w:val="00353AF0"/>
    <w:rsid w:val="003642AF"/>
    <w:rsid w:val="00364983"/>
    <w:rsid w:val="00367CDE"/>
    <w:rsid w:val="003827B0"/>
    <w:rsid w:val="00384BFC"/>
    <w:rsid w:val="00385CB1"/>
    <w:rsid w:val="003878CF"/>
    <w:rsid w:val="00391961"/>
    <w:rsid w:val="00392FEB"/>
    <w:rsid w:val="003A0FDF"/>
    <w:rsid w:val="003A1BD6"/>
    <w:rsid w:val="003A40E8"/>
    <w:rsid w:val="003B65DB"/>
    <w:rsid w:val="003B6BED"/>
    <w:rsid w:val="003B79B5"/>
    <w:rsid w:val="003C0E40"/>
    <w:rsid w:val="003C150E"/>
    <w:rsid w:val="003C156C"/>
    <w:rsid w:val="003C27EF"/>
    <w:rsid w:val="003C51BC"/>
    <w:rsid w:val="003C6421"/>
    <w:rsid w:val="003C69E3"/>
    <w:rsid w:val="003D1D46"/>
    <w:rsid w:val="003D235E"/>
    <w:rsid w:val="003D2875"/>
    <w:rsid w:val="003E0350"/>
    <w:rsid w:val="003E19E7"/>
    <w:rsid w:val="003F064E"/>
    <w:rsid w:val="003F143C"/>
    <w:rsid w:val="004068CC"/>
    <w:rsid w:val="00407D33"/>
    <w:rsid w:val="00417C08"/>
    <w:rsid w:val="00423E1A"/>
    <w:rsid w:val="00426F2B"/>
    <w:rsid w:val="00427602"/>
    <w:rsid w:val="00442CBE"/>
    <w:rsid w:val="00444429"/>
    <w:rsid w:val="00451323"/>
    <w:rsid w:val="00463463"/>
    <w:rsid w:val="00463739"/>
    <w:rsid w:val="004659B5"/>
    <w:rsid w:val="004670D5"/>
    <w:rsid w:val="00467368"/>
    <w:rsid w:val="00470FDD"/>
    <w:rsid w:val="004721B4"/>
    <w:rsid w:val="0047385F"/>
    <w:rsid w:val="00482191"/>
    <w:rsid w:val="00486589"/>
    <w:rsid w:val="004A0BBC"/>
    <w:rsid w:val="004A62B3"/>
    <w:rsid w:val="004C46F9"/>
    <w:rsid w:val="004C7154"/>
    <w:rsid w:val="004D0ACA"/>
    <w:rsid w:val="004E0666"/>
    <w:rsid w:val="004E1950"/>
    <w:rsid w:val="004E2F19"/>
    <w:rsid w:val="004E7235"/>
    <w:rsid w:val="004E751F"/>
    <w:rsid w:val="004F1A64"/>
    <w:rsid w:val="00504EE1"/>
    <w:rsid w:val="005078D2"/>
    <w:rsid w:val="00507E15"/>
    <w:rsid w:val="005129B6"/>
    <w:rsid w:val="00512F14"/>
    <w:rsid w:val="0051621B"/>
    <w:rsid w:val="00546F97"/>
    <w:rsid w:val="005504DC"/>
    <w:rsid w:val="00552DB5"/>
    <w:rsid w:val="00557D24"/>
    <w:rsid w:val="005658CE"/>
    <w:rsid w:val="00580A44"/>
    <w:rsid w:val="005824DA"/>
    <w:rsid w:val="0059264F"/>
    <w:rsid w:val="0059500E"/>
    <w:rsid w:val="005A0C62"/>
    <w:rsid w:val="005A3875"/>
    <w:rsid w:val="005A6D7F"/>
    <w:rsid w:val="005B03EC"/>
    <w:rsid w:val="005B197C"/>
    <w:rsid w:val="005C2CD8"/>
    <w:rsid w:val="005D0143"/>
    <w:rsid w:val="005D3324"/>
    <w:rsid w:val="005D7627"/>
    <w:rsid w:val="005D77CD"/>
    <w:rsid w:val="005E4703"/>
    <w:rsid w:val="005E5641"/>
    <w:rsid w:val="005E7654"/>
    <w:rsid w:val="005E7920"/>
    <w:rsid w:val="00600F58"/>
    <w:rsid w:val="00601227"/>
    <w:rsid w:val="00601240"/>
    <w:rsid w:val="00603A0E"/>
    <w:rsid w:val="00604153"/>
    <w:rsid w:val="006048B5"/>
    <w:rsid w:val="006100C2"/>
    <w:rsid w:val="00611F0D"/>
    <w:rsid w:val="0061615F"/>
    <w:rsid w:val="00623E90"/>
    <w:rsid w:val="006269FE"/>
    <w:rsid w:val="00634AF4"/>
    <w:rsid w:val="0064183E"/>
    <w:rsid w:val="006443D1"/>
    <w:rsid w:val="00647A79"/>
    <w:rsid w:val="006507DB"/>
    <w:rsid w:val="006552A9"/>
    <w:rsid w:val="00655972"/>
    <w:rsid w:val="006606AA"/>
    <w:rsid w:val="0066795B"/>
    <w:rsid w:val="00670DEB"/>
    <w:rsid w:val="00673CD4"/>
    <w:rsid w:val="0067687D"/>
    <w:rsid w:val="0067767C"/>
    <w:rsid w:val="00680ACA"/>
    <w:rsid w:val="00682ABE"/>
    <w:rsid w:val="00684427"/>
    <w:rsid w:val="006941A7"/>
    <w:rsid w:val="00694D25"/>
    <w:rsid w:val="006962AC"/>
    <w:rsid w:val="00696F22"/>
    <w:rsid w:val="00697070"/>
    <w:rsid w:val="006A1A4D"/>
    <w:rsid w:val="006A46A8"/>
    <w:rsid w:val="006A64CE"/>
    <w:rsid w:val="006A7DB8"/>
    <w:rsid w:val="006B0FDA"/>
    <w:rsid w:val="006B3B73"/>
    <w:rsid w:val="006B44E9"/>
    <w:rsid w:val="006C203A"/>
    <w:rsid w:val="006C388B"/>
    <w:rsid w:val="006D145E"/>
    <w:rsid w:val="006D19BA"/>
    <w:rsid w:val="006D27B8"/>
    <w:rsid w:val="006D77CE"/>
    <w:rsid w:val="006E27DE"/>
    <w:rsid w:val="006E2AA5"/>
    <w:rsid w:val="006E7EA6"/>
    <w:rsid w:val="006F1B93"/>
    <w:rsid w:val="006F391A"/>
    <w:rsid w:val="00710E13"/>
    <w:rsid w:val="007116DE"/>
    <w:rsid w:val="007304C0"/>
    <w:rsid w:val="00730FFF"/>
    <w:rsid w:val="00734C23"/>
    <w:rsid w:val="00734E3C"/>
    <w:rsid w:val="00737650"/>
    <w:rsid w:val="00743674"/>
    <w:rsid w:val="00744515"/>
    <w:rsid w:val="0074468C"/>
    <w:rsid w:val="00744CDA"/>
    <w:rsid w:val="007538A3"/>
    <w:rsid w:val="00755C2A"/>
    <w:rsid w:val="00755E52"/>
    <w:rsid w:val="00757306"/>
    <w:rsid w:val="00757E30"/>
    <w:rsid w:val="00760211"/>
    <w:rsid w:val="00760990"/>
    <w:rsid w:val="00760C86"/>
    <w:rsid w:val="00760D7A"/>
    <w:rsid w:val="00764DEF"/>
    <w:rsid w:val="00773171"/>
    <w:rsid w:val="00774EBB"/>
    <w:rsid w:val="0077662C"/>
    <w:rsid w:val="00795303"/>
    <w:rsid w:val="00797D31"/>
    <w:rsid w:val="007A194A"/>
    <w:rsid w:val="007A28C5"/>
    <w:rsid w:val="007A644B"/>
    <w:rsid w:val="007C4B7E"/>
    <w:rsid w:val="007C5405"/>
    <w:rsid w:val="007D6793"/>
    <w:rsid w:val="007D6D16"/>
    <w:rsid w:val="007E08ED"/>
    <w:rsid w:val="007E2D50"/>
    <w:rsid w:val="007E7CD1"/>
    <w:rsid w:val="007F0A99"/>
    <w:rsid w:val="007F280F"/>
    <w:rsid w:val="007F2E0B"/>
    <w:rsid w:val="007F46F8"/>
    <w:rsid w:val="00803166"/>
    <w:rsid w:val="008033EC"/>
    <w:rsid w:val="00806A6C"/>
    <w:rsid w:val="008102BD"/>
    <w:rsid w:val="00813243"/>
    <w:rsid w:val="00815BC5"/>
    <w:rsid w:val="008172E8"/>
    <w:rsid w:val="0082037E"/>
    <w:rsid w:val="00827C6F"/>
    <w:rsid w:val="00833AE1"/>
    <w:rsid w:val="00840388"/>
    <w:rsid w:val="00845E07"/>
    <w:rsid w:val="0086384F"/>
    <w:rsid w:val="008713D5"/>
    <w:rsid w:val="00874534"/>
    <w:rsid w:val="00875A2A"/>
    <w:rsid w:val="0088152B"/>
    <w:rsid w:val="00881F35"/>
    <w:rsid w:val="0088360C"/>
    <w:rsid w:val="00887B1B"/>
    <w:rsid w:val="00891EDA"/>
    <w:rsid w:val="00893E7E"/>
    <w:rsid w:val="008A17F8"/>
    <w:rsid w:val="008B47B4"/>
    <w:rsid w:val="008C5E53"/>
    <w:rsid w:val="008D6BC6"/>
    <w:rsid w:val="008E1920"/>
    <w:rsid w:val="008E53FB"/>
    <w:rsid w:val="008E648C"/>
    <w:rsid w:val="008F49B0"/>
    <w:rsid w:val="008F74A1"/>
    <w:rsid w:val="008F756A"/>
    <w:rsid w:val="009055A7"/>
    <w:rsid w:val="00905F6D"/>
    <w:rsid w:val="00906F84"/>
    <w:rsid w:val="009108DC"/>
    <w:rsid w:val="00913063"/>
    <w:rsid w:val="00915A73"/>
    <w:rsid w:val="00915D0D"/>
    <w:rsid w:val="00916DD6"/>
    <w:rsid w:val="00924B59"/>
    <w:rsid w:val="00932082"/>
    <w:rsid w:val="00932F75"/>
    <w:rsid w:val="00935D0D"/>
    <w:rsid w:val="00940B1F"/>
    <w:rsid w:val="00940DA3"/>
    <w:rsid w:val="00944673"/>
    <w:rsid w:val="00947EAB"/>
    <w:rsid w:val="009578EB"/>
    <w:rsid w:val="0096158F"/>
    <w:rsid w:val="00962759"/>
    <w:rsid w:val="009743C7"/>
    <w:rsid w:val="009752E4"/>
    <w:rsid w:val="00980D09"/>
    <w:rsid w:val="00984756"/>
    <w:rsid w:val="00987F51"/>
    <w:rsid w:val="00992F12"/>
    <w:rsid w:val="009A1B62"/>
    <w:rsid w:val="009A43A0"/>
    <w:rsid w:val="009A4D19"/>
    <w:rsid w:val="009C71C4"/>
    <w:rsid w:val="009E0E5E"/>
    <w:rsid w:val="009E1E92"/>
    <w:rsid w:val="009E5175"/>
    <w:rsid w:val="009E5A55"/>
    <w:rsid w:val="009E6663"/>
    <w:rsid w:val="009E6BF9"/>
    <w:rsid w:val="009F240C"/>
    <w:rsid w:val="009F413B"/>
    <w:rsid w:val="009F4535"/>
    <w:rsid w:val="009F5615"/>
    <w:rsid w:val="00A03CE9"/>
    <w:rsid w:val="00A055E0"/>
    <w:rsid w:val="00A07057"/>
    <w:rsid w:val="00A10025"/>
    <w:rsid w:val="00A10C76"/>
    <w:rsid w:val="00A12481"/>
    <w:rsid w:val="00A21545"/>
    <w:rsid w:val="00A24912"/>
    <w:rsid w:val="00A24BCA"/>
    <w:rsid w:val="00A277A6"/>
    <w:rsid w:val="00A27901"/>
    <w:rsid w:val="00A30991"/>
    <w:rsid w:val="00A374C6"/>
    <w:rsid w:val="00A46690"/>
    <w:rsid w:val="00A51795"/>
    <w:rsid w:val="00A602B9"/>
    <w:rsid w:val="00A65097"/>
    <w:rsid w:val="00A71201"/>
    <w:rsid w:val="00A73124"/>
    <w:rsid w:val="00A733E4"/>
    <w:rsid w:val="00A804EC"/>
    <w:rsid w:val="00A83A90"/>
    <w:rsid w:val="00A925A9"/>
    <w:rsid w:val="00A93C35"/>
    <w:rsid w:val="00AA5262"/>
    <w:rsid w:val="00AB1D9F"/>
    <w:rsid w:val="00AB2340"/>
    <w:rsid w:val="00AB2EEC"/>
    <w:rsid w:val="00AB3123"/>
    <w:rsid w:val="00AB4F87"/>
    <w:rsid w:val="00AB646B"/>
    <w:rsid w:val="00AB65C2"/>
    <w:rsid w:val="00AB780F"/>
    <w:rsid w:val="00AC182E"/>
    <w:rsid w:val="00AC2ACB"/>
    <w:rsid w:val="00AC333D"/>
    <w:rsid w:val="00AC73EC"/>
    <w:rsid w:val="00AD05EA"/>
    <w:rsid w:val="00AD0B2D"/>
    <w:rsid w:val="00AE060F"/>
    <w:rsid w:val="00AE075C"/>
    <w:rsid w:val="00AE1371"/>
    <w:rsid w:val="00AE18D7"/>
    <w:rsid w:val="00AE2722"/>
    <w:rsid w:val="00AE5E7F"/>
    <w:rsid w:val="00AE6B6E"/>
    <w:rsid w:val="00AF0CE2"/>
    <w:rsid w:val="00AF10BC"/>
    <w:rsid w:val="00AF6AFA"/>
    <w:rsid w:val="00B01CE5"/>
    <w:rsid w:val="00B17A29"/>
    <w:rsid w:val="00B2062A"/>
    <w:rsid w:val="00B20BDD"/>
    <w:rsid w:val="00B20FD5"/>
    <w:rsid w:val="00B24B44"/>
    <w:rsid w:val="00B25B14"/>
    <w:rsid w:val="00B2746F"/>
    <w:rsid w:val="00B30FA3"/>
    <w:rsid w:val="00B36E49"/>
    <w:rsid w:val="00B37CD2"/>
    <w:rsid w:val="00B37E8E"/>
    <w:rsid w:val="00B40982"/>
    <w:rsid w:val="00B41AB9"/>
    <w:rsid w:val="00B434B4"/>
    <w:rsid w:val="00B4503E"/>
    <w:rsid w:val="00B50A0D"/>
    <w:rsid w:val="00B655A4"/>
    <w:rsid w:val="00B72CF5"/>
    <w:rsid w:val="00B75075"/>
    <w:rsid w:val="00B7700F"/>
    <w:rsid w:val="00B77D7F"/>
    <w:rsid w:val="00B85F40"/>
    <w:rsid w:val="00B87568"/>
    <w:rsid w:val="00B8795A"/>
    <w:rsid w:val="00B90BEC"/>
    <w:rsid w:val="00B90F43"/>
    <w:rsid w:val="00B926B6"/>
    <w:rsid w:val="00B9621D"/>
    <w:rsid w:val="00BA5BBC"/>
    <w:rsid w:val="00BD0196"/>
    <w:rsid w:val="00BD46AD"/>
    <w:rsid w:val="00BD5E05"/>
    <w:rsid w:val="00BD6564"/>
    <w:rsid w:val="00BD7788"/>
    <w:rsid w:val="00BE26D5"/>
    <w:rsid w:val="00BE3A4C"/>
    <w:rsid w:val="00BE56EE"/>
    <w:rsid w:val="00BF1603"/>
    <w:rsid w:val="00BF6554"/>
    <w:rsid w:val="00BF67CB"/>
    <w:rsid w:val="00C0333E"/>
    <w:rsid w:val="00C109A8"/>
    <w:rsid w:val="00C149AD"/>
    <w:rsid w:val="00C20154"/>
    <w:rsid w:val="00C20A71"/>
    <w:rsid w:val="00C21173"/>
    <w:rsid w:val="00C21D23"/>
    <w:rsid w:val="00C22421"/>
    <w:rsid w:val="00C25130"/>
    <w:rsid w:val="00C32016"/>
    <w:rsid w:val="00C32BDA"/>
    <w:rsid w:val="00C3469A"/>
    <w:rsid w:val="00C35877"/>
    <w:rsid w:val="00C407B1"/>
    <w:rsid w:val="00C40937"/>
    <w:rsid w:val="00C40DA4"/>
    <w:rsid w:val="00C45D14"/>
    <w:rsid w:val="00C52380"/>
    <w:rsid w:val="00C54B92"/>
    <w:rsid w:val="00C55735"/>
    <w:rsid w:val="00C5759C"/>
    <w:rsid w:val="00C60379"/>
    <w:rsid w:val="00C616D3"/>
    <w:rsid w:val="00C6797B"/>
    <w:rsid w:val="00C72E19"/>
    <w:rsid w:val="00C804F6"/>
    <w:rsid w:val="00C81399"/>
    <w:rsid w:val="00C81799"/>
    <w:rsid w:val="00C81F7D"/>
    <w:rsid w:val="00C82ECA"/>
    <w:rsid w:val="00C93517"/>
    <w:rsid w:val="00C9551D"/>
    <w:rsid w:val="00C9636F"/>
    <w:rsid w:val="00C9692F"/>
    <w:rsid w:val="00CB4401"/>
    <w:rsid w:val="00CB546E"/>
    <w:rsid w:val="00CC3D75"/>
    <w:rsid w:val="00CC4481"/>
    <w:rsid w:val="00CC6CBF"/>
    <w:rsid w:val="00CC6D6B"/>
    <w:rsid w:val="00CC6F1B"/>
    <w:rsid w:val="00CC764F"/>
    <w:rsid w:val="00CC7ED3"/>
    <w:rsid w:val="00CD169E"/>
    <w:rsid w:val="00CD17BE"/>
    <w:rsid w:val="00CD436C"/>
    <w:rsid w:val="00CD53C9"/>
    <w:rsid w:val="00CE0FB5"/>
    <w:rsid w:val="00CE25A0"/>
    <w:rsid w:val="00CE6991"/>
    <w:rsid w:val="00CE6AEF"/>
    <w:rsid w:val="00CE7E62"/>
    <w:rsid w:val="00CF39D1"/>
    <w:rsid w:val="00D02983"/>
    <w:rsid w:val="00D02D29"/>
    <w:rsid w:val="00D05504"/>
    <w:rsid w:val="00D246BE"/>
    <w:rsid w:val="00D253E7"/>
    <w:rsid w:val="00D31EA8"/>
    <w:rsid w:val="00D3226E"/>
    <w:rsid w:val="00D342F9"/>
    <w:rsid w:val="00D3508E"/>
    <w:rsid w:val="00D4546A"/>
    <w:rsid w:val="00D470A9"/>
    <w:rsid w:val="00D511BF"/>
    <w:rsid w:val="00D67365"/>
    <w:rsid w:val="00D703D2"/>
    <w:rsid w:val="00D72C63"/>
    <w:rsid w:val="00D76AF6"/>
    <w:rsid w:val="00D802A4"/>
    <w:rsid w:val="00D92E2B"/>
    <w:rsid w:val="00D94694"/>
    <w:rsid w:val="00D95379"/>
    <w:rsid w:val="00DA2D5B"/>
    <w:rsid w:val="00DA3B89"/>
    <w:rsid w:val="00DA41BD"/>
    <w:rsid w:val="00DB5310"/>
    <w:rsid w:val="00DC344C"/>
    <w:rsid w:val="00DD2E89"/>
    <w:rsid w:val="00DD460E"/>
    <w:rsid w:val="00DD4D1E"/>
    <w:rsid w:val="00DD5F89"/>
    <w:rsid w:val="00DE348C"/>
    <w:rsid w:val="00DF3317"/>
    <w:rsid w:val="00DF52A3"/>
    <w:rsid w:val="00E06167"/>
    <w:rsid w:val="00E06BD4"/>
    <w:rsid w:val="00E104B3"/>
    <w:rsid w:val="00E112C2"/>
    <w:rsid w:val="00E13238"/>
    <w:rsid w:val="00E15B1C"/>
    <w:rsid w:val="00E17C47"/>
    <w:rsid w:val="00E217BA"/>
    <w:rsid w:val="00E247F1"/>
    <w:rsid w:val="00E30F89"/>
    <w:rsid w:val="00E33191"/>
    <w:rsid w:val="00E36CEF"/>
    <w:rsid w:val="00E4163D"/>
    <w:rsid w:val="00E4374F"/>
    <w:rsid w:val="00E439CB"/>
    <w:rsid w:val="00E44964"/>
    <w:rsid w:val="00E50C4C"/>
    <w:rsid w:val="00E555B2"/>
    <w:rsid w:val="00E57DF6"/>
    <w:rsid w:val="00E61C19"/>
    <w:rsid w:val="00E66913"/>
    <w:rsid w:val="00E7494F"/>
    <w:rsid w:val="00E810E5"/>
    <w:rsid w:val="00E85358"/>
    <w:rsid w:val="00E86FE9"/>
    <w:rsid w:val="00E913CC"/>
    <w:rsid w:val="00E918A2"/>
    <w:rsid w:val="00E923BD"/>
    <w:rsid w:val="00E96C53"/>
    <w:rsid w:val="00EA34D8"/>
    <w:rsid w:val="00EA7998"/>
    <w:rsid w:val="00EB0367"/>
    <w:rsid w:val="00EB045C"/>
    <w:rsid w:val="00EB1820"/>
    <w:rsid w:val="00EC17BD"/>
    <w:rsid w:val="00EC25BD"/>
    <w:rsid w:val="00EC2BD9"/>
    <w:rsid w:val="00EC6306"/>
    <w:rsid w:val="00EC6AAD"/>
    <w:rsid w:val="00EC7C68"/>
    <w:rsid w:val="00ED0431"/>
    <w:rsid w:val="00ED4D40"/>
    <w:rsid w:val="00ED6C5F"/>
    <w:rsid w:val="00EE7666"/>
    <w:rsid w:val="00EE7B07"/>
    <w:rsid w:val="00EF0717"/>
    <w:rsid w:val="00EF2EE7"/>
    <w:rsid w:val="00EF4AF6"/>
    <w:rsid w:val="00EF7C9D"/>
    <w:rsid w:val="00F0374E"/>
    <w:rsid w:val="00F04C9D"/>
    <w:rsid w:val="00F06C98"/>
    <w:rsid w:val="00F071A8"/>
    <w:rsid w:val="00F10621"/>
    <w:rsid w:val="00F135F5"/>
    <w:rsid w:val="00F17BF6"/>
    <w:rsid w:val="00F214E1"/>
    <w:rsid w:val="00F22EE2"/>
    <w:rsid w:val="00F30B0B"/>
    <w:rsid w:val="00F41B8E"/>
    <w:rsid w:val="00F4300C"/>
    <w:rsid w:val="00F54458"/>
    <w:rsid w:val="00F563BD"/>
    <w:rsid w:val="00F574E3"/>
    <w:rsid w:val="00F621B7"/>
    <w:rsid w:val="00F63E26"/>
    <w:rsid w:val="00F642D8"/>
    <w:rsid w:val="00F65DBB"/>
    <w:rsid w:val="00F743E7"/>
    <w:rsid w:val="00F77C85"/>
    <w:rsid w:val="00F83EBB"/>
    <w:rsid w:val="00F86B61"/>
    <w:rsid w:val="00F926D9"/>
    <w:rsid w:val="00F92F00"/>
    <w:rsid w:val="00F96491"/>
    <w:rsid w:val="00F96951"/>
    <w:rsid w:val="00FA135B"/>
    <w:rsid w:val="00FA1F3A"/>
    <w:rsid w:val="00FA2093"/>
    <w:rsid w:val="00FA4AAB"/>
    <w:rsid w:val="00FA60A1"/>
    <w:rsid w:val="00FA7D0E"/>
    <w:rsid w:val="00FB207E"/>
    <w:rsid w:val="00FB28E6"/>
    <w:rsid w:val="00FC11A2"/>
    <w:rsid w:val="00FD481C"/>
    <w:rsid w:val="00FD673A"/>
    <w:rsid w:val="00FD718F"/>
    <w:rsid w:val="00FE4661"/>
    <w:rsid w:val="00FE5C64"/>
    <w:rsid w:val="00FE7167"/>
    <w:rsid w:val="00FF06E7"/>
    <w:rsid w:val="00FF2826"/>
    <w:rsid w:val="00FF50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CC714"/>
  <w15:chartTrackingRefBased/>
  <w15:docId w15:val="{4C6E461D-3710-4378-8FDE-BCE140753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5175"/>
    <w:pPr>
      <w:widowControl w:val="0"/>
      <w:jc w:val="both"/>
    </w:pPr>
  </w:style>
  <w:style w:type="paragraph" w:styleId="1">
    <w:name w:val="heading 1"/>
    <w:basedOn w:val="a"/>
    <w:next w:val="a"/>
    <w:link w:val="10"/>
    <w:autoRedefine/>
    <w:uiPriority w:val="9"/>
    <w:rsid w:val="00175935"/>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75935"/>
    <w:rPr>
      <w:b/>
      <w:bCs/>
      <w:kern w:val="44"/>
      <w:sz w:val="44"/>
      <w:szCs w:val="44"/>
    </w:rPr>
  </w:style>
  <w:style w:type="paragraph" w:customStyle="1" w:styleId="A5">
    <w:name w:val="A5开正文"/>
    <w:link w:val="A50"/>
    <w:qFormat/>
    <w:rsid w:val="00803166"/>
    <w:pPr>
      <w:overflowPunct w:val="0"/>
      <w:topLinePunct/>
      <w:spacing w:before="60" w:after="60" w:line="400" w:lineRule="exact"/>
      <w:ind w:firstLineChars="200" w:firstLine="568"/>
      <w:jc w:val="both"/>
    </w:pPr>
    <w:rPr>
      <w:rFonts w:ascii="Times New Roman" w:eastAsia="宋体" w:hAnsi="Times New Roman"/>
      <w:spacing w:val="-8"/>
      <w:sz w:val="30"/>
    </w:rPr>
  </w:style>
  <w:style w:type="paragraph" w:customStyle="1" w:styleId="A51">
    <w:name w:val="A5书籍封面"/>
    <w:next w:val="A5"/>
    <w:link w:val="A52"/>
    <w:autoRedefine/>
    <w:rsid w:val="008E53FB"/>
    <w:pPr>
      <w:keepLines/>
      <w:widowControl w:val="0"/>
      <w:spacing w:before="2000" w:line="240" w:lineRule="atLeast"/>
      <w:jc w:val="center"/>
    </w:pPr>
    <w:rPr>
      <w:rFonts w:ascii="Times New Roman" w:eastAsia="华文新魏" w:hAnsi="Times New Roman"/>
      <w:b/>
      <w:sz w:val="100"/>
    </w:rPr>
  </w:style>
  <w:style w:type="character" w:customStyle="1" w:styleId="A50">
    <w:name w:val="A5开正文 字符"/>
    <w:basedOn w:val="a0"/>
    <w:link w:val="A5"/>
    <w:rsid w:val="00803166"/>
    <w:rPr>
      <w:rFonts w:ascii="Times New Roman" w:eastAsia="宋体" w:hAnsi="Times New Roman"/>
      <w:spacing w:val="-8"/>
      <w:sz w:val="30"/>
    </w:rPr>
  </w:style>
  <w:style w:type="paragraph" w:customStyle="1" w:styleId="A53">
    <w:name w:val="A5书籍副标"/>
    <w:next w:val="A5"/>
    <w:link w:val="A54"/>
    <w:autoRedefine/>
    <w:rsid w:val="008E53FB"/>
    <w:pPr>
      <w:keepLines/>
      <w:jc w:val="center"/>
    </w:pPr>
    <w:rPr>
      <w:rFonts w:ascii="Times New Roman" w:eastAsia="黑体" w:hAnsi="Times New Roman"/>
      <w:b/>
      <w:sz w:val="30"/>
      <w:szCs w:val="28"/>
    </w:rPr>
  </w:style>
  <w:style w:type="character" w:customStyle="1" w:styleId="A52">
    <w:name w:val="A5书籍封面 字符"/>
    <w:basedOn w:val="a0"/>
    <w:link w:val="A51"/>
    <w:rsid w:val="008E53FB"/>
    <w:rPr>
      <w:rFonts w:ascii="Times New Roman" w:eastAsia="华文新魏" w:hAnsi="Times New Roman"/>
      <w:b/>
      <w:sz w:val="100"/>
    </w:rPr>
  </w:style>
  <w:style w:type="paragraph" w:customStyle="1" w:styleId="A55">
    <w:name w:val="A5出版社"/>
    <w:next w:val="A5"/>
    <w:link w:val="A56"/>
    <w:autoRedefine/>
    <w:rsid w:val="008E53FB"/>
    <w:pPr>
      <w:widowControl w:val="0"/>
      <w:spacing w:before="2600"/>
      <w:jc w:val="center"/>
    </w:pPr>
    <w:rPr>
      <w:rFonts w:ascii="方正姚体" w:eastAsia="方正姚体" w:hAnsi="黑体"/>
      <w:b/>
      <w:bCs/>
      <w:spacing w:val="8"/>
      <w:sz w:val="28"/>
    </w:rPr>
  </w:style>
  <w:style w:type="character" w:customStyle="1" w:styleId="A54">
    <w:name w:val="A5书籍副标 字符"/>
    <w:basedOn w:val="A50"/>
    <w:link w:val="A53"/>
    <w:rsid w:val="008E53FB"/>
    <w:rPr>
      <w:rFonts w:ascii="Times New Roman" w:eastAsia="黑体" w:hAnsi="Times New Roman"/>
      <w:b/>
      <w:spacing w:val="-8"/>
      <w:sz w:val="30"/>
      <w:szCs w:val="28"/>
    </w:rPr>
  </w:style>
  <w:style w:type="paragraph" w:styleId="a3">
    <w:name w:val="header"/>
    <w:basedOn w:val="a"/>
    <w:link w:val="a4"/>
    <w:uiPriority w:val="99"/>
    <w:unhideWhenUsed/>
    <w:rsid w:val="00C32BDA"/>
    <w:pPr>
      <w:pBdr>
        <w:bottom w:val="single" w:sz="6" w:space="1" w:color="auto"/>
      </w:pBdr>
      <w:tabs>
        <w:tab w:val="center" w:pos="4153"/>
        <w:tab w:val="right" w:pos="8306"/>
      </w:tabs>
      <w:snapToGrid w:val="0"/>
      <w:jc w:val="center"/>
    </w:pPr>
    <w:rPr>
      <w:sz w:val="18"/>
      <w:szCs w:val="18"/>
    </w:rPr>
  </w:style>
  <w:style w:type="character" w:customStyle="1" w:styleId="A56">
    <w:name w:val="A5出版社 字符"/>
    <w:basedOn w:val="a0"/>
    <w:link w:val="A55"/>
    <w:rsid w:val="008E53FB"/>
    <w:rPr>
      <w:rFonts w:ascii="方正姚体" w:eastAsia="方正姚体" w:hAnsi="黑体"/>
      <w:b/>
      <w:bCs/>
      <w:spacing w:val="8"/>
      <w:sz w:val="28"/>
    </w:rPr>
  </w:style>
  <w:style w:type="character" w:customStyle="1" w:styleId="a4">
    <w:name w:val="页眉 字符"/>
    <w:basedOn w:val="a0"/>
    <w:link w:val="a3"/>
    <w:uiPriority w:val="99"/>
    <w:rsid w:val="00C32BDA"/>
    <w:rPr>
      <w:sz w:val="18"/>
      <w:szCs w:val="18"/>
    </w:rPr>
  </w:style>
  <w:style w:type="paragraph" w:styleId="a6">
    <w:name w:val="footer"/>
    <w:basedOn w:val="a"/>
    <w:link w:val="a7"/>
    <w:uiPriority w:val="99"/>
    <w:unhideWhenUsed/>
    <w:rsid w:val="00C32BDA"/>
    <w:pPr>
      <w:tabs>
        <w:tab w:val="center" w:pos="4153"/>
        <w:tab w:val="right" w:pos="8306"/>
      </w:tabs>
      <w:snapToGrid w:val="0"/>
      <w:jc w:val="left"/>
    </w:pPr>
    <w:rPr>
      <w:sz w:val="18"/>
      <w:szCs w:val="18"/>
    </w:rPr>
  </w:style>
  <w:style w:type="character" w:customStyle="1" w:styleId="a7">
    <w:name w:val="页脚 字符"/>
    <w:basedOn w:val="a0"/>
    <w:link w:val="a6"/>
    <w:uiPriority w:val="99"/>
    <w:rsid w:val="00C32BDA"/>
    <w:rPr>
      <w:sz w:val="18"/>
      <w:szCs w:val="18"/>
    </w:rPr>
  </w:style>
  <w:style w:type="paragraph" w:customStyle="1" w:styleId="A510">
    <w:name w:val="A5开1编"/>
    <w:next w:val="A5"/>
    <w:link w:val="A511"/>
    <w:autoRedefine/>
    <w:qFormat/>
    <w:rsid w:val="00E06167"/>
    <w:pPr>
      <w:keepLines/>
      <w:pageBreakBefore/>
      <w:spacing w:before="2400" w:after="280"/>
      <w:jc w:val="center"/>
    </w:pPr>
    <w:rPr>
      <w:rFonts w:ascii="Times New Roman" w:eastAsia="黑体" w:hAnsi="Times New Roman"/>
      <w:b/>
      <w:sz w:val="44"/>
    </w:rPr>
  </w:style>
  <w:style w:type="paragraph" w:customStyle="1" w:styleId="A512">
    <w:name w:val="A5开1章"/>
    <w:next w:val="A5"/>
    <w:link w:val="A513"/>
    <w:autoRedefine/>
    <w:qFormat/>
    <w:rsid w:val="00CC6D6B"/>
    <w:pPr>
      <w:keepNext/>
      <w:keepLines/>
      <w:pageBreakBefore/>
      <w:tabs>
        <w:tab w:val="left" w:pos="420"/>
      </w:tabs>
      <w:spacing w:before="280" w:after="200"/>
      <w:jc w:val="center"/>
      <w:outlineLvl w:val="0"/>
    </w:pPr>
    <w:rPr>
      <w:rFonts w:ascii="Times New Roman" w:eastAsia="黑体" w:hAnsi="Times New Roman"/>
      <w:b/>
      <w:sz w:val="36"/>
    </w:rPr>
  </w:style>
  <w:style w:type="character" w:customStyle="1" w:styleId="A511">
    <w:name w:val="A5开1编 字符"/>
    <w:basedOn w:val="a0"/>
    <w:link w:val="A510"/>
    <w:rsid w:val="00E06167"/>
    <w:rPr>
      <w:rFonts w:ascii="Times New Roman" w:eastAsia="黑体" w:hAnsi="Times New Roman"/>
      <w:b/>
      <w:sz w:val="44"/>
    </w:rPr>
  </w:style>
  <w:style w:type="paragraph" w:customStyle="1" w:styleId="A520">
    <w:name w:val="A5开2"/>
    <w:next w:val="A5"/>
    <w:link w:val="A521"/>
    <w:autoRedefine/>
    <w:qFormat/>
    <w:rsid w:val="004E0666"/>
    <w:pPr>
      <w:keepNext/>
      <w:keepLines/>
      <w:spacing w:before="200" w:after="60"/>
      <w:jc w:val="center"/>
      <w:outlineLvl w:val="1"/>
    </w:pPr>
    <w:rPr>
      <w:rFonts w:ascii="Times New Roman" w:eastAsia="黑体" w:hAnsi="Times New Roman"/>
      <w:b/>
      <w:sz w:val="34"/>
    </w:rPr>
  </w:style>
  <w:style w:type="character" w:customStyle="1" w:styleId="A513">
    <w:name w:val="A5开1章 字符"/>
    <w:basedOn w:val="a0"/>
    <w:link w:val="A512"/>
    <w:rsid w:val="00CC6D6B"/>
    <w:rPr>
      <w:rFonts w:ascii="Times New Roman" w:eastAsia="黑体" w:hAnsi="Times New Roman"/>
      <w:b/>
      <w:sz w:val="36"/>
    </w:rPr>
  </w:style>
  <w:style w:type="paragraph" w:customStyle="1" w:styleId="A530">
    <w:name w:val="A5开3"/>
    <w:next w:val="A5"/>
    <w:link w:val="A531"/>
    <w:autoRedefine/>
    <w:qFormat/>
    <w:rsid w:val="00B37CD2"/>
    <w:pPr>
      <w:keepNext/>
      <w:keepLines/>
      <w:spacing w:before="180" w:after="60"/>
      <w:jc w:val="center"/>
      <w:outlineLvl w:val="2"/>
    </w:pPr>
    <w:rPr>
      <w:rFonts w:ascii="Times New Roman" w:eastAsia="华文中宋" w:hAnsi="Times New Roman"/>
      <w:b/>
      <w:sz w:val="34"/>
      <w:szCs w:val="34"/>
    </w:rPr>
  </w:style>
  <w:style w:type="character" w:customStyle="1" w:styleId="A521">
    <w:name w:val="A5开2 字符"/>
    <w:basedOn w:val="a0"/>
    <w:link w:val="A520"/>
    <w:rsid w:val="004E0666"/>
    <w:rPr>
      <w:rFonts w:ascii="Times New Roman" w:eastAsia="黑体" w:hAnsi="Times New Roman"/>
      <w:b/>
      <w:sz w:val="34"/>
    </w:rPr>
  </w:style>
  <w:style w:type="paragraph" w:customStyle="1" w:styleId="A540">
    <w:name w:val="A5开4"/>
    <w:next w:val="A5"/>
    <w:link w:val="A541"/>
    <w:autoRedefine/>
    <w:qFormat/>
    <w:rsid w:val="00B37CD2"/>
    <w:pPr>
      <w:keepNext/>
      <w:keepLines/>
      <w:spacing w:before="160" w:after="60"/>
      <w:outlineLvl w:val="3"/>
    </w:pPr>
    <w:rPr>
      <w:rFonts w:ascii="Times New Roman" w:eastAsia="黑体" w:hAnsi="Times New Roman"/>
      <w:b/>
      <w:sz w:val="33"/>
    </w:rPr>
  </w:style>
  <w:style w:type="character" w:customStyle="1" w:styleId="A531">
    <w:name w:val="A5开3 字符"/>
    <w:basedOn w:val="a0"/>
    <w:link w:val="A530"/>
    <w:rsid w:val="00B37CD2"/>
    <w:rPr>
      <w:rFonts w:ascii="Times New Roman" w:eastAsia="华文中宋" w:hAnsi="Times New Roman"/>
      <w:b/>
      <w:sz w:val="34"/>
      <w:szCs w:val="34"/>
    </w:rPr>
  </w:style>
  <w:style w:type="paragraph" w:customStyle="1" w:styleId="A550">
    <w:name w:val="A5开5"/>
    <w:next w:val="A5"/>
    <w:link w:val="A551"/>
    <w:autoRedefine/>
    <w:qFormat/>
    <w:rsid w:val="00B37CD2"/>
    <w:pPr>
      <w:keepNext/>
      <w:keepLines/>
      <w:spacing w:before="140" w:after="60"/>
      <w:outlineLvl w:val="4"/>
    </w:pPr>
    <w:rPr>
      <w:rFonts w:ascii="Times New Roman" w:eastAsia="黑体" w:hAnsi="Times New Roman"/>
      <w:b/>
      <w:sz w:val="32"/>
    </w:rPr>
  </w:style>
  <w:style w:type="character" w:customStyle="1" w:styleId="A541">
    <w:name w:val="A5开4 字符"/>
    <w:basedOn w:val="A50"/>
    <w:link w:val="A540"/>
    <w:rsid w:val="00B37CD2"/>
    <w:rPr>
      <w:rFonts w:ascii="Times New Roman" w:eastAsia="黑体" w:hAnsi="Times New Roman"/>
      <w:b/>
      <w:spacing w:val="-8"/>
      <w:sz w:val="33"/>
    </w:rPr>
  </w:style>
  <w:style w:type="paragraph" w:customStyle="1" w:styleId="A560">
    <w:name w:val="A5开6"/>
    <w:next w:val="A5"/>
    <w:link w:val="A561"/>
    <w:autoRedefine/>
    <w:qFormat/>
    <w:rsid w:val="00B37CD2"/>
    <w:pPr>
      <w:keepNext/>
      <w:keepLines/>
      <w:spacing w:before="120" w:after="60"/>
      <w:outlineLvl w:val="5"/>
    </w:pPr>
    <w:rPr>
      <w:rFonts w:ascii="Times New Roman" w:eastAsia="黑体" w:hAnsi="Times New Roman"/>
      <w:b/>
      <w:bCs/>
      <w:sz w:val="31"/>
      <w:szCs w:val="21"/>
    </w:rPr>
  </w:style>
  <w:style w:type="character" w:customStyle="1" w:styleId="A551">
    <w:name w:val="A5开5 字符"/>
    <w:basedOn w:val="a0"/>
    <w:link w:val="A550"/>
    <w:rsid w:val="00B37CD2"/>
    <w:rPr>
      <w:rFonts w:ascii="Times New Roman" w:eastAsia="黑体" w:hAnsi="Times New Roman"/>
      <w:b/>
      <w:sz w:val="32"/>
    </w:rPr>
  </w:style>
  <w:style w:type="paragraph" w:customStyle="1" w:styleId="A57">
    <w:name w:val="A5开7"/>
    <w:next w:val="A5"/>
    <w:link w:val="A570"/>
    <w:autoRedefine/>
    <w:qFormat/>
    <w:rsid w:val="00B37CD2"/>
    <w:pPr>
      <w:keepNext/>
      <w:keepLines/>
      <w:spacing w:before="100" w:after="60"/>
      <w:outlineLvl w:val="6"/>
    </w:pPr>
    <w:rPr>
      <w:rFonts w:ascii="Times New Roman" w:eastAsia="黑体" w:hAnsi="Times New Roman"/>
      <w:b/>
      <w:sz w:val="30"/>
    </w:rPr>
  </w:style>
  <w:style w:type="character" w:customStyle="1" w:styleId="A561">
    <w:name w:val="A5开6 字符"/>
    <w:basedOn w:val="a0"/>
    <w:link w:val="A560"/>
    <w:rsid w:val="00B37CD2"/>
    <w:rPr>
      <w:rFonts w:ascii="Times New Roman" w:eastAsia="黑体" w:hAnsi="Times New Roman"/>
      <w:b/>
      <w:bCs/>
      <w:sz w:val="31"/>
      <w:szCs w:val="21"/>
    </w:rPr>
  </w:style>
  <w:style w:type="paragraph" w:customStyle="1" w:styleId="A58">
    <w:name w:val="A5开8"/>
    <w:next w:val="A5"/>
    <w:link w:val="A580"/>
    <w:autoRedefine/>
    <w:qFormat/>
    <w:rsid w:val="00B37CD2"/>
    <w:pPr>
      <w:keepNext/>
      <w:keepLines/>
      <w:spacing w:before="100" w:after="60"/>
      <w:outlineLvl w:val="7"/>
    </w:pPr>
    <w:rPr>
      <w:rFonts w:ascii="Times New Roman" w:eastAsia="黑体" w:hAnsi="Times New Roman"/>
      <w:bCs/>
      <w:sz w:val="30"/>
    </w:rPr>
  </w:style>
  <w:style w:type="character" w:customStyle="1" w:styleId="A570">
    <w:name w:val="A5开7 字符"/>
    <w:basedOn w:val="a0"/>
    <w:link w:val="A57"/>
    <w:rsid w:val="00B37CD2"/>
    <w:rPr>
      <w:rFonts w:ascii="Times New Roman" w:eastAsia="黑体" w:hAnsi="Times New Roman"/>
      <w:b/>
      <w:sz w:val="30"/>
    </w:rPr>
  </w:style>
  <w:style w:type="paragraph" w:customStyle="1" w:styleId="A59">
    <w:name w:val="A5开9"/>
    <w:next w:val="A5"/>
    <w:link w:val="A590"/>
    <w:autoRedefine/>
    <w:qFormat/>
    <w:rsid w:val="00B37CD2"/>
    <w:pPr>
      <w:keepNext/>
      <w:keepLines/>
      <w:spacing w:before="100" w:after="60"/>
      <w:outlineLvl w:val="8"/>
    </w:pPr>
    <w:rPr>
      <w:rFonts w:ascii="Times New Roman" w:eastAsia="华文中宋" w:hAnsi="Times New Roman"/>
      <w:bCs/>
      <w:sz w:val="30"/>
    </w:rPr>
  </w:style>
  <w:style w:type="character" w:customStyle="1" w:styleId="A580">
    <w:name w:val="A5开8 字符"/>
    <w:basedOn w:val="a0"/>
    <w:link w:val="A58"/>
    <w:rsid w:val="00B37CD2"/>
    <w:rPr>
      <w:rFonts w:ascii="Times New Roman" w:eastAsia="黑体" w:hAnsi="Times New Roman"/>
      <w:bCs/>
      <w:sz w:val="30"/>
    </w:rPr>
  </w:style>
  <w:style w:type="paragraph" w:customStyle="1" w:styleId="a8">
    <w:name w:val="居中黑标题"/>
    <w:basedOn w:val="A5"/>
    <w:next w:val="A5"/>
    <w:link w:val="a9"/>
    <w:qFormat/>
    <w:rsid w:val="0006450C"/>
    <w:pPr>
      <w:keepNext/>
      <w:keepLines/>
      <w:overflowPunct/>
      <w:spacing w:line="240" w:lineRule="auto"/>
      <w:ind w:firstLineChars="0" w:firstLine="0"/>
      <w:jc w:val="center"/>
    </w:pPr>
    <w:rPr>
      <w:rFonts w:eastAsia="黑体"/>
      <w:spacing w:val="0"/>
      <w:sz w:val="34"/>
    </w:rPr>
  </w:style>
  <w:style w:type="character" w:customStyle="1" w:styleId="A590">
    <w:name w:val="A5开9 字符"/>
    <w:basedOn w:val="a0"/>
    <w:link w:val="A59"/>
    <w:rsid w:val="00B37CD2"/>
    <w:rPr>
      <w:rFonts w:ascii="Times New Roman" w:eastAsia="华文中宋" w:hAnsi="Times New Roman"/>
      <w:bCs/>
      <w:sz w:val="30"/>
    </w:rPr>
  </w:style>
  <w:style w:type="character" w:customStyle="1" w:styleId="a9">
    <w:name w:val="居中黑标题 字符"/>
    <w:basedOn w:val="A50"/>
    <w:link w:val="a8"/>
    <w:rsid w:val="0006450C"/>
    <w:rPr>
      <w:rFonts w:ascii="Times New Roman" w:eastAsia="黑体" w:hAnsi="Times New Roman"/>
      <w:spacing w:val="-8"/>
      <w:sz w:val="34"/>
    </w:rPr>
  </w:style>
  <w:style w:type="paragraph" w:customStyle="1" w:styleId="aa">
    <w:name w:val="居中仿宋"/>
    <w:basedOn w:val="A5"/>
    <w:next w:val="A5"/>
    <w:link w:val="ab"/>
    <w:autoRedefine/>
    <w:qFormat/>
    <w:rsid w:val="00EE7B07"/>
    <w:pPr>
      <w:keepNext/>
      <w:keepLines/>
      <w:overflowPunct/>
      <w:ind w:firstLineChars="0" w:firstLine="0"/>
      <w:jc w:val="center"/>
    </w:pPr>
    <w:rPr>
      <w:rFonts w:eastAsia="仿宋"/>
      <w:spacing w:val="0"/>
    </w:rPr>
  </w:style>
  <w:style w:type="character" w:customStyle="1" w:styleId="ab">
    <w:name w:val="居中仿宋 字符"/>
    <w:basedOn w:val="A50"/>
    <w:link w:val="aa"/>
    <w:rsid w:val="00EE7B07"/>
    <w:rPr>
      <w:rFonts w:ascii="Times New Roman" w:eastAsia="仿宋" w:hAnsi="Times New Roman"/>
      <w:spacing w:val="-8"/>
      <w:sz w:val="30"/>
    </w:rPr>
  </w:style>
  <w:style w:type="character" w:styleId="ac">
    <w:name w:val="Hyperlink"/>
    <w:basedOn w:val="a0"/>
    <w:uiPriority w:val="99"/>
    <w:unhideWhenUsed/>
    <w:rsid w:val="00423E1A"/>
    <w:rPr>
      <w:color w:val="0563C1" w:themeColor="hyperlink"/>
      <w:u w:val="single"/>
    </w:rPr>
  </w:style>
  <w:style w:type="paragraph" w:customStyle="1" w:styleId="ad">
    <w:name w:val="古诗正文"/>
    <w:basedOn w:val="A5"/>
    <w:next w:val="A5"/>
    <w:link w:val="ae"/>
    <w:autoRedefine/>
    <w:qFormat/>
    <w:rsid w:val="000407FF"/>
    <w:pPr>
      <w:keepNext/>
      <w:keepLines/>
      <w:overflowPunct/>
      <w:spacing w:before="100" w:line="360" w:lineRule="exact"/>
      <w:ind w:firstLineChars="400" w:firstLine="1136"/>
    </w:pPr>
    <w:rPr>
      <w:rFonts w:eastAsia="楷体"/>
    </w:rPr>
  </w:style>
  <w:style w:type="character" w:customStyle="1" w:styleId="ae">
    <w:name w:val="古诗正文 字符"/>
    <w:basedOn w:val="A50"/>
    <w:link w:val="ad"/>
    <w:rsid w:val="000407FF"/>
    <w:rPr>
      <w:rFonts w:ascii="Times New Roman" w:eastAsia="楷体" w:hAnsi="Times New Roman"/>
      <w:spacing w:val="-8"/>
      <w:sz w:val="30"/>
    </w:rPr>
  </w:style>
  <w:style w:type="paragraph" w:customStyle="1" w:styleId="af">
    <w:name w:val="现代诗正文"/>
    <w:basedOn w:val="ad"/>
    <w:next w:val="A5"/>
    <w:link w:val="af0"/>
    <w:autoRedefine/>
    <w:qFormat/>
    <w:rsid w:val="00682ABE"/>
    <w:pPr>
      <w:keepNext w:val="0"/>
      <w:spacing w:line="400" w:lineRule="exact"/>
      <w:ind w:firstLineChars="200" w:firstLine="568"/>
    </w:pPr>
  </w:style>
  <w:style w:type="character" w:customStyle="1" w:styleId="af0">
    <w:name w:val="现代诗正文 字符"/>
    <w:basedOn w:val="ae"/>
    <w:link w:val="af"/>
    <w:rsid w:val="00682ABE"/>
    <w:rPr>
      <w:rFonts w:ascii="Times New Roman" w:eastAsia="楷体" w:hAnsi="Times New Roman"/>
      <w:spacing w:val="-8"/>
      <w:sz w:val="30"/>
    </w:rPr>
  </w:style>
  <w:style w:type="paragraph" w:customStyle="1" w:styleId="af1">
    <w:name w:val="红色黑体"/>
    <w:basedOn w:val="af2"/>
    <w:link w:val="af3"/>
    <w:autoRedefine/>
    <w:qFormat/>
    <w:rsid w:val="00197EFA"/>
    <w:rPr>
      <w:color w:val="FF0000"/>
    </w:rPr>
  </w:style>
  <w:style w:type="character" w:customStyle="1" w:styleId="af3">
    <w:name w:val="红色黑体 字符"/>
    <w:basedOn w:val="af4"/>
    <w:link w:val="af1"/>
    <w:rsid w:val="00197EFA"/>
    <w:rPr>
      <w:rFonts w:ascii="Times New Roman" w:eastAsia="黑体" w:hAnsi="Times New Roman"/>
      <w:color w:val="FF0000"/>
      <w:spacing w:val="-8"/>
      <w:sz w:val="30"/>
    </w:rPr>
  </w:style>
  <w:style w:type="paragraph" w:customStyle="1" w:styleId="af5">
    <w:name w:val="悬挂正文"/>
    <w:basedOn w:val="A5"/>
    <w:next w:val="A5"/>
    <w:link w:val="af6"/>
    <w:autoRedefine/>
    <w:qFormat/>
    <w:rsid w:val="001345CA"/>
    <w:pPr>
      <w:ind w:firstLineChars="0" w:firstLine="0"/>
    </w:pPr>
  </w:style>
  <w:style w:type="character" w:customStyle="1" w:styleId="af6">
    <w:name w:val="悬挂正文 字符"/>
    <w:basedOn w:val="A50"/>
    <w:link w:val="af5"/>
    <w:rsid w:val="001345CA"/>
    <w:rPr>
      <w:rFonts w:ascii="Times New Roman" w:eastAsia="宋体" w:hAnsi="Times New Roman"/>
      <w:spacing w:val="-8"/>
      <w:sz w:val="30"/>
    </w:rPr>
  </w:style>
  <w:style w:type="paragraph" w:styleId="TOC1">
    <w:name w:val="toc 1"/>
    <w:basedOn w:val="a"/>
    <w:next w:val="a"/>
    <w:autoRedefine/>
    <w:uiPriority w:val="39"/>
    <w:unhideWhenUsed/>
    <w:rsid w:val="00AC2ACB"/>
  </w:style>
  <w:style w:type="paragraph" w:customStyle="1" w:styleId="af7">
    <w:name w:val="书名标题"/>
    <w:basedOn w:val="a"/>
    <w:next w:val="af8"/>
    <w:link w:val="af9"/>
    <w:autoRedefine/>
    <w:qFormat/>
    <w:rsid w:val="00391961"/>
    <w:pPr>
      <w:widowControl/>
      <w:overflowPunct w:val="0"/>
      <w:spacing w:line="600" w:lineRule="exact"/>
      <w:jc w:val="center"/>
    </w:pPr>
    <w:rPr>
      <w:rFonts w:ascii="Times New Roman" w:eastAsia="华文中宋" w:hAnsi="Times New Roman"/>
      <w:b/>
      <w:bCs/>
      <w:spacing w:val="-8"/>
      <w:sz w:val="60"/>
      <w:szCs w:val="72"/>
    </w:rPr>
  </w:style>
  <w:style w:type="character" w:customStyle="1" w:styleId="af9">
    <w:name w:val="书名标题 字符"/>
    <w:basedOn w:val="a0"/>
    <w:link w:val="af7"/>
    <w:rsid w:val="00391961"/>
    <w:rPr>
      <w:rFonts w:ascii="Times New Roman" w:eastAsia="华文中宋" w:hAnsi="Times New Roman"/>
      <w:b/>
      <w:bCs/>
      <w:spacing w:val="-8"/>
      <w:sz w:val="60"/>
      <w:szCs w:val="72"/>
    </w:rPr>
  </w:style>
  <w:style w:type="paragraph" w:styleId="TOC2">
    <w:name w:val="toc 2"/>
    <w:basedOn w:val="a"/>
    <w:next w:val="a"/>
    <w:autoRedefine/>
    <w:uiPriority w:val="39"/>
    <w:unhideWhenUsed/>
    <w:rsid w:val="00AC2ACB"/>
    <w:pPr>
      <w:ind w:leftChars="200" w:left="420"/>
    </w:pPr>
  </w:style>
  <w:style w:type="paragraph" w:styleId="afa">
    <w:name w:val="footnote text"/>
    <w:basedOn w:val="a"/>
    <w:link w:val="afb"/>
    <w:uiPriority w:val="99"/>
    <w:semiHidden/>
    <w:unhideWhenUsed/>
    <w:rsid w:val="00A10C76"/>
    <w:pPr>
      <w:snapToGrid w:val="0"/>
      <w:jc w:val="left"/>
    </w:pPr>
    <w:rPr>
      <w:sz w:val="18"/>
      <w:szCs w:val="18"/>
    </w:rPr>
  </w:style>
  <w:style w:type="character" w:customStyle="1" w:styleId="afb">
    <w:name w:val="脚注文本 字符"/>
    <w:basedOn w:val="a0"/>
    <w:link w:val="afa"/>
    <w:uiPriority w:val="99"/>
    <w:semiHidden/>
    <w:rsid w:val="00A10C76"/>
    <w:rPr>
      <w:sz w:val="18"/>
      <w:szCs w:val="18"/>
    </w:rPr>
  </w:style>
  <w:style w:type="character" w:styleId="afc">
    <w:name w:val="footnote reference"/>
    <w:basedOn w:val="a0"/>
    <w:uiPriority w:val="99"/>
    <w:semiHidden/>
    <w:unhideWhenUsed/>
    <w:rsid w:val="00A10C76"/>
    <w:rPr>
      <w:vertAlign w:val="superscript"/>
    </w:rPr>
  </w:style>
  <w:style w:type="paragraph" w:customStyle="1" w:styleId="afd">
    <w:name w:val="脚注"/>
    <w:basedOn w:val="afa"/>
    <w:link w:val="afe"/>
    <w:autoRedefine/>
    <w:qFormat/>
    <w:rsid w:val="000A5642"/>
    <w:pPr>
      <w:keepNext/>
      <w:keepLines/>
      <w:widowControl/>
      <w:overflowPunct w:val="0"/>
      <w:topLinePunct/>
      <w:ind w:firstLineChars="200" w:firstLine="200"/>
      <w:jc w:val="both"/>
      <w:textAlignment w:val="center"/>
    </w:pPr>
    <w:rPr>
      <w:rFonts w:ascii="幼圆" w:eastAsia="幼圆"/>
      <w:sz w:val="26"/>
      <w:szCs w:val="26"/>
    </w:rPr>
  </w:style>
  <w:style w:type="character" w:customStyle="1" w:styleId="afe">
    <w:name w:val="脚注 字符"/>
    <w:basedOn w:val="afb"/>
    <w:link w:val="afd"/>
    <w:rsid w:val="000A5642"/>
    <w:rPr>
      <w:rFonts w:ascii="幼圆" w:eastAsia="幼圆"/>
      <w:sz w:val="26"/>
      <w:szCs w:val="26"/>
    </w:rPr>
  </w:style>
  <w:style w:type="paragraph" w:styleId="TOC3">
    <w:name w:val="toc 3"/>
    <w:basedOn w:val="a"/>
    <w:next w:val="a"/>
    <w:autoRedefine/>
    <w:uiPriority w:val="39"/>
    <w:unhideWhenUsed/>
    <w:rsid w:val="00AC2ACB"/>
    <w:pPr>
      <w:ind w:leftChars="400" w:left="840"/>
    </w:pPr>
  </w:style>
  <w:style w:type="paragraph" w:styleId="TOC4">
    <w:name w:val="toc 4"/>
    <w:basedOn w:val="a"/>
    <w:next w:val="a"/>
    <w:autoRedefine/>
    <w:uiPriority w:val="39"/>
    <w:unhideWhenUsed/>
    <w:rsid w:val="00AC2ACB"/>
    <w:pPr>
      <w:ind w:leftChars="600" w:left="1260"/>
    </w:pPr>
  </w:style>
  <w:style w:type="paragraph" w:customStyle="1" w:styleId="aff">
    <w:name w:val="红色楷体"/>
    <w:basedOn w:val="A5"/>
    <w:link w:val="aff0"/>
    <w:autoRedefine/>
    <w:qFormat/>
    <w:rsid w:val="00905F6D"/>
    <w:rPr>
      <w:rFonts w:eastAsia="楷体"/>
      <w:color w:val="FF0000"/>
    </w:rPr>
  </w:style>
  <w:style w:type="character" w:customStyle="1" w:styleId="aff0">
    <w:name w:val="红色楷体 字符"/>
    <w:basedOn w:val="A50"/>
    <w:link w:val="aff"/>
    <w:rsid w:val="00905F6D"/>
    <w:rPr>
      <w:rFonts w:ascii="Times New Roman" w:eastAsia="楷体" w:hAnsi="Times New Roman"/>
      <w:color w:val="FF0000"/>
      <w:spacing w:val="-8"/>
      <w:sz w:val="30"/>
    </w:rPr>
  </w:style>
  <w:style w:type="paragraph" w:customStyle="1" w:styleId="af8">
    <w:name w:val="书名副标题"/>
    <w:basedOn w:val="a"/>
    <w:link w:val="aff1"/>
    <w:autoRedefine/>
    <w:qFormat/>
    <w:rsid w:val="00391961"/>
    <w:pPr>
      <w:spacing w:line="400" w:lineRule="exact"/>
      <w:jc w:val="center"/>
    </w:pPr>
    <w:rPr>
      <w:rFonts w:ascii="Times New Roman" w:eastAsia="华文宋体" w:hAnsi="Times New Roman" w:cs="+mn-cs"/>
      <w:color w:val="000000"/>
      <w:kern w:val="16"/>
      <w:sz w:val="32"/>
      <w:szCs w:val="32"/>
    </w:rPr>
  </w:style>
  <w:style w:type="character" w:customStyle="1" w:styleId="aff1">
    <w:name w:val="书名副标题 字符"/>
    <w:basedOn w:val="a0"/>
    <w:link w:val="af8"/>
    <w:rsid w:val="00391961"/>
    <w:rPr>
      <w:rFonts w:ascii="Times New Roman" w:eastAsia="华文宋体" w:hAnsi="Times New Roman" w:cs="+mn-cs"/>
      <w:color w:val="000000"/>
      <w:kern w:val="16"/>
      <w:sz w:val="32"/>
      <w:szCs w:val="32"/>
    </w:rPr>
  </w:style>
  <w:style w:type="paragraph" w:customStyle="1" w:styleId="aff2">
    <w:name w:val="楷体"/>
    <w:basedOn w:val="A5"/>
    <w:link w:val="aff3"/>
    <w:autoRedefine/>
    <w:qFormat/>
    <w:rsid w:val="006E7EA6"/>
    <w:rPr>
      <w:rFonts w:eastAsia="楷体"/>
    </w:rPr>
  </w:style>
  <w:style w:type="character" w:customStyle="1" w:styleId="aff3">
    <w:name w:val="楷体 字符"/>
    <w:basedOn w:val="A50"/>
    <w:link w:val="aff2"/>
    <w:rsid w:val="006E7EA6"/>
    <w:rPr>
      <w:rFonts w:ascii="Times New Roman" w:eastAsia="楷体" w:hAnsi="Times New Roman"/>
      <w:spacing w:val="-8"/>
      <w:sz w:val="30"/>
    </w:rPr>
  </w:style>
  <w:style w:type="paragraph" w:customStyle="1" w:styleId="af2">
    <w:name w:val="黑体"/>
    <w:basedOn w:val="A5"/>
    <w:link w:val="af4"/>
    <w:autoRedefine/>
    <w:qFormat/>
    <w:rsid w:val="00E104B3"/>
    <w:rPr>
      <w:rFonts w:eastAsia="黑体"/>
    </w:rPr>
  </w:style>
  <w:style w:type="character" w:customStyle="1" w:styleId="af4">
    <w:name w:val="黑体 字符"/>
    <w:basedOn w:val="A50"/>
    <w:link w:val="af2"/>
    <w:rsid w:val="00E104B3"/>
    <w:rPr>
      <w:rFonts w:ascii="Times New Roman" w:eastAsia="黑体" w:hAnsi="Times New Roman"/>
      <w:spacing w:val="-8"/>
      <w:sz w:val="30"/>
    </w:rPr>
  </w:style>
  <w:style w:type="paragraph" w:customStyle="1" w:styleId="aff4">
    <w:name w:val="华文中宋"/>
    <w:basedOn w:val="A5"/>
    <w:link w:val="aff5"/>
    <w:autoRedefine/>
    <w:qFormat/>
    <w:rsid w:val="005658CE"/>
    <w:rPr>
      <w:rFonts w:eastAsia="华文中宋"/>
    </w:rPr>
  </w:style>
  <w:style w:type="character" w:customStyle="1" w:styleId="aff5">
    <w:name w:val="华文中宋 字符"/>
    <w:basedOn w:val="A50"/>
    <w:link w:val="aff4"/>
    <w:rsid w:val="005658CE"/>
    <w:rPr>
      <w:rFonts w:ascii="Times New Roman" w:eastAsia="华文中宋" w:hAnsi="Times New Roman"/>
      <w:spacing w:val="-8"/>
      <w:sz w:val="30"/>
    </w:rPr>
  </w:style>
  <w:style w:type="paragraph" w:customStyle="1" w:styleId="aff6">
    <w:name w:val="仿宋"/>
    <w:basedOn w:val="A5"/>
    <w:link w:val="aff7"/>
    <w:autoRedefine/>
    <w:qFormat/>
    <w:rsid w:val="005A3875"/>
    <w:rPr>
      <w:rFonts w:eastAsia="仿宋"/>
    </w:rPr>
  </w:style>
  <w:style w:type="character" w:customStyle="1" w:styleId="aff7">
    <w:name w:val="仿宋 字符"/>
    <w:basedOn w:val="A50"/>
    <w:link w:val="aff6"/>
    <w:rsid w:val="005A3875"/>
    <w:rPr>
      <w:rFonts w:ascii="Times New Roman" w:eastAsia="仿宋" w:hAnsi="Times New Roman"/>
      <w:spacing w:val="-8"/>
      <w:sz w:val="30"/>
    </w:rPr>
  </w:style>
  <w:style w:type="paragraph" w:customStyle="1" w:styleId="aff8">
    <w:name w:val="落款"/>
    <w:basedOn w:val="A5"/>
    <w:next w:val="A5"/>
    <w:link w:val="aff9"/>
    <w:autoRedefine/>
    <w:qFormat/>
    <w:rsid w:val="006B44E9"/>
    <w:pPr>
      <w:spacing w:before="800" w:after="800"/>
      <w:jc w:val="right"/>
    </w:pPr>
    <w:rPr>
      <w:rFonts w:eastAsia="仿宋"/>
    </w:rPr>
  </w:style>
  <w:style w:type="character" w:customStyle="1" w:styleId="aff9">
    <w:name w:val="落款 字符"/>
    <w:basedOn w:val="A50"/>
    <w:link w:val="aff8"/>
    <w:rsid w:val="006B44E9"/>
    <w:rPr>
      <w:rFonts w:ascii="Times New Roman" w:eastAsia="仿宋" w:hAnsi="Times New Roman"/>
      <w:spacing w:val="-8"/>
      <w:sz w:val="30"/>
    </w:rPr>
  </w:style>
  <w:style w:type="paragraph" w:styleId="TOC5">
    <w:name w:val="toc 5"/>
    <w:basedOn w:val="a"/>
    <w:next w:val="a"/>
    <w:autoRedefine/>
    <w:uiPriority w:val="39"/>
    <w:unhideWhenUsed/>
    <w:rsid w:val="00AC2ACB"/>
    <w:pPr>
      <w:ind w:leftChars="800" w:left="1680"/>
    </w:pPr>
  </w:style>
  <w:style w:type="paragraph" w:styleId="TOC6">
    <w:name w:val="toc 6"/>
    <w:basedOn w:val="a"/>
    <w:next w:val="a"/>
    <w:autoRedefine/>
    <w:uiPriority w:val="39"/>
    <w:unhideWhenUsed/>
    <w:rsid w:val="00AC2ACB"/>
    <w:pPr>
      <w:ind w:leftChars="1000" w:left="2100"/>
    </w:pPr>
  </w:style>
  <w:style w:type="paragraph" w:styleId="TOC7">
    <w:name w:val="toc 7"/>
    <w:basedOn w:val="a"/>
    <w:next w:val="a"/>
    <w:autoRedefine/>
    <w:uiPriority w:val="39"/>
    <w:unhideWhenUsed/>
    <w:rsid w:val="00AC2ACB"/>
    <w:pPr>
      <w:ind w:leftChars="1200" w:left="2520"/>
    </w:pPr>
  </w:style>
  <w:style w:type="paragraph" w:styleId="TOC8">
    <w:name w:val="toc 8"/>
    <w:basedOn w:val="a"/>
    <w:next w:val="a"/>
    <w:autoRedefine/>
    <w:uiPriority w:val="39"/>
    <w:unhideWhenUsed/>
    <w:rsid w:val="00AC2ACB"/>
    <w:pPr>
      <w:ind w:leftChars="1400" w:left="2940"/>
    </w:pPr>
  </w:style>
  <w:style w:type="paragraph" w:styleId="TOC9">
    <w:name w:val="toc 9"/>
    <w:basedOn w:val="a"/>
    <w:next w:val="a"/>
    <w:autoRedefine/>
    <w:uiPriority w:val="39"/>
    <w:unhideWhenUsed/>
    <w:rsid w:val="00AC2ACB"/>
    <w:pPr>
      <w:ind w:leftChars="1600" w:left="3360"/>
    </w:pPr>
  </w:style>
  <w:style w:type="paragraph" w:customStyle="1" w:styleId="A522">
    <w:name w:val="A5开2分页"/>
    <w:basedOn w:val="A520"/>
    <w:link w:val="A523"/>
    <w:autoRedefine/>
    <w:qFormat/>
    <w:rsid w:val="004E0666"/>
    <w:pPr>
      <w:pageBreakBefore/>
    </w:pPr>
  </w:style>
  <w:style w:type="character" w:customStyle="1" w:styleId="A523">
    <w:name w:val="A5开2分页 字符"/>
    <w:basedOn w:val="A521"/>
    <w:link w:val="A522"/>
    <w:rsid w:val="004E0666"/>
    <w:rPr>
      <w:rFonts w:ascii="Times New Roman" w:eastAsia="黑体" w:hAnsi="Times New Roman"/>
      <w:b/>
      <w:sz w:val="34"/>
    </w:rPr>
  </w:style>
  <w:style w:type="character" w:styleId="affa">
    <w:name w:val="Unresolved Mention"/>
    <w:basedOn w:val="a0"/>
    <w:uiPriority w:val="99"/>
    <w:semiHidden/>
    <w:unhideWhenUsed/>
    <w:rsid w:val="00062A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footer" Target="footer5.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5.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header" Target="header4.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GQ-Laptop\Documents\&#33258;&#23450;&#20041;%20Office%20&#27169;&#26495;\&#27169;&#26495;013(A5&#23567;&#20876;&#23376;)&#31561;&#36793;&#36317;(&#37325;&#28857;&#20986;&#29256;&#24037;&#31243;).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125B9-A539-4FA5-944F-AEF48F014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模板013(A5小册子)等边距(重点出版工程)</Template>
  <TotalTime>1</TotalTime>
  <Pages>61</Pages>
  <Words>3938</Words>
  <Characters>22447</Characters>
  <Application>Microsoft Office Word</Application>
  <DocSecurity>0</DocSecurity>
  <Lines>187</Lines>
  <Paragraphs>52</Paragraphs>
  <ScaleCrop>false</ScaleCrop>
  <Company/>
  <LinksUpToDate>false</LinksUpToDate>
  <CharactersWithSpaces>26333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千本樱</dc:creator>
  <cp:keywords/>
  <dc:description/>
  <cp:lastModifiedBy>word</cp:lastModifiedBy>
  <cp:revision>3</cp:revision>
  <cp:lastPrinted>2024-11-22T17:04:00Z</cp:lastPrinted>
  <dcterms:created xsi:type="dcterms:W3CDTF">2024-11-22T17:04:00Z</dcterms:created>
  <dcterms:modified xsi:type="dcterms:W3CDTF">2024-11-22T17:04:00Z</dcterms:modified>
</cp:coreProperties>
</file>